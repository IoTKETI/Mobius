
<file path=[Content_Types].xml><?xml version="1.0" encoding="utf-8"?>
<Types xmlns="http://schemas.openxmlformats.org/package/2006/content-types">
  <Override PartName="/customXml/itemProps3.xml" ContentType="application/vnd.openxmlformats-officedocument.customXmlProperties+xml"/>
  <Override PartName="/customXml/itemProps15.xml" ContentType="application/vnd.openxmlformats-officedocument.customXmlProperties+xml"/>
  <Override PartName="/customXml/itemProps26.xml" ContentType="application/vnd.openxmlformats-officedocument.customXmlProperties+xml"/>
  <Override PartName="/customXml/itemProps35.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Override PartName="/customXml/itemProps13.xml" ContentType="application/vnd.openxmlformats-officedocument.customXmlProperties+xml"/>
  <Override PartName="/customXml/itemProps24.xml" ContentType="application/vnd.openxmlformats-officedocument.customXmlProperties+xml"/>
  <Override PartName="/customXml/itemProps33.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customXml/itemProps2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customXml/itemProps29.xml" ContentType="application/vnd.openxmlformats-officedocument.customXmlProperties+xml"/>
  <Default Extension="xlsx" ContentType="application/vnd.openxmlformats-officedocument.spreadsheetml.sheet"/>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customXml/itemProps2.xml" ContentType="application/vnd.openxmlformats-officedocument.customXmlProperties+xml"/>
  <Override PartName="/customXml/itemProps16.xml" ContentType="application/vnd.openxmlformats-officedocument.customXmlProperties+xml"/>
  <Override PartName="/customXml/itemProps25.xml" ContentType="application/vnd.openxmlformats-officedocument.customXmlProperties+xml"/>
  <Override PartName="/customXml/itemProps34.xml" ContentType="application/vnd.openxmlformats-officedocument.customXmlProperties+xml"/>
  <Default Extension="png" ContentType="image/png"/>
  <Default Extension="bin" ContentType="application/vnd.openxmlformats-officedocument.oleObject"/>
  <Override PartName="/customXml/itemProps14.xml" ContentType="application/vnd.openxmlformats-officedocument.customXmlProperties+xml"/>
  <Override PartName="/customXml/itemProps23.xml" ContentType="application/vnd.openxmlformats-officedocument.customXmlProperties+xml"/>
  <Override PartName="/customXml/itemProps3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3F7" w:rsidRPr="0021242D" w:rsidRDefault="006A5CCC" w:rsidP="009A0EC9">
      <w:pPr>
        <w:jc w:val="center"/>
      </w:pPr>
      <w:bookmarkStart w:id="0" w:name="_GoBack"/>
      <w:bookmarkEnd w:id="0"/>
      <w:r w:rsidRPr="0021242D">
        <w:rPr>
          <w:rFonts w:ascii="Calibri" w:eastAsia="Calibri" w:hAnsi="Calibri"/>
          <w:noProof/>
          <w:sz w:val="22"/>
          <w:szCs w:val="22"/>
        </w:rPr>
        <w:drawing>
          <wp:inline distT="0" distB="0" distL="0" distR="0">
            <wp:extent cx="847725" cy="581025"/>
            <wp:effectExtent l="0" t="0" r="9525" b="0"/>
            <wp:docPr id="1" name="Picture 1" descr="oneM2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M2M-Logo"/>
                    <pic:cNvPicPr>
                      <a:picLocks noChangeAspect="1" noChangeArrowheads="1"/>
                    </pic:cNvPicPr>
                  </pic:nvPicPr>
                  <pic:blipFill>
                    <a:blip r:embed="rId44"/>
                    <a:srcRect/>
                    <a:stretch>
                      <a:fillRect/>
                    </a:stretch>
                  </pic:blipFill>
                  <pic:spPr bwMode="auto">
                    <a:xfrm>
                      <a:off x="0" y="0"/>
                      <a:ext cx="847725" cy="581025"/>
                    </a:xfrm>
                    <a:prstGeom prst="rect">
                      <a:avLst/>
                    </a:prstGeom>
                    <a:noFill/>
                    <a:ln w="9525">
                      <a:noFill/>
                      <a:miter lim="800000"/>
                      <a:headEnd/>
                      <a:tailEnd/>
                    </a:ln>
                  </pic:spPr>
                </pic:pic>
              </a:graphicData>
            </a:graphic>
          </wp:inline>
        </w:drawing>
      </w:r>
    </w:p>
    <w:p w:rsidR="00BC33F7" w:rsidRPr="0021242D" w:rsidRDefault="00BC33F7" w:rsidP="00BC33F7"/>
    <w:p w:rsidR="00BC33F7" w:rsidRPr="0021242D" w:rsidRDefault="00BC33F7" w:rsidP="00BC33F7"/>
    <w:p w:rsidR="00BC33F7" w:rsidRPr="0021242D"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tblPr>
      <w:tblGrid>
        <w:gridCol w:w="2512"/>
        <w:gridCol w:w="6951"/>
      </w:tblGrid>
      <w:tr w:rsidR="00424964" w:rsidRPr="0021242D" w:rsidTr="001F3880">
        <w:trPr>
          <w:trHeight w:val="302"/>
          <w:jc w:val="center"/>
        </w:trPr>
        <w:tc>
          <w:tcPr>
            <w:tcW w:w="9463" w:type="dxa"/>
            <w:gridSpan w:val="2"/>
            <w:shd w:val="clear" w:color="auto" w:fill="B42025"/>
          </w:tcPr>
          <w:p w:rsidR="00CE407D" w:rsidRPr="0021242D" w:rsidRDefault="00B75AC2" w:rsidP="00CE407D">
            <w:pPr>
              <w:shd w:val="clear" w:color="auto" w:fill="B42025"/>
              <w:overflowPunct/>
              <w:autoSpaceDE/>
              <w:autoSpaceDN/>
              <w:adjustRightInd/>
              <w:spacing w:after="0"/>
              <w:ind w:right="10"/>
              <w:jc w:val="center"/>
              <w:textAlignment w:val="auto"/>
              <w:rPr>
                <w:rFonts w:ascii="Arial" w:hAnsi="Arial" w:cs="Tahoma"/>
                <w:b/>
                <w:smallCaps/>
                <w:color w:val="FFFFFF"/>
                <w:spacing w:val="30"/>
                <w:sz w:val="36"/>
                <w:szCs w:val="24"/>
              </w:rPr>
            </w:pPr>
            <w:bookmarkStart w:id="2" w:name="page2"/>
            <w:bookmarkEnd w:id="1"/>
            <w:r w:rsidRPr="0021242D">
              <w:rPr>
                <w:rFonts w:ascii="Arial" w:hAnsi="Arial" w:cs="Tahoma"/>
                <w:b/>
                <w:smallCaps/>
                <w:color w:val="FFFFFF"/>
                <w:spacing w:val="30"/>
                <w:sz w:val="36"/>
                <w:szCs w:val="24"/>
              </w:rPr>
              <w:t>o</w:t>
            </w:r>
            <w:r w:rsidR="00CE407D" w:rsidRPr="0021242D">
              <w:rPr>
                <w:rFonts w:ascii="Arial" w:hAnsi="Arial" w:cs="Tahoma"/>
                <w:b/>
                <w:smallCaps/>
                <w:color w:val="FFFFFF"/>
                <w:spacing w:val="30"/>
                <w:sz w:val="36"/>
                <w:szCs w:val="24"/>
              </w:rPr>
              <w:t>neM2M</w:t>
            </w:r>
          </w:p>
          <w:p w:rsidR="00424964" w:rsidRPr="0021242D" w:rsidRDefault="00424964" w:rsidP="00CE407D">
            <w:pPr>
              <w:shd w:val="clear" w:color="auto" w:fill="B42025"/>
              <w:overflowPunct/>
              <w:autoSpaceDE/>
              <w:autoSpaceDN/>
              <w:adjustRightInd/>
              <w:spacing w:after="0"/>
              <w:ind w:right="10"/>
              <w:jc w:val="center"/>
              <w:textAlignment w:val="auto"/>
              <w:rPr>
                <w:rFonts w:ascii="Arial" w:hAnsi="Arial" w:cs="Tahoma"/>
                <w:b/>
                <w:smallCaps/>
                <w:color w:val="FFFFFF"/>
                <w:spacing w:val="30"/>
                <w:sz w:val="36"/>
                <w:szCs w:val="24"/>
              </w:rPr>
            </w:pPr>
            <w:r w:rsidRPr="0021242D">
              <w:rPr>
                <w:rFonts w:ascii="Arial" w:hAnsi="Arial" w:cs="Tahoma"/>
                <w:b/>
                <w:smallCaps/>
                <w:color w:val="FFFFFF"/>
                <w:spacing w:val="30"/>
                <w:sz w:val="36"/>
                <w:szCs w:val="24"/>
              </w:rPr>
              <w:t xml:space="preserve">Technical </w:t>
            </w:r>
            <w:r w:rsidR="00CE407D" w:rsidRPr="0021242D">
              <w:rPr>
                <w:rFonts w:ascii="Arial" w:hAnsi="Arial" w:cs="Tahoma"/>
                <w:b/>
                <w:smallCaps/>
                <w:color w:val="FFFFFF"/>
                <w:spacing w:val="30"/>
                <w:sz w:val="36"/>
                <w:szCs w:val="24"/>
              </w:rPr>
              <w:t>Specification</w:t>
            </w:r>
          </w:p>
        </w:tc>
      </w:tr>
      <w:tr w:rsidR="00424964" w:rsidRPr="0021242D" w:rsidTr="001F3880">
        <w:trPr>
          <w:trHeight w:val="124"/>
          <w:jc w:val="center"/>
        </w:trPr>
        <w:tc>
          <w:tcPr>
            <w:tcW w:w="2512" w:type="dxa"/>
            <w:shd w:val="clear" w:color="auto" w:fill="A0A0A3"/>
          </w:tcPr>
          <w:p w:rsidR="00424964" w:rsidRPr="0021242D" w:rsidRDefault="00424964" w:rsidP="00424964">
            <w:pPr>
              <w:overflowPunct/>
              <w:autoSpaceDE/>
              <w:autoSpaceDN/>
              <w:adjustRightInd/>
              <w:spacing w:after="0"/>
              <w:ind w:right="10"/>
              <w:textAlignment w:val="auto"/>
              <w:rPr>
                <w:rFonts w:ascii="Arial" w:hAnsi="Arial"/>
                <w:bCs/>
                <w:color w:val="FFFFFF"/>
                <w:sz w:val="24"/>
                <w:szCs w:val="24"/>
              </w:rPr>
            </w:pPr>
            <w:r w:rsidRPr="0021242D">
              <w:rPr>
                <w:rFonts w:ascii="Arial" w:hAnsi="Arial"/>
                <w:bCs/>
                <w:color w:val="FFFFFF"/>
                <w:sz w:val="24"/>
                <w:szCs w:val="24"/>
              </w:rPr>
              <w:t>Document Number</w:t>
            </w:r>
          </w:p>
        </w:tc>
        <w:tc>
          <w:tcPr>
            <w:tcW w:w="6951" w:type="dxa"/>
            <w:shd w:val="clear" w:color="auto" w:fill="FFFFFF"/>
          </w:tcPr>
          <w:p w:rsidR="00424964" w:rsidRPr="0021242D" w:rsidRDefault="004B66C3" w:rsidP="0021242D">
            <w:pPr>
              <w:keepNext/>
              <w:keepLines/>
              <w:overflowPunct/>
              <w:autoSpaceDE/>
              <w:autoSpaceDN/>
              <w:adjustRightInd/>
              <w:spacing w:before="60" w:after="60"/>
              <w:ind w:right="10"/>
              <w:textAlignment w:val="auto"/>
              <w:rPr>
                <w:rFonts w:ascii="Arial" w:eastAsia="BatangChe" w:hAnsi="Arial"/>
                <w:sz w:val="22"/>
                <w:szCs w:val="24"/>
              </w:rPr>
            </w:pPr>
            <w:r w:rsidRPr="0021242D">
              <w:rPr>
                <w:rFonts w:ascii="Arial" w:eastAsia="BatangChe" w:hAnsi="Arial"/>
                <w:sz w:val="22"/>
                <w:szCs w:val="24"/>
              </w:rPr>
              <w:t xml:space="preserve">TS-0007 </w:t>
            </w:r>
            <w:r w:rsidR="00006394" w:rsidRPr="0021242D">
              <w:rPr>
                <w:rFonts w:ascii="Arial" w:eastAsia="BatangChe" w:hAnsi="Arial"/>
                <w:sz w:val="22"/>
                <w:szCs w:val="24"/>
              </w:rPr>
              <w:t>-V0.</w:t>
            </w:r>
            <w:r w:rsidR="00DD5EC1" w:rsidRPr="0021242D">
              <w:rPr>
                <w:rFonts w:ascii="Arial" w:eastAsia="BatangChe" w:hAnsi="Arial"/>
                <w:sz w:val="22"/>
                <w:szCs w:val="24"/>
              </w:rPr>
              <w:t>8</w:t>
            </w:r>
            <w:r w:rsidR="00006394" w:rsidRPr="0021242D">
              <w:rPr>
                <w:rFonts w:ascii="Arial" w:eastAsia="BatangChe" w:hAnsi="Arial"/>
                <w:sz w:val="22"/>
                <w:szCs w:val="24"/>
              </w:rPr>
              <w:t>.</w:t>
            </w:r>
            <w:r w:rsidR="0021242D" w:rsidRPr="0021242D">
              <w:rPr>
                <w:rFonts w:ascii="Arial" w:eastAsia="BatangChe" w:hAnsi="Arial"/>
                <w:sz w:val="22"/>
                <w:szCs w:val="24"/>
              </w:rPr>
              <w:t>1</w:t>
            </w:r>
          </w:p>
        </w:tc>
      </w:tr>
      <w:tr w:rsidR="00424964" w:rsidRPr="0021242D" w:rsidTr="001F3880">
        <w:trPr>
          <w:trHeight w:val="116"/>
          <w:jc w:val="center"/>
        </w:trPr>
        <w:tc>
          <w:tcPr>
            <w:tcW w:w="2512" w:type="dxa"/>
            <w:shd w:val="clear" w:color="auto" w:fill="A0A0A3"/>
          </w:tcPr>
          <w:p w:rsidR="00424964" w:rsidRPr="0021242D" w:rsidRDefault="00424964" w:rsidP="00424964">
            <w:pPr>
              <w:overflowPunct/>
              <w:autoSpaceDE/>
              <w:autoSpaceDN/>
              <w:adjustRightInd/>
              <w:spacing w:after="0"/>
              <w:ind w:right="10"/>
              <w:textAlignment w:val="auto"/>
              <w:rPr>
                <w:rFonts w:ascii="Arial" w:hAnsi="Arial"/>
                <w:bCs/>
                <w:color w:val="FFFFFF"/>
                <w:sz w:val="24"/>
                <w:szCs w:val="24"/>
              </w:rPr>
            </w:pPr>
            <w:r w:rsidRPr="0021242D">
              <w:rPr>
                <w:rFonts w:ascii="Arial" w:hAnsi="Arial"/>
                <w:bCs/>
                <w:color w:val="FFFFFF"/>
                <w:sz w:val="24"/>
                <w:szCs w:val="24"/>
              </w:rPr>
              <w:t>Document Name:</w:t>
            </w:r>
          </w:p>
        </w:tc>
        <w:tc>
          <w:tcPr>
            <w:tcW w:w="6951" w:type="dxa"/>
            <w:shd w:val="clear" w:color="auto" w:fill="FFFFFF"/>
          </w:tcPr>
          <w:p w:rsidR="00424964" w:rsidRPr="0021242D" w:rsidRDefault="001A4AEA" w:rsidP="00424964">
            <w:pPr>
              <w:keepNext/>
              <w:keepLines/>
              <w:overflowPunct/>
              <w:autoSpaceDE/>
              <w:autoSpaceDN/>
              <w:adjustRightInd/>
              <w:spacing w:before="60" w:after="60"/>
              <w:ind w:right="10"/>
              <w:textAlignment w:val="auto"/>
              <w:rPr>
                <w:rFonts w:ascii="Arial" w:eastAsia="BatangChe" w:hAnsi="Arial"/>
                <w:sz w:val="22"/>
                <w:szCs w:val="24"/>
              </w:rPr>
            </w:pPr>
            <w:r w:rsidRPr="0021242D">
              <w:rPr>
                <w:rFonts w:ascii="Arial" w:eastAsia="BatangChe" w:hAnsi="Arial"/>
                <w:sz w:val="22"/>
                <w:szCs w:val="24"/>
              </w:rPr>
              <w:t>Service Component</w:t>
            </w:r>
            <w:r w:rsidR="009137BD" w:rsidRPr="0021242D">
              <w:rPr>
                <w:rFonts w:ascii="Arial" w:eastAsia="BatangChe" w:hAnsi="Arial"/>
                <w:sz w:val="22"/>
                <w:szCs w:val="24"/>
              </w:rPr>
              <w:t>s</w:t>
            </w:r>
          </w:p>
        </w:tc>
      </w:tr>
      <w:tr w:rsidR="00424964" w:rsidRPr="0021242D" w:rsidTr="001F3880">
        <w:trPr>
          <w:trHeight w:val="124"/>
          <w:jc w:val="center"/>
        </w:trPr>
        <w:tc>
          <w:tcPr>
            <w:tcW w:w="2512" w:type="dxa"/>
            <w:shd w:val="clear" w:color="auto" w:fill="A0A0A3"/>
          </w:tcPr>
          <w:p w:rsidR="00424964" w:rsidRPr="0021242D" w:rsidRDefault="00424964" w:rsidP="00424964">
            <w:pPr>
              <w:overflowPunct/>
              <w:autoSpaceDE/>
              <w:autoSpaceDN/>
              <w:adjustRightInd/>
              <w:spacing w:after="0"/>
              <w:ind w:right="10"/>
              <w:textAlignment w:val="auto"/>
              <w:rPr>
                <w:rFonts w:ascii="Arial" w:hAnsi="Arial"/>
                <w:bCs/>
                <w:color w:val="FFFFFF"/>
                <w:sz w:val="24"/>
                <w:szCs w:val="24"/>
              </w:rPr>
            </w:pPr>
            <w:r w:rsidRPr="0021242D">
              <w:rPr>
                <w:rFonts w:ascii="Arial" w:hAnsi="Arial"/>
                <w:bCs/>
                <w:color w:val="FFFFFF"/>
                <w:sz w:val="24"/>
                <w:szCs w:val="24"/>
              </w:rPr>
              <w:t>Date:</w:t>
            </w:r>
          </w:p>
        </w:tc>
        <w:tc>
          <w:tcPr>
            <w:tcW w:w="6951" w:type="dxa"/>
            <w:shd w:val="clear" w:color="auto" w:fill="FFFFFF"/>
          </w:tcPr>
          <w:p w:rsidR="00B95CCF" w:rsidRPr="0021242D" w:rsidRDefault="001A4AEA" w:rsidP="0021242D">
            <w:pPr>
              <w:keepNext/>
              <w:keepLines/>
              <w:overflowPunct/>
              <w:autoSpaceDE/>
              <w:autoSpaceDN/>
              <w:adjustRightInd/>
              <w:spacing w:before="60" w:after="60"/>
              <w:ind w:right="10"/>
              <w:textAlignment w:val="auto"/>
              <w:rPr>
                <w:rFonts w:ascii="Arial" w:eastAsia="BatangChe" w:hAnsi="Arial"/>
                <w:sz w:val="22"/>
                <w:szCs w:val="24"/>
              </w:rPr>
            </w:pPr>
            <w:r w:rsidRPr="0021242D">
              <w:rPr>
                <w:rFonts w:ascii="Arial" w:eastAsia="BatangChe" w:hAnsi="Arial"/>
                <w:sz w:val="22"/>
                <w:szCs w:val="24"/>
              </w:rPr>
              <w:t>201</w:t>
            </w:r>
            <w:r w:rsidR="00D43E20" w:rsidRPr="0021242D">
              <w:rPr>
                <w:rFonts w:ascii="Arial" w:eastAsia="BatangChe" w:hAnsi="Arial"/>
                <w:sz w:val="22"/>
                <w:szCs w:val="24"/>
              </w:rPr>
              <w:t>5-</w:t>
            </w:r>
            <w:r w:rsidR="0021242D" w:rsidRPr="0021242D">
              <w:rPr>
                <w:rFonts w:ascii="Arial" w:eastAsia="BatangChe" w:hAnsi="Arial"/>
                <w:sz w:val="22"/>
                <w:szCs w:val="24"/>
              </w:rPr>
              <w:t>May</w:t>
            </w:r>
            <w:r w:rsidR="007454B2" w:rsidRPr="0021242D">
              <w:rPr>
                <w:rFonts w:ascii="Arial" w:eastAsia="BatangChe" w:hAnsi="Arial"/>
                <w:sz w:val="22"/>
                <w:szCs w:val="24"/>
              </w:rPr>
              <w:t>-</w:t>
            </w:r>
            <w:r w:rsidR="0021242D" w:rsidRPr="0021242D">
              <w:rPr>
                <w:rFonts w:ascii="Arial" w:eastAsia="BatangChe" w:hAnsi="Arial"/>
                <w:sz w:val="22"/>
                <w:szCs w:val="24"/>
              </w:rPr>
              <w:t>05</w:t>
            </w:r>
          </w:p>
        </w:tc>
      </w:tr>
      <w:tr w:rsidR="00424964" w:rsidRPr="0021242D" w:rsidTr="001F3880">
        <w:trPr>
          <w:trHeight w:val="937"/>
          <w:jc w:val="center"/>
        </w:trPr>
        <w:tc>
          <w:tcPr>
            <w:tcW w:w="2512" w:type="dxa"/>
            <w:shd w:val="clear" w:color="auto" w:fill="A0A0A3"/>
          </w:tcPr>
          <w:p w:rsidR="00424964" w:rsidRPr="0021242D" w:rsidRDefault="00424964" w:rsidP="00424964">
            <w:pPr>
              <w:overflowPunct/>
              <w:autoSpaceDE/>
              <w:autoSpaceDN/>
              <w:adjustRightInd/>
              <w:spacing w:after="0"/>
              <w:ind w:right="10"/>
              <w:textAlignment w:val="auto"/>
              <w:rPr>
                <w:rFonts w:ascii="Arial" w:hAnsi="Arial"/>
                <w:bCs/>
                <w:color w:val="FFFFFF"/>
                <w:sz w:val="24"/>
                <w:szCs w:val="24"/>
              </w:rPr>
            </w:pPr>
            <w:r w:rsidRPr="0021242D">
              <w:rPr>
                <w:rFonts w:ascii="Arial" w:hAnsi="Arial"/>
                <w:bCs/>
                <w:color w:val="FFFFFF"/>
                <w:sz w:val="24"/>
                <w:szCs w:val="24"/>
              </w:rPr>
              <w:t>Abstract</w:t>
            </w:r>
            <w:r w:rsidR="00C40550" w:rsidRPr="0021242D">
              <w:rPr>
                <w:rFonts w:ascii="Arial" w:hAnsi="Arial"/>
                <w:bCs/>
                <w:color w:val="FFFFFF"/>
                <w:sz w:val="24"/>
                <w:szCs w:val="24"/>
              </w:rPr>
              <w:t>:</w:t>
            </w:r>
          </w:p>
        </w:tc>
        <w:tc>
          <w:tcPr>
            <w:tcW w:w="6951" w:type="dxa"/>
            <w:shd w:val="clear" w:color="auto" w:fill="FFFFFF"/>
          </w:tcPr>
          <w:p w:rsidR="00424964" w:rsidRPr="0021242D" w:rsidRDefault="007C1583" w:rsidP="007C1583">
            <w:pPr>
              <w:keepNext/>
              <w:keepLines/>
              <w:overflowPunct/>
              <w:autoSpaceDE/>
              <w:autoSpaceDN/>
              <w:adjustRightInd/>
              <w:spacing w:before="60" w:after="60"/>
              <w:ind w:right="10"/>
              <w:textAlignment w:val="auto"/>
              <w:rPr>
                <w:rFonts w:ascii="Arial" w:eastAsia="BatangChe" w:hAnsi="Arial"/>
                <w:sz w:val="22"/>
                <w:szCs w:val="24"/>
                <w:lang w:eastAsia="ja-JP"/>
              </w:rPr>
            </w:pPr>
            <w:r w:rsidRPr="0021242D">
              <w:rPr>
                <w:rFonts w:ascii="Arial" w:eastAsia="BatangChe" w:hAnsi="Arial"/>
                <w:sz w:val="22"/>
                <w:szCs w:val="24"/>
                <w:lang w:eastAsia="ja-JP"/>
              </w:rPr>
              <w:t>This document specifies the M2M Services provided by the M2M Services Platform</w:t>
            </w:r>
            <w:r w:rsidR="00B759EB" w:rsidRPr="0021242D">
              <w:rPr>
                <w:rFonts w:ascii="Arial" w:eastAsia="BatangChe" w:hAnsi="Arial"/>
                <w:sz w:val="22"/>
                <w:szCs w:val="24"/>
                <w:lang w:eastAsia="ja-JP"/>
              </w:rPr>
              <w:t>, the</w:t>
            </w:r>
            <w:r w:rsidRPr="0021242D">
              <w:rPr>
                <w:rFonts w:ascii="Arial" w:eastAsia="BatangChe" w:hAnsi="Arial"/>
                <w:sz w:val="22"/>
                <w:szCs w:val="24"/>
                <w:lang w:eastAsia="ja-JP"/>
              </w:rPr>
              <w:t xml:space="preserve"> integration and interworking of the M2M Services functional architecture of the oneM2M Services Platform and informatively illustrates the use of the M2M Services within the context of complex business services.</w:t>
            </w:r>
          </w:p>
        </w:tc>
      </w:tr>
    </w:tbl>
    <w:p w:rsidR="00424964" w:rsidRPr="0021242D" w:rsidRDefault="00424964" w:rsidP="00424964">
      <w:pPr>
        <w:tabs>
          <w:tab w:val="left" w:pos="284"/>
        </w:tabs>
        <w:overflowPunct/>
        <w:autoSpaceDE/>
        <w:autoSpaceDN/>
        <w:adjustRightInd/>
        <w:spacing w:before="120" w:after="0"/>
        <w:textAlignment w:val="auto"/>
        <w:rPr>
          <w:rFonts w:ascii="Arial" w:hAnsi="Arial"/>
          <w:sz w:val="24"/>
          <w:szCs w:val="24"/>
        </w:rPr>
      </w:pPr>
    </w:p>
    <w:p w:rsidR="00424964" w:rsidRPr="0021242D" w:rsidRDefault="00424964" w:rsidP="00424964">
      <w:pPr>
        <w:tabs>
          <w:tab w:val="left" w:pos="284"/>
        </w:tabs>
        <w:overflowPunct/>
        <w:autoSpaceDE/>
        <w:autoSpaceDN/>
        <w:adjustRightInd/>
        <w:spacing w:before="120" w:after="0"/>
        <w:textAlignment w:val="auto"/>
        <w:rPr>
          <w:rFonts w:ascii="Arial" w:hAnsi="Arial"/>
          <w:sz w:val="24"/>
          <w:szCs w:val="24"/>
        </w:rPr>
      </w:pPr>
    </w:p>
    <w:p w:rsidR="00E278AD" w:rsidRPr="0021242D" w:rsidRDefault="00E278AD" w:rsidP="00424964">
      <w:pPr>
        <w:tabs>
          <w:tab w:val="left" w:pos="284"/>
        </w:tabs>
        <w:overflowPunct/>
        <w:autoSpaceDE/>
        <w:autoSpaceDN/>
        <w:adjustRightInd/>
        <w:spacing w:before="120" w:after="0"/>
        <w:textAlignment w:val="auto"/>
        <w:rPr>
          <w:rFonts w:ascii="Arial" w:hAnsi="Arial"/>
          <w:sz w:val="24"/>
          <w:szCs w:val="24"/>
        </w:rPr>
      </w:pPr>
    </w:p>
    <w:p w:rsidR="00E278AD" w:rsidRPr="0021242D" w:rsidRDefault="00E278AD" w:rsidP="00424964">
      <w:pPr>
        <w:tabs>
          <w:tab w:val="left" w:pos="284"/>
        </w:tabs>
        <w:overflowPunct/>
        <w:autoSpaceDE/>
        <w:autoSpaceDN/>
        <w:adjustRightInd/>
        <w:spacing w:before="120" w:after="0"/>
        <w:textAlignment w:val="auto"/>
        <w:rPr>
          <w:rFonts w:ascii="Arial" w:hAnsi="Arial"/>
          <w:sz w:val="24"/>
          <w:szCs w:val="24"/>
        </w:rPr>
      </w:pPr>
    </w:p>
    <w:p w:rsidR="00E278AD" w:rsidRPr="0021242D" w:rsidRDefault="00E278AD" w:rsidP="00424964">
      <w:pPr>
        <w:tabs>
          <w:tab w:val="left" w:pos="284"/>
        </w:tabs>
        <w:overflowPunct/>
        <w:autoSpaceDE/>
        <w:autoSpaceDN/>
        <w:adjustRightInd/>
        <w:spacing w:before="120" w:after="0"/>
        <w:textAlignment w:val="auto"/>
        <w:rPr>
          <w:rFonts w:ascii="Arial" w:hAnsi="Arial"/>
          <w:sz w:val="24"/>
          <w:szCs w:val="24"/>
        </w:rPr>
      </w:pPr>
    </w:p>
    <w:p w:rsidR="00424964" w:rsidRPr="0021242D" w:rsidRDefault="00424964" w:rsidP="00424964">
      <w:pPr>
        <w:tabs>
          <w:tab w:val="left" w:pos="284"/>
        </w:tabs>
        <w:overflowPunct/>
        <w:autoSpaceDE/>
        <w:autoSpaceDN/>
        <w:adjustRightInd/>
        <w:spacing w:before="120" w:after="0"/>
        <w:textAlignment w:val="auto"/>
        <w:rPr>
          <w:rFonts w:ascii="Arial" w:hAnsi="Arial"/>
          <w:sz w:val="24"/>
          <w:szCs w:val="24"/>
        </w:rPr>
      </w:pPr>
    </w:p>
    <w:p w:rsidR="00E278AD" w:rsidRPr="0021242D" w:rsidRDefault="0068154D" w:rsidP="00195565">
      <w:pPr>
        <w:rPr>
          <w:rFonts w:eastAsia="Calibri"/>
        </w:rPr>
      </w:pPr>
      <w:r w:rsidRPr="0021242D">
        <w:rPr>
          <w:rFonts w:eastAsia="Calibri"/>
        </w:rPr>
        <w:t>This Specification is provided for future development work within oneM2M only. The Partners accept no liability for any use of this Specification.</w:t>
      </w:r>
    </w:p>
    <w:p w:rsidR="00BC33F7" w:rsidRPr="0021242D" w:rsidRDefault="0068154D" w:rsidP="00195565">
      <w:r w:rsidRPr="0021242D">
        <w:rPr>
          <w:rFonts w:eastAsia="Calibri"/>
        </w:rPr>
        <w:t>The present document has not been subject to any approval process by the oneM2M Partners Type 1. Published oneM2M specifications and reports for implementation should be obtained via the oneM2M Partners</w:t>
      </w:r>
      <w:r w:rsidR="00A55D34" w:rsidRPr="0021242D">
        <w:rPr>
          <w:rFonts w:eastAsia="Calibri"/>
        </w:rPr>
        <w:t>'</w:t>
      </w:r>
      <w:r w:rsidRPr="0021242D">
        <w:rPr>
          <w:rFonts w:eastAsia="Calibri"/>
        </w:rPr>
        <w:t xml:space="preserve"> Publications Offices.</w:t>
      </w:r>
    </w:p>
    <w:p w:rsidR="00BC33F7" w:rsidRPr="0021242D" w:rsidRDefault="00BC33F7" w:rsidP="00BC33F7"/>
    <w:p w:rsidR="00BC33F7" w:rsidRPr="0021242D" w:rsidRDefault="00BC33F7" w:rsidP="00BC33F7"/>
    <w:bookmarkEnd w:id="2"/>
    <w:p w:rsidR="00E278AD" w:rsidRPr="0021242D" w:rsidRDefault="00787554" w:rsidP="001048D3">
      <w:pPr>
        <w:spacing w:after="200"/>
        <w:ind w:left="720"/>
        <w:rPr>
          <w:rFonts w:eastAsia="Calibri"/>
          <w:sz w:val="22"/>
        </w:rPr>
      </w:pPr>
      <w:r w:rsidRPr="0021242D">
        <w:rPr>
          <w:sz w:val="36"/>
          <w:szCs w:val="36"/>
        </w:rPr>
        <w:br w:type="page"/>
      </w:r>
      <w:r w:rsidR="00E278AD" w:rsidRPr="0021242D">
        <w:rPr>
          <w:rFonts w:eastAsia="Calibri"/>
          <w:sz w:val="22"/>
        </w:rPr>
        <w:lastRenderedPageBreak/>
        <w:t xml:space="preserve">About oneM2M </w:t>
      </w:r>
    </w:p>
    <w:p w:rsidR="00E278AD" w:rsidRPr="0021242D" w:rsidRDefault="00E278AD" w:rsidP="00E278AD">
      <w:pPr>
        <w:tabs>
          <w:tab w:val="left" w:pos="810"/>
          <w:tab w:val="left" w:pos="1350"/>
        </w:tabs>
        <w:overflowPunct/>
        <w:autoSpaceDE/>
        <w:autoSpaceDN/>
        <w:adjustRightInd/>
        <w:spacing w:after="200"/>
        <w:ind w:left="1440"/>
        <w:textAlignment w:val="auto"/>
        <w:rPr>
          <w:rFonts w:eastAsia="Calibri"/>
          <w:sz w:val="22"/>
          <w:szCs w:val="22"/>
        </w:rPr>
      </w:pPr>
      <w:r w:rsidRPr="0021242D">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More information about oneM2M may be found at:</w:t>
      </w:r>
      <w:r w:rsidR="00B759EB" w:rsidRPr="0021242D">
        <w:rPr>
          <w:rFonts w:eastAsia="Calibri"/>
          <w:sz w:val="22"/>
          <w:szCs w:val="22"/>
        </w:rPr>
        <w:t xml:space="preserve"> </w:t>
      </w:r>
      <w:r w:rsidRPr="0021242D">
        <w:rPr>
          <w:rFonts w:eastAsia="Calibri"/>
          <w:sz w:val="22"/>
          <w:szCs w:val="22"/>
        </w:rPr>
        <w:t>http//www.oneM2M.org</w:t>
      </w:r>
    </w:p>
    <w:p w:rsidR="00E278AD" w:rsidRPr="0021242D" w:rsidRDefault="00E278AD" w:rsidP="00E278AD">
      <w:pPr>
        <w:overflowPunct/>
        <w:autoSpaceDE/>
        <w:autoSpaceDN/>
        <w:adjustRightInd/>
        <w:spacing w:after="200"/>
        <w:ind w:left="720"/>
        <w:textAlignment w:val="auto"/>
        <w:rPr>
          <w:rFonts w:eastAsia="Calibri"/>
          <w:sz w:val="22"/>
          <w:szCs w:val="22"/>
        </w:rPr>
      </w:pPr>
      <w:r w:rsidRPr="0021242D">
        <w:rPr>
          <w:rFonts w:eastAsia="Calibri"/>
          <w:sz w:val="22"/>
          <w:szCs w:val="22"/>
        </w:rPr>
        <w:t>Copyright Notification</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No part of this document may be reproduced, in an electronic retrieval system or otherwise, except as authorized by written permission.</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The copyright and the foregoing restriction extend to reproduction in all media.</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 xml:space="preserve">© </w:t>
      </w:r>
      <w:r w:rsidR="00E31881" w:rsidRPr="0021242D">
        <w:rPr>
          <w:rFonts w:eastAsia="Calibri"/>
          <w:sz w:val="22"/>
          <w:szCs w:val="22"/>
        </w:rPr>
        <w:t>2015</w:t>
      </w:r>
      <w:r w:rsidRPr="0021242D">
        <w:rPr>
          <w:rFonts w:eastAsia="Calibri"/>
          <w:sz w:val="22"/>
          <w:szCs w:val="22"/>
        </w:rPr>
        <w:t>, oneM2M Partners Type 1 (ARIB, ATIS, CCSA, ETSI, TIA, TTA, TTC).</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All rights reserved.</w:t>
      </w:r>
    </w:p>
    <w:p w:rsidR="00E278AD" w:rsidRPr="0021242D" w:rsidRDefault="00E278AD" w:rsidP="00E278AD">
      <w:pPr>
        <w:overflowPunct/>
        <w:autoSpaceDE/>
        <w:autoSpaceDN/>
        <w:adjustRightInd/>
        <w:spacing w:after="200"/>
        <w:ind w:left="720"/>
        <w:textAlignment w:val="auto"/>
        <w:rPr>
          <w:rFonts w:eastAsia="Calibri"/>
          <w:sz w:val="22"/>
          <w:szCs w:val="22"/>
        </w:rPr>
      </w:pPr>
      <w:r w:rsidRPr="0021242D">
        <w:rPr>
          <w:rFonts w:eastAsia="Calibri"/>
          <w:sz w:val="22"/>
          <w:szCs w:val="22"/>
        </w:rPr>
        <w:t xml:space="preserve">Notice of Disclaimer &amp; Limitation of Liability </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rsidR="00E278AD" w:rsidRPr="0021242D" w:rsidRDefault="00E278AD" w:rsidP="00E278AD">
      <w:pPr>
        <w:overflowPunct/>
        <w:autoSpaceDE/>
        <w:autoSpaceDN/>
        <w:adjustRightInd/>
        <w:spacing w:after="200"/>
        <w:ind w:left="1440"/>
        <w:textAlignment w:val="auto"/>
        <w:rPr>
          <w:rFonts w:eastAsia="Calibri"/>
          <w:sz w:val="22"/>
          <w:szCs w:val="22"/>
        </w:rPr>
      </w:pPr>
      <w:r w:rsidRPr="0021242D">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rsidR="00BB6418" w:rsidRPr="0021242D" w:rsidRDefault="00E278AD" w:rsidP="002E40A0">
      <w:pPr>
        <w:pStyle w:val="TT"/>
        <w:rPr>
          <w:lang w:val="en-US"/>
        </w:rPr>
      </w:pPr>
      <w:r w:rsidRPr="0021242D">
        <w:rPr>
          <w:szCs w:val="36"/>
          <w:lang w:val="en-US"/>
        </w:rPr>
        <w:br w:type="page"/>
      </w:r>
      <w:bookmarkStart w:id="3" w:name="_Toc417309435"/>
      <w:bookmarkStart w:id="4" w:name="_Toc418174007"/>
      <w:r w:rsidR="00B91F03" w:rsidRPr="0021242D">
        <w:rPr>
          <w:szCs w:val="36"/>
          <w:lang w:val="en-US"/>
        </w:rPr>
        <w:lastRenderedPageBreak/>
        <w:t>C</w:t>
      </w:r>
      <w:r w:rsidR="00BB6418" w:rsidRPr="0021242D">
        <w:rPr>
          <w:lang w:val="en-US"/>
        </w:rPr>
        <w:t>ontents</w:t>
      </w:r>
      <w:bookmarkEnd w:id="3"/>
      <w:bookmarkEnd w:id="4"/>
    </w:p>
    <w:p w:rsidR="000F472D" w:rsidRDefault="00935233">
      <w:pPr>
        <w:pStyle w:val="TOC1"/>
        <w:rPr>
          <w:rFonts w:asciiTheme="minorHAnsi" w:eastAsiaTheme="minorEastAsia" w:hAnsiTheme="minorHAnsi" w:cstheme="minorBidi"/>
          <w:szCs w:val="22"/>
          <w:lang w:val="en-US"/>
        </w:rPr>
      </w:pPr>
      <w:r w:rsidRPr="0021242D">
        <w:rPr>
          <w:noProof w:val="0"/>
          <w:lang w:val="en-US"/>
        </w:rPr>
        <w:fldChar w:fldCharType="begin"/>
      </w:r>
      <w:r w:rsidR="002E40A0" w:rsidRPr="0021242D">
        <w:rPr>
          <w:noProof w:val="0"/>
          <w:lang w:val="en-US"/>
        </w:rPr>
        <w:instrText xml:space="preserve"> TOC \o \w "1-9"</w:instrText>
      </w:r>
      <w:r w:rsidRPr="0021242D">
        <w:rPr>
          <w:noProof w:val="0"/>
          <w:lang w:val="en-US"/>
        </w:rPr>
        <w:fldChar w:fldCharType="separate"/>
      </w:r>
      <w:r w:rsidR="000F472D" w:rsidRPr="00F25841">
        <w:rPr>
          <w:lang w:val="en-US"/>
        </w:rPr>
        <w:t>1</w:t>
      </w:r>
      <w:r w:rsidR="000F472D" w:rsidRPr="00F25841">
        <w:rPr>
          <w:lang w:val="en-US"/>
        </w:rPr>
        <w:tab/>
        <w:t>Scope</w:t>
      </w:r>
      <w:r w:rsidR="000F472D">
        <w:tab/>
      </w:r>
      <w:r w:rsidR="000F472D">
        <w:fldChar w:fldCharType="begin"/>
      </w:r>
      <w:r w:rsidR="000F472D">
        <w:instrText xml:space="preserve"> PAGEREF _Toc418659813 \h </w:instrText>
      </w:r>
      <w:r w:rsidR="000F472D">
        <w:fldChar w:fldCharType="separate"/>
      </w:r>
      <w:r w:rsidR="000F472D">
        <w:t>27</w:t>
      </w:r>
      <w:r w:rsidR="000F472D">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2</w:t>
      </w:r>
      <w:r w:rsidRPr="00F25841">
        <w:rPr>
          <w:lang w:val="en-US"/>
        </w:rPr>
        <w:tab/>
        <w:t>References</w:t>
      </w:r>
      <w:r>
        <w:tab/>
      </w:r>
      <w:r>
        <w:fldChar w:fldCharType="begin"/>
      </w:r>
      <w:r>
        <w:instrText xml:space="preserve"> PAGEREF _Toc418659814 \h </w:instrText>
      </w:r>
      <w:r>
        <w:fldChar w:fldCharType="separate"/>
      </w:r>
      <w:r>
        <w:t>27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2.1</w:t>
      </w:r>
      <w:r w:rsidRPr="00F25841">
        <w:rPr>
          <w:lang w:val="en-US"/>
        </w:rPr>
        <w:tab/>
        <w:t>Normative references</w:t>
      </w:r>
      <w:r>
        <w:tab/>
      </w:r>
      <w:r>
        <w:fldChar w:fldCharType="begin"/>
      </w:r>
      <w:r>
        <w:instrText xml:space="preserve"> PAGEREF _Toc418659815 \h </w:instrText>
      </w:r>
      <w:r>
        <w:fldChar w:fldCharType="separate"/>
      </w:r>
      <w:r>
        <w:t>27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2.2</w:t>
      </w:r>
      <w:r w:rsidRPr="00F25841">
        <w:rPr>
          <w:lang w:val="en-US"/>
        </w:rPr>
        <w:tab/>
        <w:t>Informative references</w:t>
      </w:r>
      <w:r>
        <w:tab/>
      </w:r>
      <w:r>
        <w:fldChar w:fldCharType="begin"/>
      </w:r>
      <w:r>
        <w:instrText xml:space="preserve"> PAGEREF _Toc418659816 \h </w:instrText>
      </w:r>
      <w:r>
        <w:fldChar w:fldCharType="separate"/>
      </w:r>
      <w:r>
        <w:t>27</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3</w:t>
      </w:r>
      <w:r w:rsidRPr="00F25841">
        <w:rPr>
          <w:lang w:val="en-US"/>
        </w:rPr>
        <w:tab/>
        <w:t>Definitions and abbreviations</w:t>
      </w:r>
      <w:r>
        <w:tab/>
      </w:r>
      <w:r>
        <w:fldChar w:fldCharType="begin"/>
      </w:r>
      <w:r>
        <w:instrText xml:space="preserve"> PAGEREF _Toc418659817 \h </w:instrText>
      </w:r>
      <w:r>
        <w:fldChar w:fldCharType="separate"/>
      </w:r>
      <w:r>
        <w:t>27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3.1</w:t>
      </w:r>
      <w:r w:rsidRPr="00F25841">
        <w:rPr>
          <w:lang w:val="en-US"/>
        </w:rPr>
        <w:tab/>
        <w:t>Definitions</w:t>
      </w:r>
      <w:r>
        <w:tab/>
      </w:r>
      <w:r>
        <w:fldChar w:fldCharType="begin"/>
      </w:r>
      <w:r>
        <w:instrText xml:space="preserve"> PAGEREF _Toc418659818 \h </w:instrText>
      </w:r>
      <w:r>
        <w:fldChar w:fldCharType="separate"/>
      </w:r>
      <w:r>
        <w:t>27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3.2</w:t>
      </w:r>
      <w:r w:rsidRPr="00F25841">
        <w:rPr>
          <w:lang w:val="en-US"/>
        </w:rPr>
        <w:tab/>
        <w:t>Abbreviations</w:t>
      </w:r>
      <w:r>
        <w:tab/>
      </w:r>
      <w:r>
        <w:fldChar w:fldCharType="begin"/>
      </w:r>
      <w:r>
        <w:instrText xml:space="preserve"> PAGEREF _Toc418659819 \h </w:instrText>
      </w:r>
      <w:r>
        <w:fldChar w:fldCharType="separate"/>
      </w:r>
      <w:r>
        <w:t>28</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4</w:t>
      </w:r>
      <w:r w:rsidRPr="00F25841">
        <w:rPr>
          <w:lang w:val="en-US"/>
        </w:rPr>
        <w:tab/>
        <w:t>Conventions</w:t>
      </w:r>
      <w:r>
        <w:tab/>
      </w:r>
      <w:r>
        <w:fldChar w:fldCharType="begin"/>
      </w:r>
      <w:r>
        <w:instrText xml:space="preserve"> PAGEREF _Toc418659820 \h </w:instrText>
      </w:r>
      <w:r>
        <w:fldChar w:fldCharType="separate"/>
      </w:r>
      <w:r>
        <w:t>29</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5</w:t>
      </w:r>
      <w:r w:rsidRPr="00F25841">
        <w:rPr>
          <w:lang w:val="en-US"/>
        </w:rPr>
        <w:tab/>
        <w:t>M2M Services Architecture</w:t>
      </w:r>
      <w:r>
        <w:tab/>
      </w:r>
      <w:r>
        <w:fldChar w:fldCharType="begin"/>
      </w:r>
      <w:r>
        <w:instrText xml:space="preserve"> PAGEREF _Toc418659821 \h </w:instrText>
      </w:r>
      <w:r>
        <w:fldChar w:fldCharType="separate"/>
      </w:r>
      <w:r>
        <w:t>29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5.1</w:t>
      </w:r>
      <w:r w:rsidRPr="00F25841">
        <w:rPr>
          <w:lang w:val="en-US"/>
        </w:rPr>
        <w:tab/>
        <w:t>Introduction</w:t>
      </w:r>
      <w:r>
        <w:tab/>
      </w:r>
      <w:r>
        <w:fldChar w:fldCharType="begin"/>
      </w:r>
      <w:r>
        <w:instrText xml:space="preserve"> PAGEREF _Toc418659822 \h </w:instrText>
      </w:r>
      <w:r>
        <w:fldChar w:fldCharType="separate"/>
      </w:r>
      <w:r>
        <w:t>29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5.2</w:t>
      </w:r>
      <w:r w:rsidRPr="00F25841">
        <w:rPr>
          <w:lang w:val="en-US"/>
        </w:rPr>
        <w:tab/>
        <w:t>Reference Points</w:t>
      </w:r>
      <w:r>
        <w:tab/>
      </w:r>
      <w:r>
        <w:fldChar w:fldCharType="begin"/>
      </w:r>
      <w:r>
        <w:instrText xml:space="preserve"> PAGEREF _Toc418659823 \h </w:instrText>
      </w:r>
      <w:r>
        <w:fldChar w:fldCharType="separate"/>
      </w:r>
      <w:r>
        <w:t>31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5.2.1</w:t>
      </w:r>
      <w:r w:rsidRPr="00F25841">
        <w:rPr>
          <w:lang w:val="en-US"/>
        </w:rPr>
        <w:tab/>
        <w:t>Introduction</w:t>
      </w:r>
      <w:r>
        <w:tab/>
      </w:r>
      <w:r>
        <w:fldChar w:fldCharType="begin"/>
      </w:r>
      <w:r>
        <w:instrText xml:space="preserve"> PAGEREF _Toc418659824 \h </w:instrText>
      </w:r>
      <w:r>
        <w:fldChar w:fldCharType="separate"/>
      </w:r>
      <w:r>
        <w:t>31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5.2.2</w:t>
      </w:r>
      <w:r w:rsidRPr="00F25841">
        <w:rPr>
          <w:lang w:val="en-US"/>
        </w:rPr>
        <w:tab/>
        <w:t>Mca Reference Point</w:t>
      </w:r>
      <w:r>
        <w:tab/>
      </w:r>
      <w:r>
        <w:fldChar w:fldCharType="begin"/>
      </w:r>
      <w:r>
        <w:instrText xml:space="preserve"> PAGEREF _Toc418659825 \h </w:instrText>
      </w:r>
      <w:r>
        <w:fldChar w:fldCharType="separate"/>
      </w:r>
      <w:r>
        <w:t>31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5.2.3</w:t>
      </w:r>
      <w:r w:rsidRPr="00F25841">
        <w:rPr>
          <w:lang w:val="en-US"/>
        </w:rPr>
        <w:tab/>
        <w:t>Msc Reference Point</w:t>
      </w:r>
      <w:r>
        <w:tab/>
      </w:r>
      <w:r>
        <w:fldChar w:fldCharType="begin"/>
      </w:r>
      <w:r>
        <w:instrText xml:space="preserve"> PAGEREF _Toc418659826 \h </w:instrText>
      </w:r>
      <w:r>
        <w:fldChar w:fldCharType="separate"/>
      </w:r>
      <w:r>
        <w:t>31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5.2.3.1</w:t>
      </w:r>
      <w:r w:rsidRPr="00F25841">
        <w:rPr>
          <w:lang w:val="en-US"/>
        </w:rPr>
        <w:tab/>
        <w:t>Message Exchange Patterns</w:t>
      </w:r>
      <w:r>
        <w:tab/>
      </w:r>
      <w:r>
        <w:fldChar w:fldCharType="begin"/>
      </w:r>
      <w:r>
        <w:instrText xml:space="preserve"> PAGEREF _Toc418659827 \h </w:instrText>
      </w:r>
      <w:r>
        <w:fldChar w:fldCharType="separate"/>
      </w:r>
      <w:r>
        <w:t>31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5.2.3.2</w:t>
      </w:r>
      <w:r w:rsidRPr="00F25841">
        <w:rPr>
          <w:lang w:val="en-US"/>
        </w:rPr>
        <w:tab/>
        <w:t>M2M Identifiers</w:t>
      </w:r>
      <w:r>
        <w:tab/>
      </w:r>
      <w:r>
        <w:fldChar w:fldCharType="begin"/>
      </w:r>
      <w:r>
        <w:instrText xml:space="preserve"> PAGEREF _Toc418659828 \h </w:instrText>
      </w:r>
      <w:r>
        <w:fldChar w:fldCharType="separate"/>
      </w:r>
      <w:r>
        <w:t>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5.2.3.2.1</w:t>
      </w:r>
      <w:r w:rsidRPr="00F25841">
        <w:rPr>
          <w:lang w:val="en-US"/>
        </w:rPr>
        <w:tab/>
        <w:t>M2M Service Capability Identifier (M2M-Serv-Cap-ID)</w:t>
      </w:r>
      <w:r>
        <w:tab/>
      </w:r>
      <w:r>
        <w:fldChar w:fldCharType="begin"/>
      </w:r>
      <w:r>
        <w:instrText xml:space="preserve"> PAGEREF _Toc418659829 \h </w:instrText>
      </w:r>
      <w:r>
        <w:fldChar w:fldCharType="separate"/>
      </w:r>
      <w:r>
        <w:t>32</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5.2.4</w:t>
      </w:r>
      <w:r w:rsidRPr="00F25841">
        <w:rPr>
          <w:lang w:val="en-US"/>
        </w:rPr>
        <w:tab/>
        <w:t>Mcc' Reference Point</w:t>
      </w:r>
      <w:r>
        <w:tab/>
      </w:r>
      <w:r>
        <w:fldChar w:fldCharType="begin"/>
      </w:r>
      <w:r>
        <w:instrText xml:space="preserve"> PAGEREF _Toc418659830 \h </w:instrText>
      </w:r>
      <w:r>
        <w:fldChar w:fldCharType="separate"/>
      </w:r>
      <w:r>
        <w:t>33</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5.2.5</w:t>
      </w:r>
      <w:r w:rsidRPr="00F25841">
        <w:rPr>
          <w:lang w:val="en-US"/>
        </w:rPr>
        <w:tab/>
        <w:t>Mcn Reference Point</w:t>
      </w:r>
      <w:r>
        <w:tab/>
      </w:r>
      <w:r>
        <w:fldChar w:fldCharType="begin"/>
      </w:r>
      <w:r>
        <w:instrText xml:space="preserve"> PAGEREF _Toc418659831 \h </w:instrText>
      </w:r>
      <w:r>
        <w:fldChar w:fldCharType="separate"/>
      </w:r>
      <w:r>
        <w:t>33</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5.3</w:t>
      </w:r>
      <w:r w:rsidRPr="00F25841">
        <w:rPr>
          <w:lang w:val="en-US"/>
        </w:rPr>
        <w:tab/>
        <w:t>Configurations support by M2M Service Architecture</w:t>
      </w:r>
      <w:r>
        <w:tab/>
      </w:r>
      <w:r>
        <w:fldChar w:fldCharType="begin"/>
      </w:r>
      <w:r>
        <w:instrText xml:space="preserve"> PAGEREF _Toc418659832 \h </w:instrText>
      </w:r>
      <w:r>
        <w:fldChar w:fldCharType="separate"/>
      </w:r>
      <w:r>
        <w:t>34</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6</w:t>
      </w:r>
      <w:r w:rsidRPr="00F25841">
        <w:rPr>
          <w:lang w:val="en-US"/>
        </w:rPr>
        <w:tab/>
        <w:t>M2M Services</w:t>
      </w:r>
      <w:r>
        <w:tab/>
      </w:r>
      <w:r>
        <w:fldChar w:fldCharType="begin"/>
      </w:r>
      <w:r>
        <w:instrText xml:space="preserve"> PAGEREF _Toc418659833 \h </w:instrText>
      </w:r>
      <w:r>
        <w:fldChar w:fldCharType="separate"/>
      </w:r>
      <w:r>
        <w:t>34</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6.1</w:t>
      </w:r>
      <w:r w:rsidRPr="00F25841">
        <w:rPr>
          <w:lang w:val="en-US"/>
        </w:rPr>
        <w:tab/>
        <w:t>Introduction</w:t>
      </w:r>
      <w:r>
        <w:tab/>
      </w:r>
      <w:r>
        <w:fldChar w:fldCharType="begin"/>
      </w:r>
      <w:r>
        <w:instrText xml:space="preserve"> PAGEREF _Toc418659834 \h </w:instrText>
      </w:r>
      <w:r>
        <w:fldChar w:fldCharType="separate"/>
      </w:r>
      <w:r>
        <w:t>34</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6.2</w:t>
      </w:r>
      <w:r w:rsidRPr="00F25841">
        <w:rPr>
          <w:lang w:val="en-US"/>
        </w:rPr>
        <w:tab/>
        <w:t>Service Subscription</w:t>
      </w:r>
      <w:r>
        <w:tab/>
      </w:r>
      <w:r>
        <w:fldChar w:fldCharType="begin"/>
      </w:r>
      <w:r>
        <w:instrText xml:space="preserve"> PAGEREF _Toc418659835 \h </w:instrText>
      </w:r>
      <w:r>
        <w:fldChar w:fldCharType="separate"/>
      </w:r>
      <w:r>
        <w:t>34</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6.2.1</w:t>
      </w:r>
      <w:r w:rsidRPr="00F25841">
        <w:rPr>
          <w:lang w:val="en-US"/>
        </w:rPr>
        <w:tab/>
        <w:t>Overview</w:t>
      </w:r>
      <w:r>
        <w:tab/>
      </w:r>
      <w:r>
        <w:fldChar w:fldCharType="begin"/>
      </w:r>
      <w:r>
        <w:instrText xml:space="preserve"> PAGEREF _Toc418659836 \h </w:instrText>
      </w:r>
      <w:r>
        <w:fldChar w:fldCharType="separate"/>
      </w:r>
      <w:r>
        <w:t>34</w:t>
      </w:r>
      <w:r>
        <w:fldChar w:fldCharType="end"/>
      </w:r>
    </w:p>
    <w:p w:rsidR="000F472D" w:rsidRDefault="000F472D">
      <w:pPr>
        <w:pStyle w:val="TOC3"/>
        <w:rPr>
          <w:rFonts w:asciiTheme="minorHAnsi" w:eastAsiaTheme="minorEastAsia" w:hAnsiTheme="minorHAnsi" w:cstheme="minorBidi"/>
          <w:sz w:val="22"/>
          <w:szCs w:val="22"/>
          <w:lang w:val="en-US"/>
        </w:rPr>
      </w:pPr>
      <w:r>
        <w:t>6.2.2</w:t>
      </w:r>
      <w:r>
        <w:tab/>
        <w:t>M2M Service Subscription Entities</w:t>
      </w:r>
      <w:r>
        <w:tab/>
      </w:r>
      <w:r>
        <w:fldChar w:fldCharType="begin"/>
      </w:r>
      <w:r>
        <w:instrText xml:space="preserve"> PAGEREF _Toc418659837 \h </w:instrText>
      </w:r>
      <w:r>
        <w:fldChar w:fldCharType="separate"/>
      </w:r>
      <w:r>
        <w:t>34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6.2.2.1</w:t>
      </w:r>
      <w:r w:rsidRPr="00F25841">
        <w:rPr>
          <w:lang w:val="en-US"/>
        </w:rPr>
        <w:tab/>
        <w:t>Overview</w:t>
      </w:r>
      <w:r>
        <w:tab/>
      </w:r>
      <w:r>
        <w:fldChar w:fldCharType="begin"/>
      </w:r>
      <w:r>
        <w:instrText xml:space="preserve"> PAGEREF _Toc418659838 \h </w:instrText>
      </w:r>
      <w:r>
        <w:fldChar w:fldCharType="separate"/>
      </w:r>
      <w:r>
        <w:t>34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6.2.2.2</w:t>
      </w:r>
      <w:r w:rsidRPr="00F25841">
        <w:rPr>
          <w:lang w:val="en-US"/>
        </w:rPr>
        <w:tab/>
        <w:t>M2M Service Subscription Broker Entities</w:t>
      </w:r>
      <w:r>
        <w:tab/>
      </w:r>
      <w:r>
        <w:fldChar w:fldCharType="begin"/>
      </w:r>
      <w:r>
        <w:instrText xml:space="preserve"> PAGEREF _Toc418659839 \h </w:instrText>
      </w:r>
      <w:r>
        <w:fldChar w:fldCharType="separate"/>
      </w:r>
      <w:r>
        <w:t>35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6.2.2.3</w:t>
      </w:r>
      <w:r w:rsidRPr="00F25841">
        <w:rPr>
          <w:lang w:val="en-US"/>
        </w:rPr>
        <w:tab/>
        <w:t>M2M Service Subscription Management Adapter Entities</w:t>
      </w:r>
      <w:r>
        <w:tab/>
      </w:r>
      <w:r>
        <w:fldChar w:fldCharType="begin"/>
      </w:r>
      <w:r>
        <w:instrText xml:space="preserve"> PAGEREF _Toc418659840 \h </w:instrText>
      </w:r>
      <w:r>
        <w:fldChar w:fldCharType="separate"/>
      </w:r>
      <w:r>
        <w:t>35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6.2.2.4</w:t>
      </w:r>
      <w:r w:rsidRPr="00F25841">
        <w:rPr>
          <w:lang w:val="en-US"/>
        </w:rPr>
        <w:tab/>
        <w:t>M2M Service Subscription Transport Adapter Entities</w:t>
      </w:r>
      <w:r>
        <w:tab/>
      </w:r>
      <w:r>
        <w:fldChar w:fldCharType="begin"/>
      </w:r>
      <w:r>
        <w:instrText xml:space="preserve"> PAGEREF _Toc418659841 \h </w:instrText>
      </w:r>
      <w:r>
        <w:fldChar w:fldCharType="separate"/>
      </w:r>
      <w:r>
        <w:t>36</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6.2.3</w:t>
      </w:r>
      <w:r w:rsidRPr="00F25841">
        <w:rPr>
          <w:lang w:val="en-US"/>
        </w:rPr>
        <w:tab/>
        <w:t>Service Capabilities</w:t>
      </w:r>
      <w:r>
        <w:tab/>
      </w:r>
      <w:r>
        <w:fldChar w:fldCharType="begin"/>
      </w:r>
      <w:r>
        <w:instrText xml:space="preserve"> PAGEREF _Toc418659842 \h </w:instrText>
      </w:r>
      <w:r>
        <w:fldChar w:fldCharType="separate"/>
      </w:r>
      <w:r>
        <w:t>37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6.2.3.1</w:t>
      </w:r>
      <w:r w:rsidRPr="00F25841">
        <w:rPr>
          <w:lang w:val="en-US"/>
        </w:rPr>
        <w:tab/>
        <w:t>validateServiceSubscription</w:t>
      </w:r>
      <w:r>
        <w:tab/>
      </w:r>
      <w:r>
        <w:fldChar w:fldCharType="begin"/>
      </w:r>
      <w:r>
        <w:instrText xml:space="preserve"> PAGEREF _Toc418659843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6.2.3.1.1</w:t>
      </w:r>
      <w:r w:rsidRPr="00F25841">
        <w:rPr>
          <w:lang w:val="en-US"/>
        </w:rPr>
        <w:tab/>
        <w:t>Description</w:t>
      </w:r>
      <w:r>
        <w:tab/>
      </w:r>
      <w:r>
        <w:fldChar w:fldCharType="begin"/>
      </w:r>
      <w:r>
        <w:instrText xml:space="preserve"> PAGEREF _Toc418659844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6.2.3.1.2</w:t>
      </w:r>
      <w:r w:rsidRPr="00F25841">
        <w:rPr>
          <w:lang w:val="en-US"/>
        </w:rPr>
        <w:tab/>
        <w:t>Pre-Conditions</w:t>
      </w:r>
      <w:r>
        <w:tab/>
      </w:r>
      <w:r>
        <w:fldChar w:fldCharType="begin"/>
      </w:r>
      <w:r>
        <w:instrText xml:space="preserve"> PAGEREF _Toc418659845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6.2.3.1.3</w:t>
      </w:r>
      <w:r w:rsidRPr="00F25841">
        <w:rPr>
          <w:lang w:val="en-US"/>
        </w:rPr>
        <w:tab/>
        <w:t>Signature - validateServiceSubscription</w:t>
      </w:r>
      <w:r>
        <w:tab/>
      </w:r>
      <w:r>
        <w:fldChar w:fldCharType="begin"/>
      </w:r>
      <w:r>
        <w:instrText xml:space="preserve"> PAGEREF _Toc418659846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6.2.3.1.4</w:t>
      </w:r>
      <w:r w:rsidRPr="00F25841">
        <w:rPr>
          <w:lang w:val="en-US"/>
        </w:rPr>
        <w:tab/>
      </w:r>
      <w:r w:rsidRPr="00F25841">
        <w:rPr>
          <w:lang w:val="en-US" w:eastAsia="ko-KR"/>
        </w:rPr>
        <w:t>Post-Conditions</w:t>
      </w:r>
      <w:r>
        <w:tab/>
      </w:r>
      <w:r>
        <w:fldChar w:fldCharType="begin"/>
      </w:r>
      <w:r>
        <w:instrText xml:space="preserve"> PAGEREF _Toc418659847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6.2.3.1.5</w:t>
      </w:r>
      <w:r w:rsidRPr="00F25841">
        <w:rPr>
          <w:lang w:val="en-US"/>
        </w:rPr>
        <w:tab/>
      </w:r>
      <w:r w:rsidRPr="00F25841">
        <w:rPr>
          <w:lang w:val="en-US" w:eastAsia="ko-KR"/>
        </w:rPr>
        <w:t>Exceptions</w:t>
      </w:r>
      <w:r>
        <w:tab/>
      </w:r>
      <w:r>
        <w:fldChar w:fldCharType="begin"/>
      </w:r>
      <w:r>
        <w:instrText xml:space="preserve"> PAGEREF _Toc418659848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6.2.3.1.6</w:t>
      </w:r>
      <w:r w:rsidRPr="00F25841">
        <w:rPr>
          <w:lang w:val="en-US"/>
        </w:rPr>
        <w:tab/>
      </w:r>
      <w:r w:rsidRPr="00F25841">
        <w:rPr>
          <w:lang w:val="en-US" w:eastAsia="ko-KR"/>
        </w:rPr>
        <w:t>Policies for Use</w:t>
      </w:r>
      <w:r>
        <w:tab/>
      </w:r>
      <w:r>
        <w:fldChar w:fldCharType="begin"/>
      </w:r>
      <w:r>
        <w:instrText xml:space="preserve"> PAGEREF _Toc418659849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6.2.3.1.7</w:t>
      </w:r>
      <w:r w:rsidRPr="00F25841">
        <w:rPr>
          <w:lang w:val="en-US"/>
        </w:rPr>
        <w:tab/>
        <w:t>oneM2M Resource Interworking</w:t>
      </w:r>
      <w:r>
        <w:tab/>
      </w:r>
      <w:r>
        <w:fldChar w:fldCharType="begin"/>
      </w:r>
      <w:r>
        <w:instrText xml:space="preserve"> PAGEREF _Toc418659850 \h </w:instrText>
      </w:r>
      <w:r>
        <w:fldChar w:fldCharType="separate"/>
      </w:r>
      <w:r>
        <w:t>37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6.2.3.2</w:t>
      </w:r>
      <w:r w:rsidRPr="00F25841">
        <w:rPr>
          <w:lang w:val="en-US"/>
        </w:rPr>
        <w:tab/>
        <w:t>getAE</w:t>
      </w:r>
      <w:r>
        <w:tab/>
      </w:r>
      <w:r>
        <w:fldChar w:fldCharType="begin"/>
      </w:r>
      <w:r>
        <w:instrText xml:space="preserve"> PAGEREF _Toc418659851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6.2.3.2.1</w:t>
      </w:r>
      <w:r w:rsidRPr="00F25841">
        <w:rPr>
          <w:lang w:val="en-US"/>
        </w:rPr>
        <w:tab/>
        <w:t>Description</w:t>
      </w:r>
      <w:r>
        <w:tab/>
      </w:r>
      <w:r>
        <w:fldChar w:fldCharType="begin"/>
      </w:r>
      <w:r>
        <w:instrText xml:space="preserve"> PAGEREF _Toc418659852 \h </w:instrText>
      </w:r>
      <w:r>
        <w:fldChar w:fldCharType="separate"/>
      </w:r>
      <w:r>
        <w:t>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6.2.3.2.2</w:t>
      </w:r>
      <w:r w:rsidRPr="00F25841">
        <w:rPr>
          <w:lang w:val="en-US"/>
        </w:rPr>
        <w:tab/>
        <w:t>Pre-Conditions</w:t>
      </w:r>
      <w:r>
        <w:tab/>
      </w:r>
      <w:r>
        <w:fldChar w:fldCharType="begin"/>
      </w:r>
      <w:r>
        <w:instrText xml:space="preserve"> PAGEREF _Toc418659853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6.2.3.2.3</w:t>
      </w:r>
      <w:r w:rsidRPr="00F25841">
        <w:rPr>
          <w:lang w:val="en-US"/>
        </w:rPr>
        <w:tab/>
        <w:t>Signature – getAE</w:t>
      </w:r>
      <w:r>
        <w:tab/>
      </w:r>
      <w:r>
        <w:fldChar w:fldCharType="begin"/>
      </w:r>
      <w:r>
        <w:instrText xml:space="preserve"> PAGEREF _Toc418659854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6.2.3.2.4</w:t>
      </w:r>
      <w:r w:rsidRPr="00F25841">
        <w:rPr>
          <w:lang w:val="en-US"/>
        </w:rPr>
        <w:tab/>
        <w:t>Service Interactions</w:t>
      </w:r>
      <w:r>
        <w:tab/>
      </w:r>
      <w:r>
        <w:fldChar w:fldCharType="begin"/>
      </w:r>
      <w:r>
        <w:instrText xml:space="preserve"> PAGEREF _Toc418659855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6.2.3.2.5</w:t>
      </w:r>
      <w:r w:rsidRPr="00F25841">
        <w:rPr>
          <w:lang w:val="en-US"/>
        </w:rPr>
        <w:tab/>
      </w:r>
      <w:r w:rsidRPr="00F25841">
        <w:rPr>
          <w:lang w:val="en-US" w:eastAsia="ko-KR"/>
        </w:rPr>
        <w:t>Post-Conditions</w:t>
      </w:r>
      <w:r>
        <w:tab/>
      </w:r>
      <w:r>
        <w:fldChar w:fldCharType="begin"/>
      </w:r>
      <w:r>
        <w:instrText xml:space="preserve"> PAGEREF _Toc418659856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6.2.3.2.6</w:t>
      </w:r>
      <w:r w:rsidRPr="00F25841">
        <w:rPr>
          <w:lang w:val="en-US"/>
        </w:rPr>
        <w:tab/>
      </w:r>
      <w:r w:rsidRPr="00F25841">
        <w:rPr>
          <w:lang w:val="en-US" w:eastAsia="ko-KR"/>
        </w:rPr>
        <w:t>Exceptions</w:t>
      </w:r>
      <w:r>
        <w:tab/>
      </w:r>
      <w:r>
        <w:fldChar w:fldCharType="begin"/>
      </w:r>
      <w:r>
        <w:instrText xml:space="preserve"> PAGEREF _Toc418659857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6.2.3.2.7</w:t>
      </w:r>
      <w:r w:rsidRPr="00F25841">
        <w:rPr>
          <w:lang w:val="en-US"/>
        </w:rPr>
        <w:tab/>
      </w:r>
      <w:r w:rsidRPr="00F25841">
        <w:rPr>
          <w:lang w:val="en-US" w:eastAsia="ko-KR"/>
        </w:rPr>
        <w:t>Policies for Use</w:t>
      </w:r>
      <w:r>
        <w:tab/>
      </w:r>
      <w:r>
        <w:fldChar w:fldCharType="begin"/>
      </w:r>
      <w:r>
        <w:instrText xml:space="preserve"> PAGEREF _Toc418659858 \h </w:instrText>
      </w:r>
      <w:r>
        <w:fldChar w:fldCharType="separate"/>
      </w:r>
      <w:r>
        <w:t>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6.2.3.2.8</w:t>
      </w:r>
      <w:r w:rsidRPr="00F25841">
        <w:rPr>
          <w:lang w:val="en-US"/>
        </w:rPr>
        <w:tab/>
        <w:t>oneM2M Resource Interworking</w:t>
      </w:r>
      <w:r>
        <w:tab/>
      </w:r>
      <w:r>
        <w:fldChar w:fldCharType="begin"/>
      </w:r>
      <w:r>
        <w:instrText xml:space="preserve"> PAGEREF _Toc418659859 \h </w:instrText>
      </w:r>
      <w:r>
        <w:fldChar w:fldCharType="separate"/>
      </w:r>
      <w:r>
        <w:t>39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6.2.3.3</w:t>
      </w:r>
      <w:r w:rsidRPr="00F25841">
        <w:rPr>
          <w:lang w:val="en-US"/>
        </w:rPr>
        <w:tab/>
        <w:t>getBroker</w:t>
      </w:r>
      <w:r>
        <w:tab/>
      </w:r>
      <w:r>
        <w:fldChar w:fldCharType="begin"/>
      </w:r>
      <w:r>
        <w:instrText xml:space="preserve"> PAGEREF _Toc418659860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6.2.3.3.1</w:t>
      </w:r>
      <w:r w:rsidRPr="00F25841">
        <w:rPr>
          <w:lang w:val="en-US"/>
        </w:rPr>
        <w:tab/>
        <w:t>Description</w:t>
      </w:r>
      <w:r>
        <w:tab/>
      </w:r>
      <w:r>
        <w:fldChar w:fldCharType="begin"/>
      </w:r>
      <w:r>
        <w:instrText xml:space="preserve"> PAGEREF _Toc418659861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6.2.3.3.2</w:t>
      </w:r>
      <w:r w:rsidRPr="00F25841">
        <w:rPr>
          <w:lang w:val="en-US"/>
        </w:rPr>
        <w:tab/>
        <w:t>Pre-Conditions</w:t>
      </w:r>
      <w:r>
        <w:tab/>
      </w:r>
      <w:r>
        <w:fldChar w:fldCharType="begin"/>
      </w:r>
      <w:r>
        <w:instrText xml:space="preserve"> PAGEREF _Toc418659862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6.2.3.3.3</w:t>
      </w:r>
      <w:r w:rsidRPr="00F25841">
        <w:rPr>
          <w:lang w:val="en-US"/>
        </w:rPr>
        <w:tab/>
        <w:t>Signature – getBroker</w:t>
      </w:r>
      <w:r>
        <w:tab/>
      </w:r>
      <w:r>
        <w:fldChar w:fldCharType="begin"/>
      </w:r>
      <w:r>
        <w:instrText xml:space="preserve"> PAGEREF _Toc418659863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6.2.3.3.4</w:t>
      </w:r>
      <w:r w:rsidRPr="00F25841">
        <w:rPr>
          <w:lang w:val="en-US"/>
        </w:rPr>
        <w:tab/>
      </w:r>
      <w:r w:rsidRPr="00F25841">
        <w:rPr>
          <w:lang w:val="en-US" w:eastAsia="ko-KR"/>
        </w:rPr>
        <w:t>Post-Conditions</w:t>
      </w:r>
      <w:r>
        <w:tab/>
      </w:r>
      <w:r>
        <w:fldChar w:fldCharType="begin"/>
      </w:r>
      <w:r>
        <w:instrText xml:space="preserve"> PAGEREF _Toc418659864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6.2.3.3.5</w:t>
      </w:r>
      <w:r w:rsidRPr="00F25841">
        <w:rPr>
          <w:lang w:val="en-US"/>
        </w:rPr>
        <w:tab/>
      </w:r>
      <w:r w:rsidRPr="00F25841">
        <w:rPr>
          <w:lang w:val="en-US" w:eastAsia="ko-KR"/>
        </w:rPr>
        <w:t>Exceptions</w:t>
      </w:r>
      <w:r>
        <w:tab/>
      </w:r>
      <w:r>
        <w:fldChar w:fldCharType="begin"/>
      </w:r>
      <w:r>
        <w:instrText xml:space="preserve"> PAGEREF _Toc418659865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6.2.3.3.6</w:t>
      </w:r>
      <w:r w:rsidRPr="00F25841">
        <w:rPr>
          <w:lang w:val="en-US"/>
        </w:rPr>
        <w:tab/>
      </w:r>
      <w:r w:rsidRPr="00F25841">
        <w:rPr>
          <w:lang w:val="en-US" w:eastAsia="ko-KR"/>
        </w:rPr>
        <w:t>Policies for Use</w:t>
      </w:r>
      <w:r>
        <w:tab/>
      </w:r>
      <w:r>
        <w:fldChar w:fldCharType="begin"/>
      </w:r>
      <w:r>
        <w:instrText xml:space="preserve"> PAGEREF _Toc418659866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6.2.3.3.7</w:t>
      </w:r>
      <w:r w:rsidRPr="00F25841">
        <w:rPr>
          <w:lang w:val="en-US"/>
        </w:rPr>
        <w:tab/>
        <w:t>oneM2M Resource Interworking</w:t>
      </w:r>
      <w:r>
        <w:tab/>
      </w:r>
      <w:r>
        <w:fldChar w:fldCharType="begin"/>
      </w:r>
      <w:r>
        <w:instrText xml:space="preserve"> PAGEREF _Toc418659867 \h </w:instrText>
      </w:r>
      <w:r>
        <w:fldChar w:fldCharType="separate"/>
      </w:r>
      <w:r>
        <w:t>39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lastRenderedPageBreak/>
        <w:t>6.2.3.4</w:t>
      </w:r>
      <w:r w:rsidRPr="00F25841">
        <w:rPr>
          <w:lang w:val="en-US"/>
        </w:rPr>
        <w:tab/>
        <w:t>getManagementAdapter</w:t>
      </w:r>
      <w:r>
        <w:tab/>
      </w:r>
      <w:r>
        <w:fldChar w:fldCharType="begin"/>
      </w:r>
      <w:r>
        <w:instrText xml:space="preserve"> PAGEREF _Toc418659868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6.2.3.4.1</w:t>
      </w:r>
      <w:r w:rsidRPr="00F25841">
        <w:rPr>
          <w:lang w:val="en-US"/>
        </w:rPr>
        <w:tab/>
        <w:t>Description</w:t>
      </w:r>
      <w:r>
        <w:tab/>
      </w:r>
      <w:r>
        <w:fldChar w:fldCharType="begin"/>
      </w:r>
      <w:r>
        <w:instrText xml:space="preserve"> PAGEREF _Toc418659869 \h </w:instrText>
      </w:r>
      <w:r>
        <w:fldChar w:fldCharType="separate"/>
      </w:r>
      <w:r>
        <w:t>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6.2.3.4.2</w:t>
      </w:r>
      <w:r w:rsidRPr="00F25841">
        <w:rPr>
          <w:lang w:val="en-US"/>
        </w:rPr>
        <w:tab/>
        <w:t>Pre-Conditions</w:t>
      </w:r>
      <w:r>
        <w:tab/>
      </w:r>
      <w:r>
        <w:fldChar w:fldCharType="begin"/>
      </w:r>
      <w:r>
        <w:instrText xml:space="preserve"> PAGEREF _Toc418659870 \h </w:instrText>
      </w:r>
      <w:r>
        <w:fldChar w:fldCharType="separate"/>
      </w:r>
      <w:r>
        <w:t>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6.2.3.4.3</w:t>
      </w:r>
      <w:r w:rsidRPr="00F25841">
        <w:rPr>
          <w:lang w:val="en-US"/>
        </w:rPr>
        <w:tab/>
        <w:t>Signature - getManagementAdapter</w:t>
      </w:r>
      <w:r>
        <w:tab/>
      </w:r>
      <w:r>
        <w:fldChar w:fldCharType="begin"/>
      </w:r>
      <w:r>
        <w:instrText xml:space="preserve"> PAGEREF _Toc418659871 \h </w:instrText>
      </w:r>
      <w:r>
        <w:fldChar w:fldCharType="separate"/>
      </w:r>
      <w:r>
        <w:t>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6.2.3.4.4</w:t>
      </w:r>
      <w:r w:rsidRPr="00F25841">
        <w:rPr>
          <w:lang w:val="en-US"/>
        </w:rPr>
        <w:tab/>
      </w:r>
      <w:r w:rsidRPr="00F25841">
        <w:rPr>
          <w:lang w:val="en-US" w:eastAsia="ko-KR"/>
        </w:rPr>
        <w:t>Post-Conditions</w:t>
      </w:r>
      <w:r>
        <w:tab/>
      </w:r>
      <w:r>
        <w:fldChar w:fldCharType="begin"/>
      </w:r>
      <w:r>
        <w:instrText xml:space="preserve"> PAGEREF _Toc418659872 \h </w:instrText>
      </w:r>
      <w:r>
        <w:fldChar w:fldCharType="separate"/>
      </w:r>
      <w:r>
        <w:t>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6.2.3.4.5</w:t>
      </w:r>
      <w:r w:rsidRPr="00F25841">
        <w:rPr>
          <w:lang w:val="en-US"/>
        </w:rPr>
        <w:tab/>
      </w:r>
      <w:r w:rsidRPr="00F25841">
        <w:rPr>
          <w:lang w:val="en-US" w:eastAsia="ko-KR"/>
        </w:rPr>
        <w:t>Exceptions</w:t>
      </w:r>
      <w:r>
        <w:tab/>
      </w:r>
      <w:r>
        <w:fldChar w:fldCharType="begin"/>
      </w:r>
      <w:r>
        <w:instrText xml:space="preserve"> PAGEREF _Toc418659873 \h </w:instrText>
      </w:r>
      <w:r>
        <w:fldChar w:fldCharType="separate"/>
      </w:r>
      <w:r>
        <w:t>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6.2.3.4.6</w:t>
      </w:r>
      <w:r w:rsidRPr="00F25841">
        <w:rPr>
          <w:lang w:val="en-US"/>
        </w:rPr>
        <w:tab/>
      </w:r>
      <w:r w:rsidRPr="00F25841">
        <w:rPr>
          <w:lang w:val="en-US" w:eastAsia="ko-KR"/>
        </w:rPr>
        <w:t>Policies for Use</w:t>
      </w:r>
      <w:r>
        <w:tab/>
      </w:r>
      <w:r>
        <w:fldChar w:fldCharType="begin"/>
      </w:r>
      <w:r>
        <w:instrText xml:space="preserve"> PAGEREF _Toc418659874 \h </w:instrText>
      </w:r>
      <w:r>
        <w:fldChar w:fldCharType="separate"/>
      </w:r>
      <w:r>
        <w:t>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6.2.3.4.7</w:t>
      </w:r>
      <w:r w:rsidRPr="00F25841">
        <w:rPr>
          <w:lang w:val="en-US"/>
        </w:rPr>
        <w:tab/>
        <w:t>oneM2M Resource Interworking</w:t>
      </w:r>
      <w:r>
        <w:tab/>
      </w:r>
      <w:r>
        <w:fldChar w:fldCharType="begin"/>
      </w:r>
      <w:r>
        <w:instrText xml:space="preserve"> PAGEREF _Toc418659875 \h </w:instrText>
      </w:r>
      <w:r>
        <w:fldChar w:fldCharType="separate"/>
      </w:r>
      <w:r>
        <w:t>40</w:t>
      </w:r>
      <w:r>
        <w:fldChar w:fldCharType="end"/>
      </w:r>
    </w:p>
    <w:p w:rsidR="000F472D" w:rsidRDefault="000F472D">
      <w:pPr>
        <w:pStyle w:val="TOC4"/>
        <w:rPr>
          <w:rFonts w:asciiTheme="minorHAnsi" w:eastAsiaTheme="minorEastAsia" w:hAnsiTheme="minorHAnsi" w:cstheme="minorBidi"/>
          <w:sz w:val="22"/>
          <w:szCs w:val="22"/>
          <w:lang w:val="en-US"/>
        </w:rPr>
      </w:pPr>
      <w:r>
        <w:t>6.2.3.5</w:t>
      </w:r>
      <w:r>
        <w:tab/>
        <w:t>getTransportAdapter</w:t>
      </w:r>
      <w:r>
        <w:tab/>
      </w:r>
      <w:r>
        <w:fldChar w:fldCharType="begin"/>
      </w:r>
      <w:r>
        <w:instrText xml:space="preserve"> PAGEREF _Toc418659876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6.2.3.5.1</w:t>
      </w:r>
      <w:r w:rsidRPr="00F25841">
        <w:rPr>
          <w:lang w:val="en-US"/>
        </w:rPr>
        <w:tab/>
        <w:t>Description</w:t>
      </w:r>
      <w:r>
        <w:tab/>
      </w:r>
      <w:r>
        <w:fldChar w:fldCharType="begin"/>
      </w:r>
      <w:r>
        <w:instrText xml:space="preserve"> PAGEREF _Toc418659877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6.2.3.5.2</w:t>
      </w:r>
      <w:r w:rsidRPr="00F25841">
        <w:rPr>
          <w:lang w:val="en-US"/>
        </w:rPr>
        <w:tab/>
        <w:t>Pre-Conditions</w:t>
      </w:r>
      <w:r>
        <w:tab/>
      </w:r>
      <w:r>
        <w:fldChar w:fldCharType="begin"/>
      </w:r>
      <w:r>
        <w:instrText xml:space="preserve"> PAGEREF _Toc418659878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6.2.3.5.3</w:t>
      </w:r>
      <w:r w:rsidRPr="00F25841">
        <w:rPr>
          <w:lang w:val="en-US"/>
        </w:rPr>
        <w:tab/>
        <w:t>Signature - getTransportAdapter</w:t>
      </w:r>
      <w:r>
        <w:tab/>
      </w:r>
      <w:r>
        <w:fldChar w:fldCharType="begin"/>
      </w:r>
      <w:r>
        <w:instrText xml:space="preserve"> PAGEREF _Toc418659879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6.2.3.5.4</w:t>
      </w:r>
      <w:r w:rsidRPr="00F25841">
        <w:rPr>
          <w:lang w:val="en-US"/>
        </w:rPr>
        <w:tab/>
      </w:r>
      <w:r w:rsidRPr="00F25841">
        <w:rPr>
          <w:lang w:val="en-US" w:eastAsia="ko-KR"/>
        </w:rPr>
        <w:t>Post-Conditions</w:t>
      </w:r>
      <w:r>
        <w:tab/>
      </w:r>
      <w:r>
        <w:fldChar w:fldCharType="begin"/>
      </w:r>
      <w:r>
        <w:instrText xml:space="preserve"> PAGEREF _Toc418659880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6.2.3.5.5</w:t>
      </w:r>
      <w:r w:rsidRPr="00F25841">
        <w:rPr>
          <w:lang w:val="en-US"/>
        </w:rPr>
        <w:tab/>
      </w:r>
      <w:r w:rsidRPr="00F25841">
        <w:rPr>
          <w:lang w:val="en-US" w:eastAsia="ko-KR"/>
        </w:rPr>
        <w:t>Exceptions</w:t>
      </w:r>
      <w:r>
        <w:tab/>
      </w:r>
      <w:r>
        <w:fldChar w:fldCharType="begin"/>
      </w:r>
      <w:r>
        <w:instrText xml:space="preserve"> PAGEREF _Toc418659881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6.2.3.5.6</w:t>
      </w:r>
      <w:r w:rsidRPr="00F25841">
        <w:rPr>
          <w:lang w:val="en-US"/>
        </w:rPr>
        <w:tab/>
      </w:r>
      <w:r w:rsidRPr="00F25841">
        <w:rPr>
          <w:lang w:val="en-US" w:eastAsia="ko-KR"/>
        </w:rPr>
        <w:t>Policies for Use</w:t>
      </w:r>
      <w:r>
        <w:tab/>
      </w:r>
      <w:r>
        <w:fldChar w:fldCharType="begin"/>
      </w:r>
      <w:r>
        <w:instrText xml:space="preserve"> PAGEREF _Toc418659882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6.2.3.5.7</w:t>
      </w:r>
      <w:r w:rsidRPr="00F25841">
        <w:rPr>
          <w:lang w:val="en-US"/>
        </w:rPr>
        <w:tab/>
        <w:t>oneM2M Resource Interworking</w:t>
      </w:r>
      <w:r>
        <w:tab/>
      </w:r>
      <w:r>
        <w:fldChar w:fldCharType="begin"/>
      </w:r>
      <w:r>
        <w:instrText xml:space="preserve"> PAGEREF _Toc418659883 \h </w:instrText>
      </w:r>
      <w:r>
        <w:fldChar w:fldCharType="separate"/>
      </w:r>
      <w:r>
        <w:t>41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6.2.3.6</w:t>
      </w:r>
      <w:r w:rsidRPr="00F25841">
        <w:rPr>
          <w:lang w:val="en-US"/>
        </w:rPr>
        <w:tab/>
        <w:t>associateAEWithServiceSubscription</w:t>
      </w:r>
      <w:r>
        <w:tab/>
      </w:r>
      <w:r>
        <w:fldChar w:fldCharType="begin"/>
      </w:r>
      <w:r>
        <w:instrText xml:space="preserve"> PAGEREF _Toc418659884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6.2.3.6.1</w:t>
      </w:r>
      <w:r w:rsidRPr="00F25841">
        <w:rPr>
          <w:lang w:val="en-US"/>
        </w:rPr>
        <w:tab/>
        <w:t>Description</w:t>
      </w:r>
      <w:r>
        <w:tab/>
      </w:r>
      <w:r>
        <w:fldChar w:fldCharType="begin"/>
      </w:r>
      <w:r>
        <w:instrText xml:space="preserve"> PAGEREF _Toc418659885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6.2.3.6.2</w:t>
      </w:r>
      <w:r w:rsidRPr="00F25841">
        <w:rPr>
          <w:lang w:val="en-US"/>
        </w:rPr>
        <w:tab/>
        <w:t>Pre-Conditions</w:t>
      </w:r>
      <w:r>
        <w:tab/>
      </w:r>
      <w:r>
        <w:fldChar w:fldCharType="begin"/>
      </w:r>
      <w:r>
        <w:instrText xml:space="preserve"> PAGEREF _Toc418659886 \h </w:instrText>
      </w:r>
      <w:r>
        <w:fldChar w:fldCharType="separate"/>
      </w:r>
      <w:r>
        <w:t>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6.2.3.6.3</w:t>
      </w:r>
      <w:r w:rsidRPr="00F25841">
        <w:rPr>
          <w:lang w:val="en-US"/>
        </w:rPr>
        <w:tab/>
        <w:t>Signature – associateAEWithServiceSubscription</w:t>
      </w:r>
      <w:r>
        <w:tab/>
      </w:r>
      <w:r>
        <w:fldChar w:fldCharType="begin"/>
      </w:r>
      <w:r>
        <w:instrText xml:space="preserve"> PAGEREF _Toc418659887 \h </w:instrText>
      </w:r>
      <w:r>
        <w:fldChar w:fldCharType="separate"/>
      </w:r>
      <w:r>
        <w:t>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6.2.3.6.4</w:t>
      </w:r>
      <w:r w:rsidRPr="00F25841">
        <w:rPr>
          <w:lang w:val="en-US"/>
        </w:rPr>
        <w:tab/>
        <w:t>Service Interactions</w:t>
      </w:r>
      <w:r>
        <w:tab/>
      </w:r>
      <w:r>
        <w:fldChar w:fldCharType="begin"/>
      </w:r>
      <w:r>
        <w:instrText xml:space="preserve"> PAGEREF _Toc418659888 \h </w:instrText>
      </w:r>
      <w:r>
        <w:fldChar w:fldCharType="separate"/>
      </w:r>
      <w:r>
        <w:t>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6.2.3.6.5</w:t>
      </w:r>
      <w:r w:rsidRPr="00F25841">
        <w:rPr>
          <w:lang w:val="en-US"/>
        </w:rPr>
        <w:tab/>
      </w:r>
      <w:r w:rsidRPr="00F25841">
        <w:rPr>
          <w:lang w:val="en-US" w:eastAsia="ko-KR"/>
        </w:rPr>
        <w:t>Post-Conditions</w:t>
      </w:r>
      <w:r>
        <w:tab/>
      </w:r>
      <w:r>
        <w:fldChar w:fldCharType="begin"/>
      </w:r>
      <w:r>
        <w:instrText xml:space="preserve"> PAGEREF _Toc418659889 \h </w:instrText>
      </w:r>
      <w:r>
        <w:fldChar w:fldCharType="separate"/>
      </w:r>
      <w:r>
        <w:t>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6.2.3.6.6</w:t>
      </w:r>
      <w:r w:rsidRPr="00F25841">
        <w:rPr>
          <w:lang w:val="en-US"/>
        </w:rPr>
        <w:tab/>
      </w:r>
      <w:r w:rsidRPr="00F25841">
        <w:rPr>
          <w:lang w:val="en-US" w:eastAsia="ko-KR"/>
        </w:rPr>
        <w:t>Exceptions</w:t>
      </w:r>
      <w:r>
        <w:tab/>
      </w:r>
      <w:r>
        <w:fldChar w:fldCharType="begin"/>
      </w:r>
      <w:r>
        <w:instrText xml:space="preserve"> PAGEREF _Toc418659890 \h </w:instrText>
      </w:r>
      <w:r>
        <w:fldChar w:fldCharType="separate"/>
      </w:r>
      <w:r>
        <w:t>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6.2.3.6.7</w:t>
      </w:r>
      <w:r w:rsidRPr="00F25841">
        <w:rPr>
          <w:lang w:val="en-US"/>
        </w:rPr>
        <w:tab/>
      </w:r>
      <w:r w:rsidRPr="00F25841">
        <w:rPr>
          <w:lang w:val="en-US" w:eastAsia="ko-KR"/>
        </w:rPr>
        <w:t>Policies for Use</w:t>
      </w:r>
      <w:r>
        <w:tab/>
      </w:r>
      <w:r>
        <w:fldChar w:fldCharType="begin"/>
      </w:r>
      <w:r>
        <w:instrText xml:space="preserve"> PAGEREF _Toc418659891 \h </w:instrText>
      </w:r>
      <w:r>
        <w:fldChar w:fldCharType="separate"/>
      </w:r>
      <w:r>
        <w:t>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6.2.3.6.8</w:t>
      </w:r>
      <w:r w:rsidRPr="00F25841">
        <w:rPr>
          <w:lang w:val="en-US"/>
        </w:rPr>
        <w:tab/>
        <w:t>oneM2M Resource Interworking</w:t>
      </w:r>
      <w:r>
        <w:tab/>
      </w:r>
      <w:r>
        <w:fldChar w:fldCharType="begin"/>
      </w:r>
      <w:r>
        <w:instrText xml:space="preserve"> PAGEREF _Toc418659892 \h </w:instrText>
      </w:r>
      <w:r>
        <w:fldChar w:fldCharType="separate"/>
      </w:r>
      <w:r>
        <w:t>43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6.2.3.7</w:t>
      </w:r>
      <w:r w:rsidRPr="00F25841">
        <w:rPr>
          <w:lang w:val="en-US"/>
        </w:rPr>
        <w:tab/>
        <w:t>disassociateAEFromServiceSubscription</w:t>
      </w:r>
      <w:r>
        <w:tab/>
      </w:r>
      <w:r>
        <w:fldChar w:fldCharType="begin"/>
      </w:r>
      <w:r>
        <w:instrText xml:space="preserve"> PAGEREF _Toc418659893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6.2.3.7.1</w:t>
      </w:r>
      <w:r w:rsidRPr="00F25841">
        <w:rPr>
          <w:lang w:val="en-US"/>
        </w:rPr>
        <w:tab/>
        <w:t>Description</w:t>
      </w:r>
      <w:r>
        <w:tab/>
      </w:r>
      <w:r>
        <w:fldChar w:fldCharType="begin"/>
      </w:r>
      <w:r>
        <w:instrText xml:space="preserve"> PAGEREF _Toc418659894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6.2.3.7.2</w:t>
      </w:r>
      <w:r w:rsidRPr="00F25841">
        <w:rPr>
          <w:lang w:val="en-US"/>
        </w:rPr>
        <w:tab/>
        <w:t>Pre-Conditions</w:t>
      </w:r>
      <w:r>
        <w:tab/>
      </w:r>
      <w:r>
        <w:fldChar w:fldCharType="begin"/>
      </w:r>
      <w:r>
        <w:instrText xml:space="preserve"> PAGEREF _Toc418659895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6.2.3.7.3</w:t>
      </w:r>
      <w:r w:rsidRPr="00F25841">
        <w:rPr>
          <w:lang w:val="en-US"/>
        </w:rPr>
        <w:tab/>
        <w:t>Signature - disassociateAEFromServiceSubscription</w:t>
      </w:r>
      <w:r>
        <w:tab/>
      </w:r>
      <w:r>
        <w:fldChar w:fldCharType="begin"/>
      </w:r>
      <w:r>
        <w:instrText xml:space="preserve"> PAGEREF _Toc418659896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6.2.3.7.4</w:t>
      </w:r>
      <w:r w:rsidRPr="00F25841">
        <w:rPr>
          <w:lang w:val="en-US"/>
        </w:rPr>
        <w:tab/>
        <w:t>Service Interactions</w:t>
      </w:r>
      <w:r>
        <w:tab/>
      </w:r>
      <w:r>
        <w:fldChar w:fldCharType="begin"/>
      </w:r>
      <w:r>
        <w:instrText xml:space="preserve"> PAGEREF _Toc418659897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6.2.3.7.5</w:t>
      </w:r>
      <w:r w:rsidRPr="00F25841">
        <w:rPr>
          <w:lang w:val="en-US"/>
        </w:rPr>
        <w:tab/>
      </w:r>
      <w:r w:rsidRPr="00F25841">
        <w:rPr>
          <w:lang w:val="en-US" w:eastAsia="ko-KR"/>
        </w:rPr>
        <w:t>Post-Conditions</w:t>
      </w:r>
      <w:r>
        <w:tab/>
      </w:r>
      <w:r>
        <w:fldChar w:fldCharType="begin"/>
      </w:r>
      <w:r>
        <w:instrText xml:space="preserve"> PAGEREF _Toc418659898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6.2.3.7.6</w:t>
      </w:r>
      <w:r w:rsidRPr="00F25841">
        <w:rPr>
          <w:lang w:val="en-US"/>
        </w:rPr>
        <w:tab/>
      </w:r>
      <w:r w:rsidRPr="00F25841">
        <w:rPr>
          <w:lang w:val="en-US" w:eastAsia="ko-KR"/>
        </w:rPr>
        <w:t>Exceptions</w:t>
      </w:r>
      <w:r>
        <w:tab/>
      </w:r>
      <w:r>
        <w:fldChar w:fldCharType="begin"/>
      </w:r>
      <w:r>
        <w:instrText xml:space="preserve"> PAGEREF _Toc418659899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6.2.3.7.7</w:t>
      </w:r>
      <w:r w:rsidRPr="00F25841">
        <w:rPr>
          <w:lang w:val="en-US"/>
        </w:rPr>
        <w:tab/>
      </w:r>
      <w:r w:rsidRPr="00F25841">
        <w:rPr>
          <w:lang w:val="en-US" w:eastAsia="ko-KR"/>
        </w:rPr>
        <w:t>Policies for Use</w:t>
      </w:r>
      <w:r>
        <w:tab/>
      </w:r>
      <w:r>
        <w:fldChar w:fldCharType="begin"/>
      </w:r>
      <w:r>
        <w:instrText xml:space="preserve"> PAGEREF _Toc418659900 \h </w:instrText>
      </w:r>
      <w:r>
        <w:fldChar w:fldCharType="separate"/>
      </w:r>
      <w:r>
        <w:t>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6.2.3.7.8</w:t>
      </w:r>
      <w:r w:rsidRPr="00F25841">
        <w:rPr>
          <w:lang w:val="en-US"/>
        </w:rPr>
        <w:tab/>
        <w:t>oneM2M Resource Interworking</w:t>
      </w:r>
      <w:r>
        <w:tab/>
      </w:r>
      <w:r>
        <w:fldChar w:fldCharType="begin"/>
      </w:r>
      <w:r>
        <w:instrText xml:space="preserve"> PAGEREF _Toc418659901 \h </w:instrText>
      </w:r>
      <w:r>
        <w:fldChar w:fldCharType="separate"/>
      </w:r>
      <w:r>
        <w:t>44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6.2.3.8</w:t>
      </w:r>
      <w:r w:rsidRPr="00F25841">
        <w:rPr>
          <w:lang w:val="en-US"/>
        </w:rPr>
        <w:tab/>
        <w:t>refreshAEAssociationWithServiceSubscription</w:t>
      </w:r>
      <w:r>
        <w:tab/>
      </w:r>
      <w:r>
        <w:fldChar w:fldCharType="begin"/>
      </w:r>
      <w:r>
        <w:instrText xml:space="preserve"> PAGEREF _Toc418659902 \h </w:instrText>
      </w:r>
      <w:r>
        <w:fldChar w:fldCharType="separate"/>
      </w:r>
      <w:r>
        <w:t>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6.2.3.8.1</w:t>
      </w:r>
      <w:r w:rsidRPr="00F25841">
        <w:rPr>
          <w:lang w:val="en-US"/>
        </w:rPr>
        <w:tab/>
        <w:t>Description</w:t>
      </w:r>
      <w:r>
        <w:tab/>
      </w:r>
      <w:r>
        <w:fldChar w:fldCharType="begin"/>
      </w:r>
      <w:r>
        <w:instrText xml:space="preserve"> PAGEREF _Toc418659903 \h </w:instrText>
      </w:r>
      <w:r>
        <w:fldChar w:fldCharType="separate"/>
      </w:r>
      <w:r>
        <w:t>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6.2.3.8.2</w:t>
      </w:r>
      <w:r w:rsidRPr="00F25841">
        <w:rPr>
          <w:lang w:val="en-US"/>
        </w:rPr>
        <w:tab/>
        <w:t>Pre-Conditions</w:t>
      </w:r>
      <w:r>
        <w:tab/>
      </w:r>
      <w:r>
        <w:fldChar w:fldCharType="begin"/>
      </w:r>
      <w:r>
        <w:instrText xml:space="preserve"> PAGEREF _Toc418659904 \h </w:instrText>
      </w:r>
      <w:r>
        <w:fldChar w:fldCharType="separate"/>
      </w:r>
      <w:r>
        <w:t>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6.2.3.8.3</w:t>
      </w:r>
      <w:r w:rsidRPr="00F25841">
        <w:rPr>
          <w:lang w:val="en-US"/>
        </w:rPr>
        <w:tab/>
        <w:t>Signature – refreshAEAssociationWithServiceSubscription</w:t>
      </w:r>
      <w:r>
        <w:tab/>
      </w:r>
      <w:r>
        <w:fldChar w:fldCharType="begin"/>
      </w:r>
      <w:r>
        <w:instrText xml:space="preserve"> PAGEREF _Toc418659905 \h </w:instrText>
      </w:r>
      <w:r>
        <w:fldChar w:fldCharType="separate"/>
      </w:r>
      <w:r>
        <w:t>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6.2.3.8.4</w:t>
      </w:r>
      <w:r w:rsidRPr="00F25841">
        <w:rPr>
          <w:lang w:val="en-US"/>
        </w:rPr>
        <w:tab/>
        <w:t>Service Interactions</w:t>
      </w:r>
      <w:r>
        <w:tab/>
      </w:r>
      <w:r>
        <w:fldChar w:fldCharType="begin"/>
      </w:r>
      <w:r>
        <w:instrText xml:space="preserve"> PAGEREF _Toc418659906 \h </w:instrText>
      </w:r>
      <w:r>
        <w:fldChar w:fldCharType="separate"/>
      </w:r>
      <w:r>
        <w:t>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6.2.3.8.5</w:t>
      </w:r>
      <w:r w:rsidRPr="00F25841">
        <w:rPr>
          <w:lang w:val="en-US"/>
        </w:rPr>
        <w:tab/>
      </w:r>
      <w:r w:rsidRPr="00F25841">
        <w:rPr>
          <w:lang w:val="en-US" w:eastAsia="ko-KR"/>
        </w:rPr>
        <w:t>Post-Conditions</w:t>
      </w:r>
      <w:r>
        <w:tab/>
      </w:r>
      <w:r>
        <w:fldChar w:fldCharType="begin"/>
      </w:r>
      <w:r>
        <w:instrText xml:space="preserve"> PAGEREF _Toc418659907 \h </w:instrText>
      </w:r>
      <w:r>
        <w:fldChar w:fldCharType="separate"/>
      </w:r>
      <w:r>
        <w:t>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6.2.3.8.6</w:t>
      </w:r>
      <w:r w:rsidRPr="00F25841">
        <w:rPr>
          <w:lang w:val="en-US"/>
        </w:rPr>
        <w:tab/>
      </w:r>
      <w:r w:rsidRPr="00F25841">
        <w:rPr>
          <w:lang w:val="en-US" w:eastAsia="ko-KR"/>
        </w:rPr>
        <w:t>Exceptions</w:t>
      </w:r>
      <w:r>
        <w:tab/>
      </w:r>
      <w:r>
        <w:fldChar w:fldCharType="begin"/>
      </w:r>
      <w:r>
        <w:instrText xml:space="preserve"> PAGEREF _Toc418659908 \h </w:instrText>
      </w:r>
      <w:r>
        <w:fldChar w:fldCharType="separate"/>
      </w:r>
      <w:r>
        <w:t>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6.2.3.8.7</w:t>
      </w:r>
      <w:r w:rsidRPr="00F25841">
        <w:rPr>
          <w:lang w:val="en-US"/>
        </w:rPr>
        <w:tab/>
      </w:r>
      <w:r w:rsidRPr="00F25841">
        <w:rPr>
          <w:lang w:val="en-US" w:eastAsia="ko-KR"/>
        </w:rPr>
        <w:t>Policies for Use</w:t>
      </w:r>
      <w:r>
        <w:tab/>
      </w:r>
      <w:r>
        <w:fldChar w:fldCharType="begin"/>
      </w:r>
      <w:r>
        <w:instrText xml:space="preserve"> PAGEREF _Toc418659909 \h </w:instrText>
      </w:r>
      <w:r>
        <w:fldChar w:fldCharType="separate"/>
      </w:r>
      <w:r>
        <w:t>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6.2.3.8.8</w:t>
      </w:r>
      <w:r w:rsidRPr="00F25841">
        <w:rPr>
          <w:lang w:val="en-US"/>
        </w:rPr>
        <w:tab/>
        <w:t>oneM2M Resource Interworking</w:t>
      </w:r>
      <w:r>
        <w:tab/>
      </w:r>
      <w:r>
        <w:fldChar w:fldCharType="begin"/>
      </w:r>
      <w:r>
        <w:instrText xml:space="preserve"> PAGEREF _Toc418659910 \h </w:instrText>
      </w:r>
      <w:r>
        <w:fldChar w:fldCharType="separate"/>
      </w:r>
      <w:r>
        <w:t>45</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6.3</w:t>
      </w:r>
      <w:r w:rsidRPr="00F25841">
        <w:rPr>
          <w:lang w:val="en-US"/>
        </w:rPr>
        <w:tab/>
        <w:t>Authorization</w:t>
      </w:r>
      <w:r>
        <w:tab/>
      </w:r>
      <w:r>
        <w:fldChar w:fldCharType="begin"/>
      </w:r>
      <w:r>
        <w:instrText xml:space="preserve"> PAGEREF _Toc418659911 \h </w:instrText>
      </w:r>
      <w:r>
        <w:fldChar w:fldCharType="separate"/>
      </w:r>
      <w:r>
        <w:t>45</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6.3.1</w:t>
      </w:r>
      <w:r w:rsidRPr="00F25841">
        <w:rPr>
          <w:lang w:val="en-US"/>
        </w:rPr>
        <w:tab/>
        <w:t>Overview</w:t>
      </w:r>
      <w:r>
        <w:tab/>
      </w:r>
      <w:r>
        <w:fldChar w:fldCharType="begin"/>
      </w:r>
      <w:r>
        <w:instrText xml:space="preserve"> PAGEREF _Toc418659912 \h </w:instrText>
      </w:r>
      <w:r>
        <w:fldChar w:fldCharType="separate"/>
      </w:r>
      <w:r>
        <w:t>45</w:t>
      </w:r>
      <w:r>
        <w:fldChar w:fldCharType="end"/>
      </w:r>
    </w:p>
    <w:p w:rsidR="000F472D" w:rsidRDefault="000F472D">
      <w:pPr>
        <w:pStyle w:val="TOC3"/>
        <w:rPr>
          <w:rFonts w:asciiTheme="minorHAnsi" w:eastAsiaTheme="minorEastAsia" w:hAnsiTheme="minorHAnsi" w:cstheme="minorBidi"/>
          <w:sz w:val="22"/>
          <w:szCs w:val="22"/>
          <w:lang w:val="en-US"/>
        </w:rPr>
      </w:pPr>
      <w:r>
        <w:t>6.3.2</w:t>
      </w:r>
      <w:r>
        <w:tab/>
        <w:t>Service Capabilities</w:t>
      </w:r>
      <w:r>
        <w:tab/>
      </w:r>
      <w:r>
        <w:fldChar w:fldCharType="begin"/>
      </w:r>
      <w:r>
        <w:instrText xml:space="preserve"> PAGEREF _Toc418659913 \h </w:instrText>
      </w:r>
      <w:r>
        <w:fldChar w:fldCharType="separate"/>
      </w:r>
      <w:r>
        <w:t>46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6.3.2.1</w:t>
      </w:r>
      <w:r w:rsidRPr="00F25841">
        <w:rPr>
          <w:lang w:val="en-US"/>
        </w:rPr>
        <w:tab/>
        <w:t>authorizeServiceCapability</w:t>
      </w:r>
      <w:r>
        <w:tab/>
      </w:r>
      <w:r>
        <w:fldChar w:fldCharType="begin"/>
      </w:r>
      <w:r>
        <w:instrText xml:space="preserve"> PAGEREF _Toc418659914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6.3.2.1.1</w:t>
      </w:r>
      <w:r w:rsidRPr="00F25841">
        <w:rPr>
          <w:lang w:val="en-US"/>
        </w:rPr>
        <w:tab/>
        <w:t>Description</w:t>
      </w:r>
      <w:r>
        <w:tab/>
      </w:r>
      <w:r>
        <w:fldChar w:fldCharType="begin"/>
      </w:r>
      <w:r>
        <w:instrText xml:space="preserve"> PAGEREF _Toc418659915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6.3.2.1.2</w:t>
      </w:r>
      <w:r w:rsidRPr="00F25841">
        <w:rPr>
          <w:lang w:val="en-US"/>
        </w:rPr>
        <w:tab/>
        <w:t>Pre-Conditions</w:t>
      </w:r>
      <w:r>
        <w:tab/>
      </w:r>
      <w:r>
        <w:fldChar w:fldCharType="begin"/>
      </w:r>
      <w:r>
        <w:instrText xml:space="preserve"> PAGEREF _Toc418659916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6.3.2.1.3</w:t>
      </w:r>
      <w:r w:rsidRPr="00F25841">
        <w:rPr>
          <w:lang w:val="en-US"/>
        </w:rPr>
        <w:tab/>
        <w:t>Common M2M Service Capability Parameters for Request Authentication and Authorization</w:t>
      </w:r>
      <w:r>
        <w:tab/>
      </w:r>
      <w:r>
        <w:fldChar w:fldCharType="begin"/>
      </w:r>
      <w:r>
        <w:instrText xml:space="preserve"> PAGEREF _Toc418659917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6.3.2.1.4</w:t>
      </w:r>
      <w:r w:rsidRPr="00F25841">
        <w:rPr>
          <w:lang w:val="en-US"/>
        </w:rPr>
        <w:tab/>
      </w:r>
      <w:r w:rsidRPr="00F25841">
        <w:rPr>
          <w:lang w:val="en-US" w:eastAsia="ko-KR"/>
        </w:rPr>
        <w:t>Service Interactions</w:t>
      </w:r>
      <w:r>
        <w:tab/>
      </w:r>
      <w:r>
        <w:fldChar w:fldCharType="begin"/>
      </w:r>
      <w:r>
        <w:instrText xml:space="preserve"> PAGEREF _Toc418659918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6.3.2.1.5</w:t>
      </w:r>
      <w:r w:rsidRPr="00F25841">
        <w:rPr>
          <w:lang w:val="en-US"/>
        </w:rPr>
        <w:tab/>
      </w:r>
      <w:r w:rsidRPr="00F25841">
        <w:rPr>
          <w:lang w:val="en-US" w:eastAsia="ko-KR"/>
        </w:rPr>
        <w:t>Post-Conditions</w:t>
      </w:r>
      <w:r>
        <w:tab/>
      </w:r>
      <w:r>
        <w:fldChar w:fldCharType="begin"/>
      </w:r>
      <w:r>
        <w:instrText xml:space="preserve"> PAGEREF _Toc418659919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6.3.2.1.6</w:t>
      </w:r>
      <w:r w:rsidRPr="00F25841">
        <w:rPr>
          <w:lang w:val="en-US"/>
        </w:rPr>
        <w:tab/>
      </w:r>
      <w:r w:rsidRPr="00F25841">
        <w:rPr>
          <w:lang w:val="en-US" w:eastAsia="ko-KR"/>
        </w:rPr>
        <w:t>Exceptions</w:t>
      </w:r>
      <w:r>
        <w:tab/>
      </w:r>
      <w:r>
        <w:fldChar w:fldCharType="begin"/>
      </w:r>
      <w:r>
        <w:instrText xml:space="preserve"> PAGEREF _Toc418659920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6.3.2.1.7</w:t>
      </w:r>
      <w:r w:rsidRPr="00F25841">
        <w:rPr>
          <w:lang w:val="en-US"/>
        </w:rPr>
        <w:tab/>
      </w:r>
      <w:r w:rsidRPr="00F25841">
        <w:rPr>
          <w:lang w:val="en-US" w:eastAsia="ko-KR"/>
        </w:rPr>
        <w:t>Policies for Use</w:t>
      </w:r>
      <w:r>
        <w:tab/>
      </w:r>
      <w:r>
        <w:fldChar w:fldCharType="begin"/>
      </w:r>
      <w:r>
        <w:instrText xml:space="preserve"> PAGEREF _Toc418659921 \h </w:instrText>
      </w:r>
      <w:r>
        <w:fldChar w:fldCharType="separate"/>
      </w:r>
      <w:r>
        <w:t>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6.3.2.1.8</w:t>
      </w:r>
      <w:r w:rsidRPr="00F25841">
        <w:rPr>
          <w:lang w:val="en-US"/>
        </w:rPr>
        <w:tab/>
        <w:t>oneM2M Resource Interworking</w:t>
      </w:r>
      <w:r>
        <w:tab/>
      </w:r>
      <w:r>
        <w:fldChar w:fldCharType="begin"/>
      </w:r>
      <w:r>
        <w:instrText xml:space="preserve"> PAGEREF _Toc418659922 \h </w:instrText>
      </w:r>
      <w:r>
        <w:fldChar w:fldCharType="separate"/>
      </w:r>
      <w:r>
        <w:t>46</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6.4</w:t>
      </w:r>
      <w:r w:rsidRPr="00F25841">
        <w:rPr>
          <w:lang w:val="en-US"/>
        </w:rPr>
        <w:tab/>
        <w:t>Data Exchange</w:t>
      </w:r>
      <w:r>
        <w:tab/>
      </w:r>
      <w:r>
        <w:fldChar w:fldCharType="begin"/>
      </w:r>
      <w:r>
        <w:instrText xml:space="preserve"> PAGEREF _Toc418659923 \h </w:instrText>
      </w:r>
      <w:r>
        <w:fldChar w:fldCharType="separate"/>
      </w:r>
      <w:r>
        <w:t>47</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6.4.1</w:t>
      </w:r>
      <w:r w:rsidRPr="00F25841">
        <w:rPr>
          <w:lang w:val="en-US"/>
        </w:rPr>
        <w:tab/>
        <w:t>Overview</w:t>
      </w:r>
      <w:r>
        <w:tab/>
      </w:r>
      <w:r>
        <w:fldChar w:fldCharType="begin"/>
      </w:r>
      <w:r>
        <w:instrText xml:space="preserve"> PAGEREF _Toc418659924 \h </w:instrText>
      </w:r>
      <w:r>
        <w:fldChar w:fldCharType="separate"/>
      </w:r>
      <w:r>
        <w:t>47</w:t>
      </w:r>
      <w:r>
        <w:fldChar w:fldCharType="end"/>
      </w:r>
    </w:p>
    <w:p w:rsidR="000F472D" w:rsidRDefault="000F472D">
      <w:pPr>
        <w:pStyle w:val="TOC3"/>
        <w:rPr>
          <w:rFonts w:asciiTheme="minorHAnsi" w:eastAsiaTheme="minorEastAsia" w:hAnsiTheme="minorHAnsi" w:cstheme="minorBidi"/>
          <w:sz w:val="22"/>
          <w:szCs w:val="22"/>
          <w:lang w:val="en-US"/>
        </w:rPr>
      </w:pPr>
      <w:r>
        <w:t>6.4.2</w:t>
      </w:r>
      <w:r>
        <w:tab/>
        <w:t>Data Exchange Entities</w:t>
      </w:r>
      <w:r>
        <w:tab/>
      </w:r>
      <w:r>
        <w:fldChar w:fldCharType="begin"/>
      </w:r>
      <w:r>
        <w:instrText xml:space="preserve"> PAGEREF _Toc418659925 \h </w:instrText>
      </w:r>
      <w:r>
        <w:fldChar w:fldCharType="separate"/>
      </w:r>
      <w:r>
        <w:t>47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6.4.2.1</w:t>
      </w:r>
      <w:r w:rsidRPr="00F25841">
        <w:rPr>
          <w:lang w:val="en-US"/>
        </w:rPr>
        <w:tab/>
        <w:t>Subscribe-Publish-Notify Data Exchange</w:t>
      </w:r>
      <w:r>
        <w:tab/>
      </w:r>
      <w:r>
        <w:fldChar w:fldCharType="begin"/>
      </w:r>
      <w:r>
        <w:instrText xml:space="preserve"> PAGEREF _Toc418659926 \h </w:instrText>
      </w:r>
      <w:r>
        <w:fldChar w:fldCharType="separate"/>
      </w:r>
      <w:r>
        <w:t>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6.4.2.1.1</w:t>
      </w:r>
      <w:r w:rsidRPr="00F25841">
        <w:rPr>
          <w:lang w:val="en-US"/>
        </w:rPr>
        <w:tab/>
        <w:t>Overview</w:t>
      </w:r>
      <w:r>
        <w:tab/>
      </w:r>
      <w:r>
        <w:fldChar w:fldCharType="begin"/>
      </w:r>
      <w:r>
        <w:instrText xml:space="preserve"> PAGEREF _Toc418659927 \h </w:instrText>
      </w:r>
      <w:r>
        <w:fldChar w:fldCharType="separate"/>
      </w:r>
      <w:r>
        <w:t>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6.4.2.1.2</w:t>
      </w:r>
      <w:r w:rsidRPr="00F25841">
        <w:rPr>
          <w:lang w:val="en-US"/>
        </w:rPr>
        <w:tab/>
        <w:t>Supporting Rules</w:t>
      </w:r>
      <w:r>
        <w:tab/>
      </w:r>
      <w:r>
        <w:fldChar w:fldCharType="begin"/>
      </w:r>
      <w:r>
        <w:instrText xml:space="preserve"> PAGEREF _Toc418659928 \h </w:instrText>
      </w:r>
      <w:r>
        <w:fldChar w:fldCharType="separate"/>
      </w:r>
      <w:r>
        <w:t>47</w:t>
      </w:r>
      <w:r>
        <w:fldChar w:fldCharType="end"/>
      </w:r>
    </w:p>
    <w:p w:rsidR="000F472D" w:rsidRDefault="000F472D">
      <w:pPr>
        <w:pStyle w:val="TOC6"/>
        <w:rPr>
          <w:rFonts w:asciiTheme="minorHAnsi" w:eastAsiaTheme="minorEastAsia" w:hAnsiTheme="minorHAnsi" w:cstheme="minorBidi"/>
          <w:sz w:val="22"/>
          <w:szCs w:val="22"/>
          <w:lang w:val="en-US"/>
        </w:rPr>
      </w:pPr>
      <w:r>
        <w:t>6.4.2.1.2.1</w:t>
      </w:r>
      <w:r>
        <w:tab/>
        <w:t>Overview</w:t>
      </w:r>
      <w:r>
        <w:tab/>
      </w:r>
      <w:r>
        <w:fldChar w:fldCharType="begin"/>
      </w:r>
      <w:r>
        <w:instrText xml:space="preserve"> PAGEREF _Toc418659929 \h </w:instrText>
      </w:r>
      <w:r>
        <w:fldChar w:fldCharType="separate"/>
      </w:r>
      <w:r>
        <w:t>47</w:t>
      </w:r>
      <w:r>
        <w:fldChar w:fldCharType="end"/>
      </w:r>
    </w:p>
    <w:p w:rsidR="000F472D" w:rsidRDefault="000F472D">
      <w:pPr>
        <w:pStyle w:val="TOC6"/>
        <w:rPr>
          <w:rFonts w:asciiTheme="minorHAnsi" w:eastAsiaTheme="minorEastAsia" w:hAnsiTheme="minorHAnsi" w:cstheme="minorBidi"/>
          <w:sz w:val="22"/>
          <w:szCs w:val="22"/>
          <w:lang w:val="en-US"/>
        </w:rPr>
      </w:pPr>
      <w:r>
        <w:lastRenderedPageBreak/>
        <w:t>6.4.2.1.1.2</w:t>
      </w:r>
      <w:r>
        <w:tab/>
        <w:t>Publication Resources</w:t>
      </w:r>
      <w:r>
        <w:tab/>
      </w:r>
      <w:r>
        <w:fldChar w:fldCharType="begin"/>
      </w:r>
      <w:r>
        <w:instrText xml:space="preserve"> PAGEREF _Toc418659930 \h </w:instrText>
      </w:r>
      <w:r>
        <w:fldChar w:fldCharType="separate"/>
      </w:r>
      <w:r>
        <w:t>47</w:t>
      </w:r>
      <w:r>
        <w:fldChar w:fldCharType="end"/>
      </w:r>
    </w:p>
    <w:p w:rsidR="000F472D" w:rsidRDefault="000F472D">
      <w:pPr>
        <w:pStyle w:val="TOC6"/>
        <w:rPr>
          <w:rFonts w:asciiTheme="minorHAnsi" w:eastAsiaTheme="minorEastAsia" w:hAnsiTheme="minorHAnsi" w:cstheme="minorBidi"/>
          <w:sz w:val="22"/>
          <w:szCs w:val="22"/>
          <w:lang w:val="en-US"/>
        </w:rPr>
      </w:pPr>
      <w:r>
        <w:t>6.4.2.1.1.3</w:t>
      </w:r>
      <w:r>
        <w:tab/>
        <w:t>Delivery Policy</w:t>
      </w:r>
      <w:r>
        <w:tab/>
      </w:r>
      <w:r>
        <w:fldChar w:fldCharType="begin"/>
      </w:r>
      <w:r>
        <w:instrText xml:space="preserve"> PAGEREF _Toc418659931 \h </w:instrText>
      </w:r>
      <w:r>
        <w:fldChar w:fldCharType="separate"/>
      </w:r>
      <w:r>
        <w:t>47</w:t>
      </w:r>
      <w:r>
        <w:fldChar w:fldCharType="end"/>
      </w:r>
    </w:p>
    <w:p w:rsidR="000F472D" w:rsidRDefault="000F472D">
      <w:pPr>
        <w:pStyle w:val="TOC6"/>
        <w:rPr>
          <w:rFonts w:asciiTheme="minorHAnsi" w:eastAsiaTheme="minorEastAsia" w:hAnsiTheme="minorHAnsi" w:cstheme="minorBidi"/>
          <w:sz w:val="22"/>
          <w:szCs w:val="22"/>
          <w:lang w:val="en-US"/>
        </w:rPr>
      </w:pPr>
      <w:r>
        <w:t>6.4.2.1.1.4</w:t>
      </w:r>
      <w:r>
        <w:tab/>
        <w:t>Message Retainment Policy</w:t>
      </w:r>
      <w:r>
        <w:tab/>
      </w:r>
      <w:r>
        <w:fldChar w:fldCharType="begin"/>
      </w:r>
      <w:r>
        <w:instrText xml:space="preserve"> PAGEREF _Toc418659932 \h </w:instrText>
      </w:r>
      <w:r>
        <w:fldChar w:fldCharType="separate"/>
      </w:r>
      <w:r>
        <w:t>47</w:t>
      </w:r>
      <w:r>
        <w:fldChar w:fldCharType="end"/>
      </w:r>
    </w:p>
    <w:p w:rsidR="000F472D" w:rsidRDefault="000F472D">
      <w:pPr>
        <w:pStyle w:val="TOC6"/>
        <w:rPr>
          <w:rFonts w:asciiTheme="minorHAnsi" w:eastAsiaTheme="minorEastAsia" w:hAnsiTheme="minorHAnsi" w:cstheme="minorBidi"/>
          <w:sz w:val="22"/>
          <w:szCs w:val="22"/>
          <w:lang w:val="en-US"/>
        </w:rPr>
      </w:pPr>
      <w:r>
        <w:t>6.4.2.1.1.5</w:t>
      </w:r>
      <w:r>
        <w:tab/>
        <w:t>Service Subscription Integration</w:t>
      </w:r>
      <w:r>
        <w:tab/>
      </w:r>
      <w:r>
        <w:fldChar w:fldCharType="begin"/>
      </w:r>
      <w:r>
        <w:instrText xml:space="preserve"> PAGEREF _Toc418659933 \h </w:instrText>
      </w:r>
      <w:r>
        <w:fldChar w:fldCharType="separate"/>
      </w:r>
      <w:r>
        <w:t>48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6.4.2.2</w:t>
      </w:r>
      <w:r w:rsidRPr="00F25841">
        <w:rPr>
          <w:lang w:val="en-US"/>
        </w:rPr>
        <w:tab/>
        <w:t>Request-Response Data Exchange</w:t>
      </w:r>
      <w:r>
        <w:tab/>
      </w:r>
      <w:r>
        <w:fldChar w:fldCharType="begin"/>
      </w:r>
      <w:r>
        <w:instrText xml:space="preserve"> PAGEREF _Toc418659934 \h </w:instrText>
      </w:r>
      <w:r>
        <w:fldChar w:fldCharType="separate"/>
      </w:r>
      <w:r>
        <w:t>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6.4.2.2.1</w:t>
      </w:r>
      <w:r w:rsidRPr="00F25841">
        <w:rPr>
          <w:lang w:val="en-US"/>
        </w:rPr>
        <w:tab/>
        <w:t>Overview</w:t>
      </w:r>
      <w:r>
        <w:tab/>
      </w:r>
      <w:r>
        <w:fldChar w:fldCharType="begin"/>
      </w:r>
      <w:r>
        <w:instrText xml:space="preserve"> PAGEREF _Toc418659935 \h </w:instrText>
      </w:r>
      <w:r>
        <w:fldChar w:fldCharType="separate"/>
      </w:r>
      <w:r>
        <w:t>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6.4.2.2.2</w:t>
      </w:r>
      <w:r w:rsidRPr="00F25841">
        <w:rPr>
          <w:lang w:val="en-US"/>
        </w:rPr>
        <w:tab/>
        <w:t>Supporting Rules</w:t>
      </w:r>
      <w:r>
        <w:tab/>
      </w:r>
      <w:r>
        <w:fldChar w:fldCharType="begin"/>
      </w:r>
      <w:r>
        <w:instrText xml:space="preserve"> PAGEREF _Toc418659936 \h </w:instrText>
      </w:r>
      <w:r>
        <w:fldChar w:fldCharType="separate"/>
      </w:r>
      <w:r>
        <w:t>48</w:t>
      </w:r>
      <w:r>
        <w:fldChar w:fldCharType="end"/>
      </w:r>
    </w:p>
    <w:p w:rsidR="000F472D" w:rsidRDefault="000F472D">
      <w:pPr>
        <w:pStyle w:val="TOC6"/>
        <w:rPr>
          <w:rFonts w:asciiTheme="minorHAnsi" w:eastAsiaTheme="minorEastAsia" w:hAnsiTheme="minorHAnsi" w:cstheme="minorBidi"/>
          <w:sz w:val="22"/>
          <w:szCs w:val="22"/>
          <w:lang w:val="en-US"/>
        </w:rPr>
      </w:pPr>
      <w:r>
        <w:t>6.4.2.2.2.1</w:t>
      </w:r>
      <w:r>
        <w:tab/>
        <w:t>Overview</w:t>
      </w:r>
      <w:r>
        <w:tab/>
      </w:r>
      <w:r>
        <w:fldChar w:fldCharType="begin"/>
      </w:r>
      <w:r>
        <w:instrText xml:space="preserve"> PAGEREF _Toc418659937 \h </w:instrText>
      </w:r>
      <w:r>
        <w:fldChar w:fldCharType="separate"/>
      </w:r>
      <w:r>
        <w:t>48</w:t>
      </w:r>
      <w:r>
        <w:fldChar w:fldCharType="end"/>
      </w:r>
    </w:p>
    <w:p w:rsidR="000F472D" w:rsidRDefault="000F472D">
      <w:pPr>
        <w:pStyle w:val="TOC6"/>
        <w:rPr>
          <w:rFonts w:asciiTheme="minorHAnsi" w:eastAsiaTheme="minorEastAsia" w:hAnsiTheme="minorHAnsi" w:cstheme="minorBidi"/>
          <w:sz w:val="22"/>
          <w:szCs w:val="22"/>
          <w:lang w:val="en-US"/>
        </w:rPr>
      </w:pPr>
      <w:r>
        <w:t>6.4.2.2.2.2</w:t>
      </w:r>
      <w:r>
        <w:tab/>
        <w:t>Delivery Policy</w:t>
      </w:r>
      <w:r>
        <w:tab/>
      </w:r>
      <w:r>
        <w:fldChar w:fldCharType="begin"/>
      </w:r>
      <w:r>
        <w:instrText xml:space="preserve"> PAGEREF _Toc418659938 \h </w:instrText>
      </w:r>
      <w:r>
        <w:fldChar w:fldCharType="separate"/>
      </w:r>
      <w:r>
        <w:t>48</w:t>
      </w:r>
      <w:r>
        <w:fldChar w:fldCharType="end"/>
      </w:r>
    </w:p>
    <w:p w:rsidR="000F472D" w:rsidRDefault="000F472D">
      <w:pPr>
        <w:pStyle w:val="TOC6"/>
        <w:rPr>
          <w:rFonts w:asciiTheme="minorHAnsi" w:eastAsiaTheme="minorEastAsia" w:hAnsiTheme="minorHAnsi" w:cstheme="minorBidi"/>
          <w:sz w:val="22"/>
          <w:szCs w:val="22"/>
          <w:lang w:val="en-US"/>
        </w:rPr>
      </w:pPr>
      <w:r>
        <w:t>6.4.2.2.2.3</w:t>
      </w:r>
      <w:r>
        <w:tab/>
        <w:t>Service Subscription Integration</w:t>
      </w:r>
      <w:r>
        <w:tab/>
      </w:r>
      <w:r>
        <w:fldChar w:fldCharType="begin"/>
      </w:r>
      <w:r>
        <w:instrText xml:space="preserve"> PAGEREF _Toc418659939 \h </w:instrText>
      </w:r>
      <w:r>
        <w:fldChar w:fldCharType="separate"/>
      </w:r>
      <w:r>
        <w:t>48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6.4.3</w:t>
      </w:r>
      <w:r w:rsidRPr="00F25841">
        <w:rPr>
          <w:lang w:val="en-US"/>
        </w:rPr>
        <w:tab/>
        <w:t>Service Capabilities</w:t>
      </w:r>
      <w:r>
        <w:tab/>
      </w:r>
      <w:r>
        <w:fldChar w:fldCharType="begin"/>
      </w:r>
      <w:r>
        <w:instrText xml:space="preserve"> PAGEREF _Toc418659940 \h </w:instrText>
      </w:r>
      <w:r>
        <w:fldChar w:fldCharType="separate"/>
      </w:r>
      <w:r>
        <w:t>48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6.4.3.1</w:t>
      </w:r>
      <w:r w:rsidRPr="00F25841">
        <w:rPr>
          <w:lang w:val="en-US"/>
        </w:rPr>
        <w:tab/>
        <w:t>subscribe</w:t>
      </w:r>
      <w:r>
        <w:tab/>
      </w:r>
      <w:r>
        <w:fldChar w:fldCharType="begin"/>
      </w:r>
      <w:r>
        <w:instrText xml:space="preserve"> PAGEREF _Toc418659941 \h </w:instrText>
      </w:r>
      <w:r>
        <w:fldChar w:fldCharType="separate"/>
      </w:r>
      <w:r>
        <w:t>48</w:t>
      </w:r>
      <w:r>
        <w:fldChar w:fldCharType="end"/>
      </w:r>
    </w:p>
    <w:p w:rsidR="000F472D" w:rsidRDefault="000F472D">
      <w:pPr>
        <w:pStyle w:val="TOC5"/>
        <w:rPr>
          <w:rFonts w:asciiTheme="minorHAnsi" w:eastAsiaTheme="minorEastAsia" w:hAnsiTheme="minorHAnsi" w:cstheme="minorBidi"/>
          <w:sz w:val="22"/>
          <w:szCs w:val="22"/>
          <w:lang w:val="en-US"/>
        </w:rPr>
      </w:pPr>
      <w:r>
        <w:t>6.4.3.1.1</w:t>
      </w:r>
      <w:r>
        <w:tab/>
        <w:t>Description</w:t>
      </w:r>
      <w:r>
        <w:tab/>
      </w:r>
      <w:r>
        <w:fldChar w:fldCharType="begin"/>
      </w:r>
      <w:r>
        <w:instrText xml:space="preserve"> PAGEREF _Toc418659942 \h </w:instrText>
      </w:r>
      <w:r>
        <w:fldChar w:fldCharType="separate"/>
      </w:r>
      <w:r>
        <w:t>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6.4.3.1.2</w:t>
      </w:r>
      <w:r w:rsidRPr="00F25841">
        <w:rPr>
          <w:lang w:val="en-US"/>
        </w:rPr>
        <w:tab/>
        <w:t>Pre-Conditions</w:t>
      </w:r>
      <w:r>
        <w:tab/>
      </w:r>
      <w:r>
        <w:fldChar w:fldCharType="begin"/>
      </w:r>
      <w:r>
        <w:instrText xml:space="preserve"> PAGEREF _Toc418659943 \h </w:instrText>
      </w:r>
      <w:r>
        <w:fldChar w:fldCharType="separate"/>
      </w:r>
      <w:r>
        <w:t>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6.4.3.1.3</w:t>
      </w:r>
      <w:r w:rsidRPr="00F25841">
        <w:rPr>
          <w:lang w:val="en-US"/>
        </w:rPr>
        <w:tab/>
        <w:t>Signature – subscribe</w:t>
      </w:r>
      <w:r>
        <w:tab/>
      </w:r>
      <w:r>
        <w:fldChar w:fldCharType="begin"/>
      </w:r>
      <w:r>
        <w:instrText xml:space="preserve"> PAGEREF _Toc418659944 \h </w:instrText>
      </w:r>
      <w:r>
        <w:fldChar w:fldCharType="separate"/>
      </w:r>
      <w:r>
        <w:t>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6.4.3.1.4</w:t>
      </w:r>
      <w:r w:rsidRPr="00F25841">
        <w:rPr>
          <w:lang w:val="en-US"/>
        </w:rPr>
        <w:tab/>
        <w:t>Service Interactions</w:t>
      </w:r>
      <w:r>
        <w:tab/>
      </w:r>
      <w:r>
        <w:fldChar w:fldCharType="begin"/>
      </w:r>
      <w:r>
        <w:instrText xml:space="preserve"> PAGEREF _Toc418659945 \h </w:instrText>
      </w:r>
      <w:r>
        <w:fldChar w:fldCharType="separate"/>
      </w:r>
      <w:r>
        <w:t>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6.4.3.1.5</w:t>
      </w:r>
      <w:r w:rsidRPr="00F25841">
        <w:rPr>
          <w:lang w:val="en-US"/>
        </w:rPr>
        <w:tab/>
      </w:r>
      <w:r w:rsidRPr="00F25841">
        <w:rPr>
          <w:lang w:val="en-US" w:eastAsia="ko-KR"/>
        </w:rPr>
        <w:t>Post-Conditions</w:t>
      </w:r>
      <w:r>
        <w:tab/>
      </w:r>
      <w:r>
        <w:fldChar w:fldCharType="begin"/>
      </w:r>
      <w:r>
        <w:instrText xml:space="preserve"> PAGEREF _Toc418659946 \h </w:instrText>
      </w:r>
      <w:r>
        <w:fldChar w:fldCharType="separate"/>
      </w:r>
      <w:r>
        <w:t>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6.4.3.1.6</w:t>
      </w:r>
      <w:r w:rsidRPr="00F25841">
        <w:rPr>
          <w:lang w:val="en-US"/>
        </w:rPr>
        <w:tab/>
      </w:r>
      <w:r w:rsidRPr="00F25841">
        <w:rPr>
          <w:lang w:val="en-US" w:eastAsia="ko-KR"/>
        </w:rPr>
        <w:t>Exceptions</w:t>
      </w:r>
      <w:r>
        <w:tab/>
      </w:r>
      <w:r>
        <w:fldChar w:fldCharType="begin"/>
      </w:r>
      <w:r>
        <w:instrText xml:space="preserve"> PAGEREF _Toc418659947 \h </w:instrText>
      </w:r>
      <w:r>
        <w:fldChar w:fldCharType="separate"/>
      </w:r>
      <w:r>
        <w:t>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6.4.3.1.7</w:t>
      </w:r>
      <w:r w:rsidRPr="00F25841">
        <w:rPr>
          <w:lang w:val="en-US"/>
        </w:rPr>
        <w:tab/>
      </w:r>
      <w:r w:rsidRPr="00F25841">
        <w:rPr>
          <w:lang w:val="en-US" w:eastAsia="ko-KR"/>
        </w:rPr>
        <w:t>Policies for Use</w:t>
      </w:r>
      <w:r>
        <w:tab/>
      </w:r>
      <w:r>
        <w:fldChar w:fldCharType="begin"/>
      </w:r>
      <w:r>
        <w:instrText xml:space="preserve"> PAGEREF _Toc418659948 \h </w:instrText>
      </w:r>
      <w:r>
        <w:fldChar w:fldCharType="separate"/>
      </w:r>
      <w:r>
        <w:t>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6.4.3.1.8</w:t>
      </w:r>
      <w:r w:rsidRPr="00F25841">
        <w:rPr>
          <w:lang w:val="en-US"/>
        </w:rPr>
        <w:tab/>
        <w:t>oneM2M Resource Interworking</w:t>
      </w:r>
      <w:r>
        <w:tab/>
      </w:r>
      <w:r>
        <w:fldChar w:fldCharType="begin"/>
      </w:r>
      <w:r>
        <w:instrText xml:space="preserve"> PAGEREF _Toc418659949 \h </w:instrText>
      </w:r>
      <w:r>
        <w:fldChar w:fldCharType="separate"/>
      </w:r>
      <w:r>
        <w:t>50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6.4.3.2</w:t>
      </w:r>
      <w:r w:rsidRPr="00F25841">
        <w:rPr>
          <w:lang w:val="en-US"/>
        </w:rPr>
        <w:tab/>
        <w:t>publish</w:t>
      </w:r>
      <w:r>
        <w:tab/>
      </w:r>
      <w:r>
        <w:fldChar w:fldCharType="begin"/>
      </w:r>
      <w:r>
        <w:instrText xml:space="preserve"> PAGEREF _Toc418659950 \h </w:instrText>
      </w:r>
      <w:r>
        <w:fldChar w:fldCharType="separate"/>
      </w:r>
      <w:r>
        <w:t>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6.4.3.2.1</w:t>
      </w:r>
      <w:r w:rsidRPr="00F25841">
        <w:rPr>
          <w:lang w:val="en-US"/>
        </w:rPr>
        <w:tab/>
        <w:t>Description</w:t>
      </w:r>
      <w:r>
        <w:tab/>
      </w:r>
      <w:r>
        <w:fldChar w:fldCharType="begin"/>
      </w:r>
      <w:r>
        <w:instrText xml:space="preserve"> PAGEREF _Toc418659951 \h </w:instrText>
      </w:r>
      <w:r>
        <w:fldChar w:fldCharType="separate"/>
      </w:r>
      <w:r>
        <w:t>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6.4.3.2.2</w:t>
      </w:r>
      <w:r w:rsidRPr="00F25841">
        <w:rPr>
          <w:lang w:val="en-US"/>
        </w:rPr>
        <w:tab/>
        <w:t>Pre-Conditions</w:t>
      </w:r>
      <w:r>
        <w:tab/>
      </w:r>
      <w:r>
        <w:fldChar w:fldCharType="begin"/>
      </w:r>
      <w:r>
        <w:instrText xml:space="preserve"> PAGEREF _Toc418659952 \h </w:instrText>
      </w:r>
      <w:r>
        <w:fldChar w:fldCharType="separate"/>
      </w:r>
      <w:r>
        <w:t>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6.4.3.2.3</w:t>
      </w:r>
      <w:r w:rsidRPr="00F25841">
        <w:rPr>
          <w:lang w:val="en-US"/>
        </w:rPr>
        <w:tab/>
        <w:t>Signature - publish</w:t>
      </w:r>
      <w:r>
        <w:tab/>
      </w:r>
      <w:r>
        <w:fldChar w:fldCharType="begin"/>
      </w:r>
      <w:r>
        <w:instrText xml:space="preserve"> PAGEREF _Toc418659953 \h </w:instrText>
      </w:r>
      <w:r>
        <w:fldChar w:fldCharType="separate"/>
      </w:r>
      <w:r>
        <w:t>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6.4.3.2.4</w:t>
      </w:r>
      <w:r w:rsidRPr="00F25841">
        <w:rPr>
          <w:lang w:val="en-US"/>
        </w:rPr>
        <w:tab/>
        <w:t>Service Interactions</w:t>
      </w:r>
      <w:r>
        <w:tab/>
      </w:r>
      <w:r>
        <w:fldChar w:fldCharType="begin"/>
      </w:r>
      <w:r>
        <w:instrText xml:space="preserve"> PAGEREF _Toc418659954 \h </w:instrText>
      </w:r>
      <w:r>
        <w:fldChar w:fldCharType="separate"/>
      </w:r>
      <w:r>
        <w:t>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6.4.3.2.5</w:t>
      </w:r>
      <w:r w:rsidRPr="00F25841">
        <w:rPr>
          <w:lang w:val="en-US"/>
        </w:rPr>
        <w:tab/>
      </w:r>
      <w:r w:rsidRPr="00F25841">
        <w:rPr>
          <w:lang w:val="en-US" w:eastAsia="ko-KR"/>
        </w:rPr>
        <w:t>Post-Conditions</w:t>
      </w:r>
      <w:r>
        <w:tab/>
      </w:r>
      <w:r>
        <w:fldChar w:fldCharType="begin"/>
      </w:r>
      <w:r>
        <w:instrText xml:space="preserve"> PAGEREF _Toc418659955 \h </w:instrText>
      </w:r>
      <w:r>
        <w:fldChar w:fldCharType="separate"/>
      </w:r>
      <w:r>
        <w:t>52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6.4.3.2.6</w:t>
      </w:r>
      <w:r w:rsidRPr="00F25841">
        <w:rPr>
          <w:lang w:val="en-US"/>
        </w:rPr>
        <w:tab/>
      </w:r>
      <w:r w:rsidRPr="00F25841">
        <w:rPr>
          <w:lang w:val="en-US" w:eastAsia="ko-KR"/>
        </w:rPr>
        <w:t>Exceptions</w:t>
      </w:r>
      <w:r>
        <w:tab/>
      </w:r>
      <w:r>
        <w:fldChar w:fldCharType="begin"/>
      </w:r>
      <w:r>
        <w:instrText xml:space="preserve"> PAGEREF _Toc418659956 \h </w:instrText>
      </w:r>
      <w:r>
        <w:fldChar w:fldCharType="separate"/>
      </w:r>
      <w:r>
        <w:t>52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6.4.3.2.7</w:t>
      </w:r>
      <w:r w:rsidRPr="00F25841">
        <w:rPr>
          <w:lang w:val="en-US"/>
        </w:rPr>
        <w:tab/>
      </w:r>
      <w:r w:rsidRPr="00F25841">
        <w:rPr>
          <w:lang w:val="en-US" w:eastAsia="ko-KR"/>
        </w:rPr>
        <w:t>Policies for Use</w:t>
      </w:r>
      <w:r>
        <w:tab/>
      </w:r>
      <w:r>
        <w:fldChar w:fldCharType="begin"/>
      </w:r>
      <w:r>
        <w:instrText xml:space="preserve"> PAGEREF _Toc418659957 \h </w:instrText>
      </w:r>
      <w:r>
        <w:fldChar w:fldCharType="separate"/>
      </w:r>
      <w:r>
        <w:t>52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6.4.3.2.8</w:t>
      </w:r>
      <w:r w:rsidRPr="00F25841">
        <w:rPr>
          <w:lang w:val="en-US"/>
        </w:rPr>
        <w:tab/>
        <w:t>oneM2M Resource Interworking</w:t>
      </w:r>
      <w:r>
        <w:tab/>
      </w:r>
      <w:r>
        <w:fldChar w:fldCharType="begin"/>
      </w:r>
      <w:r>
        <w:instrText xml:space="preserve"> PAGEREF _Toc418659958 \h </w:instrText>
      </w:r>
      <w:r>
        <w:fldChar w:fldCharType="separate"/>
      </w:r>
      <w:r>
        <w:t>52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6.4.3.3</w:t>
      </w:r>
      <w:r w:rsidRPr="00F25841">
        <w:rPr>
          <w:lang w:val="en-US"/>
        </w:rPr>
        <w:tab/>
        <w:t>notify</w:t>
      </w:r>
      <w:r>
        <w:tab/>
      </w:r>
      <w:r>
        <w:fldChar w:fldCharType="begin"/>
      </w:r>
      <w:r>
        <w:instrText xml:space="preserve"> PAGEREF _Toc418659959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6.4.3.3.1</w:t>
      </w:r>
      <w:r w:rsidRPr="00F25841">
        <w:rPr>
          <w:lang w:val="en-US"/>
        </w:rPr>
        <w:tab/>
        <w:t>Description</w:t>
      </w:r>
      <w:r>
        <w:tab/>
      </w:r>
      <w:r>
        <w:fldChar w:fldCharType="begin"/>
      </w:r>
      <w:r>
        <w:instrText xml:space="preserve"> PAGEREF _Toc418659960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6.4.3.3.2</w:t>
      </w:r>
      <w:r w:rsidRPr="00F25841">
        <w:rPr>
          <w:lang w:val="en-US"/>
        </w:rPr>
        <w:tab/>
        <w:t>Pre-Conditions</w:t>
      </w:r>
      <w:r>
        <w:tab/>
      </w:r>
      <w:r>
        <w:fldChar w:fldCharType="begin"/>
      </w:r>
      <w:r>
        <w:instrText xml:space="preserve"> PAGEREF _Toc418659961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6.4.3.3.3</w:t>
      </w:r>
      <w:r w:rsidRPr="00F25841">
        <w:rPr>
          <w:lang w:val="en-US"/>
        </w:rPr>
        <w:tab/>
        <w:t>Signature - notify</w:t>
      </w:r>
      <w:r>
        <w:tab/>
      </w:r>
      <w:r>
        <w:fldChar w:fldCharType="begin"/>
      </w:r>
      <w:r>
        <w:instrText xml:space="preserve"> PAGEREF _Toc418659962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6.4.3.3.4</w:t>
      </w:r>
      <w:r w:rsidRPr="00F25841">
        <w:rPr>
          <w:lang w:val="en-US"/>
        </w:rPr>
        <w:tab/>
      </w:r>
      <w:r w:rsidRPr="00F25841">
        <w:rPr>
          <w:lang w:val="en-US" w:eastAsia="ko-KR"/>
        </w:rPr>
        <w:t>Post-Conditions</w:t>
      </w:r>
      <w:r>
        <w:tab/>
      </w:r>
      <w:r>
        <w:fldChar w:fldCharType="begin"/>
      </w:r>
      <w:r>
        <w:instrText xml:space="preserve"> PAGEREF _Toc418659963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6.4.3.3.5</w:t>
      </w:r>
      <w:r w:rsidRPr="00F25841">
        <w:rPr>
          <w:lang w:val="en-US"/>
        </w:rPr>
        <w:tab/>
      </w:r>
      <w:r w:rsidRPr="00F25841">
        <w:rPr>
          <w:lang w:val="en-US" w:eastAsia="ko-KR"/>
        </w:rPr>
        <w:t>Exceptions</w:t>
      </w:r>
      <w:r>
        <w:tab/>
      </w:r>
      <w:r>
        <w:fldChar w:fldCharType="begin"/>
      </w:r>
      <w:r>
        <w:instrText xml:space="preserve"> PAGEREF _Toc418659964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6.4.3.3.6</w:t>
      </w:r>
      <w:r w:rsidRPr="00F25841">
        <w:rPr>
          <w:lang w:val="en-US"/>
        </w:rPr>
        <w:tab/>
      </w:r>
      <w:r w:rsidRPr="00F25841">
        <w:rPr>
          <w:lang w:val="en-US" w:eastAsia="ko-KR"/>
        </w:rPr>
        <w:t>Policies for Use</w:t>
      </w:r>
      <w:r>
        <w:tab/>
      </w:r>
      <w:r>
        <w:fldChar w:fldCharType="begin"/>
      </w:r>
      <w:r>
        <w:instrText xml:space="preserve"> PAGEREF _Toc418659965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6.4.3.3.7</w:t>
      </w:r>
      <w:r w:rsidRPr="00F25841">
        <w:rPr>
          <w:lang w:val="en-US"/>
        </w:rPr>
        <w:tab/>
        <w:t>oneM2M Resource Interworking</w:t>
      </w:r>
      <w:r>
        <w:tab/>
      </w:r>
      <w:r>
        <w:fldChar w:fldCharType="begin"/>
      </w:r>
      <w:r>
        <w:instrText xml:space="preserve"> PAGEREF _Toc418659966 \h </w:instrText>
      </w:r>
      <w:r>
        <w:fldChar w:fldCharType="separate"/>
      </w:r>
      <w:r>
        <w:t>53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6.4.3.4</w:t>
      </w:r>
      <w:r w:rsidRPr="00F25841">
        <w:rPr>
          <w:lang w:val="en-US"/>
        </w:rPr>
        <w:tab/>
        <w:t>sendMessage</w:t>
      </w:r>
      <w:r>
        <w:tab/>
      </w:r>
      <w:r>
        <w:fldChar w:fldCharType="begin"/>
      </w:r>
      <w:r>
        <w:instrText xml:space="preserve"> PAGEREF _Toc418659967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6.4.3.4.1</w:t>
      </w:r>
      <w:r w:rsidRPr="00F25841">
        <w:rPr>
          <w:lang w:val="en-US"/>
        </w:rPr>
        <w:tab/>
        <w:t>Desription</w:t>
      </w:r>
      <w:r>
        <w:tab/>
      </w:r>
      <w:r>
        <w:fldChar w:fldCharType="begin"/>
      </w:r>
      <w:r>
        <w:instrText xml:space="preserve"> PAGEREF _Toc418659968 \h </w:instrText>
      </w:r>
      <w:r>
        <w:fldChar w:fldCharType="separate"/>
      </w:r>
      <w:r>
        <w:t>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6.4.3.4.2</w:t>
      </w:r>
      <w:r w:rsidRPr="00F25841">
        <w:rPr>
          <w:lang w:val="en-US"/>
        </w:rPr>
        <w:tab/>
        <w:t>Pre-Conditions</w:t>
      </w:r>
      <w:r>
        <w:tab/>
      </w:r>
      <w:r>
        <w:fldChar w:fldCharType="begin"/>
      </w:r>
      <w:r>
        <w:instrText xml:space="preserve"> PAGEREF _Toc418659969 \h </w:instrText>
      </w:r>
      <w:r>
        <w:fldChar w:fldCharType="separate"/>
      </w:r>
      <w:r>
        <w:t>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6.4.3.4.3</w:t>
      </w:r>
      <w:r w:rsidRPr="00F25841">
        <w:rPr>
          <w:lang w:val="en-US"/>
        </w:rPr>
        <w:tab/>
        <w:t>Signature - sendMessage</w:t>
      </w:r>
      <w:r>
        <w:tab/>
      </w:r>
      <w:r>
        <w:fldChar w:fldCharType="begin"/>
      </w:r>
      <w:r>
        <w:instrText xml:space="preserve"> PAGEREF _Toc418659970 \h </w:instrText>
      </w:r>
      <w:r>
        <w:fldChar w:fldCharType="separate"/>
      </w:r>
      <w:r>
        <w:t>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6.4.3.4.4</w:t>
      </w:r>
      <w:r w:rsidRPr="00F25841">
        <w:rPr>
          <w:lang w:val="en-US"/>
        </w:rPr>
        <w:tab/>
        <w:t>Service Interactions</w:t>
      </w:r>
      <w:r>
        <w:tab/>
      </w:r>
      <w:r>
        <w:fldChar w:fldCharType="begin"/>
      </w:r>
      <w:r>
        <w:instrText xml:space="preserve"> PAGEREF _Toc418659971 \h </w:instrText>
      </w:r>
      <w:r>
        <w:fldChar w:fldCharType="separate"/>
      </w:r>
      <w:r>
        <w:t>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6.4.3.4.5</w:t>
      </w:r>
      <w:r w:rsidRPr="00F25841">
        <w:rPr>
          <w:lang w:val="en-US"/>
        </w:rPr>
        <w:tab/>
      </w:r>
      <w:r w:rsidRPr="00F25841">
        <w:rPr>
          <w:lang w:val="en-US" w:eastAsia="ko-KR"/>
        </w:rPr>
        <w:t>Post-Conditions</w:t>
      </w:r>
      <w:r>
        <w:tab/>
      </w:r>
      <w:r>
        <w:fldChar w:fldCharType="begin"/>
      </w:r>
      <w:r>
        <w:instrText xml:space="preserve"> PAGEREF _Toc418659972 \h </w:instrText>
      </w:r>
      <w:r>
        <w:fldChar w:fldCharType="separate"/>
      </w:r>
      <w:r>
        <w:t>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6.4.3.4.6</w:t>
      </w:r>
      <w:r w:rsidRPr="00F25841">
        <w:rPr>
          <w:lang w:val="en-US"/>
        </w:rPr>
        <w:tab/>
      </w:r>
      <w:r w:rsidRPr="00F25841">
        <w:rPr>
          <w:lang w:val="en-US" w:eastAsia="ko-KR"/>
        </w:rPr>
        <w:t>Exceptions</w:t>
      </w:r>
      <w:r>
        <w:tab/>
      </w:r>
      <w:r>
        <w:fldChar w:fldCharType="begin"/>
      </w:r>
      <w:r>
        <w:instrText xml:space="preserve"> PAGEREF _Toc418659973 \h </w:instrText>
      </w:r>
      <w:r>
        <w:fldChar w:fldCharType="separate"/>
      </w:r>
      <w:r>
        <w:t>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6.4.3.4.7</w:t>
      </w:r>
      <w:r w:rsidRPr="00F25841">
        <w:rPr>
          <w:lang w:val="en-US"/>
        </w:rPr>
        <w:tab/>
      </w:r>
      <w:r w:rsidRPr="00F25841">
        <w:rPr>
          <w:lang w:val="en-US" w:eastAsia="ko-KR"/>
        </w:rPr>
        <w:t>Policies for Use</w:t>
      </w:r>
      <w:r>
        <w:tab/>
      </w:r>
      <w:r>
        <w:fldChar w:fldCharType="begin"/>
      </w:r>
      <w:r>
        <w:instrText xml:space="preserve"> PAGEREF _Toc418659974 \h </w:instrText>
      </w:r>
      <w:r>
        <w:fldChar w:fldCharType="separate"/>
      </w:r>
      <w:r>
        <w:t>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6.4.3.4.8</w:t>
      </w:r>
      <w:r w:rsidRPr="00F25841">
        <w:rPr>
          <w:lang w:val="en-US"/>
        </w:rPr>
        <w:tab/>
        <w:t>oneM2M Resource Interworking</w:t>
      </w:r>
      <w:r>
        <w:tab/>
      </w:r>
      <w:r>
        <w:fldChar w:fldCharType="begin"/>
      </w:r>
      <w:r>
        <w:instrText xml:space="preserve"> PAGEREF _Toc418659975 \h </w:instrText>
      </w:r>
      <w:r>
        <w:fldChar w:fldCharType="separate"/>
      </w:r>
      <w:r>
        <w:t>56</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6.5</w:t>
      </w:r>
      <w:r w:rsidRPr="00F25841">
        <w:rPr>
          <w:lang w:val="en-US"/>
        </w:rPr>
        <w:tab/>
        <w:t>Broker</w:t>
      </w:r>
      <w:r>
        <w:tab/>
      </w:r>
      <w:r>
        <w:fldChar w:fldCharType="begin"/>
      </w:r>
      <w:r>
        <w:instrText xml:space="preserve"> PAGEREF _Toc418659976 \h </w:instrText>
      </w:r>
      <w:r>
        <w:fldChar w:fldCharType="separate"/>
      </w:r>
      <w:r>
        <w:t>56</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6.5.1</w:t>
      </w:r>
      <w:r w:rsidRPr="00F25841">
        <w:rPr>
          <w:lang w:val="en-US"/>
        </w:rPr>
        <w:tab/>
        <w:t>Overview</w:t>
      </w:r>
      <w:r>
        <w:tab/>
      </w:r>
      <w:r>
        <w:fldChar w:fldCharType="begin"/>
      </w:r>
      <w:r>
        <w:instrText xml:space="preserve"> PAGEREF _Toc418659977 \h </w:instrText>
      </w:r>
      <w:r>
        <w:fldChar w:fldCharType="separate"/>
      </w:r>
      <w:r>
        <w:t>56</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6.5.2</w:t>
      </w:r>
      <w:r w:rsidRPr="00F25841">
        <w:rPr>
          <w:lang w:val="en-US"/>
        </w:rPr>
        <w:tab/>
        <w:t>Service Capabilities</w:t>
      </w:r>
      <w:r>
        <w:tab/>
      </w:r>
      <w:r>
        <w:fldChar w:fldCharType="begin"/>
      </w:r>
      <w:r>
        <w:instrText xml:space="preserve"> PAGEREF _Toc418659978 \h </w:instrText>
      </w:r>
      <w:r>
        <w:fldChar w:fldCharType="separate"/>
      </w:r>
      <w:r>
        <w:t>56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6.5.2.1</w:t>
      </w:r>
      <w:r w:rsidRPr="00F25841">
        <w:rPr>
          <w:lang w:val="en-US"/>
        </w:rPr>
        <w:tab/>
        <w:t>subscribe</w:t>
      </w:r>
      <w:r>
        <w:tab/>
      </w:r>
      <w:r>
        <w:fldChar w:fldCharType="begin"/>
      </w:r>
      <w:r>
        <w:instrText xml:space="preserve"> PAGEREF _Toc418659979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6.5.2.1.1</w:t>
      </w:r>
      <w:r w:rsidRPr="00F25841">
        <w:rPr>
          <w:lang w:val="en-US"/>
        </w:rPr>
        <w:tab/>
        <w:t>Description</w:t>
      </w:r>
      <w:r>
        <w:tab/>
      </w:r>
      <w:r>
        <w:fldChar w:fldCharType="begin"/>
      </w:r>
      <w:r>
        <w:instrText xml:space="preserve"> PAGEREF _Toc418659980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6.5.2.1.2</w:t>
      </w:r>
      <w:r w:rsidRPr="00F25841">
        <w:rPr>
          <w:lang w:val="en-US"/>
        </w:rPr>
        <w:tab/>
        <w:t>Pre-Conditions</w:t>
      </w:r>
      <w:r>
        <w:tab/>
      </w:r>
      <w:r>
        <w:fldChar w:fldCharType="begin"/>
      </w:r>
      <w:r>
        <w:instrText xml:space="preserve"> PAGEREF _Toc418659981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6.5.2.1.3</w:t>
      </w:r>
      <w:r w:rsidRPr="00F25841">
        <w:rPr>
          <w:lang w:val="en-US"/>
        </w:rPr>
        <w:tab/>
        <w:t>Signature - subscribe</w:t>
      </w:r>
      <w:r>
        <w:tab/>
      </w:r>
      <w:r>
        <w:fldChar w:fldCharType="begin"/>
      </w:r>
      <w:r>
        <w:instrText xml:space="preserve"> PAGEREF _Toc418659982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6.5.2.1.4</w:t>
      </w:r>
      <w:r w:rsidRPr="00F25841">
        <w:rPr>
          <w:lang w:val="en-US"/>
        </w:rPr>
        <w:tab/>
      </w:r>
      <w:r w:rsidRPr="00F25841">
        <w:rPr>
          <w:lang w:val="en-US" w:eastAsia="ko-KR"/>
        </w:rPr>
        <w:t>Post-Conditions</w:t>
      </w:r>
      <w:r>
        <w:tab/>
      </w:r>
      <w:r>
        <w:fldChar w:fldCharType="begin"/>
      </w:r>
      <w:r>
        <w:instrText xml:space="preserve"> PAGEREF _Toc418659983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6.5.2.1.5</w:t>
      </w:r>
      <w:r w:rsidRPr="00F25841">
        <w:rPr>
          <w:lang w:val="en-US"/>
        </w:rPr>
        <w:tab/>
      </w:r>
      <w:r w:rsidRPr="00F25841">
        <w:rPr>
          <w:lang w:val="en-US" w:eastAsia="ko-KR"/>
        </w:rPr>
        <w:t>Exceptions</w:t>
      </w:r>
      <w:r>
        <w:tab/>
      </w:r>
      <w:r>
        <w:fldChar w:fldCharType="begin"/>
      </w:r>
      <w:r>
        <w:instrText xml:space="preserve"> PAGEREF _Toc418659984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6.5.2.1.6</w:t>
      </w:r>
      <w:r w:rsidRPr="00F25841">
        <w:rPr>
          <w:lang w:val="en-US"/>
        </w:rPr>
        <w:tab/>
      </w:r>
      <w:r w:rsidRPr="00F25841">
        <w:rPr>
          <w:lang w:val="en-US" w:eastAsia="ko-KR"/>
        </w:rPr>
        <w:t>Policies for Use</w:t>
      </w:r>
      <w:r>
        <w:tab/>
      </w:r>
      <w:r>
        <w:fldChar w:fldCharType="begin"/>
      </w:r>
      <w:r>
        <w:instrText xml:space="preserve"> PAGEREF _Toc418659985 \h </w:instrText>
      </w:r>
      <w:r>
        <w:fldChar w:fldCharType="separate"/>
      </w:r>
      <w:r>
        <w:t>56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6.5.2.2</w:t>
      </w:r>
      <w:r w:rsidRPr="00F25841">
        <w:rPr>
          <w:lang w:val="en-US"/>
        </w:rPr>
        <w:tab/>
        <w:t>publish</w:t>
      </w:r>
      <w:r>
        <w:tab/>
      </w:r>
      <w:r>
        <w:fldChar w:fldCharType="begin"/>
      </w:r>
      <w:r>
        <w:instrText xml:space="preserve"> PAGEREF _Toc418659986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6.5.2.2.1</w:t>
      </w:r>
      <w:r w:rsidRPr="00F25841">
        <w:rPr>
          <w:lang w:val="en-US"/>
        </w:rPr>
        <w:tab/>
        <w:t>Description</w:t>
      </w:r>
      <w:r>
        <w:tab/>
      </w:r>
      <w:r>
        <w:fldChar w:fldCharType="begin"/>
      </w:r>
      <w:r>
        <w:instrText xml:space="preserve"> PAGEREF _Toc418659987 \h </w:instrText>
      </w:r>
      <w:r>
        <w:fldChar w:fldCharType="separate"/>
      </w:r>
      <w:r>
        <w:t>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6.5.2.2.2</w:t>
      </w:r>
      <w:r w:rsidRPr="00F25841">
        <w:rPr>
          <w:lang w:val="en-US"/>
        </w:rPr>
        <w:tab/>
        <w:t>Pre-Conditions</w:t>
      </w:r>
      <w:r>
        <w:tab/>
      </w:r>
      <w:r>
        <w:fldChar w:fldCharType="begin"/>
      </w:r>
      <w:r>
        <w:instrText xml:space="preserve"> PAGEREF _Toc418659988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6.5.2.2.3</w:t>
      </w:r>
      <w:r w:rsidRPr="00F25841">
        <w:rPr>
          <w:lang w:val="en-US"/>
        </w:rPr>
        <w:tab/>
        <w:t>Signature - publish</w:t>
      </w:r>
      <w:r>
        <w:tab/>
      </w:r>
      <w:r>
        <w:fldChar w:fldCharType="begin"/>
      </w:r>
      <w:r>
        <w:instrText xml:space="preserve"> PAGEREF _Toc418659989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6.5.2.3.4</w:t>
      </w:r>
      <w:r w:rsidRPr="00F25841">
        <w:rPr>
          <w:lang w:val="en-US"/>
        </w:rPr>
        <w:tab/>
      </w:r>
      <w:r w:rsidRPr="00F25841">
        <w:rPr>
          <w:lang w:val="en-US" w:eastAsia="ko-KR"/>
        </w:rPr>
        <w:t>Post-Conditions</w:t>
      </w:r>
      <w:r>
        <w:tab/>
      </w:r>
      <w:r>
        <w:fldChar w:fldCharType="begin"/>
      </w:r>
      <w:r>
        <w:instrText xml:space="preserve"> PAGEREF _Toc418659990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6.5.2.3.5</w:t>
      </w:r>
      <w:r w:rsidRPr="00F25841">
        <w:rPr>
          <w:lang w:val="en-US"/>
        </w:rPr>
        <w:tab/>
      </w:r>
      <w:r w:rsidRPr="00F25841">
        <w:rPr>
          <w:lang w:val="en-US" w:eastAsia="ko-KR"/>
        </w:rPr>
        <w:t>Exceptions</w:t>
      </w:r>
      <w:r>
        <w:tab/>
      </w:r>
      <w:r>
        <w:fldChar w:fldCharType="begin"/>
      </w:r>
      <w:r>
        <w:instrText xml:space="preserve"> PAGEREF _Toc418659991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6.5.2.3.6</w:t>
      </w:r>
      <w:r w:rsidRPr="00F25841">
        <w:rPr>
          <w:lang w:val="en-US"/>
        </w:rPr>
        <w:tab/>
      </w:r>
      <w:r w:rsidRPr="00F25841">
        <w:rPr>
          <w:lang w:val="en-US" w:eastAsia="ko-KR"/>
        </w:rPr>
        <w:t>Policies for Use</w:t>
      </w:r>
      <w:r>
        <w:tab/>
      </w:r>
      <w:r>
        <w:fldChar w:fldCharType="begin"/>
      </w:r>
      <w:r>
        <w:instrText xml:space="preserve"> PAGEREF _Toc418659992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6.5.2.3.7</w:t>
      </w:r>
      <w:r w:rsidRPr="00F25841">
        <w:rPr>
          <w:lang w:val="en-US"/>
        </w:rPr>
        <w:tab/>
        <w:t>oneM2M Resource Interworking</w:t>
      </w:r>
      <w:r>
        <w:tab/>
      </w:r>
      <w:r>
        <w:fldChar w:fldCharType="begin"/>
      </w:r>
      <w:r>
        <w:instrText xml:space="preserve"> PAGEREF _Toc418659993 \h </w:instrText>
      </w:r>
      <w:r>
        <w:fldChar w:fldCharType="separate"/>
      </w:r>
      <w:r>
        <w:t>57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6.5.2.3</w:t>
      </w:r>
      <w:r w:rsidRPr="00F25841">
        <w:rPr>
          <w:lang w:val="en-US"/>
        </w:rPr>
        <w:tab/>
        <w:t>notify</w:t>
      </w:r>
      <w:r>
        <w:tab/>
      </w:r>
      <w:r>
        <w:fldChar w:fldCharType="begin"/>
      </w:r>
      <w:r>
        <w:instrText xml:space="preserve"> PAGEREF _Toc418659994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6.5.2.3.1</w:t>
      </w:r>
      <w:r w:rsidRPr="00F25841">
        <w:rPr>
          <w:lang w:val="en-US"/>
        </w:rPr>
        <w:tab/>
        <w:t>Description</w:t>
      </w:r>
      <w:r>
        <w:tab/>
      </w:r>
      <w:r>
        <w:fldChar w:fldCharType="begin"/>
      </w:r>
      <w:r>
        <w:instrText xml:space="preserve"> PAGEREF _Toc418659995 \h </w:instrText>
      </w:r>
      <w:r>
        <w:fldChar w:fldCharType="separate"/>
      </w:r>
      <w:r>
        <w:t>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6.5.2.3.2</w:t>
      </w:r>
      <w:r w:rsidRPr="00F25841">
        <w:rPr>
          <w:lang w:val="en-US"/>
        </w:rPr>
        <w:tab/>
        <w:t>Pre-Conditions</w:t>
      </w:r>
      <w:r>
        <w:tab/>
      </w:r>
      <w:r>
        <w:fldChar w:fldCharType="begin"/>
      </w:r>
      <w:r>
        <w:instrText xml:space="preserve"> PAGEREF _Toc418659996 \h </w:instrText>
      </w:r>
      <w:r>
        <w:fldChar w:fldCharType="separate"/>
      </w:r>
      <w:r>
        <w:t>58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6.5.2.3.3</w:t>
      </w:r>
      <w:r w:rsidRPr="00F25841">
        <w:rPr>
          <w:lang w:val="en-US"/>
        </w:rPr>
        <w:tab/>
        <w:t>Signature - notify</w:t>
      </w:r>
      <w:r>
        <w:tab/>
      </w:r>
      <w:r>
        <w:fldChar w:fldCharType="begin"/>
      </w:r>
      <w:r>
        <w:instrText xml:space="preserve"> PAGEREF _Toc418659997 \h </w:instrText>
      </w:r>
      <w:r>
        <w:fldChar w:fldCharType="separate"/>
      </w:r>
      <w:r>
        <w:t>58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6.5.2.3.4</w:t>
      </w:r>
      <w:r w:rsidRPr="00F25841">
        <w:rPr>
          <w:lang w:val="en-US"/>
        </w:rPr>
        <w:tab/>
        <w:t>Service Interactions</w:t>
      </w:r>
      <w:r>
        <w:tab/>
      </w:r>
      <w:r>
        <w:fldChar w:fldCharType="begin"/>
      </w:r>
      <w:r>
        <w:instrText xml:space="preserve"> PAGEREF _Toc418659998 \h </w:instrText>
      </w:r>
      <w:r>
        <w:fldChar w:fldCharType="separate"/>
      </w:r>
      <w:r>
        <w:t>58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6.5.2.3.5</w:t>
      </w:r>
      <w:r w:rsidRPr="00F25841">
        <w:rPr>
          <w:lang w:val="en-US"/>
        </w:rPr>
        <w:tab/>
      </w:r>
      <w:r w:rsidRPr="00F25841">
        <w:rPr>
          <w:lang w:val="en-US" w:eastAsia="ko-KR"/>
        </w:rPr>
        <w:t>Post-Conditions</w:t>
      </w:r>
      <w:r>
        <w:tab/>
      </w:r>
      <w:r>
        <w:fldChar w:fldCharType="begin"/>
      </w:r>
      <w:r>
        <w:instrText xml:space="preserve"> PAGEREF _Toc418659999 \h </w:instrText>
      </w:r>
      <w:r>
        <w:fldChar w:fldCharType="separate"/>
      </w:r>
      <w:r>
        <w:t>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6.5.2.3.6</w:t>
      </w:r>
      <w:r w:rsidRPr="00F25841">
        <w:rPr>
          <w:lang w:val="en-US"/>
        </w:rPr>
        <w:tab/>
      </w:r>
      <w:r w:rsidRPr="00F25841">
        <w:rPr>
          <w:lang w:val="en-US" w:eastAsia="ko-KR"/>
        </w:rPr>
        <w:t>Exceptions</w:t>
      </w:r>
      <w:r>
        <w:tab/>
      </w:r>
      <w:r>
        <w:fldChar w:fldCharType="begin"/>
      </w:r>
      <w:r>
        <w:instrText xml:space="preserve"> PAGEREF _Toc418660000 \h </w:instrText>
      </w:r>
      <w:r>
        <w:fldChar w:fldCharType="separate"/>
      </w:r>
      <w:r>
        <w:t>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6.5.2.3.7</w:t>
      </w:r>
      <w:r w:rsidRPr="00F25841">
        <w:rPr>
          <w:lang w:val="en-US"/>
        </w:rPr>
        <w:tab/>
      </w:r>
      <w:r w:rsidRPr="00F25841">
        <w:rPr>
          <w:lang w:val="en-US" w:eastAsia="ko-KR"/>
        </w:rPr>
        <w:t>Policies for Use</w:t>
      </w:r>
      <w:r>
        <w:tab/>
      </w:r>
      <w:r>
        <w:fldChar w:fldCharType="begin"/>
      </w:r>
      <w:r>
        <w:instrText xml:space="preserve"> PAGEREF _Toc418660001 \h </w:instrText>
      </w:r>
      <w:r>
        <w:fldChar w:fldCharType="separate"/>
      </w:r>
      <w:r>
        <w:t>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6.5.2.3.8</w:t>
      </w:r>
      <w:r w:rsidRPr="00F25841">
        <w:rPr>
          <w:lang w:val="en-US"/>
        </w:rPr>
        <w:tab/>
        <w:t>oneM2M Resource Interworking</w:t>
      </w:r>
      <w:r>
        <w:tab/>
      </w:r>
      <w:r>
        <w:fldChar w:fldCharType="begin"/>
      </w:r>
      <w:r>
        <w:instrText xml:space="preserve"> PAGEREF _Toc418660002 \h </w:instrText>
      </w:r>
      <w:r>
        <w:fldChar w:fldCharType="separate"/>
      </w:r>
      <w:r>
        <w:t>60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6.5.2.4</w:t>
      </w:r>
      <w:r w:rsidRPr="00F25841">
        <w:rPr>
          <w:lang w:val="en-US"/>
        </w:rPr>
        <w:tab/>
        <w:t>sendMessage</w:t>
      </w:r>
      <w:r>
        <w:tab/>
      </w:r>
      <w:r>
        <w:fldChar w:fldCharType="begin"/>
      </w:r>
      <w:r>
        <w:instrText xml:space="preserve"> PAGEREF _Toc418660003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6.5.2.4.1</w:t>
      </w:r>
      <w:r w:rsidRPr="00F25841">
        <w:rPr>
          <w:lang w:val="en-US"/>
        </w:rPr>
        <w:tab/>
        <w:t>Description</w:t>
      </w:r>
      <w:r>
        <w:tab/>
      </w:r>
      <w:r>
        <w:fldChar w:fldCharType="begin"/>
      </w:r>
      <w:r>
        <w:instrText xml:space="preserve"> PAGEREF _Toc418660004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6.5.2.4.2</w:t>
      </w:r>
      <w:r w:rsidRPr="00F25841">
        <w:rPr>
          <w:lang w:val="en-US"/>
        </w:rPr>
        <w:tab/>
        <w:t>Pre-Conditions</w:t>
      </w:r>
      <w:r>
        <w:tab/>
      </w:r>
      <w:r>
        <w:fldChar w:fldCharType="begin"/>
      </w:r>
      <w:r>
        <w:instrText xml:space="preserve"> PAGEREF _Toc418660005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6.5.2.4.3</w:t>
      </w:r>
      <w:r w:rsidRPr="00F25841">
        <w:rPr>
          <w:lang w:val="en-US"/>
        </w:rPr>
        <w:tab/>
        <w:t>Signature - sendMessage</w:t>
      </w:r>
      <w:r>
        <w:tab/>
      </w:r>
      <w:r>
        <w:fldChar w:fldCharType="begin"/>
      </w:r>
      <w:r>
        <w:instrText xml:space="preserve"> PAGEREF _Toc418660006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6.5.2.4.4</w:t>
      </w:r>
      <w:r w:rsidRPr="00F25841">
        <w:rPr>
          <w:lang w:val="en-US"/>
        </w:rPr>
        <w:tab/>
      </w:r>
      <w:r w:rsidRPr="00F25841">
        <w:rPr>
          <w:lang w:val="en-US" w:eastAsia="ko-KR"/>
        </w:rPr>
        <w:t>Post-Conditions</w:t>
      </w:r>
      <w:r>
        <w:tab/>
      </w:r>
      <w:r>
        <w:fldChar w:fldCharType="begin"/>
      </w:r>
      <w:r>
        <w:instrText xml:space="preserve"> PAGEREF _Toc418660007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6.5.2.4.5</w:t>
      </w:r>
      <w:r w:rsidRPr="00F25841">
        <w:rPr>
          <w:lang w:val="en-US"/>
        </w:rPr>
        <w:tab/>
      </w:r>
      <w:r w:rsidRPr="00F25841">
        <w:rPr>
          <w:lang w:val="en-US" w:eastAsia="ko-KR"/>
        </w:rPr>
        <w:t>Exceptions</w:t>
      </w:r>
      <w:r>
        <w:tab/>
      </w:r>
      <w:r>
        <w:fldChar w:fldCharType="begin"/>
      </w:r>
      <w:r>
        <w:instrText xml:space="preserve"> PAGEREF _Toc418660008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6.5.2.4.6</w:t>
      </w:r>
      <w:r w:rsidRPr="00F25841">
        <w:rPr>
          <w:lang w:val="en-US"/>
        </w:rPr>
        <w:tab/>
      </w:r>
      <w:r w:rsidRPr="00F25841">
        <w:rPr>
          <w:lang w:val="en-US" w:eastAsia="ko-KR"/>
        </w:rPr>
        <w:t>Policies for Use</w:t>
      </w:r>
      <w:r>
        <w:tab/>
      </w:r>
      <w:r>
        <w:fldChar w:fldCharType="begin"/>
      </w:r>
      <w:r>
        <w:instrText xml:space="preserve"> PAGEREF _Toc418660009 \h </w:instrText>
      </w:r>
      <w:r>
        <w:fldChar w:fldCharType="separate"/>
      </w:r>
      <w:r>
        <w:t>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6.5.2.4.6</w:t>
      </w:r>
      <w:r w:rsidRPr="00F25841">
        <w:rPr>
          <w:lang w:val="en-US"/>
        </w:rPr>
        <w:tab/>
        <w:t>oneM2M Resource Interworking</w:t>
      </w:r>
      <w:r>
        <w:tab/>
      </w:r>
      <w:r>
        <w:fldChar w:fldCharType="begin"/>
      </w:r>
      <w:r>
        <w:instrText xml:space="preserve"> PAGEREF _Toc418660010 \h </w:instrText>
      </w:r>
      <w:r>
        <w:fldChar w:fldCharType="separate"/>
      </w:r>
      <w:r>
        <w:t>60</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6.6</w:t>
      </w:r>
      <w:r w:rsidRPr="00F25841">
        <w:rPr>
          <w:lang w:val="en-US"/>
        </w:rPr>
        <w:tab/>
        <w:t>Device Management</w:t>
      </w:r>
      <w:r>
        <w:tab/>
      </w:r>
      <w:r>
        <w:fldChar w:fldCharType="begin"/>
      </w:r>
      <w:r>
        <w:instrText xml:space="preserve"> PAGEREF _Toc418660011 \h </w:instrText>
      </w:r>
      <w:r>
        <w:fldChar w:fldCharType="separate"/>
      </w:r>
      <w:r>
        <w:t>60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6.6.1</w:t>
      </w:r>
      <w:r w:rsidRPr="00F25841">
        <w:rPr>
          <w:lang w:val="en-US"/>
        </w:rPr>
        <w:tab/>
        <w:t>Overview</w:t>
      </w:r>
      <w:r>
        <w:tab/>
      </w:r>
      <w:r>
        <w:fldChar w:fldCharType="begin"/>
      </w:r>
      <w:r>
        <w:instrText xml:space="preserve"> PAGEREF _Toc418660012 \h </w:instrText>
      </w:r>
      <w:r>
        <w:fldChar w:fldCharType="separate"/>
      </w:r>
      <w:r>
        <w:t>60</w:t>
      </w:r>
      <w:r>
        <w:fldChar w:fldCharType="end"/>
      </w:r>
    </w:p>
    <w:p w:rsidR="000F472D" w:rsidRDefault="000F472D">
      <w:pPr>
        <w:pStyle w:val="TOC3"/>
        <w:rPr>
          <w:rFonts w:asciiTheme="minorHAnsi" w:eastAsiaTheme="minorEastAsia" w:hAnsiTheme="minorHAnsi" w:cstheme="minorBidi"/>
          <w:sz w:val="22"/>
          <w:szCs w:val="22"/>
          <w:lang w:val="en-US"/>
        </w:rPr>
      </w:pPr>
      <w:r>
        <w:t>6.6.2</w:t>
      </w:r>
      <w:r>
        <w:tab/>
        <w:t>Device Management Entities</w:t>
      </w:r>
      <w:r>
        <w:tab/>
      </w:r>
      <w:r>
        <w:fldChar w:fldCharType="begin"/>
      </w:r>
      <w:r>
        <w:instrText xml:space="preserve"> PAGEREF _Toc418660013 \h </w:instrText>
      </w:r>
      <w:r>
        <w:fldChar w:fldCharType="separate"/>
      </w:r>
      <w:r>
        <w:t>61</w:t>
      </w:r>
      <w:r>
        <w:fldChar w:fldCharType="end"/>
      </w:r>
    </w:p>
    <w:p w:rsidR="000F472D" w:rsidRDefault="000F472D">
      <w:pPr>
        <w:pStyle w:val="TOC4"/>
        <w:rPr>
          <w:rFonts w:asciiTheme="minorHAnsi" w:eastAsiaTheme="minorEastAsia" w:hAnsiTheme="minorHAnsi" w:cstheme="minorBidi"/>
          <w:sz w:val="22"/>
          <w:szCs w:val="22"/>
          <w:lang w:val="en-US"/>
        </w:rPr>
      </w:pPr>
      <w:r>
        <w:t>6.6.2.1</w:t>
      </w:r>
      <w:r>
        <w:tab/>
        <w:t>Overview</w:t>
      </w:r>
      <w:r>
        <w:tab/>
      </w:r>
      <w:r>
        <w:fldChar w:fldCharType="begin"/>
      </w:r>
      <w:r>
        <w:instrText xml:space="preserve"> PAGEREF _Toc418660014 \h </w:instrText>
      </w:r>
      <w:r>
        <w:fldChar w:fldCharType="separate"/>
      </w:r>
      <w:r>
        <w:t>61</w:t>
      </w:r>
      <w:r>
        <w:fldChar w:fldCharType="end"/>
      </w:r>
    </w:p>
    <w:p w:rsidR="000F472D" w:rsidRDefault="000F472D">
      <w:pPr>
        <w:pStyle w:val="TOC4"/>
        <w:rPr>
          <w:rFonts w:asciiTheme="minorHAnsi" w:eastAsiaTheme="minorEastAsia" w:hAnsiTheme="minorHAnsi" w:cstheme="minorBidi"/>
          <w:sz w:val="22"/>
          <w:szCs w:val="22"/>
          <w:lang w:val="en-US"/>
        </w:rPr>
      </w:pPr>
      <w:r>
        <w:t>6.6.2.2</w:t>
      </w:r>
      <w:r>
        <w:tab/>
        <w:t>Supporting Rules</w:t>
      </w:r>
      <w:r>
        <w:tab/>
      </w:r>
      <w:r>
        <w:fldChar w:fldCharType="begin"/>
      </w:r>
      <w:r>
        <w:instrText xml:space="preserve"> PAGEREF _Toc418660015 \h </w:instrText>
      </w:r>
      <w:r>
        <w:fldChar w:fldCharType="separate"/>
      </w:r>
      <w:r>
        <w:t>61</w:t>
      </w:r>
      <w:r>
        <w:fldChar w:fldCharType="end"/>
      </w:r>
    </w:p>
    <w:p w:rsidR="000F472D" w:rsidRDefault="000F472D">
      <w:pPr>
        <w:pStyle w:val="TOC5"/>
        <w:rPr>
          <w:rFonts w:asciiTheme="minorHAnsi" w:eastAsiaTheme="minorEastAsia" w:hAnsiTheme="minorHAnsi" w:cstheme="minorBidi"/>
          <w:sz w:val="22"/>
          <w:szCs w:val="22"/>
          <w:lang w:val="en-US"/>
        </w:rPr>
      </w:pPr>
      <w:r>
        <w:t>6.6.2.2.1</w:t>
      </w:r>
      <w:r>
        <w:tab/>
        <w:t xml:space="preserve">Report </w:t>
      </w:r>
      <w:r>
        <w:rPr>
          <w:lang w:eastAsia="zh-CN"/>
        </w:rPr>
        <w:t>Policy Type</w:t>
      </w:r>
      <w:r>
        <w:tab/>
      </w:r>
      <w:r>
        <w:fldChar w:fldCharType="begin"/>
      </w:r>
      <w:r>
        <w:instrText xml:space="preserve"> PAGEREF _Toc418660016 \h </w:instrText>
      </w:r>
      <w:r>
        <w:fldChar w:fldCharType="separate"/>
      </w:r>
      <w:r>
        <w:t>61</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w:t>
      </w:r>
      <w:r>
        <w:tab/>
      </w:r>
      <w:r>
        <w:rPr>
          <w:lang w:eastAsia="zh-CN"/>
        </w:rPr>
        <w:t>B</w:t>
      </w:r>
      <w:r>
        <w:t>atch</w:t>
      </w:r>
      <w:r>
        <w:rPr>
          <w:lang w:eastAsia="zh-CN"/>
        </w:rPr>
        <w:t xml:space="preserve"> </w:t>
      </w:r>
      <w:r>
        <w:t>Report</w:t>
      </w:r>
      <w:r>
        <w:rPr>
          <w:lang w:eastAsia="zh-CN"/>
        </w:rPr>
        <w:t xml:space="preserve"> Type</w:t>
      </w:r>
      <w:r>
        <w:tab/>
      </w:r>
      <w:r>
        <w:fldChar w:fldCharType="begin"/>
      </w:r>
      <w:r>
        <w:instrText xml:space="preserve"> PAGEREF _Toc418660017 \h </w:instrText>
      </w:r>
      <w:r>
        <w:fldChar w:fldCharType="separate"/>
      </w:r>
      <w:r>
        <w:t>61</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3</w:t>
      </w:r>
      <w:r>
        <w:tab/>
        <w:t>Firmware Report Type</w:t>
      </w:r>
      <w:r>
        <w:tab/>
      </w:r>
      <w:r>
        <w:fldChar w:fldCharType="begin"/>
      </w:r>
      <w:r>
        <w:instrText xml:space="preserve"> PAGEREF _Toc418660018 \h </w:instrText>
      </w:r>
      <w:r>
        <w:fldChar w:fldCharType="separate"/>
      </w:r>
      <w:r>
        <w:t>61</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4</w:t>
      </w:r>
      <w:r>
        <w:tab/>
        <w:t>Orchestration Rule Type</w:t>
      </w:r>
      <w:r>
        <w:tab/>
      </w:r>
      <w:r>
        <w:fldChar w:fldCharType="begin"/>
      </w:r>
      <w:r>
        <w:instrText xml:space="preserve"> PAGEREF _Toc418660019 \h </w:instrText>
      </w:r>
      <w:r>
        <w:fldChar w:fldCharType="separate"/>
      </w:r>
      <w:r>
        <w:t>62</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5</w:t>
      </w:r>
      <w:r>
        <w:tab/>
      </w:r>
      <w:r>
        <w:rPr>
          <w:lang w:eastAsia="zh-CN"/>
        </w:rPr>
        <w:t xml:space="preserve">Firmware Info </w:t>
      </w:r>
      <w:r>
        <w:t>Type</w:t>
      </w:r>
      <w:r>
        <w:tab/>
      </w:r>
      <w:r>
        <w:fldChar w:fldCharType="begin"/>
      </w:r>
      <w:r>
        <w:instrText xml:space="preserve"> PAGEREF _Toc418660020 \h </w:instrText>
      </w:r>
      <w:r>
        <w:fldChar w:fldCharType="separate"/>
      </w:r>
      <w:r>
        <w:t>62</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6</w:t>
      </w:r>
      <w:r>
        <w:tab/>
        <w:t>Service Subscription Integration</w:t>
      </w:r>
      <w:r>
        <w:tab/>
      </w:r>
      <w:r>
        <w:fldChar w:fldCharType="begin"/>
      </w:r>
      <w:r>
        <w:instrText xml:space="preserve"> PAGEREF _Toc418660021 \h </w:instrText>
      </w:r>
      <w:r>
        <w:fldChar w:fldCharType="separate"/>
      </w:r>
      <w:r>
        <w:t>62</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7</w:t>
      </w:r>
      <w:r>
        <w:tab/>
      </w:r>
      <w:r>
        <w:rPr>
          <w:lang w:eastAsia="zh-CN"/>
        </w:rPr>
        <w:t xml:space="preserve">Device Info </w:t>
      </w:r>
      <w:r>
        <w:t>Type</w:t>
      </w:r>
      <w:r>
        <w:tab/>
      </w:r>
      <w:r>
        <w:fldChar w:fldCharType="begin"/>
      </w:r>
      <w:r>
        <w:instrText xml:space="preserve"> PAGEREF _Toc418660022 \h </w:instrText>
      </w:r>
      <w:r>
        <w:fldChar w:fldCharType="separate"/>
      </w:r>
      <w:r>
        <w:t>62</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8</w:t>
      </w:r>
      <w:r>
        <w:tab/>
      </w:r>
      <w:r>
        <w:rPr>
          <w:lang w:eastAsia="zh-CN"/>
        </w:rPr>
        <w:t xml:space="preserve">Memory </w:t>
      </w:r>
      <w:r>
        <w:t>Type</w:t>
      </w:r>
      <w:r>
        <w:tab/>
      </w:r>
      <w:r>
        <w:fldChar w:fldCharType="begin"/>
      </w:r>
      <w:r>
        <w:instrText xml:space="preserve"> PAGEREF _Toc418660023 \h </w:instrText>
      </w:r>
      <w:r>
        <w:fldChar w:fldCharType="separate"/>
      </w:r>
      <w:r>
        <w:t>63</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9</w:t>
      </w:r>
      <w:r>
        <w:tab/>
        <w:t>Battery Type</w:t>
      </w:r>
      <w:r>
        <w:tab/>
      </w:r>
      <w:r>
        <w:fldChar w:fldCharType="begin"/>
      </w:r>
      <w:r>
        <w:instrText xml:space="preserve"> PAGEREF _Toc418660024 \h </w:instrText>
      </w:r>
      <w:r>
        <w:fldChar w:fldCharType="separate"/>
      </w:r>
      <w:r>
        <w:t>63</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10</w:t>
      </w:r>
      <w:r>
        <w:tab/>
        <w:t>DeviceCapability Type</w:t>
      </w:r>
      <w:r>
        <w:tab/>
      </w:r>
      <w:r>
        <w:fldChar w:fldCharType="begin"/>
      </w:r>
      <w:r>
        <w:instrText xml:space="preserve"> PAGEREF _Toc418660025 \h </w:instrText>
      </w:r>
      <w:r>
        <w:fldChar w:fldCharType="separate"/>
      </w:r>
      <w:r>
        <w:t>63</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11</w:t>
      </w:r>
      <w:r>
        <w:tab/>
        <w:t xml:space="preserve">BatteryStatus </w:t>
      </w:r>
      <w:r>
        <w:rPr>
          <w:lang w:eastAsia="zh-CN"/>
        </w:rPr>
        <w:t>Enum</w:t>
      </w:r>
      <w:r>
        <w:tab/>
      </w:r>
      <w:r>
        <w:fldChar w:fldCharType="begin"/>
      </w:r>
      <w:r>
        <w:instrText xml:space="preserve"> PAGEREF _Toc418660026 \h </w:instrText>
      </w:r>
      <w:r>
        <w:fldChar w:fldCharType="separate"/>
      </w:r>
      <w:r>
        <w:t>63</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12</w:t>
      </w:r>
      <w:r>
        <w:tab/>
        <w:t>DeviceCapability</w:t>
      </w:r>
      <w:r>
        <w:rPr>
          <w:lang w:eastAsia="zh-CN"/>
        </w:rPr>
        <w:t>Name</w:t>
      </w:r>
      <w:r>
        <w:t xml:space="preserve"> </w:t>
      </w:r>
      <w:r>
        <w:rPr>
          <w:lang w:eastAsia="zh-CN"/>
        </w:rPr>
        <w:t>Enum</w:t>
      </w:r>
      <w:r>
        <w:tab/>
      </w:r>
      <w:r>
        <w:fldChar w:fldCharType="begin"/>
      </w:r>
      <w:r>
        <w:instrText xml:space="preserve"> PAGEREF _Toc418660027 \h </w:instrText>
      </w:r>
      <w:r>
        <w:fldChar w:fldCharType="separate"/>
      </w:r>
      <w:r>
        <w:t>64</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13</w:t>
      </w:r>
      <w:r>
        <w:rPr>
          <w:lang w:eastAsia="zh-CN"/>
        </w:rPr>
        <w:tab/>
        <w:t>LockStatus Enum</w:t>
      </w:r>
      <w:r>
        <w:tab/>
      </w:r>
      <w:r>
        <w:fldChar w:fldCharType="begin"/>
      </w:r>
      <w:r>
        <w:instrText xml:space="preserve"> PAGEREF _Toc418660028 \h </w:instrText>
      </w:r>
      <w:r>
        <w:fldChar w:fldCharType="separate"/>
      </w:r>
      <w:r>
        <w:t>64</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14</w:t>
      </w:r>
      <w:r>
        <w:tab/>
      </w:r>
      <w:r>
        <w:rPr>
          <w:lang w:eastAsia="zh-CN"/>
        </w:rPr>
        <w:t xml:space="preserve">Area Network Info </w:t>
      </w:r>
      <w:r>
        <w:t>Type</w:t>
      </w:r>
      <w:r>
        <w:tab/>
      </w:r>
      <w:r>
        <w:fldChar w:fldCharType="begin"/>
      </w:r>
      <w:r>
        <w:instrText xml:space="preserve"> PAGEREF _Toc418660029 \h </w:instrText>
      </w:r>
      <w:r>
        <w:fldChar w:fldCharType="separate"/>
      </w:r>
      <w:r>
        <w:t>64</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15</w:t>
      </w:r>
      <w:r>
        <w:tab/>
      </w:r>
      <w:r>
        <w:rPr>
          <w:lang w:eastAsia="zh-CN"/>
        </w:rPr>
        <w:t xml:space="preserve">Area Network Device </w:t>
      </w:r>
      <w:r>
        <w:t>Type</w:t>
      </w:r>
      <w:r>
        <w:tab/>
      </w:r>
      <w:r>
        <w:fldChar w:fldCharType="begin"/>
      </w:r>
      <w:r>
        <w:instrText xml:space="preserve"> PAGEREF _Toc418660030 \h </w:instrText>
      </w:r>
      <w:r>
        <w:fldChar w:fldCharType="separate"/>
      </w:r>
      <w:r>
        <w:t>65</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16</w:t>
      </w:r>
      <w:r>
        <w:tab/>
      </w:r>
      <w:r>
        <w:rPr>
          <w:lang w:eastAsia="zh-CN"/>
        </w:rPr>
        <w:t xml:space="preserve">Area Network Device Info </w:t>
      </w:r>
      <w:r>
        <w:t>Type</w:t>
      </w:r>
      <w:r>
        <w:tab/>
      </w:r>
      <w:r>
        <w:fldChar w:fldCharType="begin"/>
      </w:r>
      <w:r>
        <w:instrText xml:space="preserve"> PAGEREF _Toc418660031 \h </w:instrText>
      </w:r>
      <w:r>
        <w:fldChar w:fldCharType="separate"/>
      </w:r>
      <w:r>
        <w:t>65</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17</w:t>
      </w:r>
      <w:r>
        <w:tab/>
      </w:r>
      <w:r>
        <w:rPr>
          <w:lang w:eastAsia="zh-CN"/>
        </w:rPr>
        <w:t>L</w:t>
      </w:r>
      <w:r>
        <w:rPr>
          <w:lang w:eastAsia="ko-KR"/>
        </w:rPr>
        <w:t>ogTypeId</w:t>
      </w:r>
      <w:r>
        <w:rPr>
          <w:lang w:eastAsia="zh-CN"/>
        </w:rPr>
        <w:t xml:space="preserve"> Enum</w:t>
      </w:r>
      <w:r>
        <w:tab/>
      </w:r>
      <w:r>
        <w:fldChar w:fldCharType="begin"/>
      </w:r>
      <w:r>
        <w:instrText xml:space="preserve"> PAGEREF _Toc418660032 \h </w:instrText>
      </w:r>
      <w:r>
        <w:fldChar w:fldCharType="separate"/>
      </w:r>
      <w:r>
        <w:t>65</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18</w:t>
      </w:r>
      <w:r>
        <w:tab/>
      </w:r>
      <w:r>
        <w:rPr>
          <w:lang w:eastAsia="zh-CN"/>
        </w:rPr>
        <w:t>L</w:t>
      </w:r>
      <w:r>
        <w:rPr>
          <w:lang w:eastAsia="ko-KR"/>
        </w:rPr>
        <w:t>ogStatus</w:t>
      </w:r>
      <w:r>
        <w:rPr>
          <w:lang w:eastAsia="zh-CN"/>
        </w:rPr>
        <w:t xml:space="preserve"> Enum</w:t>
      </w:r>
      <w:r>
        <w:tab/>
      </w:r>
      <w:r>
        <w:fldChar w:fldCharType="begin"/>
      </w:r>
      <w:r>
        <w:instrText xml:space="preserve"> PAGEREF _Toc418660033 \h </w:instrText>
      </w:r>
      <w:r>
        <w:fldChar w:fldCharType="separate"/>
      </w:r>
      <w:r>
        <w:t>65</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19</w:t>
      </w:r>
      <w:r>
        <w:tab/>
      </w:r>
      <w:r>
        <w:rPr>
          <w:lang w:eastAsia="zh-CN"/>
        </w:rPr>
        <w:t>LogInfo</w:t>
      </w:r>
      <w:r>
        <w:t xml:space="preserve"> Type</w:t>
      </w:r>
      <w:r>
        <w:tab/>
      </w:r>
      <w:r>
        <w:fldChar w:fldCharType="begin"/>
      </w:r>
      <w:r>
        <w:instrText xml:space="preserve"> PAGEREF _Toc418660034 \h </w:instrText>
      </w:r>
      <w:r>
        <w:fldChar w:fldCharType="separate"/>
      </w:r>
      <w:r>
        <w:t>65</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20</w:t>
      </w:r>
      <w:r>
        <w:tab/>
        <w:t>TroubleshootingReport Type</w:t>
      </w:r>
      <w:r>
        <w:tab/>
      </w:r>
      <w:r>
        <w:fldChar w:fldCharType="begin"/>
      </w:r>
      <w:r>
        <w:instrText xml:space="preserve"> PAGEREF _Toc418660035 \h </w:instrText>
      </w:r>
      <w:r>
        <w:fldChar w:fldCharType="separate"/>
      </w:r>
      <w:r>
        <w:t>66</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21</w:t>
      </w:r>
      <w:r>
        <w:tab/>
      </w:r>
      <w:r>
        <w:rPr>
          <w:lang w:eastAsia="zh-CN"/>
        </w:rPr>
        <w:t>Log</w:t>
      </w:r>
      <w:r>
        <w:t xml:space="preserve"> Type</w:t>
      </w:r>
      <w:r>
        <w:tab/>
      </w:r>
      <w:r>
        <w:fldChar w:fldCharType="begin"/>
      </w:r>
      <w:r>
        <w:instrText xml:space="preserve"> PAGEREF _Toc418660036 \h </w:instrText>
      </w:r>
      <w:r>
        <w:fldChar w:fldCharType="separate"/>
      </w:r>
      <w:r>
        <w:t>66</w:t>
      </w:r>
      <w:r>
        <w:fldChar w:fldCharType="end"/>
      </w:r>
    </w:p>
    <w:p w:rsidR="000F472D" w:rsidRDefault="000F472D">
      <w:pPr>
        <w:pStyle w:val="TOC5"/>
        <w:rPr>
          <w:rFonts w:asciiTheme="minorHAnsi" w:eastAsiaTheme="minorEastAsia" w:hAnsiTheme="minorHAnsi" w:cstheme="minorBidi"/>
          <w:sz w:val="22"/>
          <w:szCs w:val="22"/>
          <w:lang w:val="en-US"/>
        </w:rPr>
      </w:pPr>
      <w:r>
        <w:t>6.6.2.2.2</w:t>
      </w:r>
      <w:r>
        <w:rPr>
          <w:lang w:eastAsia="zh-CN"/>
        </w:rPr>
        <w:t>2</w:t>
      </w:r>
      <w:r>
        <w:tab/>
      </w:r>
      <w:r>
        <w:rPr>
          <w:lang w:eastAsia="zh-CN"/>
        </w:rPr>
        <w:t>Log</w:t>
      </w:r>
      <w:r>
        <w:t xml:space="preserve"> Filter Criteria</w:t>
      </w:r>
      <w:r>
        <w:tab/>
      </w:r>
      <w:r>
        <w:fldChar w:fldCharType="begin"/>
      </w:r>
      <w:r>
        <w:instrText xml:space="preserve"> PAGEREF _Toc418660037 \h </w:instrText>
      </w:r>
      <w:r>
        <w:fldChar w:fldCharType="separate"/>
      </w:r>
      <w:r>
        <w:t>66</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23</w:t>
      </w:r>
      <w:r>
        <w:tab/>
      </w:r>
      <w:r>
        <w:rPr>
          <w:lang w:eastAsia="zh-CN"/>
        </w:rPr>
        <w:t>Action Enum</w:t>
      </w:r>
      <w:r>
        <w:tab/>
      </w:r>
      <w:r>
        <w:fldChar w:fldCharType="begin"/>
      </w:r>
      <w:r>
        <w:instrText xml:space="preserve"> PAGEREF _Toc418660038 \h </w:instrText>
      </w:r>
      <w:r>
        <w:fldChar w:fldCharType="separate"/>
      </w:r>
      <w:r>
        <w:t>66</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24</w:t>
      </w:r>
      <w:r>
        <w:tab/>
      </w:r>
      <w:r>
        <w:rPr>
          <w:lang w:eastAsia="ko-KR"/>
        </w:rPr>
        <w:t>Status</w:t>
      </w:r>
      <w:r>
        <w:rPr>
          <w:lang w:eastAsia="zh-CN"/>
        </w:rPr>
        <w:t xml:space="preserve"> Enum</w:t>
      </w:r>
      <w:r>
        <w:tab/>
      </w:r>
      <w:r>
        <w:fldChar w:fldCharType="begin"/>
      </w:r>
      <w:r>
        <w:instrText xml:space="preserve"> PAGEREF _Toc418660039 \h </w:instrText>
      </w:r>
      <w:r>
        <w:fldChar w:fldCharType="separate"/>
      </w:r>
      <w:r>
        <w:t>67</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25</w:t>
      </w:r>
      <w:r>
        <w:rPr>
          <w:lang w:eastAsia="ko-KR"/>
        </w:rPr>
        <w:tab/>
        <w:t>ActionStatus Type</w:t>
      </w:r>
      <w:r>
        <w:tab/>
      </w:r>
      <w:r>
        <w:fldChar w:fldCharType="begin"/>
      </w:r>
      <w:r>
        <w:instrText xml:space="preserve"> PAGEREF _Toc418660040 \h </w:instrText>
      </w:r>
      <w:r>
        <w:fldChar w:fldCharType="separate"/>
      </w:r>
      <w:r>
        <w:t>67</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26</w:t>
      </w:r>
      <w:r>
        <w:tab/>
      </w:r>
      <w:r>
        <w:rPr>
          <w:lang w:eastAsia="zh-CN"/>
        </w:rPr>
        <w:t>Software</w:t>
      </w:r>
      <w:r>
        <w:t>Report Type</w:t>
      </w:r>
      <w:r>
        <w:tab/>
      </w:r>
      <w:r>
        <w:fldChar w:fldCharType="begin"/>
      </w:r>
      <w:r>
        <w:instrText xml:space="preserve"> PAGEREF _Toc418660041 \h </w:instrText>
      </w:r>
      <w:r>
        <w:fldChar w:fldCharType="separate"/>
      </w:r>
      <w:r>
        <w:t>67</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27</w:t>
      </w:r>
      <w:r>
        <w:tab/>
        <w:t>PendingReport Enum</w:t>
      </w:r>
      <w:r>
        <w:tab/>
      </w:r>
      <w:r>
        <w:fldChar w:fldCharType="begin"/>
      </w:r>
      <w:r>
        <w:instrText xml:space="preserve"> PAGEREF _Toc418660042 \h </w:instrText>
      </w:r>
      <w:r>
        <w:fldChar w:fldCharType="separate"/>
      </w:r>
      <w:r>
        <w:t>67</w:t>
      </w:r>
      <w:r>
        <w:fldChar w:fldCharType="end"/>
      </w:r>
    </w:p>
    <w:p w:rsidR="000F472D" w:rsidRDefault="000F472D">
      <w:pPr>
        <w:pStyle w:val="TOC5"/>
        <w:rPr>
          <w:rFonts w:asciiTheme="minorHAnsi" w:eastAsiaTheme="minorEastAsia" w:hAnsiTheme="minorHAnsi" w:cstheme="minorBidi"/>
          <w:sz w:val="22"/>
          <w:szCs w:val="22"/>
          <w:lang w:val="en-US"/>
        </w:rPr>
      </w:pPr>
      <w:r>
        <w:t>6.6.2.2.</w:t>
      </w:r>
      <w:r>
        <w:rPr>
          <w:lang w:eastAsia="zh-CN"/>
        </w:rPr>
        <w:t>28</w:t>
      </w:r>
      <w:r>
        <w:tab/>
        <w:t>OperationMonitor Enum</w:t>
      </w:r>
      <w:r>
        <w:tab/>
      </w:r>
      <w:r>
        <w:fldChar w:fldCharType="begin"/>
      </w:r>
      <w:r>
        <w:instrText xml:space="preserve"> PAGEREF _Toc418660043 \h </w:instrText>
      </w:r>
      <w:r>
        <w:fldChar w:fldCharType="separate"/>
      </w:r>
      <w:r>
        <w:t>68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6.6.3</w:t>
      </w:r>
      <w:r w:rsidRPr="00F25841">
        <w:rPr>
          <w:lang w:val="en-US"/>
        </w:rPr>
        <w:tab/>
        <w:t>Service Capabilities</w:t>
      </w:r>
      <w:r>
        <w:tab/>
      </w:r>
      <w:r>
        <w:fldChar w:fldCharType="begin"/>
      </w:r>
      <w:r>
        <w:instrText xml:space="preserve"> PAGEREF _Toc418660044 \h </w:instrText>
      </w:r>
      <w:r>
        <w:fldChar w:fldCharType="separate"/>
      </w:r>
      <w:r>
        <w:t>68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6.6.3.1</w:t>
      </w:r>
      <w:r w:rsidRPr="00F25841">
        <w:rPr>
          <w:lang w:val="en-US"/>
        </w:rPr>
        <w:tab/>
        <w:t>downloadFirmware</w:t>
      </w:r>
      <w:r>
        <w:tab/>
      </w:r>
      <w:r>
        <w:fldChar w:fldCharType="begin"/>
      </w:r>
      <w:r>
        <w:instrText xml:space="preserve"> PAGEREF _Toc418660045 \h </w:instrText>
      </w:r>
      <w:r>
        <w:fldChar w:fldCharType="separate"/>
      </w:r>
      <w:r>
        <w:t>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rPr>
        <w:tab/>
        <w:t>Description</w:t>
      </w:r>
      <w:r>
        <w:tab/>
      </w:r>
      <w:r>
        <w:fldChar w:fldCharType="begin"/>
      </w:r>
      <w:r>
        <w:instrText xml:space="preserve"> PAGEREF _Toc418660046 \h </w:instrText>
      </w:r>
      <w:r>
        <w:fldChar w:fldCharType="separate"/>
      </w:r>
      <w:r>
        <w:t>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rPr>
        <w:tab/>
        <w:t>Pre-Conditions</w:t>
      </w:r>
      <w:r>
        <w:tab/>
      </w:r>
      <w:r>
        <w:fldChar w:fldCharType="begin"/>
      </w:r>
      <w:r>
        <w:instrText xml:space="preserve"> PAGEREF _Toc418660047 \h </w:instrText>
      </w:r>
      <w:r>
        <w:fldChar w:fldCharType="separate"/>
      </w:r>
      <w:r>
        <w:t>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6.6.3.1.3</w:t>
      </w:r>
      <w:r w:rsidRPr="00F25841">
        <w:rPr>
          <w:lang w:val="en-US"/>
        </w:rPr>
        <w:tab/>
        <w:t>Signature - downloadFirmware</w:t>
      </w:r>
      <w:r>
        <w:tab/>
      </w:r>
      <w:r>
        <w:fldChar w:fldCharType="begin"/>
      </w:r>
      <w:r>
        <w:instrText xml:space="preserve"> PAGEREF _Toc418660048 \h </w:instrText>
      </w:r>
      <w:r>
        <w:fldChar w:fldCharType="separate"/>
      </w:r>
      <w:r>
        <w:t>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4</w:t>
      </w:r>
      <w:r w:rsidRPr="00F25841">
        <w:rPr>
          <w:lang w:val="en-US"/>
        </w:rPr>
        <w:tab/>
        <w:t>Service Interactions</w:t>
      </w:r>
      <w:r>
        <w:tab/>
      </w:r>
      <w:r>
        <w:fldChar w:fldCharType="begin"/>
      </w:r>
      <w:r>
        <w:instrText xml:space="preserve"> PAGEREF _Toc418660049 \h </w:instrText>
      </w:r>
      <w:r>
        <w:fldChar w:fldCharType="separate"/>
      </w:r>
      <w:r>
        <w:t>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_Toc418660050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_Toc418660051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_Toc418660052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ab/>
        <w:t>oneM2M Resource Interworking</w:t>
      </w:r>
      <w:r>
        <w:tab/>
      </w:r>
      <w:r>
        <w:fldChar w:fldCharType="begin"/>
      </w:r>
      <w:r>
        <w:instrText xml:space="preserve"> PAGEREF _Toc418660053 \h </w:instrText>
      </w:r>
      <w:r>
        <w:fldChar w:fldCharType="separate"/>
      </w:r>
      <w:r>
        <w:t>69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lastRenderedPageBreak/>
        <w:t>6.6.3.2</w:t>
      </w:r>
      <w:r w:rsidRPr="00F25841">
        <w:rPr>
          <w:lang w:val="en-US"/>
        </w:rPr>
        <w:tab/>
      </w:r>
      <w:r w:rsidRPr="00F25841">
        <w:rPr>
          <w:lang w:val="en-US" w:eastAsia="zh-CN"/>
        </w:rPr>
        <w:t>installFirmware</w:t>
      </w:r>
      <w:r>
        <w:tab/>
      </w:r>
      <w:r>
        <w:fldChar w:fldCharType="begin"/>
      </w:r>
      <w:r>
        <w:instrText xml:space="preserve"> PAGEREF _Toc418660054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w:t>
      </w:r>
      <w:r w:rsidRPr="00F25841">
        <w:rPr>
          <w:lang w:val="en-US"/>
        </w:rPr>
        <w:t>1</w:t>
      </w:r>
      <w:r w:rsidRPr="00F25841">
        <w:rPr>
          <w:lang w:val="en-US"/>
        </w:rPr>
        <w:tab/>
        <w:t>Description</w:t>
      </w:r>
      <w:r>
        <w:tab/>
      </w:r>
      <w:r>
        <w:fldChar w:fldCharType="begin"/>
      </w:r>
      <w:r>
        <w:instrText xml:space="preserve"> PAGEREF _Toc418660055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w:t>
      </w:r>
      <w:r w:rsidRPr="00F25841">
        <w:rPr>
          <w:lang w:val="en-US"/>
        </w:rPr>
        <w:t>2</w:t>
      </w:r>
      <w:r w:rsidRPr="00F25841">
        <w:rPr>
          <w:lang w:val="en-US"/>
        </w:rPr>
        <w:tab/>
        <w:t>Pre-Conditions</w:t>
      </w:r>
      <w:r>
        <w:tab/>
      </w:r>
      <w:r>
        <w:fldChar w:fldCharType="begin"/>
      </w:r>
      <w:r>
        <w:instrText xml:space="preserve"> PAGEREF _Toc418660056 \h </w:instrText>
      </w:r>
      <w:r>
        <w:fldChar w:fldCharType="separate"/>
      </w:r>
      <w:r>
        <w:t>69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w:t>
      </w:r>
      <w:r w:rsidRPr="00F25841">
        <w:rPr>
          <w:lang w:val="en-US"/>
        </w:rPr>
        <w:t>3</w:t>
      </w:r>
      <w:r w:rsidRPr="00F25841">
        <w:rPr>
          <w:lang w:val="en-US"/>
        </w:rPr>
        <w:tab/>
        <w:t xml:space="preserve">Signature - </w:t>
      </w:r>
      <w:r w:rsidRPr="00F25841">
        <w:rPr>
          <w:lang w:val="en-US" w:eastAsia="zh-CN"/>
        </w:rPr>
        <w:t>installFirmware</w:t>
      </w:r>
      <w:r>
        <w:tab/>
      </w:r>
      <w:r>
        <w:fldChar w:fldCharType="begin"/>
      </w:r>
      <w:r>
        <w:instrText xml:space="preserve"> PAGEREF _Toc418660057 \h </w:instrText>
      </w:r>
      <w:r>
        <w:fldChar w:fldCharType="separate"/>
      </w:r>
      <w:r>
        <w:t>70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2.4</w:t>
      </w:r>
      <w:r w:rsidRPr="00F25841">
        <w:rPr>
          <w:lang w:val="en-US"/>
        </w:rPr>
        <w:tab/>
        <w:t>Service Interactions</w:t>
      </w:r>
      <w:r>
        <w:tab/>
      </w:r>
      <w:r>
        <w:fldChar w:fldCharType="begin"/>
      </w:r>
      <w:r>
        <w:instrText xml:space="preserve"> PAGEREF _Toc418660058 \h </w:instrText>
      </w:r>
      <w:r>
        <w:fldChar w:fldCharType="separate"/>
      </w:r>
      <w:r>
        <w:t>70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2.5</w:t>
      </w:r>
      <w:r w:rsidRPr="00F25841">
        <w:rPr>
          <w:lang w:val="en-US"/>
        </w:rPr>
        <w:tab/>
      </w:r>
      <w:r w:rsidRPr="00F25841">
        <w:rPr>
          <w:lang w:val="en-US" w:eastAsia="ko-KR"/>
        </w:rPr>
        <w:t>Post-Conditions</w:t>
      </w:r>
      <w:r>
        <w:tab/>
      </w:r>
      <w:r>
        <w:fldChar w:fldCharType="begin"/>
      </w:r>
      <w:r>
        <w:instrText xml:space="preserve"> PAGEREF _Toc418660059 \h </w:instrText>
      </w:r>
      <w:r>
        <w:fldChar w:fldCharType="separate"/>
      </w:r>
      <w:r>
        <w:t>70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2.6</w:t>
      </w:r>
      <w:r w:rsidRPr="00F25841">
        <w:rPr>
          <w:lang w:val="en-US"/>
        </w:rPr>
        <w:tab/>
      </w:r>
      <w:r w:rsidRPr="00F25841">
        <w:rPr>
          <w:lang w:val="en-US" w:eastAsia="ko-KR"/>
        </w:rPr>
        <w:t>Exceptions</w:t>
      </w:r>
      <w:r>
        <w:tab/>
      </w:r>
      <w:r>
        <w:fldChar w:fldCharType="begin"/>
      </w:r>
      <w:r>
        <w:instrText xml:space="preserve"> PAGEREF _Toc418660060 \h </w:instrText>
      </w:r>
      <w:r>
        <w:fldChar w:fldCharType="separate"/>
      </w:r>
      <w:r>
        <w:t>70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2.7</w:t>
      </w:r>
      <w:r w:rsidRPr="00F25841">
        <w:rPr>
          <w:lang w:val="en-US"/>
        </w:rPr>
        <w:tab/>
      </w:r>
      <w:r w:rsidRPr="00F25841">
        <w:rPr>
          <w:lang w:val="en-US" w:eastAsia="ko-KR"/>
        </w:rPr>
        <w:t>Policies for Use</w:t>
      </w:r>
      <w:r>
        <w:tab/>
      </w:r>
      <w:r>
        <w:fldChar w:fldCharType="begin"/>
      </w:r>
      <w:r>
        <w:instrText xml:space="preserve"> PAGEREF _Toc418660061 \h </w:instrText>
      </w:r>
      <w:r>
        <w:fldChar w:fldCharType="separate"/>
      </w:r>
      <w:r>
        <w:t>70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2.8</w:t>
      </w:r>
      <w:r w:rsidRPr="00F25841">
        <w:rPr>
          <w:lang w:val="en-US"/>
        </w:rPr>
        <w:tab/>
        <w:t>oneM2M Resource Interworking</w:t>
      </w:r>
      <w:r>
        <w:tab/>
      </w:r>
      <w:r>
        <w:fldChar w:fldCharType="begin"/>
      </w:r>
      <w:r>
        <w:instrText xml:space="preserve"> PAGEREF _Toc418660062 \h </w:instrText>
      </w:r>
      <w:r>
        <w:fldChar w:fldCharType="separate"/>
      </w:r>
      <w:r>
        <w:t>71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eastAsia="zh-CN"/>
        </w:rPr>
        <w:tab/>
      </w:r>
      <w:r w:rsidRPr="00F25841">
        <w:rPr>
          <w:lang w:val="en-US"/>
        </w:rPr>
        <w:t>getFirmwareInformation</w:t>
      </w:r>
      <w:r>
        <w:tab/>
      </w:r>
      <w:r>
        <w:fldChar w:fldCharType="begin"/>
      </w:r>
      <w:r>
        <w:instrText xml:space="preserve"> PAGEREF _Toc418660063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.1</w:t>
      </w:r>
      <w:r w:rsidRPr="00F25841">
        <w:rPr>
          <w:lang w:val="en-US"/>
        </w:rPr>
        <w:tab/>
        <w:t>Description</w:t>
      </w:r>
      <w:r>
        <w:tab/>
      </w:r>
      <w:r>
        <w:fldChar w:fldCharType="begin"/>
      </w:r>
      <w:r>
        <w:instrText xml:space="preserve"> PAGEREF _Toc418660064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.2</w:t>
      </w:r>
      <w:r w:rsidRPr="00F25841">
        <w:rPr>
          <w:lang w:val="en-US"/>
        </w:rPr>
        <w:tab/>
        <w:t>Pre-Conditions</w:t>
      </w:r>
      <w:r>
        <w:tab/>
      </w:r>
      <w:r>
        <w:fldChar w:fldCharType="begin"/>
      </w:r>
      <w:r>
        <w:instrText xml:space="preserve"> PAGEREF _Toc418660065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.3</w:t>
      </w:r>
      <w:r w:rsidRPr="00F25841">
        <w:rPr>
          <w:lang w:val="en-US"/>
        </w:rPr>
        <w:tab/>
        <w:t>Signature - getFirmwareInformation</w:t>
      </w:r>
      <w:r>
        <w:tab/>
      </w:r>
      <w:r>
        <w:fldChar w:fldCharType="begin"/>
      </w:r>
      <w:r>
        <w:instrText xml:space="preserve"> PAGEREF _Toc418660066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_Toc418660067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_Toc418660068 \h </w:instrText>
      </w:r>
      <w:r>
        <w:fldChar w:fldCharType="separate"/>
      </w:r>
      <w:r>
        <w:t>71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_Toc418660069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_Toc418660070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3</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_Toc418660071 \h </w:instrText>
      </w:r>
      <w:r>
        <w:fldChar w:fldCharType="separate"/>
      </w:r>
      <w:r>
        <w:t>72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6.6.3.4</w:t>
      </w:r>
      <w:r w:rsidRPr="00F25841">
        <w:rPr>
          <w:lang w:val="en-US"/>
        </w:rPr>
        <w:tab/>
        <w:t>getFirmwareExecStatus</w:t>
      </w:r>
      <w:r>
        <w:tab/>
      </w:r>
      <w:r>
        <w:fldChar w:fldCharType="begin"/>
      </w:r>
      <w:r>
        <w:instrText xml:space="preserve"> PAGEREF _Toc418660072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.1</w:t>
      </w:r>
      <w:r w:rsidRPr="00F25841">
        <w:rPr>
          <w:lang w:val="en-US"/>
        </w:rPr>
        <w:tab/>
        <w:t>Description</w:t>
      </w:r>
      <w:r>
        <w:tab/>
      </w:r>
      <w:r>
        <w:fldChar w:fldCharType="begin"/>
      </w:r>
      <w:r>
        <w:instrText xml:space="preserve"> PAGEREF _Toc418660073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.2</w:t>
      </w:r>
      <w:r w:rsidRPr="00F25841">
        <w:rPr>
          <w:lang w:val="en-US"/>
        </w:rPr>
        <w:tab/>
        <w:t>Pre-Conditions</w:t>
      </w:r>
      <w:r>
        <w:tab/>
      </w:r>
      <w:r>
        <w:fldChar w:fldCharType="begin"/>
      </w:r>
      <w:r>
        <w:instrText xml:space="preserve"> PAGEREF _Toc418660074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.3</w:t>
      </w:r>
      <w:r w:rsidRPr="00F25841">
        <w:rPr>
          <w:lang w:val="en-US"/>
        </w:rPr>
        <w:tab/>
        <w:t>Signature – getFirmwareExecStatus</w:t>
      </w:r>
      <w:r>
        <w:tab/>
      </w:r>
      <w:r>
        <w:fldChar w:fldCharType="begin"/>
      </w:r>
      <w:r>
        <w:instrText xml:space="preserve"> PAGEREF _Toc418660075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_Toc418660076 \h </w:instrText>
      </w:r>
      <w:r>
        <w:fldChar w:fldCharType="separate"/>
      </w:r>
      <w:r>
        <w:t>72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_Toc418660077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_Toc418660078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_Toc418660079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4</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_Toc418660080 \h </w:instrText>
      </w:r>
      <w:r>
        <w:fldChar w:fldCharType="separate"/>
      </w:r>
      <w:r>
        <w:t>73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6.6.3.5</w:t>
      </w:r>
      <w:r w:rsidRPr="00F25841">
        <w:rPr>
          <w:lang w:val="en-US"/>
        </w:rPr>
        <w:tab/>
      </w:r>
      <w:r w:rsidRPr="00F25841">
        <w:rPr>
          <w:lang w:val="en-US" w:eastAsia="zh-CN"/>
        </w:rPr>
        <w:t>deviceManagementReport</w:t>
      </w:r>
      <w:r>
        <w:tab/>
      </w:r>
      <w:r>
        <w:fldChar w:fldCharType="begin"/>
      </w:r>
      <w:r>
        <w:instrText xml:space="preserve"> PAGEREF _Toc418660081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5</w:t>
      </w:r>
      <w:r w:rsidRPr="00F25841">
        <w:rPr>
          <w:lang w:val="en-US"/>
        </w:rPr>
        <w:t>.1</w:t>
      </w:r>
      <w:r w:rsidRPr="00F25841">
        <w:rPr>
          <w:lang w:val="en-US"/>
        </w:rPr>
        <w:tab/>
        <w:t>Description</w:t>
      </w:r>
      <w:r>
        <w:tab/>
      </w:r>
      <w:r>
        <w:fldChar w:fldCharType="begin"/>
      </w:r>
      <w:r>
        <w:instrText xml:space="preserve"> PAGEREF _Toc418660082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5</w:t>
      </w:r>
      <w:r w:rsidRPr="00F25841">
        <w:rPr>
          <w:lang w:val="en-US"/>
        </w:rPr>
        <w:t>.2</w:t>
      </w:r>
      <w:r w:rsidRPr="00F25841">
        <w:rPr>
          <w:lang w:val="en-US"/>
        </w:rPr>
        <w:tab/>
        <w:t>Pre-Conditions</w:t>
      </w:r>
      <w:r>
        <w:tab/>
      </w:r>
      <w:r>
        <w:fldChar w:fldCharType="begin"/>
      </w:r>
      <w:r>
        <w:instrText xml:space="preserve"> PAGEREF _Toc418660083 \h </w:instrText>
      </w:r>
      <w:r>
        <w:fldChar w:fldCharType="separate"/>
      </w:r>
      <w:r>
        <w:t>73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5</w:t>
      </w:r>
      <w:r w:rsidRPr="00F25841">
        <w:rPr>
          <w:lang w:val="en-US"/>
        </w:rPr>
        <w:t>.3</w:t>
      </w:r>
      <w:r w:rsidRPr="00F25841">
        <w:rPr>
          <w:lang w:val="en-US"/>
        </w:rPr>
        <w:tab/>
        <w:t xml:space="preserve">Signature – </w:t>
      </w:r>
      <w:r w:rsidRPr="00F25841">
        <w:rPr>
          <w:lang w:val="en-US" w:eastAsia="zh-CN"/>
        </w:rPr>
        <w:t>deviceManagementReport</w:t>
      </w:r>
      <w:r>
        <w:tab/>
      </w:r>
      <w:r>
        <w:fldChar w:fldCharType="begin"/>
      </w:r>
      <w:r>
        <w:instrText xml:space="preserve"> PAGEREF _Toc418660084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5</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_Toc418660085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5</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_Toc418660086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6.6.3.5.6</w:t>
      </w:r>
      <w:r w:rsidRPr="00F25841">
        <w:rPr>
          <w:lang w:val="en-US"/>
        </w:rPr>
        <w:tab/>
      </w:r>
      <w:r w:rsidRPr="00F25841">
        <w:rPr>
          <w:lang w:val="en-US" w:eastAsia="ko-KR"/>
        </w:rPr>
        <w:t>Policies for Use</w:t>
      </w:r>
      <w:r>
        <w:tab/>
      </w:r>
      <w:r>
        <w:fldChar w:fldCharType="begin"/>
      </w:r>
      <w:r>
        <w:instrText xml:space="preserve"> PAGEREF _Toc418660087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6.6.3.57</w:t>
      </w:r>
      <w:r w:rsidRPr="00F25841">
        <w:rPr>
          <w:lang w:val="en-US"/>
        </w:rPr>
        <w:tab/>
        <w:t>oneM2M Resource Interworking</w:t>
      </w:r>
      <w:r>
        <w:tab/>
      </w:r>
      <w:r>
        <w:fldChar w:fldCharType="begin"/>
      </w:r>
      <w:r>
        <w:instrText xml:space="preserve"> PAGEREF _Toc418660088 \h </w:instrText>
      </w:r>
      <w:r>
        <w:fldChar w:fldCharType="separate"/>
      </w:r>
      <w:r>
        <w:t>74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ab/>
      </w:r>
      <w:r w:rsidRPr="00F25841">
        <w:rPr>
          <w:lang w:val="en-US" w:eastAsia="zh-CN"/>
        </w:rPr>
        <w:t>upgrade</w:t>
      </w:r>
      <w:r w:rsidRPr="00F25841">
        <w:rPr>
          <w:lang w:val="en-US"/>
        </w:rPr>
        <w:t>Firmware</w:t>
      </w:r>
      <w:r>
        <w:tab/>
      </w:r>
      <w:r>
        <w:fldChar w:fldCharType="begin"/>
      </w:r>
      <w:r>
        <w:instrText xml:space="preserve"> PAGEREF _Toc418660089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.1</w:t>
      </w:r>
      <w:r w:rsidRPr="00F25841">
        <w:rPr>
          <w:lang w:val="en-US"/>
        </w:rPr>
        <w:tab/>
        <w:t>Description</w:t>
      </w:r>
      <w:r>
        <w:tab/>
      </w:r>
      <w:r>
        <w:fldChar w:fldCharType="begin"/>
      </w:r>
      <w:r>
        <w:instrText xml:space="preserve"> PAGEREF _Toc418660090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.2</w:t>
      </w:r>
      <w:r w:rsidRPr="00F25841">
        <w:rPr>
          <w:lang w:val="en-US"/>
        </w:rPr>
        <w:tab/>
        <w:t>Pre-Conditions</w:t>
      </w:r>
      <w:r>
        <w:tab/>
      </w:r>
      <w:r>
        <w:fldChar w:fldCharType="begin"/>
      </w:r>
      <w:r>
        <w:instrText xml:space="preserve"> PAGEREF _Toc418660091 \h </w:instrText>
      </w:r>
      <w:r>
        <w:fldChar w:fldCharType="separate"/>
      </w:r>
      <w:r>
        <w:t>74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.3</w:t>
      </w:r>
      <w:r w:rsidRPr="00F25841">
        <w:rPr>
          <w:lang w:val="en-US"/>
        </w:rPr>
        <w:tab/>
        <w:t xml:space="preserve">Signature - </w:t>
      </w:r>
      <w:r w:rsidRPr="00F25841">
        <w:rPr>
          <w:lang w:val="en-US" w:eastAsia="zh-CN"/>
        </w:rPr>
        <w:t>upgrade</w:t>
      </w:r>
      <w:r w:rsidRPr="00F25841">
        <w:rPr>
          <w:lang w:val="en-US"/>
        </w:rPr>
        <w:t>Firmware</w:t>
      </w:r>
      <w:r>
        <w:tab/>
      </w:r>
      <w:r>
        <w:fldChar w:fldCharType="begin"/>
      </w:r>
      <w:r>
        <w:instrText xml:space="preserve"> PAGEREF _Toc418660092 \h </w:instrText>
      </w:r>
      <w:r>
        <w:fldChar w:fldCharType="separate"/>
      </w:r>
      <w:r>
        <w:t>75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_Toc418660093 \h </w:instrText>
      </w:r>
      <w:r>
        <w:fldChar w:fldCharType="separate"/>
      </w:r>
      <w:r>
        <w:t>75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_Toc418660094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_Toc418660095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_Toc418660096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6</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_Toc418660097 \h </w:instrText>
      </w:r>
      <w:r>
        <w:fldChar w:fldCharType="separate"/>
      </w:r>
      <w:r>
        <w:t>76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ab/>
      </w:r>
      <w:r w:rsidRPr="00F25841">
        <w:rPr>
          <w:lang w:val="en-US" w:eastAsia="zh-CN"/>
        </w:rPr>
        <w:t>get</w:t>
      </w:r>
      <w:r w:rsidRPr="00F25841">
        <w:rPr>
          <w:lang w:val="en-US"/>
        </w:rPr>
        <w:t>DeviceInformation</w:t>
      </w:r>
      <w:r>
        <w:tab/>
      </w:r>
      <w:r>
        <w:fldChar w:fldCharType="begin"/>
      </w:r>
      <w:r>
        <w:instrText xml:space="preserve"> PAGEREF _Toc418660098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.1</w:t>
      </w:r>
      <w:r w:rsidRPr="00F25841">
        <w:rPr>
          <w:lang w:val="en-US"/>
        </w:rPr>
        <w:tab/>
        <w:t>Description</w:t>
      </w:r>
      <w:r>
        <w:tab/>
      </w:r>
      <w:r>
        <w:fldChar w:fldCharType="begin"/>
      </w:r>
      <w:r>
        <w:instrText xml:space="preserve"> PAGEREF _Toc418660099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.2</w:t>
      </w:r>
      <w:r w:rsidRPr="00F25841">
        <w:rPr>
          <w:lang w:val="en-US"/>
        </w:rPr>
        <w:tab/>
        <w:t>Pre-Conditions</w:t>
      </w:r>
      <w:r>
        <w:tab/>
      </w:r>
      <w:r>
        <w:fldChar w:fldCharType="begin"/>
      </w:r>
      <w:r>
        <w:instrText xml:space="preserve"> PAGEREF _Toc418660100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.3</w:t>
      </w:r>
      <w:r w:rsidRPr="00F25841">
        <w:rPr>
          <w:lang w:val="en-US"/>
        </w:rPr>
        <w:tab/>
        <w:t xml:space="preserve">Signature - </w:t>
      </w:r>
      <w:r w:rsidRPr="00F25841">
        <w:rPr>
          <w:lang w:val="en-US" w:eastAsia="zh-CN"/>
        </w:rPr>
        <w:t>get</w:t>
      </w:r>
      <w:r w:rsidRPr="00F25841">
        <w:rPr>
          <w:lang w:val="en-US"/>
        </w:rPr>
        <w:t>DeviceInformation</w:t>
      </w:r>
      <w:r>
        <w:tab/>
      </w:r>
      <w:r>
        <w:fldChar w:fldCharType="begin"/>
      </w:r>
      <w:r>
        <w:instrText xml:space="preserve"> PAGEREF _Toc418660101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_Toc418660102 \h </w:instrText>
      </w:r>
      <w:r>
        <w:fldChar w:fldCharType="separate"/>
      </w:r>
      <w:r>
        <w:t>76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_Toc418660103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_Toc418660104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_Toc418660105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7</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_Toc418660106 \h </w:instrText>
      </w:r>
      <w:r>
        <w:fldChar w:fldCharType="separate"/>
      </w:r>
      <w:r>
        <w:t>77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ab/>
      </w:r>
      <w:r w:rsidRPr="00F25841">
        <w:rPr>
          <w:lang w:val="en-US" w:eastAsia="zh-CN"/>
        </w:rPr>
        <w:t>getDeviceCapabilities</w:t>
      </w:r>
      <w:r>
        <w:tab/>
      </w:r>
      <w:r>
        <w:fldChar w:fldCharType="begin"/>
      </w:r>
      <w:r>
        <w:instrText xml:space="preserve"> PAGEREF _Toc418660107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.1</w:t>
      </w:r>
      <w:r w:rsidRPr="00F25841">
        <w:rPr>
          <w:lang w:val="en-US"/>
        </w:rPr>
        <w:tab/>
        <w:t>Description</w:t>
      </w:r>
      <w:r>
        <w:tab/>
      </w:r>
      <w:r>
        <w:fldChar w:fldCharType="begin"/>
      </w:r>
      <w:r>
        <w:instrText xml:space="preserve"> PAGEREF _Toc418660108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.2</w:t>
      </w:r>
      <w:r w:rsidRPr="00F25841">
        <w:rPr>
          <w:lang w:val="en-US"/>
        </w:rPr>
        <w:tab/>
        <w:t>Pre-Conditions</w:t>
      </w:r>
      <w:r>
        <w:tab/>
      </w:r>
      <w:r>
        <w:fldChar w:fldCharType="begin"/>
      </w:r>
      <w:r>
        <w:instrText xml:space="preserve"> PAGEREF _Toc418660109 \h </w:instrText>
      </w:r>
      <w:r>
        <w:fldChar w:fldCharType="separate"/>
      </w:r>
      <w:r>
        <w:t>77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.3</w:t>
      </w:r>
      <w:r w:rsidRPr="00F25841">
        <w:rPr>
          <w:lang w:val="en-US"/>
        </w:rPr>
        <w:tab/>
        <w:t xml:space="preserve">Signature – </w:t>
      </w:r>
      <w:r w:rsidRPr="00F25841">
        <w:rPr>
          <w:lang w:val="en-US" w:eastAsia="zh-CN"/>
        </w:rPr>
        <w:t>getDeviceCapabilities</w:t>
      </w:r>
      <w:r>
        <w:tab/>
      </w:r>
      <w:r>
        <w:fldChar w:fldCharType="begin"/>
      </w:r>
      <w:r>
        <w:instrText xml:space="preserve"> PAGEREF _Toc418660110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_Toc418660111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_Toc418660112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_Toc418660113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_Toc418660114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8</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_Toc418660115 \h </w:instrText>
      </w:r>
      <w:r>
        <w:fldChar w:fldCharType="separate"/>
      </w:r>
      <w:r>
        <w:t>78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lastRenderedPageBreak/>
        <w:t>6.6.3.</w:t>
      </w:r>
      <w:r w:rsidRPr="00F25841">
        <w:rPr>
          <w:lang w:val="en-US" w:eastAsia="zh-CN"/>
        </w:rPr>
        <w:t xml:space="preserve">9 </w:t>
      </w:r>
      <w:r w:rsidRPr="00F25841">
        <w:rPr>
          <w:lang w:val="en-US" w:eastAsia="zh-CN"/>
        </w:rPr>
        <w:tab/>
        <w:t>enableDeviceCapability</w:t>
      </w:r>
      <w:r>
        <w:tab/>
      </w:r>
      <w:r>
        <w:fldChar w:fldCharType="begin"/>
      </w:r>
      <w:r>
        <w:instrText xml:space="preserve"> PAGEREF _Toc418660116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.1</w:t>
      </w:r>
      <w:r w:rsidRPr="00F25841">
        <w:rPr>
          <w:lang w:val="en-US"/>
        </w:rPr>
        <w:tab/>
        <w:t>Description</w:t>
      </w:r>
      <w:r>
        <w:tab/>
      </w:r>
      <w:r>
        <w:fldChar w:fldCharType="begin"/>
      </w:r>
      <w:r>
        <w:instrText xml:space="preserve"> PAGEREF _Toc418660117 \h </w:instrText>
      </w:r>
      <w:r>
        <w:fldChar w:fldCharType="separate"/>
      </w:r>
      <w:r>
        <w:t>78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.2</w:t>
      </w:r>
      <w:r w:rsidRPr="00F25841">
        <w:rPr>
          <w:lang w:val="en-US"/>
        </w:rPr>
        <w:tab/>
        <w:t>Pre-Conditions</w:t>
      </w:r>
      <w:r>
        <w:tab/>
      </w:r>
      <w:r>
        <w:fldChar w:fldCharType="begin"/>
      </w:r>
      <w:r>
        <w:instrText xml:space="preserve"> PAGEREF _Toc418660118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.3</w:t>
      </w:r>
      <w:r w:rsidRPr="00F25841">
        <w:rPr>
          <w:lang w:val="en-US"/>
        </w:rPr>
        <w:tab/>
        <w:t>Signature –</w:t>
      </w:r>
      <w:r w:rsidRPr="00F25841">
        <w:rPr>
          <w:lang w:val="en-US" w:eastAsia="zh-CN"/>
        </w:rPr>
        <w:t>enableDeviceCapability</w:t>
      </w:r>
      <w:r>
        <w:tab/>
      </w:r>
      <w:r>
        <w:fldChar w:fldCharType="begin"/>
      </w:r>
      <w:r>
        <w:instrText xml:space="preserve"> PAGEREF _Toc418660119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6</w:t>
      </w:r>
      <w:r w:rsidRPr="00F25841">
        <w:rPr>
          <w:lang w:val="en-US"/>
        </w:rPr>
        <w:t>.3.</w:t>
      </w:r>
      <w:r w:rsidRPr="00F25841">
        <w:rPr>
          <w:lang w:val="en-US" w:eastAsia="zh-CN"/>
        </w:rPr>
        <w:t>9</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_Toc418660120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_Toc418660121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_Toc418660122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_Toc418660123 \h </w:instrText>
      </w:r>
      <w:r>
        <w:fldChar w:fldCharType="separate"/>
      </w:r>
      <w:r>
        <w:t>79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9</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_Toc418660124 \h </w:instrText>
      </w:r>
      <w:r>
        <w:fldChar w:fldCharType="separate"/>
      </w:r>
      <w:r>
        <w:t>80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eastAsia="zh-CN"/>
        </w:rPr>
        <w:tab/>
        <w:t>disableDeviceCapability</w:t>
      </w:r>
      <w:r>
        <w:tab/>
      </w:r>
      <w:r>
        <w:fldChar w:fldCharType="begin"/>
      </w:r>
      <w:r>
        <w:instrText xml:space="preserve"> PAGEREF _Toc418660125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.1</w:t>
      </w:r>
      <w:r w:rsidRPr="00F25841">
        <w:rPr>
          <w:lang w:val="en-US"/>
        </w:rPr>
        <w:tab/>
        <w:t>Description</w:t>
      </w:r>
      <w:r>
        <w:tab/>
      </w:r>
      <w:r>
        <w:fldChar w:fldCharType="begin"/>
      </w:r>
      <w:r>
        <w:instrText xml:space="preserve"> PAGEREF _Toc418660126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.2</w:t>
      </w:r>
      <w:r w:rsidRPr="00F25841">
        <w:rPr>
          <w:lang w:val="en-US"/>
        </w:rPr>
        <w:tab/>
        <w:t>Pre-Conditions</w:t>
      </w:r>
      <w:r>
        <w:tab/>
      </w:r>
      <w:r>
        <w:fldChar w:fldCharType="begin"/>
      </w:r>
      <w:r>
        <w:instrText xml:space="preserve"> PAGEREF _Toc418660127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.3</w:t>
      </w:r>
      <w:r w:rsidRPr="00F25841">
        <w:rPr>
          <w:lang w:val="en-US"/>
        </w:rPr>
        <w:tab/>
        <w:t>Signature –</w:t>
      </w:r>
      <w:r w:rsidRPr="00F25841">
        <w:rPr>
          <w:lang w:val="en-US" w:eastAsia="zh-CN"/>
        </w:rPr>
        <w:t>disableDeviceCapability</w:t>
      </w:r>
      <w:r>
        <w:tab/>
      </w:r>
      <w:r>
        <w:fldChar w:fldCharType="begin"/>
      </w:r>
      <w:r>
        <w:instrText xml:space="preserve"> PAGEREF _Toc418660128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_Toc418660129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_Toc418660130 \h </w:instrText>
      </w:r>
      <w:r>
        <w:fldChar w:fldCharType="separate"/>
      </w:r>
      <w:r>
        <w:t>80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_Toc418660131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_Toc418660132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10</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_Toc418660133 \h </w:instrText>
      </w:r>
      <w:r>
        <w:fldChar w:fldCharType="separate"/>
      </w:r>
      <w:r>
        <w:t>81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6.6.3.11</w:t>
      </w:r>
      <w:r w:rsidRPr="00F25841">
        <w:rPr>
          <w:lang w:val="en-US"/>
        </w:rPr>
        <w:tab/>
      </w:r>
      <w:r w:rsidRPr="00F25841">
        <w:rPr>
          <w:lang w:val="en-US" w:eastAsia="zh-CN"/>
        </w:rPr>
        <w:t>getAreaNetworks</w:t>
      </w:r>
      <w:r>
        <w:tab/>
      </w:r>
      <w:r>
        <w:fldChar w:fldCharType="begin"/>
      </w:r>
      <w:r>
        <w:instrText xml:space="preserve"> PAGEREF _Toc418660134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6.6.3.11.1</w:t>
      </w:r>
      <w:r w:rsidRPr="00F25841">
        <w:rPr>
          <w:lang w:val="en-US"/>
        </w:rPr>
        <w:tab/>
        <w:t>Description</w:t>
      </w:r>
      <w:r>
        <w:tab/>
      </w:r>
      <w:r>
        <w:fldChar w:fldCharType="begin"/>
      </w:r>
      <w:r>
        <w:instrText xml:space="preserve"> PAGEREF _Toc418660135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6.6.3.11.2</w:t>
      </w:r>
      <w:r w:rsidRPr="00F25841">
        <w:rPr>
          <w:lang w:val="en-US"/>
        </w:rPr>
        <w:tab/>
        <w:t>Pre-Conditions</w:t>
      </w:r>
      <w:r>
        <w:tab/>
      </w:r>
      <w:r>
        <w:fldChar w:fldCharType="begin"/>
      </w:r>
      <w:r>
        <w:instrText xml:space="preserve"> PAGEREF _Toc418660136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6.6.3.11.3</w:t>
      </w:r>
      <w:r w:rsidRPr="00F25841">
        <w:rPr>
          <w:lang w:val="en-US"/>
        </w:rPr>
        <w:tab/>
        <w:t xml:space="preserve">Signature - </w:t>
      </w:r>
      <w:r w:rsidRPr="00F25841">
        <w:rPr>
          <w:lang w:val="en-US" w:eastAsia="zh-CN"/>
        </w:rPr>
        <w:t>getAreaNetworks</w:t>
      </w:r>
      <w:r>
        <w:tab/>
      </w:r>
      <w:r>
        <w:fldChar w:fldCharType="begin"/>
      </w:r>
      <w:r>
        <w:instrText xml:space="preserve"> PAGEREF _Toc418660137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eastAsia="zh-CN"/>
        </w:rPr>
        <w:t>4</w:t>
      </w:r>
      <w:r w:rsidRPr="00F25841">
        <w:rPr>
          <w:lang w:val="en-US"/>
        </w:rPr>
        <w:tab/>
        <w:t>Service Interactions</w:t>
      </w:r>
      <w:r>
        <w:tab/>
      </w:r>
      <w:r>
        <w:fldChar w:fldCharType="begin"/>
      </w:r>
      <w:r>
        <w:instrText xml:space="preserve"> PAGEREF _Toc418660138 \h </w:instrText>
      </w:r>
      <w:r>
        <w:fldChar w:fldCharType="separate"/>
      </w:r>
      <w:r>
        <w:t>81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_Toc418660139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_Toc418660140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_Toc418660141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6.6.3.11.</w:t>
      </w:r>
      <w:r w:rsidRPr="00F25841">
        <w:rPr>
          <w:lang w:val="en-US" w:eastAsia="zh-CN"/>
        </w:rPr>
        <w:t>8</w:t>
      </w:r>
      <w:r w:rsidRPr="00F25841">
        <w:rPr>
          <w:lang w:val="en-US"/>
        </w:rPr>
        <w:tab/>
        <w:t>oneM2M Resource Interworking</w:t>
      </w:r>
      <w:r>
        <w:tab/>
      </w:r>
      <w:r>
        <w:fldChar w:fldCharType="begin"/>
      </w:r>
      <w:r>
        <w:instrText xml:space="preserve"> PAGEREF _Toc418660142 \h </w:instrText>
      </w:r>
      <w:r>
        <w:fldChar w:fldCharType="separate"/>
      </w:r>
      <w:r>
        <w:t>82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6.6.3.12</w:t>
      </w:r>
      <w:r w:rsidRPr="00F25841">
        <w:rPr>
          <w:lang w:val="en-US" w:eastAsia="zh-CN"/>
        </w:rPr>
        <w:tab/>
        <w:t>updateDeviceForAreaNetwork</w:t>
      </w:r>
      <w:r>
        <w:tab/>
      </w:r>
      <w:r>
        <w:fldChar w:fldCharType="begin"/>
      </w:r>
      <w:r>
        <w:instrText xml:space="preserve"> PAGEREF _Toc418660143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6.6.3.12.1</w:t>
      </w:r>
      <w:r w:rsidRPr="00F25841">
        <w:rPr>
          <w:lang w:val="en-US"/>
        </w:rPr>
        <w:tab/>
        <w:t>Description</w:t>
      </w:r>
      <w:r>
        <w:tab/>
      </w:r>
      <w:r>
        <w:fldChar w:fldCharType="begin"/>
      </w:r>
      <w:r>
        <w:instrText xml:space="preserve"> PAGEREF _Toc418660144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6.6.3.12.2</w:t>
      </w:r>
      <w:r w:rsidRPr="00F25841">
        <w:rPr>
          <w:lang w:val="en-US"/>
        </w:rPr>
        <w:tab/>
        <w:t>Pre-Conditions</w:t>
      </w:r>
      <w:r>
        <w:tab/>
      </w:r>
      <w:r>
        <w:fldChar w:fldCharType="begin"/>
      </w:r>
      <w:r>
        <w:instrText xml:space="preserve"> PAGEREF _Toc418660145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6.6.3.12.3</w:t>
      </w:r>
      <w:r w:rsidRPr="00F25841">
        <w:rPr>
          <w:lang w:val="en-US"/>
        </w:rPr>
        <w:tab/>
        <w:t xml:space="preserve">Signature – </w:t>
      </w:r>
      <w:r w:rsidRPr="00F25841">
        <w:rPr>
          <w:lang w:val="en-US" w:eastAsia="zh-CN"/>
        </w:rPr>
        <w:t>updateDeviceForAreaNetwork</w:t>
      </w:r>
      <w:r>
        <w:tab/>
      </w:r>
      <w:r>
        <w:fldChar w:fldCharType="begin"/>
      </w:r>
      <w:r>
        <w:instrText xml:space="preserve"> PAGEREF _Toc418660146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eastAsia="zh-CN"/>
        </w:rPr>
        <w:t>4</w:t>
      </w:r>
      <w:r w:rsidRPr="00F25841">
        <w:rPr>
          <w:lang w:val="en-US"/>
        </w:rPr>
        <w:tab/>
        <w:t>Service Interactions</w:t>
      </w:r>
      <w:r>
        <w:tab/>
      </w:r>
      <w:r>
        <w:fldChar w:fldCharType="begin"/>
      </w:r>
      <w:r>
        <w:instrText xml:space="preserve"> PAGEREF _Toc418660147 \h </w:instrText>
      </w:r>
      <w:r>
        <w:fldChar w:fldCharType="separate"/>
      </w:r>
      <w:r>
        <w:t>82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_Toc418660148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_Toc418660149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_Toc418660150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6.6.3.12.</w:t>
      </w:r>
      <w:r w:rsidRPr="00F25841">
        <w:rPr>
          <w:lang w:val="en-US" w:eastAsia="zh-CN"/>
        </w:rPr>
        <w:t>8</w:t>
      </w:r>
      <w:r w:rsidRPr="00F25841">
        <w:rPr>
          <w:lang w:val="en-US"/>
        </w:rPr>
        <w:tab/>
        <w:t>oneM2M Resource Interworking</w:t>
      </w:r>
      <w:r>
        <w:tab/>
      </w:r>
      <w:r>
        <w:fldChar w:fldCharType="begin"/>
      </w:r>
      <w:r>
        <w:instrText xml:space="preserve"> PAGEREF _Toc418660151 \h </w:instrText>
      </w:r>
      <w:r>
        <w:fldChar w:fldCharType="separate"/>
      </w:r>
      <w:r>
        <w:t>83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ab/>
      </w:r>
      <w:r w:rsidRPr="00F25841">
        <w:rPr>
          <w:lang w:val="en-US" w:eastAsia="zh-CN"/>
        </w:rPr>
        <w:t>rebootDevice</w:t>
      </w:r>
      <w:r>
        <w:tab/>
      </w:r>
      <w:r>
        <w:fldChar w:fldCharType="begin"/>
      </w:r>
      <w:r>
        <w:instrText xml:space="preserve"> PAGEREF _Toc418660152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.1</w:t>
      </w:r>
      <w:r w:rsidRPr="00F25841">
        <w:rPr>
          <w:lang w:val="en-US"/>
        </w:rPr>
        <w:tab/>
        <w:t>Description</w:t>
      </w:r>
      <w:r>
        <w:tab/>
      </w:r>
      <w:r>
        <w:fldChar w:fldCharType="begin"/>
      </w:r>
      <w:r>
        <w:instrText xml:space="preserve"> PAGEREF _Toc418660153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.2</w:t>
      </w:r>
      <w:r w:rsidRPr="00F25841">
        <w:rPr>
          <w:lang w:val="en-US"/>
        </w:rPr>
        <w:tab/>
        <w:t>Pre-Conditions</w:t>
      </w:r>
      <w:r>
        <w:tab/>
      </w:r>
      <w:r>
        <w:fldChar w:fldCharType="begin"/>
      </w:r>
      <w:r>
        <w:instrText xml:space="preserve"> PAGEREF _Toc418660154 \h </w:instrText>
      </w:r>
      <w:r>
        <w:fldChar w:fldCharType="separate"/>
      </w:r>
      <w:r>
        <w:t>83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.3</w:t>
      </w:r>
      <w:r w:rsidRPr="00F25841">
        <w:rPr>
          <w:lang w:val="en-US"/>
        </w:rPr>
        <w:tab/>
        <w:t xml:space="preserve">Signature - </w:t>
      </w:r>
      <w:r w:rsidRPr="00F25841">
        <w:rPr>
          <w:lang w:val="en-US" w:eastAsia="zh-CN"/>
        </w:rPr>
        <w:t>rebootDevice</w:t>
      </w:r>
      <w:r>
        <w:tab/>
      </w:r>
      <w:r>
        <w:fldChar w:fldCharType="begin"/>
      </w:r>
      <w:r>
        <w:instrText xml:space="preserve"> PAGEREF _Toc418660155 \h </w:instrText>
      </w:r>
      <w:r>
        <w:fldChar w:fldCharType="separate"/>
      </w:r>
      <w:r>
        <w:t>84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_Toc418660156 \h </w:instrText>
      </w:r>
      <w:r>
        <w:fldChar w:fldCharType="separate"/>
      </w:r>
      <w:r>
        <w:t>84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_Toc418660157 \h </w:instrText>
      </w:r>
      <w:r>
        <w:fldChar w:fldCharType="separate"/>
      </w:r>
      <w:r>
        <w:t>84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_Toc418660158 \h </w:instrText>
      </w:r>
      <w:r>
        <w:fldChar w:fldCharType="separate"/>
      </w:r>
      <w:r>
        <w:t>84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_Toc418660159 \h </w:instrText>
      </w:r>
      <w:r>
        <w:fldChar w:fldCharType="separate"/>
      </w:r>
      <w:r>
        <w:t>84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13</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_Toc418660160 \h </w:instrText>
      </w:r>
      <w:r>
        <w:fldChar w:fldCharType="separate"/>
      </w:r>
      <w:r>
        <w:t>84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ab/>
      </w:r>
      <w:r w:rsidRPr="00F25841">
        <w:rPr>
          <w:lang w:val="en-US" w:eastAsia="zh-CN"/>
        </w:rPr>
        <w:t>resetDevice</w:t>
      </w:r>
      <w:r>
        <w:tab/>
      </w:r>
      <w:r>
        <w:fldChar w:fldCharType="begin"/>
      </w:r>
      <w:r>
        <w:instrText xml:space="preserve"> PAGEREF _Toc418660161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.1</w:t>
      </w:r>
      <w:r w:rsidRPr="00F25841">
        <w:rPr>
          <w:lang w:val="en-US"/>
        </w:rPr>
        <w:tab/>
        <w:t>Description</w:t>
      </w:r>
      <w:r>
        <w:tab/>
      </w:r>
      <w:r>
        <w:fldChar w:fldCharType="begin"/>
      </w:r>
      <w:r>
        <w:instrText xml:space="preserve"> PAGEREF _Toc418660162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.2</w:t>
      </w:r>
      <w:r w:rsidRPr="00F25841">
        <w:rPr>
          <w:lang w:val="en-US"/>
        </w:rPr>
        <w:tab/>
        <w:t>Pre-Conditions</w:t>
      </w:r>
      <w:r>
        <w:tab/>
      </w:r>
      <w:r>
        <w:fldChar w:fldCharType="begin"/>
      </w:r>
      <w:r>
        <w:instrText xml:space="preserve"> PAGEREF _Toc418660163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.3</w:t>
      </w:r>
      <w:r w:rsidRPr="00F25841">
        <w:rPr>
          <w:lang w:val="en-US"/>
        </w:rPr>
        <w:tab/>
        <w:t xml:space="preserve">Signature - </w:t>
      </w:r>
      <w:r w:rsidRPr="00F25841">
        <w:rPr>
          <w:lang w:val="en-US" w:eastAsia="zh-CN"/>
        </w:rPr>
        <w:t>resetDevice</w:t>
      </w:r>
      <w:r>
        <w:tab/>
      </w:r>
      <w:r>
        <w:fldChar w:fldCharType="begin"/>
      </w:r>
      <w:r>
        <w:instrText xml:space="preserve"> PAGEREF _Toc418660164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_Toc418660165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_Toc418660166 \h </w:instrText>
      </w:r>
      <w:r>
        <w:fldChar w:fldCharType="separate"/>
      </w:r>
      <w:r>
        <w:t>85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_Toc418660167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_Toc418660168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14</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_Toc418660169 \h </w:instrText>
      </w:r>
      <w:r>
        <w:fldChar w:fldCharType="separate"/>
      </w:r>
      <w:r>
        <w:t>86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eastAsia="zh-CN"/>
        </w:rPr>
        <w:tab/>
        <w:t>uploadDeviceLog</w:t>
      </w:r>
      <w:r>
        <w:tab/>
      </w:r>
      <w:r>
        <w:fldChar w:fldCharType="begin"/>
      </w:r>
      <w:r>
        <w:instrText xml:space="preserve"> PAGEREF _Toc418660170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.1</w:t>
      </w:r>
      <w:r w:rsidRPr="00F25841">
        <w:rPr>
          <w:lang w:val="en-US"/>
        </w:rPr>
        <w:tab/>
        <w:t>Description</w:t>
      </w:r>
      <w:r>
        <w:tab/>
      </w:r>
      <w:r>
        <w:fldChar w:fldCharType="begin"/>
      </w:r>
      <w:r>
        <w:instrText xml:space="preserve"> PAGEREF _Toc418660171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.2</w:t>
      </w:r>
      <w:r w:rsidRPr="00F25841">
        <w:rPr>
          <w:lang w:val="en-US"/>
        </w:rPr>
        <w:tab/>
        <w:t>Pre-Conditions</w:t>
      </w:r>
      <w:r>
        <w:tab/>
      </w:r>
      <w:r>
        <w:fldChar w:fldCharType="begin"/>
      </w:r>
      <w:r>
        <w:instrText xml:space="preserve"> PAGEREF _Toc418660172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.3</w:t>
      </w:r>
      <w:r w:rsidRPr="00F25841">
        <w:rPr>
          <w:lang w:val="en-US"/>
        </w:rPr>
        <w:tab/>
        <w:t xml:space="preserve">Signature – </w:t>
      </w:r>
      <w:r w:rsidRPr="00F25841">
        <w:rPr>
          <w:lang w:val="en-US" w:eastAsia="zh-CN"/>
        </w:rPr>
        <w:t>uploadDeviceLog</w:t>
      </w:r>
      <w:r>
        <w:tab/>
      </w:r>
      <w:r>
        <w:fldChar w:fldCharType="begin"/>
      </w:r>
      <w:r>
        <w:instrText xml:space="preserve"> PAGEREF _Toc418660173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_Toc418660174 \h </w:instrText>
      </w:r>
      <w:r>
        <w:fldChar w:fldCharType="separate"/>
      </w:r>
      <w:r>
        <w:t>86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_Toc418660175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_Toc418660176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15</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_Toc418660177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6.6.3.</w:t>
      </w:r>
      <w:r w:rsidRPr="00F25841">
        <w:rPr>
          <w:lang w:val="en-US" w:eastAsia="zh-CN"/>
        </w:rPr>
        <w:t>15</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_Toc418660178 \h </w:instrText>
      </w:r>
      <w:r>
        <w:fldChar w:fldCharType="separate"/>
      </w:r>
      <w:r>
        <w:t>87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ab/>
      </w:r>
      <w:r w:rsidRPr="00F25841">
        <w:rPr>
          <w:lang w:val="en-US" w:eastAsia="zh-CN"/>
        </w:rPr>
        <w:t>getDeviceLogs</w:t>
      </w:r>
      <w:r>
        <w:tab/>
      </w:r>
      <w:r>
        <w:fldChar w:fldCharType="begin"/>
      </w:r>
      <w:r>
        <w:instrText xml:space="preserve"> PAGEREF _Toc418660179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.1</w:t>
      </w:r>
      <w:r w:rsidRPr="00F25841">
        <w:rPr>
          <w:lang w:val="en-US"/>
        </w:rPr>
        <w:tab/>
        <w:t>Description</w:t>
      </w:r>
      <w:r>
        <w:tab/>
      </w:r>
      <w:r>
        <w:fldChar w:fldCharType="begin"/>
      </w:r>
      <w:r>
        <w:instrText xml:space="preserve"> PAGEREF _Toc418660180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.2</w:t>
      </w:r>
      <w:r w:rsidRPr="00F25841">
        <w:rPr>
          <w:lang w:val="en-US"/>
        </w:rPr>
        <w:tab/>
        <w:t>Pre-Conditions</w:t>
      </w:r>
      <w:r>
        <w:tab/>
      </w:r>
      <w:r>
        <w:fldChar w:fldCharType="begin"/>
      </w:r>
      <w:r>
        <w:instrText xml:space="preserve"> PAGEREF _Toc418660181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.3</w:t>
      </w:r>
      <w:r w:rsidRPr="00F25841">
        <w:rPr>
          <w:lang w:val="en-US"/>
        </w:rPr>
        <w:tab/>
        <w:t xml:space="preserve">Signature - </w:t>
      </w:r>
      <w:r w:rsidRPr="00F25841">
        <w:rPr>
          <w:lang w:val="en-US" w:eastAsia="zh-CN"/>
        </w:rPr>
        <w:t>getDeviceLogs</w:t>
      </w:r>
      <w:r>
        <w:tab/>
      </w:r>
      <w:r>
        <w:fldChar w:fldCharType="begin"/>
      </w:r>
      <w:r>
        <w:instrText xml:space="preserve"> PAGEREF _Toc418660182 \h </w:instrText>
      </w:r>
      <w:r>
        <w:fldChar w:fldCharType="separate"/>
      </w:r>
      <w:r>
        <w:t>87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_Toc418660183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_Toc418660184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_Toc418660185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_Toc418660186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16</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_Toc418660187 \h </w:instrText>
      </w:r>
      <w:r>
        <w:fldChar w:fldCharType="separate"/>
      </w:r>
      <w:r>
        <w:t>88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ab/>
      </w:r>
      <w:r w:rsidRPr="00F25841">
        <w:rPr>
          <w:lang w:val="en-US" w:eastAsia="zh-CN"/>
        </w:rPr>
        <w:t>getDeviceLogInformation</w:t>
      </w:r>
      <w:r>
        <w:tab/>
      </w:r>
      <w:r>
        <w:fldChar w:fldCharType="begin"/>
      </w:r>
      <w:r>
        <w:instrText xml:space="preserve"> PAGEREF _Toc418660188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.1</w:t>
      </w:r>
      <w:r w:rsidRPr="00F25841">
        <w:rPr>
          <w:lang w:val="en-US"/>
        </w:rPr>
        <w:tab/>
        <w:t>Description</w:t>
      </w:r>
      <w:r>
        <w:tab/>
      </w:r>
      <w:r>
        <w:fldChar w:fldCharType="begin"/>
      </w:r>
      <w:r>
        <w:instrText xml:space="preserve"> PAGEREF _Toc418660189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.2</w:t>
      </w:r>
      <w:r w:rsidRPr="00F25841">
        <w:rPr>
          <w:lang w:val="en-US"/>
        </w:rPr>
        <w:tab/>
        <w:t>Pre-Conditions</w:t>
      </w:r>
      <w:r>
        <w:tab/>
      </w:r>
      <w:r>
        <w:fldChar w:fldCharType="begin"/>
      </w:r>
      <w:r>
        <w:instrText xml:space="preserve"> PAGEREF _Toc418660190 \h </w:instrText>
      </w:r>
      <w:r>
        <w:fldChar w:fldCharType="separate"/>
      </w:r>
      <w:r>
        <w:t>88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.3</w:t>
      </w:r>
      <w:r w:rsidRPr="00F25841">
        <w:rPr>
          <w:lang w:val="en-US"/>
        </w:rPr>
        <w:tab/>
        <w:t xml:space="preserve">Signature – </w:t>
      </w:r>
      <w:r w:rsidRPr="00F25841">
        <w:rPr>
          <w:lang w:val="en-US" w:eastAsia="zh-CN"/>
        </w:rPr>
        <w:t>getDeviceLogInformation</w:t>
      </w:r>
      <w:r>
        <w:tab/>
      </w:r>
      <w:r>
        <w:fldChar w:fldCharType="begin"/>
      </w:r>
      <w:r>
        <w:instrText xml:space="preserve"> PAGEREF _Toc418660191 \h </w:instrText>
      </w:r>
      <w:r>
        <w:fldChar w:fldCharType="separate"/>
      </w:r>
      <w:r>
        <w:t>89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_Toc418660192 \h </w:instrText>
      </w:r>
      <w:r>
        <w:fldChar w:fldCharType="separate"/>
      </w:r>
      <w:r>
        <w:t>89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_Toc418660193 \h </w:instrText>
      </w:r>
      <w:r>
        <w:fldChar w:fldCharType="separate"/>
      </w:r>
      <w:r>
        <w:t>89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_Toc418660194 \h </w:instrText>
      </w:r>
      <w:r>
        <w:fldChar w:fldCharType="separate"/>
      </w:r>
      <w:r>
        <w:t>89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_Toc418660195 \h </w:instrText>
      </w:r>
      <w:r>
        <w:fldChar w:fldCharType="separate"/>
      </w:r>
      <w:r>
        <w:t>89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17</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_Toc418660196 \h </w:instrText>
      </w:r>
      <w:r>
        <w:fldChar w:fldCharType="separate"/>
      </w:r>
      <w:r>
        <w:t>89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ab/>
      </w:r>
      <w:r w:rsidRPr="00F25841">
        <w:rPr>
          <w:lang w:val="en-US" w:eastAsia="zh-CN"/>
        </w:rPr>
        <w:t>getSoftwareInformation</w:t>
      </w:r>
      <w:r>
        <w:tab/>
      </w:r>
      <w:r>
        <w:fldChar w:fldCharType="begin"/>
      </w:r>
      <w:r>
        <w:instrText xml:space="preserve"> PAGEREF _Toc418660197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.1</w:t>
      </w:r>
      <w:r w:rsidRPr="00F25841">
        <w:rPr>
          <w:lang w:val="en-US"/>
        </w:rPr>
        <w:tab/>
        <w:t>Description</w:t>
      </w:r>
      <w:r>
        <w:tab/>
      </w:r>
      <w:r>
        <w:fldChar w:fldCharType="begin"/>
      </w:r>
      <w:r>
        <w:instrText xml:space="preserve"> PAGEREF _Toc418660198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.2</w:t>
      </w:r>
      <w:r w:rsidRPr="00F25841">
        <w:rPr>
          <w:lang w:val="en-US"/>
        </w:rPr>
        <w:tab/>
        <w:t>Pre-Conditions</w:t>
      </w:r>
      <w:r>
        <w:tab/>
      </w:r>
      <w:r>
        <w:fldChar w:fldCharType="begin"/>
      </w:r>
      <w:r>
        <w:instrText xml:space="preserve"> PAGEREF _Toc418660199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.3</w:t>
      </w:r>
      <w:r w:rsidRPr="00F25841">
        <w:rPr>
          <w:lang w:val="en-US"/>
        </w:rPr>
        <w:tab/>
        <w:t xml:space="preserve">Signature – </w:t>
      </w:r>
      <w:r w:rsidRPr="00F25841">
        <w:rPr>
          <w:lang w:val="en-US" w:eastAsia="zh-CN"/>
        </w:rPr>
        <w:t>getSoftwareInformation</w:t>
      </w:r>
      <w:r>
        <w:tab/>
      </w:r>
      <w:r>
        <w:fldChar w:fldCharType="begin"/>
      </w:r>
      <w:r>
        <w:instrText xml:space="preserve"> PAGEREF _Toc418660200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_Toc418660201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_Toc418660202 \h </w:instrText>
      </w:r>
      <w:r>
        <w:fldChar w:fldCharType="separate"/>
      </w:r>
      <w:r>
        <w:t>90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_Toc418660203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_Toc418660204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6.6.3.1</w:t>
      </w:r>
      <w:r w:rsidRPr="00F25841">
        <w:rPr>
          <w:lang w:val="en-US" w:eastAsia="zh-CN"/>
        </w:rPr>
        <w:t>8</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_Toc418660205 \h </w:instrText>
      </w:r>
      <w:r>
        <w:fldChar w:fldCharType="separate"/>
      </w:r>
      <w:r>
        <w:t>91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ab/>
      </w:r>
      <w:r w:rsidRPr="00F25841">
        <w:rPr>
          <w:lang w:val="en-US" w:eastAsia="zh-CN"/>
        </w:rPr>
        <w:t>downloadSoftware</w:t>
      </w:r>
      <w:r>
        <w:tab/>
      </w:r>
      <w:r>
        <w:fldChar w:fldCharType="begin"/>
      </w:r>
      <w:r>
        <w:instrText xml:space="preserve"> PAGEREF _Toc418660206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.1</w:t>
      </w:r>
      <w:r w:rsidRPr="00F25841">
        <w:rPr>
          <w:lang w:val="en-US"/>
        </w:rPr>
        <w:tab/>
        <w:t>Description</w:t>
      </w:r>
      <w:r>
        <w:tab/>
      </w:r>
      <w:r>
        <w:fldChar w:fldCharType="begin"/>
      </w:r>
      <w:r>
        <w:instrText xml:space="preserve"> PAGEREF _Toc418660207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.2</w:t>
      </w:r>
      <w:r w:rsidRPr="00F25841">
        <w:rPr>
          <w:lang w:val="en-US"/>
        </w:rPr>
        <w:tab/>
        <w:t>Pre-Conditions</w:t>
      </w:r>
      <w:r>
        <w:tab/>
      </w:r>
      <w:r>
        <w:fldChar w:fldCharType="begin"/>
      </w:r>
      <w:r>
        <w:instrText xml:space="preserve"> PAGEREF _Toc418660208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.3</w:t>
      </w:r>
      <w:r w:rsidRPr="00F25841">
        <w:rPr>
          <w:lang w:val="en-US"/>
        </w:rPr>
        <w:tab/>
        <w:t>Signature –</w:t>
      </w:r>
      <w:r w:rsidRPr="00F25841">
        <w:rPr>
          <w:lang w:val="en-US" w:eastAsia="zh-CN"/>
        </w:rPr>
        <w:t>downloadSoftware</w:t>
      </w:r>
      <w:r>
        <w:tab/>
      </w:r>
      <w:r>
        <w:fldChar w:fldCharType="begin"/>
      </w:r>
      <w:r>
        <w:instrText xml:space="preserve"> PAGEREF _Toc418660209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_Toc418660210 \h </w:instrText>
      </w:r>
      <w:r>
        <w:fldChar w:fldCharType="separate"/>
      </w:r>
      <w:r>
        <w:t>91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19.5</w:t>
      </w:r>
      <w:r w:rsidRPr="00F25841">
        <w:rPr>
          <w:lang w:val="en-US"/>
        </w:rPr>
        <w:tab/>
        <w:t>Post-Conditions</w:t>
      </w:r>
      <w:r>
        <w:tab/>
      </w:r>
      <w:r>
        <w:fldChar w:fldCharType="begin"/>
      </w:r>
      <w:r>
        <w:instrText xml:space="preserve"> PAGEREF _Toc418660211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_Toc418660212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_Toc418660213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w:t>
      </w:r>
      <w:r w:rsidRPr="00F25841">
        <w:rPr>
          <w:lang w:val="en-US" w:eastAsia="zh-CN"/>
        </w:rPr>
        <w:t>19</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_Toc418660214 \h </w:instrText>
      </w:r>
      <w:r>
        <w:fldChar w:fldCharType="separate"/>
      </w:r>
      <w:r>
        <w:t>92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eastAsia="zh-CN"/>
        </w:rPr>
        <w:tab/>
        <w:t>installSoftware</w:t>
      </w:r>
      <w:r>
        <w:tab/>
      </w:r>
      <w:r>
        <w:fldChar w:fldCharType="begin"/>
      </w:r>
      <w:r>
        <w:instrText xml:space="preserve"> PAGEREF _Toc418660215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.1</w:t>
      </w:r>
      <w:r w:rsidRPr="00F25841">
        <w:rPr>
          <w:lang w:val="en-US"/>
        </w:rPr>
        <w:tab/>
        <w:t>Description</w:t>
      </w:r>
      <w:r>
        <w:tab/>
      </w:r>
      <w:r>
        <w:fldChar w:fldCharType="begin"/>
      </w:r>
      <w:r>
        <w:instrText xml:space="preserve"> PAGEREF _Toc418660216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.2</w:t>
      </w:r>
      <w:r w:rsidRPr="00F25841">
        <w:rPr>
          <w:lang w:val="en-US"/>
        </w:rPr>
        <w:tab/>
        <w:t>Pre-Conditions</w:t>
      </w:r>
      <w:r>
        <w:tab/>
      </w:r>
      <w:r>
        <w:fldChar w:fldCharType="begin"/>
      </w:r>
      <w:r>
        <w:instrText xml:space="preserve"> PAGEREF _Toc418660217 \h </w:instrText>
      </w:r>
      <w:r>
        <w:fldChar w:fldCharType="separate"/>
      </w:r>
      <w:r>
        <w:t>92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.3</w:t>
      </w:r>
      <w:r w:rsidRPr="00F25841">
        <w:rPr>
          <w:lang w:val="en-US"/>
        </w:rPr>
        <w:tab/>
        <w:t>Signature –</w:t>
      </w:r>
      <w:r w:rsidRPr="00F25841">
        <w:rPr>
          <w:lang w:val="en-US" w:eastAsia="zh-CN"/>
        </w:rPr>
        <w:t>installSoftware</w:t>
      </w:r>
      <w:r>
        <w:tab/>
      </w:r>
      <w:r>
        <w:fldChar w:fldCharType="begin"/>
      </w:r>
      <w:r>
        <w:instrText xml:space="preserve"> PAGEREF _Toc418660218 \h </w:instrText>
      </w:r>
      <w:r>
        <w:fldChar w:fldCharType="separate"/>
      </w:r>
      <w:r>
        <w:t>93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_Toc418660219 \h </w:instrText>
      </w:r>
      <w:r>
        <w:fldChar w:fldCharType="separate"/>
      </w:r>
      <w:r>
        <w:t>93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_Toc418660220 \h </w:instrText>
      </w:r>
      <w:r>
        <w:fldChar w:fldCharType="separate"/>
      </w:r>
      <w:r>
        <w:t>93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_Toc418660221 \h </w:instrText>
      </w:r>
      <w:r>
        <w:fldChar w:fldCharType="separate"/>
      </w:r>
      <w:r>
        <w:t>93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_Toc418660222 \h </w:instrText>
      </w:r>
      <w:r>
        <w:fldChar w:fldCharType="separate"/>
      </w:r>
      <w:r>
        <w:t>93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0</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_Toc418660223 \h </w:instrText>
      </w:r>
      <w:r>
        <w:fldChar w:fldCharType="separate"/>
      </w:r>
      <w:r>
        <w:t>93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eastAsia="zh-CN"/>
        </w:rPr>
        <w:tab/>
        <w:t>activateSoftware</w:t>
      </w:r>
      <w:r>
        <w:tab/>
      </w:r>
      <w:r>
        <w:fldChar w:fldCharType="begin"/>
      </w:r>
      <w:r>
        <w:instrText xml:space="preserve"> PAGEREF _Toc418660224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.1</w:t>
      </w:r>
      <w:r w:rsidRPr="00F25841">
        <w:rPr>
          <w:lang w:val="en-US"/>
        </w:rPr>
        <w:tab/>
        <w:t>Description</w:t>
      </w:r>
      <w:r>
        <w:tab/>
      </w:r>
      <w:r>
        <w:fldChar w:fldCharType="begin"/>
      </w:r>
      <w:r>
        <w:instrText xml:space="preserve"> PAGEREF _Toc418660225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.2</w:t>
      </w:r>
      <w:r w:rsidRPr="00F25841">
        <w:rPr>
          <w:lang w:val="en-US"/>
        </w:rPr>
        <w:tab/>
        <w:t>Pre-Conditions</w:t>
      </w:r>
      <w:r>
        <w:tab/>
      </w:r>
      <w:r>
        <w:fldChar w:fldCharType="begin"/>
      </w:r>
      <w:r>
        <w:instrText xml:space="preserve"> PAGEREF _Toc418660226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.3</w:t>
      </w:r>
      <w:r w:rsidRPr="00F25841">
        <w:rPr>
          <w:lang w:val="en-US"/>
        </w:rPr>
        <w:tab/>
        <w:t>Signature –</w:t>
      </w:r>
      <w:r w:rsidRPr="00F25841">
        <w:rPr>
          <w:lang w:val="en-US" w:eastAsia="zh-CN"/>
        </w:rPr>
        <w:t>activateSoftware</w:t>
      </w:r>
      <w:r>
        <w:tab/>
      </w:r>
      <w:r>
        <w:fldChar w:fldCharType="begin"/>
      </w:r>
      <w:r>
        <w:instrText xml:space="preserve"> PAGEREF _Toc418660227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_Toc418660228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_Toc418660229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_Toc418660230 \h </w:instrText>
      </w:r>
      <w:r>
        <w:fldChar w:fldCharType="separate"/>
      </w:r>
      <w:r>
        <w:t>94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_Toc418660231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1</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_Toc418660232 \h </w:instrText>
      </w:r>
      <w:r>
        <w:fldChar w:fldCharType="separate"/>
      </w:r>
      <w:r>
        <w:t>95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ab/>
      </w:r>
      <w:r w:rsidRPr="00F25841">
        <w:rPr>
          <w:lang w:val="en-US" w:eastAsia="zh-CN"/>
        </w:rPr>
        <w:t>deactivateSoftware</w:t>
      </w:r>
      <w:r>
        <w:tab/>
      </w:r>
      <w:r>
        <w:fldChar w:fldCharType="begin"/>
      </w:r>
      <w:r>
        <w:instrText xml:space="preserve"> PAGEREF _Toc418660233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.1</w:t>
      </w:r>
      <w:r w:rsidRPr="00F25841">
        <w:rPr>
          <w:lang w:val="en-US"/>
        </w:rPr>
        <w:tab/>
        <w:t>Description</w:t>
      </w:r>
      <w:r>
        <w:tab/>
      </w:r>
      <w:r>
        <w:fldChar w:fldCharType="begin"/>
      </w:r>
      <w:r>
        <w:instrText xml:space="preserve"> PAGEREF _Toc418660234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.2</w:t>
      </w:r>
      <w:r w:rsidRPr="00F25841">
        <w:rPr>
          <w:lang w:val="en-US"/>
        </w:rPr>
        <w:tab/>
        <w:t>Pre-Conditions</w:t>
      </w:r>
      <w:r>
        <w:tab/>
      </w:r>
      <w:r>
        <w:fldChar w:fldCharType="begin"/>
      </w:r>
      <w:r>
        <w:instrText xml:space="preserve"> PAGEREF _Toc418660235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.3</w:t>
      </w:r>
      <w:r w:rsidRPr="00F25841">
        <w:rPr>
          <w:lang w:val="en-US"/>
        </w:rPr>
        <w:tab/>
        <w:t>Signature –</w:t>
      </w:r>
      <w:r w:rsidRPr="00F25841">
        <w:rPr>
          <w:lang w:val="en-US" w:eastAsia="zh-CN"/>
        </w:rPr>
        <w:t>deactivateSoftware</w:t>
      </w:r>
      <w:r>
        <w:tab/>
      </w:r>
      <w:r>
        <w:fldChar w:fldCharType="begin"/>
      </w:r>
      <w:r>
        <w:instrText xml:space="preserve"> PAGEREF _Toc418660236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_Toc418660237 \h </w:instrText>
      </w:r>
      <w:r>
        <w:fldChar w:fldCharType="separate"/>
      </w:r>
      <w:r>
        <w:t>95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_Toc418660238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_Toc418660239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6.6.3.2</w:t>
      </w:r>
      <w:r w:rsidRPr="00F25841">
        <w:rPr>
          <w:lang w:val="en-US" w:eastAsia="zh-CN"/>
        </w:rPr>
        <w:t>2</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_Toc418660240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2</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_Toc418660241 \h </w:instrText>
      </w:r>
      <w:r>
        <w:fldChar w:fldCharType="separate"/>
      </w:r>
      <w:r>
        <w:t>96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ab/>
      </w:r>
      <w:r w:rsidRPr="00F25841">
        <w:rPr>
          <w:lang w:val="en-US" w:eastAsia="zh-CN"/>
        </w:rPr>
        <w:t>removeSoftware</w:t>
      </w:r>
      <w:r>
        <w:tab/>
      </w:r>
      <w:r>
        <w:fldChar w:fldCharType="begin"/>
      </w:r>
      <w:r>
        <w:instrText xml:space="preserve"> PAGEREF _Toc418660242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.1</w:t>
      </w:r>
      <w:r w:rsidRPr="00F25841">
        <w:rPr>
          <w:lang w:val="en-US"/>
        </w:rPr>
        <w:tab/>
        <w:t>Description</w:t>
      </w:r>
      <w:r>
        <w:tab/>
      </w:r>
      <w:r>
        <w:fldChar w:fldCharType="begin"/>
      </w:r>
      <w:r>
        <w:instrText xml:space="preserve"> PAGEREF _Toc418660243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.2</w:t>
      </w:r>
      <w:r w:rsidRPr="00F25841">
        <w:rPr>
          <w:lang w:val="en-US"/>
        </w:rPr>
        <w:tab/>
        <w:t>Pre-Conditions</w:t>
      </w:r>
      <w:r>
        <w:tab/>
      </w:r>
      <w:r>
        <w:fldChar w:fldCharType="begin"/>
      </w:r>
      <w:r>
        <w:instrText xml:space="preserve"> PAGEREF _Toc418660244 \h </w:instrText>
      </w:r>
      <w:r>
        <w:fldChar w:fldCharType="separate"/>
      </w:r>
      <w:r>
        <w:t>96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.3</w:t>
      </w:r>
      <w:r w:rsidRPr="00F25841">
        <w:rPr>
          <w:lang w:val="en-US"/>
        </w:rPr>
        <w:tab/>
        <w:t xml:space="preserve">Signature – </w:t>
      </w:r>
      <w:r w:rsidRPr="00F25841">
        <w:rPr>
          <w:lang w:val="en-US" w:eastAsia="zh-CN"/>
        </w:rPr>
        <w:t>removeSoftware</w:t>
      </w:r>
      <w:r>
        <w:tab/>
      </w:r>
      <w:r>
        <w:fldChar w:fldCharType="begin"/>
      </w:r>
      <w:r>
        <w:instrText xml:space="preserve"> PAGEREF _Toc418660245 \h </w:instrText>
      </w:r>
      <w:r>
        <w:fldChar w:fldCharType="separate"/>
      </w:r>
      <w:r>
        <w:t>97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_Toc418660246 \h </w:instrText>
      </w:r>
      <w:r>
        <w:fldChar w:fldCharType="separate"/>
      </w:r>
      <w:r>
        <w:t>97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_Toc418660247 \h </w:instrText>
      </w:r>
      <w:r>
        <w:fldChar w:fldCharType="separate"/>
      </w:r>
      <w:r>
        <w:t>97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_Toc418660248 \h </w:instrText>
      </w:r>
      <w:r>
        <w:fldChar w:fldCharType="separate"/>
      </w:r>
      <w:r>
        <w:t>97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_Toc418660249 \h </w:instrText>
      </w:r>
      <w:r>
        <w:fldChar w:fldCharType="separate"/>
      </w:r>
      <w:r>
        <w:t>97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6.6.3.2</w:t>
      </w:r>
      <w:r w:rsidRPr="00F25841">
        <w:rPr>
          <w:lang w:val="en-US" w:eastAsia="zh-CN"/>
        </w:rPr>
        <w:t>3</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_Toc418660250 \h </w:instrText>
      </w:r>
      <w:r>
        <w:fldChar w:fldCharType="separate"/>
      </w:r>
      <w:r>
        <w:t>97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ab/>
        <w:t>Management Adapter</w:t>
      </w:r>
      <w:r>
        <w:tab/>
      </w:r>
      <w:r>
        <w:fldChar w:fldCharType="begin"/>
      </w:r>
      <w:r>
        <w:instrText xml:space="preserve"> PAGEREF _Toc418660251 \h </w:instrText>
      </w:r>
      <w:r>
        <w:fldChar w:fldCharType="separate"/>
      </w:r>
      <w:r>
        <w:t>98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.1</w:t>
      </w:r>
      <w:r w:rsidRPr="00F25841">
        <w:rPr>
          <w:lang w:val="en-US"/>
        </w:rPr>
        <w:tab/>
        <w:t>Overview</w:t>
      </w:r>
      <w:r>
        <w:tab/>
      </w:r>
      <w:r>
        <w:fldChar w:fldCharType="begin"/>
      </w:r>
      <w:r>
        <w:instrText xml:space="preserve"> PAGEREF _Toc418660252 \h </w:instrText>
      </w:r>
      <w:r>
        <w:fldChar w:fldCharType="separate"/>
      </w:r>
      <w:r>
        <w:t>98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rPr>
        <w:tab/>
        <w:t>Service Capabilities</w:t>
      </w:r>
      <w:r>
        <w:tab/>
      </w:r>
      <w:r>
        <w:fldChar w:fldCharType="begin"/>
      </w:r>
      <w:r>
        <w:instrText xml:space="preserve"> PAGEREF _Toc418660253 \h </w:instrText>
      </w:r>
      <w:r>
        <w:fldChar w:fldCharType="separate"/>
      </w:r>
      <w:r>
        <w:t>98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w:t>
      </w:r>
      <w:r w:rsidRPr="00F25841">
        <w:rPr>
          <w:lang w:val="en-US"/>
        </w:rPr>
        <w:tab/>
        <w:t>downloadFirmware</w:t>
      </w:r>
      <w:r>
        <w:tab/>
      </w:r>
      <w:r>
        <w:fldChar w:fldCharType="begin"/>
      </w:r>
      <w:r>
        <w:instrText xml:space="preserve"> PAGEREF _Toc418660254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.2.1.1</w:t>
      </w:r>
      <w:r w:rsidRPr="00F25841">
        <w:rPr>
          <w:lang w:val="en-US"/>
        </w:rPr>
        <w:tab/>
        <w:t>Description</w:t>
      </w:r>
      <w:r>
        <w:tab/>
      </w:r>
      <w:r>
        <w:fldChar w:fldCharType="begin"/>
      </w:r>
      <w:r>
        <w:instrText xml:space="preserve"> PAGEREF _Toc418660255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.2.1.2</w:t>
      </w:r>
      <w:r w:rsidRPr="00F25841">
        <w:rPr>
          <w:lang w:val="en-US"/>
        </w:rPr>
        <w:tab/>
        <w:t>Pre-Conditions</w:t>
      </w:r>
      <w:r>
        <w:tab/>
      </w:r>
      <w:r>
        <w:fldChar w:fldCharType="begin"/>
      </w:r>
      <w:r>
        <w:instrText xml:space="preserve"> PAGEREF _Toc418660256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.2.1.3</w:t>
      </w:r>
      <w:r w:rsidRPr="00F25841">
        <w:rPr>
          <w:lang w:val="en-US"/>
        </w:rPr>
        <w:tab/>
        <w:t>Signature -</w:t>
      </w:r>
      <w:r w:rsidRPr="00F25841">
        <w:rPr>
          <w:lang w:val="en-US" w:eastAsia="zh-CN"/>
        </w:rPr>
        <w:t xml:space="preserve"> </w:t>
      </w:r>
      <w:r w:rsidRPr="00F25841">
        <w:rPr>
          <w:lang w:val="en-US"/>
        </w:rPr>
        <w:t>downloadFirmware</w:t>
      </w:r>
      <w:r>
        <w:tab/>
      </w:r>
      <w:r>
        <w:fldChar w:fldCharType="begin"/>
      </w:r>
      <w:r>
        <w:instrText xml:space="preserve"> PAGEREF _Toc418660257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.2.1.4</w:t>
      </w:r>
      <w:r w:rsidRPr="00F25841">
        <w:rPr>
          <w:lang w:val="en-US"/>
        </w:rPr>
        <w:tab/>
      </w:r>
      <w:r w:rsidRPr="00F25841">
        <w:rPr>
          <w:lang w:val="en-US" w:eastAsia="ko-KR"/>
        </w:rPr>
        <w:t>Post-Conditions</w:t>
      </w:r>
      <w:r>
        <w:tab/>
      </w:r>
      <w:r>
        <w:fldChar w:fldCharType="begin"/>
      </w:r>
      <w:r>
        <w:instrText xml:space="preserve"> PAGEREF _Toc418660258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.2.1.5</w:t>
      </w:r>
      <w:r w:rsidRPr="00F25841">
        <w:rPr>
          <w:lang w:val="en-US"/>
        </w:rPr>
        <w:tab/>
      </w:r>
      <w:r w:rsidRPr="00F25841">
        <w:rPr>
          <w:lang w:val="en-US" w:eastAsia="ko-KR"/>
        </w:rPr>
        <w:t>Exceptions</w:t>
      </w:r>
      <w:r>
        <w:tab/>
      </w:r>
      <w:r>
        <w:fldChar w:fldCharType="begin"/>
      </w:r>
      <w:r>
        <w:instrText xml:space="preserve"> PAGEREF _Toc418660259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.2.1.6</w:t>
      </w:r>
      <w:r w:rsidRPr="00F25841">
        <w:rPr>
          <w:lang w:val="en-US"/>
        </w:rPr>
        <w:tab/>
      </w:r>
      <w:r w:rsidRPr="00F25841">
        <w:rPr>
          <w:lang w:val="en-US" w:eastAsia="ko-KR"/>
        </w:rPr>
        <w:t>Policies for Use</w:t>
      </w:r>
      <w:r>
        <w:tab/>
      </w:r>
      <w:r>
        <w:fldChar w:fldCharType="begin"/>
      </w:r>
      <w:r>
        <w:instrText xml:space="preserve"> PAGEREF _Toc418660260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w:t>
      </w:r>
      <w:r w:rsidRPr="00F25841">
        <w:rPr>
          <w:lang w:val="en-US"/>
        </w:rPr>
        <w:t>.7</w:t>
      </w:r>
      <w:r w:rsidRPr="00F25841">
        <w:rPr>
          <w:lang w:val="en-US"/>
        </w:rPr>
        <w:tab/>
        <w:t>oneM2M Resource Interworking</w:t>
      </w:r>
      <w:r>
        <w:tab/>
      </w:r>
      <w:r>
        <w:fldChar w:fldCharType="begin"/>
      </w:r>
      <w:r>
        <w:instrText xml:space="preserve"> PAGEREF _Toc418660261 \h </w:instrText>
      </w:r>
      <w:r>
        <w:fldChar w:fldCharType="separate"/>
      </w:r>
      <w:r>
        <w:t>98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.2.2</w:t>
      </w:r>
      <w:r w:rsidRPr="00F25841">
        <w:rPr>
          <w:lang w:val="en-US"/>
        </w:rPr>
        <w:tab/>
      </w:r>
      <w:r w:rsidRPr="00F25841">
        <w:rPr>
          <w:lang w:val="en-US" w:eastAsia="zh-CN"/>
        </w:rPr>
        <w:t>installFirmware</w:t>
      </w:r>
      <w:r>
        <w:tab/>
      </w:r>
      <w:r>
        <w:fldChar w:fldCharType="begin"/>
      </w:r>
      <w:r>
        <w:instrText xml:space="preserve"> PAGEREF _Toc418660262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.2.2.1</w:t>
      </w:r>
      <w:r w:rsidRPr="00F25841">
        <w:rPr>
          <w:lang w:val="en-US"/>
        </w:rPr>
        <w:tab/>
        <w:t>Description</w:t>
      </w:r>
      <w:r>
        <w:tab/>
      </w:r>
      <w:r>
        <w:fldChar w:fldCharType="begin"/>
      </w:r>
      <w:r>
        <w:instrText xml:space="preserve"> PAGEREF _Toc418660263 \h </w:instrText>
      </w:r>
      <w:r>
        <w:fldChar w:fldCharType="separate"/>
      </w:r>
      <w:r>
        <w:t>98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.2.2.2</w:t>
      </w:r>
      <w:r w:rsidRPr="00F25841">
        <w:rPr>
          <w:lang w:val="en-US"/>
        </w:rPr>
        <w:tab/>
        <w:t>Pre-Conditions</w:t>
      </w:r>
      <w:r>
        <w:tab/>
      </w:r>
      <w:r>
        <w:fldChar w:fldCharType="begin"/>
      </w:r>
      <w:r>
        <w:instrText xml:space="preserve"> PAGEREF _Toc418660264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.2.2.3</w:t>
      </w:r>
      <w:r w:rsidRPr="00F25841">
        <w:rPr>
          <w:lang w:val="en-US"/>
        </w:rPr>
        <w:tab/>
        <w:t>Signature –</w:t>
      </w:r>
      <w:r w:rsidRPr="00F25841">
        <w:rPr>
          <w:lang w:val="en-US" w:eastAsia="zh-CN"/>
        </w:rPr>
        <w:t>installFirmware</w:t>
      </w:r>
      <w:r>
        <w:tab/>
      </w:r>
      <w:r>
        <w:fldChar w:fldCharType="begin"/>
      </w:r>
      <w:r>
        <w:instrText xml:space="preserve"> PAGEREF _Toc418660265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2</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_Toc418660266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2</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_Toc418660267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2</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_Toc418660268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2</w:t>
      </w:r>
      <w:r w:rsidRPr="00F25841">
        <w:rPr>
          <w:lang w:val="en-US"/>
        </w:rPr>
        <w:t>.7</w:t>
      </w:r>
      <w:r w:rsidRPr="00F25841">
        <w:rPr>
          <w:lang w:val="en-US"/>
        </w:rPr>
        <w:tab/>
        <w:t>oneM2M Resource Interworking</w:t>
      </w:r>
      <w:r>
        <w:tab/>
      </w:r>
      <w:r>
        <w:fldChar w:fldCharType="begin"/>
      </w:r>
      <w:r>
        <w:instrText xml:space="preserve"> PAGEREF _Toc418660269 \h </w:instrText>
      </w:r>
      <w:r>
        <w:fldChar w:fldCharType="separate"/>
      </w:r>
      <w:r>
        <w:t>99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ab/>
        <w:t>getFirmwareInformation</w:t>
      </w:r>
      <w:r>
        <w:tab/>
      </w:r>
      <w:r>
        <w:fldChar w:fldCharType="begin"/>
      </w:r>
      <w:r>
        <w:instrText xml:space="preserve"> PAGEREF _Toc418660270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.1</w:t>
      </w:r>
      <w:r w:rsidRPr="00F25841">
        <w:rPr>
          <w:lang w:val="en-US"/>
        </w:rPr>
        <w:tab/>
        <w:t>Description</w:t>
      </w:r>
      <w:r>
        <w:tab/>
      </w:r>
      <w:r>
        <w:fldChar w:fldCharType="begin"/>
      </w:r>
      <w:r>
        <w:instrText xml:space="preserve"> PAGEREF _Toc418660271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.2</w:t>
      </w:r>
      <w:r w:rsidRPr="00F25841">
        <w:rPr>
          <w:lang w:val="en-US"/>
        </w:rPr>
        <w:tab/>
        <w:t>Pre-Conditions</w:t>
      </w:r>
      <w:r>
        <w:tab/>
      </w:r>
      <w:r>
        <w:fldChar w:fldCharType="begin"/>
      </w:r>
      <w:r>
        <w:instrText xml:space="preserve"> PAGEREF _Toc418660272 \h </w:instrText>
      </w:r>
      <w:r>
        <w:fldChar w:fldCharType="separate"/>
      </w:r>
      <w:r>
        <w:t>99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.3</w:t>
      </w:r>
      <w:r w:rsidRPr="00F25841">
        <w:rPr>
          <w:lang w:val="en-US"/>
        </w:rPr>
        <w:tab/>
        <w:t>Signature –getFirmwareInformation</w:t>
      </w:r>
      <w:r>
        <w:tab/>
      </w:r>
      <w:r>
        <w:fldChar w:fldCharType="begin"/>
      </w:r>
      <w:r>
        <w:instrText xml:space="preserve"> PAGEREF _Toc418660273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_Toc418660274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_Toc418660275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_Toc418660276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3</w:t>
      </w:r>
      <w:r w:rsidRPr="00F25841">
        <w:rPr>
          <w:lang w:val="en-US"/>
        </w:rPr>
        <w:t>.7</w:t>
      </w:r>
      <w:r w:rsidRPr="00F25841">
        <w:rPr>
          <w:lang w:val="en-US"/>
        </w:rPr>
        <w:tab/>
        <w:t>oneM2M Resource Interworking</w:t>
      </w:r>
      <w:r>
        <w:tab/>
      </w:r>
      <w:r>
        <w:fldChar w:fldCharType="begin"/>
      </w:r>
      <w:r>
        <w:instrText xml:space="preserve"> PAGEREF _Toc418660277 \h </w:instrText>
      </w:r>
      <w:r>
        <w:fldChar w:fldCharType="separate"/>
      </w:r>
      <w:r>
        <w:t>100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ab/>
        <w:t>getFirmwareExecStatus</w:t>
      </w:r>
      <w:r>
        <w:tab/>
      </w:r>
      <w:r>
        <w:fldChar w:fldCharType="begin"/>
      </w:r>
      <w:r>
        <w:instrText xml:space="preserve"> PAGEREF _Toc418660278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.1</w:t>
      </w:r>
      <w:r w:rsidRPr="00F25841">
        <w:rPr>
          <w:lang w:val="en-US"/>
        </w:rPr>
        <w:tab/>
        <w:t>Pre-Conditions</w:t>
      </w:r>
      <w:r>
        <w:tab/>
      </w:r>
      <w:r>
        <w:fldChar w:fldCharType="begin"/>
      </w:r>
      <w:r>
        <w:instrText xml:space="preserve"> PAGEREF _Toc418660279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.2</w:t>
      </w:r>
      <w:r w:rsidRPr="00F25841">
        <w:rPr>
          <w:lang w:val="en-US"/>
        </w:rPr>
        <w:tab/>
        <w:t>Pre-Conditions</w:t>
      </w:r>
      <w:r>
        <w:tab/>
      </w:r>
      <w:r>
        <w:fldChar w:fldCharType="begin"/>
      </w:r>
      <w:r>
        <w:instrText xml:space="preserve"> PAGEREF _Toc418660280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.3</w:t>
      </w:r>
      <w:r w:rsidRPr="00F25841">
        <w:rPr>
          <w:lang w:val="en-US"/>
        </w:rPr>
        <w:tab/>
        <w:t>Signature –getFirmwareExecInstance</w:t>
      </w:r>
      <w:r>
        <w:tab/>
      </w:r>
      <w:r>
        <w:fldChar w:fldCharType="begin"/>
      </w:r>
      <w:r>
        <w:instrText xml:space="preserve"> PAGEREF _Toc418660281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_Toc418660282 \h </w:instrText>
      </w:r>
      <w:r>
        <w:fldChar w:fldCharType="separate"/>
      </w:r>
      <w:r>
        <w:t>100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_Toc418660283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_Toc418660284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4</w:t>
      </w:r>
      <w:r w:rsidRPr="00F25841">
        <w:rPr>
          <w:lang w:val="en-US"/>
        </w:rPr>
        <w:t>.7</w:t>
      </w:r>
      <w:r w:rsidRPr="00F25841">
        <w:rPr>
          <w:lang w:val="en-US"/>
        </w:rPr>
        <w:tab/>
        <w:t>oneM2M Resource Interworking</w:t>
      </w:r>
      <w:r>
        <w:tab/>
      </w:r>
      <w:r>
        <w:fldChar w:fldCharType="begin"/>
      </w:r>
      <w:r>
        <w:instrText xml:space="preserve"> PAGEREF _Toc418660285 \h </w:instrText>
      </w:r>
      <w:r>
        <w:fldChar w:fldCharType="separate"/>
      </w:r>
      <w:r>
        <w:t>101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ab/>
      </w:r>
      <w:r w:rsidRPr="00F25841">
        <w:rPr>
          <w:lang w:val="en-US" w:eastAsia="zh-CN"/>
        </w:rPr>
        <w:t>deviceManagementReport</w:t>
      </w:r>
      <w:r>
        <w:tab/>
      </w:r>
      <w:r>
        <w:fldChar w:fldCharType="begin"/>
      </w:r>
      <w:r>
        <w:instrText xml:space="preserve"> PAGEREF _Toc418660286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.1</w:t>
      </w:r>
      <w:r w:rsidRPr="00F25841">
        <w:rPr>
          <w:lang w:val="en-US"/>
        </w:rPr>
        <w:tab/>
        <w:t>Description</w:t>
      </w:r>
      <w:r>
        <w:tab/>
      </w:r>
      <w:r>
        <w:fldChar w:fldCharType="begin"/>
      </w:r>
      <w:r>
        <w:instrText xml:space="preserve"> PAGEREF _Toc418660287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.2</w:t>
      </w:r>
      <w:r w:rsidRPr="00F25841">
        <w:rPr>
          <w:lang w:val="en-US"/>
        </w:rPr>
        <w:tab/>
        <w:t>Pre-Conditions</w:t>
      </w:r>
      <w:r>
        <w:tab/>
      </w:r>
      <w:r>
        <w:fldChar w:fldCharType="begin"/>
      </w:r>
      <w:r>
        <w:instrText xml:space="preserve"> PAGEREF _Toc418660288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.3</w:t>
      </w:r>
      <w:r w:rsidRPr="00F25841">
        <w:rPr>
          <w:lang w:val="en-US"/>
        </w:rPr>
        <w:tab/>
        <w:t>Signature –</w:t>
      </w:r>
      <w:r w:rsidRPr="00F25841">
        <w:rPr>
          <w:lang w:val="en-US" w:eastAsia="zh-CN"/>
        </w:rPr>
        <w:t>deviceManagementReport</w:t>
      </w:r>
      <w:r>
        <w:tab/>
      </w:r>
      <w:r>
        <w:fldChar w:fldCharType="begin"/>
      </w:r>
      <w:r>
        <w:instrText xml:space="preserve"> PAGEREF _Toc418660289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6.7.2.5.4</w:t>
      </w:r>
      <w:r w:rsidRPr="00F25841">
        <w:rPr>
          <w:lang w:val="en-US"/>
        </w:rPr>
        <w:tab/>
        <w:t>Service Interactions</w:t>
      </w:r>
      <w:r>
        <w:tab/>
      </w:r>
      <w:r>
        <w:fldChar w:fldCharType="begin"/>
      </w:r>
      <w:r>
        <w:instrText xml:space="preserve"> PAGEREF _Toc418660290 \h </w:instrText>
      </w:r>
      <w:r>
        <w:fldChar w:fldCharType="separate"/>
      </w:r>
      <w:r>
        <w:t>101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6.7.2.5.5</w:t>
      </w:r>
      <w:r w:rsidRPr="00F25841">
        <w:rPr>
          <w:lang w:val="en-US" w:eastAsia="ko-KR"/>
        </w:rPr>
        <w:tab/>
        <w:t>Post-Conditions</w:t>
      </w:r>
      <w:r>
        <w:tab/>
      </w:r>
      <w:r>
        <w:fldChar w:fldCharType="begin"/>
      </w:r>
      <w:r>
        <w:instrText xml:space="preserve"> PAGEREF _Toc418660291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w:t>
      </w:r>
      <w:r w:rsidRPr="00F25841">
        <w:rPr>
          <w:lang w:val="en-US" w:eastAsia="zh-CN"/>
        </w:rPr>
        <w:t>.7.2.5.6</w:t>
      </w:r>
      <w:r w:rsidRPr="00F25841">
        <w:rPr>
          <w:lang w:val="en-US" w:eastAsia="zh-CN"/>
        </w:rPr>
        <w:tab/>
        <w:t>Excepti</w:t>
      </w:r>
      <w:r w:rsidRPr="00F25841">
        <w:rPr>
          <w:lang w:val="en-US" w:eastAsia="ko-KR"/>
        </w:rPr>
        <w:t>ons</w:t>
      </w:r>
      <w:r>
        <w:tab/>
      </w:r>
      <w:r>
        <w:fldChar w:fldCharType="begin"/>
      </w:r>
      <w:r>
        <w:instrText xml:space="preserve"> PAGEREF _Toc418660292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_Toc418660293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5</w:t>
      </w:r>
      <w:r w:rsidRPr="00F25841">
        <w:rPr>
          <w:lang w:val="en-US"/>
        </w:rPr>
        <w:t>.</w:t>
      </w:r>
      <w:r w:rsidRPr="00F25841">
        <w:rPr>
          <w:lang w:val="en-US" w:eastAsia="zh-CN"/>
        </w:rPr>
        <w:t>7</w:t>
      </w:r>
      <w:r w:rsidRPr="00F25841">
        <w:rPr>
          <w:lang w:val="en-US"/>
        </w:rPr>
        <w:tab/>
        <w:t>oneM2M Resource Interworking</w:t>
      </w:r>
      <w:r>
        <w:tab/>
      </w:r>
      <w:r>
        <w:fldChar w:fldCharType="begin"/>
      </w:r>
      <w:r>
        <w:instrText xml:space="preserve"> PAGEREF _Toc418660294 \h </w:instrText>
      </w:r>
      <w:r>
        <w:fldChar w:fldCharType="separate"/>
      </w:r>
      <w:r>
        <w:t>102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ab/>
      </w:r>
      <w:r w:rsidRPr="00F25841">
        <w:rPr>
          <w:lang w:val="en-US" w:eastAsia="zh-CN"/>
        </w:rPr>
        <w:t>get</w:t>
      </w:r>
      <w:r w:rsidRPr="00F25841">
        <w:rPr>
          <w:lang w:val="en-US"/>
        </w:rPr>
        <w:t>DeviceInformation</w:t>
      </w:r>
      <w:r>
        <w:tab/>
      </w:r>
      <w:r>
        <w:fldChar w:fldCharType="begin"/>
      </w:r>
      <w:r>
        <w:instrText xml:space="preserve"> PAGEREF _Toc418660295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.1</w:t>
      </w:r>
      <w:r w:rsidRPr="00F25841">
        <w:rPr>
          <w:lang w:val="en-US"/>
        </w:rPr>
        <w:tab/>
        <w:t>Description</w:t>
      </w:r>
      <w:r>
        <w:tab/>
      </w:r>
      <w:r>
        <w:fldChar w:fldCharType="begin"/>
      </w:r>
      <w:r>
        <w:instrText xml:space="preserve"> PAGEREF _Toc418660296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.2</w:t>
      </w:r>
      <w:r w:rsidRPr="00F25841">
        <w:rPr>
          <w:lang w:val="en-US"/>
        </w:rPr>
        <w:tab/>
        <w:t>Pre-Conditions</w:t>
      </w:r>
      <w:r>
        <w:tab/>
      </w:r>
      <w:r>
        <w:fldChar w:fldCharType="begin"/>
      </w:r>
      <w:r>
        <w:instrText xml:space="preserve"> PAGEREF _Toc418660297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.3</w:t>
      </w:r>
      <w:r w:rsidRPr="00F25841">
        <w:rPr>
          <w:lang w:val="en-US"/>
        </w:rPr>
        <w:tab/>
        <w:t>Signature –</w:t>
      </w:r>
      <w:r w:rsidRPr="00F25841">
        <w:rPr>
          <w:lang w:val="en-US" w:eastAsia="zh-CN"/>
        </w:rPr>
        <w:t>get</w:t>
      </w:r>
      <w:r w:rsidRPr="00F25841">
        <w:rPr>
          <w:lang w:val="en-US"/>
        </w:rPr>
        <w:t>DeviceInformation</w:t>
      </w:r>
      <w:r>
        <w:tab/>
      </w:r>
      <w:r>
        <w:fldChar w:fldCharType="begin"/>
      </w:r>
      <w:r>
        <w:instrText xml:space="preserve"> PAGEREF _Toc418660298 \h </w:instrText>
      </w:r>
      <w:r>
        <w:fldChar w:fldCharType="separate"/>
      </w:r>
      <w:r>
        <w:t>102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_Toc418660299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_Toc418660300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6</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_Toc418660301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w:t>
      </w:r>
      <w:r w:rsidRPr="00F25841">
        <w:rPr>
          <w:lang w:val="en-US" w:eastAsia="zh-CN"/>
        </w:rPr>
        <w:t>7</w:t>
      </w:r>
      <w:r w:rsidRPr="00F25841">
        <w:rPr>
          <w:lang w:val="en-US"/>
        </w:rPr>
        <w:t>.2.</w:t>
      </w:r>
      <w:r w:rsidRPr="00F25841">
        <w:rPr>
          <w:lang w:val="en-US" w:eastAsia="zh-CN"/>
        </w:rPr>
        <w:t>6</w:t>
      </w:r>
      <w:r w:rsidRPr="00F25841">
        <w:rPr>
          <w:lang w:val="en-US"/>
        </w:rPr>
        <w:t>.7</w:t>
      </w:r>
      <w:r w:rsidRPr="00F25841">
        <w:rPr>
          <w:lang w:val="en-US"/>
        </w:rPr>
        <w:tab/>
        <w:t>oneM2M Resource Interworking</w:t>
      </w:r>
      <w:r>
        <w:tab/>
      </w:r>
      <w:r>
        <w:fldChar w:fldCharType="begin"/>
      </w:r>
      <w:r>
        <w:instrText xml:space="preserve"> PAGEREF _Toc418660302 \h </w:instrText>
      </w:r>
      <w:r>
        <w:fldChar w:fldCharType="separate"/>
      </w:r>
      <w:r>
        <w:t>103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ab/>
      </w:r>
      <w:r w:rsidRPr="00F25841">
        <w:rPr>
          <w:lang w:val="en-US" w:eastAsia="zh-CN"/>
        </w:rPr>
        <w:t>getDeviceCapabilities</w:t>
      </w:r>
      <w:r>
        <w:tab/>
      </w:r>
      <w:r>
        <w:fldChar w:fldCharType="begin"/>
      </w:r>
      <w:r>
        <w:instrText xml:space="preserve"> PAGEREF _Toc418660303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.1</w:t>
      </w:r>
      <w:r w:rsidRPr="00F25841">
        <w:rPr>
          <w:lang w:val="en-US"/>
        </w:rPr>
        <w:tab/>
        <w:t>Description</w:t>
      </w:r>
      <w:r>
        <w:tab/>
      </w:r>
      <w:r>
        <w:fldChar w:fldCharType="begin"/>
      </w:r>
      <w:r>
        <w:instrText xml:space="preserve"> PAGEREF _Toc418660304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.2</w:t>
      </w:r>
      <w:r w:rsidRPr="00F25841">
        <w:rPr>
          <w:lang w:val="en-US"/>
        </w:rPr>
        <w:tab/>
        <w:t>Pre-Conditions</w:t>
      </w:r>
      <w:r>
        <w:tab/>
      </w:r>
      <w:r>
        <w:fldChar w:fldCharType="begin"/>
      </w:r>
      <w:r>
        <w:instrText xml:space="preserve"> PAGEREF _Toc418660305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.3</w:t>
      </w:r>
      <w:r w:rsidRPr="00F25841">
        <w:rPr>
          <w:lang w:val="en-US"/>
        </w:rPr>
        <w:tab/>
        <w:t>Signature –</w:t>
      </w:r>
      <w:r w:rsidRPr="00F25841">
        <w:rPr>
          <w:lang w:val="en-US" w:eastAsia="zh-CN"/>
        </w:rPr>
        <w:t>getDeviceCapabilities</w:t>
      </w:r>
      <w:r>
        <w:tab/>
      </w:r>
      <w:r>
        <w:fldChar w:fldCharType="begin"/>
      </w:r>
      <w:r>
        <w:instrText xml:space="preserve"> PAGEREF _Toc418660306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_Toc418660307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_Toc418660308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_Toc418660309 \h </w:instrText>
      </w:r>
      <w:r>
        <w:fldChar w:fldCharType="separate"/>
      </w:r>
      <w:r>
        <w:t>103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7</w:t>
      </w:r>
      <w:r w:rsidRPr="00F25841">
        <w:rPr>
          <w:lang w:val="en-US"/>
        </w:rPr>
        <w:t>.7</w:t>
      </w:r>
      <w:r w:rsidRPr="00F25841">
        <w:rPr>
          <w:lang w:val="en-US"/>
        </w:rPr>
        <w:tab/>
        <w:t>oneM2M Resource Interworking</w:t>
      </w:r>
      <w:r>
        <w:tab/>
      </w:r>
      <w:r>
        <w:fldChar w:fldCharType="begin"/>
      </w:r>
      <w:r>
        <w:instrText xml:space="preserve"> PAGEREF _Toc418660310 \h </w:instrText>
      </w:r>
      <w:r>
        <w:fldChar w:fldCharType="separate"/>
      </w:r>
      <w:r>
        <w:t>103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ab/>
      </w:r>
      <w:r w:rsidRPr="00F25841">
        <w:rPr>
          <w:lang w:val="en-US" w:eastAsia="zh-CN"/>
        </w:rPr>
        <w:t>enableDeviceCapability</w:t>
      </w:r>
      <w:r>
        <w:tab/>
      </w:r>
      <w:r>
        <w:fldChar w:fldCharType="begin"/>
      </w:r>
      <w:r>
        <w:instrText xml:space="preserve"> PAGEREF _Toc418660311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.1</w:t>
      </w:r>
      <w:r w:rsidRPr="00F25841">
        <w:rPr>
          <w:lang w:val="en-US"/>
        </w:rPr>
        <w:tab/>
        <w:t>Description</w:t>
      </w:r>
      <w:r>
        <w:tab/>
      </w:r>
      <w:r>
        <w:fldChar w:fldCharType="begin"/>
      </w:r>
      <w:r>
        <w:instrText xml:space="preserve"> PAGEREF _Toc418660312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.2</w:t>
      </w:r>
      <w:r w:rsidRPr="00F25841">
        <w:rPr>
          <w:lang w:val="en-US"/>
        </w:rPr>
        <w:tab/>
        <w:t>Pre-Conditions</w:t>
      </w:r>
      <w:r>
        <w:tab/>
      </w:r>
      <w:r>
        <w:fldChar w:fldCharType="begin"/>
      </w:r>
      <w:r>
        <w:instrText xml:space="preserve"> PAGEREF _Toc418660313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.3</w:t>
      </w:r>
      <w:r w:rsidRPr="00F25841">
        <w:rPr>
          <w:lang w:val="en-US"/>
        </w:rPr>
        <w:tab/>
        <w:t>Signature –</w:t>
      </w:r>
      <w:r w:rsidRPr="00F25841">
        <w:rPr>
          <w:lang w:val="en-US" w:eastAsia="zh-CN"/>
        </w:rPr>
        <w:t>enableDeviceCapability</w:t>
      </w:r>
      <w:r>
        <w:tab/>
      </w:r>
      <w:r>
        <w:fldChar w:fldCharType="begin"/>
      </w:r>
      <w:r>
        <w:instrText xml:space="preserve"> PAGEREF _Toc418660314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_Toc418660315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_Toc418660316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_Toc418660317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8</w:t>
      </w:r>
      <w:r w:rsidRPr="00F25841">
        <w:rPr>
          <w:lang w:val="en-US"/>
        </w:rPr>
        <w:t>.7</w:t>
      </w:r>
      <w:r w:rsidRPr="00F25841">
        <w:rPr>
          <w:lang w:val="en-US"/>
        </w:rPr>
        <w:tab/>
        <w:t>oneM2M Resource Interworking</w:t>
      </w:r>
      <w:r>
        <w:tab/>
      </w:r>
      <w:r>
        <w:fldChar w:fldCharType="begin"/>
      </w:r>
      <w:r>
        <w:instrText xml:space="preserve"> PAGEREF _Toc418660318 \h </w:instrText>
      </w:r>
      <w:r>
        <w:fldChar w:fldCharType="separate"/>
      </w:r>
      <w:r>
        <w:t>104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ab/>
      </w:r>
      <w:r w:rsidRPr="00F25841">
        <w:rPr>
          <w:lang w:val="en-US" w:eastAsia="zh-CN"/>
        </w:rPr>
        <w:t>disableDeviceCapability</w:t>
      </w:r>
      <w:r>
        <w:tab/>
      </w:r>
      <w:r>
        <w:fldChar w:fldCharType="begin"/>
      </w:r>
      <w:r>
        <w:instrText xml:space="preserve"> PAGEREF _Toc418660319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.1</w:t>
      </w:r>
      <w:r w:rsidRPr="00F25841">
        <w:rPr>
          <w:lang w:val="en-US"/>
        </w:rPr>
        <w:tab/>
        <w:t>Description</w:t>
      </w:r>
      <w:r>
        <w:tab/>
      </w:r>
      <w:r>
        <w:fldChar w:fldCharType="begin"/>
      </w:r>
      <w:r>
        <w:instrText xml:space="preserve"> PAGEREF _Toc418660320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.2</w:t>
      </w:r>
      <w:r w:rsidRPr="00F25841">
        <w:rPr>
          <w:lang w:val="en-US"/>
        </w:rPr>
        <w:tab/>
        <w:t>Pre-Conditions</w:t>
      </w:r>
      <w:r>
        <w:tab/>
      </w:r>
      <w:r>
        <w:fldChar w:fldCharType="begin"/>
      </w:r>
      <w:r>
        <w:instrText xml:space="preserve"> PAGEREF _Toc418660321 \h </w:instrText>
      </w:r>
      <w:r>
        <w:fldChar w:fldCharType="separate"/>
      </w:r>
      <w:r>
        <w:t>104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.3</w:t>
      </w:r>
      <w:r w:rsidRPr="00F25841">
        <w:rPr>
          <w:lang w:val="en-US"/>
        </w:rPr>
        <w:tab/>
        <w:t>Signature –</w:t>
      </w:r>
      <w:r w:rsidRPr="00F25841">
        <w:rPr>
          <w:lang w:val="en-US" w:eastAsia="zh-CN"/>
        </w:rPr>
        <w:t>disableDeviceCapability</w:t>
      </w:r>
      <w:r>
        <w:tab/>
      </w:r>
      <w:r>
        <w:fldChar w:fldCharType="begin"/>
      </w:r>
      <w:r>
        <w:instrText xml:space="preserve"> PAGEREF _Toc418660322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_Toc418660323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_Toc418660324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_Toc418660325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9</w:t>
      </w:r>
      <w:r w:rsidRPr="00F25841">
        <w:rPr>
          <w:lang w:val="en-US"/>
        </w:rPr>
        <w:t>.7</w:t>
      </w:r>
      <w:r w:rsidRPr="00F25841">
        <w:rPr>
          <w:lang w:val="en-US"/>
        </w:rPr>
        <w:tab/>
        <w:t>oneM2M Resource Interworking</w:t>
      </w:r>
      <w:r>
        <w:tab/>
      </w:r>
      <w:r>
        <w:fldChar w:fldCharType="begin"/>
      </w:r>
      <w:r>
        <w:instrText xml:space="preserve"> PAGEREF _Toc418660326 \h </w:instrText>
      </w:r>
      <w:r>
        <w:fldChar w:fldCharType="separate"/>
      </w:r>
      <w:r>
        <w:t>105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6.7.2.10</w:t>
      </w:r>
      <w:r w:rsidRPr="00F25841">
        <w:rPr>
          <w:lang w:val="en-US"/>
        </w:rPr>
        <w:tab/>
      </w:r>
      <w:r w:rsidRPr="00F25841">
        <w:rPr>
          <w:lang w:val="en-US" w:eastAsia="zh-CN"/>
        </w:rPr>
        <w:t>getAreaNetworks</w:t>
      </w:r>
      <w:r>
        <w:tab/>
      </w:r>
      <w:r>
        <w:fldChar w:fldCharType="begin"/>
      </w:r>
      <w:r>
        <w:instrText xml:space="preserve"> PAGEREF _Toc418660327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6.7.2.10.1</w:t>
      </w:r>
      <w:r w:rsidRPr="00F25841">
        <w:rPr>
          <w:lang w:val="en-US"/>
        </w:rPr>
        <w:tab/>
        <w:t>Description</w:t>
      </w:r>
      <w:r>
        <w:tab/>
      </w:r>
      <w:r>
        <w:fldChar w:fldCharType="begin"/>
      </w:r>
      <w:r>
        <w:instrText xml:space="preserve"> PAGEREF _Toc418660328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6.7.2.10.2</w:t>
      </w:r>
      <w:r w:rsidRPr="00F25841">
        <w:rPr>
          <w:lang w:val="en-US"/>
        </w:rPr>
        <w:tab/>
        <w:t>Pre-Conditions</w:t>
      </w:r>
      <w:r>
        <w:tab/>
      </w:r>
      <w:r>
        <w:fldChar w:fldCharType="begin"/>
      </w:r>
      <w:r>
        <w:instrText xml:space="preserve"> PAGEREF _Toc418660329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6.7.2.10.3</w:t>
      </w:r>
      <w:r w:rsidRPr="00F25841">
        <w:rPr>
          <w:lang w:val="en-US"/>
        </w:rPr>
        <w:tab/>
        <w:t>Signature –</w:t>
      </w:r>
      <w:r w:rsidRPr="00F25841">
        <w:rPr>
          <w:lang w:val="en-US" w:eastAsia="zh-CN"/>
        </w:rPr>
        <w:t>getAreaNetworks</w:t>
      </w:r>
      <w:r>
        <w:tab/>
      </w:r>
      <w:r>
        <w:fldChar w:fldCharType="begin"/>
      </w:r>
      <w:r>
        <w:instrText xml:space="preserve"> PAGEREF _Toc418660330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6.7.2.10.4</w:t>
      </w:r>
      <w:r w:rsidRPr="00F25841">
        <w:rPr>
          <w:lang w:val="en-US"/>
        </w:rPr>
        <w:tab/>
      </w:r>
      <w:r w:rsidRPr="00F25841">
        <w:rPr>
          <w:lang w:val="en-US" w:eastAsia="ko-KR"/>
        </w:rPr>
        <w:t>Post-Conditions</w:t>
      </w:r>
      <w:r>
        <w:tab/>
      </w:r>
      <w:r>
        <w:fldChar w:fldCharType="begin"/>
      </w:r>
      <w:r>
        <w:instrText xml:space="preserve"> PAGEREF _Toc418660331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6.7.2.10.5</w:t>
      </w:r>
      <w:r w:rsidRPr="00F25841">
        <w:rPr>
          <w:lang w:val="en-US"/>
        </w:rPr>
        <w:tab/>
      </w:r>
      <w:r w:rsidRPr="00F25841">
        <w:rPr>
          <w:lang w:val="en-US" w:eastAsia="ko-KR"/>
        </w:rPr>
        <w:t>Exceptions</w:t>
      </w:r>
      <w:r>
        <w:tab/>
      </w:r>
      <w:r>
        <w:fldChar w:fldCharType="begin"/>
      </w:r>
      <w:r>
        <w:instrText xml:space="preserve"> PAGEREF _Toc418660332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6.7.2.10.6</w:t>
      </w:r>
      <w:r w:rsidRPr="00F25841">
        <w:rPr>
          <w:lang w:val="en-US"/>
        </w:rPr>
        <w:tab/>
      </w:r>
      <w:r w:rsidRPr="00F25841">
        <w:rPr>
          <w:lang w:val="en-US" w:eastAsia="ko-KR"/>
        </w:rPr>
        <w:t>Policies for Use</w:t>
      </w:r>
      <w:r>
        <w:tab/>
      </w:r>
      <w:r>
        <w:fldChar w:fldCharType="begin"/>
      </w:r>
      <w:r>
        <w:instrText xml:space="preserve"> PAGEREF _Toc418660333 \h </w:instrText>
      </w:r>
      <w:r>
        <w:fldChar w:fldCharType="separate"/>
      </w:r>
      <w:r>
        <w:t>105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6.7.2.10.7</w:t>
      </w:r>
      <w:r w:rsidRPr="00F25841">
        <w:rPr>
          <w:lang w:val="en-US"/>
        </w:rPr>
        <w:tab/>
        <w:t>oneM2M Resource Interworking</w:t>
      </w:r>
      <w:r>
        <w:tab/>
      </w:r>
      <w:r>
        <w:fldChar w:fldCharType="begin"/>
      </w:r>
      <w:r>
        <w:instrText xml:space="preserve"> PAGEREF _Toc418660334 \h </w:instrText>
      </w:r>
      <w:r>
        <w:fldChar w:fldCharType="separate"/>
      </w:r>
      <w:r>
        <w:t>106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6.7.2.11</w:t>
      </w:r>
      <w:r w:rsidRPr="00F25841">
        <w:rPr>
          <w:lang w:val="en-US"/>
        </w:rPr>
        <w:tab/>
        <w:t>updateDeviceForAreaNetwork</w:t>
      </w:r>
      <w:r>
        <w:tab/>
      </w:r>
      <w:r>
        <w:fldChar w:fldCharType="begin"/>
      </w:r>
      <w:r>
        <w:instrText xml:space="preserve"> PAGEREF _Toc418660335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6.7.2.11.1</w:t>
      </w:r>
      <w:r w:rsidRPr="00F25841">
        <w:rPr>
          <w:lang w:val="en-US"/>
        </w:rPr>
        <w:tab/>
        <w:t>Description</w:t>
      </w:r>
      <w:r>
        <w:tab/>
      </w:r>
      <w:r>
        <w:fldChar w:fldCharType="begin"/>
      </w:r>
      <w:r>
        <w:instrText xml:space="preserve"> PAGEREF _Toc418660336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6.7.2.11.2</w:t>
      </w:r>
      <w:r w:rsidRPr="00F25841">
        <w:rPr>
          <w:lang w:val="en-US"/>
        </w:rPr>
        <w:tab/>
        <w:t>Pre-Conditions</w:t>
      </w:r>
      <w:r>
        <w:tab/>
      </w:r>
      <w:r>
        <w:fldChar w:fldCharType="begin"/>
      </w:r>
      <w:r>
        <w:instrText xml:space="preserve"> PAGEREF _Toc418660337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6.7.2.11.3</w:t>
      </w:r>
      <w:r w:rsidRPr="00F25841">
        <w:rPr>
          <w:lang w:val="en-US"/>
        </w:rPr>
        <w:tab/>
        <w:t>Signature –</w:t>
      </w:r>
      <w:r w:rsidRPr="00F25841">
        <w:rPr>
          <w:lang w:val="en-US" w:eastAsia="zh-CN"/>
        </w:rPr>
        <w:t>updateDeviceForAreaNetwork</w:t>
      </w:r>
      <w:r>
        <w:tab/>
      </w:r>
      <w:r>
        <w:fldChar w:fldCharType="begin"/>
      </w:r>
      <w:r>
        <w:instrText xml:space="preserve"> PAGEREF _Toc418660338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6.7.2.11.</w:t>
      </w:r>
      <w:r w:rsidRPr="00F25841">
        <w:rPr>
          <w:lang w:val="en-US" w:eastAsia="zh-CN"/>
        </w:rPr>
        <w:t>4</w:t>
      </w:r>
      <w:r w:rsidRPr="00F25841">
        <w:rPr>
          <w:lang w:val="en-US" w:eastAsia="ko-KR"/>
        </w:rPr>
        <w:tab/>
        <w:t>Post-Conditions</w:t>
      </w:r>
      <w:r>
        <w:tab/>
      </w:r>
      <w:r>
        <w:fldChar w:fldCharType="begin"/>
      </w:r>
      <w:r>
        <w:instrText xml:space="preserve"> PAGEREF _Toc418660339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6.7.2.11</w:t>
      </w:r>
      <w:r w:rsidRPr="00F25841">
        <w:rPr>
          <w:lang w:val="en-US" w:eastAsia="zh-CN"/>
        </w:rPr>
        <w:t>.5</w:t>
      </w:r>
      <w:r w:rsidRPr="00F25841">
        <w:rPr>
          <w:lang w:val="en-US" w:eastAsia="zh-CN"/>
        </w:rPr>
        <w:tab/>
        <w:t>Excepti</w:t>
      </w:r>
      <w:r w:rsidRPr="00F25841">
        <w:rPr>
          <w:lang w:val="en-US" w:eastAsia="ko-KR"/>
        </w:rPr>
        <w:t>ons</w:t>
      </w:r>
      <w:r>
        <w:tab/>
      </w:r>
      <w:r>
        <w:fldChar w:fldCharType="begin"/>
      </w:r>
      <w:r>
        <w:instrText xml:space="preserve"> PAGEREF _Toc418660340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6.7.2.11.</w:t>
      </w:r>
      <w:r w:rsidRPr="00F25841">
        <w:rPr>
          <w:lang w:val="en-US" w:eastAsia="zh-CN"/>
        </w:rPr>
        <w:t>6</w:t>
      </w:r>
      <w:r w:rsidRPr="00F25841">
        <w:rPr>
          <w:lang w:val="en-US"/>
        </w:rPr>
        <w:tab/>
      </w:r>
      <w:r w:rsidRPr="00F25841">
        <w:rPr>
          <w:lang w:val="en-US" w:eastAsia="ko-KR"/>
        </w:rPr>
        <w:t>Policies for Use</w:t>
      </w:r>
      <w:r>
        <w:tab/>
      </w:r>
      <w:r>
        <w:fldChar w:fldCharType="begin"/>
      </w:r>
      <w:r>
        <w:instrText xml:space="preserve"> PAGEREF _Toc418660341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6.7.2.11.</w:t>
      </w:r>
      <w:r w:rsidRPr="00F25841">
        <w:rPr>
          <w:lang w:val="en-US" w:eastAsia="zh-CN"/>
        </w:rPr>
        <w:t>7</w:t>
      </w:r>
      <w:r w:rsidRPr="00F25841">
        <w:rPr>
          <w:lang w:val="en-US"/>
        </w:rPr>
        <w:tab/>
        <w:t>oneM2M Resource Interworking</w:t>
      </w:r>
      <w:r>
        <w:tab/>
      </w:r>
      <w:r>
        <w:fldChar w:fldCharType="begin"/>
      </w:r>
      <w:r>
        <w:instrText xml:space="preserve"> PAGEREF _Toc418660342 \h </w:instrText>
      </w:r>
      <w:r>
        <w:fldChar w:fldCharType="separate"/>
      </w:r>
      <w:r>
        <w:t>106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ab/>
      </w:r>
      <w:r w:rsidRPr="00F25841">
        <w:rPr>
          <w:lang w:val="en-US" w:eastAsia="zh-CN"/>
        </w:rPr>
        <w:t>rebootDevice</w:t>
      </w:r>
      <w:r>
        <w:tab/>
      </w:r>
      <w:r>
        <w:fldChar w:fldCharType="begin"/>
      </w:r>
      <w:r>
        <w:instrText xml:space="preserve"> PAGEREF _Toc418660343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.1</w:t>
      </w:r>
      <w:r w:rsidRPr="00F25841">
        <w:rPr>
          <w:lang w:val="en-US"/>
        </w:rPr>
        <w:tab/>
        <w:t>Description</w:t>
      </w:r>
      <w:r>
        <w:tab/>
      </w:r>
      <w:r>
        <w:fldChar w:fldCharType="begin"/>
      </w:r>
      <w:r>
        <w:instrText xml:space="preserve"> PAGEREF _Toc418660344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.2</w:t>
      </w:r>
      <w:r w:rsidRPr="00F25841">
        <w:rPr>
          <w:lang w:val="en-US"/>
        </w:rPr>
        <w:tab/>
        <w:t>Pre-Conditions</w:t>
      </w:r>
      <w:r>
        <w:tab/>
      </w:r>
      <w:r>
        <w:fldChar w:fldCharType="begin"/>
      </w:r>
      <w:r>
        <w:instrText xml:space="preserve"> PAGEREF _Toc418660345 \h </w:instrText>
      </w:r>
      <w:r>
        <w:fldChar w:fldCharType="separate"/>
      </w:r>
      <w:r>
        <w:t>106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.3</w:t>
      </w:r>
      <w:r w:rsidRPr="00F25841">
        <w:rPr>
          <w:lang w:val="en-US"/>
        </w:rPr>
        <w:tab/>
        <w:t xml:space="preserve">Signature – </w:t>
      </w:r>
      <w:r w:rsidRPr="00F25841">
        <w:rPr>
          <w:lang w:val="en-US" w:eastAsia="zh-CN"/>
        </w:rPr>
        <w:t>rebootDevice</w:t>
      </w:r>
      <w:r>
        <w:tab/>
      </w:r>
      <w:r>
        <w:fldChar w:fldCharType="begin"/>
      </w:r>
      <w:r>
        <w:instrText xml:space="preserve"> PAGEREF _Toc418660346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_Toc418660347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_Toc418660348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_Toc418660349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12</w:t>
      </w:r>
      <w:r w:rsidRPr="00F25841">
        <w:rPr>
          <w:lang w:val="en-US"/>
        </w:rPr>
        <w:t>.7</w:t>
      </w:r>
      <w:r w:rsidRPr="00F25841">
        <w:rPr>
          <w:lang w:val="en-US"/>
        </w:rPr>
        <w:tab/>
        <w:t>oneM2M Resource Interworking</w:t>
      </w:r>
      <w:r>
        <w:tab/>
      </w:r>
      <w:r>
        <w:fldChar w:fldCharType="begin"/>
      </w:r>
      <w:r>
        <w:instrText xml:space="preserve"> PAGEREF _Toc418660350 \h </w:instrText>
      </w:r>
      <w:r>
        <w:fldChar w:fldCharType="separate"/>
      </w:r>
      <w:r>
        <w:t>107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ab/>
      </w:r>
      <w:r w:rsidRPr="00F25841">
        <w:rPr>
          <w:lang w:val="en-US" w:eastAsia="zh-CN"/>
        </w:rPr>
        <w:t>resetDevice</w:t>
      </w:r>
      <w:r>
        <w:tab/>
      </w:r>
      <w:r>
        <w:fldChar w:fldCharType="begin"/>
      </w:r>
      <w:r>
        <w:instrText xml:space="preserve"> PAGEREF _Toc418660351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.1</w:t>
      </w:r>
      <w:r w:rsidRPr="00F25841">
        <w:rPr>
          <w:lang w:val="en-US"/>
        </w:rPr>
        <w:tab/>
        <w:t>Description</w:t>
      </w:r>
      <w:r>
        <w:tab/>
      </w:r>
      <w:r>
        <w:fldChar w:fldCharType="begin"/>
      </w:r>
      <w:r>
        <w:instrText xml:space="preserve"> PAGEREF _Toc418660352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.2</w:t>
      </w:r>
      <w:r w:rsidRPr="00F25841">
        <w:rPr>
          <w:lang w:val="en-US"/>
        </w:rPr>
        <w:tab/>
        <w:t>Pre-Conditions</w:t>
      </w:r>
      <w:r>
        <w:tab/>
      </w:r>
      <w:r>
        <w:fldChar w:fldCharType="begin"/>
      </w:r>
      <w:r>
        <w:instrText xml:space="preserve"> PAGEREF _Toc418660353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.3</w:t>
      </w:r>
      <w:r w:rsidRPr="00F25841">
        <w:rPr>
          <w:lang w:val="en-US"/>
        </w:rPr>
        <w:tab/>
        <w:t xml:space="preserve">Signature – </w:t>
      </w:r>
      <w:r w:rsidRPr="00F25841">
        <w:rPr>
          <w:lang w:val="en-US" w:eastAsia="zh-CN"/>
        </w:rPr>
        <w:t>resetDevice</w:t>
      </w:r>
      <w:r>
        <w:tab/>
      </w:r>
      <w:r>
        <w:fldChar w:fldCharType="begin"/>
      </w:r>
      <w:r>
        <w:instrText xml:space="preserve"> PAGEREF _Toc418660354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_Toc418660355 \h </w:instrText>
      </w:r>
      <w:r>
        <w:fldChar w:fldCharType="separate"/>
      </w:r>
      <w:r>
        <w:t>107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_Toc418660356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_Toc418660357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13</w:t>
      </w:r>
      <w:r w:rsidRPr="00F25841">
        <w:rPr>
          <w:lang w:val="en-US"/>
        </w:rPr>
        <w:t>.7</w:t>
      </w:r>
      <w:r w:rsidRPr="00F25841">
        <w:rPr>
          <w:lang w:val="en-US"/>
        </w:rPr>
        <w:tab/>
        <w:t>oneM2M Resource Interworking</w:t>
      </w:r>
      <w:r>
        <w:tab/>
      </w:r>
      <w:r>
        <w:fldChar w:fldCharType="begin"/>
      </w:r>
      <w:r>
        <w:instrText xml:space="preserve"> PAGEREF _Toc418660358 \h </w:instrText>
      </w:r>
      <w:r>
        <w:fldChar w:fldCharType="separate"/>
      </w:r>
      <w:r>
        <w:t>108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ab/>
      </w:r>
      <w:r w:rsidRPr="00F25841">
        <w:rPr>
          <w:lang w:val="en-US" w:eastAsia="zh-CN"/>
        </w:rPr>
        <w:t>uploadDeviceLog</w:t>
      </w:r>
      <w:r>
        <w:tab/>
      </w:r>
      <w:r>
        <w:fldChar w:fldCharType="begin"/>
      </w:r>
      <w:r>
        <w:instrText xml:space="preserve"> PAGEREF _Toc418660359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.1</w:t>
      </w:r>
      <w:r w:rsidRPr="00F25841">
        <w:rPr>
          <w:lang w:val="en-US"/>
        </w:rPr>
        <w:tab/>
        <w:t>Description</w:t>
      </w:r>
      <w:r>
        <w:tab/>
      </w:r>
      <w:r>
        <w:fldChar w:fldCharType="begin"/>
      </w:r>
      <w:r>
        <w:instrText xml:space="preserve"> PAGEREF _Toc418660360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.2</w:t>
      </w:r>
      <w:r w:rsidRPr="00F25841">
        <w:rPr>
          <w:lang w:val="en-US"/>
        </w:rPr>
        <w:tab/>
        <w:t>Pre-Conditions</w:t>
      </w:r>
      <w:r>
        <w:tab/>
      </w:r>
      <w:r>
        <w:fldChar w:fldCharType="begin"/>
      </w:r>
      <w:r>
        <w:instrText xml:space="preserve"> PAGEREF _Toc418660361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.3</w:t>
      </w:r>
      <w:r w:rsidRPr="00F25841">
        <w:rPr>
          <w:lang w:val="en-US"/>
        </w:rPr>
        <w:tab/>
        <w:t xml:space="preserve">Signature – </w:t>
      </w:r>
      <w:r w:rsidRPr="00F25841">
        <w:rPr>
          <w:lang w:val="en-US" w:eastAsia="zh-CN"/>
        </w:rPr>
        <w:t>uploadDeviceLog</w:t>
      </w:r>
      <w:r>
        <w:tab/>
      </w:r>
      <w:r>
        <w:fldChar w:fldCharType="begin"/>
      </w:r>
      <w:r>
        <w:instrText xml:space="preserve"> PAGEREF _Toc418660362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_Toc418660363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w:t>
      </w:r>
      <w:r w:rsidRPr="00F25841">
        <w:rPr>
          <w:lang w:val="en-US" w:eastAsia="zh-CN"/>
        </w:rPr>
        <w:t>7</w:t>
      </w:r>
      <w:r w:rsidRPr="00F25841">
        <w:rPr>
          <w:lang w:val="en-US"/>
        </w:rPr>
        <w:t>.2.</w:t>
      </w:r>
      <w:r w:rsidRPr="00F25841">
        <w:rPr>
          <w:lang w:val="en-US" w:eastAsia="zh-CN"/>
        </w:rPr>
        <w:t>14</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_Toc418660364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_Toc418660365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14</w:t>
      </w:r>
      <w:r w:rsidRPr="00F25841">
        <w:rPr>
          <w:lang w:val="en-US"/>
        </w:rPr>
        <w:t>.7</w:t>
      </w:r>
      <w:r w:rsidRPr="00F25841">
        <w:rPr>
          <w:lang w:val="en-US"/>
        </w:rPr>
        <w:tab/>
        <w:t>oneM2M Resource Interworking</w:t>
      </w:r>
      <w:r>
        <w:tab/>
      </w:r>
      <w:r>
        <w:fldChar w:fldCharType="begin"/>
      </w:r>
      <w:r>
        <w:instrText xml:space="preserve"> PAGEREF _Toc418660366 \h </w:instrText>
      </w:r>
      <w:r>
        <w:fldChar w:fldCharType="separate"/>
      </w:r>
      <w:r>
        <w:t>108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ab/>
      </w:r>
      <w:r w:rsidRPr="00F25841">
        <w:rPr>
          <w:lang w:val="en-US" w:eastAsia="zh-CN"/>
        </w:rPr>
        <w:t>getDeviceLogs</w:t>
      </w:r>
      <w:r>
        <w:tab/>
      </w:r>
      <w:r>
        <w:fldChar w:fldCharType="begin"/>
      </w:r>
      <w:r>
        <w:instrText xml:space="preserve"> PAGEREF _Toc418660367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.1</w:t>
      </w:r>
      <w:r w:rsidRPr="00F25841">
        <w:rPr>
          <w:lang w:val="en-US"/>
        </w:rPr>
        <w:tab/>
        <w:t>Description</w:t>
      </w:r>
      <w:r>
        <w:tab/>
      </w:r>
      <w:r>
        <w:fldChar w:fldCharType="begin"/>
      </w:r>
      <w:r>
        <w:instrText xml:space="preserve"> PAGEREF _Toc418660368 \h </w:instrText>
      </w:r>
      <w:r>
        <w:fldChar w:fldCharType="separate"/>
      </w:r>
      <w:r>
        <w:t>108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.2</w:t>
      </w:r>
      <w:r w:rsidRPr="00F25841">
        <w:rPr>
          <w:lang w:val="en-US"/>
        </w:rPr>
        <w:tab/>
        <w:t>Pre-Conditions</w:t>
      </w:r>
      <w:r>
        <w:tab/>
      </w:r>
      <w:r>
        <w:fldChar w:fldCharType="begin"/>
      </w:r>
      <w:r>
        <w:instrText xml:space="preserve"> PAGEREF _Toc418660369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.3</w:t>
      </w:r>
      <w:r w:rsidRPr="00F25841">
        <w:rPr>
          <w:lang w:val="en-US"/>
        </w:rPr>
        <w:tab/>
        <w:t>Signature –</w:t>
      </w:r>
      <w:r w:rsidRPr="00F25841">
        <w:rPr>
          <w:lang w:val="en-US" w:eastAsia="zh-CN"/>
        </w:rPr>
        <w:t>getDeviceLogs</w:t>
      </w:r>
      <w:r>
        <w:tab/>
      </w:r>
      <w:r>
        <w:fldChar w:fldCharType="begin"/>
      </w:r>
      <w:r>
        <w:instrText xml:space="preserve"> PAGEREF _Toc418660370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_Toc418660371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_Toc418660372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_Toc418660373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15</w:t>
      </w:r>
      <w:r w:rsidRPr="00F25841">
        <w:rPr>
          <w:lang w:val="en-US"/>
        </w:rPr>
        <w:t>.7</w:t>
      </w:r>
      <w:r w:rsidRPr="00F25841">
        <w:rPr>
          <w:lang w:val="en-US"/>
        </w:rPr>
        <w:tab/>
        <w:t>oneM2M Resource Interworking</w:t>
      </w:r>
      <w:r>
        <w:tab/>
      </w:r>
      <w:r>
        <w:fldChar w:fldCharType="begin"/>
      </w:r>
      <w:r>
        <w:instrText xml:space="preserve"> PAGEREF _Toc418660374 \h </w:instrText>
      </w:r>
      <w:r>
        <w:fldChar w:fldCharType="separate"/>
      </w:r>
      <w:r>
        <w:t>109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ab/>
      </w:r>
      <w:r w:rsidRPr="00F25841">
        <w:rPr>
          <w:lang w:val="en-US" w:eastAsia="zh-CN"/>
        </w:rPr>
        <w:t>getDeviceLogInformation</w:t>
      </w:r>
      <w:r>
        <w:tab/>
      </w:r>
      <w:r>
        <w:fldChar w:fldCharType="begin"/>
      </w:r>
      <w:r>
        <w:instrText xml:space="preserve"> PAGEREF _Toc418660375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.1</w:t>
      </w:r>
      <w:r w:rsidRPr="00F25841">
        <w:rPr>
          <w:lang w:val="en-US"/>
        </w:rPr>
        <w:tab/>
        <w:t>Description</w:t>
      </w:r>
      <w:r>
        <w:tab/>
      </w:r>
      <w:r>
        <w:fldChar w:fldCharType="begin"/>
      </w:r>
      <w:r>
        <w:instrText xml:space="preserve"> PAGEREF _Toc418660376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.2</w:t>
      </w:r>
      <w:r w:rsidRPr="00F25841">
        <w:rPr>
          <w:lang w:val="en-US"/>
        </w:rPr>
        <w:tab/>
        <w:t>Pre-Conditions</w:t>
      </w:r>
      <w:r>
        <w:tab/>
      </w:r>
      <w:r>
        <w:fldChar w:fldCharType="begin"/>
      </w:r>
      <w:r>
        <w:instrText xml:space="preserve"> PAGEREF _Toc418660377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.3</w:t>
      </w:r>
      <w:r w:rsidRPr="00F25841">
        <w:rPr>
          <w:lang w:val="en-US"/>
        </w:rPr>
        <w:tab/>
        <w:t xml:space="preserve">Signature – </w:t>
      </w:r>
      <w:r w:rsidRPr="00F25841">
        <w:rPr>
          <w:lang w:val="en-US" w:eastAsia="zh-CN"/>
        </w:rPr>
        <w:t>getDeviceLogInformation</w:t>
      </w:r>
      <w:r>
        <w:tab/>
      </w:r>
      <w:r>
        <w:fldChar w:fldCharType="begin"/>
      </w:r>
      <w:r>
        <w:instrText xml:space="preserve"> PAGEREF _Toc418660378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_Toc418660379 \h </w:instrText>
      </w:r>
      <w:r>
        <w:fldChar w:fldCharType="separate"/>
      </w:r>
      <w:r>
        <w:t>109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_Toc418660380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_Toc418660381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w:t>
      </w:r>
      <w:r w:rsidRPr="00F25841">
        <w:rPr>
          <w:lang w:val="en-US" w:eastAsia="zh-CN"/>
        </w:rPr>
        <w:t>7</w:t>
      </w:r>
      <w:r w:rsidRPr="00F25841">
        <w:rPr>
          <w:lang w:val="en-US"/>
        </w:rPr>
        <w:t>.2.</w:t>
      </w:r>
      <w:r w:rsidRPr="00F25841">
        <w:rPr>
          <w:lang w:val="en-US" w:eastAsia="zh-CN"/>
        </w:rPr>
        <w:t>16</w:t>
      </w:r>
      <w:r w:rsidRPr="00F25841">
        <w:rPr>
          <w:lang w:val="en-US"/>
        </w:rPr>
        <w:t>.7</w:t>
      </w:r>
      <w:r w:rsidRPr="00F25841">
        <w:rPr>
          <w:lang w:val="en-US"/>
        </w:rPr>
        <w:tab/>
        <w:t>oneM2M Resource Interworking</w:t>
      </w:r>
      <w:r>
        <w:tab/>
      </w:r>
      <w:r>
        <w:fldChar w:fldCharType="begin"/>
      </w:r>
      <w:r>
        <w:instrText xml:space="preserve"> PAGEREF _Toc418660382 \h </w:instrText>
      </w:r>
      <w:r>
        <w:fldChar w:fldCharType="separate"/>
      </w:r>
      <w:r>
        <w:t>110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ab/>
      </w:r>
      <w:r w:rsidRPr="00F25841">
        <w:rPr>
          <w:lang w:val="en-US" w:eastAsia="zh-CN"/>
        </w:rPr>
        <w:t>getSoftwareInformation</w:t>
      </w:r>
      <w:r>
        <w:tab/>
      </w:r>
      <w:r>
        <w:fldChar w:fldCharType="begin"/>
      </w:r>
      <w:r>
        <w:instrText xml:space="preserve"> PAGEREF _Toc418660383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.1</w:t>
      </w:r>
      <w:r w:rsidRPr="00F25841">
        <w:rPr>
          <w:lang w:val="en-US"/>
        </w:rPr>
        <w:tab/>
        <w:t>Description</w:t>
      </w:r>
      <w:r>
        <w:tab/>
      </w:r>
      <w:r>
        <w:fldChar w:fldCharType="begin"/>
      </w:r>
      <w:r>
        <w:instrText xml:space="preserve"> PAGEREF _Toc418660384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.2</w:t>
      </w:r>
      <w:r w:rsidRPr="00F25841">
        <w:rPr>
          <w:lang w:val="en-US"/>
        </w:rPr>
        <w:tab/>
        <w:t>Pre-Conditions</w:t>
      </w:r>
      <w:r>
        <w:tab/>
      </w:r>
      <w:r>
        <w:fldChar w:fldCharType="begin"/>
      </w:r>
      <w:r>
        <w:instrText xml:space="preserve"> PAGEREF _Toc418660385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.3</w:t>
      </w:r>
      <w:r w:rsidRPr="00F25841">
        <w:rPr>
          <w:lang w:val="en-US"/>
        </w:rPr>
        <w:tab/>
        <w:t>Signature –</w:t>
      </w:r>
      <w:r w:rsidRPr="00F25841">
        <w:rPr>
          <w:lang w:val="en-US" w:eastAsia="zh-CN"/>
        </w:rPr>
        <w:t>getSoftwareInformation</w:t>
      </w:r>
      <w:r>
        <w:tab/>
      </w:r>
      <w:r>
        <w:fldChar w:fldCharType="begin"/>
      </w:r>
      <w:r>
        <w:instrText xml:space="preserve"> PAGEREF _Toc418660386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_Toc418660387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_Toc418660388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_Toc418660389 \h </w:instrText>
      </w:r>
      <w:r>
        <w:fldChar w:fldCharType="separate"/>
      </w:r>
      <w:r>
        <w:t>110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7</w:t>
      </w:r>
      <w:r w:rsidRPr="00F25841">
        <w:rPr>
          <w:lang w:val="en-US"/>
        </w:rPr>
        <w:t>.7</w:t>
      </w:r>
      <w:r w:rsidRPr="00F25841">
        <w:rPr>
          <w:lang w:val="en-US"/>
        </w:rPr>
        <w:tab/>
        <w:t>oneM2M Resource Interworking</w:t>
      </w:r>
      <w:r>
        <w:tab/>
      </w:r>
      <w:r>
        <w:fldChar w:fldCharType="begin"/>
      </w:r>
      <w:r>
        <w:instrText xml:space="preserve"> PAGEREF _Toc418660390 \h </w:instrText>
      </w:r>
      <w:r>
        <w:fldChar w:fldCharType="separate"/>
      </w:r>
      <w:r>
        <w:t>110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ab/>
      </w:r>
      <w:r w:rsidRPr="00F25841">
        <w:rPr>
          <w:lang w:val="en-US" w:eastAsia="zh-CN"/>
        </w:rPr>
        <w:t>downloadSoftware</w:t>
      </w:r>
      <w:r>
        <w:tab/>
      </w:r>
      <w:r>
        <w:fldChar w:fldCharType="begin"/>
      </w:r>
      <w:r>
        <w:instrText xml:space="preserve"> PAGEREF _Toc418660391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.1</w:t>
      </w:r>
      <w:r w:rsidRPr="00F25841">
        <w:rPr>
          <w:lang w:val="en-US"/>
        </w:rPr>
        <w:tab/>
        <w:t>Description</w:t>
      </w:r>
      <w:r>
        <w:tab/>
      </w:r>
      <w:r>
        <w:fldChar w:fldCharType="begin"/>
      </w:r>
      <w:r>
        <w:instrText xml:space="preserve"> PAGEREF _Toc418660392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.2</w:t>
      </w:r>
      <w:r w:rsidRPr="00F25841">
        <w:rPr>
          <w:lang w:val="en-US"/>
        </w:rPr>
        <w:tab/>
        <w:t>Pre-Conditions</w:t>
      </w:r>
      <w:r>
        <w:tab/>
      </w:r>
      <w:r>
        <w:fldChar w:fldCharType="begin"/>
      </w:r>
      <w:r>
        <w:instrText xml:space="preserve"> PAGEREF _Toc418660393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.3</w:t>
      </w:r>
      <w:r w:rsidRPr="00F25841">
        <w:rPr>
          <w:lang w:val="en-US"/>
        </w:rPr>
        <w:tab/>
        <w:t>Signature –</w:t>
      </w:r>
      <w:r w:rsidRPr="00F25841">
        <w:rPr>
          <w:lang w:val="en-US" w:eastAsia="zh-CN"/>
        </w:rPr>
        <w:t>downloadSoftware</w:t>
      </w:r>
      <w:r>
        <w:tab/>
      </w:r>
      <w:r>
        <w:fldChar w:fldCharType="begin"/>
      </w:r>
      <w:r>
        <w:instrText xml:space="preserve"> PAGEREF _Toc418660394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_Toc418660395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_Toc418660396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_Toc418660397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6.7.2.1</w:t>
      </w:r>
      <w:r w:rsidRPr="00F25841">
        <w:rPr>
          <w:lang w:val="en-US" w:eastAsia="zh-CN"/>
        </w:rPr>
        <w:t>8</w:t>
      </w:r>
      <w:r w:rsidRPr="00F25841">
        <w:rPr>
          <w:lang w:val="en-US"/>
        </w:rPr>
        <w:t>.7</w:t>
      </w:r>
      <w:r w:rsidRPr="00F25841">
        <w:rPr>
          <w:lang w:val="en-US"/>
        </w:rPr>
        <w:tab/>
        <w:t>oneM2M Resource Interworking</w:t>
      </w:r>
      <w:r>
        <w:tab/>
      </w:r>
      <w:r>
        <w:fldChar w:fldCharType="begin"/>
      </w:r>
      <w:r>
        <w:instrText xml:space="preserve"> PAGEREF _Toc418660398 \h </w:instrText>
      </w:r>
      <w:r>
        <w:fldChar w:fldCharType="separate"/>
      </w:r>
      <w:r>
        <w:t>111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ab/>
      </w:r>
      <w:r w:rsidRPr="00F25841">
        <w:rPr>
          <w:lang w:val="en-US" w:eastAsia="zh-CN"/>
        </w:rPr>
        <w:t>installSoftware</w:t>
      </w:r>
      <w:r>
        <w:tab/>
      </w:r>
      <w:r>
        <w:fldChar w:fldCharType="begin"/>
      </w:r>
      <w:r>
        <w:instrText xml:space="preserve"> PAGEREF _Toc418660399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.1</w:t>
      </w:r>
      <w:r w:rsidRPr="00F25841">
        <w:rPr>
          <w:lang w:val="en-US"/>
        </w:rPr>
        <w:tab/>
        <w:t>Description</w:t>
      </w:r>
      <w:r>
        <w:tab/>
      </w:r>
      <w:r>
        <w:fldChar w:fldCharType="begin"/>
      </w:r>
      <w:r>
        <w:instrText xml:space="preserve"> PAGEREF _Toc418660400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.2</w:t>
      </w:r>
      <w:r w:rsidRPr="00F25841">
        <w:rPr>
          <w:lang w:val="en-US"/>
        </w:rPr>
        <w:tab/>
        <w:t>Pre-Conditions</w:t>
      </w:r>
      <w:r>
        <w:tab/>
      </w:r>
      <w:r>
        <w:fldChar w:fldCharType="begin"/>
      </w:r>
      <w:r>
        <w:instrText xml:space="preserve"> PAGEREF _Toc418660401 \h </w:instrText>
      </w:r>
      <w:r>
        <w:fldChar w:fldCharType="separate"/>
      </w:r>
      <w:r>
        <w:t>111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.3</w:t>
      </w:r>
      <w:r w:rsidRPr="00F25841">
        <w:rPr>
          <w:lang w:val="en-US"/>
        </w:rPr>
        <w:tab/>
        <w:t>Signature –</w:t>
      </w:r>
      <w:r w:rsidRPr="00F25841">
        <w:rPr>
          <w:lang w:val="en-US" w:eastAsia="zh-CN"/>
        </w:rPr>
        <w:t>installSoftware</w:t>
      </w:r>
      <w:r>
        <w:tab/>
      </w:r>
      <w:r>
        <w:fldChar w:fldCharType="begin"/>
      </w:r>
      <w:r>
        <w:instrText xml:space="preserve"> PAGEREF _Toc418660402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_Toc418660403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_Toc418660404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_Toc418660405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w:t>
      </w:r>
      <w:r w:rsidRPr="00F25841">
        <w:rPr>
          <w:lang w:val="en-US" w:eastAsia="zh-CN"/>
        </w:rPr>
        <w:t>19</w:t>
      </w:r>
      <w:r w:rsidRPr="00F25841">
        <w:rPr>
          <w:lang w:val="en-US"/>
        </w:rPr>
        <w:t>.7</w:t>
      </w:r>
      <w:r w:rsidRPr="00F25841">
        <w:rPr>
          <w:lang w:val="en-US"/>
        </w:rPr>
        <w:tab/>
        <w:t>oneM2M Resource Interworking</w:t>
      </w:r>
      <w:r>
        <w:tab/>
      </w:r>
      <w:r>
        <w:fldChar w:fldCharType="begin"/>
      </w:r>
      <w:r>
        <w:instrText xml:space="preserve"> PAGEREF _Toc418660406 \h </w:instrText>
      </w:r>
      <w:r>
        <w:fldChar w:fldCharType="separate"/>
      </w:r>
      <w:r>
        <w:t>112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ab/>
      </w:r>
      <w:r w:rsidRPr="00F25841">
        <w:rPr>
          <w:lang w:val="en-US" w:eastAsia="zh-CN"/>
        </w:rPr>
        <w:t>activateSoftware</w:t>
      </w:r>
      <w:r>
        <w:tab/>
      </w:r>
      <w:r>
        <w:fldChar w:fldCharType="begin"/>
      </w:r>
      <w:r>
        <w:instrText xml:space="preserve"> PAGEREF _Toc418660407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.1</w:t>
      </w:r>
      <w:r w:rsidRPr="00F25841">
        <w:rPr>
          <w:lang w:val="en-US"/>
        </w:rPr>
        <w:tab/>
        <w:t>Description</w:t>
      </w:r>
      <w:r>
        <w:tab/>
      </w:r>
      <w:r>
        <w:fldChar w:fldCharType="begin"/>
      </w:r>
      <w:r>
        <w:instrText xml:space="preserve"> PAGEREF _Toc418660408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.2</w:t>
      </w:r>
      <w:r w:rsidRPr="00F25841">
        <w:rPr>
          <w:lang w:val="en-US"/>
        </w:rPr>
        <w:tab/>
        <w:t>Pre-Conditions</w:t>
      </w:r>
      <w:r>
        <w:tab/>
      </w:r>
      <w:r>
        <w:fldChar w:fldCharType="begin"/>
      </w:r>
      <w:r>
        <w:instrText xml:space="preserve"> PAGEREF _Toc418660409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.3</w:t>
      </w:r>
      <w:r w:rsidRPr="00F25841">
        <w:rPr>
          <w:lang w:val="en-US"/>
        </w:rPr>
        <w:tab/>
        <w:t xml:space="preserve">Signature – </w:t>
      </w:r>
      <w:r w:rsidRPr="00F25841">
        <w:rPr>
          <w:lang w:val="en-US" w:eastAsia="zh-CN"/>
        </w:rPr>
        <w:t>activateSoftware</w:t>
      </w:r>
      <w:r>
        <w:tab/>
      </w:r>
      <w:r>
        <w:fldChar w:fldCharType="begin"/>
      </w:r>
      <w:r>
        <w:instrText xml:space="preserve"> PAGEREF _Toc418660410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.4</w:t>
      </w:r>
      <w:r w:rsidRPr="00F25841">
        <w:rPr>
          <w:lang w:val="en-US"/>
        </w:rPr>
        <w:tab/>
      </w:r>
      <w:r w:rsidRPr="00F25841">
        <w:rPr>
          <w:lang w:val="en-US" w:eastAsia="ko-KR"/>
        </w:rPr>
        <w:t>Post-Conditions</w:t>
      </w:r>
      <w:r>
        <w:tab/>
      </w:r>
      <w:r>
        <w:fldChar w:fldCharType="begin"/>
      </w:r>
      <w:r>
        <w:instrText xml:space="preserve"> PAGEREF _Toc418660411 \h </w:instrText>
      </w:r>
      <w:r>
        <w:fldChar w:fldCharType="separate"/>
      </w:r>
      <w:r>
        <w:t>112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.5</w:t>
      </w:r>
      <w:r w:rsidRPr="00F25841">
        <w:rPr>
          <w:lang w:val="en-US"/>
        </w:rPr>
        <w:tab/>
      </w:r>
      <w:r w:rsidRPr="00F25841">
        <w:rPr>
          <w:lang w:val="en-US" w:eastAsia="ko-KR"/>
        </w:rPr>
        <w:t>Exceptions</w:t>
      </w:r>
      <w:r>
        <w:tab/>
      </w:r>
      <w:r>
        <w:fldChar w:fldCharType="begin"/>
      </w:r>
      <w:r>
        <w:instrText xml:space="preserve"> PAGEREF _Toc418660412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.6</w:t>
      </w:r>
      <w:r w:rsidRPr="00F25841">
        <w:rPr>
          <w:lang w:val="en-US"/>
        </w:rPr>
        <w:tab/>
      </w:r>
      <w:r w:rsidRPr="00F25841">
        <w:rPr>
          <w:lang w:val="en-US" w:eastAsia="ko-KR"/>
        </w:rPr>
        <w:t>Policies for Use</w:t>
      </w:r>
      <w:r>
        <w:tab/>
      </w:r>
      <w:r>
        <w:fldChar w:fldCharType="begin"/>
      </w:r>
      <w:r>
        <w:instrText xml:space="preserve"> PAGEREF _Toc418660413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0</w:t>
      </w:r>
      <w:r w:rsidRPr="00F25841">
        <w:rPr>
          <w:lang w:val="en-US"/>
        </w:rPr>
        <w:t>.7</w:t>
      </w:r>
      <w:r w:rsidRPr="00F25841">
        <w:rPr>
          <w:lang w:val="en-US"/>
        </w:rPr>
        <w:tab/>
        <w:t>oneM2M Resource Interworking</w:t>
      </w:r>
      <w:r>
        <w:tab/>
      </w:r>
      <w:r>
        <w:fldChar w:fldCharType="begin"/>
      </w:r>
      <w:r>
        <w:instrText xml:space="preserve"> PAGEREF _Toc418660414 \h </w:instrText>
      </w:r>
      <w:r>
        <w:fldChar w:fldCharType="separate"/>
      </w:r>
      <w:r>
        <w:t>113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ab/>
      </w:r>
      <w:r w:rsidRPr="00F25841">
        <w:rPr>
          <w:lang w:val="en-US" w:eastAsia="zh-CN"/>
        </w:rPr>
        <w:t>deactivateSoftware</w:t>
      </w:r>
      <w:r>
        <w:tab/>
      </w:r>
      <w:r>
        <w:fldChar w:fldCharType="begin"/>
      </w:r>
      <w:r>
        <w:instrText xml:space="preserve"> PAGEREF _Toc418660415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.1</w:t>
      </w:r>
      <w:r w:rsidRPr="00F25841">
        <w:rPr>
          <w:lang w:val="en-US"/>
        </w:rPr>
        <w:tab/>
        <w:t>Description</w:t>
      </w:r>
      <w:r>
        <w:tab/>
      </w:r>
      <w:r>
        <w:fldChar w:fldCharType="begin"/>
      </w:r>
      <w:r>
        <w:instrText xml:space="preserve"> PAGEREF _Toc418660416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.2</w:t>
      </w:r>
      <w:r w:rsidRPr="00F25841">
        <w:rPr>
          <w:lang w:val="en-US"/>
        </w:rPr>
        <w:tab/>
        <w:t>Pre-Conditions</w:t>
      </w:r>
      <w:r>
        <w:tab/>
      </w:r>
      <w:r>
        <w:fldChar w:fldCharType="begin"/>
      </w:r>
      <w:r>
        <w:instrText xml:space="preserve"> PAGEREF _Toc418660417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.3</w:t>
      </w:r>
      <w:r w:rsidRPr="00F25841">
        <w:rPr>
          <w:lang w:val="en-US"/>
        </w:rPr>
        <w:tab/>
        <w:t>Signature –</w:t>
      </w:r>
      <w:r w:rsidRPr="00F25841">
        <w:rPr>
          <w:lang w:val="en-US" w:eastAsia="zh-CN"/>
        </w:rPr>
        <w:t>deactivateSoftware</w:t>
      </w:r>
      <w:r>
        <w:tab/>
      </w:r>
      <w:r>
        <w:fldChar w:fldCharType="begin"/>
      </w:r>
      <w:r>
        <w:instrText xml:space="preserve"> PAGEREF _Toc418660418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6.7.2.2</w:t>
      </w:r>
      <w:r w:rsidRPr="00F25841">
        <w:rPr>
          <w:lang w:val="en-US" w:eastAsia="zh-CN"/>
        </w:rPr>
        <w:t>1</w:t>
      </w:r>
      <w:r w:rsidRPr="00F25841">
        <w:rPr>
          <w:lang w:val="en-US" w:eastAsia="ko-KR"/>
        </w:rPr>
        <w:t>.</w:t>
      </w:r>
      <w:r w:rsidRPr="00F25841">
        <w:rPr>
          <w:lang w:val="en-US" w:eastAsia="zh-CN"/>
        </w:rPr>
        <w:t>4</w:t>
      </w:r>
      <w:r w:rsidRPr="00F25841">
        <w:rPr>
          <w:lang w:val="en-US" w:eastAsia="ko-KR"/>
        </w:rPr>
        <w:tab/>
        <w:t>Post-Conditions</w:t>
      </w:r>
      <w:r>
        <w:tab/>
      </w:r>
      <w:r>
        <w:fldChar w:fldCharType="begin"/>
      </w:r>
      <w:r>
        <w:instrText xml:space="preserve"> PAGEREF _Toc418660419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6.7.2.2</w:t>
      </w:r>
      <w:r w:rsidRPr="00F25841">
        <w:rPr>
          <w:lang w:val="en-US" w:eastAsia="zh-CN"/>
        </w:rPr>
        <w:t>1.5</w:t>
      </w:r>
      <w:r w:rsidRPr="00F25841">
        <w:rPr>
          <w:lang w:val="en-US" w:eastAsia="zh-CN"/>
        </w:rPr>
        <w:tab/>
        <w:t>Excepti</w:t>
      </w:r>
      <w:r w:rsidRPr="00F25841">
        <w:rPr>
          <w:lang w:val="en-US" w:eastAsia="ko-KR"/>
        </w:rPr>
        <w:t>ons</w:t>
      </w:r>
      <w:r>
        <w:tab/>
      </w:r>
      <w:r>
        <w:fldChar w:fldCharType="begin"/>
      </w:r>
      <w:r>
        <w:instrText xml:space="preserve"> PAGEREF _Toc418660420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w:t>
      </w:r>
      <w:r w:rsidRPr="00F25841">
        <w:rPr>
          <w:lang w:val="en-US" w:eastAsia="zh-CN"/>
        </w:rPr>
        <w:t>6</w:t>
      </w:r>
      <w:r w:rsidRPr="00F25841">
        <w:rPr>
          <w:lang w:val="en-US"/>
        </w:rPr>
        <w:tab/>
      </w:r>
      <w:r w:rsidRPr="00F25841">
        <w:rPr>
          <w:lang w:val="en-US" w:eastAsia="ko-KR"/>
        </w:rPr>
        <w:t>Policies for Use</w:t>
      </w:r>
      <w:r>
        <w:tab/>
      </w:r>
      <w:r>
        <w:fldChar w:fldCharType="begin"/>
      </w:r>
      <w:r>
        <w:instrText xml:space="preserve"> PAGEREF _Toc418660421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1</w:t>
      </w:r>
      <w:r w:rsidRPr="00F25841">
        <w:rPr>
          <w:lang w:val="en-US"/>
        </w:rPr>
        <w:t>.</w:t>
      </w:r>
      <w:r w:rsidRPr="00F25841">
        <w:rPr>
          <w:lang w:val="en-US" w:eastAsia="zh-CN"/>
        </w:rPr>
        <w:t>7</w:t>
      </w:r>
      <w:r w:rsidRPr="00F25841">
        <w:rPr>
          <w:lang w:val="en-US"/>
        </w:rPr>
        <w:tab/>
        <w:t>oneM2M Resource Interworking</w:t>
      </w:r>
      <w:r>
        <w:tab/>
      </w:r>
      <w:r>
        <w:fldChar w:fldCharType="begin"/>
      </w:r>
      <w:r>
        <w:instrText xml:space="preserve"> PAGEREF _Toc418660422 \h </w:instrText>
      </w:r>
      <w:r>
        <w:fldChar w:fldCharType="separate"/>
      </w:r>
      <w:r>
        <w:t>113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6.7.2.2</w:t>
      </w:r>
      <w:r w:rsidRPr="00F25841">
        <w:rPr>
          <w:lang w:val="en-US" w:eastAsia="zh-CN"/>
        </w:rPr>
        <w:t>2</w:t>
      </w:r>
      <w:r w:rsidRPr="00F25841">
        <w:rPr>
          <w:lang w:val="en-US"/>
        </w:rPr>
        <w:tab/>
      </w:r>
      <w:r w:rsidRPr="00F25841">
        <w:rPr>
          <w:lang w:val="en-US" w:eastAsia="zh-CN"/>
        </w:rPr>
        <w:t>removeSoftware</w:t>
      </w:r>
      <w:r>
        <w:tab/>
      </w:r>
      <w:r>
        <w:fldChar w:fldCharType="begin"/>
      </w:r>
      <w:r>
        <w:instrText xml:space="preserve"> PAGEREF _Toc418660423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2</w:t>
      </w:r>
      <w:r w:rsidRPr="00F25841">
        <w:rPr>
          <w:lang w:val="en-US"/>
        </w:rPr>
        <w:t>.1</w:t>
      </w:r>
      <w:r w:rsidRPr="00F25841">
        <w:rPr>
          <w:lang w:val="en-US"/>
        </w:rPr>
        <w:tab/>
        <w:t>Description</w:t>
      </w:r>
      <w:r>
        <w:tab/>
      </w:r>
      <w:r>
        <w:fldChar w:fldCharType="begin"/>
      </w:r>
      <w:r>
        <w:instrText xml:space="preserve"> PAGEREF _Toc418660424 \h </w:instrText>
      </w:r>
      <w:r>
        <w:fldChar w:fldCharType="separate"/>
      </w:r>
      <w:r>
        <w:t>113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2</w:t>
      </w:r>
      <w:r w:rsidRPr="00F25841">
        <w:rPr>
          <w:lang w:val="en-US"/>
        </w:rPr>
        <w:t>.2</w:t>
      </w:r>
      <w:r w:rsidRPr="00F25841">
        <w:rPr>
          <w:lang w:val="en-US"/>
        </w:rPr>
        <w:tab/>
        <w:t>Pre-Conditions</w:t>
      </w:r>
      <w:r>
        <w:tab/>
      </w:r>
      <w:r>
        <w:fldChar w:fldCharType="begin"/>
      </w:r>
      <w:r>
        <w:instrText xml:space="preserve"> PAGEREF _Toc418660425 \h </w:instrText>
      </w:r>
      <w:r>
        <w:fldChar w:fldCharType="separate"/>
      </w:r>
      <w:r>
        <w:t>114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6.7.2.2</w:t>
      </w:r>
      <w:r w:rsidRPr="00F25841">
        <w:rPr>
          <w:lang w:val="en-US" w:eastAsia="zh-CN"/>
        </w:rPr>
        <w:t>2</w:t>
      </w:r>
      <w:r w:rsidRPr="00F25841">
        <w:rPr>
          <w:lang w:val="en-US"/>
        </w:rPr>
        <w:t>.3</w:t>
      </w:r>
      <w:r w:rsidRPr="00F25841">
        <w:rPr>
          <w:lang w:val="en-US"/>
        </w:rPr>
        <w:tab/>
        <w:t>Signature –</w:t>
      </w:r>
      <w:r w:rsidRPr="00F25841">
        <w:rPr>
          <w:lang w:val="en-US" w:eastAsia="zh-CN"/>
        </w:rPr>
        <w:t>removeSoftware</w:t>
      </w:r>
      <w:r>
        <w:tab/>
      </w:r>
      <w:r>
        <w:fldChar w:fldCharType="begin"/>
      </w:r>
      <w:r>
        <w:instrText xml:space="preserve"> PAGEREF _Toc418660426 \h </w:instrText>
      </w:r>
      <w:r>
        <w:fldChar w:fldCharType="separate"/>
      </w:r>
      <w:r>
        <w:t>114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6.7.2.2</w:t>
      </w:r>
      <w:r w:rsidRPr="00F25841">
        <w:rPr>
          <w:lang w:val="en-US" w:eastAsia="zh-CN"/>
        </w:rPr>
        <w:t>2</w:t>
      </w:r>
      <w:r w:rsidRPr="00F25841">
        <w:rPr>
          <w:lang w:val="en-US" w:eastAsia="ko-KR"/>
        </w:rPr>
        <w:t>.</w:t>
      </w:r>
      <w:r w:rsidRPr="00F25841">
        <w:rPr>
          <w:lang w:val="en-US" w:eastAsia="zh-CN"/>
        </w:rPr>
        <w:t>4</w:t>
      </w:r>
      <w:r w:rsidRPr="00F25841">
        <w:rPr>
          <w:lang w:val="en-US" w:eastAsia="ko-KR"/>
        </w:rPr>
        <w:tab/>
        <w:t>Post-Conditions</w:t>
      </w:r>
      <w:r>
        <w:tab/>
      </w:r>
      <w:r>
        <w:fldChar w:fldCharType="begin"/>
      </w:r>
      <w:r>
        <w:instrText xml:space="preserve"> PAGEREF _Toc418660427 \h </w:instrText>
      </w:r>
      <w:r>
        <w:fldChar w:fldCharType="separate"/>
      </w:r>
      <w:r>
        <w:t>114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ko-KR"/>
        </w:rPr>
        <w:t>6.7.2.2</w:t>
      </w:r>
      <w:r w:rsidRPr="00F25841">
        <w:rPr>
          <w:lang w:val="en-US" w:eastAsia="zh-CN"/>
        </w:rPr>
        <w:t>2.5</w:t>
      </w:r>
      <w:r w:rsidRPr="00F25841">
        <w:rPr>
          <w:lang w:val="en-US" w:eastAsia="zh-CN"/>
        </w:rPr>
        <w:tab/>
        <w:t>Excepti</w:t>
      </w:r>
      <w:r w:rsidRPr="00F25841">
        <w:rPr>
          <w:lang w:val="en-US" w:eastAsia="ko-KR"/>
        </w:rPr>
        <w:t>ons</w:t>
      </w:r>
      <w:r>
        <w:tab/>
      </w:r>
      <w:r>
        <w:fldChar w:fldCharType="begin"/>
      </w:r>
      <w:r>
        <w:instrText xml:space="preserve"> PAGEREF _Toc418660428 \h </w:instrText>
      </w:r>
      <w:r>
        <w:fldChar w:fldCharType="separate"/>
      </w:r>
      <w:r>
        <w:t>114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2</w:t>
      </w:r>
      <w:r w:rsidRPr="00F25841">
        <w:rPr>
          <w:lang w:val="en-US"/>
        </w:rPr>
        <w:t>.</w:t>
      </w:r>
      <w:r w:rsidRPr="00F25841">
        <w:rPr>
          <w:lang w:val="en-US" w:eastAsia="zh-CN"/>
        </w:rPr>
        <w:t>6</w:t>
      </w:r>
      <w:r w:rsidRPr="00F25841">
        <w:rPr>
          <w:lang w:val="en-US"/>
        </w:rPr>
        <w:tab/>
      </w:r>
      <w:r w:rsidRPr="00F25841">
        <w:rPr>
          <w:lang w:val="en-US" w:eastAsia="ko-KR"/>
        </w:rPr>
        <w:t>Policies for Use</w:t>
      </w:r>
      <w:r>
        <w:tab/>
      </w:r>
      <w:r>
        <w:fldChar w:fldCharType="begin"/>
      </w:r>
      <w:r>
        <w:instrText xml:space="preserve"> PAGEREF _Toc418660429 \h </w:instrText>
      </w:r>
      <w:r>
        <w:fldChar w:fldCharType="separate"/>
      </w:r>
      <w:r>
        <w:t>114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6.7.2.2</w:t>
      </w:r>
      <w:r w:rsidRPr="00F25841">
        <w:rPr>
          <w:lang w:val="en-US" w:eastAsia="zh-CN"/>
        </w:rPr>
        <w:t>2</w:t>
      </w:r>
      <w:r w:rsidRPr="00F25841">
        <w:rPr>
          <w:lang w:val="en-US"/>
        </w:rPr>
        <w:t>.</w:t>
      </w:r>
      <w:r w:rsidRPr="00F25841">
        <w:rPr>
          <w:lang w:val="en-US" w:eastAsia="zh-CN"/>
        </w:rPr>
        <w:t>7</w:t>
      </w:r>
      <w:r w:rsidRPr="00F25841">
        <w:rPr>
          <w:lang w:val="en-US"/>
        </w:rPr>
        <w:tab/>
        <w:t>oneM2M Resource Interworking</w:t>
      </w:r>
      <w:r>
        <w:tab/>
      </w:r>
      <w:r>
        <w:fldChar w:fldCharType="begin"/>
      </w:r>
      <w:r>
        <w:instrText xml:space="preserve"> PAGEREF _Toc418660430 \h </w:instrText>
      </w:r>
      <w:r>
        <w:fldChar w:fldCharType="separate"/>
      </w:r>
      <w:r>
        <w:t>114</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6.8</w:t>
      </w:r>
      <w:r w:rsidRPr="00F25841">
        <w:rPr>
          <w:lang w:val="en-US"/>
        </w:rPr>
        <w:tab/>
        <w:t>Service Administration</w:t>
      </w:r>
      <w:r>
        <w:tab/>
      </w:r>
      <w:r>
        <w:fldChar w:fldCharType="begin"/>
      </w:r>
      <w:r>
        <w:instrText xml:space="preserve"> PAGEREF _Toc418660431 \h </w:instrText>
      </w:r>
      <w:r>
        <w:fldChar w:fldCharType="separate"/>
      </w:r>
      <w:r>
        <w:t>114</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6.8.1</w:t>
      </w:r>
      <w:r w:rsidRPr="00F25841">
        <w:rPr>
          <w:lang w:val="en-US"/>
        </w:rPr>
        <w:tab/>
        <w:t>Overview</w:t>
      </w:r>
      <w:r>
        <w:tab/>
      </w:r>
      <w:r>
        <w:fldChar w:fldCharType="begin"/>
      </w:r>
      <w:r>
        <w:instrText xml:space="preserve"> PAGEREF _Toc418660432 \h </w:instrText>
      </w:r>
      <w:r>
        <w:fldChar w:fldCharType="separate"/>
      </w:r>
      <w:r>
        <w:t>114</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6.8.2</w:t>
      </w:r>
      <w:r w:rsidRPr="00F25841">
        <w:rPr>
          <w:lang w:val="en-US"/>
        </w:rPr>
        <w:tab/>
        <w:t>Service Administration Entities</w:t>
      </w:r>
      <w:r>
        <w:tab/>
      </w:r>
      <w:r>
        <w:fldChar w:fldCharType="begin"/>
      </w:r>
      <w:r>
        <w:instrText xml:space="preserve"> PAGEREF _Toc418660433 \h </w:instrText>
      </w:r>
      <w:r>
        <w:fldChar w:fldCharType="separate"/>
      </w:r>
      <w:r>
        <w:t>114</w:t>
      </w:r>
      <w:r>
        <w:fldChar w:fldCharType="end"/>
      </w:r>
    </w:p>
    <w:p w:rsidR="000F472D" w:rsidRDefault="000F472D">
      <w:pPr>
        <w:pStyle w:val="TOC4"/>
        <w:rPr>
          <w:rFonts w:asciiTheme="minorHAnsi" w:eastAsiaTheme="minorEastAsia" w:hAnsiTheme="minorHAnsi" w:cstheme="minorBidi"/>
          <w:sz w:val="22"/>
          <w:szCs w:val="22"/>
          <w:lang w:val="en-US"/>
        </w:rPr>
      </w:pPr>
      <w:r>
        <w:t>6.8.2.1</w:t>
      </w:r>
      <w:r>
        <w:tab/>
        <w:t>Overview</w:t>
      </w:r>
      <w:r>
        <w:tab/>
      </w:r>
      <w:r>
        <w:fldChar w:fldCharType="begin"/>
      </w:r>
      <w:r>
        <w:instrText xml:space="preserve"> PAGEREF _Toc418660434 \h </w:instrText>
      </w:r>
      <w:r>
        <w:fldChar w:fldCharType="separate"/>
      </w:r>
      <w:r>
        <w:t>114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6.8.2.2</w:t>
      </w:r>
      <w:r w:rsidRPr="00F25841">
        <w:rPr>
          <w:lang w:val="en-US"/>
        </w:rPr>
        <w:tab/>
        <w:t>M2M Service Entity</w:t>
      </w:r>
      <w:r>
        <w:tab/>
      </w:r>
      <w:r>
        <w:fldChar w:fldCharType="begin"/>
      </w:r>
      <w:r>
        <w:instrText xml:space="preserve"> PAGEREF _Toc418660435 \h </w:instrText>
      </w:r>
      <w:r>
        <w:fldChar w:fldCharType="separate"/>
      </w:r>
      <w:r>
        <w:t>115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6.8.2.3</w:t>
      </w:r>
      <w:r w:rsidRPr="00F25841">
        <w:rPr>
          <w:lang w:val="en-US"/>
        </w:rPr>
        <w:tab/>
        <w:t>M2M Service Filter Criteria</w:t>
      </w:r>
      <w:r>
        <w:tab/>
      </w:r>
      <w:r>
        <w:fldChar w:fldCharType="begin"/>
      </w:r>
      <w:r>
        <w:instrText xml:space="preserve"> PAGEREF _Toc418660436 \h </w:instrText>
      </w:r>
      <w:r>
        <w:fldChar w:fldCharType="separate"/>
      </w:r>
      <w:r>
        <w:t>115</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6.8.3</w:t>
      </w:r>
      <w:r w:rsidRPr="00F25841">
        <w:rPr>
          <w:lang w:val="en-US"/>
        </w:rPr>
        <w:tab/>
        <w:t>Service Capabilities</w:t>
      </w:r>
      <w:r>
        <w:tab/>
      </w:r>
      <w:r>
        <w:fldChar w:fldCharType="begin"/>
      </w:r>
      <w:r>
        <w:instrText xml:space="preserve"> PAGEREF _Toc418660437 \h </w:instrText>
      </w:r>
      <w:r>
        <w:fldChar w:fldCharType="separate"/>
      </w:r>
      <w:r>
        <w:t>115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6.8.3.1</w:t>
      </w:r>
      <w:r w:rsidRPr="00F25841">
        <w:rPr>
          <w:lang w:val="en-US"/>
        </w:rPr>
        <w:tab/>
        <w:t>createM2MService</w:t>
      </w:r>
      <w:r>
        <w:tab/>
      </w:r>
      <w:r>
        <w:fldChar w:fldCharType="begin"/>
      </w:r>
      <w:r>
        <w:instrText xml:space="preserve"> PAGEREF _Toc418660438 \h </w:instrText>
      </w:r>
      <w:r>
        <w:fldChar w:fldCharType="separate"/>
      </w:r>
      <w:r>
        <w:t>115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6.8.3.1.1</w:t>
      </w:r>
      <w:r w:rsidRPr="00F25841">
        <w:rPr>
          <w:lang w:val="en-US"/>
        </w:rPr>
        <w:tab/>
        <w:t>Description</w:t>
      </w:r>
      <w:r>
        <w:tab/>
      </w:r>
      <w:r>
        <w:fldChar w:fldCharType="begin"/>
      </w:r>
      <w:r>
        <w:instrText xml:space="preserve"> PAGEREF _Toc418660439 \h </w:instrText>
      </w:r>
      <w:r>
        <w:fldChar w:fldCharType="separate"/>
      </w:r>
      <w:r>
        <w:t>115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6.8.3.1.2</w:t>
      </w:r>
      <w:r w:rsidRPr="00F25841">
        <w:rPr>
          <w:lang w:val="en-US"/>
        </w:rPr>
        <w:tab/>
        <w:t>Pre-Conditions</w:t>
      </w:r>
      <w:r>
        <w:tab/>
      </w:r>
      <w:r>
        <w:fldChar w:fldCharType="begin"/>
      </w:r>
      <w:r>
        <w:instrText xml:space="preserve"> PAGEREF _Toc418660440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6.8.3.1.3</w:t>
      </w:r>
      <w:r w:rsidRPr="00F25841">
        <w:rPr>
          <w:lang w:val="en-US"/>
        </w:rPr>
        <w:tab/>
        <w:t>Signature – createM2MService</w:t>
      </w:r>
      <w:r>
        <w:tab/>
      </w:r>
      <w:r>
        <w:fldChar w:fldCharType="begin"/>
      </w:r>
      <w:r>
        <w:instrText xml:space="preserve"> PAGEREF _Toc418660441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6.8.3.1.4</w:t>
      </w:r>
      <w:r w:rsidRPr="00F25841">
        <w:rPr>
          <w:lang w:val="en-US"/>
        </w:rPr>
        <w:tab/>
        <w:t>Service Interactions</w:t>
      </w:r>
      <w:r>
        <w:tab/>
      </w:r>
      <w:r>
        <w:fldChar w:fldCharType="begin"/>
      </w:r>
      <w:r>
        <w:instrText xml:space="preserve"> PAGEREF _Toc418660442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6.8.3.1.5</w:t>
      </w:r>
      <w:r w:rsidRPr="00F25841">
        <w:rPr>
          <w:lang w:val="en-US"/>
        </w:rPr>
        <w:tab/>
      </w:r>
      <w:r w:rsidRPr="00F25841">
        <w:rPr>
          <w:lang w:val="en-US" w:eastAsia="ko-KR"/>
        </w:rPr>
        <w:t>Post-Conditions</w:t>
      </w:r>
      <w:r>
        <w:tab/>
      </w:r>
      <w:r>
        <w:fldChar w:fldCharType="begin"/>
      </w:r>
      <w:r>
        <w:instrText xml:space="preserve"> PAGEREF _Toc418660443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6.8.3.1.6</w:t>
      </w:r>
      <w:r w:rsidRPr="00F25841">
        <w:rPr>
          <w:lang w:val="en-US"/>
        </w:rPr>
        <w:tab/>
      </w:r>
      <w:r w:rsidRPr="00F25841">
        <w:rPr>
          <w:lang w:val="en-US" w:eastAsia="ko-KR"/>
        </w:rPr>
        <w:t>Exceptions</w:t>
      </w:r>
      <w:r>
        <w:tab/>
      </w:r>
      <w:r>
        <w:fldChar w:fldCharType="begin"/>
      </w:r>
      <w:r>
        <w:instrText xml:space="preserve"> PAGEREF _Toc418660444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6.8.3.1.7</w:t>
      </w:r>
      <w:r w:rsidRPr="00F25841">
        <w:rPr>
          <w:lang w:val="en-US"/>
        </w:rPr>
        <w:tab/>
      </w:r>
      <w:r w:rsidRPr="00F25841">
        <w:rPr>
          <w:lang w:val="en-US" w:eastAsia="ko-KR"/>
        </w:rPr>
        <w:t>Policies for Use</w:t>
      </w:r>
      <w:r>
        <w:tab/>
      </w:r>
      <w:r>
        <w:fldChar w:fldCharType="begin"/>
      </w:r>
      <w:r>
        <w:instrText xml:space="preserve"> PAGEREF _Toc418660445 \h </w:instrText>
      </w:r>
      <w:r>
        <w:fldChar w:fldCharType="separate"/>
      </w:r>
      <w:r>
        <w:t>116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6.8.3.1.8</w:t>
      </w:r>
      <w:r w:rsidRPr="00F25841">
        <w:rPr>
          <w:lang w:val="en-US"/>
        </w:rPr>
        <w:tab/>
        <w:t>oneM2M Resource Interworking</w:t>
      </w:r>
      <w:r>
        <w:tab/>
      </w:r>
      <w:r>
        <w:fldChar w:fldCharType="begin"/>
      </w:r>
      <w:r>
        <w:instrText xml:space="preserve"> PAGEREF _Toc418660446 \h </w:instrText>
      </w:r>
      <w:r>
        <w:fldChar w:fldCharType="separate"/>
      </w:r>
      <w:r>
        <w:t>117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6.8.3.2</w:t>
      </w:r>
      <w:r w:rsidRPr="00F25841">
        <w:rPr>
          <w:lang w:val="en-US"/>
        </w:rPr>
        <w:tab/>
        <w:t>deleteM2MService</w:t>
      </w:r>
      <w:r>
        <w:tab/>
      </w:r>
      <w:r>
        <w:fldChar w:fldCharType="begin"/>
      </w:r>
      <w:r>
        <w:instrText xml:space="preserve"> PAGEREF _Toc418660447 \h </w:instrText>
      </w:r>
      <w:r>
        <w:fldChar w:fldCharType="separate"/>
      </w:r>
      <w:r>
        <w:t>117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6.8.3.2.1</w:t>
      </w:r>
      <w:r w:rsidRPr="00F25841">
        <w:rPr>
          <w:lang w:val="en-US"/>
        </w:rPr>
        <w:tab/>
        <w:t>Description</w:t>
      </w:r>
      <w:r>
        <w:tab/>
      </w:r>
      <w:r>
        <w:fldChar w:fldCharType="begin"/>
      </w:r>
      <w:r>
        <w:instrText xml:space="preserve"> PAGEREF _Toc418660448 \h </w:instrText>
      </w:r>
      <w:r>
        <w:fldChar w:fldCharType="separate"/>
      </w:r>
      <w:r>
        <w:t>117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6.8.3.2.2</w:t>
      </w:r>
      <w:r w:rsidRPr="00F25841">
        <w:rPr>
          <w:lang w:val="en-US"/>
        </w:rPr>
        <w:tab/>
        <w:t>Pre-Conditions</w:t>
      </w:r>
      <w:r>
        <w:tab/>
      </w:r>
      <w:r>
        <w:fldChar w:fldCharType="begin"/>
      </w:r>
      <w:r>
        <w:instrText xml:space="preserve"> PAGEREF _Toc418660449 \h </w:instrText>
      </w:r>
      <w:r>
        <w:fldChar w:fldCharType="separate"/>
      </w:r>
      <w:r>
        <w:t>117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6.8.3.2.3</w:t>
      </w:r>
      <w:r w:rsidRPr="00F25841">
        <w:rPr>
          <w:lang w:val="en-US"/>
        </w:rPr>
        <w:tab/>
        <w:t>Signature – deleteM2MService</w:t>
      </w:r>
      <w:r>
        <w:tab/>
      </w:r>
      <w:r>
        <w:fldChar w:fldCharType="begin"/>
      </w:r>
      <w:r>
        <w:instrText xml:space="preserve"> PAGEREF _Toc418660450 \h </w:instrText>
      </w:r>
      <w:r>
        <w:fldChar w:fldCharType="separate"/>
      </w:r>
      <w:r>
        <w:t>117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6.8.3.2.4</w:t>
      </w:r>
      <w:r w:rsidRPr="00F25841">
        <w:rPr>
          <w:lang w:val="en-US"/>
        </w:rPr>
        <w:tab/>
        <w:t>Service Interactions</w:t>
      </w:r>
      <w:r>
        <w:tab/>
      </w:r>
      <w:r>
        <w:fldChar w:fldCharType="begin"/>
      </w:r>
      <w:r>
        <w:instrText xml:space="preserve"> PAGEREF _Toc418660451 \h </w:instrText>
      </w:r>
      <w:r>
        <w:fldChar w:fldCharType="separate"/>
      </w:r>
      <w:r>
        <w:t>117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6.8.3.2.5</w:t>
      </w:r>
      <w:r w:rsidRPr="00F25841">
        <w:rPr>
          <w:lang w:val="en-US"/>
        </w:rPr>
        <w:tab/>
      </w:r>
      <w:r w:rsidRPr="00F25841">
        <w:rPr>
          <w:lang w:val="en-US" w:eastAsia="ko-KR"/>
        </w:rPr>
        <w:t>Post-Conditions</w:t>
      </w:r>
      <w:r>
        <w:tab/>
      </w:r>
      <w:r>
        <w:fldChar w:fldCharType="begin"/>
      </w:r>
      <w:r>
        <w:instrText xml:space="preserve"> PAGEREF _Toc418660452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6.8.3.2.6</w:t>
      </w:r>
      <w:r w:rsidRPr="00F25841">
        <w:rPr>
          <w:lang w:val="en-US"/>
        </w:rPr>
        <w:tab/>
      </w:r>
      <w:r w:rsidRPr="00F25841">
        <w:rPr>
          <w:lang w:val="en-US" w:eastAsia="ko-KR"/>
        </w:rPr>
        <w:t>Exceptions</w:t>
      </w:r>
      <w:r>
        <w:tab/>
      </w:r>
      <w:r>
        <w:fldChar w:fldCharType="begin"/>
      </w:r>
      <w:r>
        <w:instrText xml:space="preserve"> PAGEREF _Toc418660453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6.8.3.2.7</w:t>
      </w:r>
      <w:r w:rsidRPr="00F25841">
        <w:rPr>
          <w:lang w:val="en-US"/>
        </w:rPr>
        <w:tab/>
      </w:r>
      <w:r w:rsidRPr="00F25841">
        <w:rPr>
          <w:lang w:val="en-US" w:eastAsia="ko-KR"/>
        </w:rPr>
        <w:t>Policies for Use</w:t>
      </w:r>
      <w:r>
        <w:tab/>
      </w:r>
      <w:r>
        <w:fldChar w:fldCharType="begin"/>
      </w:r>
      <w:r>
        <w:instrText xml:space="preserve"> PAGEREF _Toc418660454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6.8.3.2.8</w:t>
      </w:r>
      <w:r w:rsidRPr="00F25841">
        <w:rPr>
          <w:lang w:val="en-US"/>
        </w:rPr>
        <w:tab/>
        <w:t>oneM2M Resource Interworking</w:t>
      </w:r>
      <w:r>
        <w:tab/>
      </w:r>
      <w:r>
        <w:fldChar w:fldCharType="begin"/>
      </w:r>
      <w:r>
        <w:instrText xml:space="preserve"> PAGEREF _Toc418660455 \h </w:instrText>
      </w:r>
      <w:r>
        <w:fldChar w:fldCharType="separate"/>
      </w:r>
      <w:r>
        <w:t>118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6.8.3.3</w:t>
      </w:r>
      <w:r w:rsidRPr="00F25841">
        <w:rPr>
          <w:lang w:val="en-US"/>
        </w:rPr>
        <w:tab/>
        <w:t>addRoleToM2MService</w:t>
      </w:r>
      <w:r>
        <w:tab/>
      </w:r>
      <w:r>
        <w:fldChar w:fldCharType="begin"/>
      </w:r>
      <w:r>
        <w:instrText xml:space="preserve"> PAGEREF _Toc418660456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6.8.3.3.1</w:t>
      </w:r>
      <w:r w:rsidRPr="00F25841">
        <w:rPr>
          <w:lang w:val="en-US"/>
        </w:rPr>
        <w:tab/>
        <w:t>Description</w:t>
      </w:r>
      <w:r>
        <w:tab/>
      </w:r>
      <w:r>
        <w:fldChar w:fldCharType="begin"/>
      </w:r>
      <w:r>
        <w:instrText xml:space="preserve"> PAGEREF _Toc418660457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6.8.3.3.2</w:t>
      </w:r>
      <w:r w:rsidRPr="00F25841">
        <w:rPr>
          <w:lang w:val="en-US"/>
        </w:rPr>
        <w:tab/>
        <w:t>Pre-Conditions</w:t>
      </w:r>
      <w:r>
        <w:tab/>
      </w:r>
      <w:r>
        <w:fldChar w:fldCharType="begin"/>
      </w:r>
      <w:r>
        <w:instrText xml:space="preserve"> PAGEREF _Toc418660458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6.8.3.3.3</w:t>
      </w:r>
      <w:r w:rsidRPr="00F25841">
        <w:rPr>
          <w:lang w:val="en-US"/>
        </w:rPr>
        <w:tab/>
        <w:t>Signature – addRoleToM2MService</w:t>
      </w:r>
      <w:r>
        <w:tab/>
      </w:r>
      <w:r>
        <w:fldChar w:fldCharType="begin"/>
      </w:r>
      <w:r>
        <w:instrText xml:space="preserve"> PAGEREF _Toc418660459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6.8.3.3.4</w:t>
      </w:r>
      <w:r w:rsidRPr="00F25841">
        <w:rPr>
          <w:lang w:val="en-US"/>
        </w:rPr>
        <w:tab/>
        <w:t>Service Interactions</w:t>
      </w:r>
      <w:r>
        <w:tab/>
      </w:r>
      <w:r>
        <w:fldChar w:fldCharType="begin"/>
      </w:r>
      <w:r>
        <w:instrText xml:space="preserve"> PAGEREF _Toc418660460 \h </w:instrText>
      </w:r>
      <w:r>
        <w:fldChar w:fldCharType="separate"/>
      </w:r>
      <w:r>
        <w:t>118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6.8.3.3.5</w:t>
      </w:r>
      <w:r w:rsidRPr="00F25841">
        <w:rPr>
          <w:lang w:val="en-US"/>
        </w:rPr>
        <w:tab/>
      </w:r>
      <w:r w:rsidRPr="00F25841">
        <w:rPr>
          <w:lang w:val="en-US" w:eastAsia="ko-KR"/>
        </w:rPr>
        <w:t>Post-Conditions</w:t>
      </w:r>
      <w:r>
        <w:tab/>
      </w:r>
      <w:r>
        <w:fldChar w:fldCharType="begin"/>
      </w:r>
      <w:r>
        <w:instrText xml:space="preserve"> PAGEREF _Toc418660461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6.8.3.3.6</w:t>
      </w:r>
      <w:r w:rsidRPr="00F25841">
        <w:rPr>
          <w:lang w:val="en-US"/>
        </w:rPr>
        <w:tab/>
      </w:r>
      <w:r w:rsidRPr="00F25841">
        <w:rPr>
          <w:lang w:val="en-US" w:eastAsia="ko-KR"/>
        </w:rPr>
        <w:t>Exceptions</w:t>
      </w:r>
      <w:r>
        <w:tab/>
      </w:r>
      <w:r>
        <w:fldChar w:fldCharType="begin"/>
      </w:r>
      <w:r>
        <w:instrText xml:space="preserve"> PAGEREF _Toc418660462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6.8.3.3.7</w:t>
      </w:r>
      <w:r w:rsidRPr="00F25841">
        <w:rPr>
          <w:lang w:val="en-US"/>
        </w:rPr>
        <w:tab/>
      </w:r>
      <w:r w:rsidRPr="00F25841">
        <w:rPr>
          <w:lang w:val="en-US" w:eastAsia="ko-KR"/>
        </w:rPr>
        <w:t>Policies for Use</w:t>
      </w:r>
      <w:r>
        <w:tab/>
      </w:r>
      <w:r>
        <w:fldChar w:fldCharType="begin"/>
      </w:r>
      <w:r>
        <w:instrText xml:space="preserve"> PAGEREF _Toc418660463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6.8.3.3.8</w:t>
      </w:r>
      <w:r w:rsidRPr="00F25841">
        <w:rPr>
          <w:lang w:val="en-US"/>
        </w:rPr>
        <w:tab/>
        <w:t>oneM2M Resource Interworking</w:t>
      </w:r>
      <w:r>
        <w:tab/>
      </w:r>
      <w:r>
        <w:fldChar w:fldCharType="begin"/>
      </w:r>
      <w:r>
        <w:instrText xml:space="preserve"> PAGEREF _Toc418660464 \h </w:instrText>
      </w:r>
      <w:r>
        <w:fldChar w:fldCharType="separate"/>
      </w:r>
      <w:r>
        <w:t>119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6.8.3.4</w:t>
      </w:r>
      <w:r w:rsidRPr="00F25841">
        <w:rPr>
          <w:lang w:val="en-US"/>
        </w:rPr>
        <w:tab/>
        <w:t>deleteRoleFromM2MService</w:t>
      </w:r>
      <w:r>
        <w:tab/>
      </w:r>
      <w:r>
        <w:fldChar w:fldCharType="begin"/>
      </w:r>
      <w:r>
        <w:instrText xml:space="preserve"> PAGEREF _Toc418660465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6.8.3.4.1</w:t>
      </w:r>
      <w:r w:rsidRPr="00F25841">
        <w:rPr>
          <w:lang w:val="en-US"/>
        </w:rPr>
        <w:tab/>
        <w:t>Description</w:t>
      </w:r>
      <w:r>
        <w:tab/>
      </w:r>
      <w:r>
        <w:fldChar w:fldCharType="begin"/>
      </w:r>
      <w:r>
        <w:instrText xml:space="preserve"> PAGEREF _Toc418660466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6.8.3.4.2</w:t>
      </w:r>
      <w:r w:rsidRPr="00F25841">
        <w:rPr>
          <w:lang w:val="en-US"/>
        </w:rPr>
        <w:tab/>
        <w:t>Pre-Conditions</w:t>
      </w:r>
      <w:r>
        <w:tab/>
      </w:r>
      <w:r>
        <w:fldChar w:fldCharType="begin"/>
      </w:r>
      <w:r>
        <w:instrText xml:space="preserve"> PAGEREF _Toc418660467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6.8.3.4.3</w:t>
      </w:r>
      <w:r w:rsidRPr="00F25841">
        <w:rPr>
          <w:lang w:val="en-US"/>
        </w:rPr>
        <w:tab/>
        <w:t>Signature – deleteRoleFromM2MService</w:t>
      </w:r>
      <w:r>
        <w:tab/>
      </w:r>
      <w:r>
        <w:fldChar w:fldCharType="begin"/>
      </w:r>
      <w:r>
        <w:instrText xml:space="preserve"> PAGEREF _Toc418660468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6.8.3.4.4</w:t>
      </w:r>
      <w:r w:rsidRPr="00F25841">
        <w:rPr>
          <w:lang w:val="en-US"/>
        </w:rPr>
        <w:tab/>
        <w:t>Service Interactions</w:t>
      </w:r>
      <w:r>
        <w:tab/>
      </w:r>
      <w:r>
        <w:fldChar w:fldCharType="begin"/>
      </w:r>
      <w:r>
        <w:instrText xml:space="preserve"> PAGEREF _Toc418660469 \h </w:instrText>
      </w:r>
      <w:r>
        <w:fldChar w:fldCharType="separate"/>
      </w:r>
      <w:r>
        <w:t>119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6.8.3.4.5</w:t>
      </w:r>
      <w:r w:rsidRPr="00F25841">
        <w:rPr>
          <w:lang w:val="en-US"/>
        </w:rPr>
        <w:tab/>
      </w:r>
      <w:r w:rsidRPr="00F25841">
        <w:rPr>
          <w:lang w:val="en-US" w:eastAsia="ko-KR"/>
        </w:rPr>
        <w:t>Post-Conditions</w:t>
      </w:r>
      <w:r>
        <w:tab/>
      </w:r>
      <w:r>
        <w:fldChar w:fldCharType="begin"/>
      </w:r>
      <w:r>
        <w:instrText xml:space="preserve"> PAGEREF _Toc418660470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6.8.3.4.6</w:t>
      </w:r>
      <w:r w:rsidRPr="00F25841">
        <w:rPr>
          <w:lang w:val="en-US"/>
        </w:rPr>
        <w:tab/>
      </w:r>
      <w:r w:rsidRPr="00F25841">
        <w:rPr>
          <w:lang w:val="en-US" w:eastAsia="ko-KR"/>
        </w:rPr>
        <w:t>Exceptions</w:t>
      </w:r>
      <w:r>
        <w:tab/>
      </w:r>
      <w:r>
        <w:fldChar w:fldCharType="begin"/>
      </w:r>
      <w:r>
        <w:instrText xml:space="preserve"> PAGEREF _Toc418660471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6.8.3.4.7</w:t>
      </w:r>
      <w:r w:rsidRPr="00F25841">
        <w:rPr>
          <w:lang w:val="en-US"/>
        </w:rPr>
        <w:tab/>
      </w:r>
      <w:r w:rsidRPr="00F25841">
        <w:rPr>
          <w:lang w:val="en-US" w:eastAsia="ko-KR"/>
        </w:rPr>
        <w:t>Policies for Use</w:t>
      </w:r>
      <w:r>
        <w:tab/>
      </w:r>
      <w:r>
        <w:fldChar w:fldCharType="begin"/>
      </w:r>
      <w:r>
        <w:instrText xml:space="preserve"> PAGEREF _Toc418660472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6.8.3.4.8</w:t>
      </w:r>
      <w:r w:rsidRPr="00F25841">
        <w:rPr>
          <w:lang w:val="en-US"/>
        </w:rPr>
        <w:tab/>
        <w:t>oneM2M Resource Interworking</w:t>
      </w:r>
      <w:r>
        <w:tab/>
      </w:r>
      <w:r>
        <w:fldChar w:fldCharType="begin"/>
      </w:r>
      <w:r>
        <w:instrText xml:space="preserve"> PAGEREF _Toc418660473 \h </w:instrText>
      </w:r>
      <w:r>
        <w:fldChar w:fldCharType="separate"/>
      </w:r>
      <w:r>
        <w:t>120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6.8.3.5</w:t>
      </w:r>
      <w:r w:rsidRPr="00F25841">
        <w:rPr>
          <w:lang w:val="en-US"/>
        </w:rPr>
        <w:tab/>
        <w:t>getM2MService</w:t>
      </w:r>
      <w:r>
        <w:tab/>
      </w:r>
      <w:r>
        <w:fldChar w:fldCharType="begin"/>
      </w:r>
      <w:r>
        <w:instrText xml:space="preserve"> PAGEREF _Toc418660474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6.8.3.5.1</w:t>
      </w:r>
      <w:r w:rsidRPr="00F25841">
        <w:rPr>
          <w:lang w:val="en-US"/>
        </w:rPr>
        <w:tab/>
        <w:t>Description</w:t>
      </w:r>
      <w:r>
        <w:tab/>
      </w:r>
      <w:r>
        <w:fldChar w:fldCharType="begin"/>
      </w:r>
      <w:r>
        <w:instrText xml:space="preserve"> PAGEREF _Toc418660475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6.8.3.5.2</w:t>
      </w:r>
      <w:r w:rsidRPr="00F25841">
        <w:rPr>
          <w:lang w:val="en-US"/>
        </w:rPr>
        <w:tab/>
        <w:t>Pre-Conditions</w:t>
      </w:r>
      <w:r>
        <w:tab/>
      </w:r>
      <w:r>
        <w:fldChar w:fldCharType="begin"/>
      </w:r>
      <w:r>
        <w:instrText xml:space="preserve"> PAGEREF _Toc418660476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6.8.3.5.3</w:t>
      </w:r>
      <w:r w:rsidRPr="00F25841">
        <w:rPr>
          <w:lang w:val="en-US"/>
        </w:rPr>
        <w:tab/>
        <w:t>Signature – getM2MService</w:t>
      </w:r>
      <w:r>
        <w:tab/>
      </w:r>
      <w:r>
        <w:fldChar w:fldCharType="begin"/>
      </w:r>
      <w:r>
        <w:instrText xml:space="preserve"> PAGEREF _Toc418660477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6.8.3.5.4</w:t>
      </w:r>
      <w:r w:rsidRPr="00F25841">
        <w:rPr>
          <w:lang w:val="en-US"/>
        </w:rPr>
        <w:tab/>
        <w:t>Service Interactions</w:t>
      </w:r>
      <w:r>
        <w:tab/>
      </w:r>
      <w:r>
        <w:fldChar w:fldCharType="begin"/>
      </w:r>
      <w:r>
        <w:instrText xml:space="preserve"> PAGEREF _Toc418660478 \h </w:instrText>
      </w:r>
      <w:r>
        <w:fldChar w:fldCharType="separate"/>
      </w:r>
      <w:r>
        <w:t>120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6.8.3.5.5</w:t>
      </w:r>
      <w:r w:rsidRPr="00F25841">
        <w:rPr>
          <w:lang w:val="en-US"/>
        </w:rPr>
        <w:tab/>
      </w:r>
      <w:r w:rsidRPr="00F25841">
        <w:rPr>
          <w:lang w:val="en-US" w:eastAsia="ko-KR"/>
        </w:rPr>
        <w:t>Post-Conditions</w:t>
      </w:r>
      <w:r>
        <w:tab/>
      </w:r>
      <w:r>
        <w:fldChar w:fldCharType="begin"/>
      </w:r>
      <w:r>
        <w:instrText xml:space="preserve"> PAGEREF _Toc418660479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6.8.3.5.6</w:t>
      </w:r>
      <w:r w:rsidRPr="00F25841">
        <w:rPr>
          <w:lang w:val="en-US"/>
        </w:rPr>
        <w:tab/>
      </w:r>
      <w:r w:rsidRPr="00F25841">
        <w:rPr>
          <w:lang w:val="en-US" w:eastAsia="ko-KR"/>
        </w:rPr>
        <w:t>Exceptions</w:t>
      </w:r>
      <w:r>
        <w:tab/>
      </w:r>
      <w:r>
        <w:fldChar w:fldCharType="begin"/>
      </w:r>
      <w:r>
        <w:instrText xml:space="preserve"> PAGEREF _Toc418660480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6.8.3.5.7</w:t>
      </w:r>
      <w:r w:rsidRPr="00F25841">
        <w:rPr>
          <w:lang w:val="en-US"/>
        </w:rPr>
        <w:tab/>
      </w:r>
      <w:r w:rsidRPr="00F25841">
        <w:rPr>
          <w:lang w:val="en-US" w:eastAsia="ko-KR"/>
        </w:rPr>
        <w:t>Policies for Use</w:t>
      </w:r>
      <w:r>
        <w:tab/>
      </w:r>
      <w:r>
        <w:fldChar w:fldCharType="begin"/>
      </w:r>
      <w:r>
        <w:instrText xml:space="preserve"> PAGEREF _Toc418660481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6.8.3.5.8</w:t>
      </w:r>
      <w:r w:rsidRPr="00F25841">
        <w:rPr>
          <w:lang w:val="en-US"/>
        </w:rPr>
        <w:tab/>
        <w:t>oneM2M Resource Interworking</w:t>
      </w:r>
      <w:r>
        <w:tab/>
      </w:r>
      <w:r>
        <w:fldChar w:fldCharType="begin"/>
      </w:r>
      <w:r>
        <w:instrText xml:space="preserve"> PAGEREF _Toc418660482 \h </w:instrText>
      </w:r>
      <w:r>
        <w:fldChar w:fldCharType="separate"/>
      </w:r>
      <w:r>
        <w:t>121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6.8.3.6</w:t>
      </w:r>
      <w:r w:rsidRPr="00F25841">
        <w:rPr>
          <w:lang w:val="en-US"/>
        </w:rPr>
        <w:tab/>
        <w:t>addServiceCapabilityToRole</w:t>
      </w:r>
      <w:r>
        <w:tab/>
      </w:r>
      <w:r>
        <w:fldChar w:fldCharType="begin"/>
      </w:r>
      <w:r>
        <w:instrText xml:space="preserve"> PAGEREF _Toc418660483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6.8.3.6.1</w:t>
      </w:r>
      <w:r w:rsidRPr="00F25841">
        <w:rPr>
          <w:lang w:val="en-US"/>
        </w:rPr>
        <w:tab/>
        <w:t>Description</w:t>
      </w:r>
      <w:r>
        <w:tab/>
      </w:r>
      <w:r>
        <w:fldChar w:fldCharType="begin"/>
      </w:r>
      <w:r>
        <w:instrText xml:space="preserve"> PAGEREF _Toc418660484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6.8.3.6.2</w:t>
      </w:r>
      <w:r w:rsidRPr="00F25841">
        <w:rPr>
          <w:lang w:val="en-US"/>
        </w:rPr>
        <w:tab/>
        <w:t>Pre-Conditions</w:t>
      </w:r>
      <w:r>
        <w:tab/>
      </w:r>
      <w:r>
        <w:fldChar w:fldCharType="begin"/>
      </w:r>
      <w:r>
        <w:instrText xml:space="preserve"> PAGEREF _Toc418660485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6.8.3.6.3</w:t>
      </w:r>
      <w:r w:rsidRPr="00F25841">
        <w:rPr>
          <w:lang w:val="en-US"/>
        </w:rPr>
        <w:tab/>
        <w:t>Signature – addServiceCapabilityToRole</w:t>
      </w:r>
      <w:r>
        <w:tab/>
      </w:r>
      <w:r>
        <w:fldChar w:fldCharType="begin"/>
      </w:r>
      <w:r>
        <w:instrText xml:space="preserve"> PAGEREF _Toc418660486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6.8.3.6.4</w:t>
      </w:r>
      <w:r w:rsidRPr="00F25841">
        <w:rPr>
          <w:lang w:val="en-US"/>
        </w:rPr>
        <w:tab/>
        <w:t>Service Interactions</w:t>
      </w:r>
      <w:r>
        <w:tab/>
      </w:r>
      <w:r>
        <w:fldChar w:fldCharType="begin"/>
      </w:r>
      <w:r>
        <w:instrText xml:space="preserve"> PAGEREF _Toc418660487 \h </w:instrText>
      </w:r>
      <w:r>
        <w:fldChar w:fldCharType="separate"/>
      </w:r>
      <w:r>
        <w:t>121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6.8.3.6.5</w:t>
      </w:r>
      <w:r w:rsidRPr="00F25841">
        <w:rPr>
          <w:lang w:val="en-US"/>
        </w:rPr>
        <w:tab/>
      </w:r>
      <w:r w:rsidRPr="00F25841">
        <w:rPr>
          <w:lang w:val="en-US" w:eastAsia="ko-KR"/>
        </w:rPr>
        <w:t>Post-Conditions</w:t>
      </w:r>
      <w:r>
        <w:tab/>
      </w:r>
      <w:r>
        <w:fldChar w:fldCharType="begin"/>
      </w:r>
      <w:r>
        <w:instrText xml:space="preserve"> PAGEREF _Toc418660488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6.8.3.6.6</w:t>
      </w:r>
      <w:r w:rsidRPr="00F25841">
        <w:rPr>
          <w:lang w:val="en-US"/>
        </w:rPr>
        <w:tab/>
      </w:r>
      <w:r w:rsidRPr="00F25841">
        <w:rPr>
          <w:lang w:val="en-US" w:eastAsia="ko-KR"/>
        </w:rPr>
        <w:t>Exceptions</w:t>
      </w:r>
      <w:r>
        <w:tab/>
      </w:r>
      <w:r>
        <w:fldChar w:fldCharType="begin"/>
      </w:r>
      <w:r>
        <w:instrText xml:space="preserve"> PAGEREF _Toc418660489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6.8.3.6.7</w:t>
      </w:r>
      <w:r w:rsidRPr="00F25841">
        <w:rPr>
          <w:lang w:val="en-US"/>
        </w:rPr>
        <w:tab/>
      </w:r>
      <w:r w:rsidRPr="00F25841">
        <w:rPr>
          <w:lang w:val="en-US" w:eastAsia="ko-KR"/>
        </w:rPr>
        <w:t>Policies for Use</w:t>
      </w:r>
      <w:r>
        <w:tab/>
      </w:r>
      <w:r>
        <w:fldChar w:fldCharType="begin"/>
      </w:r>
      <w:r>
        <w:instrText xml:space="preserve"> PAGEREF _Toc418660490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6.8.3.6.8</w:t>
      </w:r>
      <w:r w:rsidRPr="00F25841">
        <w:rPr>
          <w:lang w:val="en-US"/>
        </w:rPr>
        <w:tab/>
        <w:t>oneM2M Resource Interworking</w:t>
      </w:r>
      <w:r>
        <w:tab/>
      </w:r>
      <w:r>
        <w:fldChar w:fldCharType="begin"/>
      </w:r>
      <w:r>
        <w:instrText xml:space="preserve"> PAGEREF _Toc418660491 \h </w:instrText>
      </w:r>
      <w:r>
        <w:fldChar w:fldCharType="separate"/>
      </w:r>
      <w:r>
        <w:t>122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6.8.3.7</w:t>
      </w:r>
      <w:r w:rsidRPr="00F25841">
        <w:rPr>
          <w:lang w:val="en-US"/>
        </w:rPr>
        <w:tab/>
        <w:t>deleteServiceCapabilityFromRole</w:t>
      </w:r>
      <w:r>
        <w:tab/>
      </w:r>
      <w:r>
        <w:fldChar w:fldCharType="begin"/>
      </w:r>
      <w:r>
        <w:instrText xml:space="preserve"> PAGEREF _Toc418660492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6.8.3.7.1</w:t>
      </w:r>
      <w:r w:rsidRPr="00F25841">
        <w:rPr>
          <w:lang w:val="en-US"/>
        </w:rPr>
        <w:tab/>
        <w:t>Description</w:t>
      </w:r>
      <w:r>
        <w:tab/>
      </w:r>
      <w:r>
        <w:fldChar w:fldCharType="begin"/>
      </w:r>
      <w:r>
        <w:instrText xml:space="preserve"> PAGEREF _Toc418660493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6.8.3.7.2</w:t>
      </w:r>
      <w:r w:rsidRPr="00F25841">
        <w:rPr>
          <w:lang w:val="en-US"/>
        </w:rPr>
        <w:tab/>
        <w:t>Pre-Conditions</w:t>
      </w:r>
      <w:r>
        <w:tab/>
      </w:r>
      <w:r>
        <w:fldChar w:fldCharType="begin"/>
      </w:r>
      <w:r>
        <w:instrText xml:space="preserve"> PAGEREF _Toc418660494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6.8.3.7.3</w:t>
      </w:r>
      <w:r w:rsidRPr="00F25841">
        <w:rPr>
          <w:lang w:val="en-US"/>
        </w:rPr>
        <w:tab/>
        <w:t>Signature – deleteServiceCapabilityFromRole</w:t>
      </w:r>
      <w:r>
        <w:tab/>
      </w:r>
      <w:r>
        <w:fldChar w:fldCharType="begin"/>
      </w:r>
      <w:r>
        <w:instrText xml:space="preserve"> PAGEREF _Toc418660495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6.8.3.7.4</w:t>
      </w:r>
      <w:r w:rsidRPr="00F25841">
        <w:rPr>
          <w:lang w:val="en-US"/>
        </w:rPr>
        <w:tab/>
        <w:t>Service Interactions</w:t>
      </w:r>
      <w:r>
        <w:tab/>
      </w:r>
      <w:r>
        <w:fldChar w:fldCharType="begin"/>
      </w:r>
      <w:r>
        <w:instrText xml:space="preserve"> PAGEREF _Toc418660496 \h </w:instrText>
      </w:r>
      <w:r>
        <w:fldChar w:fldCharType="separate"/>
      </w:r>
      <w:r>
        <w:t>122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6.8.3.7.5</w:t>
      </w:r>
      <w:r w:rsidRPr="00F25841">
        <w:rPr>
          <w:lang w:val="en-US"/>
        </w:rPr>
        <w:tab/>
      </w:r>
      <w:r w:rsidRPr="00F25841">
        <w:rPr>
          <w:lang w:val="en-US" w:eastAsia="ko-KR"/>
        </w:rPr>
        <w:t>Post-Conditions</w:t>
      </w:r>
      <w:r>
        <w:tab/>
      </w:r>
      <w:r>
        <w:fldChar w:fldCharType="begin"/>
      </w:r>
      <w:r>
        <w:instrText xml:space="preserve"> PAGEREF _Toc418660497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6.8.3.7.6</w:t>
      </w:r>
      <w:r w:rsidRPr="00F25841">
        <w:rPr>
          <w:lang w:val="en-US"/>
        </w:rPr>
        <w:tab/>
      </w:r>
      <w:r w:rsidRPr="00F25841">
        <w:rPr>
          <w:lang w:val="en-US" w:eastAsia="ko-KR"/>
        </w:rPr>
        <w:t>Exceptions</w:t>
      </w:r>
      <w:r>
        <w:tab/>
      </w:r>
      <w:r>
        <w:fldChar w:fldCharType="begin"/>
      </w:r>
      <w:r>
        <w:instrText xml:space="preserve"> PAGEREF _Toc418660498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6.8.3.7.7</w:t>
      </w:r>
      <w:r w:rsidRPr="00F25841">
        <w:rPr>
          <w:lang w:val="en-US"/>
        </w:rPr>
        <w:tab/>
      </w:r>
      <w:r w:rsidRPr="00F25841">
        <w:rPr>
          <w:lang w:val="en-US" w:eastAsia="ko-KR"/>
        </w:rPr>
        <w:t>Policies for Use</w:t>
      </w:r>
      <w:r>
        <w:tab/>
      </w:r>
      <w:r>
        <w:fldChar w:fldCharType="begin"/>
      </w:r>
      <w:r>
        <w:instrText xml:space="preserve"> PAGEREF _Toc418660499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6.8.3.7.8</w:t>
      </w:r>
      <w:r w:rsidRPr="00F25841">
        <w:rPr>
          <w:lang w:val="en-US"/>
        </w:rPr>
        <w:tab/>
        <w:t>oneM2M Resource Interworking</w:t>
      </w:r>
      <w:r>
        <w:tab/>
      </w:r>
      <w:r>
        <w:fldChar w:fldCharType="begin"/>
      </w:r>
      <w:r>
        <w:instrText xml:space="preserve"> PAGEREF _Toc418660500 \h </w:instrText>
      </w:r>
      <w:r>
        <w:fldChar w:fldCharType="separate"/>
      </w:r>
      <w:r>
        <w:t>123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6.8.3.8</w:t>
      </w:r>
      <w:r w:rsidRPr="00F25841">
        <w:rPr>
          <w:lang w:val="en-US"/>
        </w:rPr>
        <w:tab/>
        <w:t>getServiceCapability</w:t>
      </w:r>
      <w:r>
        <w:tab/>
      </w:r>
      <w:r>
        <w:fldChar w:fldCharType="begin"/>
      </w:r>
      <w:r>
        <w:instrText xml:space="preserve"> PAGEREF _Toc418660501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6.8.3.8.1</w:t>
      </w:r>
      <w:r w:rsidRPr="00F25841">
        <w:rPr>
          <w:lang w:val="en-US"/>
        </w:rPr>
        <w:tab/>
        <w:t>Description</w:t>
      </w:r>
      <w:r>
        <w:tab/>
      </w:r>
      <w:r>
        <w:fldChar w:fldCharType="begin"/>
      </w:r>
      <w:r>
        <w:instrText xml:space="preserve"> PAGEREF _Toc418660502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6.8.3.8.2</w:t>
      </w:r>
      <w:r w:rsidRPr="00F25841">
        <w:rPr>
          <w:lang w:val="en-US"/>
        </w:rPr>
        <w:tab/>
        <w:t>Pre-Conditions</w:t>
      </w:r>
      <w:r>
        <w:tab/>
      </w:r>
      <w:r>
        <w:fldChar w:fldCharType="begin"/>
      </w:r>
      <w:r>
        <w:instrText xml:space="preserve"> PAGEREF _Toc418660503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6.8.3.8.3</w:t>
      </w:r>
      <w:r w:rsidRPr="00F25841">
        <w:rPr>
          <w:lang w:val="en-US"/>
        </w:rPr>
        <w:tab/>
        <w:t>Signature – getServiceCapability</w:t>
      </w:r>
      <w:r>
        <w:tab/>
      </w:r>
      <w:r>
        <w:fldChar w:fldCharType="begin"/>
      </w:r>
      <w:r>
        <w:instrText xml:space="preserve"> PAGEREF _Toc418660504 \h </w:instrText>
      </w:r>
      <w:r>
        <w:fldChar w:fldCharType="separate"/>
      </w:r>
      <w:r>
        <w:t>123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6.8.3.8.4</w:t>
      </w:r>
      <w:r w:rsidRPr="00F25841">
        <w:rPr>
          <w:lang w:val="en-US"/>
        </w:rPr>
        <w:tab/>
        <w:t>Service Interactions</w:t>
      </w:r>
      <w:r>
        <w:tab/>
      </w:r>
      <w:r>
        <w:fldChar w:fldCharType="begin"/>
      </w:r>
      <w:r>
        <w:instrText xml:space="preserve"> PAGEREF _Toc418660505 \h </w:instrText>
      </w:r>
      <w:r>
        <w:fldChar w:fldCharType="separate"/>
      </w:r>
      <w:r>
        <w:t>124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6.8.3.8.5</w:t>
      </w:r>
      <w:r w:rsidRPr="00F25841">
        <w:rPr>
          <w:lang w:val="en-US"/>
        </w:rPr>
        <w:tab/>
      </w:r>
      <w:r w:rsidRPr="00F25841">
        <w:rPr>
          <w:lang w:val="en-US" w:eastAsia="ko-KR"/>
        </w:rPr>
        <w:t>Post-Conditions</w:t>
      </w:r>
      <w:r>
        <w:tab/>
      </w:r>
      <w:r>
        <w:fldChar w:fldCharType="begin"/>
      </w:r>
      <w:r>
        <w:instrText xml:space="preserve"> PAGEREF _Toc418660506 \h </w:instrText>
      </w:r>
      <w:r>
        <w:fldChar w:fldCharType="separate"/>
      </w:r>
      <w:r>
        <w:t>124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6.8.3.8.6</w:t>
      </w:r>
      <w:r w:rsidRPr="00F25841">
        <w:rPr>
          <w:lang w:val="en-US"/>
        </w:rPr>
        <w:tab/>
      </w:r>
      <w:r w:rsidRPr="00F25841">
        <w:rPr>
          <w:lang w:val="en-US" w:eastAsia="ko-KR"/>
        </w:rPr>
        <w:t>Exceptions</w:t>
      </w:r>
      <w:r>
        <w:tab/>
      </w:r>
      <w:r>
        <w:fldChar w:fldCharType="begin"/>
      </w:r>
      <w:r>
        <w:instrText xml:space="preserve"> PAGEREF _Toc418660507 \h </w:instrText>
      </w:r>
      <w:r>
        <w:fldChar w:fldCharType="separate"/>
      </w:r>
      <w:r>
        <w:t>124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6.8.3.8.7</w:t>
      </w:r>
      <w:r w:rsidRPr="00F25841">
        <w:rPr>
          <w:lang w:val="en-US"/>
        </w:rPr>
        <w:tab/>
      </w:r>
      <w:r w:rsidRPr="00F25841">
        <w:rPr>
          <w:lang w:val="en-US" w:eastAsia="ko-KR"/>
        </w:rPr>
        <w:t>Policies for Use</w:t>
      </w:r>
      <w:r>
        <w:tab/>
      </w:r>
      <w:r>
        <w:fldChar w:fldCharType="begin"/>
      </w:r>
      <w:r>
        <w:instrText xml:space="preserve"> PAGEREF _Toc418660508 \h </w:instrText>
      </w:r>
      <w:r>
        <w:fldChar w:fldCharType="separate"/>
      </w:r>
      <w:r>
        <w:t>124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6.8.3.8.8</w:t>
      </w:r>
      <w:r w:rsidRPr="00F25841">
        <w:rPr>
          <w:lang w:val="en-US"/>
        </w:rPr>
        <w:tab/>
        <w:t>oneM2M Resource Interworking</w:t>
      </w:r>
      <w:r>
        <w:tab/>
      </w:r>
      <w:r>
        <w:fldChar w:fldCharType="begin"/>
      </w:r>
      <w:r>
        <w:instrText xml:space="preserve"> PAGEREF _Toc418660509 \h </w:instrText>
      </w:r>
      <w:r>
        <w:fldChar w:fldCharType="separate"/>
      </w:r>
      <w:r>
        <w:t>124</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6.9</w:t>
      </w:r>
      <w:r w:rsidRPr="00F25841">
        <w:rPr>
          <w:lang w:val="en-US"/>
        </w:rPr>
        <w:tab/>
        <w:t>Service Subscription Administration</w:t>
      </w:r>
      <w:r>
        <w:tab/>
      </w:r>
      <w:r>
        <w:fldChar w:fldCharType="begin"/>
      </w:r>
      <w:r>
        <w:instrText xml:space="preserve"> PAGEREF _Toc418660510 \h </w:instrText>
      </w:r>
      <w:r>
        <w:fldChar w:fldCharType="separate"/>
      </w:r>
      <w:r>
        <w:t>124</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6.9.1</w:t>
      </w:r>
      <w:r w:rsidRPr="00F25841">
        <w:rPr>
          <w:lang w:val="en-US"/>
        </w:rPr>
        <w:tab/>
        <w:t>Overview</w:t>
      </w:r>
      <w:r>
        <w:tab/>
      </w:r>
      <w:r>
        <w:fldChar w:fldCharType="begin"/>
      </w:r>
      <w:r>
        <w:instrText xml:space="preserve"> PAGEREF _Toc418660511 \h </w:instrText>
      </w:r>
      <w:r>
        <w:fldChar w:fldCharType="separate"/>
      </w:r>
      <w:r>
        <w:t>124</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6.9.2</w:t>
      </w:r>
      <w:r w:rsidRPr="00F25841">
        <w:rPr>
          <w:lang w:val="en-US"/>
        </w:rPr>
        <w:tab/>
        <w:t>Service Subscription Entities</w:t>
      </w:r>
      <w:r>
        <w:tab/>
      </w:r>
      <w:r>
        <w:fldChar w:fldCharType="begin"/>
      </w:r>
      <w:r>
        <w:instrText xml:space="preserve"> PAGEREF _Toc418660512 \h </w:instrText>
      </w:r>
      <w:r>
        <w:fldChar w:fldCharType="separate"/>
      </w:r>
      <w:r>
        <w:t>125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w:t>
      </w:r>
      <w:r w:rsidRPr="00F25841">
        <w:rPr>
          <w:lang w:val="en-US"/>
        </w:rPr>
        <w:tab/>
        <w:t>Service Subscription Entity</w:t>
      </w:r>
      <w:r>
        <w:tab/>
      </w:r>
      <w:r>
        <w:fldChar w:fldCharType="begin"/>
      </w:r>
      <w:r>
        <w:instrText xml:space="preserve"> PAGEREF _Toc418660513 \h </w:instrText>
      </w:r>
      <w:r>
        <w:fldChar w:fldCharType="separate"/>
      </w:r>
      <w:r>
        <w:t>125</w:t>
      </w:r>
      <w:r>
        <w:fldChar w:fldCharType="end"/>
      </w:r>
    </w:p>
    <w:p w:rsidR="000F472D" w:rsidRDefault="000F472D">
      <w:pPr>
        <w:pStyle w:val="TOC4"/>
        <w:rPr>
          <w:rFonts w:asciiTheme="minorHAnsi" w:eastAsiaTheme="minorEastAsia" w:hAnsiTheme="minorHAnsi" w:cstheme="minorBidi"/>
          <w:sz w:val="22"/>
          <w:szCs w:val="22"/>
          <w:lang w:val="en-US"/>
        </w:rPr>
      </w:pPr>
      <w:r>
        <w:t>6.9.2.2</w:t>
      </w:r>
      <w:r>
        <w:tab/>
        <w:t>Service Subscription Filter Criteria</w:t>
      </w:r>
      <w:r>
        <w:tab/>
      </w:r>
      <w:r>
        <w:fldChar w:fldCharType="begin"/>
      </w:r>
      <w:r>
        <w:instrText xml:space="preserve"> PAGEREF _Toc418660514 \h </w:instrText>
      </w:r>
      <w:r>
        <w:fldChar w:fldCharType="separate"/>
      </w:r>
      <w:r>
        <w:t>125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6.9.2.3</w:t>
      </w:r>
      <w:r w:rsidRPr="00F25841">
        <w:rPr>
          <w:lang w:val="en-US"/>
        </w:rPr>
        <w:tab/>
        <w:t>M2M Node Entity for Service Subscription</w:t>
      </w:r>
      <w:r>
        <w:tab/>
      </w:r>
      <w:r>
        <w:fldChar w:fldCharType="begin"/>
      </w:r>
      <w:r>
        <w:instrText xml:space="preserve"> PAGEREF _Toc418660515 \h </w:instrText>
      </w:r>
      <w:r>
        <w:fldChar w:fldCharType="separate"/>
      </w:r>
      <w:r>
        <w:t>125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6.9.2.4</w:t>
      </w:r>
      <w:r w:rsidRPr="00F25841">
        <w:rPr>
          <w:lang w:val="en-US"/>
        </w:rPr>
        <w:tab/>
        <w:t>M2M Node Filter Criteria</w:t>
      </w:r>
      <w:r>
        <w:tab/>
      </w:r>
      <w:r>
        <w:fldChar w:fldCharType="begin"/>
      </w:r>
      <w:r>
        <w:instrText xml:space="preserve"> PAGEREF _Toc418660516 \h </w:instrText>
      </w:r>
      <w:r>
        <w:fldChar w:fldCharType="separate"/>
      </w:r>
      <w:r>
        <w:t>125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6.9.2.5</w:t>
      </w:r>
      <w:r w:rsidRPr="00F25841">
        <w:rPr>
          <w:lang w:val="en-US"/>
        </w:rPr>
        <w:tab/>
        <w:t>Application Rule</w:t>
      </w:r>
      <w:r>
        <w:tab/>
      </w:r>
      <w:r>
        <w:fldChar w:fldCharType="begin"/>
      </w:r>
      <w:r>
        <w:instrText xml:space="preserve"> PAGEREF _Toc418660517 \h </w:instrText>
      </w:r>
      <w:r>
        <w:fldChar w:fldCharType="separate"/>
      </w:r>
      <w:r>
        <w:t>126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6.9.2.6</w:t>
      </w:r>
      <w:r w:rsidRPr="00F25841">
        <w:rPr>
          <w:lang w:val="en-US"/>
        </w:rPr>
        <w:tab/>
        <w:t>Application Rule Filter Criteria</w:t>
      </w:r>
      <w:r>
        <w:tab/>
      </w:r>
      <w:r>
        <w:fldChar w:fldCharType="begin"/>
      </w:r>
      <w:r>
        <w:instrText xml:space="preserve"> PAGEREF _Toc418660518 \h </w:instrText>
      </w:r>
      <w:r>
        <w:fldChar w:fldCharType="separate"/>
      </w:r>
      <w:r>
        <w:t>126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w:t>
      </w:r>
      <w:r w:rsidRPr="00F25841">
        <w:rPr>
          <w:lang w:val="en-US" w:eastAsia="zh-CN"/>
        </w:rPr>
        <w:t>9</w:t>
      </w:r>
      <w:r w:rsidRPr="00F25841">
        <w:rPr>
          <w:lang w:val="en-US"/>
        </w:rPr>
        <w:t>.2.</w:t>
      </w:r>
      <w:r w:rsidRPr="00F25841">
        <w:rPr>
          <w:lang w:val="en-US" w:eastAsia="zh-CN"/>
        </w:rPr>
        <w:t>7</w:t>
      </w:r>
      <w:r w:rsidRPr="00F25841">
        <w:rPr>
          <w:lang w:val="en-US"/>
        </w:rPr>
        <w:tab/>
        <w:t>Supporting Rules</w:t>
      </w:r>
      <w:r>
        <w:tab/>
      </w:r>
      <w:r>
        <w:fldChar w:fldCharType="begin"/>
      </w:r>
      <w:r>
        <w:instrText xml:space="preserve"> PAGEREF _Toc418660519 \h </w:instrText>
      </w:r>
      <w:r>
        <w:fldChar w:fldCharType="separate"/>
      </w:r>
      <w:r>
        <w:t>126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6.9.2.7.1</w:t>
      </w:r>
      <w:r w:rsidRPr="00F25841">
        <w:rPr>
          <w:lang w:val="en-US"/>
        </w:rPr>
        <w:tab/>
        <w:t>Schedule Type</w:t>
      </w:r>
      <w:r>
        <w:tab/>
      </w:r>
      <w:r>
        <w:fldChar w:fldCharType="begin"/>
      </w:r>
      <w:r>
        <w:instrText xml:space="preserve"> PAGEREF _Toc418660520 \h </w:instrText>
      </w:r>
      <w:r>
        <w:fldChar w:fldCharType="separate"/>
      </w:r>
      <w:r>
        <w:t>126</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6.9.3</w:t>
      </w:r>
      <w:r w:rsidRPr="00F25841">
        <w:rPr>
          <w:lang w:val="en-US"/>
        </w:rPr>
        <w:tab/>
        <w:t>Service Capabilities</w:t>
      </w:r>
      <w:r>
        <w:tab/>
      </w:r>
      <w:r>
        <w:fldChar w:fldCharType="begin"/>
      </w:r>
      <w:r>
        <w:instrText xml:space="preserve"> PAGEREF _Toc418660521 \h </w:instrText>
      </w:r>
      <w:r>
        <w:fldChar w:fldCharType="separate"/>
      </w:r>
      <w:r>
        <w:t>127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w:t>
      </w:r>
      <w:r w:rsidRPr="00F25841">
        <w:rPr>
          <w:lang w:val="en-US"/>
        </w:rPr>
        <w:tab/>
        <w:t>createServiceSubscription</w:t>
      </w:r>
      <w:r>
        <w:tab/>
      </w:r>
      <w:r>
        <w:fldChar w:fldCharType="begin"/>
      </w:r>
      <w:r>
        <w:instrText xml:space="preserve"> PAGEREF _Toc418660522 \h </w:instrText>
      </w:r>
      <w:r>
        <w:fldChar w:fldCharType="separate"/>
      </w:r>
      <w:r>
        <w:t>127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w:t>
      </w:r>
      <w:r w:rsidRPr="00F25841">
        <w:rPr>
          <w:lang w:val="en-US"/>
        </w:rPr>
        <w:tab/>
        <w:t>Description</w:t>
      </w:r>
      <w:r>
        <w:tab/>
      </w:r>
      <w:r>
        <w:fldChar w:fldCharType="begin"/>
      </w:r>
      <w:r>
        <w:instrText xml:space="preserve"> PAGEREF _Toc418660523 \h </w:instrText>
      </w:r>
      <w:r>
        <w:fldChar w:fldCharType="separate"/>
      </w:r>
      <w:r>
        <w:t>127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w:t>
      </w:r>
      <w:r w:rsidRPr="00F25841">
        <w:rPr>
          <w:lang w:val="en-US"/>
        </w:rPr>
        <w:tab/>
        <w:t>Pre-Conditions</w:t>
      </w:r>
      <w:r>
        <w:tab/>
      </w:r>
      <w:r>
        <w:fldChar w:fldCharType="begin"/>
      </w:r>
      <w:r>
        <w:instrText xml:space="preserve"> PAGEREF _Toc418660524 \h </w:instrText>
      </w:r>
      <w:r>
        <w:fldChar w:fldCharType="separate"/>
      </w:r>
      <w:r>
        <w:t>127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w:t>
      </w:r>
      <w:r w:rsidRPr="00F25841">
        <w:rPr>
          <w:lang w:val="en-US"/>
        </w:rPr>
        <w:tab/>
        <w:t>Signature – createServiceSubscription</w:t>
      </w:r>
      <w:r>
        <w:tab/>
      </w:r>
      <w:r>
        <w:fldChar w:fldCharType="begin"/>
      </w:r>
      <w:r>
        <w:instrText xml:space="preserve"> PAGEREF _Toc418660525 \h </w:instrText>
      </w:r>
      <w:r>
        <w:fldChar w:fldCharType="separate"/>
      </w:r>
      <w:r>
        <w:t>127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w:t>
      </w:r>
      <w:r w:rsidRPr="00F25841">
        <w:rPr>
          <w:lang w:val="en-US"/>
        </w:rPr>
        <w:tab/>
        <w:t>Service Interactions</w:t>
      </w:r>
      <w:r>
        <w:tab/>
      </w:r>
      <w:r>
        <w:fldChar w:fldCharType="begin"/>
      </w:r>
      <w:r>
        <w:instrText xml:space="preserve"> PAGEREF _Toc418660526 \h </w:instrText>
      </w:r>
      <w:r>
        <w:fldChar w:fldCharType="separate"/>
      </w:r>
      <w:r>
        <w:t>127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6.9.3.1.5</w:t>
      </w:r>
      <w:r w:rsidRPr="00F25841">
        <w:rPr>
          <w:lang w:val="en-US"/>
        </w:rPr>
        <w:tab/>
      </w:r>
      <w:r w:rsidRPr="00F25841">
        <w:rPr>
          <w:lang w:val="en-US" w:eastAsia="ko-KR"/>
        </w:rPr>
        <w:t>Post-Conditions</w:t>
      </w:r>
      <w:r>
        <w:tab/>
      </w:r>
      <w:r>
        <w:fldChar w:fldCharType="begin"/>
      </w:r>
      <w:r>
        <w:instrText xml:space="preserve"> PAGEREF _Toc418660527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6.9.3.1.6</w:t>
      </w:r>
      <w:r w:rsidRPr="00F25841">
        <w:rPr>
          <w:lang w:val="en-US"/>
        </w:rPr>
        <w:tab/>
      </w:r>
      <w:r w:rsidRPr="00F25841">
        <w:rPr>
          <w:lang w:val="en-US" w:eastAsia="ko-KR"/>
        </w:rPr>
        <w:t>Exceptions</w:t>
      </w:r>
      <w:r>
        <w:tab/>
      </w:r>
      <w:r>
        <w:fldChar w:fldCharType="begin"/>
      </w:r>
      <w:r>
        <w:instrText xml:space="preserve"> PAGEREF _Toc418660528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6.9.3.1.7</w:t>
      </w:r>
      <w:r w:rsidRPr="00F25841">
        <w:rPr>
          <w:lang w:val="en-US"/>
        </w:rPr>
        <w:tab/>
      </w:r>
      <w:r w:rsidRPr="00F25841">
        <w:rPr>
          <w:lang w:val="en-US" w:eastAsia="ko-KR"/>
        </w:rPr>
        <w:t>Policies for Use</w:t>
      </w:r>
      <w:r>
        <w:tab/>
      </w:r>
      <w:r>
        <w:fldChar w:fldCharType="begin"/>
      </w:r>
      <w:r>
        <w:instrText xml:space="preserve"> PAGEREF _Toc418660529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6.9.3.1.8</w:t>
      </w:r>
      <w:r w:rsidRPr="00F25841">
        <w:rPr>
          <w:lang w:val="en-US"/>
        </w:rPr>
        <w:tab/>
        <w:t>oneM2M Resource Interworking</w:t>
      </w:r>
      <w:r>
        <w:tab/>
      </w:r>
      <w:r>
        <w:fldChar w:fldCharType="begin"/>
      </w:r>
      <w:r>
        <w:instrText xml:space="preserve"> PAGEREF _Toc418660530 \h </w:instrText>
      </w:r>
      <w:r>
        <w:fldChar w:fldCharType="separate"/>
      </w:r>
      <w:r>
        <w:t>128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6.9.3.2</w:t>
      </w:r>
      <w:r w:rsidRPr="00F25841">
        <w:rPr>
          <w:lang w:val="en-US"/>
        </w:rPr>
        <w:tab/>
        <w:t>deleteServiceSubscription</w:t>
      </w:r>
      <w:r>
        <w:tab/>
      </w:r>
      <w:r>
        <w:fldChar w:fldCharType="begin"/>
      </w:r>
      <w:r>
        <w:instrText xml:space="preserve"> PAGEREF _Toc418660531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6.9.3.2.1</w:t>
      </w:r>
      <w:r w:rsidRPr="00F25841">
        <w:rPr>
          <w:lang w:val="en-US"/>
        </w:rPr>
        <w:tab/>
        <w:t>Description</w:t>
      </w:r>
      <w:r>
        <w:tab/>
      </w:r>
      <w:r>
        <w:fldChar w:fldCharType="begin"/>
      </w:r>
      <w:r>
        <w:instrText xml:space="preserve"> PAGEREF _Toc418660532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6.9.3.2.2</w:t>
      </w:r>
      <w:r w:rsidRPr="00F25841">
        <w:rPr>
          <w:lang w:val="en-US"/>
        </w:rPr>
        <w:tab/>
        <w:t>Pre-Conditions</w:t>
      </w:r>
      <w:r>
        <w:tab/>
      </w:r>
      <w:r>
        <w:fldChar w:fldCharType="begin"/>
      </w:r>
      <w:r>
        <w:instrText xml:space="preserve"> PAGEREF _Toc418660533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6.9.3.2.3</w:t>
      </w:r>
      <w:r w:rsidRPr="00F25841">
        <w:rPr>
          <w:lang w:val="en-US"/>
        </w:rPr>
        <w:tab/>
        <w:t>Signature – deleteServiceSubscription</w:t>
      </w:r>
      <w:r>
        <w:tab/>
      </w:r>
      <w:r>
        <w:fldChar w:fldCharType="begin"/>
      </w:r>
      <w:r>
        <w:instrText xml:space="preserve"> PAGEREF _Toc418660534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6.9.3.2.4</w:t>
      </w:r>
      <w:r w:rsidRPr="00F25841">
        <w:rPr>
          <w:lang w:val="en-US"/>
        </w:rPr>
        <w:tab/>
        <w:t>Service Interactions</w:t>
      </w:r>
      <w:r>
        <w:tab/>
      </w:r>
      <w:r>
        <w:fldChar w:fldCharType="begin"/>
      </w:r>
      <w:r>
        <w:instrText xml:space="preserve"> PAGEREF _Toc418660535 \h </w:instrText>
      </w:r>
      <w:r>
        <w:fldChar w:fldCharType="separate"/>
      </w:r>
      <w:r>
        <w:t>128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6.9.3.2.5</w:t>
      </w:r>
      <w:r w:rsidRPr="00F25841">
        <w:rPr>
          <w:lang w:val="en-US"/>
        </w:rPr>
        <w:tab/>
      </w:r>
      <w:r w:rsidRPr="00F25841">
        <w:rPr>
          <w:lang w:val="en-US" w:eastAsia="ko-KR"/>
        </w:rPr>
        <w:t>Post-Conditions</w:t>
      </w:r>
      <w:r>
        <w:tab/>
      </w:r>
      <w:r>
        <w:fldChar w:fldCharType="begin"/>
      </w:r>
      <w:r>
        <w:instrText xml:space="preserve"> PAGEREF _Toc418660536 \h </w:instrText>
      </w:r>
      <w:r>
        <w:fldChar w:fldCharType="separate"/>
      </w:r>
      <w:r>
        <w:t>129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6.9.3.2.6</w:t>
      </w:r>
      <w:r w:rsidRPr="00F25841">
        <w:rPr>
          <w:lang w:val="en-US"/>
        </w:rPr>
        <w:tab/>
      </w:r>
      <w:r w:rsidRPr="00F25841">
        <w:rPr>
          <w:lang w:val="en-US" w:eastAsia="ko-KR"/>
        </w:rPr>
        <w:t>Exceptions</w:t>
      </w:r>
      <w:r>
        <w:tab/>
      </w:r>
      <w:r>
        <w:fldChar w:fldCharType="begin"/>
      </w:r>
      <w:r>
        <w:instrText xml:space="preserve"> PAGEREF _Toc418660537 \h </w:instrText>
      </w:r>
      <w:r>
        <w:fldChar w:fldCharType="separate"/>
      </w:r>
      <w:r>
        <w:t>129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6.9.3.2.7</w:t>
      </w:r>
      <w:r w:rsidRPr="00F25841">
        <w:rPr>
          <w:lang w:val="en-US"/>
        </w:rPr>
        <w:tab/>
      </w:r>
      <w:r w:rsidRPr="00F25841">
        <w:rPr>
          <w:lang w:val="en-US" w:eastAsia="ko-KR"/>
        </w:rPr>
        <w:t>Policies for Use</w:t>
      </w:r>
      <w:r>
        <w:tab/>
      </w:r>
      <w:r>
        <w:fldChar w:fldCharType="begin"/>
      </w:r>
      <w:r>
        <w:instrText xml:space="preserve"> PAGEREF _Toc418660538 \h </w:instrText>
      </w:r>
      <w:r>
        <w:fldChar w:fldCharType="separate"/>
      </w:r>
      <w:r>
        <w:t>129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6.9.3.2.8</w:t>
      </w:r>
      <w:r w:rsidRPr="00F25841">
        <w:rPr>
          <w:lang w:val="en-US"/>
        </w:rPr>
        <w:tab/>
        <w:t>oneM2M Resource Interworking</w:t>
      </w:r>
      <w:r>
        <w:tab/>
      </w:r>
      <w:r>
        <w:fldChar w:fldCharType="begin"/>
      </w:r>
      <w:r>
        <w:instrText xml:space="preserve"> PAGEREF _Toc418660539 \h </w:instrText>
      </w:r>
      <w:r>
        <w:fldChar w:fldCharType="separate"/>
      </w:r>
      <w:r>
        <w:t>129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6.9.3.3</w:t>
      </w:r>
      <w:r w:rsidRPr="00F25841">
        <w:rPr>
          <w:lang w:val="en-US"/>
        </w:rPr>
        <w:tab/>
        <w:t>updateServiceSubscription</w:t>
      </w:r>
      <w:r>
        <w:tab/>
      </w:r>
      <w:r>
        <w:fldChar w:fldCharType="begin"/>
      </w:r>
      <w:r>
        <w:instrText xml:space="preserve"> PAGEREF _Toc418660540 \h </w:instrText>
      </w:r>
      <w:r>
        <w:fldChar w:fldCharType="separate"/>
      </w:r>
      <w:r>
        <w:t>129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6.9.3.3.1</w:t>
      </w:r>
      <w:r w:rsidRPr="00F25841">
        <w:rPr>
          <w:lang w:val="en-US"/>
        </w:rPr>
        <w:tab/>
        <w:t>Description</w:t>
      </w:r>
      <w:r>
        <w:tab/>
      </w:r>
      <w:r>
        <w:fldChar w:fldCharType="begin"/>
      </w:r>
      <w:r>
        <w:instrText xml:space="preserve"> PAGEREF _Toc418660541 \h </w:instrText>
      </w:r>
      <w:r>
        <w:fldChar w:fldCharType="separate"/>
      </w:r>
      <w:r>
        <w:t>129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6.9.3.3.2</w:t>
      </w:r>
      <w:r w:rsidRPr="00F25841">
        <w:rPr>
          <w:lang w:val="en-US"/>
        </w:rPr>
        <w:tab/>
        <w:t>Pre-Conditions</w:t>
      </w:r>
      <w:r>
        <w:tab/>
      </w:r>
      <w:r>
        <w:fldChar w:fldCharType="begin"/>
      </w:r>
      <w:r>
        <w:instrText xml:space="preserve"> PAGEREF _Toc418660542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6.9.3.3.3</w:t>
      </w:r>
      <w:r w:rsidRPr="00F25841">
        <w:rPr>
          <w:lang w:val="en-US"/>
        </w:rPr>
        <w:tab/>
        <w:t>Signature – updateServiceSubscription</w:t>
      </w:r>
      <w:r>
        <w:tab/>
      </w:r>
      <w:r>
        <w:fldChar w:fldCharType="begin"/>
      </w:r>
      <w:r>
        <w:instrText xml:space="preserve"> PAGEREF _Toc418660543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6.9.3.3.4</w:t>
      </w:r>
      <w:r w:rsidRPr="00F25841">
        <w:rPr>
          <w:lang w:val="en-US"/>
        </w:rPr>
        <w:tab/>
        <w:t>Service Interactions</w:t>
      </w:r>
      <w:r>
        <w:tab/>
      </w:r>
      <w:r>
        <w:fldChar w:fldCharType="begin"/>
      </w:r>
      <w:r>
        <w:instrText xml:space="preserve"> PAGEREF _Toc418660544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6.9.3.3.5</w:t>
      </w:r>
      <w:r w:rsidRPr="00F25841">
        <w:rPr>
          <w:lang w:val="en-US"/>
        </w:rPr>
        <w:tab/>
      </w:r>
      <w:r w:rsidRPr="00F25841">
        <w:rPr>
          <w:lang w:val="en-US" w:eastAsia="ko-KR"/>
        </w:rPr>
        <w:t>Post-Conditions</w:t>
      </w:r>
      <w:r>
        <w:tab/>
      </w:r>
      <w:r>
        <w:fldChar w:fldCharType="begin"/>
      </w:r>
      <w:r>
        <w:instrText xml:space="preserve"> PAGEREF _Toc418660545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6.9.3.3.6</w:t>
      </w:r>
      <w:r w:rsidRPr="00F25841">
        <w:rPr>
          <w:lang w:val="en-US"/>
        </w:rPr>
        <w:tab/>
      </w:r>
      <w:r w:rsidRPr="00F25841">
        <w:rPr>
          <w:lang w:val="en-US" w:eastAsia="ko-KR"/>
        </w:rPr>
        <w:t>Exceptions</w:t>
      </w:r>
      <w:r>
        <w:tab/>
      </w:r>
      <w:r>
        <w:fldChar w:fldCharType="begin"/>
      </w:r>
      <w:r>
        <w:instrText xml:space="preserve"> PAGEREF _Toc418660546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6.9.3.3.7</w:t>
      </w:r>
      <w:r w:rsidRPr="00F25841">
        <w:rPr>
          <w:lang w:val="en-US"/>
        </w:rPr>
        <w:tab/>
      </w:r>
      <w:r w:rsidRPr="00F25841">
        <w:rPr>
          <w:lang w:val="en-US" w:eastAsia="ko-KR"/>
        </w:rPr>
        <w:t>Policies for Use</w:t>
      </w:r>
      <w:r>
        <w:tab/>
      </w:r>
      <w:r>
        <w:fldChar w:fldCharType="begin"/>
      </w:r>
      <w:r>
        <w:instrText xml:space="preserve"> PAGEREF _Toc418660547 \h </w:instrText>
      </w:r>
      <w:r>
        <w:fldChar w:fldCharType="separate"/>
      </w:r>
      <w:r>
        <w:t>130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6.9.3.3.8</w:t>
      </w:r>
      <w:r w:rsidRPr="00F25841">
        <w:rPr>
          <w:lang w:val="en-US"/>
        </w:rPr>
        <w:tab/>
        <w:t>oneM2M Resource Interworking</w:t>
      </w:r>
      <w:r>
        <w:tab/>
      </w:r>
      <w:r>
        <w:fldChar w:fldCharType="begin"/>
      </w:r>
      <w:r>
        <w:instrText xml:space="preserve"> PAGEREF _Toc418660548 \h </w:instrText>
      </w:r>
      <w:r>
        <w:fldChar w:fldCharType="separate"/>
      </w:r>
      <w:r>
        <w:t>131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6.9.3.4</w:t>
      </w:r>
      <w:r w:rsidRPr="00F25841">
        <w:rPr>
          <w:lang w:val="en-US"/>
        </w:rPr>
        <w:tab/>
        <w:t>addRoleToServiceSubscription</w:t>
      </w:r>
      <w:r>
        <w:tab/>
      </w:r>
      <w:r>
        <w:fldChar w:fldCharType="begin"/>
      </w:r>
      <w:r>
        <w:instrText xml:space="preserve"> PAGEREF _Toc418660549 \h </w:instrText>
      </w:r>
      <w:r>
        <w:fldChar w:fldCharType="separate"/>
      </w:r>
      <w:r>
        <w:t>131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6.9.3.4.1</w:t>
      </w:r>
      <w:r w:rsidRPr="00F25841">
        <w:rPr>
          <w:lang w:val="en-US"/>
        </w:rPr>
        <w:tab/>
        <w:t>Description</w:t>
      </w:r>
      <w:r>
        <w:tab/>
      </w:r>
      <w:r>
        <w:fldChar w:fldCharType="begin"/>
      </w:r>
      <w:r>
        <w:instrText xml:space="preserve"> PAGEREF _Toc418660550 \h </w:instrText>
      </w:r>
      <w:r>
        <w:fldChar w:fldCharType="separate"/>
      </w:r>
      <w:r>
        <w:t>131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6.9.3.4.2</w:t>
      </w:r>
      <w:r w:rsidRPr="00F25841">
        <w:rPr>
          <w:lang w:val="en-US"/>
        </w:rPr>
        <w:tab/>
        <w:t>Pre-Conditions</w:t>
      </w:r>
      <w:r>
        <w:tab/>
      </w:r>
      <w:r>
        <w:fldChar w:fldCharType="begin"/>
      </w:r>
      <w:r>
        <w:instrText xml:space="preserve"> PAGEREF _Toc418660551 \h </w:instrText>
      </w:r>
      <w:r>
        <w:fldChar w:fldCharType="separate"/>
      </w:r>
      <w:r>
        <w:t>131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6.9.3.4.3</w:t>
      </w:r>
      <w:r w:rsidRPr="00F25841">
        <w:rPr>
          <w:lang w:val="en-US"/>
        </w:rPr>
        <w:tab/>
        <w:t>Signature – addRoleToServiceSubscription</w:t>
      </w:r>
      <w:r>
        <w:tab/>
      </w:r>
      <w:r>
        <w:fldChar w:fldCharType="begin"/>
      </w:r>
      <w:r>
        <w:instrText xml:space="preserve"> PAGEREF _Toc418660552 \h </w:instrText>
      </w:r>
      <w:r>
        <w:fldChar w:fldCharType="separate"/>
      </w:r>
      <w:r>
        <w:t>131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6.9.3.4.4</w:t>
      </w:r>
      <w:r w:rsidRPr="00F25841">
        <w:rPr>
          <w:lang w:val="en-US"/>
        </w:rPr>
        <w:tab/>
        <w:t>Service Interactions</w:t>
      </w:r>
      <w:r>
        <w:tab/>
      </w:r>
      <w:r>
        <w:fldChar w:fldCharType="begin"/>
      </w:r>
      <w:r>
        <w:instrText xml:space="preserve"> PAGEREF _Toc418660553 \h </w:instrText>
      </w:r>
      <w:r>
        <w:fldChar w:fldCharType="separate"/>
      </w:r>
      <w:r>
        <w:t>131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6.9.3.4.5</w:t>
      </w:r>
      <w:r w:rsidRPr="00F25841">
        <w:rPr>
          <w:lang w:val="en-US"/>
        </w:rPr>
        <w:tab/>
      </w:r>
      <w:r w:rsidRPr="00F25841">
        <w:rPr>
          <w:lang w:val="en-US" w:eastAsia="ko-KR"/>
        </w:rPr>
        <w:t>Post-Conditions</w:t>
      </w:r>
      <w:r>
        <w:tab/>
      </w:r>
      <w:r>
        <w:fldChar w:fldCharType="begin"/>
      </w:r>
      <w:r>
        <w:instrText xml:space="preserve"> PAGEREF _Toc418660554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6.9.3.4.6</w:t>
      </w:r>
      <w:r w:rsidRPr="00F25841">
        <w:rPr>
          <w:lang w:val="en-US"/>
        </w:rPr>
        <w:tab/>
      </w:r>
      <w:r w:rsidRPr="00F25841">
        <w:rPr>
          <w:lang w:val="en-US" w:eastAsia="ko-KR"/>
        </w:rPr>
        <w:t>Exceptions</w:t>
      </w:r>
      <w:r>
        <w:tab/>
      </w:r>
      <w:r>
        <w:fldChar w:fldCharType="begin"/>
      </w:r>
      <w:r>
        <w:instrText xml:space="preserve"> PAGEREF _Toc418660555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6.9.3.4.7</w:t>
      </w:r>
      <w:r w:rsidRPr="00F25841">
        <w:rPr>
          <w:lang w:val="en-US"/>
        </w:rPr>
        <w:tab/>
      </w:r>
      <w:r w:rsidRPr="00F25841">
        <w:rPr>
          <w:lang w:val="en-US" w:eastAsia="ko-KR"/>
        </w:rPr>
        <w:t>Policies for Use</w:t>
      </w:r>
      <w:r>
        <w:tab/>
      </w:r>
      <w:r>
        <w:fldChar w:fldCharType="begin"/>
      </w:r>
      <w:r>
        <w:instrText xml:space="preserve"> PAGEREF _Toc418660556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6.9.3.4.8</w:t>
      </w:r>
      <w:r w:rsidRPr="00F25841">
        <w:rPr>
          <w:lang w:val="en-US"/>
        </w:rPr>
        <w:tab/>
        <w:t>oneM2M Resource Interworking</w:t>
      </w:r>
      <w:r>
        <w:tab/>
      </w:r>
      <w:r>
        <w:fldChar w:fldCharType="begin"/>
      </w:r>
      <w:r>
        <w:instrText xml:space="preserve"> PAGEREF _Toc418660557 \h </w:instrText>
      </w:r>
      <w:r>
        <w:fldChar w:fldCharType="separate"/>
      </w:r>
      <w:r>
        <w:t>132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6.9.3.5</w:t>
      </w:r>
      <w:r w:rsidRPr="00F25841">
        <w:rPr>
          <w:lang w:val="en-US"/>
        </w:rPr>
        <w:tab/>
        <w:t>deleteRoleFromServiceSubscription</w:t>
      </w:r>
      <w:r>
        <w:tab/>
      </w:r>
      <w:r>
        <w:fldChar w:fldCharType="begin"/>
      </w:r>
      <w:r>
        <w:instrText xml:space="preserve"> PAGEREF _Toc418660558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6.9.3.5.1</w:t>
      </w:r>
      <w:r w:rsidRPr="00F25841">
        <w:rPr>
          <w:lang w:val="en-US"/>
        </w:rPr>
        <w:tab/>
        <w:t>Description</w:t>
      </w:r>
      <w:r>
        <w:tab/>
      </w:r>
      <w:r>
        <w:fldChar w:fldCharType="begin"/>
      </w:r>
      <w:r>
        <w:instrText xml:space="preserve"> PAGEREF _Toc418660559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6.9.3.5.2</w:t>
      </w:r>
      <w:r w:rsidRPr="00F25841">
        <w:rPr>
          <w:lang w:val="en-US"/>
        </w:rPr>
        <w:tab/>
        <w:t>Pre-Conditions</w:t>
      </w:r>
      <w:r>
        <w:tab/>
      </w:r>
      <w:r>
        <w:fldChar w:fldCharType="begin"/>
      </w:r>
      <w:r>
        <w:instrText xml:space="preserve"> PAGEREF _Toc418660560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6.9.3.5.3</w:t>
      </w:r>
      <w:r w:rsidRPr="00F25841">
        <w:rPr>
          <w:lang w:val="en-US"/>
        </w:rPr>
        <w:tab/>
        <w:t>Signature – deleteRoleFromServiceSubscription</w:t>
      </w:r>
      <w:r>
        <w:tab/>
      </w:r>
      <w:r>
        <w:fldChar w:fldCharType="begin"/>
      </w:r>
      <w:r>
        <w:instrText xml:space="preserve"> PAGEREF _Toc418660561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6.9.3.5.4</w:t>
      </w:r>
      <w:r w:rsidRPr="00F25841">
        <w:rPr>
          <w:lang w:val="en-US"/>
        </w:rPr>
        <w:tab/>
        <w:t>Service Interactions</w:t>
      </w:r>
      <w:r>
        <w:tab/>
      </w:r>
      <w:r>
        <w:fldChar w:fldCharType="begin"/>
      </w:r>
      <w:r>
        <w:instrText xml:space="preserve"> PAGEREF _Toc418660562 \h </w:instrText>
      </w:r>
      <w:r>
        <w:fldChar w:fldCharType="separate"/>
      </w:r>
      <w:r>
        <w:t>132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6.9.3.5.5</w:t>
      </w:r>
      <w:r w:rsidRPr="00F25841">
        <w:rPr>
          <w:lang w:val="en-US"/>
        </w:rPr>
        <w:tab/>
      </w:r>
      <w:r w:rsidRPr="00F25841">
        <w:rPr>
          <w:lang w:val="en-US" w:eastAsia="ko-KR"/>
        </w:rPr>
        <w:t>Post-Conditions</w:t>
      </w:r>
      <w:r>
        <w:tab/>
      </w:r>
      <w:r>
        <w:fldChar w:fldCharType="begin"/>
      </w:r>
      <w:r>
        <w:instrText xml:space="preserve"> PAGEREF _Toc418660563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6.9.3.5.6</w:t>
      </w:r>
      <w:r w:rsidRPr="00F25841">
        <w:rPr>
          <w:lang w:val="en-US"/>
        </w:rPr>
        <w:tab/>
      </w:r>
      <w:r w:rsidRPr="00F25841">
        <w:rPr>
          <w:lang w:val="en-US" w:eastAsia="ko-KR"/>
        </w:rPr>
        <w:t>Exceptions</w:t>
      </w:r>
      <w:r>
        <w:tab/>
      </w:r>
      <w:r>
        <w:fldChar w:fldCharType="begin"/>
      </w:r>
      <w:r>
        <w:instrText xml:space="preserve"> PAGEREF _Toc418660564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6.9.3.5.7</w:t>
      </w:r>
      <w:r w:rsidRPr="00F25841">
        <w:rPr>
          <w:lang w:val="en-US"/>
        </w:rPr>
        <w:tab/>
      </w:r>
      <w:r w:rsidRPr="00F25841">
        <w:rPr>
          <w:lang w:val="en-US" w:eastAsia="ko-KR"/>
        </w:rPr>
        <w:t>Policies for Use</w:t>
      </w:r>
      <w:r>
        <w:tab/>
      </w:r>
      <w:r>
        <w:fldChar w:fldCharType="begin"/>
      </w:r>
      <w:r>
        <w:instrText xml:space="preserve"> PAGEREF _Toc418660565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6.9.3.5.8</w:t>
      </w:r>
      <w:r w:rsidRPr="00F25841">
        <w:rPr>
          <w:lang w:val="en-US"/>
        </w:rPr>
        <w:tab/>
        <w:t>oneM2M Resource Interworking</w:t>
      </w:r>
      <w:r>
        <w:tab/>
      </w:r>
      <w:r>
        <w:fldChar w:fldCharType="begin"/>
      </w:r>
      <w:r>
        <w:instrText xml:space="preserve"> PAGEREF _Toc418660566 \h </w:instrText>
      </w:r>
      <w:r>
        <w:fldChar w:fldCharType="separate"/>
      </w:r>
      <w:r>
        <w:t>133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6.9.3.6</w:t>
      </w:r>
      <w:r w:rsidRPr="00F25841">
        <w:rPr>
          <w:lang w:val="en-US"/>
        </w:rPr>
        <w:tab/>
        <w:t>getServiceSubscription</w:t>
      </w:r>
      <w:r>
        <w:tab/>
      </w:r>
      <w:r>
        <w:fldChar w:fldCharType="begin"/>
      </w:r>
      <w:r>
        <w:instrText xml:space="preserve"> PAGEREF _Toc418660567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6.9.3.6.1</w:t>
      </w:r>
      <w:r w:rsidRPr="00F25841">
        <w:rPr>
          <w:lang w:val="en-US"/>
        </w:rPr>
        <w:tab/>
        <w:t>Description</w:t>
      </w:r>
      <w:r>
        <w:tab/>
      </w:r>
      <w:r>
        <w:fldChar w:fldCharType="begin"/>
      </w:r>
      <w:r>
        <w:instrText xml:space="preserve"> PAGEREF _Toc418660568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6.9.3.6.2</w:t>
      </w:r>
      <w:r w:rsidRPr="00F25841">
        <w:rPr>
          <w:lang w:val="en-US"/>
        </w:rPr>
        <w:tab/>
        <w:t>Pre-Conditions</w:t>
      </w:r>
      <w:r>
        <w:tab/>
      </w:r>
      <w:r>
        <w:fldChar w:fldCharType="begin"/>
      </w:r>
      <w:r>
        <w:instrText xml:space="preserve"> PAGEREF _Toc418660569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6.9.3.6.3</w:t>
      </w:r>
      <w:r w:rsidRPr="00F25841">
        <w:rPr>
          <w:lang w:val="en-US"/>
        </w:rPr>
        <w:tab/>
        <w:t>Signature – getServiceSubscription</w:t>
      </w:r>
      <w:r>
        <w:tab/>
      </w:r>
      <w:r>
        <w:fldChar w:fldCharType="begin"/>
      </w:r>
      <w:r>
        <w:instrText xml:space="preserve"> PAGEREF _Toc418660570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6.9.3.6.4</w:t>
      </w:r>
      <w:r w:rsidRPr="00F25841">
        <w:rPr>
          <w:lang w:val="en-US"/>
        </w:rPr>
        <w:tab/>
        <w:t>Service Interactions</w:t>
      </w:r>
      <w:r>
        <w:tab/>
      </w:r>
      <w:r>
        <w:fldChar w:fldCharType="begin"/>
      </w:r>
      <w:r>
        <w:instrText xml:space="preserve"> PAGEREF _Toc418660571 \h </w:instrText>
      </w:r>
      <w:r>
        <w:fldChar w:fldCharType="separate"/>
      </w:r>
      <w:r>
        <w:t>133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6.9.3.6.5</w:t>
      </w:r>
      <w:r w:rsidRPr="00F25841">
        <w:rPr>
          <w:lang w:val="en-US"/>
        </w:rPr>
        <w:tab/>
      </w:r>
      <w:r w:rsidRPr="00F25841">
        <w:rPr>
          <w:lang w:val="en-US" w:eastAsia="ko-KR"/>
        </w:rPr>
        <w:t>Post-Conditions</w:t>
      </w:r>
      <w:r>
        <w:tab/>
      </w:r>
      <w:r>
        <w:fldChar w:fldCharType="begin"/>
      </w:r>
      <w:r>
        <w:instrText xml:space="preserve"> PAGEREF _Toc418660572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6.9.3.6.6</w:t>
      </w:r>
      <w:r w:rsidRPr="00F25841">
        <w:rPr>
          <w:lang w:val="en-US"/>
        </w:rPr>
        <w:tab/>
      </w:r>
      <w:r w:rsidRPr="00F25841">
        <w:rPr>
          <w:lang w:val="en-US" w:eastAsia="ko-KR"/>
        </w:rPr>
        <w:t>Exceptions</w:t>
      </w:r>
      <w:r>
        <w:tab/>
      </w:r>
      <w:r>
        <w:fldChar w:fldCharType="begin"/>
      </w:r>
      <w:r>
        <w:instrText xml:space="preserve"> PAGEREF _Toc418660573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6.9.3.6.7</w:t>
      </w:r>
      <w:r w:rsidRPr="00F25841">
        <w:rPr>
          <w:lang w:val="en-US"/>
        </w:rPr>
        <w:tab/>
      </w:r>
      <w:r w:rsidRPr="00F25841">
        <w:rPr>
          <w:lang w:val="en-US" w:eastAsia="ko-KR"/>
        </w:rPr>
        <w:t>Policies for Use</w:t>
      </w:r>
      <w:r>
        <w:tab/>
      </w:r>
      <w:r>
        <w:fldChar w:fldCharType="begin"/>
      </w:r>
      <w:r>
        <w:instrText xml:space="preserve"> PAGEREF _Toc418660574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6.9.3.6.8</w:t>
      </w:r>
      <w:r w:rsidRPr="00F25841">
        <w:rPr>
          <w:lang w:val="en-US"/>
        </w:rPr>
        <w:tab/>
        <w:t>oneM2M Resource Interworking</w:t>
      </w:r>
      <w:r>
        <w:tab/>
      </w:r>
      <w:r>
        <w:fldChar w:fldCharType="begin"/>
      </w:r>
      <w:r>
        <w:instrText xml:space="preserve"> PAGEREF _Toc418660575 \h </w:instrText>
      </w:r>
      <w:r>
        <w:fldChar w:fldCharType="separate"/>
      </w:r>
      <w:r>
        <w:t>134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6.9.3.7</w:t>
      </w:r>
      <w:r w:rsidRPr="00F25841">
        <w:rPr>
          <w:lang w:val="en-US"/>
        </w:rPr>
        <w:tab/>
        <w:t>addNodeToServiceSubscription</w:t>
      </w:r>
      <w:r>
        <w:tab/>
      </w:r>
      <w:r>
        <w:fldChar w:fldCharType="begin"/>
      </w:r>
      <w:r>
        <w:instrText xml:space="preserve"> PAGEREF _Toc418660576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6.9.3.7.1</w:t>
      </w:r>
      <w:r w:rsidRPr="00F25841">
        <w:rPr>
          <w:lang w:val="en-US"/>
        </w:rPr>
        <w:tab/>
        <w:t>Description</w:t>
      </w:r>
      <w:r>
        <w:tab/>
      </w:r>
      <w:r>
        <w:fldChar w:fldCharType="begin"/>
      </w:r>
      <w:r>
        <w:instrText xml:space="preserve"> PAGEREF _Toc418660577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6.9.3.7.2</w:t>
      </w:r>
      <w:r w:rsidRPr="00F25841">
        <w:rPr>
          <w:lang w:val="en-US"/>
        </w:rPr>
        <w:tab/>
        <w:t>Pre-Conditions</w:t>
      </w:r>
      <w:r>
        <w:tab/>
      </w:r>
      <w:r>
        <w:fldChar w:fldCharType="begin"/>
      </w:r>
      <w:r>
        <w:instrText xml:space="preserve"> PAGEREF _Toc418660578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6.9.3.7.3</w:t>
      </w:r>
      <w:r w:rsidRPr="00F25841">
        <w:rPr>
          <w:lang w:val="en-US"/>
        </w:rPr>
        <w:tab/>
        <w:t>Signature – addNodeToServiceSubscription</w:t>
      </w:r>
      <w:r>
        <w:tab/>
      </w:r>
      <w:r>
        <w:fldChar w:fldCharType="begin"/>
      </w:r>
      <w:r>
        <w:instrText xml:space="preserve"> PAGEREF _Toc418660579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6.9.3.7.4</w:t>
      </w:r>
      <w:r w:rsidRPr="00F25841">
        <w:rPr>
          <w:lang w:val="en-US"/>
        </w:rPr>
        <w:tab/>
        <w:t>Service Interactions</w:t>
      </w:r>
      <w:r>
        <w:tab/>
      </w:r>
      <w:r>
        <w:fldChar w:fldCharType="begin"/>
      </w:r>
      <w:r>
        <w:instrText xml:space="preserve"> PAGEREF _Toc418660580 \h </w:instrText>
      </w:r>
      <w:r>
        <w:fldChar w:fldCharType="separate"/>
      </w:r>
      <w:r>
        <w:t>134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6.9.3.7.5</w:t>
      </w:r>
      <w:r w:rsidRPr="00F25841">
        <w:rPr>
          <w:lang w:val="en-US"/>
        </w:rPr>
        <w:tab/>
      </w:r>
      <w:r w:rsidRPr="00F25841">
        <w:rPr>
          <w:lang w:val="en-US" w:eastAsia="ko-KR"/>
        </w:rPr>
        <w:t>Post-Conditions</w:t>
      </w:r>
      <w:r>
        <w:tab/>
      </w:r>
      <w:r>
        <w:fldChar w:fldCharType="begin"/>
      </w:r>
      <w:r>
        <w:instrText xml:space="preserve"> PAGEREF _Toc418660581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6.9.3.7.6</w:t>
      </w:r>
      <w:r w:rsidRPr="00F25841">
        <w:rPr>
          <w:lang w:val="en-US"/>
        </w:rPr>
        <w:tab/>
      </w:r>
      <w:r w:rsidRPr="00F25841">
        <w:rPr>
          <w:lang w:val="en-US" w:eastAsia="ko-KR"/>
        </w:rPr>
        <w:t>Exceptions</w:t>
      </w:r>
      <w:r>
        <w:tab/>
      </w:r>
      <w:r>
        <w:fldChar w:fldCharType="begin"/>
      </w:r>
      <w:r>
        <w:instrText xml:space="preserve"> PAGEREF _Toc418660582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6.9.3.7.7</w:t>
      </w:r>
      <w:r w:rsidRPr="00F25841">
        <w:rPr>
          <w:lang w:val="en-US"/>
        </w:rPr>
        <w:tab/>
      </w:r>
      <w:r w:rsidRPr="00F25841">
        <w:rPr>
          <w:lang w:val="en-US" w:eastAsia="ko-KR"/>
        </w:rPr>
        <w:t>Policies for Use</w:t>
      </w:r>
      <w:r>
        <w:tab/>
      </w:r>
      <w:r>
        <w:fldChar w:fldCharType="begin"/>
      </w:r>
      <w:r>
        <w:instrText xml:space="preserve"> PAGEREF _Toc418660583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6.9.3.7.8</w:t>
      </w:r>
      <w:r w:rsidRPr="00F25841">
        <w:rPr>
          <w:lang w:val="en-US"/>
        </w:rPr>
        <w:tab/>
        <w:t>oneM2M Resource Interworking</w:t>
      </w:r>
      <w:r>
        <w:tab/>
      </w:r>
      <w:r>
        <w:fldChar w:fldCharType="begin"/>
      </w:r>
      <w:r>
        <w:instrText xml:space="preserve"> PAGEREF _Toc418660584 \h </w:instrText>
      </w:r>
      <w:r>
        <w:fldChar w:fldCharType="separate"/>
      </w:r>
      <w:r>
        <w:t>135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6.9.3.8</w:t>
      </w:r>
      <w:r w:rsidRPr="00F25841">
        <w:rPr>
          <w:lang w:val="en-US"/>
        </w:rPr>
        <w:tab/>
        <w:t>deleteNodesFromServiceSubscription</w:t>
      </w:r>
      <w:r>
        <w:tab/>
      </w:r>
      <w:r>
        <w:fldChar w:fldCharType="begin"/>
      </w:r>
      <w:r>
        <w:instrText xml:space="preserve"> PAGEREF _Toc418660585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6.9.3.8.1</w:t>
      </w:r>
      <w:r w:rsidRPr="00F25841">
        <w:rPr>
          <w:lang w:val="en-US"/>
        </w:rPr>
        <w:tab/>
        <w:t>Description</w:t>
      </w:r>
      <w:r>
        <w:tab/>
      </w:r>
      <w:r>
        <w:fldChar w:fldCharType="begin"/>
      </w:r>
      <w:r>
        <w:instrText xml:space="preserve"> PAGEREF _Toc418660586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6.9.3.8.2</w:t>
      </w:r>
      <w:r w:rsidRPr="00F25841">
        <w:rPr>
          <w:lang w:val="en-US"/>
        </w:rPr>
        <w:tab/>
        <w:t>Pre-Conditions</w:t>
      </w:r>
      <w:r>
        <w:tab/>
      </w:r>
      <w:r>
        <w:fldChar w:fldCharType="begin"/>
      </w:r>
      <w:r>
        <w:instrText xml:space="preserve"> PAGEREF _Toc418660587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6.9.3.8.3</w:t>
      </w:r>
      <w:r w:rsidRPr="00F25841">
        <w:rPr>
          <w:lang w:val="en-US"/>
        </w:rPr>
        <w:tab/>
        <w:t>Signature – deleteNodesFromServiceSubscription</w:t>
      </w:r>
      <w:r>
        <w:tab/>
      </w:r>
      <w:r>
        <w:fldChar w:fldCharType="begin"/>
      </w:r>
      <w:r>
        <w:instrText xml:space="preserve"> PAGEREF _Toc418660588 \h </w:instrText>
      </w:r>
      <w:r>
        <w:fldChar w:fldCharType="separate"/>
      </w:r>
      <w:r>
        <w:t>135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6.9.3.8.4</w:t>
      </w:r>
      <w:r w:rsidRPr="00F25841">
        <w:rPr>
          <w:lang w:val="en-US"/>
        </w:rPr>
        <w:tab/>
        <w:t>Service Interactions</w:t>
      </w:r>
      <w:r>
        <w:tab/>
      </w:r>
      <w:r>
        <w:fldChar w:fldCharType="begin"/>
      </w:r>
      <w:r>
        <w:instrText xml:space="preserve"> PAGEREF _Toc418660589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6.9.3.8.5</w:t>
      </w:r>
      <w:r w:rsidRPr="00F25841">
        <w:rPr>
          <w:lang w:val="en-US"/>
        </w:rPr>
        <w:tab/>
      </w:r>
      <w:r w:rsidRPr="00F25841">
        <w:rPr>
          <w:lang w:val="en-US" w:eastAsia="ko-KR"/>
        </w:rPr>
        <w:t>Post-Conditions</w:t>
      </w:r>
      <w:r>
        <w:tab/>
      </w:r>
      <w:r>
        <w:fldChar w:fldCharType="begin"/>
      </w:r>
      <w:r>
        <w:instrText xml:space="preserve"> PAGEREF _Toc418660590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6.9.3.8.6</w:t>
      </w:r>
      <w:r w:rsidRPr="00F25841">
        <w:rPr>
          <w:lang w:val="en-US"/>
        </w:rPr>
        <w:tab/>
      </w:r>
      <w:r w:rsidRPr="00F25841">
        <w:rPr>
          <w:lang w:val="en-US" w:eastAsia="ko-KR"/>
        </w:rPr>
        <w:t>Exceptions</w:t>
      </w:r>
      <w:r>
        <w:tab/>
      </w:r>
      <w:r>
        <w:fldChar w:fldCharType="begin"/>
      </w:r>
      <w:r>
        <w:instrText xml:space="preserve"> PAGEREF _Toc418660591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6.9.3.8.7</w:t>
      </w:r>
      <w:r w:rsidRPr="00F25841">
        <w:rPr>
          <w:lang w:val="en-US"/>
        </w:rPr>
        <w:tab/>
      </w:r>
      <w:r w:rsidRPr="00F25841">
        <w:rPr>
          <w:lang w:val="en-US" w:eastAsia="ko-KR"/>
        </w:rPr>
        <w:t>Policies for Use</w:t>
      </w:r>
      <w:r>
        <w:tab/>
      </w:r>
      <w:r>
        <w:fldChar w:fldCharType="begin"/>
      </w:r>
      <w:r>
        <w:instrText xml:space="preserve"> PAGEREF _Toc418660592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6.9.3.8.8</w:t>
      </w:r>
      <w:r w:rsidRPr="00F25841">
        <w:rPr>
          <w:lang w:val="en-US"/>
        </w:rPr>
        <w:tab/>
        <w:t>oneM2M Resource Interworking</w:t>
      </w:r>
      <w:r>
        <w:tab/>
      </w:r>
      <w:r>
        <w:fldChar w:fldCharType="begin"/>
      </w:r>
      <w:r>
        <w:instrText xml:space="preserve"> PAGEREF _Toc418660593 \h </w:instrText>
      </w:r>
      <w:r>
        <w:fldChar w:fldCharType="separate"/>
      </w:r>
      <w:r>
        <w:t>136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6.9.3.9</w:t>
      </w:r>
      <w:r w:rsidRPr="00F25841">
        <w:rPr>
          <w:lang w:val="en-US"/>
        </w:rPr>
        <w:tab/>
        <w:t>getNodesForServiceSubscription</w:t>
      </w:r>
      <w:r>
        <w:tab/>
      </w:r>
      <w:r>
        <w:fldChar w:fldCharType="begin"/>
      </w:r>
      <w:r>
        <w:instrText xml:space="preserve"> PAGEREF _Toc418660594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6.9.3.9.1</w:t>
      </w:r>
      <w:r w:rsidRPr="00F25841">
        <w:rPr>
          <w:lang w:val="en-US"/>
        </w:rPr>
        <w:tab/>
        <w:t>Description</w:t>
      </w:r>
      <w:r>
        <w:tab/>
      </w:r>
      <w:r>
        <w:fldChar w:fldCharType="begin"/>
      </w:r>
      <w:r>
        <w:instrText xml:space="preserve"> PAGEREF _Toc418660595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6.9.3.9.2</w:t>
      </w:r>
      <w:r w:rsidRPr="00F25841">
        <w:rPr>
          <w:lang w:val="en-US"/>
        </w:rPr>
        <w:tab/>
        <w:t>Pre-Conditions</w:t>
      </w:r>
      <w:r>
        <w:tab/>
      </w:r>
      <w:r>
        <w:fldChar w:fldCharType="begin"/>
      </w:r>
      <w:r>
        <w:instrText xml:space="preserve"> PAGEREF _Toc418660596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6.9.3.9.3</w:t>
      </w:r>
      <w:r w:rsidRPr="00F25841">
        <w:rPr>
          <w:lang w:val="en-US"/>
        </w:rPr>
        <w:tab/>
        <w:t>Signature – getNodesForServiceSubscription</w:t>
      </w:r>
      <w:r>
        <w:tab/>
      </w:r>
      <w:r>
        <w:fldChar w:fldCharType="begin"/>
      </w:r>
      <w:r>
        <w:instrText xml:space="preserve"> PAGEREF _Toc418660597 \h </w:instrText>
      </w:r>
      <w:r>
        <w:fldChar w:fldCharType="separate"/>
      </w:r>
      <w:r>
        <w:t>136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6.9.3.9.4</w:t>
      </w:r>
      <w:r w:rsidRPr="00F25841">
        <w:rPr>
          <w:lang w:val="en-US"/>
        </w:rPr>
        <w:tab/>
        <w:t>Service Interactions</w:t>
      </w:r>
      <w:r>
        <w:tab/>
      </w:r>
      <w:r>
        <w:fldChar w:fldCharType="begin"/>
      </w:r>
      <w:r>
        <w:instrText xml:space="preserve"> PAGEREF _Toc418660598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6.9.3.9.5</w:t>
      </w:r>
      <w:r w:rsidRPr="00F25841">
        <w:rPr>
          <w:lang w:val="en-US"/>
        </w:rPr>
        <w:tab/>
      </w:r>
      <w:r w:rsidRPr="00F25841">
        <w:rPr>
          <w:lang w:val="en-US" w:eastAsia="ko-KR"/>
        </w:rPr>
        <w:t>Post-Conditions</w:t>
      </w:r>
      <w:r>
        <w:tab/>
      </w:r>
      <w:r>
        <w:fldChar w:fldCharType="begin"/>
      </w:r>
      <w:r>
        <w:instrText xml:space="preserve"> PAGEREF _Toc418660599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6.9.3.9.6</w:t>
      </w:r>
      <w:r w:rsidRPr="00F25841">
        <w:rPr>
          <w:lang w:val="en-US"/>
        </w:rPr>
        <w:tab/>
      </w:r>
      <w:r w:rsidRPr="00F25841">
        <w:rPr>
          <w:lang w:val="en-US" w:eastAsia="ko-KR"/>
        </w:rPr>
        <w:t>Exceptions</w:t>
      </w:r>
      <w:r>
        <w:tab/>
      </w:r>
      <w:r>
        <w:fldChar w:fldCharType="begin"/>
      </w:r>
      <w:r>
        <w:instrText xml:space="preserve"> PAGEREF _Toc418660600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6.9.3.9.7</w:t>
      </w:r>
      <w:r w:rsidRPr="00F25841">
        <w:rPr>
          <w:lang w:val="en-US"/>
        </w:rPr>
        <w:tab/>
      </w:r>
      <w:r w:rsidRPr="00F25841">
        <w:rPr>
          <w:lang w:val="en-US" w:eastAsia="ko-KR"/>
        </w:rPr>
        <w:t>Policies for Use</w:t>
      </w:r>
      <w:r>
        <w:tab/>
      </w:r>
      <w:r>
        <w:fldChar w:fldCharType="begin"/>
      </w:r>
      <w:r>
        <w:instrText xml:space="preserve"> PAGEREF _Toc418660601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6.9.3.9.8</w:t>
      </w:r>
      <w:r w:rsidRPr="00F25841">
        <w:rPr>
          <w:lang w:val="en-US"/>
        </w:rPr>
        <w:tab/>
        <w:t>oneM2M Resource Interworking</w:t>
      </w:r>
      <w:r>
        <w:tab/>
      </w:r>
      <w:r>
        <w:fldChar w:fldCharType="begin"/>
      </w:r>
      <w:r>
        <w:instrText xml:space="preserve"> PAGEREF _Toc418660602 \h </w:instrText>
      </w:r>
      <w:r>
        <w:fldChar w:fldCharType="separate"/>
      </w:r>
      <w:r>
        <w:t>137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6.9.3.10</w:t>
      </w:r>
      <w:r w:rsidRPr="00F25841">
        <w:rPr>
          <w:lang w:val="en-US"/>
        </w:rPr>
        <w:tab/>
        <w:t>createApplicationRule</w:t>
      </w:r>
      <w:r>
        <w:tab/>
      </w:r>
      <w:r>
        <w:fldChar w:fldCharType="begin"/>
      </w:r>
      <w:r>
        <w:instrText xml:space="preserve"> PAGEREF _Toc418660603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6.9.3.10.1</w:t>
      </w:r>
      <w:r w:rsidRPr="00F25841">
        <w:rPr>
          <w:lang w:val="en-US"/>
        </w:rPr>
        <w:tab/>
        <w:t>Description</w:t>
      </w:r>
      <w:r>
        <w:tab/>
      </w:r>
      <w:r>
        <w:fldChar w:fldCharType="begin"/>
      </w:r>
      <w:r>
        <w:instrText xml:space="preserve"> PAGEREF _Toc418660604 \h </w:instrText>
      </w:r>
      <w:r>
        <w:fldChar w:fldCharType="separate"/>
      </w:r>
      <w:r>
        <w:t>137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6.9.3.10.2</w:t>
      </w:r>
      <w:r w:rsidRPr="00F25841">
        <w:rPr>
          <w:lang w:val="en-US"/>
        </w:rPr>
        <w:tab/>
        <w:t>Pre-Conditions</w:t>
      </w:r>
      <w:r>
        <w:tab/>
      </w:r>
      <w:r>
        <w:fldChar w:fldCharType="begin"/>
      </w:r>
      <w:r>
        <w:instrText xml:space="preserve"> PAGEREF _Toc418660605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6.9.3.10.3</w:t>
      </w:r>
      <w:r w:rsidRPr="00F25841">
        <w:rPr>
          <w:lang w:val="en-US"/>
        </w:rPr>
        <w:tab/>
        <w:t>Signature – createApplicationRule</w:t>
      </w:r>
      <w:r>
        <w:tab/>
      </w:r>
      <w:r>
        <w:fldChar w:fldCharType="begin"/>
      </w:r>
      <w:r>
        <w:instrText xml:space="preserve"> PAGEREF _Toc418660606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6.9.3.10.4</w:t>
      </w:r>
      <w:r w:rsidRPr="00F25841">
        <w:rPr>
          <w:lang w:val="en-US"/>
        </w:rPr>
        <w:tab/>
        <w:t>Service Interactions</w:t>
      </w:r>
      <w:r>
        <w:tab/>
      </w:r>
      <w:r>
        <w:fldChar w:fldCharType="begin"/>
      </w:r>
      <w:r>
        <w:instrText xml:space="preserve"> PAGEREF _Toc418660607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6.9.3.10.5</w:t>
      </w:r>
      <w:r w:rsidRPr="00F25841">
        <w:rPr>
          <w:lang w:val="en-US"/>
        </w:rPr>
        <w:tab/>
      </w:r>
      <w:r w:rsidRPr="00F25841">
        <w:rPr>
          <w:lang w:val="en-US" w:eastAsia="ko-KR"/>
        </w:rPr>
        <w:t>Post-Conditions</w:t>
      </w:r>
      <w:r>
        <w:tab/>
      </w:r>
      <w:r>
        <w:fldChar w:fldCharType="begin"/>
      </w:r>
      <w:r>
        <w:instrText xml:space="preserve"> PAGEREF _Toc418660608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6.9.3.10.6</w:t>
      </w:r>
      <w:r w:rsidRPr="00F25841">
        <w:rPr>
          <w:lang w:val="en-US"/>
        </w:rPr>
        <w:tab/>
      </w:r>
      <w:r w:rsidRPr="00F25841">
        <w:rPr>
          <w:lang w:val="en-US" w:eastAsia="ko-KR"/>
        </w:rPr>
        <w:t>Exceptions</w:t>
      </w:r>
      <w:r>
        <w:tab/>
      </w:r>
      <w:r>
        <w:fldChar w:fldCharType="begin"/>
      </w:r>
      <w:r>
        <w:instrText xml:space="preserve"> PAGEREF _Toc418660609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6.9.3.10.7</w:t>
      </w:r>
      <w:r w:rsidRPr="00F25841">
        <w:rPr>
          <w:lang w:val="en-US"/>
        </w:rPr>
        <w:tab/>
      </w:r>
      <w:r w:rsidRPr="00F25841">
        <w:rPr>
          <w:lang w:val="en-US" w:eastAsia="ko-KR"/>
        </w:rPr>
        <w:t>Policies for Use</w:t>
      </w:r>
      <w:r>
        <w:tab/>
      </w:r>
      <w:r>
        <w:fldChar w:fldCharType="begin"/>
      </w:r>
      <w:r>
        <w:instrText xml:space="preserve"> PAGEREF _Toc418660610 \h </w:instrText>
      </w:r>
      <w:r>
        <w:fldChar w:fldCharType="separate"/>
      </w:r>
      <w:r>
        <w:t>138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6.9.3.10.8</w:t>
      </w:r>
      <w:r w:rsidRPr="00F25841">
        <w:rPr>
          <w:lang w:val="en-US"/>
        </w:rPr>
        <w:tab/>
        <w:t>oneM2M Resource Interworking</w:t>
      </w:r>
      <w:r>
        <w:tab/>
      </w:r>
      <w:r>
        <w:fldChar w:fldCharType="begin"/>
      </w:r>
      <w:r>
        <w:instrText xml:space="preserve"> PAGEREF _Toc418660611 \h </w:instrText>
      </w:r>
      <w:r>
        <w:fldChar w:fldCharType="separate"/>
      </w:r>
      <w:r>
        <w:t>139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lastRenderedPageBreak/>
        <w:t>6.9.3.11</w:t>
      </w:r>
      <w:r w:rsidRPr="00F25841">
        <w:rPr>
          <w:lang w:val="en-US"/>
        </w:rPr>
        <w:tab/>
        <w:t>deleteApplicationRules</w:t>
      </w:r>
      <w:r>
        <w:tab/>
      </w:r>
      <w:r>
        <w:fldChar w:fldCharType="begin"/>
      </w:r>
      <w:r>
        <w:instrText xml:space="preserve"> PAGEREF _Toc418660612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6.9.3.11.1</w:t>
      </w:r>
      <w:r w:rsidRPr="00F25841">
        <w:rPr>
          <w:lang w:val="en-US"/>
        </w:rPr>
        <w:tab/>
        <w:t>Description</w:t>
      </w:r>
      <w:r>
        <w:tab/>
      </w:r>
      <w:r>
        <w:fldChar w:fldCharType="begin"/>
      </w:r>
      <w:r>
        <w:instrText xml:space="preserve"> PAGEREF _Toc418660613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6.9.3.11.2</w:t>
      </w:r>
      <w:r w:rsidRPr="00F25841">
        <w:rPr>
          <w:lang w:val="en-US"/>
        </w:rPr>
        <w:tab/>
        <w:t>Pre-Conditions</w:t>
      </w:r>
      <w:r>
        <w:tab/>
      </w:r>
      <w:r>
        <w:fldChar w:fldCharType="begin"/>
      </w:r>
      <w:r>
        <w:instrText xml:space="preserve"> PAGEREF _Toc418660614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6.9.3.11.3</w:t>
      </w:r>
      <w:r w:rsidRPr="00F25841">
        <w:rPr>
          <w:lang w:val="en-US"/>
        </w:rPr>
        <w:tab/>
        <w:t>Signature - deleteApplicationRules</w:t>
      </w:r>
      <w:r>
        <w:tab/>
      </w:r>
      <w:r>
        <w:fldChar w:fldCharType="begin"/>
      </w:r>
      <w:r>
        <w:instrText xml:space="preserve"> PAGEREF _Toc418660615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6.9.3.11.4</w:t>
      </w:r>
      <w:r w:rsidRPr="00F25841">
        <w:rPr>
          <w:lang w:val="en-US"/>
        </w:rPr>
        <w:tab/>
        <w:t>Service Interactions</w:t>
      </w:r>
      <w:r>
        <w:tab/>
      </w:r>
      <w:r>
        <w:fldChar w:fldCharType="begin"/>
      </w:r>
      <w:r>
        <w:instrText xml:space="preserve"> PAGEREF _Toc418660616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6.9.3.11.5</w:t>
      </w:r>
      <w:r w:rsidRPr="00F25841">
        <w:rPr>
          <w:lang w:val="en-US"/>
        </w:rPr>
        <w:tab/>
      </w:r>
      <w:r w:rsidRPr="00F25841">
        <w:rPr>
          <w:lang w:val="en-US" w:eastAsia="ko-KR"/>
        </w:rPr>
        <w:t>Post-Conditions</w:t>
      </w:r>
      <w:r>
        <w:tab/>
      </w:r>
      <w:r>
        <w:fldChar w:fldCharType="begin"/>
      </w:r>
      <w:r>
        <w:instrText xml:space="preserve"> PAGEREF _Toc418660617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6.9.3.11.6</w:t>
      </w:r>
      <w:r w:rsidRPr="00F25841">
        <w:rPr>
          <w:lang w:val="en-US"/>
        </w:rPr>
        <w:tab/>
      </w:r>
      <w:r w:rsidRPr="00F25841">
        <w:rPr>
          <w:lang w:val="en-US" w:eastAsia="ko-KR"/>
        </w:rPr>
        <w:t>Exceptions</w:t>
      </w:r>
      <w:r>
        <w:tab/>
      </w:r>
      <w:r>
        <w:fldChar w:fldCharType="begin"/>
      </w:r>
      <w:r>
        <w:instrText xml:space="preserve"> PAGEREF _Toc418660618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6.9.3.11.7</w:t>
      </w:r>
      <w:r w:rsidRPr="00F25841">
        <w:rPr>
          <w:lang w:val="en-US"/>
        </w:rPr>
        <w:tab/>
      </w:r>
      <w:r w:rsidRPr="00F25841">
        <w:rPr>
          <w:lang w:val="en-US" w:eastAsia="ko-KR"/>
        </w:rPr>
        <w:t>Policies for Use</w:t>
      </w:r>
      <w:r>
        <w:tab/>
      </w:r>
      <w:r>
        <w:fldChar w:fldCharType="begin"/>
      </w:r>
      <w:r>
        <w:instrText xml:space="preserve"> PAGEREF _Toc418660619 \h </w:instrText>
      </w:r>
      <w:r>
        <w:fldChar w:fldCharType="separate"/>
      </w:r>
      <w:r>
        <w:t>139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6.9.3.11.8</w:t>
      </w:r>
      <w:r w:rsidRPr="00F25841">
        <w:rPr>
          <w:lang w:val="en-US"/>
        </w:rPr>
        <w:tab/>
        <w:t>oneM2M Resource Interworking</w:t>
      </w:r>
      <w:r>
        <w:tab/>
      </w:r>
      <w:r>
        <w:fldChar w:fldCharType="begin"/>
      </w:r>
      <w:r>
        <w:instrText xml:space="preserve"> PAGEREF _Toc418660620 \h </w:instrText>
      </w:r>
      <w:r>
        <w:fldChar w:fldCharType="separate"/>
      </w:r>
      <w:r>
        <w:t>140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6.9.3.12</w:t>
      </w:r>
      <w:r w:rsidRPr="00F25841">
        <w:rPr>
          <w:lang w:val="en-US"/>
        </w:rPr>
        <w:tab/>
        <w:t>getApplicationRules</w:t>
      </w:r>
      <w:r>
        <w:tab/>
      </w:r>
      <w:r>
        <w:fldChar w:fldCharType="begin"/>
      </w:r>
      <w:r>
        <w:instrText xml:space="preserve"> PAGEREF _Toc418660621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6.9.3.12.1</w:t>
      </w:r>
      <w:r w:rsidRPr="00F25841">
        <w:rPr>
          <w:lang w:val="en-US"/>
        </w:rPr>
        <w:tab/>
        <w:t>Description</w:t>
      </w:r>
      <w:r>
        <w:tab/>
      </w:r>
      <w:r>
        <w:fldChar w:fldCharType="begin"/>
      </w:r>
      <w:r>
        <w:instrText xml:space="preserve"> PAGEREF _Toc418660622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6.9.3.12.2</w:t>
      </w:r>
      <w:r w:rsidRPr="00F25841">
        <w:rPr>
          <w:lang w:val="en-US"/>
        </w:rPr>
        <w:tab/>
        <w:t>Pre-Conditions</w:t>
      </w:r>
      <w:r>
        <w:tab/>
      </w:r>
      <w:r>
        <w:fldChar w:fldCharType="begin"/>
      </w:r>
      <w:r>
        <w:instrText xml:space="preserve"> PAGEREF _Toc418660623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6.9.3.12.3</w:t>
      </w:r>
      <w:r w:rsidRPr="00F25841">
        <w:rPr>
          <w:lang w:val="en-US"/>
        </w:rPr>
        <w:tab/>
        <w:t>Signature – getApplicationRules</w:t>
      </w:r>
      <w:r>
        <w:tab/>
      </w:r>
      <w:r>
        <w:fldChar w:fldCharType="begin"/>
      </w:r>
      <w:r>
        <w:instrText xml:space="preserve"> PAGEREF _Toc418660624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6.9.3.12.4</w:t>
      </w:r>
      <w:r w:rsidRPr="00F25841">
        <w:rPr>
          <w:lang w:val="en-US"/>
        </w:rPr>
        <w:tab/>
        <w:t>Service Interactions</w:t>
      </w:r>
      <w:r>
        <w:tab/>
      </w:r>
      <w:r>
        <w:fldChar w:fldCharType="begin"/>
      </w:r>
      <w:r>
        <w:instrText xml:space="preserve"> PAGEREF _Toc418660625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6.9.3.12.5</w:t>
      </w:r>
      <w:r w:rsidRPr="00F25841">
        <w:rPr>
          <w:lang w:val="en-US"/>
        </w:rPr>
        <w:tab/>
      </w:r>
      <w:r w:rsidRPr="00F25841">
        <w:rPr>
          <w:lang w:val="en-US" w:eastAsia="ko-KR"/>
        </w:rPr>
        <w:t>Post-Conditions</w:t>
      </w:r>
      <w:r>
        <w:tab/>
      </w:r>
      <w:r>
        <w:fldChar w:fldCharType="begin"/>
      </w:r>
      <w:r>
        <w:instrText xml:space="preserve"> PAGEREF _Toc418660626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6.9.3.12.6</w:t>
      </w:r>
      <w:r w:rsidRPr="00F25841">
        <w:rPr>
          <w:lang w:val="en-US"/>
        </w:rPr>
        <w:tab/>
      </w:r>
      <w:r w:rsidRPr="00F25841">
        <w:rPr>
          <w:lang w:val="en-US" w:eastAsia="ko-KR"/>
        </w:rPr>
        <w:t>Exceptions</w:t>
      </w:r>
      <w:r>
        <w:tab/>
      </w:r>
      <w:r>
        <w:fldChar w:fldCharType="begin"/>
      </w:r>
      <w:r>
        <w:instrText xml:space="preserve"> PAGEREF _Toc418660627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6.9.3.12.7</w:t>
      </w:r>
      <w:r w:rsidRPr="00F25841">
        <w:rPr>
          <w:lang w:val="en-US"/>
        </w:rPr>
        <w:tab/>
      </w:r>
      <w:r w:rsidRPr="00F25841">
        <w:rPr>
          <w:lang w:val="en-US" w:eastAsia="ko-KR"/>
        </w:rPr>
        <w:t>Policies for Use</w:t>
      </w:r>
      <w:r>
        <w:tab/>
      </w:r>
      <w:r>
        <w:fldChar w:fldCharType="begin"/>
      </w:r>
      <w:r>
        <w:instrText xml:space="preserve"> PAGEREF _Toc418660628 \h </w:instrText>
      </w:r>
      <w:r>
        <w:fldChar w:fldCharType="separate"/>
      </w:r>
      <w:r>
        <w:t>140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6.9.3.12.8</w:t>
      </w:r>
      <w:r w:rsidRPr="00F25841">
        <w:rPr>
          <w:lang w:val="en-US"/>
        </w:rPr>
        <w:tab/>
        <w:t>oneM2M Resource Interworking</w:t>
      </w:r>
      <w:r>
        <w:tab/>
      </w:r>
      <w:r>
        <w:fldChar w:fldCharType="begin"/>
      </w:r>
      <w:r>
        <w:instrText xml:space="preserve"> PAGEREF _Toc418660629 \h </w:instrText>
      </w:r>
      <w:r>
        <w:fldChar w:fldCharType="separate"/>
      </w:r>
      <w:r>
        <w:t>141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6.9.3.13</w:t>
      </w:r>
      <w:r w:rsidRPr="00F25841">
        <w:rPr>
          <w:lang w:val="en-US"/>
        </w:rPr>
        <w:tab/>
        <w:t>updateNodeForServiceSubscription</w:t>
      </w:r>
      <w:r>
        <w:tab/>
      </w:r>
      <w:r>
        <w:fldChar w:fldCharType="begin"/>
      </w:r>
      <w:r>
        <w:instrText xml:space="preserve"> PAGEREF _Toc418660630 \h </w:instrText>
      </w:r>
      <w:r>
        <w:fldChar w:fldCharType="separate"/>
      </w:r>
      <w:r>
        <w:t>141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6.9.3.13.1</w:t>
      </w:r>
      <w:r w:rsidRPr="00F25841">
        <w:rPr>
          <w:lang w:val="en-US"/>
        </w:rPr>
        <w:tab/>
        <w:t>Description</w:t>
      </w:r>
      <w:r>
        <w:tab/>
      </w:r>
      <w:r>
        <w:fldChar w:fldCharType="begin"/>
      </w:r>
      <w:r>
        <w:instrText xml:space="preserve"> PAGEREF _Toc418660631 \h </w:instrText>
      </w:r>
      <w:r>
        <w:fldChar w:fldCharType="separate"/>
      </w:r>
      <w:r>
        <w:t>141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6.9.3.13.2</w:t>
      </w:r>
      <w:r w:rsidRPr="00F25841">
        <w:rPr>
          <w:lang w:val="en-US"/>
        </w:rPr>
        <w:tab/>
        <w:t>Pre-Conditions</w:t>
      </w:r>
      <w:r>
        <w:tab/>
      </w:r>
      <w:r>
        <w:fldChar w:fldCharType="begin"/>
      </w:r>
      <w:r>
        <w:instrText xml:space="preserve"> PAGEREF _Toc418660632 \h </w:instrText>
      </w:r>
      <w:r>
        <w:fldChar w:fldCharType="separate"/>
      </w:r>
      <w:r>
        <w:t>141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6.9.3.13.3</w:t>
      </w:r>
      <w:r w:rsidRPr="00F25841">
        <w:rPr>
          <w:lang w:val="en-US"/>
        </w:rPr>
        <w:tab/>
        <w:t>updateNodeForServiceSubscription</w:t>
      </w:r>
      <w:r>
        <w:tab/>
      </w:r>
      <w:r>
        <w:fldChar w:fldCharType="begin"/>
      </w:r>
      <w:r>
        <w:instrText xml:space="preserve"> PAGEREF _Toc418660633 \h </w:instrText>
      </w:r>
      <w:r>
        <w:fldChar w:fldCharType="separate"/>
      </w:r>
      <w:r>
        <w:t>141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6.9.3.13.4</w:t>
      </w:r>
      <w:r w:rsidRPr="00F25841">
        <w:rPr>
          <w:lang w:val="en-US"/>
        </w:rPr>
        <w:tab/>
        <w:t>Service Interactions</w:t>
      </w:r>
      <w:r>
        <w:tab/>
      </w:r>
      <w:r>
        <w:fldChar w:fldCharType="begin"/>
      </w:r>
      <w:r>
        <w:instrText xml:space="preserve"> PAGEREF _Toc418660634 \h </w:instrText>
      </w:r>
      <w:r>
        <w:fldChar w:fldCharType="separate"/>
      </w:r>
      <w:r>
        <w:t>141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6.9.3.13.5</w:t>
      </w:r>
      <w:r w:rsidRPr="00F25841">
        <w:rPr>
          <w:lang w:val="en-US"/>
        </w:rPr>
        <w:tab/>
      </w:r>
      <w:r w:rsidRPr="00F25841">
        <w:rPr>
          <w:lang w:val="en-US" w:eastAsia="ko-KR"/>
        </w:rPr>
        <w:t>Post-Conditions</w:t>
      </w:r>
      <w:r>
        <w:tab/>
      </w:r>
      <w:r>
        <w:fldChar w:fldCharType="begin"/>
      </w:r>
      <w:r>
        <w:instrText xml:space="preserve"> PAGEREF _Toc418660635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6.9.3.13.6</w:t>
      </w:r>
      <w:r w:rsidRPr="00F25841">
        <w:rPr>
          <w:lang w:val="en-US"/>
        </w:rPr>
        <w:tab/>
      </w:r>
      <w:r w:rsidRPr="00F25841">
        <w:rPr>
          <w:lang w:val="en-US" w:eastAsia="ko-KR"/>
        </w:rPr>
        <w:t>Exceptions</w:t>
      </w:r>
      <w:r>
        <w:tab/>
      </w:r>
      <w:r>
        <w:fldChar w:fldCharType="begin"/>
      </w:r>
      <w:r>
        <w:instrText xml:space="preserve"> PAGEREF _Toc418660636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6.9.3.13.7</w:t>
      </w:r>
      <w:r w:rsidRPr="00F25841">
        <w:rPr>
          <w:lang w:val="en-US"/>
        </w:rPr>
        <w:tab/>
      </w:r>
      <w:r w:rsidRPr="00F25841">
        <w:rPr>
          <w:lang w:val="en-US" w:eastAsia="ko-KR"/>
        </w:rPr>
        <w:t>Policies for Use</w:t>
      </w:r>
      <w:r>
        <w:tab/>
      </w:r>
      <w:r>
        <w:fldChar w:fldCharType="begin"/>
      </w:r>
      <w:r>
        <w:instrText xml:space="preserve"> PAGEREF _Toc418660637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6.9.3.13.8</w:t>
      </w:r>
      <w:r w:rsidRPr="00F25841">
        <w:rPr>
          <w:lang w:val="en-US"/>
        </w:rPr>
        <w:tab/>
        <w:t>oneM2M Resource Interworking</w:t>
      </w:r>
      <w:r>
        <w:tab/>
      </w:r>
      <w:r>
        <w:fldChar w:fldCharType="begin"/>
      </w:r>
      <w:r>
        <w:instrText xml:space="preserve"> PAGEREF _Toc418660638 \h </w:instrText>
      </w:r>
      <w:r>
        <w:fldChar w:fldCharType="separate"/>
      </w:r>
      <w:r>
        <w:t>142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6.9.3.14</w:t>
      </w:r>
      <w:r w:rsidRPr="00F25841">
        <w:rPr>
          <w:lang w:val="en-US"/>
        </w:rPr>
        <w:tab/>
        <w:t>updateApplicationRule</w:t>
      </w:r>
      <w:r>
        <w:tab/>
      </w:r>
      <w:r>
        <w:fldChar w:fldCharType="begin"/>
      </w:r>
      <w:r>
        <w:instrText xml:space="preserve"> PAGEREF _Toc418660639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6.9.3.14.1</w:t>
      </w:r>
      <w:r w:rsidRPr="00F25841">
        <w:rPr>
          <w:lang w:val="en-US"/>
        </w:rPr>
        <w:tab/>
        <w:t>Description</w:t>
      </w:r>
      <w:r>
        <w:tab/>
      </w:r>
      <w:r>
        <w:fldChar w:fldCharType="begin"/>
      </w:r>
      <w:r>
        <w:instrText xml:space="preserve"> PAGEREF _Toc418660640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6.9.3.14.2</w:t>
      </w:r>
      <w:r w:rsidRPr="00F25841">
        <w:rPr>
          <w:lang w:val="en-US"/>
        </w:rPr>
        <w:tab/>
        <w:t>Pre-Conditions</w:t>
      </w:r>
      <w:r>
        <w:tab/>
      </w:r>
      <w:r>
        <w:fldChar w:fldCharType="begin"/>
      </w:r>
      <w:r>
        <w:instrText xml:space="preserve"> PAGEREF _Toc418660641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6.9.3.14.3</w:t>
      </w:r>
      <w:r w:rsidRPr="00F25841">
        <w:rPr>
          <w:lang w:val="en-US"/>
        </w:rPr>
        <w:tab/>
        <w:t>Signature – updateApplicationRule</w:t>
      </w:r>
      <w:r>
        <w:tab/>
      </w:r>
      <w:r>
        <w:fldChar w:fldCharType="begin"/>
      </w:r>
      <w:r>
        <w:instrText xml:space="preserve"> PAGEREF _Toc418660642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6.9.3.14.4</w:t>
      </w:r>
      <w:r w:rsidRPr="00F25841">
        <w:rPr>
          <w:lang w:val="en-US"/>
        </w:rPr>
        <w:tab/>
        <w:t>Service Interactions</w:t>
      </w:r>
      <w:r>
        <w:tab/>
      </w:r>
      <w:r>
        <w:fldChar w:fldCharType="begin"/>
      </w:r>
      <w:r>
        <w:instrText xml:space="preserve"> PAGEREF _Toc418660643 \h </w:instrText>
      </w:r>
      <w:r>
        <w:fldChar w:fldCharType="separate"/>
      </w:r>
      <w:r>
        <w:t>142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6.9.3.14.5</w:t>
      </w:r>
      <w:r w:rsidRPr="00F25841">
        <w:rPr>
          <w:lang w:val="en-US"/>
        </w:rPr>
        <w:tab/>
      </w:r>
      <w:r w:rsidRPr="00F25841">
        <w:rPr>
          <w:lang w:val="en-US" w:eastAsia="ko-KR"/>
        </w:rPr>
        <w:t>Post-Conditions</w:t>
      </w:r>
      <w:r>
        <w:tab/>
      </w:r>
      <w:r>
        <w:fldChar w:fldCharType="begin"/>
      </w:r>
      <w:r>
        <w:instrText xml:space="preserve"> PAGEREF _Toc418660644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6.9.3.14.6</w:t>
      </w:r>
      <w:r w:rsidRPr="00F25841">
        <w:rPr>
          <w:lang w:val="en-US"/>
        </w:rPr>
        <w:tab/>
      </w:r>
      <w:r w:rsidRPr="00F25841">
        <w:rPr>
          <w:lang w:val="en-US" w:eastAsia="ko-KR"/>
        </w:rPr>
        <w:t>Exceptions</w:t>
      </w:r>
      <w:r>
        <w:tab/>
      </w:r>
      <w:r>
        <w:fldChar w:fldCharType="begin"/>
      </w:r>
      <w:r>
        <w:instrText xml:space="preserve"> PAGEREF _Toc418660645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6.9.3.14.7</w:t>
      </w:r>
      <w:r w:rsidRPr="00F25841">
        <w:rPr>
          <w:lang w:val="en-US"/>
        </w:rPr>
        <w:tab/>
      </w:r>
      <w:r w:rsidRPr="00F25841">
        <w:rPr>
          <w:lang w:val="en-US" w:eastAsia="ko-KR"/>
        </w:rPr>
        <w:t>Policies for Use</w:t>
      </w:r>
      <w:r>
        <w:tab/>
      </w:r>
      <w:r>
        <w:fldChar w:fldCharType="begin"/>
      </w:r>
      <w:r>
        <w:instrText xml:space="preserve"> PAGEREF _Toc418660646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6.9.3.14.8</w:t>
      </w:r>
      <w:r w:rsidRPr="00F25841">
        <w:rPr>
          <w:lang w:val="en-US"/>
        </w:rPr>
        <w:tab/>
        <w:t>oneM2M Resource Interworking</w:t>
      </w:r>
      <w:r>
        <w:tab/>
      </w:r>
      <w:r>
        <w:fldChar w:fldCharType="begin"/>
      </w:r>
      <w:r>
        <w:instrText xml:space="preserve"> PAGEREF _Toc418660647 \h </w:instrText>
      </w:r>
      <w:r>
        <w:fldChar w:fldCharType="separate"/>
      </w:r>
      <w:r>
        <w:t>143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ab/>
      </w:r>
      <w:r w:rsidRPr="00F25841">
        <w:rPr>
          <w:lang w:val="en-US" w:eastAsia="zh-CN"/>
        </w:rPr>
        <w:t>addReachabilitySchedule</w:t>
      </w:r>
      <w:r>
        <w:tab/>
      </w:r>
      <w:r>
        <w:fldChar w:fldCharType="begin"/>
      </w:r>
      <w:r>
        <w:instrText xml:space="preserve"> PAGEREF _Toc418660648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.1</w:t>
      </w:r>
      <w:r w:rsidRPr="00F25841">
        <w:rPr>
          <w:lang w:val="en-US"/>
        </w:rPr>
        <w:tab/>
        <w:t>Description</w:t>
      </w:r>
      <w:r>
        <w:tab/>
      </w:r>
      <w:r>
        <w:fldChar w:fldCharType="begin"/>
      </w:r>
      <w:r>
        <w:instrText xml:space="preserve"> PAGEREF _Toc418660649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.2</w:t>
      </w:r>
      <w:r w:rsidRPr="00F25841">
        <w:rPr>
          <w:lang w:val="en-US"/>
        </w:rPr>
        <w:tab/>
        <w:t>Pre-Conditions</w:t>
      </w:r>
      <w:r>
        <w:tab/>
      </w:r>
      <w:r>
        <w:fldChar w:fldCharType="begin"/>
      </w:r>
      <w:r>
        <w:instrText xml:space="preserve"> PAGEREF _Toc418660650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.3</w:t>
      </w:r>
      <w:r w:rsidRPr="00F25841">
        <w:rPr>
          <w:lang w:val="en-US"/>
        </w:rPr>
        <w:tab/>
        <w:t>Signature – addReachabilitySchedule</w:t>
      </w:r>
      <w:r>
        <w:tab/>
      </w:r>
      <w:r>
        <w:fldChar w:fldCharType="begin"/>
      </w:r>
      <w:r>
        <w:instrText xml:space="preserve"> PAGEREF _Toc418660651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_Toc418660652 \h </w:instrText>
      </w:r>
      <w:r>
        <w:fldChar w:fldCharType="separate"/>
      </w:r>
      <w:r>
        <w:t>143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_Toc418660653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_Toc418660654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_Toc418660655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15</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_Toc418660656 \h </w:instrText>
      </w:r>
      <w:r>
        <w:fldChar w:fldCharType="separate"/>
      </w:r>
      <w:r>
        <w:t>144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ab/>
      </w:r>
      <w:r w:rsidRPr="00F25841">
        <w:rPr>
          <w:lang w:val="en-US" w:eastAsia="zh-CN"/>
        </w:rPr>
        <w:t>updateReachabilitySchedule</w:t>
      </w:r>
      <w:r>
        <w:tab/>
      </w:r>
      <w:r>
        <w:fldChar w:fldCharType="begin"/>
      </w:r>
      <w:r>
        <w:instrText xml:space="preserve"> PAGEREF _Toc418660657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.1</w:t>
      </w:r>
      <w:r w:rsidRPr="00F25841">
        <w:rPr>
          <w:lang w:val="en-US"/>
        </w:rPr>
        <w:tab/>
        <w:t>Description</w:t>
      </w:r>
      <w:r>
        <w:tab/>
      </w:r>
      <w:r>
        <w:fldChar w:fldCharType="begin"/>
      </w:r>
      <w:r>
        <w:instrText xml:space="preserve"> PAGEREF _Toc418660658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.2</w:t>
      </w:r>
      <w:r w:rsidRPr="00F25841">
        <w:rPr>
          <w:lang w:val="en-US"/>
        </w:rPr>
        <w:tab/>
        <w:t>Pre-Conditions</w:t>
      </w:r>
      <w:r>
        <w:tab/>
      </w:r>
      <w:r>
        <w:fldChar w:fldCharType="begin"/>
      </w:r>
      <w:r>
        <w:instrText xml:space="preserve"> PAGEREF _Toc418660659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.3</w:t>
      </w:r>
      <w:r w:rsidRPr="00F25841">
        <w:rPr>
          <w:lang w:val="en-US"/>
        </w:rPr>
        <w:tab/>
        <w:t>Signature –</w:t>
      </w:r>
      <w:r w:rsidRPr="00F25841">
        <w:rPr>
          <w:lang w:val="en-US" w:eastAsia="zh-CN"/>
        </w:rPr>
        <w:t>update</w:t>
      </w:r>
      <w:r w:rsidRPr="00F25841">
        <w:rPr>
          <w:lang w:val="en-US"/>
        </w:rPr>
        <w:t>ReachabilitySchedule</w:t>
      </w:r>
      <w:r>
        <w:tab/>
      </w:r>
      <w:r>
        <w:fldChar w:fldCharType="begin"/>
      </w:r>
      <w:r>
        <w:instrText xml:space="preserve"> PAGEREF _Toc418660660 \h </w:instrText>
      </w:r>
      <w:r>
        <w:fldChar w:fldCharType="separate"/>
      </w:r>
      <w:r>
        <w:t>144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_Toc418660661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_Toc418660662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_Toc418660663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_Toc418660664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16</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_Toc418660665 \h </w:instrText>
      </w:r>
      <w:r>
        <w:fldChar w:fldCharType="separate"/>
      </w:r>
      <w:r>
        <w:t>145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ab/>
      </w:r>
      <w:r w:rsidRPr="00F25841">
        <w:rPr>
          <w:lang w:val="en-US" w:eastAsia="zh-CN"/>
        </w:rPr>
        <w:t>getReachabilitySchedule</w:t>
      </w:r>
      <w:r>
        <w:tab/>
      </w:r>
      <w:r>
        <w:fldChar w:fldCharType="begin"/>
      </w:r>
      <w:r>
        <w:instrText xml:space="preserve"> PAGEREF _Toc418660666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.1</w:t>
      </w:r>
      <w:r w:rsidRPr="00F25841">
        <w:rPr>
          <w:lang w:val="en-US"/>
        </w:rPr>
        <w:tab/>
        <w:t>Description</w:t>
      </w:r>
      <w:r>
        <w:tab/>
      </w:r>
      <w:r>
        <w:fldChar w:fldCharType="begin"/>
      </w:r>
      <w:r>
        <w:instrText xml:space="preserve"> PAGEREF _Toc418660667 \h </w:instrText>
      </w:r>
      <w:r>
        <w:fldChar w:fldCharType="separate"/>
      </w:r>
      <w:r>
        <w:t>145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.2</w:t>
      </w:r>
      <w:r w:rsidRPr="00F25841">
        <w:rPr>
          <w:lang w:val="en-US"/>
        </w:rPr>
        <w:tab/>
        <w:t>Pre-Conditions</w:t>
      </w:r>
      <w:r>
        <w:tab/>
      </w:r>
      <w:r>
        <w:fldChar w:fldCharType="begin"/>
      </w:r>
      <w:r>
        <w:instrText xml:space="preserve"> PAGEREF _Toc418660668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.3</w:t>
      </w:r>
      <w:r w:rsidRPr="00F25841">
        <w:rPr>
          <w:lang w:val="en-US"/>
        </w:rPr>
        <w:tab/>
        <w:t xml:space="preserve">Signature – </w:t>
      </w:r>
      <w:r w:rsidRPr="00F25841">
        <w:rPr>
          <w:lang w:val="en-US" w:eastAsia="zh-CN"/>
        </w:rPr>
        <w:t>get</w:t>
      </w:r>
      <w:r w:rsidRPr="00F25841">
        <w:rPr>
          <w:lang w:val="en-US"/>
        </w:rPr>
        <w:t>ReachabilitySchedule</w:t>
      </w:r>
      <w:r>
        <w:tab/>
      </w:r>
      <w:r>
        <w:fldChar w:fldCharType="begin"/>
      </w:r>
      <w:r>
        <w:instrText xml:space="preserve"> PAGEREF _Toc418660669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_Toc418660670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_Toc418660671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_Toc418660672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17</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_Toc418660673 \h </w:instrText>
      </w:r>
      <w:r>
        <w:fldChar w:fldCharType="separate"/>
      </w:r>
      <w:r>
        <w:t>146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6.9.3.</w:t>
      </w:r>
      <w:r w:rsidRPr="00F25841">
        <w:rPr>
          <w:lang w:val="en-US" w:eastAsia="zh-CN"/>
        </w:rPr>
        <w:t>17</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_Toc418660674 \h </w:instrText>
      </w:r>
      <w:r>
        <w:fldChar w:fldCharType="separate"/>
      </w:r>
      <w:r>
        <w:t>146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ab/>
      </w:r>
      <w:r w:rsidRPr="00F25841">
        <w:rPr>
          <w:lang w:val="en-US" w:eastAsia="zh-CN"/>
        </w:rPr>
        <w:t>deleteReachabilitySchedule</w:t>
      </w:r>
      <w:r>
        <w:tab/>
      </w:r>
      <w:r>
        <w:fldChar w:fldCharType="begin"/>
      </w:r>
      <w:r>
        <w:instrText xml:space="preserve"> PAGEREF _Toc418660675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.1</w:t>
      </w:r>
      <w:r w:rsidRPr="00F25841">
        <w:rPr>
          <w:lang w:val="en-US"/>
        </w:rPr>
        <w:tab/>
        <w:t>Description</w:t>
      </w:r>
      <w:r>
        <w:tab/>
      </w:r>
      <w:r>
        <w:fldChar w:fldCharType="begin"/>
      </w:r>
      <w:r>
        <w:instrText xml:space="preserve"> PAGEREF _Toc418660676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.2</w:t>
      </w:r>
      <w:r w:rsidRPr="00F25841">
        <w:rPr>
          <w:lang w:val="en-US"/>
        </w:rPr>
        <w:tab/>
        <w:t>Pre-Conditions</w:t>
      </w:r>
      <w:r>
        <w:tab/>
      </w:r>
      <w:r>
        <w:fldChar w:fldCharType="begin"/>
      </w:r>
      <w:r>
        <w:instrText xml:space="preserve"> PAGEREF _Toc418660677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.3</w:t>
      </w:r>
      <w:r w:rsidRPr="00F25841">
        <w:rPr>
          <w:lang w:val="en-US"/>
        </w:rPr>
        <w:tab/>
        <w:t xml:space="preserve">Signature – </w:t>
      </w:r>
      <w:r w:rsidRPr="00F25841">
        <w:rPr>
          <w:lang w:val="en-US" w:eastAsia="zh-CN"/>
        </w:rPr>
        <w:t>delete</w:t>
      </w:r>
      <w:r w:rsidRPr="00F25841">
        <w:rPr>
          <w:lang w:val="en-US"/>
        </w:rPr>
        <w:t>ReachabilitySchedule</w:t>
      </w:r>
      <w:r>
        <w:tab/>
      </w:r>
      <w:r>
        <w:fldChar w:fldCharType="begin"/>
      </w:r>
      <w:r>
        <w:instrText xml:space="preserve"> PAGEREF _Toc418660678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w:t>
      </w:r>
      <w:r w:rsidRPr="00F25841">
        <w:rPr>
          <w:lang w:val="en-US" w:eastAsia="zh-CN"/>
        </w:rPr>
        <w:t>4</w:t>
      </w:r>
      <w:r w:rsidRPr="00F25841">
        <w:rPr>
          <w:lang w:val="en-US"/>
        </w:rPr>
        <w:tab/>
        <w:t>Service Interactions</w:t>
      </w:r>
      <w:r>
        <w:tab/>
      </w:r>
      <w:r>
        <w:fldChar w:fldCharType="begin"/>
      </w:r>
      <w:r>
        <w:instrText xml:space="preserve"> PAGEREF _Toc418660679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w:t>
      </w:r>
      <w:r w:rsidRPr="00F25841">
        <w:rPr>
          <w:lang w:val="en-US" w:eastAsia="zh-CN"/>
        </w:rPr>
        <w:t>5</w:t>
      </w:r>
      <w:r w:rsidRPr="00F25841">
        <w:rPr>
          <w:lang w:val="en-US"/>
        </w:rPr>
        <w:tab/>
      </w:r>
      <w:r w:rsidRPr="00F25841">
        <w:rPr>
          <w:lang w:val="en-US" w:eastAsia="ko-KR"/>
        </w:rPr>
        <w:t>Post-Conditions</w:t>
      </w:r>
      <w:r>
        <w:tab/>
      </w:r>
      <w:r>
        <w:fldChar w:fldCharType="begin"/>
      </w:r>
      <w:r>
        <w:instrText xml:space="preserve"> PAGEREF _Toc418660680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w:t>
      </w:r>
      <w:r w:rsidRPr="00F25841">
        <w:rPr>
          <w:lang w:val="en-US" w:eastAsia="zh-CN"/>
        </w:rPr>
        <w:t>6</w:t>
      </w:r>
      <w:r w:rsidRPr="00F25841">
        <w:rPr>
          <w:lang w:val="en-US"/>
        </w:rPr>
        <w:tab/>
      </w:r>
      <w:r w:rsidRPr="00F25841">
        <w:rPr>
          <w:lang w:val="en-US" w:eastAsia="ko-KR"/>
        </w:rPr>
        <w:t>Exceptions</w:t>
      </w:r>
      <w:r>
        <w:tab/>
      </w:r>
      <w:r>
        <w:fldChar w:fldCharType="begin"/>
      </w:r>
      <w:r>
        <w:instrText xml:space="preserve"> PAGEREF _Toc418660681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w:t>
      </w:r>
      <w:r w:rsidRPr="00F25841">
        <w:rPr>
          <w:lang w:val="en-US" w:eastAsia="zh-CN"/>
        </w:rPr>
        <w:t>7</w:t>
      </w:r>
      <w:r w:rsidRPr="00F25841">
        <w:rPr>
          <w:lang w:val="en-US"/>
        </w:rPr>
        <w:tab/>
      </w:r>
      <w:r w:rsidRPr="00F25841">
        <w:rPr>
          <w:lang w:val="en-US" w:eastAsia="ko-KR"/>
        </w:rPr>
        <w:t>Policies for Use</w:t>
      </w:r>
      <w:r>
        <w:tab/>
      </w:r>
      <w:r>
        <w:fldChar w:fldCharType="begin"/>
      </w:r>
      <w:r>
        <w:instrText xml:space="preserve"> PAGEREF _Toc418660682 \h </w:instrText>
      </w:r>
      <w:r>
        <w:fldChar w:fldCharType="separate"/>
      </w:r>
      <w:r>
        <w:t>147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6.9.3.</w:t>
      </w:r>
      <w:r w:rsidRPr="00F25841">
        <w:rPr>
          <w:lang w:val="en-US" w:eastAsia="zh-CN"/>
        </w:rPr>
        <w:t>18</w:t>
      </w:r>
      <w:r w:rsidRPr="00F25841">
        <w:rPr>
          <w:lang w:val="en-US"/>
        </w:rPr>
        <w:t>.</w:t>
      </w:r>
      <w:r w:rsidRPr="00F25841">
        <w:rPr>
          <w:lang w:val="en-US" w:eastAsia="zh-CN"/>
        </w:rPr>
        <w:t>8</w:t>
      </w:r>
      <w:r w:rsidRPr="00F25841">
        <w:rPr>
          <w:lang w:val="en-US"/>
        </w:rPr>
        <w:tab/>
        <w:t>oneM2M Resource Interworking</w:t>
      </w:r>
      <w:r>
        <w:tab/>
      </w:r>
      <w:r>
        <w:fldChar w:fldCharType="begin"/>
      </w:r>
      <w:r>
        <w:instrText xml:space="preserve"> PAGEREF _Toc418660683 \h </w:instrText>
      </w:r>
      <w:r>
        <w:fldChar w:fldCharType="separate"/>
      </w:r>
      <w:r>
        <w:t>147</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6.10</w:t>
      </w:r>
      <w:r w:rsidRPr="00F25841">
        <w:rPr>
          <w:lang w:val="en-US"/>
        </w:rPr>
        <w:tab/>
        <w:t>Event Collection</w:t>
      </w:r>
      <w:r>
        <w:tab/>
      </w:r>
      <w:r>
        <w:fldChar w:fldCharType="begin"/>
      </w:r>
      <w:r>
        <w:instrText xml:space="preserve"> PAGEREF _Toc418660684 \h </w:instrText>
      </w:r>
      <w:r>
        <w:fldChar w:fldCharType="separate"/>
      </w:r>
      <w:r>
        <w:t>148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6.10.1</w:t>
      </w:r>
      <w:r w:rsidRPr="00F25841">
        <w:rPr>
          <w:lang w:val="en-US"/>
        </w:rPr>
        <w:tab/>
        <w:t>Overview</w:t>
      </w:r>
      <w:r>
        <w:tab/>
      </w:r>
      <w:r>
        <w:fldChar w:fldCharType="begin"/>
      </w:r>
      <w:r>
        <w:instrText xml:space="preserve"> PAGEREF _Toc418660685 \h </w:instrText>
      </w:r>
      <w:r>
        <w:fldChar w:fldCharType="separate"/>
      </w:r>
      <w:r>
        <w:t>148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6.10.2</w:t>
      </w:r>
      <w:r w:rsidRPr="00F25841">
        <w:rPr>
          <w:lang w:val="en-US"/>
        </w:rPr>
        <w:tab/>
        <w:t>Event Collection Entities</w:t>
      </w:r>
      <w:r>
        <w:tab/>
      </w:r>
      <w:r>
        <w:fldChar w:fldCharType="begin"/>
      </w:r>
      <w:r>
        <w:instrText xml:space="preserve"> PAGEREF _Toc418660686 \h </w:instrText>
      </w:r>
      <w:r>
        <w:fldChar w:fldCharType="separate"/>
      </w:r>
      <w:r>
        <w:t>148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6.10.2.1</w:t>
      </w:r>
      <w:r w:rsidRPr="00F25841">
        <w:rPr>
          <w:lang w:val="en-US"/>
        </w:rPr>
        <w:tab/>
        <w:t>Event Collection Types</w:t>
      </w:r>
      <w:r>
        <w:tab/>
      </w:r>
      <w:r>
        <w:fldChar w:fldCharType="begin"/>
      </w:r>
      <w:r>
        <w:instrText xml:space="preserve"> PAGEREF _Toc418660687 \h </w:instrText>
      </w:r>
      <w:r>
        <w:fldChar w:fldCharType="separate"/>
      </w:r>
      <w:r>
        <w:t>148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6.10.2.1.1</w:t>
      </w:r>
      <w:r w:rsidRPr="00F25841">
        <w:rPr>
          <w:lang w:val="en-US"/>
        </w:rPr>
        <w:tab/>
        <w:t>Event Collection Record</w:t>
      </w:r>
      <w:r>
        <w:tab/>
      </w:r>
      <w:r>
        <w:fldChar w:fldCharType="begin"/>
      </w:r>
      <w:r>
        <w:instrText xml:space="preserve"> PAGEREF _Toc418660688 \h </w:instrText>
      </w:r>
      <w:r>
        <w:fldChar w:fldCharType="separate"/>
      </w:r>
      <w:r>
        <w:t>148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6.10.2.1.2</w:t>
      </w:r>
      <w:r w:rsidRPr="00F25841">
        <w:rPr>
          <w:lang w:val="en-US"/>
        </w:rPr>
        <w:tab/>
        <w:t>Event Configuration Type</w:t>
      </w:r>
      <w:r>
        <w:tab/>
      </w:r>
      <w:r>
        <w:fldChar w:fldCharType="begin"/>
      </w:r>
      <w:r>
        <w:instrText xml:space="preserve"> PAGEREF _Toc418660689 \h </w:instrText>
      </w:r>
      <w:r>
        <w:fldChar w:fldCharType="separate"/>
      </w:r>
      <w:r>
        <w:t>148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6.10.2.1.3</w:t>
      </w:r>
      <w:r w:rsidRPr="00F25841">
        <w:rPr>
          <w:lang w:val="en-US"/>
        </w:rPr>
        <w:tab/>
        <w:t>getEventCollectionPolicy Filter Criteria</w:t>
      </w:r>
      <w:r>
        <w:tab/>
      </w:r>
      <w:r>
        <w:fldChar w:fldCharType="begin"/>
      </w:r>
      <w:r>
        <w:instrText xml:space="preserve"> PAGEREF _Toc418660690 \h </w:instrText>
      </w:r>
      <w:r>
        <w:fldChar w:fldCharType="separate"/>
      </w:r>
      <w:r>
        <w:t>148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 xml:space="preserve">6.10.2.1.4 </w:t>
      </w:r>
      <w:r w:rsidRPr="00F25841">
        <w:rPr>
          <w:lang w:val="en-US"/>
        </w:rPr>
        <w:tab/>
        <w:t>getEventCollectionTriggers Filter Criteria</w:t>
      </w:r>
      <w:r>
        <w:tab/>
      </w:r>
      <w:r>
        <w:fldChar w:fldCharType="begin"/>
      </w:r>
      <w:r>
        <w:instrText xml:space="preserve"> PAGEREF _Toc418660691 \h </w:instrText>
      </w:r>
      <w:r>
        <w:fldChar w:fldCharType="separate"/>
      </w:r>
      <w:r>
        <w:t>149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 xml:space="preserve">6.10.2.1.5 </w:t>
      </w:r>
      <w:r w:rsidRPr="00F25841">
        <w:rPr>
          <w:lang w:val="en-US"/>
        </w:rPr>
        <w:tab/>
        <w:t>getEventRecords Filter Criteria</w:t>
      </w:r>
      <w:r>
        <w:tab/>
      </w:r>
      <w:r>
        <w:fldChar w:fldCharType="begin"/>
      </w:r>
      <w:r>
        <w:instrText xml:space="preserve"> PAGEREF _Toc418660692 \h </w:instrText>
      </w:r>
      <w:r>
        <w:fldChar w:fldCharType="separate"/>
      </w:r>
      <w:r>
        <w:t>149</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6.10.3</w:t>
      </w:r>
      <w:r w:rsidRPr="00F25841">
        <w:rPr>
          <w:lang w:val="en-US"/>
        </w:rPr>
        <w:tab/>
        <w:t>Service Capabilities</w:t>
      </w:r>
      <w:r>
        <w:tab/>
      </w:r>
      <w:r>
        <w:fldChar w:fldCharType="begin"/>
      </w:r>
      <w:r>
        <w:instrText xml:space="preserve"> PAGEREF _Toc418660693 \h </w:instrText>
      </w:r>
      <w:r>
        <w:fldChar w:fldCharType="separate"/>
      </w:r>
      <w:r>
        <w:t>149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6.10.3.1</w:t>
      </w:r>
      <w:r w:rsidRPr="00F25841">
        <w:rPr>
          <w:lang w:val="en-US"/>
        </w:rPr>
        <w:tab/>
        <w:t>setEventCollectionPolicy</w:t>
      </w:r>
      <w:r>
        <w:tab/>
      </w:r>
      <w:r>
        <w:fldChar w:fldCharType="begin"/>
      </w:r>
      <w:r>
        <w:instrText xml:space="preserve"> PAGEREF _Toc418660694 \h </w:instrText>
      </w:r>
      <w:r>
        <w:fldChar w:fldCharType="separate"/>
      </w:r>
      <w:r>
        <w:t>149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6.10.3.1.1</w:t>
      </w:r>
      <w:r w:rsidRPr="00F25841">
        <w:rPr>
          <w:lang w:val="en-US"/>
        </w:rPr>
        <w:tab/>
        <w:t>Description</w:t>
      </w:r>
      <w:r>
        <w:tab/>
      </w:r>
      <w:r>
        <w:fldChar w:fldCharType="begin"/>
      </w:r>
      <w:r>
        <w:instrText xml:space="preserve"> PAGEREF _Toc418660695 \h </w:instrText>
      </w:r>
      <w:r>
        <w:fldChar w:fldCharType="separate"/>
      </w:r>
      <w:r>
        <w:t>149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6.10.3.1.2</w:t>
      </w:r>
      <w:r w:rsidRPr="00F25841">
        <w:rPr>
          <w:lang w:val="en-US"/>
        </w:rPr>
        <w:tab/>
        <w:t>Pre-Conditions</w:t>
      </w:r>
      <w:r>
        <w:tab/>
      </w:r>
      <w:r>
        <w:fldChar w:fldCharType="begin"/>
      </w:r>
      <w:r>
        <w:instrText xml:space="preserve"> PAGEREF _Toc418660696 \h </w:instrText>
      </w:r>
      <w:r>
        <w:fldChar w:fldCharType="separate"/>
      </w:r>
      <w:r>
        <w:t>149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6.10.3.1.3</w:t>
      </w:r>
      <w:r w:rsidRPr="00F25841">
        <w:rPr>
          <w:lang w:val="en-US"/>
        </w:rPr>
        <w:tab/>
        <w:t>Signature – setEventCollectionPolicy</w:t>
      </w:r>
      <w:r>
        <w:tab/>
      </w:r>
      <w:r>
        <w:fldChar w:fldCharType="begin"/>
      </w:r>
      <w:r>
        <w:instrText xml:space="preserve"> PAGEREF _Toc418660697 \h </w:instrText>
      </w:r>
      <w:r>
        <w:fldChar w:fldCharType="separate"/>
      </w:r>
      <w:r>
        <w:t>149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6.10.3.1.4</w:t>
      </w:r>
      <w:r w:rsidRPr="00F25841">
        <w:rPr>
          <w:lang w:val="en-US"/>
        </w:rPr>
        <w:tab/>
        <w:t>Post-Conditions</w:t>
      </w:r>
      <w:r>
        <w:tab/>
      </w:r>
      <w:r>
        <w:fldChar w:fldCharType="begin"/>
      </w:r>
      <w:r>
        <w:instrText xml:space="preserve"> PAGEREF _Toc418660698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6.10.3.1.5</w:t>
      </w:r>
      <w:r w:rsidRPr="00F25841">
        <w:rPr>
          <w:lang w:val="en-US"/>
        </w:rPr>
        <w:tab/>
        <w:t>Exceptions</w:t>
      </w:r>
      <w:r>
        <w:tab/>
      </w:r>
      <w:r>
        <w:fldChar w:fldCharType="begin"/>
      </w:r>
      <w:r>
        <w:instrText xml:space="preserve"> PAGEREF _Toc418660699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6.10.3.1.6</w:t>
      </w:r>
      <w:r w:rsidRPr="00F25841">
        <w:rPr>
          <w:lang w:val="en-US"/>
        </w:rPr>
        <w:tab/>
        <w:t>Policies for Use</w:t>
      </w:r>
      <w:r>
        <w:tab/>
      </w:r>
      <w:r>
        <w:fldChar w:fldCharType="begin"/>
      </w:r>
      <w:r>
        <w:instrText xml:space="preserve"> PAGEREF _Toc418660700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6.10.3.1.7</w:t>
      </w:r>
      <w:r w:rsidRPr="00F25841">
        <w:rPr>
          <w:lang w:val="en-US"/>
        </w:rPr>
        <w:tab/>
        <w:t>Service Interactions</w:t>
      </w:r>
      <w:r>
        <w:tab/>
      </w:r>
      <w:r>
        <w:fldChar w:fldCharType="begin"/>
      </w:r>
      <w:r>
        <w:instrText xml:space="preserve"> PAGEREF _Toc418660701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6.10.3.1.8</w:t>
      </w:r>
      <w:r w:rsidRPr="00F25841">
        <w:rPr>
          <w:lang w:val="en-US"/>
        </w:rPr>
        <w:tab/>
        <w:t>oneM2M Resource Interworking</w:t>
      </w:r>
      <w:r>
        <w:tab/>
      </w:r>
      <w:r>
        <w:fldChar w:fldCharType="begin"/>
      </w:r>
      <w:r>
        <w:instrText xml:space="preserve"> PAGEREF _Toc418660702 \h </w:instrText>
      </w:r>
      <w:r>
        <w:fldChar w:fldCharType="separate"/>
      </w:r>
      <w:r>
        <w:t>150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6.10.3.2</w:t>
      </w:r>
      <w:r w:rsidRPr="00F25841">
        <w:rPr>
          <w:lang w:val="en-US"/>
        </w:rPr>
        <w:tab/>
        <w:t>getEventCollectionPolicy</w:t>
      </w:r>
      <w:r>
        <w:tab/>
      </w:r>
      <w:r>
        <w:fldChar w:fldCharType="begin"/>
      </w:r>
      <w:r>
        <w:instrText xml:space="preserve"> PAGEREF _Toc418660703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6.10.3.2.1</w:t>
      </w:r>
      <w:r w:rsidRPr="00F25841">
        <w:rPr>
          <w:lang w:val="en-US"/>
        </w:rPr>
        <w:tab/>
        <w:t>Description</w:t>
      </w:r>
      <w:r>
        <w:tab/>
      </w:r>
      <w:r>
        <w:fldChar w:fldCharType="begin"/>
      </w:r>
      <w:r>
        <w:instrText xml:space="preserve"> PAGEREF _Toc418660704 \h </w:instrText>
      </w:r>
      <w:r>
        <w:fldChar w:fldCharType="separate"/>
      </w:r>
      <w:r>
        <w:t>150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6.10.3.2.2</w:t>
      </w:r>
      <w:r w:rsidRPr="00F25841">
        <w:rPr>
          <w:lang w:val="en-US"/>
        </w:rPr>
        <w:tab/>
        <w:t>Pre-Conditions</w:t>
      </w:r>
      <w:r>
        <w:tab/>
      </w:r>
      <w:r>
        <w:fldChar w:fldCharType="begin"/>
      </w:r>
      <w:r>
        <w:instrText xml:space="preserve"> PAGEREF _Toc418660705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6.10.3.2.3</w:t>
      </w:r>
      <w:r w:rsidRPr="00F25841">
        <w:rPr>
          <w:lang w:val="en-US"/>
        </w:rPr>
        <w:tab/>
        <w:t>Signature – getEventCollectionPolicy</w:t>
      </w:r>
      <w:r>
        <w:tab/>
      </w:r>
      <w:r>
        <w:fldChar w:fldCharType="begin"/>
      </w:r>
      <w:r>
        <w:instrText xml:space="preserve"> PAGEREF _Toc418660706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6.10.3.2.4</w:t>
      </w:r>
      <w:r w:rsidRPr="00F25841">
        <w:rPr>
          <w:lang w:val="en-US"/>
        </w:rPr>
        <w:tab/>
      </w:r>
      <w:r w:rsidRPr="00F25841">
        <w:rPr>
          <w:lang w:val="en-US" w:eastAsia="ko-KR"/>
        </w:rPr>
        <w:t>Post-Conditions</w:t>
      </w:r>
      <w:r>
        <w:tab/>
      </w:r>
      <w:r>
        <w:fldChar w:fldCharType="begin"/>
      </w:r>
      <w:r>
        <w:instrText xml:space="preserve"> PAGEREF _Toc418660707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6.10.3.2.5</w:t>
      </w:r>
      <w:r w:rsidRPr="00F25841">
        <w:rPr>
          <w:lang w:val="en-US"/>
        </w:rPr>
        <w:tab/>
      </w:r>
      <w:r w:rsidRPr="00F25841">
        <w:rPr>
          <w:lang w:val="en-US" w:eastAsia="ko-KR"/>
        </w:rPr>
        <w:t>Exceptions</w:t>
      </w:r>
      <w:r>
        <w:tab/>
      </w:r>
      <w:r>
        <w:fldChar w:fldCharType="begin"/>
      </w:r>
      <w:r>
        <w:instrText xml:space="preserve"> PAGEREF _Toc418660708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6.10.3.2.6</w:t>
      </w:r>
      <w:r w:rsidRPr="00F25841">
        <w:rPr>
          <w:lang w:val="en-US"/>
        </w:rPr>
        <w:tab/>
      </w:r>
      <w:r w:rsidRPr="00F25841">
        <w:rPr>
          <w:lang w:val="en-US" w:eastAsia="ko-KR"/>
        </w:rPr>
        <w:t>Policies for Use</w:t>
      </w:r>
      <w:r>
        <w:tab/>
      </w:r>
      <w:r>
        <w:fldChar w:fldCharType="begin"/>
      </w:r>
      <w:r>
        <w:instrText xml:space="preserve"> PAGEREF _Toc418660709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6.10.3.2.7</w:t>
      </w:r>
      <w:r w:rsidRPr="00F25841">
        <w:rPr>
          <w:lang w:val="en-US"/>
        </w:rPr>
        <w:tab/>
        <w:t>Service Interactions</w:t>
      </w:r>
      <w:r>
        <w:tab/>
      </w:r>
      <w:r>
        <w:fldChar w:fldCharType="begin"/>
      </w:r>
      <w:r>
        <w:instrText xml:space="preserve"> PAGEREF _Toc418660710 \h </w:instrText>
      </w:r>
      <w:r>
        <w:fldChar w:fldCharType="separate"/>
      </w:r>
      <w:r>
        <w:t>151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6.10.3.2.8</w:t>
      </w:r>
      <w:r w:rsidRPr="00F25841">
        <w:rPr>
          <w:lang w:val="en-US"/>
        </w:rPr>
        <w:tab/>
        <w:t>oneM2M Resource Interworking</w:t>
      </w:r>
      <w:r>
        <w:tab/>
      </w:r>
      <w:r>
        <w:fldChar w:fldCharType="begin"/>
      </w:r>
      <w:r>
        <w:instrText xml:space="preserve"> PAGEREF _Toc418660711 \h </w:instrText>
      </w:r>
      <w:r>
        <w:fldChar w:fldCharType="separate"/>
      </w:r>
      <w:r>
        <w:t>152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6.10.3.3</w:t>
      </w:r>
      <w:r w:rsidRPr="00F25841">
        <w:rPr>
          <w:lang w:val="en-US"/>
        </w:rPr>
        <w:tab/>
        <w:t>setEventCollectionTriggers</w:t>
      </w:r>
      <w:r>
        <w:tab/>
      </w:r>
      <w:r>
        <w:fldChar w:fldCharType="begin"/>
      </w:r>
      <w:r>
        <w:instrText xml:space="preserve"> PAGEREF _Toc418660712 \h </w:instrText>
      </w:r>
      <w:r>
        <w:fldChar w:fldCharType="separate"/>
      </w:r>
      <w:r>
        <w:t>152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6.10.3.3.1</w:t>
      </w:r>
      <w:r w:rsidRPr="00F25841">
        <w:rPr>
          <w:lang w:val="en-US"/>
        </w:rPr>
        <w:tab/>
        <w:t>Description</w:t>
      </w:r>
      <w:r>
        <w:tab/>
      </w:r>
      <w:r>
        <w:fldChar w:fldCharType="begin"/>
      </w:r>
      <w:r>
        <w:instrText xml:space="preserve"> PAGEREF _Toc418660713 \h </w:instrText>
      </w:r>
      <w:r>
        <w:fldChar w:fldCharType="separate"/>
      </w:r>
      <w:r>
        <w:t>152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6.10.3.3.2</w:t>
      </w:r>
      <w:r w:rsidRPr="00F25841">
        <w:rPr>
          <w:lang w:val="en-US"/>
        </w:rPr>
        <w:tab/>
        <w:t>Pre-Conditions</w:t>
      </w:r>
      <w:r>
        <w:tab/>
      </w:r>
      <w:r>
        <w:fldChar w:fldCharType="begin"/>
      </w:r>
      <w:r>
        <w:instrText xml:space="preserve"> PAGEREF _Toc418660714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6.10.3.3.3</w:t>
      </w:r>
      <w:r w:rsidRPr="00F25841">
        <w:rPr>
          <w:lang w:val="en-US"/>
        </w:rPr>
        <w:tab/>
        <w:t>Signature - setEventCollectionTriggers</w:t>
      </w:r>
      <w:r>
        <w:tab/>
      </w:r>
      <w:r>
        <w:fldChar w:fldCharType="begin"/>
      </w:r>
      <w:r>
        <w:instrText xml:space="preserve"> PAGEREF _Toc418660715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6.10.3.3.4</w:t>
      </w:r>
      <w:r w:rsidRPr="00F25841">
        <w:rPr>
          <w:lang w:val="en-US"/>
        </w:rPr>
        <w:tab/>
      </w:r>
      <w:r w:rsidRPr="00F25841">
        <w:rPr>
          <w:lang w:val="en-US" w:eastAsia="ko-KR"/>
        </w:rPr>
        <w:t>Post-Conditions</w:t>
      </w:r>
      <w:r>
        <w:tab/>
      </w:r>
      <w:r>
        <w:fldChar w:fldCharType="begin"/>
      </w:r>
      <w:r>
        <w:instrText xml:space="preserve"> PAGEREF _Toc418660716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6.10.3.3.5</w:t>
      </w:r>
      <w:r w:rsidRPr="00F25841">
        <w:rPr>
          <w:lang w:val="en-US"/>
        </w:rPr>
        <w:tab/>
      </w:r>
      <w:r w:rsidRPr="00F25841">
        <w:rPr>
          <w:lang w:val="en-US" w:eastAsia="ko-KR"/>
        </w:rPr>
        <w:t>Exceptions</w:t>
      </w:r>
      <w:r>
        <w:tab/>
      </w:r>
      <w:r>
        <w:fldChar w:fldCharType="begin"/>
      </w:r>
      <w:r>
        <w:instrText xml:space="preserve"> PAGEREF _Toc418660717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6.10.3.3.6</w:t>
      </w:r>
      <w:r w:rsidRPr="00F25841">
        <w:rPr>
          <w:lang w:val="en-US"/>
        </w:rPr>
        <w:tab/>
      </w:r>
      <w:r w:rsidRPr="00F25841">
        <w:rPr>
          <w:lang w:val="en-US" w:eastAsia="ko-KR"/>
        </w:rPr>
        <w:t>Policies for Use</w:t>
      </w:r>
      <w:r>
        <w:tab/>
      </w:r>
      <w:r>
        <w:fldChar w:fldCharType="begin"/>
      </w:r>
      <w:r>
        <w:instrText xml:space="preserve"> PAGEREF _Toc418660718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6.10.3.3.7</w:t>
      </w:r>
      <w:r w:rsidRPr="00F25841">
        <w:rPr>
          <w:lang w:val="en-US"/>
        </w:rPr>
        <w:tab/>
        <w:t>Service Interactions</w:t>
      </w:r>
      <w:r>
        <w:tab/>
      </w:r>
      <w:r>
        <w:fldChar w:fldCharType="begin"/>
      </w:r>
      <w:r>
        <w:instrText xml:space="preserve"> PAGEREF _Toc418660719 \h </w:instrText>
      </w:r>
      <w:r>
        <w:fldChar w:fldCharType="separate"/>
      </w:r>
      <w:r>
        <w:t>153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6.10.3.3.8</w:t>
      </w:r>
      <w:r w:rsidRPr="00F25841">
        <w:rPr>
          <w:lang w:val="en-US"/>
        </w:rPr>
        <w:tab/>
        <w:t>oneM2M Resource Interworking</w:t>
      </w:r>
      <w:r>
        <w:tab/>
      </w:r>
      <w:r>
        <w:fldChar w:fldCharType="begin"/>
      </w:r>
      <w:r>
        <w:instrText xml:space="preserve"> PAGEREF _Toc418660720 \h </w:instrText>
      </w:r>
      <w:r>
        <w:fldChar w:fldCharType="separate"/>
      </w:r>
      <w:r>
        <w:t>154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6.10.3.4</w:t>
      </w:r>
      <w:r w:rsidRPr="00F25841">
        <w:rPr>
          <w:lang w:val="en-US"/>
        </w:rPr>
        <w:tab/>
        <w:t>getEventCollectionTriggers</w:t>
      </w:r>
      <w:r>
        <w:tab/>
      </w:r>
      <w:r>
        <w:fldChar w:fldCharType="begin"/>
      </w:r>
      <w:r>
        <w:instrText xml:space="preserve"> PAGEREF _Toc418660721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6.10.3.4.1</w:t>
      </w:r>
      <w:r w:rsidRPr="00F25841">
        <w:rPr>
          <w:lang w:val="en-US"/>
        </w:rPr>
        <w:tab/>
        <w:t>Description</w:t>
      </w:r>
      <w:r>
        <w:tab/>
      </w:r>
      <w:r>
        <w:fldChar w:fldCharType="begin"/>
      </w:r>
      <w:r>
        <w:instrText xml:space="preserve"> PAGEREF _Toc418660722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6.10.3.4.2</w:t>
      </w:r>
      <w:r w:rsidRPr="00F25841">
        <w:rPr>
          <w:lang w:val="en-US"/>
        </w:rPr>
        <w:tab/>
        <w:t>Pre-Conditions</w:t>
      </w:r>
      <w:r>
        <w:tab/>
      </w:r>
      <w:r>
        <w:fldChar w:fldCharType="begin"/>
      </w:r>
      <w:r>
        <w:instrText xml:space="preserve"> PAGEREF _Toc418660723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6.10.3.4.3</w:t>
      </w:r>
      <w:r w:rsidRPr="00F25841">
        <w:rPr>
          <w:lang w:val="en-US"/>
        </w:rPr>
        <w:tab/>
        <w:t>Signature – getEventCollectionTriggers</w:t>
      </w:r>
      <w:r>
        <w:tab/>
      </w:r>
      <w:r>
        <w:fldChar w:fldCharType="begin"/>
      </w:r>
      <w:r>
        <w:instrText xml:space="preserve"> PAGEREF _Toc418660724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6.10.3.4.4</w:t>
      </w:r>
      <w:r w:rsidRPr="00F25841">
        <w:rPr>
          <w:lang w:val="en-US"/>
        </w:rPr>
        <w:tab/>
      </w:r>
      <w:r w:rsidRPr="00F25841">
        <w:rPr>
          <w:lang w:val="en-US" w:eastAsia="ko-KR"/>
        </w:rPr>
        <w:t>Post-Conditions</w:t>
      </w:r>
      <w:r>
        <w:tab/>
      </w:r>
      <w:r>
        <w:fldChar w:fldCharType="begin"/>
      </w:r>
      <w:r>
        <w:instrText xml:space="preserve"> PAGEREF _Toc418660725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6.10.3.4.5</w:t>
      </w:r>
      <w:r w:rsidRPr="00F25841">
        <w:rPr>
          <w:lang w:val="en-US"/>
        </w:rPr>
        <w:tab/>
      </w:r>
      <w:r w:rsidRPr="00F25841">
        <w:rPr>
          <w:lang w:val="en-US" w:eastAsia="ko-KR"/>
        </w:rPr>
        <w:t>Exceptions</w:t>
      </w:r>
      <w:r>
        <w:tab/>
      </w:r>
      <w:r>
        <w:fldChar w:fldCharType="begin"/>
      </w:r>
      <w:r>
        <w:instrText xml:space="preserve"> PAGEREF _Toc418660726 \h </w:instrText>
      </w:r>
      <w:r>
        <w:fldChar w:fldCharType="separate"/>
      </w:r>
      <w:r>
        <w:t>154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6.10.3.4.6</w:t>
      </w:r>
      <w:r w:rsidRPr="00F25841">
        <w:rPr>
          <w:lang w:val="en-US"/>
        </w:rPr>
        <w:tab/>
      </w:r>
      <w:r w:rsidRPr="00F25841">
        <w:rPr>
          <w:lang w:val="en-US" w:eastAsia="ko-KR"/>
        </w:rPr>
        <w:t>Policies for Use</w:t>
      </w:r>
      <w:r>
        <w:tab/>
      </w:r>
      <w:r>
        <w:fldChar w:fldCharType="begin"/>
      </w:r>
      <w:r>
        <w:instrText xml:space="preserve"> PAGEREF _Toc418660727 \h </w:instrText>
      </w:r>
      <w:r>
        <w:fldChar w:fldCharType="separate"/>
      </w:r>
      <w:r>
        <w:t>155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6.10.3.4.7</w:t>
      </w:r>
      <w:r w:rsidRPr="00F25841">
        <w:rPr>
          <w:lang w:val="en-US"/>
        </w:rPr>
        <w:tab/>
        <w:t>Service Interactions</w:t>
      </w:r>
      <w:r>
        <w:tab/>
      </w:r>
      <w:r>
        <w:fldChar w:fldCharType="begin"/>
      </w:r>
      <w:r>
        <w:instrText xml:space="preserve"> PAGEREF _Toc418660728 \h </w:instrText>
      </w:r>
      <w:r>
        <w:fldChar w:fldCharType="separate"/>
      </w:r>
      <w:r>
        <w:t>155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6.10.3.4.8</w:t>
      </w:r>
      <w:r w:rsidRPr="00F25841">
        <w:rPr>
          <w:lang w:val="en-US"/>
        </w:rPr>
        <w:tab/>
        <w:t>oneM2M Resource Interworking</w:t>
      </w:r>
      <w:r>
        <w:tab/>
      </w:r>
      <w:r>
        <w:fldChar w:fldCharType="begin"/>
      </w:r>
      <w:r>
        <w:instrText xml:space="preserve"> PAGEREF _Toc418660729 \h </w:instrText>
      </w:r>
      <w:r>
        <w:fldChar w:fldCharType="separate"/>
      </w:r>
      <w:r>
        <w:t>155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6.10.3.5</w:t>
      </w:r>
      <w:r w:rsidRPr="00F25841">
        <w:rPr>
          <w:lang w:val="en-US"/>
        </w:rPr>
        <w:tab/>
        <w:t>recordEvent</w:t>
      </w:r>
      <w:r>
        <w:tab/>
      </w:r>
      <w:r>
        <w:fldChar w:fldCharType="begin"/>
      </w:r>
      <w:r>
        <w:instrText xml:space="preserve"> PAGEREF _Toc418660730 \h </w:instrText>
      </w:r>
      <w:r>
        <w:fldChar w:fldCharType="separate"/>
      </w:r>
      <w:r>
        <w:t>155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6.10.3.5.1</w:t>
      </w:r>
      <w:r w:rsidRPr="00F25841">
        <w:rPr>
          <w:lang w:val="en-US"/>
        </w:rPr>
        <w:tab/>
        <w:t>Description</w:t>
      </w:r>
      <w:r>
        <w:tab/>
      </w:r>
      <w:r>
        <w:fldChar w:fldCharType="begin"/>
      </w:r>
      <w:r>
        <w:instrText xml:space="preserve"> PAGEREF _Toc418660731 \h </w:instrText>
      </w:r>
      <w:r>
        <w:fldChar w:fldCharType="separate"/>
      </w:r>
      <w:r>
        <w:t>155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6.10.3.5.2</w:t>
      </w:r>
      <w:r w:rsidRPr="00F25841">
        <w:rPr>
          <w:lang w:val="en-US"/>
        </w:rPr>
        <w:tab/>
        <w:t>Pre-Conditions</w:t>
      </w:r>
      <w:r>
        <w:tab/>
      </w:r>
      <w:r>
        <w:fldChar w:fldCharType="begin"/>
      </w:r>
      <w:r>
        <w:instrText xml:space="preserve"> PAGEREF _Toc418660732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6.10.3.5.3</w:t>
      </w:r>
      <w:r w:rsidRPr="00F25841">
        <w:rPr>
          <w:lang w:val="en-US"/>
        </w:rPr>
        <w:tab/>
        <w:t>Signature - recordEvent</w:t>
      </w:r>
      <w:r>
        <w:tab/>
      </w:r>
      <w:r>
        <w:fldChar w:fldCharType="begin"/>
      </w:r>
      <w:r>
        <w:instrText xml:space="preserve"> PAGEREF _Toc418660733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6.10.3.5.4</w:t>
      </w:r>
      <w:r w:rsidRPr="00F25841">
        <w:rPr>
          <w:lang w:val="en-US"/>
        </w:rPr>
        <w:tab/>
      </w:r>
      <w:r w:rsidRPr="00F25841">
        <w:rPr>
          <w:lang w:val="en-US" w:eastAsia="ko-KR"/>
        </w:rPr>
        <w:t>Post-Conditions</w:t>
      </w:r>
      <w:r>
        <w:tab/>
      </w:r>
      <w:r>
        <w:fldChar w:fldCharType="begin"/>
      </w:r>
      <w:r>
        <w:instrText xml:space="preserve"> PAGEREF _Toc418660734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6.10.3.5.5</w:t>
      </w:r>
      <w:r w:rsidRPr="00F25841">
        <w:rPr>
          <w:lang w:val="en-US"/>
        </w:rPr>
        <w:tab/>
      </w:r>
      <w:r w:rsidRPr="00F25841">
        <w:rPr>
          <w:lang w:val="en-US" w:eastAsia="ko-KR"/>
        </w:rPr>
        <w:t>Exceptions</w:t>
      </w:r>
      <w:r>
        <w:tab/>
      </w:r>
      <w:r>
        <w:fldChar w:fldCharType="begin"/>
      </w:r>
      <w:r>
        <w:instrText xml:space="preserve"> PAGEREF _Toc418660735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lastRenderedPageBreak/>
        <w:t>6.10.3.5.6</w:t>
      </w:r>
      <w:r w:rsidRPr="00F25841">
        <w:rPr>
          <w:lang w:val="en-US"/>
        </w:rPr>
        <w:tab/>
      </w:r>
      <w:r w:rsidRPr="00F25841">
        <w:rPr>
          <w:lang w:val="en-US" w:eastAsia="ko-KR"/>
        </w:rPr>
        <w:t>Policies for Use</w:t>
      </w:r>
      <w:r>
        <w:tab/>
      </w:r>
      <w:r>
        <w:fldChar w:fldCharType="begin"/>
      </w:r>
      <w:r>
        <w:instrText xml:space="preserve"> PAGEREF _Toc418660736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6.10.3.5.7</w:t>
      </w:r>
      <w:r w:rsidRPr="00F25841">
        <w:rPr>
          <w:lang w:val="en-US"/>
        </w:rPr>
        <w:tab/>
        <w:t>Service Interactions</w:t>
      </w:r>
      <w:r>
        <w:tab/>
      </w:r>
      <w:r>
        <w:fldChar w:fldCharType="begin"/>
      </w:r>
      <w:r>
        <w:instrText xml:space="preserve"> PAGEREF _Toc418660737 \h </w:instrText>
      </w:r>
      <w:r>
        <w:fldChar w:fldCharType="separate"/>
      </w:r>
      <w:r>
        <w:t>156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6.10.3.5.8</w:t>
      </w:r>
      <w:r w:rsidRPr="00F25841">
        <w:rPr>
          <w:lang w:val="en-US"/>
        </w:rPr>
        <w:tab/>
        <w:t>oneM2M Resource Interworking</w:t>
      </w:r>
      <w:r>
        <w:tab/>
      </w:r>
      <w:r>
        <w:fldChar w:fldCharType="begin"/>
      </w:r>
      <w:r>
        <w:instrText xml:space="preserve"> PAGEREF _Toc418660738 \h </w:instrText>
      </w:r>
      <w:r>
        <w:fldChar w:fldCharType="separate"/>
      </w:r>
      <w:r>
        <w:t>157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6.10.3.6</w:t>
      </w:r>
      <w:r w:rsidRPr="00F25841">
        <w:rPr>
          <w:lang w:val="en-US"/>
        </w:rPr>
        <w:tab/>
        <w:t>getEventRecords</w:t>
      </w:r>
      <w:r>
        <w:tab/>
      </w:r>
      <w:r>
        <w:fldChar w:fldCharType="begin"/>
      </w:r>
      <w:r>
        <w:instrText xml:space="preserve"> PAGEREF _Toc418660739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6.10.3.6.1</w:t>
      </w:r>
      <w:r w:rsidRPr="00F25841">
        <w:rPr>
          <w:lang w:val="en-US"/>
        </w:rPr>
        <w:tab/>
        <w:t>Description</w:t>
      </w:r>
      <w:r>
        <w:tab/>
      </w:r>
      <w:r>
        <w:fldChar w:fldCharType="begin"/>
      </w:r>
      <w:r>
        <w:instrText xml:space="preserve"> PAGEREF _Toc418660740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6.10.3.6.2</w:t>
      </w:r>
      <w:r w:rsidRPr="00F25841">
        <w:rPr>
          <w:lang w:val="en-US"/>
        </w:rPr>
        <w:tab/>
        <w:t>Pre-Conditions</w:t>
      </w:r>
      <w:r>
        <w:tab/>
      </w:r>
      <w:r>
        <w:fldChar w:fldCharType="begin"/>
      </w:r>
      <w:r>
        <w:instrText xml:space="preserve"> PAGEREF _Toc418660741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6.10.3.6.3</w:t>
      </w:r>
      <w:r w:rsidRPr="00F25841">
        <w:rPr>
          <w:lang w:val="en-US"/>
        </w:rPr>
        <w:tab/>
        <w:t>Signature – getEventRecords</w:t>
      </w:r>
      <w:r>
        <w:tab/>
      </w:r>
      <w:r>
        <w:fldChar w:fldCharType="begin"/>
      </w:r>
      <w:r>
        <w:instrText xml:space="preserve"> PAGEREF _Toc418660742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6.10.3.6.4</w:t>
      </w:r>
      <w:r w:rsidRPr="00F25841">
        <w:rPr>
          <w:lang w:val="en-US"/>
        </w:rPr>
        <w:tab/>
      </w:r>
      <w:r w:rsidRPr="00F25841">
        <w:rPr>
          <w:lang w:val="en-US" w:eastAsia="ko-KR"/>
        </w:rPr>
        <w:t>Post-Conditions</w:t>
      </w:r>
      <w:r>
        <w:tab/>
      </w:r>
      <w:r>
        <w:fldChar w:fldCharType="begin"/>
      </w:r>
      <w:r>
        <w:instrText xml:space="preserve"> PAGEREF _Toc418660743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6.10.3.6.5</w:t>
      </w:r>
      <w:r w:rsidRPr="00F25841">
        <w:rPr>
          <w:lang w:val="en-US"/>
        </w:rPr>
        <w:tab/>
      </w:r>
      <w:r w:rsidRPr="00F25841">
        <w:rPr>
          <w:lang w:val="en-US" w:eastAsia="ko-KR"/>
        </w:rPr>
        <w:t>Exceptions</w:t>
      </w:r>
      <w:r>
        <w:tab/>
      </w:r>
      <w:r>
        <w:fldChar w:fldCharType="begin"/>
      </w:r>
      <w:r>
        <w:instrText xml:space="preserve"> PAGEREF _Toc418660744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6.10.3.6.6</w:t>
      </w:r>
      <w:r w:rsidRPr="00F25841">
        <w:rPr>
          <w:lang w:val="en-US"/>
        </w:rPr>
        <w:tab/>
      </w:r>
      <w:r w:rsidRPr="00F25841">
        <w:rPr>
          <w:lang w:val="en-US" w:eastAsia="ko-KR"/>
        </w:rPr>
        <w:t>Policies for Use</w:t>
      </w:r>
      <w:r>
        <w:tab/>
      </w:r>
      <w:r>
        <w:fldChar w:fldCharType="begin"/>
      </w:r>
      <w:r>
        <w:instrText xml:space="preserve"> PAGEREF _Toc418660745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6.10.3.6.7</w:t>
      </w:r>
      <w:r w:rsidRPr="00F25841">
        <w:rPr>
          <w:lang w:val="en-US"/>
        </w:rPr>
        <w:tab/>
        <w:t>Service Interactions</w:t>
      </w:r>
      <w:r>
        <w:tab/>
      </w:r>
      <w:r>
        <w:fldChar w:fldCharType="begin"/>
      </w:r>
      <w:r>
        <w:instrText xml:space="preserve"> PAGEREF _Toc418660746 \h </w:instrText>
      </w:r>
      <w:r>
        <w:fldChar w:fldCharType="separate"/>
      </w:r>
      <w:r>
        <w:t>157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6.10.3.6.8</w:t>
      </w:r>
      <w:r w:rsidRPr="00F25841">
        <w:rPr>
          <w:lang w:val="en-US"/>
        </w:rPr>
        <w:tab/>
        <w:t>oneM2M Resource Interworking</w:t>
      </w:r>
      <w:r>
        <w:tab/>
      </w:r>
      <w:r>
        <w:fldChar w:fldCharType="begin"/>
      </w:r>
      <w:r>
        <w:instrText xml:space="preserve"> PAGEREF _Toc418660747 \h </w:instrText>
      </w:r>
      <w:r>
        <w:fldChar w:fldCharType="separate"/>
      </w:r>
      <w:r>
        <w:t>158</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6.11</w:t>
      </w:r>
      <w:r w:rsidRPr="00F25841">
        <w:rPr>
          <w:lang w:val="en-US"/>
        </w:rPr>
        <w:tab/>
        <w:t>Registration</w:t>
      </w:r>
      <w:r>
        <w:tab/>
      </w:r>
      <w:r>
        <w:fldChar w:fldCharType="begin"/>
      </w:r>
      <w:r>
        <w:instrText xml:space="preserve"> PAGEREF _Toc418660748 \h </w:instrText>
      </w:r>
      <w:r>
        <w:fldChar w:fldCharType="separate"/>
      </w:r>
      <w:r>
        <w:t>158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6.11.1</w:t>
      </w:r>
      <w:r w:rsidRPr="00F25841">
        <w:rPr>
          <w:lang w:val="en-US"/>
        </w:rPr>
        <w:tab/>
        <w:t>Overview</w:t>
      </w:r>
      <w:r>
        <w:tab/>
      </w:r>
      <w:r>
        <w:fldChar w:fldCharType="begin"/>
      </w:r>
      <w:r>
        <w:instrText xml:space="preserve"> PAGEREF _Toc418660749 \h </w:instrText>
      </w:r>
      <w:r>
        <w:fldChar w:fldCharType="separate"/>
      </w:r>
      <w:r>
        <w:t>158</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6.11.2</w:t>
      </w:r>
      <w:r w:rsidRPr="00F25841">
        <w:rPr>
          <w:lang w:val="en-US"/>
        </w:rPr>
        <w:tab/>
        <w:t>Service Capabilities</w:t>
      </w:r>
      <w:r>
        <w:tab/>
      </w:r>
      <w:r>
        <w:fldChar w:fldCharType="begin"/>
      </w:r>
      <w:r>
        <w:instrText xml:space="preserve"> PAGEREF _Toc418660750 \h </w:instrText>
      </w:r>
      <w:r>
        <w:fldChar w:fldCharType="separate"/>
      </w:r>
      <w:r>
        <w:t>159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6.11.2.1</w:t>
      </w:r>
      <w:r w:rsidRPr="00F25841">
        <w:rPr>
          <w:lang w:val="en-US"/>
        </w:rPr>
        <w:tab/>
        <w:t>registerAE</w:t>
      </w:r>
      <w:r>
        <w:tab/>
      </w:r>
      <w:r>
        <w:fldChar w:fldCharType="begin"/>
      </w:r>
      <w:r>
        <w:instrText xml:space="preserve"> PAGEREF _Toc418660751 \h </w:instrText>
      </w:r>
      <w:r>
        <w:fldChar w:fldCharType="separate"/>
      </w:r>
      <w:r>
        <w:t>159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6.11.2.1.1</w:t>
      </w:r>
      <w:r w:rsidRPr="00F25841">
        <w:rPr>
          <w:lang w:val="en-US"/>
        </w:rPr>
        <w:tab/>
        <w:t>Description</w:t>
      </w:r>
      <w:r>
        <w:tab/>
      </w:r>
      <w:r>
        <w:fldChar w:fldCharType="begin"/>
      </w:r>
      <w:r>
        <w:instrText xml:space="preserve"> PAGEREF _Toc418660752 \h </w:instrText>
      </w:r>
      <w:r>
        <w:fldChar w:fldCharType="separate"/>
      </w:r>
      <w:r>
        <w:t>159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6.11.2.1.2</w:t>
      </w:r>
      <w:r w:rsidRPr="00F25841">
        <w:rPr>
          <w:lang w:val="en-US"/>
        </w:rPr>
        <w:tab/>
        <w:t>Pre-Conditions</w:t>
      </w:r>
      <w:r>
        <w:tab/>
      </w:r>
      <w:r>
        <w:fldChar w:fldCharType="begin"/>
      </w:r>
      <w:r>
        <w:instrText xml:space="preserve"> PAGEREF _Toc418660753 \h </w:instrText>
      </w:r>
      <w:r>
        <w:fldChar w:fldCharType="separate"/>
      </w:r>
      <w:r>
        <w:t>159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6.11.2.1.3</w:t>
      </w:r>
      <w:r w:rsidRPr="00F25841">
        <w:rPr>
          <w:lang w:val="en-US"/>
        </w:rPr>
        <w:tab/>
        <w:t>Signature – registerAE</w:t>
      </w:r>
      <w:r>
        <w:tab/>
      </w:r>
      <w:r>
        <w:fldChar w:fldCharType="begin"/>
      </w:r>
      <w:r>
        <w:instrText xml:space="preserve"> PAGEREF _Toc418660754 \h </w:instrText>
      </w:r>
      <w:r>
        <w:fldChar w:fldCharType="separate"/>
      </w:r>
      <w:r>
        <w:t>159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6.11.2.1.4</w:t>
      </w:r>
      <w:r w:rsidRPr="00F25841">
        <w:rPr>
          <w:lang w:val="en-US"/>
        </w:rPr>
        <w:tab/>
        <w:t>Services Interaction</w:t>
      </w:r>
      <w:r>
        <w:tab/>
      </w:r>
      <w:r>
        <w:fldChar w:fldCharType="begin"/>
      </w:r>
      <w:r>
        <w:instrText xml:space="preserve"> PAGEREF _Toc418660755 \h </w:instrText>
      </w:r>
      <w:r>
        <w:fldChar w:fldCharType="separate"/>
      </w:r>
      <w:r>
        <w:t>159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6.11.2.1.5</w:t>
      </w:r>
      <w:r w:rsidRPr="00F25841">
        <w:rPr>
          <w:lang w:val="en-US"/>
        </w:rPr>
        <w:tab/>
      </w:r>
      <w:r w:rsidRPr="00F25841">
        <w:rPr>
          <w:lang w:val="en-US" w:eastAsia="ko-KR"/>
        </w:rPr>
        <w:t>Post-Conditions</w:t>
      </w:r>
      <w:r>
        <w:tab/>
      </w:r>
      <w:r>
        <w:fldChar w:fldCharType="begin"/>
      </w:r>
      <w:r>
        <w:instrText xml:space="preserve"> PAGEREF _Toc418660756 \h </w:instrText>
      </w:r>
      <w:r>
        <w:fldChar w:fldCharType="separate"/>
      </w:r>
      <w:r>
        <w:t>160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6.11.2.1.6</w:t>
      </w:r>
      <w:r w:rsidRPr="00F25841">
        <w:rPr>
          <w:lang w:val="en-US"/>
        </w:rPr>
        <w:tab/>
      </w:r>
      <w:r w:rsidRPr="00F25841">
        <w:rPr>
          <w:lang w:val="en-US" w:eastAsia="ko-KR"/>
        </w:rPr>
        <w:t>Exceptions</w:t>
      </w:r>
      <w:r>
        <w:tab/>
      </w:r>
      <w:r>
        <w:fldChar w:fldCharType="begin"/>
      </w:r>
      <w:r>
        <w:instrText xml:space="preserve"> PAGEREF _Toc418660757 \h </w:instrText>
      </w:r>
      <w:r>
        <w:fldChar w:fldCharType="separate"/>
      </w:r>
      <w:r>
        <w:t>160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6.11.2.1.7</w:t>
      </w:r>
      <w:r w:rsidRPr="00F25841">
        <w:rPr>
          <w:lang w:val="en-US"/>
        </w:rPr>
        <w:tab/>
      </w:r>
      <w:r w:rsidRPr="00F25841">
        <w:rPr>
          <w:lang w:val="en-US" w:eastAsia="ko-KR"/>
        </w:rPr>
        <w:t>Policies for Use</w:t>
      </w:r>
      <w:r>
        <w:tab/>
      </w:r>
      <w:r>
        <w:fldChar w:fldCharType="begin"/>
      </w:r>
      <w:r>
        <w:instrText xml:space="preserve"> PAGEREF _Toc418660758 \h </w:instrText>
      </w:r>
      <w:r>
        <w:fldChar w:fldCharType="separate"/>
      </w:r>
      <w:r>
        <w:t>160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6.11.2.1.8</w:t>
      </w:r>
      <w:r w:rsidRPr="00F25841">
        <w:rPr>
          <w:lang w:val="en-US"/>
        </w:rPr>
        <w:tab/>
        <w:t>oneM2M Resource Interworking</w:t>
      </w:r>
      <w:r>
        <w:tab/>
      </w:r>
      <w:r>
        <w:fldChar w:fldCharType="begin"/>
      </w:r>
      <w:r>
        <w:instrText xml:space="preserve"> PAGEREF _Toc418660759 \h </w:instrText>
      </w:r>
      <w:r>
        <w:fldChar w:fldCharType="separate"/>
      </w:r>
      <w:r>
        <w:t>160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6.11.2.2</w:t>
      </w:r>
      <w:r w:rsidRPr="00F25841">
        <w:rPr>
          <w:lang w:val="en-US"/>
        </w:rPr>
        <w:tab/>
        <w:t>refreshAERegistration</w:t>
      </w:r>
      <w:r>
        <w:tab/>
      </w:r>
      <w:r>
        <w:fldChar w:fldCharType="begin"/>
      </w:r>
      <w:r>
        <w:instrText xml:space="preserve"> PAGEREF _Toc418660760 \h </w:instrText>
      </w:r>
      <w:r>
        <w:fldChar w:fldCharType="separate"/>
      </w:r>
      <w:r>
        <w:t>161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6.11.2.2.1</w:t>
      </w:r>
      <w:r w:rsidRPr="00F25841">
        <w:rPr>
          <w:lang w:val="en-US"/>
        </w:rPr>
        <w:tab/>
        <w:t>Description</w:t>
      </w:r>
      <w:r>
        <w:tab/>
      </w:r>
      <w:r>
        <w:fldChar w:fldCharType="begin"/>
      </w:r>
      <w:r>
        <w:instrText xml:space="preserve"> PAGEREF _Toc418660761 \h </w:instrText>
      </w:r>
      <w:r>
        <w:fldChar w:fldCharType="separate"/>
      </w:r>
      <w:r>
        <w:t>161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6.11.2.2.2</w:t>
      </w:r>
      <w:r w:rsidRPr="00F25841">
        <w:rPr>
          <w:lang w:val="en-US"/>
        </w:rPr>
        <w:tab/>
        <w:t>Pre-Conditions</w:t>
      </w:r>
      <w:r>
        <w:tab/>
      </w:r>
      <w:r>
        <w:fldChar w:fldCharType="begin"/>
      </w:r>
      <w:r>
        <w:instrText xml:space="preserve"> PAGEREF _Toc418660762 \h </w:instrText>
      </w:r>
      <w:r>
        <w:fldChar w:fldCharType="separate"/>
      </w:r>
      <w:r>
        <w:t>161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6.11.2.2.3</w:t>
      </w:r>
      <w:r w:rsidRPr="00F25841">
        <w:rPr>
          <w:lang w:val="en-US"/>
        </w:rPr>
        <w:tab/>
        <w:t>Signature – refreshAERegistration</w:t>
      </w:r>
      <w:r>
        <w:tab/>
      </w:r>
      <w:r>
        <w:fldChar w:fldCharType="begin"/>
      </w:r>
      <w:r>
        <w:instrText xml:space="preserve"> PAGEREF _Toc418660763 \h </w:instrText>
      </w:r>
      <w:r>
        <w:fldChar w:fldCharType="separate"/>
      </w:r>
      <w:r>
        <w:t>161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6.11.2.2.4</w:t>
      </w:r>
      <w:r w:rsidRPr="00F25841">
        <w:rPr>
          <w:lang w:val="en-US"/>
        </w:rPr>
        <w:tab/>
      </w:r>
      <w:r w:rsidRPr="00F25841">
        <w:rPr>
          <w:lang w:val="en-US" w:eastAsia="ko-KR"/>
        </w:rPr>
        <w:t>Service Interactions</w:t>
      </w:r>
      <w:r>
        <w:tab/>
      </w:r>
      <w:r>
        <w:fldChar w:fldCharType="begin"/>
      </w:r>
      <w:r>
        <w:instrText xml:space="preserve"> PAGEREF _Toc418660764 \h </w:instrText>
      </w:r>
      <w:r>
        <w:fldChar w:fldCharType="separate"/>
      </w:r>
      <w:r>
        <w:t>161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6.11.2.2.5</w:t>
      </w:r>
      <w:r w:rsidRPr="00F25841">
        <w:rPr>
          <w:lang w:val="en-US"/>
        </w:rPr>
        <w:tab/>
      </w:r>
      <w:r w:rsidRPr="00F25841">
        <w:rPr>
          <w:lang w:val="en-US" w:eastAsia="ko-KR"/>
        </w:rPr>
        <w:t>Post-Conditions</w:t>
      </w:r>
      <w:r>
        <w:tab/>
      </w:r>
      <w:r>
        <w:fldChar w:fldCharType="begin"/>
      </w:r>
      <w:r>
        <w:instrText xml:space="preserve"> PAGEREF _Toc418660765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6.11.2.2.6</w:t>
      </w:r>
      <w:r w:rsidRPr="00F25841">
        <w:rPr>
          <w:lang w:val="en-US"/>
        </w:rPr>
        <w:tab/>
      </w:r>
      <w:r w:rsidRPr="00F25841">
        <w:rPr>
          <w:lang w:val="en-US" w:eastAsia="ko-KR"/>
        </w:rPr>
        <w:t>Exceptions</w:t>
      </w:r>
      <w:r>
        <w:tab/>
      </w:r>
      <w:r>
        <w:fldChar w:fldCharType="begin"/>
      </w:r>
      <w:r>
        <w:instrText xml:space="preserve"> PAGEREF _Toc418660766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6.11.2.2.7</w:t>
      </w:r>
      <w:r w:rsidRPr="00F25841">
        <w:rPr>
          <w:lang w:val="en-US"/>
        </w:rPr>
        <w:tab/>
      </w:r>
      <w:r w:rsidRPr="00F25841">
        <w:rPr>
          <w:lang w:val="en-US" w:eastAsia="ko-KR"/>
        </w:rPr>
        <w:t>Policies for Use</w:t>
      </w:r>
      <w:r>
        <w:tab/>
      </w:r>
      <w:r>
        <w:fldChar w:fldCharType="begin"/>
      </w:r>
      <w:r>
        <w:instrText xml:space="preserve"> PAGEREF _Toc418660767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6.11.2.2.8</w:t>
      </w:r>
      <w:r w:rsidRPr="00F25841">
        <w:rPr>
          <w:lang w:val="en-US"/>
        </w:rPr>
        <w:tab/>
        <w:t>oneM2M Resource Interworking</w:t>
      </w:r>
      <w:r>
        <w:tab/>
      </w:r>
      <w:r>
        <w:fldChar w:fldCharType="begin"/>
      </w:r>
      <w:r>
        <w:instrText xml:space="preserve"> PAGEREF _Toc418660768 \h </w:instrText>
      </w:r>
      <w:r>
        <w:fldChar w:fldCharType="separate"/>
      </w:r>
      <w:r>
        <w:t>162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6.11.2.3</w:t>
      </w:r>
      <w:r w:rsidRPr="00F25841">
        <w:rPr>
          <w:lang w:val="en-US"/>
        </w:rPr>
        <w:tab/>
        <w:t>deregisterAE</w:t>
      </w:r>
      <w:r>
        <w:tab/>
      </w:r>
      <w:r>
        <w:fldChar w:fldCharType="begin"/>
      </w:r>
      <w:r>
        <w:instrText xml:space="preserve"> PAGEREF _Toc418660769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6.11.2.3.1</w:t>
      </w:r>
      <w:r w:rsidRPr="00F25841">
        <w:rPr>
          <w:lang w:val="en-US"/>
        </w:rPr>
        <w:tab/>
        <w:t>Description</w:t>
      </w:r>
      <w:r>
        <w:tab/>
      </w:r>
      <w:r>
        <w:fldChar w:fldCharType="begin"/>
      </w:r>
      <w:r>
        <w:instrText xml:space="preserve"> PAGEREF _Toc418660770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6.11.2.3.2</w:t>
      </w:r>
      <w:r w:rsidRPr="00F25841">
        <w:rPr>
          <w:lang w:val="en-US"/>
        </w:rPr>
        <w:tab/>
        <w:t>Pre-Conditions</w:t>
      </w:r>
      <w:r>
        <w:tab/>
      </w:r>
      <w:r>
        <w:fldChar w:fldCharType="begin"/>
      </w:r>
      <w:r>
        <w:instrText xml:space="preserve"> PAGEREF _Toc418660771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6.11.2.3.3</w:t>
      </w:r>
      <w:r w:rsidRPr="00F25841">
        <w:rPr>
          <w:lang w:val="en-US"/>
        </w:rPr>
        <w:tab/>
        <w:t>Signature - deregisterAE</w:t>
      </w:r>
      <w:r>
        <w:tab/>
      </w:r>
      <w:r>
        <w:fldChar w:fldCharType="begin"/>
      </w:r>
      <w:r>
        <w:instrText xml:space="preserve"> PAGEREF _Toc418660772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6.11.2.3.4</w:t>
      </w:r>
      <w:r w:rsidRPr="00F25841">
        <w:rPr>
          <w:lang w:val="en-US"/>
        </w:rPr>
        <w:tab/>
        <w:t>Service Interactions</w:t>
      </w:r>
      <w:r>
        <w:tab/>
      </w:r>
      <w:r>
        <w:fldChar w:fldCharType="begin"/>
      </w:r>
      <w:r>
        <w:instrText xml:space="preserve"> PAGEREF _Toc418660773 \h </w:instrText>
      </w:r>
      <w:r>
        <w:fldChar w:fldCharType="separate"/>
      </w:r>
      <w:r>
        <w:t>162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6.11.2.3.5</w:t>
      </w:r>
      <w:r w:rsidRPr="00F25841">
        <w:rPr>
          <w:lang w:val="en-US"/>
        </w:rPr>
        <w:tab/>
      </w:r>
      <w:r w:rsidRPr="00F25841">
        <w:rPr>
          <w:lang w:val="en-US" w:eastAsia="ko-KR"/>
        </w:rPr>
        <w:t>Post-Conditions</w:t>
      </w:r>
      <w:r>
        <w:tab/>
      </w:r>
      <w:r>
        <w:fldChar w:fldCharType="begin"/>
      </w:r>
      <w:r>
        <w:instrText xml:space="preserve"> PAGEREF _Toc418660774 \h </w:instrText>
      </w:r>
      <w:r>
        <w:fldChar w:fldCharType="separate"/>
      </w:r>
      <w:r>
        <w:t>163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6.11.2.3.6</w:t>
      </w:r>
      <w:r w:rsidRPr="00F25841">
        <w:rPr>
          <w:lang w:val="en-US"/>
        </w:rPr>
        <w:tab/>
      </w:r>
      <w:r w:rsidRPr="00F25841">
        <w:rPr>
          <w:lang w:val="en-US" w:eastAsia="ko-KR"/>
        </w:rPr>
        <w:t>Exceptions</w:t>
      </w:r>
      <w:r>
        <w:tab/>
      </w:r>
      <w:r>
        <w:fldChar w:fldCharType="begin"/>
      </w:r>
      <w:r>
        <w:instrText xml:space="preserve"> PAGEREF _Toc418660775 \h </w:instrText>
      </w:r>
      <w:r>
        <w:fldChar w:fldCharType="separate"/>
      </w:r>
      <w:r>
        <w:t>163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6.11.2.3.7</w:t>
      </w:r>
      <w:r w:rsidRPr="00F25841">
        <w:rPr>
          <w:lang w:val="en-US"/>
        </w:rPr>
        <w:tab/>
        <w:t>oneM2M Resource Interworking</w:t>
      </w:r>
      <w:r>
        <w:tab/>
      </w:r>
      <w:r>
        <w:fldChar w:fldCharType="begin"/>
      </w:r>
      <w:r>
        <w:instrText xml:space="preserve"> PAGEREF _Toc418660776 \h </w:instrText>
      </w:r>
      <w:r>
        <w:fldChar w:fldCharType="separate"/>
      </w:r>
      <w:r>
        <w:t>163</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6.12</w:t>
      </w:r>
      <w:r w:rsidRPr="00F25841">
        <w:rPr>
          <w:lang w:val="en-US"/>
        </w:rPr>
        <w:tab/>
        <w:t>Registration Administration</w:t>
      </w:r>
      <w:r>
        <w:tab/>
      </w:r>
      <w:r>
        <w:fldChar w:fldCharType="begin"/>
      </w:r>
      <w:r>
        <w:instrText xml:space="preserve"> PAGEREF _Toc418660777 \h </w:instrText>
      </w:r>
      <w:r>
        <w:fldChar w:fldCharType="separate"/>
      </w:r>
      <w:r>
        <w:t>163</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6.12.1</w:t>
      </w:r>
      <w:r w:rsidRPr="00F25841">
        <w:rPr>
          <w:lang w:val="en-US"/>
        </w:rPr>
        <w:tab/>
        <w:t>Overview</w:t>
      </w:r>
      <w:r>
        <w:tab/>
      </w:r>
      <w:r>
        <w:fldChar w:fldCharType="begin"/>
      </w:r>
      <w:r>
        <w:instrText xml:space="preserve"> PAGEREF _Toc418660778 \h </w:instrText>
      </w:r>
      <w:r>
        <w:fldChar w:fldCharType="separate"/>
      </w:r>
      <w:r>
        <w:t>163</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6.12.2</w:t>
      </w:r>
      <w:r w:rsidRPr="00F25841">
        <w:rPr>
          <w:lang w:val="en-US"/>
        </w:rPr>
        <w:tab/>
        <w:t>Service Capabilities</w:t>
      </w:r>
      <w:r>
        <w:tab/>
      </w:r>
      <w:r>
        <w:fldChar w:fldCharType="begin"/>
      </w:r>
      <w:r>
        <w:instrText xml:space="preserve"> PAGEREF _Toc418660779 \h </w:instrText>
      </w:r>
      <w:r>
        <w:fldChar w:fldCharType="separate"/>
      </w:r>
      <w:r>
        <w:t>164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6.12.2.1</w:t>
      </w:r>
      <w:r w:rsidRPr="00F25841">
        <w:rPr>
          <w:lang w:val="en-US"/>
        </w:rPr>
        <w:tab/>
        <w:t>getRegistrationStatus</w:t>
      </w:r>
      <w:r>
        <w:tab/>
      </w:r>
      <w:r>
        <w:fldChar w:fldCharType="begin"/>
      </w:r>
      <w:r>
        <w:instrText xml:space="preserve"> PAGEREF _Toc418660780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6.12.2.1.1</w:t>
      </w:r>
      <w:r w:rsidRPr="00F25841">
        <w:rPr>
          <w:lang w:val="en-US"/>
        </w:rPr>
        <w:tab/>
        <w:t>Description</w:t>
      </w:r>
      <w:r>
        <w:tab/>
      </w:r>
      <w:r>
        <w:fldChar w:fldCharType="begin"/>
      </w:r>
      <w:r>
        <w:instrText xml:space="preserve"> PAGEREF _Toc418660781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6.12.2.1.2</w:t>
      </w:r>
      <w:r w:rsidRPr="00F25841">
        <w:rPr>
          <w:lang w:val="en-US"/>
        </w:rPr>
        <w:tab/>
        <w:t>Pre-Conditions</w:t>
      </w:r>
      <w:r>
        <w:tab/>
      </w:r>
      <w:r>
        <w:fldChar w:fldCharType="begin"/>
      </w:r>
      <w:r>
        <w:instrText xml:space="preserve"> PAGEREF _Toc418660782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6.12.2.1.2</w:t>
      </w:r>
      <w:r w:rsidRPr="00F25841">
        <w:rPr>
          <w:lang w:val="en-US"/>
        </w:rPr>
        <w:tab/>
        <w:t>Signature - getRegistrationStatus</w:t>
      </w:r>
      <w:r>
        <w:tab/>
      </w:r>
      <w:r>
        <w:fldChar w:fldCharType="begin"/>
      </w:r>
      <w:r>
        <w:instrText xml:space="preserve"> PAGEREF _Toc418660783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6.12.2.1.4</w:t>
      </w:r>
      <w:r w:rsidRPr="00F25841">
        <w:rPr>
          <w:lang w:val="en-US"/>
        </w:rPr>
        <w:tab/>
      </w:r>
      <w:r w:rsidRPr="00F25841">
        <w:rPr>
          <w:lang w:val="en-US" w:eastAsia="ko-KR"/>
        </w:rPr>
        <w:t>Service Interaction</w:t>
      </w:r>
      <w:r>
        <w:tab/>
      </w:r>
      <w:r>
        <w:fldChar w:fldCharType="begin"/>
      </w:r>
      <w:r>
        <w:instrText xml:space="preserve"> PAGEREF _Toc418660784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6.12.2.1.5</w:t>
      </w:r>
      <w:r w:rsidRPr="00F25841">
        <w:rPr>
          <w:lang w:val="en-US"/>
        </w:rPr>
        <w:tab/>
      </w:r>
      <w:r w:rsidRPr="00F25841">
        <w:rPr>
          <w:lang w:val="en-US" w:eastAsia="ko-KR"/>
        </w:rPr>
        <w:t>Post-Conditions</w:t>
      </w:r>
      <w:r>
        <w:tab/>
      </w:r>
      <w:r>
        <w:fldChar w:fldCharType="begin"/>
      </w:r>
      <w:r>
        <w:instrText xml:space="preserve"> PAGEREF _Toc418660785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6.12.2.1.6</w:t>
      </w:r>
      <w:r w:rsidRPr="00F25841">
        <w:rPr>
          <w:lang w:val="en-US"/>
        </w:rPr>
        <w:tab/>
      </w:r>
      <w:r w:rsidRPr="00F25841">
        <w:rPr>
          <w:lang w:val="en-US" w:eastAsia="ko-KR"/>
        </w:rPr>
        <w:t>Exceptions</w:t>
      </w:r>
      <w:r>
        <w:tab/>
      </w:r>
      <w:r>
        <w:fldChar w:fldCharType="begin"/>
      </w:r>
      <w:r>
        <w:instrText xml:space="preserve"> PAGEREF _Toc418660786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6.12.2.1.7</w:t>
      </w:r>
      <w:r w:rsidRPr="00F25841">
        <w:rPr>
          <w:lang w:val="en-US"/>
        </w:rPr>
        <w:tab/>
      </w:r>
      <w:r w:rsidRPr="00F25841">
        <w:rPr>
          <w:lang w:val="en-US" w:eastAsia="ko-KR"/>
        </w:rPr>
        <w:t>Policies for Use</w:t>
      </w:r>
      <w:r>
        <w:tab/>
      </w:r>
      <w:r>
        <w:fldChar w:fldCharType="begin"/>
      </w:r>
      <w:r>
        <w:instrText xml:space="preserve"> PAGEREF _Toc418660787 \h </w:instrText>
      </w:r>
      <w:r>
        <w:fldChar w:fldCharType="separate"/>
      </w:r>
      <w:r>
        <w:t>164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6.12.2.1.8</w:t>
      </w:r>
      <w:r w:rsidRPr="00F25841">
        <w:rPr>
          <w:lang w:val="en-US"/>
        </w:rPr>
        <w:tab/>
        <w:t>oneM2M Resource Interworking</w:t>
      </w:r>
      <w:r>
        <w:tab/>
      </w:r>
      <w:r>
        <w:fldChar w:fldCharType="begin"/>
      </w:r>
      <w:r>
        <w:instrText xml:space="preserve"> PAGEREF _Toc418660788 \h </w:instrText>
      </w:r>
      <w:r>
        <w:fldChar w:fldCharType="separate"/>
      </w:r>
      <w:r>
        <w:t>165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6.12.2.2</w:t>
      </w:r>
      <w:r w:rsidRPr="00F25841">
        <w:rPr>
          <w:lang w:val="en-US"/>
        </w:rPr>
        <w:tab/>
        <w:t>revokeAERegistration</w:t>
      </w:r>
      <w:r>
        <w:tab/>
      </w:r>
      <w:r>
        <w:fldChar w:fldCharType="begin"/>
      </w:r>
      <w:r>
        <w:instrText xml:space="preserve"> PAGEREF _Toc418660789 \h </w:instrText>
      </w:r>
      <w:r>
        <w:fldChar w:fldCharType="separate"/>
      </w:r>
      <w:r>
        <w:t>165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6.12.2.2.1</w:t>
      </w:r>
      <w:r w:rsidRPr="00F25841">
        <w:rPr>
          <w:lang w:val="en-US"/>
        </w:rPr>
        <w:tab/>
        <w:t>Description</w:t>
      </w:r>
      <w:r>
        <w:tab/>
      </w:r>
      <w:r>
        <w:fldChar w:fldCharType="begin"/>
      </w:r>
      <w:r>
        <w:instrText xml:space="preserve"> PAGEREF _Toc418660790 \h </w:instrText>
      </w:r>
      <w:r>
        <w:fldChar w:fldCharType="separate"/>
      </w:r>
      <w:r>
        <w:t>165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6.12.2.2.2</w:t>
      </w:r>
      <w:r w:rsidRPr="00F25841">
        <w:rPr>
          <w:lang w:val="en-US"/>
        </w:rPr>
        <w:tab/>
        <w:t>Pre-Conditions</w:t>
      </w:r>
      <w:r>
        <w:tab/>
      </w:r>
      <w:r>
        <w:fldChar w:fldCharType="begin"/>
      </w:r>
      <w:r>
        <w:instrText xml:space="preserve"> PAGEREF _Toc418660791 \h </w:instrText>
      </w:r>
      <w:r>
        <w:fldChar w:fldCharType="separate"/>
      </w:r>
      <w:r>
        <w:t>165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6.12.2.2.3</w:t>
      </w:r>
      <w:r w:rsidRPr="00F25841">
        <w:rPr>
          <w:lang w:val="en-US"/>
        </w:rPr>
        <w:tab/>
        <w:t>Signature - revokeAERegistration</w:t>
      </w:r>
      <w:r>
        <w:tab/>
      </w:r>
      <w:r>
        <w:fldChar w:fldCharType="begin"/>
      </w:r>
      <w:r>
        <w:instrText xml:space="preserve"> PAGEREF _Toc418660792 \h </w:instrText>
      </w:r>
      <w:r>
        <w:fldChar w:fldCharType="separate"/>
      </w:r>
      <w:r>
        <w:t>165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6.12.2.2.4</w:t>
      </w:r>
      <w:r w:rsidRPr="00F25841">
        <w:rPr>
          <w:lang w:val="en-US"/>
        </w:rPr>
        <w:tab/>
      </w:r>
      <w:r w:rsidRPr="00F25841">
        <w:rPr>
          <w:lang w:val="en-US" w:eastAsia="ko-KR"/>
        </w:rPr>
        <w:t>Service Interaction</w:t>
      </w:r>
      <w:r>
        <w:tab/>
      </w:r>
      <w:r>
        <w:fldChar w:fldCharType="begin"/>
      </w:r>
      <w:r>
        <w:instrText xml:space="preserve"> PAGEREF _Toc418660793 \h </w:instrText>
      </w:r>
      <w:r>
        <w:fldChar w:fldCharType="separate"/>
      </w:r>
      <w:r>
        <w:t>165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6.12.2.2.5</w:t>
      </w:r>
      <w:r w:rsidRPr="00F25841">
        <w:rPr>
          <w:lang w:val="en-US"/>
        </w:rPr>
        <w:tab/>
      </w:r>
      <w:r w:rsidRPr="00F25841">
        <w:rPr>
          <w:lang w:val="en-US" w:eastAsia="ko-KR"/>
        </w:rPr>
        <w:t>Post-Conditions</w:t>
      </w:r>
      <w:r>
        <w:tab/>
      </w:r>
      <w:r>
        <w:fldChar w:fldCharType="begin"/>
      </w:r>
      <w:r>
        <w:instrText xml:space="preserve"> PAGEREF _Toc418660794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6.12.2.2.6</w:t>
      </w:r>
      <w:r w:rsidRPr="00F25841">
        <w:rPr>
          <w:lang w:val="en-US"/>
        </w:rPr>
        <w:tab/>
      </w:r>
      <w:r w:rsidRPr="00F25841">
        <w:rPr>
          <w:lang w:val="en-US" w:eastAsia="ko-KR"/>
        </w:rPr>
        <w:t>Exceptions</w:t>
      </w:r>
      <w:r>
        <w:tab/>
      </w:r>
      <w:r>
        <w:fldChar w:fldCharType="begin"/>
      </w:r>
      <w:r>
        <w:instrText xml:space="preserve"> PAGEREF _Toc418660795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6.12.2.2.7</w:t>
      </w:r>
      <w:r w:rsidRPr="00F25841">
        <w:rPr>
          <w:lang w:val="en-US"/>
        </w:rPr>
        <w:tab/>
      </w:r>
      <w:r w:rsidRPr="00F25841">
        <w:rPr>
          <w:lang w:val="en-US" w:eastAsia="ko-KR"/>
        </w:rPr>
        <w:t>Policies for Use</w:t>
      </w:r>
      <w:r>
        <w:tab/>
      </w:r>
      <w:r>
        <w:fldChar w:fldCharType="begin"/>
      </w:r>
      <w:r>
        <w:instrText xml:space="preserve"> PAGEREF _Toc418660796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6.12.2.2.8</w:t>
      </w:r>
      <w:r w:rsidRPr="00F25841">
        <w:rPr>
          <w:lang w:val="en-US"/>
        </w:rPr>
        <w:tab/>
        <w:t>oneM2M Resource Interworking</w:t>
      </w:r>
      <w:r>
        <w:tab/>
      </w:r>
      <w:r>
        <w:fldChar w:fldCharType="begin"/>
      </w:r>
      <w:r>
        <w:instrText xml:space="preserve"> PAGEREF _Toc418660797 \h </w:instrText>
      </w:r>
      <w:r>
        <w:fldChar w:fldCharType="separate"/>
      </w:r>
      <w:r>
        <w:t>166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lastRenderedPageBreak/>
        <w:t>6.12.2.3</w:t>
      </w:r>
      <w:r w:rsidRPr="00F25841">
        <w:rPr>
          <w:lang w:val="en-US"/>
        </w:rPr>
        <w:tab/>
        <w:t>subscribeInitialAERegistrationEvent</w:t>
      </w:r>
      <w:r>
        <w:tab/>
      </w:r>
      <w:r>
        <w:fldChar w:fldCharType="begin"/>
      </w:r>
      <w:r>
        <w:instrText xml:space="preserve"> PAGEREF _Toc418660798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6.12.2.3.1</w:t>
      </w:r>
      <w:r w:rsidRPr="00F25841">
        <w:rPr>
          <w:lang w:val="en-US"/>
        </w:rPr>
        <w:tab/>
        <w:t>Description</w:t>
      </w:r>
      <w:r>
        <w:tab/>
      </w:r>
      <w:r>
        <w:fldChar w:fldCharType="begin"/>
      </w:r>
      <w:r>
        <w:instrText xml:space="preserve"> PAGEREF _Toc418660799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6.12.2.3.2</w:t>
      </w:r>
      <w:r w:rsidRPr="00F25841">
        <w:rPr>
          <w:lang w:val="en-US"/>
        </w:rPr>
        <w:tab/>
        <w:t>Pre-Conditions</w:t>
      </w:r>
      <w:r>
        <w:tab/>
      </w:r>
      <w:r>
        <w:fldChar w:fldCharType="begin"/>
      </w:r>
      <w:r>
        <w:instrText xml:space="preserve"> PAGEREF _Toc418660800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6.12.2.3.3</w:t>
      </w:r>
      <w:r w:rsidRPr="00F25841">
        <w:rPr>
          <w:lang w:val="en-US"/>
        </w:rPr>
        <w:tab/>
        <w:t>Signature - subscribeInitialAERegistrationEvent</w:t>
      </w:r>
      <w:r>
        <w:tab/>
      </w:r>
      <w:r>
        <w:fldChar w:fldCharType="begin"/>
      </w:r>
      <w:r>
        <w:instrText xml:space="preserve"> PAGEREF _Toc418660801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6.12.2.3.4</w:t>
      </w:r>
      <w:r w:rsidRPr="00F25841">
        <w:rPr>
          <w:lang w:val="en-US"/>
        </w:rPr>
        <w:tab/>
      </w:r>
      <w:r w:rsidRPr="00F25841">
        <w:rPr>
          <w:lang w:val="en-US" w:eastAsia="ko-KR"/>
        </w:rPr>
        <w:t>Service Interaction</w:t>
      </w:r>
      <w:r>
        <w:tab/>
      </w:r>
      <w:r>
        <w:fldChar w:fldCharType="begin"/>
      </w:r>
      <w:r>
        <w:instrText xml:space="preserve"> PAGEREF _Toc418660802 \h </w:instrText>
      </w:r>
      <w:r>
        <w:fldChar w:fldCharType="separate"/>
      </w:r>
      <w:r>
        <w:t>166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6.12.2.3.5</w:t>
      </w:r>
      <w:r w:rsidRPr="00F25841">
        <w:rPr>
          <w:lang w:val="en-US"/>
        </w:rPr>
        <w:tab/>
      </w:r>
      <w:r w:rsidRPr="00F25841">
        <w:rPr>
          <w:lang w:val="en-US" w:eastAsia="ko-KR"/>
        </w:rPr>
        <w:t>Post-Conditions</w:t>
      </w:r>
      <w:r>
        <w:tab/>
      </w:r>
      <w:r>
        <w:fldChar w:fldCharType="begin"/>
      </w:r>
      <w:r>
        <w:instrText xml:space="preserve"> PAGEREF _Toc418660803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6.12.2.3.6</w:t>
      </w:r>
      <w:r w:rsidRPr="00F25841">
        <w:rPr>
          <w:lang w:val="en-US"/>
        </w:rPr>
        <w:tab/>
      </w:r>
      <w:r w:rsidRPr="00F25841">
        <w:rPr>
          <w:lang w:val="en-US" w:eastAsia="ko-KR"/>
        </w:rPr>
        <w:t>Exceptions</w:t>
      </w:r>
      <w:r>
        <w:tab/>
      </w:r>
      <w:r>
        <w:fldChar w:fldCharType="begin"/>
      </w:r>
      <w:r>
        <w:instrText xml:space="preserve"> PAGEREF _Toc418660804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6.12.2.3.7</w:t>
      </w:r>
      <w:r w:rsidRPr="00F25841">
        <w:rPr>
          <w:lang w:val="en-US"/>
        </w:rPr>
        <w:tab/>
      </w:r>
      <w:r w:rsidRPr="00F25841">
        <w:rPr>
          <w:lang w:val="en-US" w:eastAsia="ko-KR"/>
        </w:rPr>
        <w:t>Policies for Use</w:t>
      </w:r>
      <w:r>
        <w:tab/>
      </w:r>
      <w:r>
        <w:fldChar w:fldCharType="begin"/>
      </w:r>
      <w:r>
        <w:instrText xml:space="preserve"> PAGEREF _Toc418660805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6.12.2.3.8</w:t>
      </w:r>
      <w:r w:rsidRPr="00F25841">
        <w:rPr>
          <w:lang w:val="en-US"/>
        </w:rPr>
        <w:tab/>
        <w:t>oneM2M Resource Interworking</w:t>
      </w:r>
      <w:r>
        <w:tab/>
      </w:r>
      <w:r>
        <w:fldChar w:fldCharType="begin"/>
      </w:r>
      <w:r>
        <w:instrText xml:space="preserve"> PAGEREF _Toc418660806 \h </w:instrText>
      </w:r>
      <w:r>
        <w:fldChar w:fldCharType="separate"/>
      </w:r>
      <w:r>
        <w:t>167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6.12.2.4</w:t>
      </w:r>
      <w:r w:rsidRPr="00F25841">
        <w:rPr>
          <w:lang w:val="en-US"/>
        </w:rPr>
        <w:tab/>
        <w:t>unsubscribeInitialAERegistrationEvent</w:t>
      </w:r>
      <w:r>
        <w:tab/>
      </w:r>
      <w:r>
        <w:fldChar w:fldCharType="begin"/>
      </w:r>
      <w:r>
        <w:instrText xml:space="preserve"> PAGEREF _Toc418660807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6.12.2.4.1</w:t>
      </w:r>
      <w:r w:rsidRPr="00F25841">
        <w:rPr>
          <w:lang w:val="en-US"/>
        </w:rPr>
        <w:tab/>
        <w:t>Description</w:t>
      </w:r>
      <w:r>
        <w:tab/>
      </w:r>
      <w:r>
        <w:fldChar w:fldCharType="begin"/>
      </w:r>
      <w:r>
        <w:instrText xml:space="preserve"> PAGEREF _Toc418660808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6.12.2.4.2</w:t>
      </w:r>
      <w:r w:rsidRPr="00F25841">
        <w:rPr>
          <w:lang w:val="en-US"/>
        </w:rPr>
        <w:tab/>
        <w:t>Pre-Conditions</w:t>
      </w:r>
      <w:r>
        <w:tab/>
      </w:r>
      <w:r>
        <w:fldChar w:fldCharType="begin"/>
      </w:r>
      <w:r>
        <w:instrText xml:space="preserve"> PAGEREF _Toc418660809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6.12.2.4.3</w:t>
      </w:r>
      <w:r w:rsidRPr="00F25841">
        <w:rPr>
          <w:lang w:val="en-US"/>
        </w:rPr>
        <w:tab/>
        <w:t>Signature – unsubcribeInitialAERegistrationEvent</w:t>
      </w:r>
      <w:r>
        <w:tab/>
      </w:r>
      <w:r>
        <w:fldChar w:fldCharType="begin"/>
      </w:r>
      <w:r>
        <w:instrText xml:space="preserve"> PAGEREF _Toc418660810 \h </w:instrText>
      </w:r>
      <w:r>
        <w:fldChar w:fldCharType="separate"/>
      </w:r>
      <w:r>
        <w:t>167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6.12.2.4.4</w:t>
      </w:r>
      <w:r w:rsidRPr="00F25841">
        <w:rPr>
          <w:lang w:val="en-US"/>
        </w:rPr>
        <w:tab/>
      </w:r>
      <w:r w:rsidRPr="00F25841">
        <w:rPr>
          <w:lang w:val="en-US" w:eastAsia="ko-KR"/>
        </w:rPr>
        <w:t>Service Interaction</w:t>
      </w:r>
      <w:r>
        <w:tab/>
      </w:r>
      <w:r>
        <w:fldChar w:fldCharType="begin"/>
      </w:r>
      <w:r>
        <w:instrText xml:space="preserve"> PAGEREF _Toc418660811 \h </w:instrText>
      </w:r>
      <w:r>
        <w:fldChar w:fldCharType="separate"/>
      </w:r>
      <w:r>
        <w:t>168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6.12.2.4.5</w:t>
      </w:r>
      <w:r w:rsidRPr="00F25841">
        <w:rPr>
          <w:lang w:val="en-US"/>
        </w:rPr>
        <w:tab/>
      </w:r>
      <w:r w:rsidRPr="00F25841">
        <w:rPr>
          <w:lang w:val="en-US" w:eastAsia="ko-KR"/>
        </w:rPr>
        <w:t>Post-Conditions</w:t>
      </w:r>
      <w:r>
        <w:tab/>
      </w:r>
      <w:r>
        <w:fldChar w:fldCharType="begin"/>
      </w:r>
      <w:r>
        <w:instrText xml:space="preserve"> PAGEREF _Toc418660812 \h </w:instrText>
      </w:r>
      <w:r>
        <w:fldChar w:fldCharType="separate"/>
      </w:r>
      <w:r>
        <w:t>168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6.12.2.4.6</w:t>
      </w:r>
      <w:r w:rsidRPr="00F25841">
        <w:rPr>
          <w:lang w:val="en-US"/>
        </w:rPr>
        <w:tab/>
      </w:r>
      <w:r w:rsidRPr="00F25841">
        <w:rPr>
          <w:lang w:val="en-US" w:eastAsia="ko-KR"/>
        </w:rPr>
        <w:t>Exceptions</w:t>
      </w:r>
      <w:r>
        <w:tab/>
      </w:r>
      <w:r>
        <w:fldChar w:fldCharType="begin"/>
      </w:r>
      <w:r>
        <w:instrText xml:space="preserve"> PAGEREF _Toc418660813 \h </w:instrText>
      </w:r>
      <w:r>
        <w:fldChar w:fldCharType="separate"/>
      </w:r>
      <w:r>
        <w:t>168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6.12.2.4.7</w:t>
      </w:r>
      <w:r w:rsidRPr="00F25841">
        <w:rPr>
          <w:lang w:val="en-US"/>
        </w:rPr>
        <w:tab/>
      </w:r>
      <w:r w:rsidRPr="00F25841">
        <w:rPr>
          <w:lang w:val="en-US" w:eastAsia="ko-KR"/>
        </w:rPr>
        <w:t>Policies for Use</w:t>
      </w:r>
      <w:r>
        <w:tab/>
      </w:r>
      <w:r>
        <w:fldChar w:fldCharType="begin"/>
      </w:r>
      <w:r>
        <w:instrText xml:space="preserve"> PAGEREF _Toc418660814 \h </w:instrText>
      </w:r>
      <w:r>
        <w:fldChar w:fldCharType="separate"/>
      </w:r>
      <w:r>
        <w:t>168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6.12.2.4.8</w:t>
      </w:r>
      <w:r w:rsidRPr="00F25841">
        <w:rPr>
          <w:lang w:val="en-US"/>
        </w:rPr>
        <w:tab/>
        <w:t>oneM2M Resource Interworking</w:t>
      </w:r>
      <w:r>
        <w:tab/>
      </w:r>
      <w:r>
        <w:fldChar w:fldCharType="begin"/>
      </w:r>
      <w:r>
        <w:instrText xml:space="preserve"> PAGEREF _Toc418660815 \h </w:instrText>
      </w:r>
      <w:r>
        <w:fldChar w:fldCharType="separate"/>
      </w:r>
      <w:r>
        <w:t>168</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7</w:t>
      </w:r>
      <w:r w:rsidRPr="00F25841">
        <w:rPr>
          <w:lang w:val="en-US"/>
        </w:rPr>
        <w:tab/>
        <w:t>M2M Service Components</w:t>
      </w:r>
      <w:r>
        <w:tab/>
      </w:r>
      <w:r>
        <w:fldChar w:fldCharType="begin"/>
      </w:r>
      <w:r>
        <w:instrText xml:space="preserve"> PAGEREF _Toc418660816 \h </w:instrText>
      </w:r>
      <w:r>
        <w:fldChar w:fldCharType="separate"/>
      </w:r>
      <w:r>
        <w:t>169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7.1</w:t>
      </w:r>
      <w:r w:rsidRPr="00F25841">
        <w:rPr>
          <w:lang w:val="en-US"/>
        </w:rPr>
        <w:tab/>
        <w:t>Introduction</w:t>
      </w:r>
      <w:r>
        <w:tab/>
      </w:r>
      <w:r>
        <w:fldChar w:fldCharType="begin"/>
      </w:r>
      <w:r>
        <w:instrText xml:space="preserve"> PAGEREF _Toc418660817 \h </w:instrText>
      </w:r>
      <w:r>
        <w:fldChar w:fldCharType="separate"/>
      </w:r>
      <w:r>
        <w:t>169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7.2</w:t>
      </w:r>
      <w:r w:rsidRPr="00F25841">
        <w:rPr>
          <w:lang w:val="en-US"/>
        </w:rPr>
        <w:tab/>
        <w:t>Service Component Interaction Cross Reference</w:t>
      </w:r>
      <w:r>
        <w:tab/>
      </w:r>
      <w:r>
        <w:fldChar w:fldCharType="begin"/>
      </w:r>
      <w:r>
        <w:instrText xml:space="preserve"> PAGEREF _Toc418660818 \h </w:instrText>
      </w:r>
      <w:r>
        <w:fldChar w:fldCharType="separate"/>
      </w:r>
      <w:r>
        <w:t>169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7.3</w:t>
      </w:r>
      <w:r w:rsidRPr="00F25841">
        <w:rPr>
          <w:lang w:val="en-US"/>
        </w:rPr>
        <w:tab/>
        <w:t>Infrastructure Component (INF)</w:t>
      </w:r>
      <w:r>
        <w:tab/>
      </w:r>
      <w:r>
        <w:fldChar w:fldCharType="begin"/>
      </w:r>
      <w:r>
        <w:instrText xml:space="preserve"> PAGEREF _Toc418660819 \h </w:instrText>
      </w:r>
      <w:r>
        <w:fldChar w:fldCharType="separate"/>
      </w:r>
      <w:r>
        <w:t>169</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7.3.1</w:t>
      </w:r>
      <w:r w:rsidRPr="00F25841">
        <w:rPr>
          <w:lang w:val="en-US"/>
        </w:rPr>
        <w:tab/>
        <w:t>introduction</w:t>
      </w:r>
      <w:r>
        <w:tab/>
      </w:r>
      <w:r>
        <w:fldChar w:fldCharType="begin"/>
      </w:r>
      <w:r>
        <w:instrText xml:space="preserve"> PAGEREF _Toc418660820 \h </w:instrText>
      </w:r>
      <w:r>
        <w:fldChar w:fldCharType="separate"/>
      </w:r>
      <w:r>
        <w:t>169</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7.3.2</w:t>
      </w:r>
      <w:r w:rsidRPr="00F25841">
        <w:rPr>
          <w:lang w:val="en-US"/>
        </w:rPr>
        <w:tab/>
        <w:t>INF to Service Cross Reference</w:t>
      </w:r>
      <w:r>
        <w:tab/>
      </w:r>
      <w:r>
        <w:fldChar w:fldCharType="begin"/>
      </w:r>
      <w:r>
        <w:instrText xml:space="preserve"> PAGEREF _Toc418660821 \h </w:instrText>
      </w:r>
      <w:r>
        <w:fldChar w:fldCharType="separate"/>
      </w:r>
      <w:r>
        <w:t>169</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7.4</w:t>
      </w:r>
      <w:r w:rsidRPr="00F25841">
        <w:rPr>
          <w:lang w:val="en-US"/>
        </w:rPr>
        <w:tab/>
        <w:t>Service Subscription Component (SSUB)</w:t>
      </w:r>
      <w:r>
        <w:tab/>
      </w:r>
      <w:r>
        <w:fldChar w:fldCharType="begin"/>
      </w:r>
      <w:r>
        <w:instrText xml:space="preserve"> PAGEREF _Toc418660822 \h </w:instrText>
      </w:r>
      <w:r>
        <w:fldChar w:fldCharType="separate"/>
      </w:r>
      <w:r>
        <w:t>169</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7.4.1</w:t>
      </w:r>
      <w:r w:rsidRPr="00F25841">
        <w:rPr>
          <w:lang w:val="en-US"/>
        </w:rPr>
        <w:tab/>
        <w:t>Introduction</w:t>
      </w:r>
      <w:r>
        <w:tab/>
      </w:r>
      <w:r>
        <w:fldChar w:fldCharType="begin"/>
      </w:r>
      <w:r>
        <w:instrText xml:space="preserve"> PAGEREF _Toc418660823 \h </w:instrText>
      </w:r>
      <w:r>
        <w:fldChar w:fldCharType="separate"/>
      </w:r>
      <w:r>
        <w:t>169</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7.4.2</w:t>
      </w:r>
      <w:r w:rsidRPr="00F25841">
        <w:rPr>
          <w:lang w:val="en-US"/>
        </w:rPr>
        <w:tab/>
        <w:t>SSUB to Service Cross Reference</w:t>
      </w:r>
      <w:r>
        <w:tab/>
      </w:r>
      <w:r>
        <w:fldChar w:fldCharType="begin"/>
      </w:r>
      <w:r>
        <w:instrText xml:space="preserve"> PAGEREF _Toc418660824 \h </w:instrText>
      </w:r>
      <w:r>
        <w:fldChar w:fldCharType="separate"/>
      </w:r>
      <w:r>
        <w:t>170</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7.5</w:t>
      </w:r>
      <w:r w:rsidRPr="00F25841">
        <w:rPr>
          <w:lang w:val="en-US"/>
        </w:rPr>
        <w:tab/>
        <w:t>Transport Adapter (TRA)</w:t>
      </w:r>
      <w:r>
        <w:tab/>
      </w:r>
      <w:r>
        <w:fldChar w:fldCharType="begin"/>
      </w:r>
      <w:r>
        <w:instrText xml:space="preserve"> PAGEREF _Toc418660825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7.5.1</w:t>
      </w:r>
      <w:r w:rsidRPr="00F25841">
        <w:rPr>
          <w:lang w:val="en-US"/>
        </w:rPr>
        <w:tab/>
        <w:t>Introduction</w:t>
      </w:r>
      <w:r>
        <w:tab/>
      </w:r>
      <w:r>
        <w:fldChar w:fldCharType="begin"/>
      </w:r>
      <w:r>
        <w:instrText xml:space="preserve"> PAGEREF _Toc418660826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7.5.2</w:t>
      </w:r>
      <w:r w:rsidRPr="00F25841">
        <w:rPr>
          <w:lang w:val="en-US"/>
        </w:rPr>
        <w:tab/>
        <w:t>TRA to Service Cross Reference</w:t>
      </w:r>
      <w:r>
        <w:tab/>
      </w:r>
      <w:r>
        <w:fldChar w:fldCharType="begin"/>
      </w:r>
      <w:r>
        <w:instrText xml:space="preserve"> PAGEREF _Toc418660827 \h </w:instrText>
      </w:r>
      <w:r>
        <w:fldChar w:fldCharType="separate"/>
      </w:r>
      <w:r>
        <w:t>170</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7.6</w:t>
      </w:r>
      <w:r w:rsidRPr="00F25841">
        <w:rPr>
          <w:lang w:val="en-US"/>
        </w:rPr>
        <w:tab/>
        <w:t>Accounting (ACC)</w:t>
      </w:r>
      <w:r>
        <w:tab/>
      </w:r>
      <w:r>
        <w:fldChar w:fldCharType="begin"/>
      </w:r>
      <w:r>
        <w:instrText xml:space="preserve"> PAGEREF _Toc418660828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7.6.1</w:t>
      </w:r>
      <w:r w:rsidRPr="00F25841">
        <w:rPr>
          <w:lang w:val="en-US"/>
        </w:rPr>
        <w:tab/>
        <w:t>Introduction</w:t>
      </w:r>
      <w:r>
        <w:tab/>
      </w:r>
      <w:r>
        <w:fldChar w:fldCharType="begin"/>
      </w:r>
      <w:r>
        <w:instrText xml:space="preserve"> PAGEREF _Toc418660829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7.6.2</w:t>
      </w:r>
      <w:r w:rsidRPr="00F25841">
        <w:rPr>
          <w:lang w:val="en-US"/>
        </w:rPr>
        <w:tab/>
        <w:t>Accounting to Service Cross Reference</w:t>
      </w:r>
      <w:r>
        <w:tab/>
      </w:r>
      <w:r>
        <w:fldChar w:fldCharType="begin"/>
      </w:r>
      <w:r>
        <w:instrText xml:space="preserve"> PAGEREF _Toc418660830 \h </w:instrText>
      </w:r>
      <w:r>
        <w:fldChar w:fldCharType="separate"/>
      </w:r>
      <w:r>
        <w:t>170</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7.7</w:t>
      </w:r>
      <w:r w:rsidRPr="00F25841">
        <w:rPr>
          <w:lang w:val="en-US"/>
        </w:rPr>
        <w:tab/>
        <w:t>Service Exposure (SE)</w:t>
      </w:r>
      <w:r>
        <w:tab/>
      </w:r>
      <w:r>
        <w:fldChar w:fldCharType="begin"/>
      </w:r>
      <w:r>
        <w:instrText xml:space="preserve"> PAGEREF _Toc418660831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7.7.1</w:t>
      </w:r>
      <w:r w:rsidRPr="00F25841">
        <w:rPr>
          <w:lang w:val="en-US"/>
        </w:rPr>
        <w:tab/>
        <w:t>Introduction</w:t>
      </w:r>
      <w:r>
        <w:tab/>
      </w:r>
      <w:r>
        <w:fldChar w:fldCharType="begin"/>
      </w:r>
      <w:r>
        <w:instrText xml:space="preserve"> PAGEREF _Toc418660832 \h </w:instrText>
      </w:r>
      <w:r>
        <w:fldChar w:fldCharType="separate"/>
      </w:r>
      <w:r>
        <w:t>170</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7.7.2</w:t>
      </w:r>
      <w:r w:rsidRPr="00F25841">
        <w:rPr>
          <w:lang w:val="en-US"/>
        </w:rPr>
        <w:tab/>
        <w:t>Service Exposure to Service Cross Reference</w:t>
      </w:r>
      <w:r>
        <w:tab/>
      </w:r>
      <w:r>
        <w:fldChar w:fldCharType="begin"/>
      </w:r>
      <w:r>
        <w:instrText xml:space="preserve"> PAGEREF _Toc418660833 \h </w:instrText>
      </w:r>
      <w:r>
        <w:fldChar w:fldCharType="separate"/>
      </w:r>
      <w:r>
        <w:t>170</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w:t>
      </w:r>
      <w:r w:rsidRPr="00F25841">
        <w:rPr>
          <w:lang w:val="en-US" w:eastAsia="zh-CN"/>
        </w:rPr>
        <w:t>8</w:t>
      </w:r>
      <w:r w:rsidRPr="00F25841">
        <w:rPr>
          <w:lang w:val="en-US"/>
        </w:rPr>
        <w:tab/>
        <w:t>Management Adapter (MA)</w:t>
      </w:r>
      <w:r>
        <w:tab/>
      </w:r>
      <w:r>
        <w:fldChar w:fldCharType="begin"/>
      </w:r>
      <w:r>
        <w:instrText xml:space="preserve"> PAGEREF _Toc418660834 \h </w:instrText>
      </w:r>
      <w:r>
        <w:fldChar w:fldCharType="separate"/>
      </w:r>
      <w:r>
        <w:t>171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7.8.1</w:t>
      </w:r>
      <w:r w:rsidRPr="00F25841">
        <w:rPr>
          <w:lang w:val="en-US"/>
        </w:rPr>
        <w:tab/>
        <w:t>Introduction</w:t>
      </w:r>
      <w:r>
        <w:tab/>
      </w:r>
      <w:r>
        <w:fldChar w:fldCharType="begin"/>
      </w:r>
      <w:r>
        <w:instrText xml:space="preserve"> PAGEREF _Toc418660835 \h </w:instrText>
      </w:r>
      <w:r>
        <w:fldChar w:fldCharType="separate"/>
      </w:r>
      <w:r>
        <w:t>171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w:t>
      </w:r>
      <w:r w:rsidRPr="00F25841">
        <w:rPr>
          <w:lang w:val="en-US" w:eastAsia="zh-CN"/>
        </w:rPr>
        <w:t>8</w:t>
      </w:r>
      <w:r w:rsidRPr="00F25841">
        <w:rPr>
          <w:lang w:val="en-US"/>
        </w:rPr>
        <w:t>.2</w:t>
      </w:r>
      <w:r w:rsidRPr="00F25841">
        <w:rPr>
          <w:lang w:val="en-US"/>
        </w:rPr>
        <w:tab/>
        <w:t>Management Adapter to Service Cross Reference</w:t>
      </w:r>
      <w:r>
        <w:tab/>
      </w:r>
      <w:r>
        <w:fldChar w:fldCharType="begin"/>
      </w:r>
      <w:r>
        <w:instrText xml:space="preserve"> PAGEREF _Toc418660836 \h </w:instrText>
      </w:r>
      <w:r>
        <w:fldChar w:fldCharType="separate"/>
      </w:r>
      <w:r>
        <w:t>171</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7.</w:t>
      </w:r>
      <w:r w:rsidRPr="00F25841">
        <w:rPr>
          <w:lang w:val="en-US" w:eastAsia="zh-CN"/>
        </w:rPr>
        <w:t>9</w:t>
      </w:r>
      <w:r w:rsidRPr="00F25841">
        <w:rPr>
          <w:lang w:val="en-US"/>
        </w:rPr>
        <w:tab/>
        <w:t>Device Management (DM)</w:t>
      </w:r>
      <w:r>
        <w:tab/>
      </w:r>
      <w:r>
        <w:fldChar w:fldCharType="begin"/>
      </w:r>
      <w:r>
        <w:instrText xml:space="preserve"> PAGEREF _Toc418660837 \h </w:instrText>
      </w:r>
      <w:r>
        <w:fldChar w:fldCharType="separate"/>
      </w:r>
      <w:r>
        <w:t>171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7.9.1</w:t>
      </w:r>
      <w:r w:rsidRPr="00F25841">
        <w:rPr>
          <w:lang w:val="en-US"/>
        </w:rPr>
        <w:tab/>
        <w:t>Introduction</w:t>
      </w:r>
      <w:r>
        <w:tab/>
      </w:r>
      <w:r>
        <w:fldChar w:fldCharType="begin"/>
      </w:r>
      <w:r>
        <w:instrText xml:space="preserve"> PAGEREF _Toc418660838 \h </w:instrText>
      </w:r>
      <w:r>
        <w:fldChar w:fldCharType="separate"/>
      </w:r>
      <w:r>
        <w:t>171</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7.9.2</w:t>
      </w:r>
      <w:r w:rsidRPr="00F25841">
        <w:rPr>
          <w:lang w:val="en-US"/>
        </w:rPr>
        <w:tab/>
        <w:t>Device Management to Service Cross Reference</w:t>
      </w:r>
      <w:r>
        <w:tab/>
      </w:r>
      <w:r>
        <w:fldChar w:fldCharType="begin"/>
      </w:r>
      <w:r>
        <w:instrText xml:space="preserve"> PAGEREF _Toc418660839 \h </w:instrText>
      </w:r>
      <w:r>
        <w:fldChar w:fldCharType="separate"/>
      </w:r>
      <w:r>
        <w:t>171</w:t>
      </w:r>
      <w:r>
        <w:fldChar w:fldCharType="end"/>
      </w:r>
    </w:p>
    <w:p w:rsidR="000F472D" w:rsidRDefault="000F472D">
      <w:pPr>
        <w:pStyle w:val="TOC1"/>
        <w:rPr>
          <w:rFonts w:asciiTheme="minorHAnsi" w:eastAsiaTheme="minorEastAsia" w:hAnsiTheme="minorHAnsi" w:cstheme="minorBidi"/>
          <w:szCs w:val="22"/>
          <w:lang w:val="en-US"/>
        </w:rPr>
      </w:pPr>
      <w:r>
        <w:t>Annex A (informative): Common Request Processing</w:t>
      </w:r>
      <w:r>
        <w:tab/>
      </w:r>
      <w:r>
        <w:fldChar w:fldCharType="begin"/>
      </w:r>
      <w:r>
        <w:instrText xml:space="preserve"> PAGEREF _Toc418660840 \h </w:instrText>
      </w:r>
      <w:r>
        <w:fldChar w:fldCharType="separate"/>
      </w:r>
      <w:r>
        <w:t>172</w:t>
      </w:r>
      <w:r>
        <w:fldChar w:fldCharType="end"/>
      </w:r>
    </w:p>
    <w:p w:rsidR="000F472D" w:rsidRDefault="000F472D">
      <w:pPr>
        <w:pStyle w:val="TOC2"/>
        <w:rPr>
          <w:rFonts w:asciiTheme="minorHAnsi" w:eastAsiaTheme="minorEastAsia" w:hAnsiTheme="minorHAnsi" w:cstheme="minorBidi"/>
          <w:sz w:val="22"/>
          <w:szCs w:val="22"/>
          <w:lang w:val="en-US"/>
        </w:rPr>
      </w:pPr>
      <w:r>
        <w:t>A.1</w:t>
      </w:r>
      <w:r>
        <w:tab/>
        <w:t>Overview</w:t>
      </w:r>
      <w:r>
        <w:tab/>
      </w:r>
      <w:r>
        <w:fldChar w:fldCharType="begin"/>
      </w:r>
      <w:r>
        <w:instrText xml:space="preserve"> PAGEREF _Toc418660841 \h </w:instrText>
      </w:r>
      <w:r>
        <w:fldChar w:fldCharType="separate"/>
      </w:r>
      <w:r>
        <w:t>172</w:t>
      </w:r>
      <w:r>
        <w:fldChar w:fldCharType="end"/>
      </w:r>
    </w:p>
    <w:p w:rsidR="000F472D" w:rsidRDefault="000F472D">
      <w:pPr>
        <w:pStyle w:val="TOC2"/>
        <w:rPr>
          <w:rFonts w:asciiTheme="minorHAnsi" w:eastAsiaTheme="minorEastAsia" w:hAnsiTheme="minorHAnsi" w:cstheme="minorBidi"/>
          <w:sz w:val="22"/>
          <w:szCs w:val="22"/>
          <w:lang w:val="en-US"/>
        </w:rPr>
      </w:pPr>
      <w:r>
        <w:t>A.2</w:t>
      </w:r>
      <w:r>
        <w:tab/>
        <w:t>Mca Common Request Processing</w:t>
      </w:r>
      <w:r>
        <w:tab/>
      </w:r>
      <w:r>
        <w:fldChar w:fldCharType="begin"/>
      </w:r>
      <w:r>
        <w:instrText xml:space="preserve"> PAGEREF _Toc418660842 \h </w:instrText>
      </w:r>
      <w:r>
        <w:fldChar w:fldCharType="separate"/>
      </w:r>
      <w:r>
        <w:t>172</w:t>
      </w:r>
      <w:r>
        <w:fldChar w:fldCharType="end"/>
      </w:r>
    </w:p>
    <w:p w:rsidR="000F472D" w:rsidRDefault="000F472D">
      <w:pPr>
        <w:pStyle w:val="TOC3"/>
        <w:rPr>
          <w:rFonts w:asciiTheme="minorHAnsi" w:eastAsiaTheme="minorEastAsia" w:hAnsiTheme="minorHAnsi" w:cstheme="minorBidi"/>
          <w:sz w:val="22"/>
          <w:szCs w:val="22"/>
          <w:lang w:val="en-US"/>
        </w:rPr>
      </w:pPr>
      <w:r>
        <w:t>A.2.1</w:t>
      </w:r>
      <w:r>
        <w:tab/>
        <w:t>Introduction</w:t>
      </w:r>
      <w:r>
        <w:tab/>
      </w:r>
      <w:r>
        <w:fldChar w:fldCharType="begin"/>
      </w:r>
      <w:r>
        <w:instrText xml:space="preserve"> PAGEREF _Toc418660843 \h </w:instrText>
      </w:r>
      <w:r>
        <w:fldChar w:fldCharType="separate"/>
      </w:r>
      <w:r>
        <w:t>172</w:t>
      </w:r>
      <w:r>
        <w:fldChar w:fldCharType="end"/>
      </w:r>
    </w:p>
    <w:p w:rsidR="000F472D" w:rsidRDefault="000F472D">
      <w:pPr>
        <w:pStyle w:val="TOC3"/>
        <w:rPr>
          <w:rFonts w:asciiTheme="minorHAnsi" w:eastAsiaTheme="minorEastAsia" w:hAnsiTheme="minorHAnsi" w:cstheme="minorBidi"/>
          <w:sz w:val="22"/>
          <w:szCs w:val="22"/>
          <w:lang w:val="en-US"/>
        </w:rPr>
      </w:pPr>
      <w:r>
        <w:t>A.2.2</w:t>
      </w:r>
      <w:r>
        <w:tab/>
        <w:t>Mca Common Request Parameters (normative)</w:t>
      </w:r>
      <w:r>
        <w:tab/>
      </w:r>
      <w:r>
        <w:fldChar w:fldCharType="begin"/>
      </w:r>
      <w:r>
        <w:instrText xml:space="preserve"> PAGEREF _Toc418660844 \h </w:instrText>
      </w:r>
      <w:r>
        <w:fldChar w:fldCharType="separate"/>
      </w:r>
      <w:r>
        <w:t>172</w:t>
      </w:r>
      <w:r>
        <w:fldChar w:fldCharType="end"/>
      </w:r>
    </w:p>
    <w:p w:rsidR="000F472D" w:rsidRDefault="000F472D">
      <w:pPr>
        <w:pStyle w:val="TOC3"/>
        <w:rPr>
          <w:rFonts w:asciiTheme="minorHAnsi" w:eastAsiaTheme="minorEastAsia" w:hAnsiTheme="minorHAnsi" w:cstheme="minorBidi"/>
          <w:sz w:val="22"/>
          <w:szCs w:val="22"/>
          <w:lang w:val="en-US"/>
        </w:rPr>
      </w:pPr>
      <w:r>
        <w:t>A.2.3</w:t>
      </w:r>
      <w:r>
        <w:tab/>
        <w:t>Authentication and Authorization of Requests</w:t>
      </w:r>
      <w:r>
        <w:tab/>
      </w:r>
      <w:r>
        <w:fldChar w:fldCharType="begin"/>
      </w:r>
      <w:r>
        <w:instrText xml:space="preserve"> PAGEREF _Toc418660845 \h </w:instrText>
      </w:r>
      <w:r>
        <w:fldChar w:fldCharType="separate"/>
      </w:r>
      <w:r>
        <w:t>172</w:t>
      </w:r>
      <w:r>
        <w:fldChar w:fldCharType="end"/>
      </w:r>
    </w:p>
    <w:p w:rsidR="000F472D" w:rsidRDefault="000F472D">
      <w:pPr>
        <w:pStyle w:val="TOC4"/>
        <w:rPr>
          <w:rFonts w:asciiTheme="minorHAnsi" w:eastAsiaTheme="minorEastAsia" w:hAnsiTheme="minorHAnsi" w:cstheme="minorBidi"/>
          <w:sz w:val="22"/>
          <w:szCs w:val="22"/>
          <w:lang w:val="en-US"/>
        </w:rPr>
      </w:pPr>
      <w:r>
        <w:t>A.2.3.1</w:t>
      </w:r>
      <w:r>
        <w:tab/>
        <w:t>Description</w:t>
      </w:r>
      <w:r>
        <w:tab/>
      </w:r>
      <w:r>
        <w:fldChar w:fldCharType="begin"/>
      </w:r>
      <w:r>
        <w:instrText xml:space="preserve"> PAGEREF _Toc418660846 \h </w:instrText>
      </w:r>
      <w:r>
        <w:fldChar w:fldCharType="separate"/>
      </w:r>
      <w:r>
        <w:t>172</w:t>
      </w:r>
      <w:r>
        <w:fldChar w:fldCharType="end"/>
      </w:r>
    </w:p>
    <w:p w:rsidR="000F472D" w:rsidRDefault="000F472D">
      <w:pPr>
        <w:pStyle w:val="TOC4"/>
        <w:rPr>
          <w:rFonts w:asciiTheme="minorHAnsi" w:eastAsiaTheme="minorEastAsia" w:hAnsiTheme="minorHAnsi" w:cstheme="minorBidi"/>
          <w:sz w:val="22"/>
          <w:szCs w:val="22"/>
          <w:lang w:val="en-US"/>
        </w:rPr>
      </w:pPr>
      <w:r>
        <w:t>A.2.3.2</w:t>
      </w:r>
      <w:r>
        <w:tab/>
        <w:t>Pre-Conditions</w:t>
      </w:r>
      <w:r>
        <w:tab/>
      </w:r>
      <w:r>
        <w:fldChar w:fldCharType="begin"/>
      </w:r>
      <w:r>
        <w:instrText xml:space="preserve"> PAGEREF _Toc418660847 \h </w:instrText>
      </w:r>
      <w:r>
        <w:fldChar w:fldCharType="separate"/>
      </w:r>
      <w:r>
        <w:t>173</w:t>
      </w:r>
      <w:r>
        <w:fldChar w:fldCharType="end"/>
      </w:r>
    </w:p>
    <w:p w:rsidR="000F472D" w:rsidRDefault="000F472D">
      <w:pPr>
        <w:pStyle w:val="TOC4"/>
        <w:rPr>
          <w:rFonts w:asciiTheme="minorHAnsi" w:eastAsiaTheme="minorEastAsia" w:hAnsiTheme="minorHAnsi" w:cstheme="minorBidi"/>
          <w:sz w:val="22"/>
          <w:szCs w:val="22"/>
          <w:lang w:val="en-US"/>
        </w:rPr>
      </w:pPr>
      <w:r>
        <w:t>A.2.3.2</w:t>
      </w:r>
      <w:r>
        <w:tab/>
        <w:t>Common M2M Service Capability Parameters for Request Authentication and Authorization</w:t>
      </w:r>
      <w:r>
        <w:tab/>
      </w:r>
      <w:r>
        <w:fldChar w:fldCharType="begin"/>
      </w:r>
      <w:r>
        <w:instrText xml:space="preserve"> PAGEREF _Toc418660848 \h </w:instrText>
      </w:r>
      <w:r>
        <w:fldChar w:fldCharType="separate"/>
      </w:r>
      <w:r>
        <w:t>173</w:t>
      </w:r>
      <w:r>
        <w:fldChar w:fldCharType="end"/>
      </w:r>
    </w:p>
    <w:p w:rsidR="000F472D" w:rsidRDefault="000F472D">
      <w:pPr>
        <w:pStyle w:val="TOC4"/>
        <w:rPr>
          <w:rFonts w:asciiTheme="minorHAnsi" w:eastAsiaTheme="minorEastAsia" w:hAnsiTheme="minorHAnsi" w:cstheme="minorBidi"/>
          <w:sz w:val="22"/>
          <w:szCs w:val="22"/>
          <w:lang w:val="en-US"/>
        </w:rPr>
      </w:pPr>
      <w:r>
        <w:t>A.2.3.3</w:t>
      </w:r>
      <w:r>
        <w:tab/>
      </w:r>
      <w:r>
        <w:rPr>
          <w:lang w:eastAsia="ko-KR"/>
        </w:rPr>
        <w:t>Service Interactions</w:t>
      </w:r>
      <w:r>
        <w:tab/>
      </w:r>
      <w:r>
        <w:fldChar w:fldCharType="begin"/>
      </w:r>
      <w:r>
        <w:instrText xml:space="preserve"> PAGEREF _Toc418660849 \h </w:instrText>
      </w:r>
      <w:r>
        <w:fldChar w:fldCharType="separate"/>
      </w:r>
      <w:r>
        <w:t>173</w:t>
      </w:r>
      <w:r>
        <w:fldChar w:fldCharType="end"/>
      </w:r>
    </w:p>
    <w:p w:rsidR="000F472D" w:rsidRDefault="000F472D">
      <w:pPr>
        <w:pStyle w:val="TOC4"/>
        <w:rPr>
          <w:rFonts w:asciiTheme="minorHAnsi" w:eastAsiaTheme="minorEastAsia" w:hAnsiTheme="minorHAnsi" w:cstheme="minorBidi"/>
          <w:sz w:val="22"/>
          <w:szCs w:val="22"/>
          <w:lang w:val="en-US"/>
        </w:rPr>
      </w:pPr>
      <w:r>
        <w:t>A.2.3.4</w:t>
      </w:r>
      <w:r>
        <w:tab/>
      </w:r>
      <w:r>
        <w:rPr>
          <w:lang w:eastAsia="ko-KR"/>
        </w:rPr>
        <w:t>Post-Conditions</w:t>
      </w:r>
      <w:r>
        <w:tab/>
      </w:r>
      <w:r>
        <w:fldChar w:fldCharType="begin"/>
      </w:r>
      <w:r>
        <w:instrText xml:space="preserve"> PAGEREF _Toc418660850 \h </w:instrText>
      </w:r>
      <w:r>
        <w:fldChar w:fldCharType="separate"/>
      </w:r>
      <w:r>
        <w:t>174</w:t>
      </w:r>
      <w:r>
        <w:fldChar w:fldCharType="end"/>
      </w:r>
    </w:p>
    <w:p w:rsidR="000F472D" w:rsidRDefault="000F472D">
      <w:pPr>
        <w:pStyle w:val="TOC4"/>
        <w:rPr>
          <w:rFonts w:asciiTheme="minorHAnsi" w:eastAsiaTheme="minorEastAsia" w:hAnsiTheme="minorHAnsi" w:cstheme="minorBidi"/>
          <w:sz w:val="22"/>
          <w:szCs w:val="22"/>
          <w:lang w:val="en-US"/>
        </w:rPr>
      </w:pPr>
      <w:r>
        <w:t>A.2.3.5</w:t>
      </w:r>
      <w:r>
        <w:tab/>
      </w:r>
      <w:r>
        <w:rPr>
          <w:lang w:eastAsia="ko-KR"/>
        </w:rPr>
        <w:t>Exceptions</w:t>
      </w:r>
      <w:r>
        <w:tab/>
      </w:r>
      <w:r>
        <w:fldChar w:fldCharType="begin"/>
      </w:r>
      <w:r>
        <w:instrText xml:space="preserve"> PAGEREF _Toc418660851 \h </w:instrText>
      </w:r>
      <w:r>
        <w:fldChar w:fldCharType="separate"/>
      </w:r>
      <w:r>
        <w:t>174</w:t>
      </w:r>
      <w:r>
        <w:fldChar w:fldCharType="end"/>
      </w:r>
    </w:p>
    <w:p w:rsidR="000F472D" w:rsidRDefault="000F472D">
      <w:pPr>
        <w:pStyle w:val="TOC4"/>
        <w:rPr>
          <w:rFonts w:asciiTheme="minorHAnsi" w:eastAsiaTheme="minorEastAsia" w:hAnsiTheme="minorHAnsi" w:cstheme="minorBidi"/>
          <w:sz w:val="22"/>
          <w:szCs w:val="22"/>
          <w:lang w:val="en-US"/>
        </w:rPr>
      </w:pPr>
      <w:r>
        <w:t>A.2.3.6</w:t>
      </w:r>
      <w:r>
        <w:tab/>
      </w:r>
      <w:r>
        <w:rPr>
          <w:lang w:eastAsia="ko-KR"/>
        </w:rPr>
        <w:t>Policies for Use</w:t>
      </w:r>
      <w:r>
        <w:tab/>
      </w:r>
      <w:r>
        <w:fldChar w:fldCharType="begin"/>
      </w:r>
      <w:r>
        <w:instrText xml:space="preserve"> PAGEREF _Toc418660852 \h </w:instrText>
      </w:r>
      <w:r>
        <w:fldChar w:fldCharType="separate"/>
      </w:r>
      <w:r>
        <w:t>174</w:t>
      </w:r>
      <w:r>
        <w:fldChar w:fldCharType="end"/>
      </w:r>
    </w:p>
    <w:p w:rsidR="000F472D" w:rsidRDefault="000F472D">
      <w:pPr>
        <w:pStyle w:val="TOC2"/>
        <w:rPr>
          <w:rFonts w:asciiTheme="minorHAnsi" w:eastAsiaTheme="minorEastAsia" w:hAnsiTheme="minorHAnsi" w:cstheme="minorBidi"/>
          <w:sz w:val="22"/>
          <w:szCs w:val="22"/>
          <w:lang w:val="en-US"/>
        </w:rPr>
      </w:pPr>
      <w:r>
        <w:t>A.3</w:t>
      </w:r>
      <w:r>
        <w:tab/>
        <w:t>Msc Common Request Processing</w:t>
      </w:r>
      <w:r>
        <w:tab/>
      </w:r>
      <w:r>
        <w:fldChar w:fldCharType="begin"/>
      </w:r>
      <w:r>
        <w:instrText xml:space="preserve"> PAGEREF _Toc418660853 \h </w:instrText>
      </w:r>
      <w:r>
        <w:fldChar w:fldCharType="separate"/>
      </w:r>
      <w:r>
        <w:t>174</w:t>
      </w:r>
      <w:r>
        <w:fldChar w:fldCharType="end"/>
      </w:r>
    </w:p>
    <w:p w:rsidR="000F472D" w:rsidRDefault="000F472D">
      <w:pPr>
        <w:pStyle w:val="TOC3"/>
        <w:rPr>
          <w:rFonts w:asciiTheme="minorHAnsi" w:eastAsiaTheme="minorEastAsia" w:hAnsiTheme="minorHAnsi" w:cstheme="minorBidi"/>
          <w:sz w:val="22"/>
          <w:szCs w:val="22"/>
          <w:lang w:val="en-US"/>
        </w:rPr>
      </w:pPr>
      <w:r>
        <w:t>A.3.1</w:t>
      </w:r>
      <w:r>
        <w:tab/>
        <w:t>Introduction</w:t>
      </w:r>
      <w:r>
        <w:tab/>
      </w:r>
      <w:r>
        <w:fldChar w:fldCharType="begin"/>
      </w:r>
      <w:r>
        <w:instrText xml:space="preserve"> PAGEREF _Toc418660854 \h </w:instrText>
      </w:r>
      <w:r>
        <w:fldChar w:fldCharType="separate"/>
      </w:r>
      <w:r>
        <w:t>174</w:t>
      </w:r>
      <w:r>
        <w:fldChar w:fldCharType="end"/>
      </w:r>
    </w:p>
    <w:p w:rsidR="000F472D" w:rsidRDefault="000F472D">
      <w:pPr>
        <w:pStyle w:val="TOC3"/>
        <w:rPr>
          <w:rFonts w:asciiTheme="minorHAnsi" w:eastAsiaTheme="minorEastAsia" w:hAnsiTheme="minorHAnsi" w:cstheme="minorBidi"/>
          <w:sz w:val="22"/>
          <w:szCs w:val="22"/>
          <w:lang w:val="en-US"/>
        </w:rPr>
      </w:pPr>
      <w:r>
        <w:t>A.3.2</w:t>
      </w:r>
      <w:r>
        <w:tab/>
        <w:t>Msc Common Request Data Types (normative)</w:t>
      </w:r>
      <w:r>
        <w:tab/>
      </w:r>
      <w:r>
        <w:fldChar w:fldCharType="begin"/>
      </w:r>
      <w:r>
        <w:instrText xml:space="preserve"> PAGEREF _Toc418660855 \h </w:instrText>
      </w:r>
      <w:r>
        <w:fldChar w:fldCharType="separate"/>
      </w:r>
      <w:r>
        <w:t>174</w:t>
      </w:r>
      <w:r>
        <w:fldChar w:fldCharType="end"/>
      </w:r>
    </w:p>
    <w:p w:rsidR="000F472D" w:rsidRDefault="000F472D">
      <w:pPr>
        <w:pStyle w:val="TOC2"/>
        <w:rPr>
          <w:rFonts w:asciiTheme="minorHAnsi" w:eastAsiaTheme="minorEastAsia" w:hAnsiTheme="minorHAnsi" w:cstheme="minorBidi"/>
          <w:sz w:val="22"/>
          <w:szCs w:val="22"/>
          <w:lang w:val="en-US"/>
        </w:rPr>
      </w:pPr>
      <w:r>
        <w:t>A.4</w:t>
      </w:r>
      <w:r>
        <w:tab/>
        <w:t>Common Entity Attributes</w:t>
      </w:r>
      <w:r>
        <w:tab/>
      </w:r>
      <w:r>
        <w:fldChar w:fldCharType="begin"/>
      </w:r>
      <w:r>
        <w:instrText xml:space="preserve"> PAGEREF _Toc418660856 \h </w:instrText>
      </w:r>
      <w:r>
        <w:fldChar w:fldCharType="separate"/>
      </w:r>
      <w:r>
        <w:t>175</w:t>
      </w:r>
      <w:r>
        <w:fldChar w:fldCharType="end"/>
      </w:r>
    </w:p>
    <w:p w:rsidR="000F472D" w:rsidRDefault="000F472D">
      <w:pPr>
        <w:pStyle w:val="TOC3"/>
        <w:rPr>
          <w:rFonts w:asciiTheme="minorHAnsi" w:eastAsiaTheme="minorEastAsia" w:hAnsiTheme="minorHAnsi" w:cstheme="minorBidi"/>
          <w:sz w:val="22"/>
          <w:szCs w:val="22"/>
          <w:lang w:val="en-US"/>
        </w:rPr>
      </w:pPr>
      <w:r>
        <w:t>A.4.1</w:t>
      </w:r>
      <w:r>
        <w:tab/>
        <w:t>Introduction</w:t>
      </w:r>
      <w:r>
        <w:tab/>
      </w:r>
      <w:r>
        <w:fldChar w:fldCharType="begin"/>
      </w:r>
      <w:r>
        <w:instrText xml:space="preserve"> PAGEREF _Toc418660857 \h </w:instrText>
      </w:r>
      <w:r>
        <w:fldChar w:fldCharType="separate"/>
      </w:r>
      <w:r>
        <w:t>175</w:t>
      </w:r>
      <w:r>
        <w:fldChar w:fldCharType="end"/>
      </w:r>
    </w:p>
    <w:p w:rsidR="000F472D" w:rsidRDefault="000F472D">
      <w:pPr>
        <w:pStyle w:val="TOC3"/>
        <w:rPr>
          <w:rFonts w:asciiTheme="minorHAnsi" w:eastAsiaTheme="minorEastAsia" w:hAnsiTheme="minorHAnsi" w:cstheme="minorBidi"/>
          <w:sz w:val="22"/>
          <w:szCs w:val="22"/>
          <w:lang w:val="en-US"/>
        </w:rPr>
      </w:pPr>
      <w:r>
        <w:lastRenderedPageBreak/>
        <w:t>A.4.2</w:t>
      </w:r>
      <w:r>
        <w:tab/>
        <w:t>System Generated Attributes (normative)</w:t>
      </w:r>
      <w:r>
        <w:tab/>
      </w:r>
      <w:r>
        <w:fldChar w:fldCharType="begin"/>
      </w:r>
      <w:r>
        <w:instrText xml:space="preserve"> PAGEREF _Toc418660858 \h </w:instrText>
      </w:r>
      <w:r>
        <w:fldChar w:fldCharType="separate"/>
      </w:r>
      <w:r>
        <w:t>175</w:t>
      </w:r>
      <w:r>
        <w:fldChar w:fldCharType="end"/>
      </w:r>
    </w:p>
    <w:p w:rsidR="000F472D" w:rsidRDefault="000F472D">
      <w:pPr>
        <w:pStyle w:val="TOC3"/>
        <w:rPr>
          <w:rFonts w:asciiTheme="minorHAnsi" w:eastAsiaTheme="minorEastAsia" w:hAnsiTheme="minorHAnsi" w:cstheme="minorBidi"/>
          <w:sz w:val="22"/>
          <w:szCs w:val="22"/>
          <w:lang w:val="en-US"/>
        </w:rPr>
      </w:pPr>
      <w:r>
        <w:t>A.4.3</w:t>
      </w:r>
      <w:r>
        <w:tab/>
        <w:t>User Defined Discovery Attributes (normative)</w:t>
      </w:r>
      <w:r>
        <w:tab/>
      </w:r>
      <w:r>
        <w:fldChar w:fldCharType="begin"/>
      </w:r>
      <w:r>
        <w:instrText xml:space="preserve"> PAGEREF _Toc418660859 \h </w:instrText>
      </w:r>
      <w:r>
        <w:fldChar w:fldCharType="separate"/>
      </w:r>
      <w:r>
        <w:t>175</w:t>
      </w:r>
      <w:r>
        <w:fldChar w:fldCharType="end"/>
      </w:r>
    </w:p>
    <w:p w:rsidR="000F472D" w:rsidRDefault="000F472D">
      <w:pPr>
        <w:pStyle w:val="TOC2"/>
        <w:rPr>
          <w:rFonts w:asciiTheme="minorHAnsi" w:eastAsiaTheme="minorEastAsia" w:hAnsiTheme="minorHAnsi" w:cstheme="minorBidi"/>
          <w:sz w:val="22"/>
          <w:szCs w:val="22"/>
          <w:lang w:val="en-US"/>
        </w:rPr>
      </w:pPr>
      <w:r>
        <w:t>A.5</w:t>
      </w:r>
      <w:r>
        <w:tab/>
        <w:t>Using Filter Criteria</w:t>
      </w:r>
      <w:r>
        <w:tab/>
      </w:r>
      <w:r>
        <w:fldChar w:fldCharType="begin"/>
      </w:r>
      <w:r>
        <w:instrText xml:space="preserve"> PAGEREF _Toc418660860 \h </w:instrText>
      </w:r>
      <w:r>
        <w:fldChar w:fldCharType="separate"/>
      </w:r>
      <w:r>
        <w:t>175</w:t>
      </w:r>
      <w:r>
        <w:fldChar w:fldCharType="end"/>
      </w:r>
    </w:p>
    <w:p w:rsidR="000F472D" w:rsidRDefault="000F472D">
      <w:pPr>
        <w:pStyle w:val="TOC1"/>
        <w:rPr>
          <w:rFonts w:asciiTheme="minorHAnsi" w:eastAsiaTheme="minorEastAsia" w:hAnsiTheme="minorHAnsi" w:cstheme="minorBidi"/>
          <w:szCs w:val="22"/>
          <w:lang w:val="en-US"/>
        </w:rPr>
      </w:pPr>
      <w:r>
        <w:t>Annex B (informative): Data Exchange Services</w:t>
      </w:r>
      <w:r>
        <w:tab/>
      </w:r>
      <w:r>
        <w:fldChar w:fldCharType="begin"/>
      </w:r>
      <w:r>
        <w:instrText xml:space="preserve"> PAGEREF _Toc418660861 \h </w:instrText>
      </w:r>
      <w:r>
        <w:fldChar w:fldCharType="separate"/>
      </w:r>
      <w:r>
        <w:t>176</w:t>
      </w:r>
      <w:r>
        <w:fldChar w:fldCharType="end"/>
      </w:r>
    </w:p>
    <w:p w:rsidR="000F472D" w:rsidRDefault="000F472D">
      <w:pPr>
        <w:pStyle w:val="TOC2"/>
        <w:rPr>
          <w:rFonts w:asciiTheme="minorHAnsi" w:eastAsiaTheme="minorEastAsia" w:hAnsiTheme="minorHAnsi" w:cstheme="minorBidi"/>
          <w:sz w:val="22"/>
          <w:szCs w:val="22"/>
          <w:lang w:val="en-US"/>
        </w:rPr>
      </w:pPr>
      <w:r>
        <w:t>B.1</w:t>
      </w:r>
      <w:r>
        <w:tab/>
        <w:t>Overview</w:t>
      </w:r>
      <w:r>
        <w:tab/>
      </w:r>
      <w:r>
        <w:fldChar w:fldCharType="begin"/>
      </w:r>
      <w:r>
        <w:instrText xml:space="preserve"> PAGEREF _Toc418660862 \h </w:instrText>
      </w:r>
      <w:r>
        <w:fldChar w:fldCharType="separate"/>
      </w:r>
      <w:r>
        <w:t>176</w:t>
      </w:r>
      <w:r>
        <w:fldChar w:fldCharType="end"/>
      </w:r>
    </w:p>
    <w:p w:rsidR="000F472D" w:rsidRDefault="000F472D">
      <w:pPr>
        <w:pStyle w:val="TOC2"/>
        <w:rPr>
          <w:rFonts w:asciiTheme="minorHAnsi" w:eastAsiaTheme="minorEastAsia" w:hAnsiTheme="minorHAnsi" w:cstheme="minorBidi"/>
          <w:sz w:val="22"/>
          <w:szCs w:val="22"/>
          <w:lang w:val="en-US"/>
        </w:rPr>
      </w:pPr>
      <w:r>
        <w:t>B.2</w:t>
      </w:r>
      <w:r>
        <w:tab/>
        <w:t>Supporting Services</w:t>
      </w:r>
      <w:r>
        <w:tab/>
      </w:r>
      <w:r>
        <w:fldChar w:fldCharType="begin"/>
      </w:r>
      <w:r>
        <w:instrText xml:space="preserve"> PAGEREF _Toc418660863 \h </w:instrText>
      </w:r>
      <w:r>
        <w:fldChar w:fldCharType="separate"/>
      </w:r>
      <w:r>
        <w:t>176</w:t>
      </w:r>
      <w:r>
        <w:fldChar w:fldCharType="end"/>
      </w:r>
    </w:p>
    <w:p w:rsidR="000F472D" w:rsidRDefault="000F472D">
      <w:pPr>
        <w:pStyle w:val="TOC3"/>
        <w:rPr>
          <w:rFonts w:asciiTheme="minorHAnsi" w:eastAsiaTheme="minorEastAsia" w:hAnsiTheme="minorHAnsi" w:cstheme="minorBidi"/>
          <w:sz w:val="22"/>
          <w:szCs w:val="22"/>
          <w:lang w:val="en-US"/>
        </w:rPr>
      </w:pPr>
      <w:r>
        <w:t>B.2.1</w:t>
      </w:r>
      <w:r>
        <w:tab/>
        <w:t>Subscribe-Publish-Notify Message Exchange</w:t>
      </w:r>
      <w:r>
        <w:tab/>
      </w:r>
      <w:r>
        <w:fldChar w:fldCharType="begin"/>
      </w:r>
      <w:r>
        <w:instrText xml:space="preserve"> PAGEREF _Toc418660864 \h </w:instrText>
      </w:r>
      <w:r>
        <w:fldChar w:fldCharType="separate"/>
      </w:r>
      <w:r>
        <w:t>176</w:t>
      </w:r>
      <w:r>
        <w:fldChar w:fldCharType="end"/>
      </w:r>
    </w:p>
    <w:p w:rsidR="000F472D" w:rsidRDefault="000F472D">
      <w:pPr>
        <w:pStyle w:val="TOC4"/>
        <w:rPr>
          <w:rFonts w:asciiTheme="minorHAnsi" w:eastAsiaTheme="minorEastAsia" w:hAnsiTheme="minorHAnsi" w:cstheme="minorBidi"/>
          <w:sz w:val="22"/>
          <w:szCs w:val="22"/>
          <w:lang w:val="en-US"/>
        </w:rPr>
      </w:pPr>
      <w:r>
        <w:t>B.2.1.1</w:t>
      </w:r>
      <w:r>
        <w:tab/>
        <w:t>Overview</w:t>
      </w:r>
      <w:r>
        <w:tab/>
      </w:r>
      <w:r>
        <w:fldChar w:fldCharType="begin"/>
      </w:r>
      <w:r>
        <w:instrText xml:space="preserve"> PAGEREF _Toc418660865 \h </w:instrText>
      </w:r>
      <w:r>
        <w:fldChar w:fldCharType="separate"/>
      </w:r>
      <w:r>
        <w:t>176</w:t>
      </w:r>
      <w:r>
        <w:fldChar w:fldCharType="end"/>
      </w:r>
    </w:p>
    <w:p w:rsidR="000F472D" w:rsidRDefault="000F472D">
      <w:pPr>
        <w:pStyle w:val="TOC4"/>
        <w:rPr>
          <w:rFonts w:asciiTheme="minorHAnsi" w:eastAsiaTheme="minorEastAsia" w:hAnsiTheme="minorHAnsi" w:cstheme="minorBidi"/>
          <w:sz w:val="22"/>
          <w:szCs w:val="22"/>
          <w:lang w:val="en-US"/>
        </w:rPr>
      </w:pPr>
      <w:r>
        <w:t>B.2.1.2</w:t>
      </w:r>
      <w:r>
        <w:tab/>
        <w:t>Service Capabilities</w:t>
      </w:r>
      <w:r>
        <w:tab/>
      </w:r>
      <w:r>
        <w:fldChar w:fldCharType="begin"/>
      </w:r>
      <w:r>
        <w:instrText xml:space="preserve"> PAGEREF _Toc418660866 \h </w:instrText>
      </w:r>
      <w:r>
        <w:fldChar w:fldCharType="separate"/>
      </w:r>
      <w:r>
        <w:t>176</w:t>
      </w:r>
      <w:r>
        <w:fldChar w:fldCharType="end"/>
      </w:r>
    </w:p>
    <w:p w:rsidR="000F472D" w:rsidRDefault="000F472D">
      <w:pPr>
        <w:pStyle w:val="TOC5"/>
        <w:rPr>
          <w:rFonts w:asciiTheme="minorHAnsi" w:eastAsiaTheme="minorEastAsia" w:hAnsiTheme="minorHAnsi" w:cstheme="minorBidi"/>
          <w:sz w:val="22"/>
          <w:szCs w:val="22"/>
          <w:lang w:val="en-US"/>
        </w:rPr>
      </w:pPr>
      <w:r>
        <w:t>B.2.1.2.1</w:t>
      </w:r>
      <w:r>
        <w:tab/>
        <w:t>subscribeRequest</w:t>
      </w:r>
      <w:r>
        <w:tab/>
      </w:r>
      <w:r>
        <w:fldChar w:fldCharType="begin"/>
      </w:r>
      <w:r>
        <w:instrText xml:space="preserve"> PAGEREF _Toc418660867 \h </w:instrText>
      </w:r>
      <w:r>
        <w:fldChar w:fldCharType="separate"/>
      </w:r>
      <w:r>
        <w:t>176</w:t>
      </w:r>
      <w:r>
        <w:fldChar w:fldCharType="end"/>
      </w:r>
    </w:p>
    <w:p w:rsidR="000F472D" w:rsidRDefault="000F472D">
      <w:pPr>
        <w:pStyle w:val="TOC6"/>
        <w:rPr>
          <w:rFonts w:asciiTheme="minorHAnsi" w:eastAsiaTheme="minorEastAsia" w:hAnsiTheme="minorHAnsi" w:cstheme="minorBidi"/>
          <w:sz w:val="22"/>
          <w:szCs w:val="22"/>
          <w:lang w:val="en-US"/>
        </w:rPr>
      </w:pPr>
      <w:r>
        <w:t>B.2.1.2.1.1</w:t>
      </w:r>
      <w:r>
        <w:tab/>
        <w:t>Description</w:t>
      </w:r>
      <w:r>
        <w:tab/>
      </w:r>
      <w:r>
        <w:fldChar w:fldCharType="begin"/>
      </w:r>
      <w:r>
        <w:instrText xml:space="preserve"> PAGEREF _Toc418660868 \h </w:instrText>
      </w:r>
      <w:r>
        <w:fldChar w:fldCharType="separate"/>
      </w:r>
      <w:r>
        <w:t>176</w:t>
      </w:r>
      <w:r>
        <w:fldChar w:fldCharType="end"/>
      </w:r>
    </w:p>
    <w:p w:rsidR="000F472D" w:rsidRDefault="000F472D">
      <w:pPr>
        <w:pStyle w:val="TOC6"/>
        <w:rPr>
          <w:rFonts w:asciiTheme="minorHAnsi" w:eastAsiaTheme="minorEastAsia" w:hAnsiTheme="minorHAnsi" w:cstheme="minorBidi"/>
          <w:sz w:val="22"/>
          <w:szCs w:val="22"/>
          <w:lang w:val="en-US"/>
        </w:rPr>
      </w:pPr>
      <w:r>
        <w:t>B.2.1.2.1.2</w:t>
      </w:r>
      <w:r>
        <w:tab/>
        <w:t>Pre-Conditions</w:t>
      </w:r>
      <w:r>
        <w:tab/>
      </w:r>
      <w:r>
        <w:fldChar w:fldCharType="begin"/>
      </w:r>
      <w:r>
        <w:instrText xml:space="preserve"> PAGEREF _Toc418660869 \h </w:instrText>
      </w:r>
      <w:r>
        <w:fldChar w:fldCharType="separate"/>
      </w:r>
      <w:r>
        <w:t>176</w:t>
      </w:r>
      <w:r>
        <w:fldChar w:fldCharType="end"/>
      </w:r>
    </w:p>
    <w:p w:rsidR="000F472D" w:rsidRDefault="000F472D">
      <w:pPr>
        <w:pStyle w:val="TOC6"/>
        <w:rPr>
          <w:rFonts w:asciiTheme="minorHAnsi" w:eastAsiaTheme="minorEastAsia" w:hAnsiTheme="minorHAnsi" w:cstheme="minorBidi"/>
          <w:sz w:val="22"/>
          <w:szCs w:val="22"/>
          <w:lang w:val="en-US"/>
        </w:rPr>
      </w:pPr>
      <w:r>
        <w:t>B.2.1.2.1.3</w:t>
      </w:r>
      <w:r>
        <w:tab/>
        <w:t>Signature – subscribeRequest</w:t>
      </w:r>
      <w:r>
        <w:tab/>
      </w:r>
      <w:r>
        <w:fldChar w:fldCharType="begin"/>
      </w:r>
      <w:r>
        <w:instrText xml:space="preserve"> PAGEREF _Toc418660870 \h </w:instrText>
      </w:r>
      <w:r>
        <w:fldChar w:fldCharType="separate"/>
      </w:r>
      <w:r>
        <w:t>176</w:t>
      </w:r>
      <w:r>
        <w:fldChar w:fldCharType="end"/>
      </w:r>
    </w:p>
    <w:p w:rsidR="000F472D" w:rsidRDefault="000F472D">
      <w:pPr>
        <w:pStyle w:val="TOC6"/>
        <w:rPr>
          <w:rFonts w:asciiTheme="minorHAnsi" w:eastAsiaTheme="minorEastAsia" w:hAnsiTheme="minorHAnsi" w:cstheme="minorBidi"/>
          <w:sz w:val="22"/>
          <w:szCs w:val="22"/>
          <w:lang w:val="en-US"/>
        </w:rPr>
      </w:pPr>
      <w:r>
        <w:t>B.2.1.2.1.4</w:t>
      </w:r>
      <w:r>
        <w:tab/>
      </w:r>
      <w:r>
        <w:rPr>
          <w:lang w:eastAsia="ko-KR"/>
        </w:rPr>
        <w:t>Service Interactions</w:t>
      </w:r>
      <w:r>
        <w:tab/>
      </w:r>
      <w:r>
        <w:fldChar w:fldCharType="begin"/>
      </w:r>
      <w:r>
        <w:instrText xml:space="preserve"> PAGEREF _Toc418660871 \h </w:instrText>
      </w:r>
      <w:r>
        <w:fldChar w:fldCharType="separate"/>
      </w:r>
      <w:r>
        <w:t>176</w:t>
      </w:r>
      <w:r>
        <w:fldChar w:fldCharType="end"/>
      </w:r>
    </w:p>
    <w:p w:rsidR="000F472D" w:rsidRDefault="000F472D">
      <w:pPr>
        <w:pStyle w:val="TOC6"/>
        <w:rPr>
          <w:rFonts w:asciiTheme="minorHAnsi" w:eastAsiaTheme="minorEastAsia" w:hAnsiTheme="minorHAnsi" w:cstheme="minorBidi"/>
          <w:sz w:val="22"/>
          <w:szCs w:val="22"/>
          <w:lang w:val="en-US"/>
        </w:rPr>
      </w:pPr>
      <w:r>
        <w:t>B.2.1.2.1.5</w:t>
      </w:r>
      <w:r>
        <w:tab/>
      </w:r>
      <w:r>
        <w:rPr>
          <w:lang w:eastAsia="ko-KR"/>
        </w:rPr>
        <w:t>Post-Conditions</w:t>
      </w:r>
      <w:r>
        <w:tab/>
      </w:r>
      <w:r>
        <w:fldChar w:fldCharType="begin"/>
      </w:r>
      <w:r>
        <w:instrText xml:space="preserve"> PAGEREF _Toc418660872 \h </w:instrText>
      </w:r>
      <w:r>
        <w:fldChar w:fldCharType="separate"/>
      </w:r>
      <w:r>
        <w:t>177</w:t>
      </w:r>
      <w:r>
        <w:fldChar w:fldCharType="end"/>
      </w:r>
    </w:p>
    <w:p w:rsidR="000F472D" w:rsidRDefault="000F472D">
      <w:pPr>
        <w:pStyle w:val="TOC6"/>
        <w:rPr>
          <w:rFonts w:asciiTheme="minorHAnsi" w:eastAsiaTheme="minorEastAsia" w:hAnsiTheme="minorHAnsi" w:cstheme="minorBidi"/>
          <w:sz w:val="22"/>
          <w:szCs w:val="22"/>
          <w:lang w:val="en-US"/>
        </w:rPr>
      </w:pPr>
      <w:r>
        <w:t>B.2.1.2.1.6</w:t>
      </w:r>
      <w:r>
        <w:tab/>
      </w:r>
      <w:r>
        <w:rPr>
          <w:lang w:eastAsia="ko-KR"/>
        </w:rPr>
        <w:t>Exceptions</w:t>
      </w:r>
      <w:r>
        <w:tab/>
      </w:r>
      <w:r>
        <w:fldChar w:fldCharType="begin"/>
      </w:r>
      <w:r>
        <w:instrText xml:space="preserve"> PAGEREF _Toc418660873 \h </w:instrText>
      </w:r>
      <w:r>
        <w:fldChar w:fldCharType="separate"/>
      </w:r>
      <w:r>
        <w:t>177</w:t>
      </w:r>
      <w:r>
        <w:fldChar w:fldCharType="end"/>
      </w:r>
    </w:p>
    <w:p w:rsidR="000F472D" w:rsidRDefault="000F472D">
      <w:pPr>
        <w:pStyle w:val="TOC6"/>
        <w:rPr>
          <w:rFonts w:asciiTheme="minorHAnsi" w:eastAsiaTheme="minorEastAsia" w:hAnsiTheme="minorHAnsi" w:cstheme="minorBidi"/>
          <w:sz w:val="22"/>
          <w:szCs w:val="22"/>
          <w:lang w:val="en-US"/>
        </w:rPr>
      </w:pPr>
      <w:r>
        <w:t>B.2.1.2.1.7</w:t>
      </w:r>
      <w:r>
        <w:tab/>
      </w:r>
      <w:r>
        <w:rPr>
          <w:lang w:eastAsia="ko-KR"/>
        </w:rPr>
        <w:t>Policies for Use</w:t>
      </w:r>
      <w:r>
        <w:tab/>
      </w:r>
      <w:r>
        <w:fldChar w:fldCharType="begin"/>
      </w:r>
      <w:r>
        <w:instrText xml:space="preserve"> PAGEREF _Toc418660874 \h </w:instrText>
      </w:r>
      <w:r>
        <w:fldChar w:fldCharType="separate"/>
      </w:r>
      <w:r>
        <w:t>177</w:t>
      </w:r>
      <w:r>
        <w:fldChar w:fldCharType="end"/>
      </w:r>
    </w:p>
    <w:p w:rsidR="000F472D" w:rsidRDefault="000F472D">
      <w:pPr>
        <w:pStyle w:val="TOC5"/>
        <w:rPr>
          <w:rFonts w:asciiTheme="minorHAnsi" w:eastAsiaTheme="minorEastAsia" w:hAnsiTheme="minorHAnsi" w:cstheme="minorBidi"/>
          <w:sz w:val="22"/>
          <w:szCs w:val="22"/>
          <w:lang w:val="en-US"/>
        </w:rPr>
      </w:pPr>
      <w:r>
        <w:t>B.2.1.2.2</w:t>
      </w:r>
      <w:r>
        <w:tab/>
        <w:t>subscribeComplete</w:t>
      </w:r>
      <w:r>
        <w:tab/>
      </w:r>
      <w:r>
        <w:fldChar w:fldCharType="begin"/>
      </w:r>
      <w:r>
        <w:instrText xml:space="preserve"> PAGEREF _Toc418660875 \h </w:instrText>
      </w:r>
      <w:r>
        <w:fldChar w:fldCharType="separate"/>
      </w:r>
      <w:r>
        <w:t>177</w:t>
      </w:r>
      <w:r>
        <w:fldChar w:fldCharType="end"/>
      </w:r>
    </w:p>
    <w:p w:rsidR="000F472D" w:rsidRDefault="000F472D">
      <w:pPr>
        <w:pStyle w:val="TOC6"/>
        <w:rPr>
          <w:rFonts w:asciiTheme="minorHAnsi" w:eastAsiaTheme="minorEastAsia" w:hAnsiTheme="minorHAnsi" w:cstheme="minorBidi"/>
          <w:sz w:val="22"/>
          <w:szCs w:val="22"/>
          <w:lang w:val="en-US"/>
        </w:rPr>
      </w:pPr>
      <w:r>
        <w:t>B.2.1.2.2.1</w:t>
      </w:r>
      <w:r>
        <w:tab/>
        <w:t>Description</w:t>
      </w:r>
      <w:r>
        <w:tab/>
      </w:r>
      <w:r>
        <w:fldChar w:fldCharType="begin"/>
      </w:r>
      <w:r>
        <w:instrText xml:space="preserve"> PAGEREF _Toc418660876 \h </w:instrText>
      </w:r>
      <w:r>
        <w:fldChar w:fldCharType="separate"/>
      </w:r>
      <w:r>
        <w:t>177</w:t>
      </w:r>
      <w:r>
        <w:fldChar w:fldCharType="end"/>
      </w:r>
    </w:p>
    <w:p w:rsidR="000F472D" w:rsidRDefault="000F472D">
      <w:pPr>
        <w:pStyle w:val="TOC6"/>
        <w:rPr>
          <w:rFonts w:asciiTheme="minorHAnsi" w:eastAsiaTheme="minorEastAsia" w:hAnsiTheme="minorHAnsi" w:cstheme="minorBidi"/>
          <w:sz w:val="22"/>
          <w:szCs w:val="22"/>
          <w:lang w:val="en-US"/>
        </w:rPr>
      </w:pPr>
      <w:r>
        <w:t>B.2.1.2.2.2</w:t>
      </w:r>
      <w:r>
        <w:tab/>
        <w:t>Pre-Conditions</w:t>
      </w:r>
      <w:r>
        <w:tab/>
      </w:r>
      <w:r>
        <w:fldChar w:fldCharType="begin"/>
      </w:r>
      <w:r>
        <w:instrText xml:space="preserve"> PAGEREF _Toc418660877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B.2.1.2.2.3</w:t>
      </w:r>
      <w:r>
        <w:tab/>
        <w:t>Signature – subscribeComplete</w:t>
      </w:r>
      <w:r>
        <w:tab/>
      </w:r>
      <w:r>
        <w:fldChar w:fldCharType="begin"/>
      </w:r>
      <w:r>
        <w:instrText xml:space="preserve"> PAGEREF _Toc418660878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B.2.1.2.2.4</w:t>
      </w:r>
      <w:r>
        <w:tab/>
      </w:r>
      <w:r>
        <w:rPr>
          <w:lang w:eastAsia="ko-KR"/>
        </w:rPr>
        <w:t>Service Interactions</w:t>
      </w:r>
      <w:r>
        <w:tab/>
      </w:r>
      <w:r>
        <w:fldChar w:fldCharType="begin"/>
      </w:r>
      <w:r>
        <w:instrText xml:space="preserve"> PAGEREF _Toc418660879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B.2.1.2.2.5</w:t>
      </w:r>
      <w:r>
        <w:tab/>
      </w:r>
      <w:r>
        <w:rPr>
          <w:lang w:eastAsia="ko-KR"/>
        </w:rPr>
        <w:t>Post-Conditions</w:t>
      </w:r>
      <w:r>
        <w:tab/>
      </w:r>
      <w:r>
        <w:fldChar w:fldCharType="begin"/>
      </w:r>
      <w:r>
        <w:instrText xml:space="preserve"> PAGEREF _Toc418660880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B.2.1.2.2.6</w:t>
      </w:r>
      <w:r>
        <w:tab/>
      </w:r>
      <w:r>
        <w:rPr>
          <w:lang w:eastAsia="ko-KR"/>
        </w:rPr>
        <w:t>Exceptions</w:t>
      </w:r>
      <w:r>
        <w:tab/>
      </w:r>
      <w:r>
        <w:fldChar w:fldCharType="begin"/>
      </w:r>
      <w:r>
        <w:instrText xml:space="preserve"> PAGEREF _Toc418660881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B.2.1.2.2.7</w:t>
      </w:r>
      <w:r>
        <w:tab/>
      </w:r>
      <w:r>
        <w:rPr>
          <w:lang w:eastAsia="ko-KR"/>
        </w:rPr>
        <w:t>Policies for Use</w:t>
      </w:r>
      <w:r>
        <w:tab/>
      </w:r>
      <w:r>
        <w:fldChar w:fldCharType="begin"/>
      </w:r>
      <w:r>
        <w:instrText xml:space="preserve"> PAGEREF _Toc418660882 \h </w:instrText>
      </w:r>
      <w:r>
        <w:fldChar w:fldCharType="separate"/>
      </w:r>
      <w:r>
        <w:t>178</w:t>
      </w:r>
      <w:r>
        <w:fldChar w:fldCharType="end"/>
      </w:r>
    </w:p>
    <w:p w:rsidR="000F472D" w:rsidRDefault="000F472D">
      <w:pPr>
        <w:pStyle w:val="TOC5"/>
        <w:rPr>
          <w:rFonts w:asciiTheme="minorHAnsi" w:eastAsiaTheme="minorEastAsia" w:hAnsiTheme="minorHAnsi" w:cstheme="minorBidi"/>
          <w:sz w:val="22"/>
          <w:szCs w:val="22"/>
          <w:lang w:val="en-US"/>
        </w:rPr>
      </w:pPr>
      <w:r>
        <w:t>B.2.1.2.3</w:t>
      </w:r>
      <w:r>
        <w:tab/>
        <w:t>publishRequest</w:t>
      </w:r>
      <w:r>
        <w:tab/>
      </w:r>
      <w:r>
        <w:fldChar w:fldCharType="begin"/>
      </w:r>
      <w:r>
        <w:instrText xml:space="preserve"> PAGEREF _Toc418660883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B.2.1.2.3.1</w:t>
      </w:r>
      <w:r>
        <w:tab/>
        <w:t>Description</w:t>
      </w:r>
      <w:r>
        <w:tab/>
      </w:r>
      <w:r>
        <w:fldChar w:fldCharType="begin"/>
      </w:r>
      <w:r>
        <w:instrText xml:space="preserve"> PAGEREF _Toc418660884 \h </w:instrText>
      </w:r>
      <w:r>
        <w:fldChar w:fldCharType="separate"/>
      </w:r>
      <w:r>
        <w:t>178</w:t>
      </w:r>
      <w:r>
        <w:fldChar w:fldCharType="end"/>
      </w:r>
    </w:p>
    <w:p w:rsidR="000F472D" w:rsidRDefault="000F472D">
      <w:pPr>
        <w:pStyle w:val="TOC6"/>
        <w:rPr>
          <w:rFonts w:asciiTheme="minorHAnsi" w:eastAsiaTheme="minorEastAsia" w:hAnsiTheme="minorHAnsi" w:cstheme="minorBidi"/>
          <w:sz w:val="22"/>
          <w:szCs w:val="22"/>
          <w:lang w:val="en-US"/>
        </w:rPr>
      </w:pPr>
      <w:r>
        <w:t>B.2.1.2.3.2</w:t>
      </w:r>
      <w:r>
        <w:tab/>
        <w:t>Pre-Conditions</w:t>
      </w:r>
      <w:r>
        <w:tab/>
      </w:r>
      <w:r>
        <w:fldChar w:fldCharType="begin"/>
      </w:r>
      <w:r>
        <w:instrText xml:space="preserve"> PAGEREF _Toc418660885 \h </w:instrText>
      </w:r>
      <w:r>
        <w:fldChar w:fldCharType="separate"/>
      </w:r>
      <w:r>
        <w:t>179</w:t>
      </w:r>
      <w:r>
        <w:fldChar w:fldCharType="end"/>
      </w:r>
    </w:p>
    <w:p w:rsidR="000F472D" w:rsidRDefault="000F472D">
      <w:pPr>
        <w:pStyle w:val="TOC6"/>
        <w:rPr>
          <w:rFonts w:asciiTheme="minorHAnsi" w:eastAsiaTheme="minorEastAsia" w:hAnsiTheme="minorHAnsi" w:cstheme="minorBidi"/>
          <w:sz w:val="22"/>
          <w:szCs w:val="22"/>
          <w:lang w:val="en-US"/>
        </w:rPr>
      </w:pPr>
      <w:r>
        <w:t>B.2.1.2.3.3</w:t>
      </w:r>
      <w:r>
        <w:tab/>
        <w:t>Signature – publishRequest</w:t>
      </w:r>
      <w:r>
        <w:tab/>
      </w:r>
      <w:r>
        <w:fldChar w:fldCharType="begin"/>
      </w:r>
      <w:r>
        <w:instrText xml:space="preserve"> PAGEREF _Toc418660886 \h </w:instrText>
      </w:r>
      <w:r>
        <w:fldChar w:fldCharType="separate"/>
      </w:r>
      <w:r>
        <w:t>179</w:t>
      </w:r>
      <w:r>
        <w:fldChar w:fldCharType="end"/>
      </w:r>
    </w:p>
    <w:p w:rsidR="000F472D" w:rsidRDefault="000F472D">
      <w:pPr>
        <w:pStyle w:val="TOC6"/>
        <w:rPr>
          <w:rFonts w:asciiTheme="minorHAnsi" w:eastAsiaTheme="minorEastAsia" w:hAnsiTheme="minorHAnsi" w:cstheme="minorBidi"/>
          <w:sz w:val="22"/>
          <w:szCs w:val="22"/>
          <w:lang w:val="en-US"/>
        </w:rPr>
      </w:pPr>
      <w:r>
        <w:t>B.2.1.2.3.4</w:t>
      </w:r>
      <w:r>
        <w:tab/>
      </w:r>
      <w:r>
        <w:rPr>
          <w:lang w:eastAsia="ko-KR"/>
        </w:rPr>
        <w:t>Service Interactions</w:t>
      </w:r>
      <w:r>
        <w:tab/>
      </w:r>
      <w:r>
        <w:fldChar w:fldCharType="begin"/>
      </w:r>
      <w:r>
        <w:instrText xml:space="preserve"> PAGEREF _Toc418660887 \h </w:instrText>
      </w:r>
      <w:r>
        <w:fldChar w:fldCharType="separate"/>
      </w:r>
      <w:r>
        <w:t>179</w:t>
      </w:r>
      <w:r>
        <w:fldChar w:fldCharType="end"/>
      </w:r>
    </w:p>
    <w:p w:rsidR="000F472D" w:rsidRDefault="000F472D">
      <w:pPr>
        <w:pStyle w:val="TOC6"/>
        <w:rPr>
          <w:rFonts w:asciiTheme="minorHAnsi" w:eastAsiaTheme="minorEastAsia" w:hAnsiTheme="minorHAnsi" w:cstheme="minorBidi"/>
          <w:sz w:val="22"/>
          <w:szCs w:val="22"/>
          <w:lang w:val="en-US"/>
        </w:rPr>
      </w:pPr>
      <w:r>
        <w:t>B.2.1.2.3.5</w:t>
      </w:r>
      <w:r>
        <w:tab/>
      </w:r>
      <w:r>
        <w:rPr>
          <w:lang w:eastAsia="ko-KR"/>
        </w:rPr>
        <w:t>Post-Conditions</w:t>
      </w:r>
      <w:r>
        <w:tab/>
      </w:r>
      <w:r>
        <w:fldChar w:fldCharType="begin"/>
      </w:r>
      <w:r>
        <w:instrText xml:space="preserve"> PAGEREF _Toc418660888 \h </w:instrText>
      </w:r>
      <w:r>
        <w:fldChar w:fldCharType="separate"/>
      </w:r>
      <w:r>
        <w:t>180</w:t>
      </w:r>
      <w:r>
        <w:fldChar w:fldCharType="end"/>
      </w:r>
    </w:p>
    <w:p w:rsidR="000F472D" w:rsidRDefault="000F472D">
      <w:pPr>
        <w:pStyle w:val="TOC6"/>
        <w:rPr>
          <w:rFonts w:asciiTheme="minorHAnsi" w:eastAsiaTheme="minorEastAsia" w:hAnsiTheme="minorHAnsi" w:cstheme="minorBidi"/>
          <w:sz w:val="22"/>
          <w:szCs w:val="22"/>
          <w:lang w:val="en-US"/>
        </w:rPr>
      </w:pPr>
      <w:r>
        <w:t>B.2.1.2.3.6</w:t>
      </w:r>
      <w:r>
        <w:tab/>
      </w:r>
      <w:r>
        <w:rPr>
          <w:lang w:eastAsia="ko-KR"/>
        </w:rPr>
        <w:t>Exceptions</w:t>
      </w:r>
      <w:r>
        <w:tab/>
      </w:r>
      <w:r>
        <w:fldChar w:fldCharType="begin"/>
      </w:r>
      <w:r>
        <w:instrText xml:space="preserve"> PAGEREF _Toc418660889 \h </w:instrText>
      </w:r>
      <w:r>
        <w:fldChar w:fldCharType="separate"/>
      </w:r>
      <w:r>
        <w:t>180</w:t>
      </w:r>
      <w:r>
        <w:fldChar w:fldCharType="end"/>
      </w:r>
    </w:p>
    <w:p w:rsidR="000F472D" w:rsidRDefault="000F472D">
      <w:pPr>
        <w:pStyle w:val="TOC6"/>
        <w:rPr>
          <w:rFonts w:asciiTheme="minorHAnsi" w:eastAsiaTheme="minorEastAsia" w:hAnsiTheme="minorHAnsi" w:cstheme="minorBidi"/>
          <w:sz w:val="22"/>
          <w:szCs w:val="22"/>
          <w:lang w:val="en-US"/>
        </w:rPr>
      </w:pPr>
      <w:r>
        <w:t>B.2.1.2.3.7</w:t>
      </w:r>
      <w:r>
        <w:tab/>
      </w:r>
      <w:r>
        <w:rPr>
          <w:lang w:eastAsia="ko-KR"/>
        </w:rPr>
        <w:t>Policies for Use</w:t>
      </w:r>
      <w:r>
        <w:tab/>
      </w:r>
      <w:r>
        <w:fldChar w:fldCharType="begin"/>
      </w:r>
      <w:r>
        <w:instrText xml:space="preserve"> PAGEREF _Toc418660890 \h </w:instrText>
      </w:r>
      <w:r>
        <w:fldChar w:fldCharType="separate"/>
      </w:r>
      <w:r>
        <w:t>180</w:t>
      </w:r>
      <w:r>
        <w:fldChar w:fldCharType="end"/>
      </w:r>
    </w:p>
    <w:p w:rsidR="000F472D" w:rsidRDefault="000F472D">
      <w:pPr>
        <w:pStyle w:val="TOC5"/>
        <w:rPr>
          <w:rFonts w:asciiTheme="minorHAnsi" w:eastAsiaTheme="minorEastAsia" w:hAnsiTheme="minorHAnsi" w:cstheme="minorBidi"/>
          <w:sz w:val="22"/>
          <w:szCs w:val="22"/>
          <w:lang w:val="en-US"/>
        </w:rPr>
      </w:pPr>
      <w:r>
        <w:t>B.2.1.2.4</w:t>
      </w:r>
      <w:r>
        <w:tab/>
        <w:t>publishComplete</w:t>
      </w:r>
      <w:r>
        <w:tab/>
      </w:r>
      <w:r>
        <w:fldChar w:fldCharType="begin"/>
      </w:r>
      <w:r>
        <w:instrText xml:space="preserve"> PAGEREF _Toc418660891 \h </w:instrText>
      </w:r>
      <w:r>
        <w:fldChar w:fldCharType="separate"/>
      </w:r>
      <w:r>
        <w:t>180</w:t>
      </w:r>
      <w:r>
        <w:fldChar w:fldCharType="end"/>
      </w:r>
    </w:p>
    <w:p w:rsidR="000F472D" w:rsidRDefault="000F472D">
      <w:pPr>
        <w:pStyle w:val="TOC6"/>
        <w:rPr>
          <w:rFonts w:asciiTheme="minorHAnsi" w:eastAsiaTheme="minorEastAsia" w:hAnsiTheme="minorHAnsi" w:cstheme="minorBidi"/>
          <w:sz w:val="22"/>
          <w:szCs w:val="22"/>
          <w:lang w:val="en-US"/>
        </w:rPr>
      </w:pPr>
      <w:r>
        <w:t>B.2.1.2.4.1</w:t>
      </w:r>
      <w:r>
        <w:tab/>
        <w:t>Description</w:t>
      </w:r>
      <w:r>
        <w:tab/>
      </w:r>
      <w:r>
        <w:fldChar w:fldCharType="begin"/>
      </w:r>
      <w:r>
        <w:instrText xml:space="preserve"> PAGEREF _Toc418660892 \h </w:instrText>
      </w:r>
      <w:r>
        <w:fldChar w:fldCharType="separate"/>
      </w:r>
      <w:r>
        <w:t>180</w:t>
      </w:r>
      <w:r>
        <w:fldChar w:fldCharType="end"/>
      </w:r>
    </w:p>
    <w:p w:rsidR="000F472D" w:rsidRDefault="000F472D">
      <w:pPr>
        <w:pStyle w:val="TOC6"/>
        <w:rPr>
          <w:rFonts w:asciiTheme="minorHAnsi" w:eastAsiaTheme="minorEastAsia" w:hAnsiTheme="minorHAnsi" w:cstheme="minorBidi"/>
          <w:sz w:val="22"/>
          <w:szCs w:val="22"/>
          <w:lang w:val="en-US"/>
        </w:rPr>
      </w:pPr>
      <w:r>
        <w:t>B.2.1.2.4.2</w:t>
      </w:r>
      <w:r>
        <w:tab/>
        <w:t>Pre-Conditions</w:t>
      </w:r>
      <w:r>
        <w:tab/>
      </w:r>
      <w:r>
        <w:fldChar w:fldCharType="begin"/>
      </w:r>
      <w:r>
        <w:instrText xml:space="preserve"> PAGEREF _Toc418660893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B.2.1.2.4.3</w:t>
      </w:r>
      <w:r>
        <w:tab/>
        <w:t>Signature – publishComplete</w:t>
      </w:r>
      <w:r>
        <w:tab/>
      </w:r>
      <w:r>
        <w:fldChar w:fldCharType="begin"/>
      </w:r>
      <w:r>
        <w:instrText xml:space="preserve"> PAGEREF _Toc418660894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B.2.1.2.4.4</w:t>
      </w:r>
      <w:r>
        <w:tab/>
      </w:r>
      <w:r>
        <w:rPr>
          <w:lang w:eastAsia="ko-KR"/>
        </w:rPr>
        <w:t>Service Interactions</w:t>
      </w:r>
      <w:r>
        <w:tab/>
      </w:r>
      <w:r>
        <w:fldChar w:fldCharType="begin"/>
      </w:r>
      <w:r>
        <w:instrText xml:space="preserve"> PAGEREF _Toc418660895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B.2.1.2.4.5</w:t>
      </w:r>
      <w:r>
        <w:tab/>
      </w:r>
      <w:r>
        <w:rPr>
          <w:lang w:eastAsia="ko-KR"/>
        </w:rPr>
        <w:t>Post-Conditions</w:t>
      </w:r>
      <w:r>
        <w:tab/>
      </w:r>
      <w:r>
        <w:fldChar w:fldCharType="begin"/>
      </w:r>
      <w:r>
        <w:instrText xml:space="preserve"> PAGEREF _Toc418660896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B.2.1.2.4.6</w:t>
      </w:r>
      <w:r>
        <w:tab/>
      </w:r>
      <w:r>
        <w:rPr>
          <w:lang w:eastAsia="ko-KR"/>
        </w:rPr>
        <w:t>Exceptions</w:t>
      </w:r>
      <w:r>
        <w:tab/>
      </w:r>
      <w:r>
        <w:fldChar w:fldCharType="begin"/>
      </w:r>
      <w:r>
        <w:instrText xml:space="preserve"> PAGEREF _Toc418660897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B.2.1.2.4.7</w:t>
      </w:r>
      <w:r>
        <w:tab/>
      </w:r>
      <w:r>
        <w:rPr>
          <w:lang w:eastAsia="ko-KR"/>
        </w:rPr>
        <w:t>Policies for Use</w:t>
      </w:r>
      <w:r>
        <w:tab/>
      </w:r>
      <w:r>
        <w:fldChar w:fldCharType="begin"/>
      </w:r>
      <w:r>
        <w:instrText xml:space="preserve"> PAGEREF _Toc418660898 \h </w:instrText>
      </w:r>
      <w:r>
        <w:fldChar w:fldCharType="separate"/>
      </w:r>
      <w:r>
        <w:t>181</w:t>
      </w:r>
      <w:r>
        <w:fldChar w:fldCharType="end"/>
      </w:r>
    </w:p>
    <w:p w:rsidR="000F472D" w:rsidRDefault="000F472D">
      <w:pPr>
        <w:pStyle w:val="TOC5"/>
        <w:rPr>
          <w:rFonts w:asciiTheme="minorHAnsi" w:eastAsiaTheme="minorEastAsia" w:hAnsiTheme="minorHAnsi" w:cstheme="minorBidi"/>
          <w:sz w:val="22"/>
          <w:szCs w:val="22"/>
          <w:lang w:val="en-US"/>
        </w:rPr>
      </w:pPr>
      <w:r>
        <w:t>B.2.1.2.5</w:t>
      </w:r>
      <w:r>
        <w:tab/>
        <w:t>notifyRequest</w:t>
      </w:r>
      <w:r>
        <w:tab/>
      </w:r>
      <w:r>
        <w:fldChar w:fldCharType="begin"/>
      </w:r>
      <w:r>
        <w:instrText xml:space="preserve"> PAGEREF _Toc418660899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B.2.1.2.5.1</w:t>
      </w:r>
      <w:r>
        <w:tab/>
        <w:t>Description</w:t>
      </w:r>
      <w:r>
        <w:tab/>
      </w:r>
      <w:r>
        <w:fldChar w:fldCharType="begin"/>
      </w:r>
      <w:r>
        <w:instrText xml:space="preserve"> PAGEREF _Toc418660900 \h </w:instrText>
      </w:r>
      <w:r>
        <w:fldChar w:fldCharType="separate"/>
      </w:r>
      <w:r>
        <w:t>181</w:t>
      </w:r>
      <w:r>
        <w:fldChar w:fldCharType="end"/>
      </w:r>
    </w:p>
    <w:p w:rsidR="000F472D" w:rsidRDefault="000F472D">
      <w:pPr>
        <w:pStyle w:val="TOC6"/>
        <w:rPr>
          <w:rFonts w:asciiTheme="minorHAnsi" w:eastAsiaTheme="minorEastAsia" w:hAnsiTheme="minorHAnsi" w:cstheme="minorBidi"/>
          <w:sz w:val="22"/>
          <w:szCs w:val="22"/>
          <w:lang w:val="en-US"/>
        </w:rPr>
      </w:pPr>
      <w:r>
        <w:t>B.2.1.2.5.2</w:t>
      </w:r>
      <w:r>
        <w:tab/>
        <w:t>Pre-Conditions</w:t>
      </w:r>
      <w:r>
        <w:tab/>
      </w:r>
      <w:r>
        <w:fldChar w:fldCharType="begin"/>
      </w:r>
      <w:r>
        <w:instrText xml:space="preserve"> PAGEREF _Toc418660901 \h </w:instrText>
      </w:r>
      <w:r>
        <w:fldChar w:fldCharType="separate"/>
      </w:r>
      <w:r>
        <w:t>182</w:t>
      </w:r>
      <w:r>
        <w:fldChar w:fldCharType="end"/>
      </w:r>
    </w:p>
    <w:p w:rsidR="000F472D" w:rsidRDefault="000F472D">
      <w:pPr>
        <w:pStyle w:val="TOC6"/>
        <w:rPr>
          <w:rFonts w:asciiTheme="minorHAnsi" w:eastAsiaTheme="minorEastAsia" w:hAnsiTheme="minorHAnsi" w:cstheme="minorBidi"/>
          <w:sz w:val="22"/>
          <w:szCs w:val="22"/>
          <w:lang w:val="en-US"/>
        </w:rPr>
      </w:pPr>
      <w:r>
        <w:t>B.2.1.2.5.3</w:t>
      </w:r>
      <w:r>
        <w:tab/>
        <w:t>Signature – notifyRequest</w:t>
      </w:r>
      <w:r>
        <w:tab/>
      </w:r>
      <w:r>
        <w:fldChar w:fldCharType="begin"/>
      </w:r>
      <w:r>
        <w:instrText xml:space="preserve"> PAGEREF _Toc418660902 \h </w:instrText>
      </w:r>
      <w:r>
        <w:fldChar w:fldCharType="separate"/>
      </w:r>
      <w:r>
        <w:t>182</w:t>
      </w:r>
      <w:r>
        <w:fldChar w:fldCharType="end"/>
      </w:r>
    </w:p>
    <w:p w:rsidR="000F472D" w:rsidRDefault="000F472D">
      <w:pPr>
        <w:pStyle w:val="TOC6"/>
        <w:rPr>
          <w:rFonts w:asciiTheme="minorHAnsi" w:eastAsiaTheme="minorEastAsia" w:hAnsiTheme="minorHAnsi" w:cstheme="minorBidi"/>
          <w:sz w:val="22"/>
          <w:szCs w:val="22"/>
          <w:lang w:val="en-US"/>
        </w:rPr>
      </w:pPr>
      <w:r>
        <w:t>B.2.1.2.5.4</w:t>
      </w:r>
      <w:r>
        <w:tab/>
      </w:r>
      <w:r>
        <w:rPr>
          <w:lang w:eastAsia="ko-KR"/>
        </w:rPr>
        <w:t>Service Interactions</w:t>
      </w:r>
      <w:r>
        <w:tab/>
      </w:r>
      <w:r>
        <w:fldChar w:fldCharType="begin"/>
      </w:r>
      <w:r>
        <w:instrText xml:space="preserve"> PAGEREF _Toc418660903 \h </w:instrText>
      </w:r>
      <w:r>
        <w:fldChar w:fldCharType="separate"/>
      </w:r>
      <w:r>
        <w:t>182</w:t>
      </w:r>
      <w:r>
        <w:fldChar w:fldCharType="end"/>
      </w:r>
    </w:p>
    <w:p w:rsidR="000F472D" w:rsidRDefault="000F472D">
      <w:pPr>
        <w:pStyle w:val="TOC6"/>
        <w:rPr>
          <w:rFonts w:asciiTheme="minorHAnsi" w:eastAsiaTheme="minorEastAsia" w:hAnsiTheme="minorHAnsi" w:cstheme="minorBidi"/>
          <w:sz w:val="22"/>
          <w:szCs w:val="22"/>
          <w:lang w:val="en-US"/>
        </w:rPr>
      </w:pPr>
      <w:r>
        <w:t>B.2.1.2.5.5</w:t>
      </w:r>
      <w:r>
        <w:tab/>
      </w:r>
      <w:r>
        <w:rPr>
          <w:lang w:eastAsia="ko-KR"/>
        </w:rPr>
        <w:t>Post-Conditions</w:t>
      </w:r>
      <w:r>
        <w:tab/>
      </w:r>
      <w:r>
        <w:fldChar w:fldCharType="begin"/>
      </w:r>
      <w:r>
        <w:instrText xml:space="preserve"> PAGEREF _Toc418660904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B.2.1.2.5.6</w:t>
      </w:r>
      <w:r>
        <w:tab/>
      </w:r>
      <w:r>
        <w:rPr>
          <w:lang w:eastAsia="ko-KR"/>
        </w:rPr>
        <w:t>Exceptions</w:t>
      </w:r>
      <w:r>
        <w:tab/>
      </w:r>
      <w:r>
        <w:fldChar w:fldCharType="begin"/>
      </w:r>
      <w:r>
        <w:instrText xml:space="preserve"> PAGEREF _Toc418660905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B.2.1.2.5.7</w:t>
      </w:r>
      <w:r>
        <w:tab/>
      </w:r>
      <w:r>
        <w:rPr>
          <w:lang w:eastAsia="ko-KR"/>
        </w:rPr>
        <w:t>Policies for Use</w:t>
      </w:r>
      <w:r>
        <w:tab/>
      </w:r>
      <w:r>
        <w:fldChar w:fldCharType="begin"/>
      </w:r>
      <w:r>
        <w:instrText xml:space="preserve"> PAGEREF _Toc418660906 \h </w:instrText>
      </w:r>
      <w:r>
        <w:fldChar w:fldCharType="separate"/>
      </w:r>
      <w:r>
        <w:t>183</w:t>
      </w:r>
      <w:r>
        <w:fldChar w:fldCharType="end"/>
      </w:r>
    </w:p>
    <w:p w:rsidR="000F472D" w:rsidRDefault="000F472D">
      <w:pPr>
        <w:pStyle w:val="TOC5"/>
        <w:rPr>
          <w:rFonts w:asciiTheme="minorHAnsi" w:eastAsiaTheme="minorEastAsia" w:hAnsiTheme="minorHAnsi" w:cstheme="minorBidi"/>
          <w:sz w:val="22"/>
          <w:szCs w:val="22"/>
          <w:lang w:val="en-US"/>
        </w:rPr>
      </w:pPr>
      <w:r>
        <w:t>B.2.1.2.6</w:t>
      </w:r>
      <w:r>
        <w:tab/>
        <w:t>notifyComplete</w:t>
      </w:r>
      <w:r>
        <w:tab/>
      </w:r>
      <w:r>
        <w:fldChar w:fldCharType="begin"/>
      </w:r>
      <w:r>
        <w:instrText xml:space="preserve"> PAGEREF _Toc418660907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B.2.1.2.6.1</w:t>
      </w:r>
      <w:r>
        <w:tab/>
        <w:t>Description</w:t>
      </w:r>
      <w:r>
        <w:tab/>
      </w:r>
      <w:r>
        <w:fldChar w:fldCharType="begin"/>
      </w:r>
      <w:r>
        <w:instrText xml:space="preserve"> PAGEREF _Toc418660908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B.2.1.2.6.2</w:t>
      </w:r>
      <w:r>
        <w:tab/>
        <w:t>Pre-Conditions</w:t>
      </w:r>
      <w:r>
        <w:tab/>
      </w:r>
      <w:r>
        <w:fldChar w:fldCharType="begin"/>
      </w:r>
      <w:r>
        <w:instrText xml:space="preserve"> PAGEREF _Toc418660909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B.2.1.2.6.3</w:t>
      </w:r>
      <w:r>
        <w:tab/>
        <w:t>Signature - notifyComplete</w:t>
      </w:r>
      <w:r>
        <w:tab/>
      </w:r>
      <w:r>
        <w:fldChar w:fldCharType="begin"/>
      </w:r>
      <w:r>
        <w:instrText xml:space="preserve"> PAGEREF _Toc418660910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B.2.1.2.6.4</w:t>
      </w:r>
      <w:r>
        <w:tab/>
      </w:r>
      <w:r>
        <w:rPr>
          <w:lang w:eastAsia="ko-KR"/>
        </w:rPr>
        <w:t>Service Interactions</w:t>
      </w:r>
      <w:r>
        <w:tab/>
      </w:r>
      <w:r>
        <w:fldChar w:fldCharType="begin"/>
      </w:r>
      <w:r>
        <w:instrText xml:space="preserve"> PAGEREF _Toc418660911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B.2.1.2.6.5</w:t>
      </w:r>
      <w:r>
        <w:tab/>
      </w:r>
      <w:r>
        <w:rPr>
          <w:lang w:eastAsia="ko-KR"/>
        </w:rPr>
        <w:t>Post-Conditions</w:t>
      </w:r>
      <w:r>
        <w:tab/>
      </w:r>
      <w:r>
        <w:fldChar w:fldCharType="begin"/>
      </w:r>
      <w:r>
        <w:instrText xml:space="preserve"> PAGEREF _Toc418660912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B.2.1.2.6.6</w:t>
      </w:r>
      <w:r>
        <w:tab/>
      </w:r>
      <w:r>
        <w:rPr>
          <w:lang w:eastAsia="ko-KR"/>
        </w:rPr>
        <w:t>Exceptions</w:t>
      </w:r>
      <w:r>
        <w:tab/>
      </w:r>
      <w:r>
        <w:fldChar w:fldCharType="begin"/>
      </w:r>
      <w:r>
        <w:instrText xml:space="preserve"> PAGEREF _Toc418660913 \h </w:instrText>
      </w:r>
      <w:r>
        <w:fldChar w:fldCharType="separate"/>
      </w:r>
      <w:r>
        <w:t>183</w:t>
      </w:r>
      <w:r>
        <w:fldChar w:fldCharType="end"/>
      </w:r>
    </w:p>
    <w:p w:rsidR="000F472D" w:rsidRDefault="000F472D">
      <w:pPr>
        <w:pStyle w:val="TOC6"/>
        <w:rPr>
          <w:rFonts w:asciiTheme="minorHAnsi" w:eastAsiaTheme="minorEastAsia" w:hAnsiTheme="minorHAnsi" w:cstheme="minorBidi"/>
          <w:sz w:val="22"/>
          <w:szCs w:val="22"/>
          <w:lang w:val="en-US"/>
        </w:rPr>
      </w:pPr>
      <w:r>
        <w:t>B.2.1.2.6.7</w:t>
      </w:r>
      <w:r>
        <w:tab/>
      </w:r>
      <w:r>
        <w:rPr>
          <w:lang w:eastAsia="ko-KR"/>
        </w:rPr>
        <w:t>Policies for Use</w:t>
      </w:r>
      <w:r>
        <w:tab/>
      </w:r>
      <w:r>
        <w:fldChar w:fldCharType="begin"/>
      </w:r>
      <w:r>
        <w:instrText xml:space="preserve"> PAGEREF _Toc418660914 \h </w:instrText>
      </w:r>
      <w:r>
        <w:fldChar w:fldCharType="separate"/>
      </w:r>
      <w:r>
        <w:t>183</w:t>
      </w:r>
      <w:r>
        <w:fldChar w:fldCharType="end"/>
      </w:r>
    </w:p>
    <w:p w:rsidR="000F472D" w:rsidRDefault="000F472D">
      <w:pPr>
        <w:pStyle w:val="TOC3"/>
        <w:rPr>
          <w:rFonts w:asciiTheme="minorHAnsi" w:eastAsiaTheme="minorEastAsia" w:hAnsiTheme="minorHAnsi" w:cstheme="minorBidi"/>
          <w:sz w:val="22"/>
          <w:szCs w:val="22"/>
          <w:lang w:val="en-US"/>
        </w:rPr>
      </w:pPr>
      <w:r>
        <w:t>B.2.2</w:t>
      </w:r>
      <w:r>
        <w:tab/>
        <w:t>Request-Response Message Exchange</w:t>
      </w:r>
      <w:r>
        <w:tab/>
      </w:r>
      <w:r>
        <w:fldChar w:fldCharType="begin"/>
      </w:r>
      <w:r>
        <w:instrText xml:space="preserve"> PAGEREF _Toc418660915 \h </w:instrText>
      </w:r>
      <w:r>
        <w:fldChar w:fldCharType="separate"/>
      </w:r>
      <w:r>
        <w:t>184</w:t>
      </w:r>
      <w:r>
        <w:fldChar w:fldCharType="end"/>
      </w:r>
    </w:p>
    <w:p w:rsidR="000F472D" w:rsidRDefault="000F472D">
      <w:pPr>
        <w:pStyle w:val="TOC4"/>
        <w:rPr>
          <w:rFonts w:asciiTheme="minorHAnsi" w:eastAsiaTheme="minorEastAsia" w:hAnsiTheme="minorHAnsi" w:cstheme="minorBidi"/>
          <w:sz w:val="22"/>
          <w:szCs w:val="22"/>
          <w:lang w:val="en-US"/>
        </w:rPr>
      </w:pPr>
      <w:r>
        <w:t>B.2.2.1</w:t>
      </w:r>
      <w:r>
        <w:tab/>
        <w:t>Overview</w:t>
      </w:r>
      <w:r>
        <w:tab/>
      </w:r>
      <w:r>
        <w:fldChar w:fldCharType="begin"/>
      </w:r>
      <w:r>
        <w:instrText xml:space="preserve"> PAGEREF _Toc418660916 \h </w:instrText>
      </w:r>
      <w:r>
        <w:fldChar w:fldCharType="separate"/>
      </w:r>
      <w:r>
        <w:t>184</w:t>
      </w:r>
      <w:r>
        <w:fldChar w:fldCharType="end"/>
      </w:r>
    </w:p>
    <w:p w:rsidR="000F472D" w:rsidRDefault="000F472D">
      <w:pPr>
        <w:pStyle w:val="TOC4"/>
        <w:rPr>
          <w:rFonts w:asciiTheme="minorHAnsi" w:eastAsiaTheme="minorEastAsia" w:hAnsiTheme="minorHAnsi" w:cstheme="minorBidi"/>
          <w:sz w:val="22"/>
          <w:szCs w:val="22"/>
          <w:lang w:val="en-US"/>
        </w:rPr>
      </w:pPr>
      <w:r>
        <w:t>B.2.2.2</w:t>
      </w:r>
      <w:r>
        <w:tab/>
        <w:t>Service Capabilities</w:t>
      </w:r>
      <w:r>
        <w:tab/>
      </w:r>
      <w:r>
        <w:fldChar w:fldCharType="begin"/>
      </w:r>
      <w:r>
        <w:instrText xml:space="preserve"> PAGEREF _Toc418660917 \h </w:instrText>
      </w:r>
      <w:r>
        <w:fldChar w:fldCharType="separate"/>
      </w:r>
      <w:r>
        <w:t>184</w:t>
      </w:r>
      <w:r>
        <w:fldChar w:fldCharType="end"/>
      </w:r>
    </w:p>
    <w:p w:rsidR="000F472D" w:rsidRDefault="000F472D">
      <w:pPr>
        <w:pStyle w:val="TOC5"/>
        <w:rPr>
          <w:rFonts w:asciiTheme="minorHAnsi" w:eastAsiaTheme="minorEastAsia" w:hAnsiTheme="minorHAnsi" w:cstheme="minorBidi"/>
          <w:sz w:val="22"/>
          <w:szCs w:val="22"/>
          <w:lang w:val="en-US"/>
        </w:rPr>
      </w:pPr>
      <w:r>
        <w:t>B.2.2.2.1</w:t>
      </w:r>
      <w:r>
        <w:tab/>
        <w:t>sendMessageRequest</w:t>
      </w:r>
      <w:r>
        <w:tab/>
      </w:r>
      <w:r>
        <w:fldChar w:fldCharType="begin"/>
      </w:r>
      <w:r>
        <w:instrText xml:space="preserve"> PAGEREF _Toc418660918 \h </w:instrText>
      </w:r>
      <w:r>
        <w:fldChar w:fldCharType="separate"/>
      </w:r>
      <w:r>
        <w:t>184</w:t>
      </w:r>
      <w:r>
        <w:fldChar w:fldCharType="end"/>
      </w:r>
    </w:p>
    <w:p w:rsidR="000F472D" w:rsidRDefault="000F472D">
      <w:pPr>
        <w:pStyle w:val="TOC6"/>
        <w:rPr>
          <w:rFonts w:asciiTheme="minorHAnsi" w:eastAsiaTheme="minorEastAsia" w:hAnsiTheme="minorHAnsi" w:cstheme="minorBidi"/>
          <w:sz w:val="22"/>
          <w:szCs w:val="22"/>
          <w:lang w:val="en-US"/>
        </w:rPr>
      </w:pPr>
      <w:r>
        <w:lastRenderedPageBreak/>
        <w:t>B.2.2.2.1.1</w:t>
      </w:r>
      <w:r>
        <w:tab/>
        <w:t>Description</w:t>
      </w:r>
      <w:r>
        <w:tab/>
      </w:r>
      <w:r>
        <w:fldChar w:fldCharType="begin"/>
      </w:r>
      <w:r>
        <w:instrText xml:space="preserve"> PAGEREF _Toc418660919 \h </w:instrText>
      </w:r>
      <w:r>
        <w:fldChar w:fldCharType="separate"/>
      </w:r>
      <w:r>
        <w:t>184</w:t>
      </w:r>
      <w:r>
        <w:fldChar w:fldCharType="end"/>
      </w:r>
    </w:p>
    <w:p w:rsidR="000F472D" w:rsidRDefault="000F472D">
      <w:pPr>
        <w:pStyle w:val="TOC6"/>
        <w:rPr>
          <w:rFonts w:asciiTheme="minorHAnsi" w:eastAsiaTheme="minorEastAsia" w:hAnsiTheme="minorHAnsi" w:cstheme="minorBidi"/>
          <w:sz w:val="22"/>
          <w:szCs w:val="22"/>
          <w:lang w:val="en-US"/>
        </w:rPr>
      </w:pPr>
      <w:r>
        <w:t>B.2.2.2.1.2</w:t>
      </w:r>
      <w:r>
        <w:tab/>
        <w:t>Pre-Conditions</w:t>
      </w:r>
      <w:r>
        <w:tab/>
      </w:r>
      <w:r>
        <w:fldChar w:fldCharType="begin"/>
      </w:r>
      <w:r>
        <w:instrText xml:space="preserve"> PAGEREF _Toc418660920 \h </w:instrText>
      </w:r>
      <w:r>
        <w:fldChar w:fldCharType="separate"/>
      </w:r>
      <w:r>
        <w:t>184</w:t>
      </w:r>
      <w:r>
        <w:fldChar w:fldCharType="end"/>
      </w:r>
    </w:p>
    <w:p w:rsidR="000F472D" w:rsidRDefault="000F472D">
      <w:pPr>
        <w:pStyle w:val="TOC6"/>
        <w:rPr>
          <w:rFonts w:asciiTheme="minorHAnsi" w:eastAsiaTheme="minorEastAsia" w:hAnsiTheme="minorHAnsi" w:cstheme="minorBidi"/>
          <w:sz w:val="22"/>
          <w:szCs w:val="22"/>
          <w:lang w:val="en-US"/>
        </w:rPr>
      </w:pPr>
      <w:r>
        <w:t>B.2.2.2.1.3</w:t>
      </w:r>
      <w:r>
        <w:tab/>
        <w:t>Signature – sendMessageRequest</w:t>
      </w:r>
      <w:r>
        <w:tab/>
      </w:r>
      <w:r>
        <w:fldChar w:fldCharType="begin"/>
      </w:r>
      <w:r>
        <w:instrText xml:space="preserve"> PAGEREF _Toc418660921 \h </w:instrText>
      </w:r>
      <w:r>
        <w:fldChar w:fldCharType="separate"/>
      </w:r>
      <w:r>
        <w:t>184</w:t>
      </w:r>
      <w:r>
        <w:fldChar w:fldCharType="end"/>
      </w:r>
    </w:p>
    <w:p w:rsidR="000F472D" w:rsidRDefault="000F472D">
      <w:pPr>
        <w:pStyle w:val="TOC6"/>
        <w:rPr>
          <w:rFonts w:asciiTheme="minorHAnsi" w:eastAsiaTheme="minorEastAsia" w:hAnsiTheme="minorHAnsi" w:cstheme="minorBidi"/>
          <w:sz w:val="22"/>
          <w:szCs w:val="22"/>
          <w:lang w:val="en-US"/>
        </w:rPr>
      </w:pPr>
      <w:r>
        <w:t>B.2.2.2.1.4</w:t>
      </w:r>
      <w:r>
        <w:tab/>
      </w:r>
      <w:r>
        <w:rPr>
          <w:lang w:eastAsia="ko-KR"/>
        </w:rPr>
        <w:t>Service Interactions</w:t>
      </w:r>
      <w:r>
        <w:tab/>
      </w:r>
      <w:r>
        <w:fldChar w:fldCharType="begin"/>
      </w:r>
      <w:r>
        <w:instrText xml:space="preserve"> PAGEREF _Toc418660922 \h </w:instrText>
      </w:r>
      <w:r>
        <w:fldChar w:fldCharType="separate"/>
      </w:r>
      <w:r>
        <w:t>184</w:t>
      </w:r>
      <w:r>
        <w:fldChar w:fldCharType="end"/>
      </w:r>
    </w:p>
    <w:p w:rsidR="000F472D" w:rsidRDefault="000F472D">
      <w:pPr>
        <w:pStyle w:val="TOC6"/>
        <w:rPr>
          <w:rFonts w:asciiTheme="minorHAnsi" w:eastAsiaTheme="minorEastAsia" w:hAnsiTheme="minorHAnsi" w:cstheme="minorBidi"/>
          <w:sz w:val="22"/>
          <w:szCs w:val="22"/>
          <w:lang w:val="en-US"/>
        </w:rPr>
      </w:pPr>
      <w:r>
        <w:t>B.2.2.2.1.5</w:t>
      </w:r>
      <w:r>
        <w:tab/>
      </w:r>
      <w:r>
        <w:rPr>
          <w:lang w:eastAsia="ko-KR"/>
        </w:rPr>
        <w:t>Post-Conditions</w:t>
      </w:r>
      <w:r>
        <w:tab/>
      </w:r>
      <w:r>
        <w:fldChar w:fldCharType="begin"/>
      </w:r>
      <w:r>
        <w:instrText xml:space="preserve"> PAGEREF _Toc418660923 \h </w:instrText>
      </w:r>
      <w:r>
        <w:fldChar w:fldCharType="separate"/>
      </w:r>
      <w:r>
        <w:t>185</w:t>
      </w:r>
      <w:r>
        <w:fldChar w:fldCharType="end"/>
      </w:r>
    </w:p>
    <w:p w:rsidR="000F472D" w:rsidRDefault="000F472D">
      <w:pPr>
        <w:pStyle w:val="TOC6"/>
        <w:rPr>
          <w:rFonts w:asciiTheme="minorHAnsi" w:eastAsiaTheme="minorEastAsia" w:hAnsiTheme="minorHAnsi" w:cstheme="minorBidi"/>
          <w:sz w:val="22"/>
          <w:szCs w:val="22"/>
          <w:lang w:val="en-US"/>
        </w:rPr>
      </w:pPr>
      <w:r>
        <w:t>B.2.2.2.1.6</w:t>
      </w:r>
      <w:r>
        <w:tab/>
      </w:r>
      <w:r>
        <w:rPr>
          <w:lang w:eastAsia="ko-KR"/>
        </w:rPr>
        <w:t>Exceptions</w:t>
      </w:r>
      <w:r>
        <w:tab/>
      </w:r>
      <w:r>
        <w:fldChar w:fldCharType="begin"/>
      </w:r>
      <w:r>
        <w:instrText xml:space="preserve"> PAGEREF _Toc418660924 \h </w:instrText>
      </w:r>
      <w:r>
        <w:fldChar w:fldCharType="separate"/>
      </w:r>
      <w:r>
        <w:t>185</w:t>
      </w:r>
      <w:r>
        <w:fldChar w:fldCharType="end"/>
      </w:r>
    </w:p>
    <w:p w:rsidR="000F472D" w:rsidRDefault="000F472D">
      <w:pPr>
        <w:pStyle w:val="TOC6"/>
        <w:rPr>
          <w:rFonts w:asciiTheme="minorHAnsi" w:eastAsiaTheme="minorEastAsia" w:hAnsiTheme="minorHAnsi" w:cstheme="minorBidi"/>
          <w:sz w:val="22"/>
          <w:szCs w:val="22"/>
          <w:lang w:val="en-US"/>
        </w:rPr>
      </w:pPr>
      <w:r>
        <w:t>B.2.2.2.1.7</w:t>
      </w:r>
      <w:r>
        <w:tab/>
      </w:r>
      <w:r>
        <w:rPr>
          <w:lang w:eastAsia="ko-KR"/>
        </w:rPr>
        <w:t>Policies for Use</w:t>
      </w:r>
      <w:r>
        <w:tab/>
      </w:r>
      <w:r>
        <w:fldChar w:fldCharType="begin"/>
      </w:r>
      <w:r>
        <w:instrText xml:space="preserve"> PAGEREF _Toc418660925 \h </w:instrText>
      </w:r>
      <w:r>
        <w:fldChar w:fldCharType="separate"/>
      </w:r>
      <w:r>
        <w:t>185</w:t>
      </w:r>
      <w:r>
        <w:fldChar w:fldCharType="end"/>
      </w:r>
    </w:p>
    <w:p w:rsidR="000F472D" w:rsidRDefault="000F472D">
      <w:pPr>
        <w:pStyle w:val="TOC5"/>
        <w:rPr>
          <w:rFonts w:asciiTheme="minorHAnsi" w:eastAsiaTheme="minorEastAsia" w:hAnsiTheme="minorHAnsi" w:cstheme="minorBidi"/>
          <w:sz w:val="22"/>
          <w:szCs w:val="22"/>
          <w:lang w:val="en-US"/>
        </w:rPr>
      </w:pPr>
      <w:r>
        <w:t>B.2.2.2.2</w:t>
      </w:r>
      <w:r>
        <w:tab/>
        <w:t>sendMessageComplete</w:t>
      </w:r>
      <w:r>
        <w:tab/>
      </w:r>
      <w:r>
        <w:fldChar w:fldCharType="begin"/>
      </w:r>
      <w:r>
        <w:instrText xml:space="preserve"> PAGEREF _Toc418660926 \h </w:instrText>
      </w:r>
      <w:r>
        <w:fldChar w:fldCharType="separate"/>
      </w:r>
      <w:r>
        <w:t>185</w:t>
      </w:r>
      <w:r>
        <w:fldChar w:fldCharType="end"/>
      </w:r>
    </w:p>
    <w:p w:rsidR="000F472D" w:rsidRDefault="000F472D">
      <w:pPr>
        <w:pStyle w:val="TOC6"/>
        <w:rPr>
          <w:rFonts w:asciiTheme="minorHAnsi" w:eastAsiaTheme="minorEastAsia" w:hAnsiTheme="minorHAnsi" w:cstheme="minorBidi"/>
          <w:sz w:val="22"/>
          <w:szCs w:val="22"/>
          <w:lang w:val="en-US"/>
        </w:rPr>
      </w:pPr>
      <w:r>
        <w:t>B.2.2.2.2.1</w:t>
      </w:r>
      <w:r>
        <w:tab/>
        <w:t>Description</w:t>
      </w:r>
      <w:r>
        <w:tab/>
      </w:r>
      <w:r>
        <w:fldChar w:fldCharType="begin"/>
      </w:r>
      <w:r>
        <w:instrText xml:space="preserve"> PAGEREF _Toc418660927 \h </w:instrText>
      </w:r>
      <w:r>
        <w:fldChar w:fldCharType="separate"/>
      </w:r>
      <w:r>
        <w:t>185</w:t>
      </w:r>
      <w:r>
        <w:fldChar w:fldCharType="end"/>
      </w:r>
    </w:p>
    <w:p w:rsidR="000F472D" w:rsidRDefault="000F472D">
      <w:pPr>
        <w:pStyle w:val="TOC6"/>
        <w:rPr>
          <w:rFonts w:asciiTheme="minorHAnsi" w:eastAsiaTheme="minorEastAsia" w:hAnsiTheme="minorHAnsi" w:cstheme="minorBidi"/>
          <w:sz w:val="22"/>
          <w:szCs w:val="22"/>
          <w:lang w:val="en-US"/>
        </w:rPr>
      </w:pPr>
      <w:r>
        <w:t>B.2.2.2.2.2</w:t>
      </w:r>
      <w:r>
        <w:tab/>
        <w:t>Pre-Conditions</w:t>
      </w:r>
      <w:r>
        <w:tab/>
      </w:r>
      <w:r>
        <w:fldChar w:fldCharType="begin"/>
      </w:r>
      <w:r>
        <w:instrText xml:space="preserve"> PAGEREF _Toc418660928 \h </w:instrText>
      </w:r>
      <w:r>
        <w:fldChar w:fldCharType="separate"/>
      </w:r>
      <w:r>
        <w:t>186</w:t>
      </w:r>
      <w:r>
        <w:fldChar w:fldCharType="end"/>
      </w:r>
    </w:p>
    <w:p w:rsidR="000F472D" w:rsidRDefault="000F472D">
      <w:pPr>
        <w:pStyle w:val="TOC6"/>
        <w:rPr>
          <w:rFonts w:asciiTheme="minorHAnsi" w:eastAsiaTheme="minorEastAsia" w:hAnsiTheme="minorHAnsi" w:cstheme="minorBidi"/>
          <w:sz w:val="22"/>
          <w:szCs w:val="22"/>
          <w:lang w:val="en-US"/>
        </w:rPr>
      </w:pPr>
      <w:r>
        <w:t>B.2.2.2.2.3</w:t>
      </w:r>
      <w:r>
        <w:tab/>
        <w:t>Signature - sendMessageComplete</w:t>
      </w:r>
      <w:r>
        <w:tab/>
      </w:r>
      <w:r>
        <w:fldChar w:fldCharType="begin"/>
      </w:r>
      <w:r>
        <w:instrText xml:space="preserve"> PAGEREF _Toc418660929 \h </w:instrText>
      </w:r>
      <w:r>
        <w:fldChar w:fldCharType="separate"/>
      </w:r>
      <w:r>
        <w:t>186</w:t>
      </w:r>
      <w:r>
        <w:fldChar w:fldCharType="end"/>
      </w:r>
    </w:p>
    <w:p w:rsidR="000F472D" w:rsidRDefault="000F472D">
      <w:pPr>
        <w:pStyle w:val="TOC6"/>
        <w:rPr>
          <w:rFonts w:asciiTheme="minorHAnsi" w:eastAsiaTheme="minorEastAsia" w:hAnsiTheme="minorHAnsi" w:cstheme="minorBidi"/>
          <w:sz w:val="22"/>
          <w:szCs w:val="22"/>
          <w:lang w:val="en-US"/>
        </w:rPr>
      </w:pPr>
      <w:r>
        <w:t>B.2.2.2.2.4</w:t>
      </w:r>
      <w:r>
        <w:tab/>
      </w:r>
      <w:r>
        <w:rPr>
          <w:lang w:eastAsia="ko-KR"/>
        </w:rPr>
        <w:t>Service Interactions</w:t>
      </w:r>
      <w:r>
        <w:tab/>
      </w:r>
      <w:r>
        <w:fldChar w:fldCharType="begin"/>
      </w:r>
      <w:r>
        <w:instrText xml:space="preserve"> PAGEREF _Toc418660930 \h </w:instrText>
      </w:r>
      <w:r>
        <w:fldChar w:fldCharType="separate"/>
      </w:r>
      <w:r>
        <w:t>186</w:t>
      </w:r>
      <w:r>
        <w:fldChar w:fldCharType="end"/>
      </w:r>
    </w:p>
    <w:p w:rsidR="000F472D" w:rsidRDefault="000F472D">
      <w:pPr>
        <w:pStyle w:val="TOC6"/>
        <w:rPr>
          <w:rFonts w:asciiTheme="minorHAnsi" w:eastAsiaTheme="minorEastAsia" w:hAnsiTheme="minorHAnsi" w:cstheme="minorBidi"/>
          <w:sz w:val="22"/>
          <w:szCs w:val="22"/>
          <w:lang w:val="en-US"/>
        </w:rPr>
      </w:pPr>
      <w:r>
        <w:t>B.2.2.2.2.5</w:t>
      </w:r>
      <w:r>
        <w:tab/>
      </w:r>
      <w:r>
        <w:rPr>
          <w:lang w:eastAsia="ko-KR"/>
        </w:rPr>
        <w:t>Post-Conditions</w:t>
      </w:r>
      <w:r>
        <w:tab/>
      </w:r>
      <w:r>
        <w:fldChar w:fldCharType="begin"/>
      </w:r>
      <w:r>
        <w:instrText xml:space="preserve"> PAGEREF _Toc418660931 \h </w:instrText>
      </w:r>
      <w:r>
        <w:fldChar w:fldCharType="separate"/>
      </w:r>
      <w:r>
        <w:t>186</w:t>
      </w:r>
      <w:r>
        <w:fldChar w:fldCharType="end"/>
      </w:r>
    </w:p>
    <w:p w:rsidR="000F472D" w:rsidRDefault="000F472D">
      <w:pPr>
        <w:pStyle w:val="TOC6"/>
        <w:rPr>
          <w:rFonts w:asciiTheme="minorHAnsi" w:eastAsiaTheme="minorEastAsia" w:hAnsiTheme="minorHAnsi" w:cstheme="minorBidi"/>
          <w:sz w:val="22"/>
          <w:szCs w:val="22"/>
          <w:lang w:val="en-US"/>
        </w:rPr>
      </w:pPr>
      <w:r>
        <w:t>B.2.2.2.2.6</w:t>
      </w:r>
      <w:r>
        <w:tab/>
      </w:r>
      <w:r>
        <w:rPr>
          <w:lang w:eastAsia="ko-KR"/>
        </w:rPr>
        <w:t>Exceptions</w:t>
      </w:r>
      <w:r>
        <w:tab/>
      </w:r>
      <w:r>
        <w:fldChar w:fldCharType="begin"/>
      </w:r>
      <w:r>
        <w:instrText xml:space="preserve"> PAGEREF _Toc418660932 \h </w:instrText>
      </w:r>
      <w:r>
        <w:fldChar w:fldCharType="separate"/>
      </w:r>
      <w:r>
        <w:t>186</w:t>
      </w:r>
      <w:r>
        <w:fldChar w:fldCharType="end"/>
      </w:r>
    </w:p>
    <w:p w:rsidR="000F472D" w:rsidRDefault="000F472D">
      <w:pPr>
        <w:pStyle w:val="TOC6"/>
        <w:rPr>
          <w:rFonts w:asciiTheme="minorHAnsi" w:eastAsiaTheme="minorEastAsia" w:hAnsiTheme="minorHAnsi" w:cstheme="minorBidi"/>
          <w:sz w:val="22"/>
          <w:szCs w:val="22"/>
          <w:lang w:val="en-US"/>
        </w:rPr>
      </w:pPr>
      <w:r>
        <w:t>B.2.2.2.2.7</w:t>
      </w:r>
      <w:r>
        <w:tab/>
      </w:r>
      <w:r>
        <w:rPr>
          <w:lang w:eastAsia="ko-KR"/>
        </w:rPr>
        <w:t>Policies for Use</w:t>
      </w:r>
      <w:r>
        <w:tab/>
      </w:r>
      <w:r>
        <w:fldChar w:fldCharType="begin"/>
      </w:r>
      <w:r>
        <w:instrText xml:space="preserve"> PAGEREF _Toc418660933 \h </w:instrText>
      </w:r>
      <w:r>
        <w:fldChar w:fldCharType="separate"/>
      </w:r>
      <w:r>
        <w:t>186</w:t>
      </w:r>
      <w:r>
        <w:fldChar w:fldCharType="end"/>
      </w:r>
    </w:p>
    <w:p w:rsidR="000F472D" w:rsidRDefault="000F472D">
      <w:pPr>
        <w:pStyle w:val="TOC1"/>
        <w:rPr>
          <w:rFonts w:asciiTheme="minorHAnsi" w:eastAsiaTheme="minorEastAsia" w:hAnsiTheme="minorHAnsi" w:cstheme="minorBidi"/>
          <w:szCs w:val="22"/>
          <w:lang w:val="en-US"/>
        </w:rPr>
      </w:pPr>
      <w:r>
        <w:t>Annex C (informative): Service Subscription Administration Services</w:t>
      </w:r>
      <w:r>
        <w:tab/>
      </w:r>
      <w:r>
        <w:fldChar w:fldCharType="begin"/>
      </w:r>
      <w:r>
        <w:instrText xml:space="preserve"> PAGEREF _Toc418660934 \h </w:instrText>
      </w:r>
      <w:r>
        <w:fldChar w:fldCharType="separate"/>
      </w:r>
      <w:r>
        <w:t>187</w:t>
      </w:r>
      <w:r>
        <w:fldChar w:fldCharType="end"/>
      </w:r>
    </w:p>
    <w:p w:rsidR="000F472D" w:rsidRDefault="000F472D">
      <w:pPr>
        <w:pStyle w:val="TOC2"/>
        <w:rPr>
          <w:rFonts w:asciiTheme="minorHAnsi" w:eastAsiaTheme="minorEastAsia" w:hAnsiTheme="minorHAnsi" w:cstheme="minorBidi"/>
          <w:sz w:val="22"/>
          <w:szCs w:val="22"/>
          <w:lang w:val="en-US"/>
        </w:rPr>
      </w:pPr>
      <w:r>
        <w:t>C.1</w:t>
      </w:r>
      <w:r>
        <w:tab/>
        <w:t>Overview</w:t>
      </w:r>
      <w:r>
        <w:tab/>
      </w:r>
      <w:r>
        <w:fldChar w:fldCharType="begin"/>
      </w:r>
      <w:r>
        <w:instrText xml:space="preserve"> PAGEREF _Toc418660935 \h </w:instrText>
      </w:r>
      <w:r>
        <w:fldChar w:fldCharType="separate"/>
      </w:r>
      <w:r>
        <w:t>187</w:t>
      </w:r>
      <w:r>
        <w:fldChar w:fldCharType="end"/>
      </w:r>
    </w:p>
    <w:p w:rsidR="000F472D" w:rsidRDefault="000F472D">
      <w:pPr>
        <w:pStyle w:val="TOC2"/>
        <w:rPr>
          <w:rFonts w:asciiTheme="minorHAnsi" w:eastAsiaTheme="minorEastAsia" w:hAnsiTheme="minorHAnsi" w:cstheme="minorBidi"/>
          <w:sz w:val="22"/>
          <w:szCs w:val="22"/>
          <w:lang w:val="en-US"/>
        </w:rPr>
      </w:pPr>
      <w:r>
        <w:t>C.2</w:t>
      </w:r>
      <w:r>
        <w:tab/>
        <w:t>Supporting Services</w:t>
      </w:r>
      <w:r>
        <w:tab/>
      </w:r>
      <w:r>
        <w:fldChar w:fldCharType="begin"/>
      </w:r>
      <w:r>
        <w:instrText xml:space="preserve"> PAGEREF _Toc418660936 \h </w:instrText>
      </w:r>
      <w:r>
        <w:fldChar w:fldCharType="separate"/>
      </w:r>
      <w:r>
        <w:t>187</w:t>
      </w:r>
      <w:r>
        <w:fldChar w:fldCharType="end"/>
      </w:r>
    </w:p>
    <w:p w:rsidR="000F472D" w:rsidRDefault="000F472D">
      <w:pPr>
        <w:pStyle w:val="TOC3"/>
        <w:rPr>
          <w:rFonts w:asciiTheme="minorHAnsi" w:eastAsiaTheme="minorEastAsia" w:hAnsiTheme="minorHAnsi" w:cstheme="minorBidi"/>
          <w:sz w:val="22"/>
          <w:szCs w:val="22"/>
          <w:lang w:val="en-US"/>
        </w:rPr>
      </w:pPr>
      <w:r>
        <w:t>C.2.1</w:t>
      </w:r>
      <w:r>
        <w:tab/>
        <w:t>Overview</w:t>
      </w:r>
      <w:r>
        <w:tab/>
      </w:r>
      <w:r>
        <w:fldChar w:fldCharType="begin"/>
      </w:r>
      <w:r>
        <w:instrText xml:space="preserve"> PAGEREF _Toc418660937 \h </w:instrText>
      </w:r>
      <w:r>
        <w:fldChar w:fldCharType="separate"/>
      </w:r>
      <w:r>
        <w:t>187</w:t>
      </w:r>
      <w:r>
        <w:fldChar w:fldCharType="end"/>
      </w:r>
    </w:p>
    <w:p w:rsidR="000F472D" w:rsidRDefault="000F472D">
      <w:pPr>
        <w:pStyle w:val="TOC3"/>
        <w:rPr>
          <w:rFonts w:asciiTheme="minorHAnsi" w:eastAsiaTheme="minorEastAsia" w:hAnsiTheme="minorHAnsi" w:cstheme="minorBidi"/>
          <w:sz w:val="22"/>
          <w:szCs w:val="22"/>
          <w:lang w:val="en-US"/>
        </w:rPr>
      </w:pPr>
      <w:r>
        <w:t>C.2.2</w:t>
      </w:r>
      <w:r>
        <w:tab/>
        <w:t>Service Capabilities</w:t>
      </w:r>
      <w:r>
        <w:tab/>
      </w:r>
      <w:r>
        <w:fldChar w:fldCharType="begin"/>
      </w:r>
      <w:r>
        <w:instrText xml:space="preserve"> PAGEREF _Toc418660938 \h </w:instrText>
      </w:r>
      <w:r>
        <w:fldChar w:fldCharType="separate"/>
      </w:r>
      <w:r>
        <w:t>187</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1</w:t>
      </w:r>
      <w:r>
        <w:tab/>
        <w:t>getServiceSubscription</w:t>
      </w:r>
      <w:r>
        <w:tab/>
      </w:r>
      <w:r>
        <w:fldChar w:fldCharType="begin"/>
      </w:r>
      <w:r>
        <w:instrText xml:space="preserve"> PAGEREF _Toc418660939 \h </w:instrText>
      </w:r>
      <w:r>
        <w:fldChar w:fldCharType="separate"/>
      </w:r>
      <w:r>
        <w:t>187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.1</w:t>
      </w:r>
      <w:r>
        <w:tab/>
        <w:t>Description</w:t>
      </w:r>
      <w:r>
        <w:tab/>
      </w:r>
      <w:r>
        <w:fldChar w:fldCharType="begin"/>
      </w:r>
      <w:r>
        <w:instrText xml:space="preserve"> PAGEREF _Toc418660940 \h </w:instrText>
      </w:r>
      <w:r>
        <w:fldChar w:fldCharType="separate"/>
      </w:r>
      <w:r>
        <w:t>187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.2</w:t>
      </w:r>
      <w:r>
        <w:tab/>
        <w:t>Pre-Conditions</w:t>
      </w:r>
      <w:r>
        <w:tab/>
      </w:r>
      <w:r>
        <w:fldChar w:fldCharType="begin"/>
      </w:r>
      <w:r>
        <w:instrText xml:space="preserve"> PAGEREF _Toc418660941 \h </w:instrText>
      </w:r>
      <w:r>
        <w:fldChar w:fldCharType="separate"/>
      </w:r>
      <w:r>
        <w:t>187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.3</w:t>
      </w:r>
      <w:r>
        <w:tab/>
        <w:t>Signature – getServiceSubscription</w:t>
      </w:r>
      <w:r>
        <w:tab/>
      </w:r>
      <w:r>
        <w:fldChar w:fldCharType="begin"/>
      </w:r>
      <w:r>
        <w:instrText xml:space="preserve"> PAGEREF _Toc418660942 \h </w:instrText>
      </w:r>
      <w:r>
        <w:fldChar w:fldCharType="separate"/>
      </w:r>
      <w:r>
        <w:t>187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1.4</w:t>
      </w:r>
      <w:r>
        <w:tab/>
      </w:r>
      <w:r>
        <w:rPr>
          <w:lang w:eastAsia="ko-KR"/>
        </w:rPr>
        <w:t>Service Interactions</w:t>
      </w:r>
      <w:r>
        <w:tab/>
      </w:r>
      <w:r>
        <w:fldChar w:fldCharType="begin"/>
      </w:r>
      <w:r>
        <w:instrText xml:space="preserve"> PAGEREF _Toc418660943 \h </w:instrText>
      </w:r>
      <w:r>
        <w:fldChar w:fldCharType="separate"/>
      </w:r>
      <w:r>
        <w:t>187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.5</w:t>
      </w:r>
      <w:r>
        <w:tab/>
      </w:r>
      <w:r>
        <w:rPr>
          <w:lang w:eastAsia="ko-KR"/>
        </w:rPr>
        <w:t>Post-Conditions</w:t>
      </w:r>
      <w:r>
        <w:tab/>
      </w:r>
      <w:r>
        <w:fldChar w:fldCharType="begin"/>
      </w:r>
      <w:r>
        <w:instrText xml:space="preserve"> PAGEREF _Toc418660944 \h </w:instrText>
      </w:r>
      <w:r>
        <w:fldChar w:fldCharType="separate"/>
      </w:r>
      <w:r>
        <w:t>188</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.6</w:t>
      </w:r>
      <w:r>
        <w:tab/>
      </w:r>
      <w:r>
        <w:rPr>
          <w:lang w:eastAsia="ko-KR"/>
        </w:rPr>
        <w:t>Exceptions</w:t>
      </w:r>
      <w:r>
        <w:tab/>
      </w:r>
      <w:r>
        <w:fldChar w:fldCharType="begin"/>
      </w:r>
      <w:r>
        <w:instrText xml:space="preserve"> PAGEREF _Toc418660945 \h </w:instrText>
      </w:r>
      <w:r>
        <w:fldChar w:fldCharType="separate"/>
      </w:r>
      <w:r>
        <w:t>188</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1</w:t>
      </w:r>
      <w:r>
        <w:t>.7</w:t>
      </w:r>
      <w:r>
        <w:tab/>
      </w:r>
      <w:r>
        <w:rPr>
          <w:lang w:eastAsia="ko-KR"/>
        </w:rPr>
        <w:t>Policies for Use</w:t>
      </w:r>
      <w:r>
        <w:tab/>
      </w:r>
      <w:r>
        <w:fldChar w:fldCharType="begin"/>
      </w:r>
      <w:r>
        <w:instrText xml:space="preserve"> PAGEREF _Toc418660946 \h </w:instrText>
      </w:r>
      <w:r>
        <w:fldChar w:fldCharType="separate"/>
      </w:r>
      <w:r>
        <w:t>188</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2</w:t>
      </w:r>
      <w:r>
        <w:tab/>
        <w:t>addNodeToServiceSubscription</w:t>
      </w:r>
      <w:r>
        <w:tab/>
      </w:r>
      <w:r>
        <w:fldChar w:fldCharType="begin"/>
      </w:r>
      <w:r>
        <w:instrText xml:space="preserve"> PAGEREF _Toc418660947 \h </w:instrText>
      </w:r>
      <w:r>
        <w:fldChar w:fldCharType="separate"/>
      </w:r>
      <w:r>
        <w:t>188</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w:t>
      </w:r>
      <w:r>
        <w:t>.1</w:t>
      </w:r>
      <w:r>
        <w:tab/>
        <w:t>Description</w:t>
      </w:r>
      <w:r>
        <w:tab/>
      </w:r>
      <w:r>
        <w:fldChar w:fldCharType="begin"/>
      </w:r>
      <w:r>
        <w:instrText xml:space="preserve"> PAGEREF _Toc418660948 \h </w:instrText>
      </w:r>
      <w:r>
        <w:fldChar w:fldCharType="separate"/>
      </w:r>
      <w:r>
        <w:t>188</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w:t>
      </w:r>
      <w:r>
        <w:t>.2</w:t>
      </w:r>
      <w:r>
        <w:tab/>
        <w:t>Pre-Conditions</w:t>
      </w:r>
      <w:r>
        <w:tab/>
      </w:r>
      <w:r>
        <w:fldChar w:fldCharType="begin"/>
      </w:r>
      <w:r>
        <w:instrText xml:space="preserve"> PAGEREF _Toc418660949 \h </w:instrText>
      </w:r>
      <w:r>
        <w:fldChar w:fldCharType="separate"/>
      </w:r>
      <w:r>
        <w:t>189</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w:t>
      </w:r>
      <w:r>
        <w:t>.3</w:t>
      </w:r>
      <w:r>
        <w:tab/>
        <w:t>Signature – addNodeToServiceSubscription</w:t>
      </w:r>
      <w:r>
        <w:tab/>
      </w:r>
      <w:r>
        <w:fldChar w:fldCharType="begin"/>
      </w:r>
      <w:r>
        <w:instrText xml:space="preserve"> PAGEREF _Toc418660950 \h </w:instrText>
      </w:r>
      <w:r>
        <w:fldChar w:fldCharType="separate"/>
      </w:r>
      <w:r>
        <w:t>189</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2.4</w:t>
      </w:r>
      <w:r>
        <w:tab/>
      </w:r>
      <w:r>
        <w:rPr>
          <w:lang w:eastAsia="ko-KR"/>
        </w:rPr>
        <w:t>Service Interactions</w:t>
      </w:r>
      <w:r>
        <w:tab/>
      </w:r>
      <w:r>
        <w:fldChar w:fldCharType="begin"/>
      </w:r>
      <w:r>
        <w:instrText xml:space="preserve"> PAGEREF _Toc418660951 \h </w:instrText>
      </w:r>
      <w:r>
        <w:fldChar w:fldCharType="separate"/>
      </w:r>
      <w:r>
        <w:t>189</w:t>
      </w:r>
      <w:r>
        <w:fldChar w:fldCharType="end"/>
      </w:r>
    </w:p>
    <w:p w:rsidR="000F472D" w:rsidRDefault="000F472D">
      <w:pPr>
        <w:pStyle w:val="TOC5"/>
        <w:rPr>
          <w:rFonts w:asciiTheme="minorHAnsi" w:eastAsiaTheme="minorEastAsia" w:hAnsiTheme="minorHAnsi" w:cstheme="minorBidi"/>
          <w:sz w:val="22"/>
          <w:szCs w:val="22"/>
          <w:lang w:val="en-US"/>
        </w:rPr>
      </w:pPr>
      <w:r>
        <w:t>C.2.2.2.5</w:t>
      </w:r>
      <w:r>
        <w:tab/>
        <w:t>Post-Conditions</w:t>
      </w:r>
      <w:r>
        <w:tab/>
      </w:r>
      <w:r>
        <w:fldChar w:fldCharType="begin"/>
      </w:r>
      <w:r>
        <w:instrText xml:space="preserve"> PAGEREF _Toc418660952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w:t>
      </w:r>
      <w:r>
        <w:t>.6</w:t>
      </w:r>
      <w:r>
        <w:tab/>
      </w:r>
      <w:r>
        <w:rPr>
          <w:lang w:eastAsia="ko-KR"/>
        </w:rPr>
        <w:t>Exceptions</w:t>
      </w:r>
      <w:r>
        <w:tab/>
      </w:r>
      <w:r>
        <w:fldChar w:fldCharType="begin"/>
      </w:r>
      <w:r>
        <w:instrText xml:space="preserve"> PAGEREF _Toc418660953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2</w:t>
      </w:r>
      <w:r>
        <w:t>.7</w:t>
      </w:r>
      <w:r>
        <w:tab/>
      </w:r>
      <w:r>
        <w:rPr>
          <w:lang w:eastAsia="ko-KR"/>
        </w:rPr>
        <w:t>Policies for Use</w:t>
      </w:r>
      <w:r>
        <w:tab/>
      </w:r>
      <w:r>
        <w:fldChar w:fldCharType="begin"/>
      </w:r>
      <w:r>
        <w:instrText xml:space="preserve"> PAGEREF _Toc418660954 \h </w:instrText>
      </w:r>
      <w:r>
        <w:fldChar w:fldCharType="separate"/>
      </w:r>
      <w:r>
        <w:t>190</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3</w:t>
      </w:r>
      <w:r>
        <w:tab/>
        <w:t>deleteNodesFromServiceSubscription</w:t>
      </w:r>
      <w:r>
        <w:tab/>
      </w:r>
      <w:r>
        <w:fldChar w:fldCharType="begin"/>
      </w:r>
      <w:r>
        <w:instrText xml:space="preserve"> PAGEREF _Toc418660955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.1</w:t>
      </w:r>
      <w:r>
        <w:tab/>
        <w:t>Description</w:t>
      </w:r>
      <w:r>
        <w:tab/>
      </w:r>
      <w:r>
        <w:fldChar w:fldCharType="begin"/>
      </w:r>
      <w:r>
        <w:instrText xml:space="preserve"> PAGEREF _Toc418660956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.2</w:t>
      </w:r>
      <w:r>
        <w:tab/>
        <w:t>Pre-Conditions</w:t>
      </w:r>
      <w:r>
        <w:tab/>
      </w:r>
      <w:r>
        <w:fldChar w:fldCharType="begin"/>
      </w:r>
      <w:r>
        <w:instrText xml:space="preserve"> PAGEREF _Toc418660957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.3</w:t>
      </w:r>
      <w:r>
        <w:tab/>
        <w:t>Signature – deleteNodesFromServiceSubscription</w:t>
      </w:r>
      <w:r>
        <w:tab/>
      </w:r>
      <w:r>
        <w:fldChar w:fldCharType="begin"/>
      </w:r>
      <w:r>
        <w:instrText xml:space="preserve"> PAGEREF _Toc418660958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3.4</w:t>
      </w:r>
      <w:r>
        <w:tab/>
      </w:r>
      <w:r>
        <w:rPr>
          <w:lang w:eastAsia="ko-KR"/>
        </w:rPr>
        <w:t>Service Interactions</w:t>
      </w:r>
      <w:r>
        <w:tab/>
      </w:r>
      <w:r>
        <w:fldChar w:fldCharType="begin"/>
      </w:r>
      <w:r>
        <w:instrText xml:space="preserve"> PAGEREF _Toc418660959 \h </w:instrText>
      </w:r>
      <w:r>
        <w:fldChar w:fldCharType="separate"/>
      </w:r>
      <w:r>
        <w:t>190</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.5</w:t>
      </w:r>
      <w:r>
        <w:tab/>
      </w:r>
      <w:r>
        <w:rPr>
          <w:lang w:eastAsia="ko-KR"/>
        </w:rPr>
        <w:t>Post-Conditions</w:t>
      </w:r>
      <w:r>
        <w:tab/>
      </w:r>
      <w:r>
        <w:fldChar w:fldCharType="begin"/>
      </w:r>
      <w:r>
        <w:instrText xml:space="preserve"> PAGEREF _Toc418660960 \h </w:instrText>
      </w:r>
      <w:r>
        <w:fldChar w:fldCharType="separate"/>
      </w:r>
      <w:r>
        <w:t>191</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.6</w:t>
      </w:r>
      <w:r>
        <w:tab/>
      </w:r>
      <w:r>
        <w:rPr>
          <w:lang w:eastAsia="ko-KR"/>
        </w:rPr>
        <w:t>Exceptions</w:t>
      </w:r>
      <w:r>
        <w:tab/>
      </w:r>
      <w:r>
        <w:fldChar w:fldCharType="begin"/>
      </w:r>
      <w:r>
        <w:instrText xml:space="preserve"> PAGEREF _Toc418660961 \h </w:instrText>
      </w:r>
      <w:r>
        <w:fldChar w:fldCharType="separate"/>
      </w:r>
      <w:r>
        <w:t>191</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3</w:t>
      </w:r>
      <w:r>
        <w:t>.7</w:t>
      </w:r>
      <w:r>
        <w:tab/>
      </w:r>
      <w:r>
        <w:rPr>
          <w:lang w:eastAsia="ko-KR"/>
        </w:rPr>
        <w:t>Policies for Use</w:t>
      </w:r>
      <w:r>
        <w:tab/>
      </w:r>
      <w:r>
        <w:fldChar w:fldCharType="begin"/>
      </w:r>
      <w:r>
        <w:instrText xml:space="preserve"> PAGEREF _Toc418660962 \h </w:instrText>
      </w:r>
      <w:r>
        <w:fldChar w:fldCharType="separate"/>
      </w:r>
      <w:r>
        <w:t>191</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4</w:t>
      </w:r>
      <w:r>
        <w:tab/>
        <w:t>getNodesForServiceSubscription</w:t>
      </w:r>
      <w:r>
        <w:tab/>
      </w:r>
      <w:r>
        <w:fldChar w:fldCharType="begin"/>
      </w:r>
      <w:r>
        <w:instrText xml:space="preserve"> PAGEREF _Toc418660963 \h </w:instrText>
      </w:r>
      <w:r>
        <w:fldChar w:fldCharType="separate"/>
      </w:r>
      <w:r>
        <w:t>191</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.1</w:t>
      </w:r>
      <w:r>
        <w:tab/>
        <w:t>Description</w:t>
      </w:r>
      <w:r>
        <w:tab/>
      </w:r>
      <w:r>
        <w:fldChar w:fldCharType="begin"/>
      </w:r>
      <w:r>
        <w:instrText xml:space="preserve"> PAGEREF _Toc418660964 \h </w:instrText>
      </w:r>
      <w:r>
        <w:fldChar w:fldCharType="separate"/>
      </w:r>
      <w:r>
        <w:t>191</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.2</w:t>
      </w:r>
      <w:r>
        <w:tab/>
        <w:t>Pre-Conditions</w:t>
      </w:r>
      <w:r>
        <w:tab/>
      </w:r>
      <w:r>
        <w:fldChar w:fldCharType="begin"/>
      </w:r>
      <w:r>
        <w:instrText xml:space="preserve"> PAGEREF _Toc418660965 \h </w:instrText>
      </w:r>
      <w:r>
        <w:fldChar w:fldCharType="separate"/>
      </w:r>
      <w:r>
        <w:t>192</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.3</w:t>
      </w:r>
      <w:r>
        <w:tab/>
        <w:t>Signature – getNodesForServiceSubscription</w:t>
      </w:r>
      <w:r>
        <w:tab/>
      </w:r>
      <w:r>
        <w:fldChar w:fldCharType="begin"/>
      </w:r>
      <w:r>
        <w:instrText xml:space="preserve"> PAGEREF _Toc418660966 \h </w:instrText>
      </w:r>
      <w:r>
        <w:fldChar w:fldCharType="separate"/>
      </w:r>
      <w:r>
        <w:t>192</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4.4</w:t>
      </w:r>
      <w:r>
        <w:tab/>
      </w:r>
      <w:r>
        <w:rPr>
          <w:lang w:eastAsia="ko-KR"/>
        </w:rPr>
        <w:t>Service Interactions</w:t>
      </w:r>
      <w:r>
        <w:tab/>
      </w:r>
      <w:r>
        <w:fldChar w:fldCharType="begin"/>
      </w:r>
      <w:r>
        <w:instrText xml:space="preserve"> PAGEREF _Toc418660967 \h </w:instrText>
      </w:r>
      <w:r>
        <w:fldChar w:fldCharType="separate"/>
      </w:r>
      <w:r>
        <w:t>192</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.5</w:t>
      </w:r>
      <w:r>
        <w:tab/>
      </w:r>
      <w:r>
        <w:rPr>
          <w:lang w:eastAsia="ko-KR"/>
        </w:rPr>
        <w:t>Post-Conditions</w:t>
      </w:r>
      <w:r>
        <w:tab/>
      </w:r>
      <w:r>
        <w:fldChar w:fldCharType="begin"/>
      </w:r>
      <w:r>
        <w:instrText xml:space="preserve"> PAGEREF _Toc418660968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.6</w:t>
      </w:r>
      <w:r>
        <w:tab/>
      </w:r>
      <w:r>
        <w:rPr>
          <w:lang w:eastAsia="ko-KR"/>
        </w:rPr>
        <w:t>Exceptions</w:t>
      </w:r>
      <w:r>
        <w:tab/>
      </w:r>
      <w:r>
        <w:fldChar w:fldCharType="begin"/>
      </w:r>
      <w:r>
        <w:instrText xml:space="preserve"> PAGEREF _Toc418660969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4</w:t>
      </w:r>
      <w:r>
        <w:t>.7</w:t>
      </w:r>
      <w:r>
        <w:tab/>
      </w:r>
      <w:r>
        <w:rPr>
          <w:lang w:eastAsia="ko-KR"/>
        </w:rPr>
        <w:t>Policies for Use</w:t>
      </w:r>
      <w:r>
        <w:tab/>
      </w:r>
      <w:r>
        <w:fldChar w:fldCharType="begin"/>
      </w:r>
      <w:r>
        <w:instrText xml:space="preserve"> PAGEREF _Toc418660970 \h </w:instrText>
      </w:r>
      <w:r>
        <w:fldChar w:fldCharType="separate"/>
      </w:r>
      <w:r>
        <w:t>193</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5</w:t>
      </w:r>
      <w:r>
        <w:tab/>
        <w:t>createApplicationRule</w:t>
      </w:r>
      <w:r>
        <w:tab/>
      </w:r>
      <w:r>
        <w:fldChar w:fldCharType="begin"/>
      </w:r>
      <w:r>
        <w:instrText xml:space="preserve"> PAGEREF _Toc418660971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.1</w:t>
      </w:r>
      <w:r>
        <w:tab/>
        <w:t>Description</w:t>
      </w:r>
      <w:r>
        <w:tab/>
      </w:r>
      <w:r>
        <w:fldChar w:fldCharType="begin"/>
      </w:r>
      <w:r>
        <w:instrText xml:space="preserve"> PAGEREF _Toc418660972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.2</w:t>
      </w:r>
      <w:r>
        <w:tab/>
        <w:t>Pre-Conditions</w:t>
      </w:r>
      <w:r>
        <w:tab/>
      </w:r>
      <w:r>
        <w:fldChar w:fldCharType="begin"/>
      </w:r>
      <w:r>
        <w:instrText xml:space="preserve"> PAGEREF _Toc418660973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.3</w:t>
      </w:r>
      <w:r>
        <w:tab/>
        <w:t>Signature – createApplicationRule</w:t>
      </w:r>
      <w:r>
        <w:tab/>
      </w:r>
      <w:r>
        <w:fldChar w:fldCharType="begin"/>
      </w:r>
      <w:r>
        <w:instrText xml:space="preserve"> PAGEREF _Toc418660974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5.4</w:t>
      </w:r>
      <w:r>
        <w:tab/>
      </w:r>
      <w:r>
        <w:rPr>
          <w:lang w:eastAsia="ko-KR"/>
        </w:rPr>
        <w:t>Service Interactions</w:t>
      </w:r>
      <w:r>
        <w:tab/>
      </w:r>
      <w:r>
        <w:fldChar w:fldCharType="begin"/>
      </w:r>
      <w:r>
        <w:instrText xml:space="preserve"> PAGEREF _Toc418660975 \h </w:instrText>
      </w:r>
      <w:r>
        <w:fldChar w:fldCharType="separate"/>
      </w:r>
      <w:r>
        <w:t>193</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.5</w:t>
      </w:r>
      <w:r>
        <w:tab/>
      </w:r>
      <w:r>
        <w:rPr>
          <w:lang w:eastAsia="ko-KR"/>
        </w:rPr>
        <w:t>Post-Conditions</w:t>
      </w:r>
      <w:r>
        <w:tab/>
      </w:r>
      <w:r>
        <w:fldChar w:fldCharType="begin"/>
      </w:r>
      <w:r>
        <w:instrText xml:space="preserve"> PAGEREF _Toc418660976 \h </w:instrText>
      </w:r>
      <w:r>
        <w:fldChar w:fldCharType="separate"/>
      </w:r>
      <w:r>
        <w:t>194</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.6</w:t>
      </w:r>
      <w:r>
        <w:tab/>
      </w:r>
      <w:r>
        <w:rPr>
          <w:lang w:eastAsia="ko-KR"/>
        </w:rPr>
        <w:t>Exceptions</w:t>
      </w:r>
      <w:r>
        <w:tab/>
      </w:r>
      <w:r>
        <w:fldChar w:fldCharType="begin"/>
      </w:r>
      <w:r>
        <w:instrText xml:space="preserve"> PAGEREF _Toc418660977 \h </w:instrText>
      </w:r>
      <w:r>
        <w:fldChar w:fldCharType="separate"/>
      </w:r>
      <w:r>
        <w:t>194</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5</w:t>
      </w:r>
      <w:r>
        <w:t>.7</w:t>
      </w:r>
      <w:r>
        <w:tab/>
      </w:r>
      <w:r>
        <w:rPr>
          <w:lang w:eastAsia="ko-KR"/>
        </w:rPr>
        <w:t>Policies for Use</w:t>
      </w:r>
      <w:r>
        <w:tab/>
      </w:r>
      <w:r>
        <w:fldChar w:fldCharType="begin"/>
      </w:r>
      <w:r>
        <w:instrText xml:space="preserve"> PAGEREF _Toc418660978 \h </w:instrText>
      </w:r>
      <w:r>
        <w:fldChar w:fldCharType="separate"/>
      </w:r>
      <w:r>
        <w:t>194</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6</w:t>
      </w:r>
      <w:r>
        <w:tab/>
        <w:t>deleteApplicationRules</w:t>
      </w:r>
      <w:r>
        <w:tab/>
      </w:r>
      <w:r>
        <w:fldChar w:fldCharType="begin"/>
      </w:r>
      <w:r>
        <w:instrText xml:space="preserve"> PAGEREF _Toc418660979 \h </w:instrText>
      </w:r>
      <w:r>
        <w:fldChar w:fldCharType="separate"/>
      </w:r>
      <w:r>
        <w:t>194</w:t>
      </w:r>
      <w:r>
        <w:fldChar w:fldCharType="end"/>
      </w:r>
    </w:p>
    <w:p w:rsidR="000F472D" w:rsidRDefault="000F472D">
      <w:pPr>
        <w:pStyle w:val="TOC5"/>
        <w:rPr>
          <w:rFonts w:asciiTheme="minorHAnsi" w:eastAsiaTheme="minorEastAsia" w:hAnsiTheme="minorHAnsi" w:cstheme="minorBidi"/>
          <w:sz w:val="22"/>
          <w:szCs w:val="22"/>
          <w:lang w:val="en-US"/>
        </w:rPr>
      </w:pPr>
      <w:r>
        <w:lastRenderedPageBreak/>
        <w:t>C.2.2.</w:t>
      </w:r>
      <w:r>
        <w:rPr>
          <w:lang w:eastAsia="zh-CN"/>
        </w:rPr>
        <w:t>6</w:t>
      </w:r>
      <w:r>
        <w:t>.1</w:t>
      </w:r>
      <w:r>
        <w:tab/>
        <w:t>Description</w:t>
      </w:r>
      <w:r>
        <w:tab/>
      </w:r>
      <w:r>
        <w:fldChar w:fldCharType="begin"/>
      </w:r>
      <w:r>
        <w:instrText xml:space="preserve"> PAGEREF _Toc418660980 \h </w:instrText>
      </w:r>
      <w:r>
        <w:fldChar w:fldCharType="separate"/>
      </w:r>
      <w:r>
        <w:t>194</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6</w:t>
      </w:r>
      <w:r>
        <w:t>.2</w:t>
      </w:r>
      <w:r>
        <w:tab/>
        <w:t>Pre-Conditions</w:t>
      </w:r>
      <w:r>
        <w:tab/>
      </w:r>
      <w:r>
        <w:fldChar w:fldCharType="begin"/>
      </w:r>
      <w:r>
        <w:instrText xml:space="preserve"> PAGEREF _Toc418660981 \h </w:instrText>
      </w:r>
      <w:r>
        <w:fldChar w:fldCharType="separate"/>
      </w:r>
      <w:r>
        <w:t>195</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6</w:t>
      </w:r>
      <w:r>
        <w:t>.3</w:t>
      </w:r>
      <w:r>
        <w:tab/>
        <w:t>Signature – deleteApplicationRules</w:t>
      </w:r>
      <w:r>
        <w:tab/>
      </w:r>
      <w:r>
        <w:fldChar w:fldCharType="begin"/>
      </w:r>
      <w:r>
        <w:instrText xml:space="preserve"> PAGEREF _Toc418660982 \h </w:instrText>
      </w:r>
      <w:r>
        <w:fldChar w:fldCharType="separate"/>
      </w:r>
      <w:r>
        <w:t>195</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6.4</w:t>
      </w:r>
      <w:r>
        <w:tab/>
      </w:r>
      <w:r>
        <w:rPr>
          <w:lang w:eastAsia="ko-KR"/>
        </w:rPr>
        <w:t>Service Interactions</w:t>
      </w:r>
      <w:r>
        <w:tab/>
      </w:r>
      <w:r>
        <w:fldChar w:fldCharType="begin"/>
      </w:r>
      <w:r>
        <w:instrText xml:space="preserve"> PAGEREF _Toc418660983 \h </w:instrText>
      </w:r>
      <w:r>
        <w:fldChar w:fldCharType="separate"/>
      </w:r>
      <w:r>
        <w:t>195</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6</w:t>
      </w:r>
      <w:r>
        <w:t>.5</w:t>
      </w:r>
      <w:r>
        <w:tab/>
      </w:r>
      <w:r>
        <w:rPr>
          <w:lang w:eastAsia="ko-KR"/>
        </w:rPr>
        <w:t>Post-Conditions</w:t>
      </w:r>
      <w:r>
        <w:tab/>
      </w:r>
      <w:r>
        <w:fldChar w:fldCharType="begin"/>
      </w:r>
      <w:r>
        <w:instrText xml:space="preserve"> PAGEREF _Toc418660984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6</w:t>
      </w:r>
      <w:r>
        <w:t>.6</w:t>
      </w:r>
      <w:r>
        <w:tab/>
      </w:r>
      <w:r>
        <w:rPr>
          <w:lang w:eastAsia="ko-KR"/>
        </w:rPr>
        <w:t>Exceptions</w:t>
      </w:r>
      <w:r>
        <w:tab/>
      </w:r>
      <w:r>
        <w:fldChar w:fldCharType="begin"/>
      </w:r>
      <w:r>
        <w:instrText xml:space="preserve"> PAGEREF _Toc418660985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 2.</w:t>
      </w:r>
      <w:r>
        <w:rPr>
          <w:lang w:eastAsia="zh-CN"/>
        </w:rPr>
        <w:t>6</w:t>
      </w:r>
      <w:r>
        <w:t>.7</w:t>
      </w:r>
      <w:r>
        <w:tab/>
      </w:r>
      <w:r>
        <w:rPr>
          <w:lang w:eastAsia="ko-KR"/>
        </w:rPr>
        <w:t>Policies for Use</w:t>
      </w:r>
      <w:r>
        <w:tab/>
      </w:r>
      <w:r>
        <w:fldChar w:fldCharType="begin"/>
      </w:r>
      <w:r>
        <w:instrText xml:space="preserve"> PAGEREF _Toc418660986 \h </w:instrText>
      </w:r>
      <w:r>
        <w:fldChar w:fldCharType="separate"/>
      </w:r>
      <w:r>
        <w:t>196</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7</w:t>
      </w:r>
      <w:r>
        <w:tab/>
        <w:t>getApplicationRules</w:t>
      </w:r>
      <w:r>
        <w:tab/>
      </w:r>
      <w:r>
        <w:fldChar w:fldCharType="begin"/>
      </w:r>
      <w:r>
        <w:instrText xml:space="preserve"> PAGEREF _Toc418660987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.1</w:t>
      </w:r>
      <w:r>
        <w:tab/>
        <w:t>Description</w:t>
      </w:r>
      <w:r>
        <w:tab/>
      </w:r>
      <w:r>
        <w:fldChar w:fldCharType="begin"/>
      </w:r>
      <w:r>
        <w:instrText xml:space="preserve"> PAGEREF _Toc418660988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.2</w:t>
      </w:r>
      <w:r>
        <w:tab/>
        <w:t>Pre-Conditions</w:t>
      </w:r>
      <w:r>
        <w:tab/>
      </w:r>
      <w:r>
        <w:fldChar w:fldCharType="begin"/>
      </w:r>
      <w:r>
        <w:instrText xml:space="preserve"> PAGEREF _Toc418660989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.3</w:t>
      </w:r>
      <w:r>
        <w:tab/>
        <w:t>Signature – getApplicationRules</w:t>
      </w:r>
      <w:r>
        <w:tab/>
      </w:r>
      <w:r>
        <w:fldChar w:fldCharType="begin"/>
      </w:r>
      <w:r>
        <w:instrText xml:space="preserve"> PAGEREF _Toc418660990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7.4</w:t>
      </w:r>
      <w:r>
        <w:tab/>
      </w:r>
      <w:r>
        <w:rPr>
          <w:lang w:eastAsia="ko-KR"/>
        </w:rPr>
        <w:t>Service Interactions</w:t>
      </w:r>
      <w:r>
        <w:tab/>
      </w:r>
      <w:r>
        <w:fldChar w:fldCharType="begin"/>
      </w:r>
      <w:r>
        <w:instrText xml:space="preserve"> PAGEREF _Toc418660991 \h </w:instrText>
      </w:r>
      <w:r>
        <w:fldChar w:fldCharType="separate"/>
      </w:r>
      <w:r>
        <w:t>196</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.5</w:t>
      </w:r>
      <w:r>
        <w:tab/>
      </w:r>
      <w:r>
        <w:rPr>
          <w:lang w:eastAsia="ko-KR"/>
        </w:rPr>
        <w:t>Post-Conditions</w:t>
      </w:r>
      <w:r>
        <w:tab/>
      </w:r>
      <w:r>
        <w:fldChar w:fldCharType="begin"/>
      </w:r>
      <w:r>
        <w:instrText xml:space="preserve"> PAGEREF _Toc418660992 \h </w:instrText>
      </w:r>
      <w:r>
        <w:fldChar w:fldCharType="separate"/>
      </w:r>
      <w:r>
        <w:t>197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.6</w:t>
      </w:r>
      <w:r>
        <w:tab/>
      </w:r>
      <w:r>
        <w:rPr>
          <w:lang w:eastAsia="ko-KR"/>
        </w:rPr>
        <w:t>Exceptions</w:t>
      </w:r>
      <w:r>
        <w:tab/>
      </w:r>
      <w:r>
        <w:fldChar w:fldCharType="begin"/>
      </w:r>
      <w:r>
        <w:instrText xml:space="preserve"> PAGEREF _Toc418660993 \h </w:instrText>
      </w:r>
      <w:r>
        <w:fldChar w:fldCharType="separate"/>
      </w:r>
      <w:r>
        <w:t>197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7</w:t>
      </w:r>
      <w:r>
        <w:t>.7</w:t>
      </w:r>
      <w:r>
        <w:tab/>
      </w:r>
      <w:r>
        <w:rPr>
          <w:lang w:eastAsia="ko-KR"/>
        </w:rPr>
        <w:t>Policies for Use</w:t>
      </w:r>
      <w:r>
        <w:tab/>
      </w:r>
      <w:r>
        <w:fldChar w:fldCharType="begin"/>
      </w:r>
      <w:r>
        <w:instrText xml:space="preserve"> PAGEREF _Toc418660994 \h </w:instrText>
      </w:r>
      <w:r>
        <w:fldChar w:fldCharType="separate"/>
      </w:r>
      <w:r>
        <w:t>197</w:t>
      </w:r>
      <w:r>
        <w:fldChar w:fldCharType="end"/>
      </w:r>
    </w:p>
    <w:p w:rsidR="000F472D" w:rsidRDefault="000F472D">
      <w:pPr>
        <w:pStyle w:val="TOC4"/>
        <w:rPr>
          <w:rFonts w:asciiTheme="minorHAnsi" w:eastAsiaTheme="minorEastAsia" w:hAnsiTheme="minorHAnsi" w:cstheme="minorBidi"/>
          <w:sz w:val="22"/>
          <w:szCs w:val="22"/>
          <w:lang w:val="en-US"/>
        </w:rPr>
      </w:pPr>
      <w:r>
        <w:t>C.2.2.</w:t>
      </w:r>
      <w:r>
        <w:rPr>
          <w:lang w:eastAsia="zh-CN"/>
        </w:rPr>
        <w:t>8</w:t>
      </w:r>
      <w:r>
        <w:tab/>
        <w:t>updateApplicationRule</w:t>
      </w:r>
      <w:r>
        <w:tab/>
      </w:r>
      <w:r>
        <w:fldChar w:fldCharType="begin"/>
      </w:r>
      <w:r>
        <w:instrText xml:space="preserve"> PAGEREF _Toc418660995 \h </w:instrText>
      </w:r>
      <w:r>
        <w:fldChar w:fldCharType="separate"/>
      </w:r>
      <w:r>
        <w:t>197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8</w:t>
      </w:r>
      <w:r>
        <w:t>.1</w:t>
      </w:r>
      <w:r>
        <w:tab/>
        <w:t>Description</w:t>
      </w:r>
      <w:r>
        <w:tab/>
      </w:r>
      <w:r>
        <w:fldChar w:fldCharType="begin"/>
      </w:r>
      <w:r>
        <w:instrText xml:space="preserve"> PAGEREF _Toc418660996 \h </w:instrText>
      </w:r>
      <w:r>
        <w:fldChar w:fldCharType="separate"/>
      </w:r>
      <w:r>
        <w:t>197</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8</w:t>
      </w:r>
      <w:r>
        <w:t>.2</w:t>
      </w:r>
      <w:r>
        <w:tab/>
        <w:t>Pre-Conditions</w:t>
      </w:r>
      <w:r>
        <w:tab/>
      </w:r>
      <w:r>
        <w:fldChar w:fldCharType="begin"/>
      </w:r>
      <w:r>
        <w:instrText xml:space="preserve"> PAGEREF _Toc418660997 \h </w:instrText>
      </w:r>
      <w:r>
        <w:fldChar w:fldCharType="separate"/>
      </w:r>
      <w:r>
        <w:t>198</w:t>
      </w:r>
      <w:r>
        <w:fldChar w:fldCharType="end"/>
      </w:r>
    </w:p>
    <w:p w:rsidR="000F472D" w:rsidRDefault="000F472D">
      <w:pPr>
        <w:pStyle w:val="TOC5"/>
        <w:rPr>
          <w:rFonts w:asciiTheme="minorHAnsi" w:eastAsiaTheme="minorEastAsia" w:hAnsiTheme="minorHAnsi" w:cstheme="minorBidi"/>
          <w:sz w:val="22"/>
          <w:szCs w:val="22"/>
          <w:lang w:val="en-US"/>
        </w:rPr>
      </w:pPr>
      <w:r>
        <w:t>C.2.2.8.3</w:t>
      </w:r>
      <w:r>
        <w:tab/>
        <w:t>Signature – updateApplicationRule</w:t>
      </w:r>
      <w:r>
        <w:tab/>
      </w:r>
      <w:r>
        <w:fldChar w:fldCharType="begin"/>
      </w:r>
      <w:r>
        <w:instrText xml:space="preserve"> PAGEREF _Toc418660998 \h </w:instrText>
      </w:r>
      <w:r>
        <w:fldChar w:fldCharType="separate"/>
      </w:r>
      <w:r>
        <w:t>198</w:t>
      </w:r>
      <w:r>
        <w:fldChar w:fldCharType="end"/>
      </w:r>
    </w:p>
    <w:p w:rsidR="000F472D" w:rsidRDefault="000F472D">
      <w:pPr>
        <w:pStyle w:val="TOC5"/>
        <w:rPr>
          <w:rFonts w:asciiTheme="minorHAnsi" w:eastAsiaTheme="minorEastAsia" w:hAnsiTheme="minorHAnsi" w:cstheme="minorBidi"/>
          <w:sz w:val="22"/>
          <w:szCs w:val="22"/>
          <w:lang w:val="en-US"/>
        </w:rPr>
      </w:pPr>
      <w:r>
        <w:t>C.2.2.8</w:t>
      </w:r>
      <w:r>
        <w:rPr>
          <w:lang w:eastAsia="zh-CN"/>
        </w:rPr>
        <w:t>.4</w:t>
      </w:r>
      <w:r>
        <w:tab/>
      </w:r>
      <w:r>
        <w:rPr>
          <w:lang w:eastAsia="ko-KR"/>
        </w:rPr>
        <w:t>Service Interactions</w:t>
      </w:r>
      <w:r>
        <w:tab/>
      </w:r>
      <w:r>
        <w:fldChar w:fldCharType="begin"/>
      </w:r>
      <w:r>
        <w:instrText xml:space="preserve"> PAGEREF _Toc418660999 \h </w:instrText>
      </w:r>
      <w:r>
        <w:fldChar w:fldCharType="separate"/>
      </w:r>
      <w:r>
        <w:t>198</w:t>
      </w:r>
      <w:r>
        <w:fldChar w:fldCharType="end"/>
      </w:r>
    </w:p>
    <w:p w:rsidR="000F472D" w:rsidRDefault="000F472D">
      <w:pPr>
        <w:pStyle w:val="TOC5"/>
        <w:rPr>
          <w:rFonts w:asciiTheme="minorHAnsi" w:eastAsiaTheme="minorEastAsia" w:hAnsiTheme="minorHAnsi" w:cstheme="minorBidi"/>
          <w:sz w:val="22"/>
          <w:szCs w:val="22"/>
          <w:lang w:val="en-US"/>
        </w:rPr>
      </w:pPr>
      <w:r>
        <w:t>C.2.2.8.5</w:t>
      </w:r>
      <w:r>
        <w:tab/>
        <w:t>Post-Conditions</w:t>
      </w:r>
      <w:r>
        <w:tab/>
      </w:r>
      <w:r>
        <w:fldChar w:fldCharType="begin"/>
      </w:r>
      <w:r>
        <w:instrText xml:space="preserve"> PAGEREF _Toc418661000 \h </w:instrText>
      </w:r>
      <w:r>
        <w:fldChar w:fldCharType="separate"/>
      </w:r>
      <w:r>
        <w:t>199</w:t>
      </w:r>
      <w:r>
        <w:fldChar w:fldCharType="end"/>
      </w:r>
    </w:p>
    <w:p w:rsidR="000F472D" w:rsidRDefault="000F472D">
      <w:pPr>
        <w:pStyle w:val="TOC5"/>
        <w:rPr>
          <w:rFonts w:asciiTheme="minorHAnsi" w:eastAsiaTheme="minorEastAsia" w:hAnsiTheme="minorHAnsi" w:cstheme="minorBidi"/>
          <w:sz w:val="22"/>
          <w:szCs w:val="22"/>
          <w:lang w:val="en-US"/>
        </w:rPr>
      </w:pPr>
      <w:r>
        <w:t>C.2.2.8.6</w:t>
      </w:r>
      <w:r>
        <w:tab/>
      </w:r>
      <w:r>
        <w:rPr>
          <w:lang w:eastAsia="ko-KR"/>
        </w:rPr>
        <w:t>Exceptions</w:t>
      </w:r>
      <w:r>
        <w:tab/>
      </w:r>
      <w:r>
        <w:fldChar w:fldCharType="begin"/>
      </w:r>
      <w:r>
        <w:instrText xml:space="preserve"> PAGEREF _Toc418661001 \h </w:instrText>
      </w:r>
      <w:r>
        <w:fldChar w:fldCharType="separate"/>
      </w:r>
      <w:r>
        <w:t>199</w:t>
      </w:r>
      <w:r>
        <w:fldChar w:fldCharType="end"/>
      </w:r>
    </w:p>
    <w:p w:rsidR="000F472D" w:rsidRDefault="000F472D">
      <w:pPr>
        <w:pStyle w:val="TOC5"/>
        <w:rPr>
          <w:rFonts w:asciiTheme="minorHAnsi" w:eastAsiaTheme="minorEastAsia" w:hAnsiTheme="minorHAnsi" w:cstheme="minorBidi"/>
          <w:sz w:val="22"/>
          <w:szCs w:val="22"/>
          <w:lang w:val="en-US"/>
        </w:rPr>
      </w:pPr>
      <w:r>
        <w:t>C.2.2.8.7</w:t>
      </w:r>
      <w:r>
        <w:tab/>
      </w:r>
      <w:r>
        <w:rPr>
          <w:lang w:eastAsia="ko-KR"/>
        </w:rPr>
        <w:t>Policies for Use</w:t>
      </w:r>
      <w:r>
        <w:tab/>
      </w:r>
      <w:r>
        <w:fldChar w:fldCharType="begin"/>
      </w:r>
      <w:r>
        <w:instrText xml:space="preserve"> PAGEREF _Toc418661002 \h </w:instrText>
      </w:r>
      <w:r>
        <w:fldChar w:fldCharType="separate"/>
      </w:r>
      <w:r>
        <w:t>199</w:t>
      </w:r>
      <w:r>
        <w:fldChar w:fldCharType="end"/>
      </w:r>
    </w:p>
    <w:p w:rsidR="000F472D" w:rsidRDefault="000F472D">
      <w:pPr>
        <w:pStyle w:val="TOC4"/>
        <w:rPr>
          <w:rFonts w:asciiTheme="minorHAnsi" w:eastAsiaTheme="minorEastAsia" w:hAnsiTheme="minorHAnsi" w:cstheme="minorBidi"/>
          <w:sz w:val="22"/>
          <w:szCs w:val="22"/>
          <w:lang w:val="en-US"/>
        </w:rPr>
      </w:pPr>
      <w:r>
        <w:t>C.2.2.9</w:t>
      </w:r>
      <w:r>
        <w:tab/>
        <w:t>updateNodeForServiceSubscription</w:t>
      </w:r>
      <w:r>
        <w:tab/>
      </w:r>
      <w:r>
        <w:fldChar w:fldCharType="begin"/>
      </w:r>
      <w:r>
        <w:instrText xml:space="preserve"> PAGEREF _Toc418661003 \h </w:instrText>
      </w:r>
      <w:r>
        <w:fldChar w:fldCharType="separate"/>
      </w:r>
      <w:r>
        <w:t>199</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9</w:t>
      </w:r>
      <w:r>
        <w:t>.1</w:t>
      </w:r>
      <w:r>
        <w:tab/>
        <w:t>Description</w:t>
      </w:r>
      <w:r>
        <w:tab/>
      </w:r>
      <w:r>
        <w:fldChar w:fldCharType="begin"/>
      </w:r>
      <w:r>
        <w:instrText xml:space="preserve"> PAGEREF _Toc418661004 \h </w:instrText>
      </w:r>
      <w:r>
        <w:fldChar w:fldCharType="separate"/>
      </w:r>
      <w:r>
        <w:t>199</w:t>
      </w:r>
      <w:r>
        <w:fldChar w:fldCharType="end"/>
      </w:r>
    </w:p>
    <w:p w:rsidR="000F472D" w:rsidRDefault="000F472D">
      <w:pPr>
        <w:pStyle w:val="TOC5"/>
        <w:rPr>
          <w:rFonts w:asciiTheme="minorHAnsi" w:eastAsiaTheme="minorEastAsia" w:hAnsiTheme="minorHAnsi" w:cstheme="minorBidi"/>
          <w:sz w:val="22"/>
          <w:szCs w:val="22"/>
          <w:lang w:val="en-US"/>
        </w:rPr>
      </w:pPr>
      <w:r>
        <w:t>C.2.2.</w:t>
      </w:r>
      <w:r>
        <w:rPr>
          <w:lang w:eastAsia="zh-CN"/>
        </w:rPr>
        <w:t>9</w:t>
      </w:r>
      <w:r>
        <w:t>.2</w:t>
      </w:r>
      <w:r>
        <w:tab/>
        <w:t>Pre-Conditions</w:t>
      </w:r>
      <w:r>
        <w:tab/>
      </w:r>
      <w:r>
        <w:fldChar w:fldCharType="begin"/>
      </w:r>
      <w:r>
        <w:instrText xml:space="preserve"> PAGEREF _Toc418661005 \h </w:instrText>
      </w:r>
      <w:r>
        <w:fldChar w:fldCharType="separate"/>
      </w:r>
      <w:r>
        <w:t>200</w:t>
      </w:r>
      <w:r>
        <w:fldChar w:fldCharType="end"/>
      </w:r>
    </w:p>
    <w:p w:rsidR="000F472D" w:rsidRDefault="000F472D">
      <w:pPr>
        <w:pStyle w:val="TOC5"/>
        <w:rPr>
          <w:rFonts w:asciiTheme="minorHAnsi" w:eastAsiaTheme="minorEastAsia" w:hAnsiTheme="minorHAnsi" w:cstheme="minorBidi"/>
          <w:sz w:val="22"/>
          <w:szCs w:val="22"/>
          <w:lang w:val="en-US"/>
        </w:rPr>
      </w:pPr>
      <w:r>
        <w:t>C.2.2.9.3</w:t>
      </w:r>
      <w:r>
        <w:tab/>
        <w:t>Signature – updateNodeForServiceSubscription</w:t>
      </w:r>
      <w:r>
        <w:tab/>
      </w:r>
      <w:r>
        <w:fldChar w:fldCharType="begin"/>
      </w:r>
      <w:r>
        <w:instrText xml:space="preserve"> PAGEREF _Toc418661006 \h </w:instrText>
      </w:r>
      <w:r>
        <w:fldChar w:fldCharType="separate"/>
      </w:r>
      <w:r>
        <w:t>200</w:t>
      </w:r>
      <w:r>
        <w:fldChar w:fldCharType="end"/>
      </w:r>
    </w:p>
    <w:p w:rsidR="000F472D" w:rsidRDefault="000F472D">
      <w:pPr>
        <w:pStyle w:val="TOC5"/>
        <w:rPr>
          <w:rFonts w:asciiTheme="minorHAnsi" w:eastAsiaTheme="minorEastAsia" w:hAnsiTheme="minorHAnsi" w:cstheme="minorBidi"/>
          <w:sz w:val="22"/>
          <w:szCs w:val="22"/>
          <w:lang w:val="en-US"/>
        </w:rPr>
      </w:pPr>
      <w:r>
        <w:t>C.2.2.9</w:t>
      </w:r>
      <w:r>
        <w:rPr>
          <w:lang w:eastAsia="zh-CN"/>
        </w:rPr>
        <w:t>.4</w:t>
      </w:r>
      <w:r>
        <w:tab/>
      </w:r>
      <w:r>
        <w:rPr>
          <w:lang w:eastAsia="ko-KR"/>
        </w:rPr>
        <w:t>Service Interactions</w:t>
      </w:r>
      <w:r>
        <w:tab/>
      </w:r>
      <w:r>
        <w:fldChar w:fldCharType="begin"/>
      </w:r>
      <w:r>
        <w:instrText xml:space="preserve"> PAGEREF _Toc418661007 \h </w:instrText>
      </w:r>
      <w:r>
        <w:fldChar w:fldCharType="separate"/>
      </w:r>
      <w:r>
        <w:t>200</w:t>
      </w:r>
      <w:r>
        <w:fldChar w:fldCharType="end"/>
      </w:r>
    </w:p>
    <w:p w:rsidR="000F472D" w:rsidRDefault="000F472D">
      <w:pPr>
        <w:pStyle w:val="TOC5"/>
        <w:rPr>
          <w:rFonts w:asciiTheme="minorHAnsi" w:eastAsiaTheme="minorEastAsia" w:hAnsiTheme="minorHAnsi" w:cstheme="minorBidi"/>
          <w:sz w:val="22"/>
          <w:szCs w:val="22"/>
          <w:lang w:val="en-US"/>
        </w:rPr>
      </w:pPr>
      <w:r>
        <w:t>C.2.2.9.5</w:t>
      </w:r>
      <w:r>
        <w:tab/>
        <w:t>Post-Conditions</w:t>
      </w:r>
      <w:r>
        <w:tab/>
      </w:r>
      <w:r>
        <w:fldChar w:fldCharType="begin"/>
      </w:r>
      <w:r>
        <w:instrText xml:space="preserve"> PAGEREF _Toc418661008 \h </w:instrText>
      </w:r>
      <w:r>
        <w:fldChar w:fldCharType="separate"/>
      </w:r>
      <w:r>
        <w:t>201</w:t>
      </w:r>
      <w:r>
        <w:fldChar w:fldCharType="end"/>
      </w:r>
    </w:p>
    <w:p w:rsidR="000F472D" w:rsidRDefault="000F472D">
      <w:pPr>
        <w:pStyle w:val="TOC5"/>
        <w:rPr>
          <w:rFonts w:asciiTheme="minorHAnsi" w:eastAsiaTheme="minorEastAsia" w:hAnsiTheme="minorHAnsi" w:cstheme="minorBidi"/>
          <w:sz w:val="22"/>
          <w:szCs w:val="22"/>
          <w:lang w:val="en-US"/>
        </w:rPr>
      </w:pPr>
      <w:r>
        <w:t>C.2.2.9.6</w:t>
      </w:r>
      <w:r>
        <w:tab/>
      </w:r>
      <w:r>
        <w:rPr>
          <w:lang w:eastAsia="ko-KR"/>
        </w:rPr>
        <w:t>Exceptions</w:t>
      </w:r>
      <w:r>
        <w:tab/>
      </w:r>
      <w:r>
        <w:fldChar w:fldCharType="begin"/>
      </w:r>
      <w:r>
        <w:instrText xml:space="preserve"> PAGEREF _Toc418661009 \h </w:instrText>
      </w:r>
      <w:r>
        <w:fldChar w:fldCharType="separate"/>
      </w:r>
      <w:r>
        <w:t>201</w:t>
      </w:r>
      <w:r>
        <w:fldChar w:fldCharType="end"/>
      </w:r>
    </w:p>
    <w:p w:rsidR="000F472D" w:rsidRDefault="000F472D">
      <w:pPr>
        <w:pStyle w:val="TOC5"/>
        <w:rPr>
          <w:rFonts w:asciiTheme="minorHAnsi" w:eastAsiaTheme="minorEastAsia" w:hAnsiTheme="minorHAnsi" w:cstheme="minorBidi"/>
          <w:sz w:val="22"/>
          <w:szCs w:val="22"/>
          <w:lang w:val="en-US"/>
        </w:rPr>
      </w:pPr>
      <w:r>
        <w:t>C.2.2.9.7</w:t>
      </w:r>
      <w:r>
        <w:tab/>
      </w:r>
      <w:r>
        <w:rPr>
          <w:lang w:eastAsia="ko-KR"/>
        </w:rPr>
        <w:t>Policies for Use</w:t>
      </w:r>
      <w:r>
        <w:tab/>
      </w:r>
      <w:r>
        <w:fldChar w:fldCharType="begin"/>
      </w:r>
      <w:r>
        <w:instrText xml:space="preserve"> PAGEREF _Toc418661010 \h </w:instrText>
      </w:r>
      <w:r>
        <w:fldChar w:fldCharType="separate"/>
      </w:r>
      <w:r>
        <w:t>201</w:t>
      </w:r>
      <w:r>
        <w:fldChar w:fldCharType="end"/>
      </w:r>
    </w:p>
    <w:p w:rsidR="000F472D" w:rsidRDefault="000F472D">
      <w:pPr>
        <w:pStyle w:val="TOC1"/>
        <w:rPr>
          <w:rFonts w:asciiTheme="minorHAnsi" w:eastAsiaTheme="minorEastAsia" w:hAnsiTheme="minorHAnsi" w:cstheme="minorBidi"/>
          <w:szCs w:val="22"/>
          <w:lang w:val="en-US"/>
        </w:rPr>
      </w:pPr>
      <w:r>
        <w:t>Annex D (informative): Device Management Services</w:t>
      </w:r>
      <w:r>
        <w:tab/>
      </w:r>
      <w:r>
        <w:fldChar w:fldCharType="begin"/>
      </w:r>
      <w:r>
        <w:instrText xml:space="preserve"> PAGEREF _Toc418661011 \h </w:instrText>
      </w:r>
      <w:r>
        <w:fldChar w:fldCharType="separate"/>
      </w:r>
      <w:r>
        <w:t>202</w:t>
      </w:r>
      <w:r>
        <w:fldChar w:fldCharType="end"/>
      </w:r>
    </w:p>
    <w:p w:rsidR="000F472D" w:rsidRDefault="000F472D">
      <w:pPr>
        <w:pStyle w:val="TOC2"/>
        <w:rPr>
          <w:rFonts w:asciiTheme="minorHAnsi" w:eastAsiaTheme="minorEastAsia" w:hAnsiTheme="minorHAnsi" w:cstheme="minorBidi"/>
          <w:sz w:val="22"/>
          <w:szCs w:val="22"/>
          <w:lang w:val="en-US"/>
        </w:rPr>
      </w:pPr>
      <w:r>
        <w:t>D.1</w:t>
      </w:r>
      <w:r>
        <w:tab/>
        <w:t>Overview</w:t>
      </w:r>
      <w:r>
        <w:tab/>
      </w:r>
      <w:r>
        <w:fldChar w:fldCharType="begin"/>
      </w:r>
      <w:r>
        <w:instrText xml:space="preserve"> PAGEREF _Toc418661012 \h </w:instrText>
      </w:r>
      <w:r>
        <w:fldChar w:fldCharType="separate"/>
      </w:r>
      <w:r>
        <w:t>202</w:t>
      </w:r>
      <w:r>
        <w:fldChar w:fldCharType="end"/>
      </w:r>
    </w:p>
    <w:p w:rsidR="000F472D" w:rsidRDefault="000F472D">
      <w:pPr>
        <w:pStyle w:val="TOC2"/>
        <w:rPr>
          <w:rFonts w:asciiTheme="minorHAnsi" w:eastAsiaTheme="minorEastAsia" w:hAnsiTheme="minorHAnsi" w:cstheme="minorBidi"/>
          <w:sz w:val="22"/>
          <w:szCs w:val="22"/>
          <w:lang w:val="en-US"/>
        </w:rPr>
      </w:pPr>
      <w:r>
        <w:rPr>
          <w:lang w:eastAsia="zh-CN"/>
        </w:rPr>
        <w:t>D</w:t>
      </w:r>
      <w:r>
        <w:t>.2</w:t>
      </w:r>
      <w:r>
        <w:tab/>
        <w:t>Supporting Services</w:t>
      </w:r>
      <w:r>
        <w:tab/>
      </w:r>
      <w:r>
        <w:fldChar w:fldCharType="begin"/>
      </w:r>
      <w:r>
        <w:instrText xml:space="preserve"> PAGEREF _Toc418661013 \h </w:instrText>
      </w:r>
      <w:r>
        <w:fldChar w:fldCharType="separate"/>
      </w:r>
      <w:r>
        <w:t>202</w:t>
      </w:r>
      <w:r>
        <w:fldChar w:fldCharType="end"/>
      </w:r>
    </w:p>
    <w:p w:rsidR="000F472D" w:rsidRDefault="000F472D">
      <w:pPr>
        <w:pStyle w:val="TOC3"/>
        <w:rPr>
          <w:rFonts w:asciiTheme="minorHAnsi" w:eastAsiaTheme="minorEastAsia" w:hAnsiTheme="minorHAnsi" w:cstheme="minorBidi"/>
          <w:sz w:val="22"/>
          <w:szCs w:val="22"/>
          <w:lang w:val="en-US"/>
        </w:rPr>
      </w:pPr>
      <w:r>
        <w:rPr>
          <w:lang w:eastAsia="zh-CN"/>
        </w:rPr>
        <w:t>D</w:t>
      </w:r>
      <w:r>
        <w:t>.2.</w:t>
      </w:r>
      <w:r>
        <w:rPr>
          <w:lang w:eastAsia="zh-CN"/>
        </w:rPr>
        <w:t>1</w:t>
      </w:r>
      <w:r>
        <w:tab/>
        <w:t>Overview</w:t>
      </w:r>
      <w:r>
        <w:tab/>
      </w:r>
      <w:r>
        <w:fldChar w:fldCharType="begin"/>
      </w:r>
      <w:r>
        <w:instrText xml:space="preserve"> PAGEREF _Toc418661014 \h </w:instrText>
      </w:r>
      <w:r>
        <w:fldChar w:fldCharType="separate"/>
      </w:r>
      <w:r>
        <w:t>202</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eastAsia="zh-CN"/>
        </w:rPr>
        <w:t>D</w:t>
      </w:r>
      <w:r w:rsidRPr="00F25841">
        <w:rPr>
          <w:lang w:val="en-US"/>
        </w:rPr>
        <w:t>.2.</w:t>
      </w:r>
      <w:r w:rsidRPr="00F25841">
        <w:rPr>
          <w:lang w:val="en-US" w:eastAsia="zh-CN"/>
        </w:rPr>
        <w:t>2</w:t>
      </w:r>
      <w:r w:rsidRPr="00F25841">
        <w:rPr>
          <w:lang w:val="en-US"/>
        </w:rPr>
        <w:tab/>
        <w:t>Service Capabilities</w:t>
      </w:r>
      <w:r>
        <w:tab/>
      </w:r>
      <w:r>
        <w:fldChar w:fldCharType="begin"/>
      </w:r>
      <w:r>
        <w:instrText xml:space="preserve"> PAGEREF _Toc418661015 \h </w:instrText>
      </w:r>
      <w:r>
        <w:fldChar w:fldCharType="separate"/>
      </w:r>
      <w:r>
        <w:t>202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D.2.2.1</w:t>
      </w:r>
      <w:r w:rsidRPr="00F25841">
        <w:rPr>
          <w:lang w:val="en-US"/>
        </w:rPr>
        <w:tab/>
        <w:t>downloadFirmware</w:t>
      </w:r>
      <w:r>
        <w:tab/>
      </w:r>
      <w:r>
        <w:fldChar w:fldCharType="begin"/>
      </w:r>
      <w:r>
        <w:instrText xml:space="preserve"> PAGEREF _Toc418661016 \h </w:instrText>
      </w:r>
      <w:r>
        <w:fldChar w:fldCharType="separate"/>
      </w:r>
      <w:r>
        <w:t>202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D.2.2.1.1</w:t>
      </w:r>
      <w:r w:rsidRPr="00F25841">
        <w:rPr>
          <w:lang w:val="en-US"/>
        </w:rPr>
        <w:tab/>
        <w:t>Description</w:t>
      </w:r>
      <w:r>
        <w:tab/>
      </w:r>
      <w:r>
        <w:fldChar w:fldCharType="begin"/>
      </w:r>
      <w:r>
        <w:instrText xml:space="preserve"> PAGEREF _Toc418661017 \h </w:instrText>
      </w:r>
      <w:r>
        <w:fldChar w:fldCharType="separate"/>
      </w:r>
      <w:r>
        <w:t>202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D.2.2.1.2</w:t>
      </w:r>
      <w:r w:rsidRPr="00F25841">
        <w:rPr>
          <w:lang w:val="en-US"/>
        </w:rPr>
        <w:tab/>
        <w:t>Pre-Conditions</w:t>
      </w:r>
      <w:r>
        <w:tab/>
      </w:r>
      <w:r>
        <w:fldChar w:fldCharType="begin"/>
      </w:r>
      <w:r>
        <w:instrText xml:space="preserve"> PAGEREF _Toc418661018 \h </w:instrText>
      </w:r>
      <w:r>
        <w:fldChar w:fldCharType="separate"/>
      </w:r>
      <w:r>
        <w:t>202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D.2.2.1.3</w:t>
      </w:r>
      <w:r w:rsidRPr="00F25841">
        <w:rPr>
          <w:lang w:val="en-US"/>
        </w:rPr>
        <w:tab/>
        <w:t>Signature – downloadFirmware</w:t>
      </w:r>
      <w:r>
        <w:tab/>
      </w:r>
      <w:r>
        <w:fldChar w:fldCharType="begin"/>
      </w:r>
      <w:r>
        <w:instrText xml:space="preserve"> PAGEREF _Toc418661019 \h </w:instrText>
      </w:r>
      <w:r>
        <w:fldChar w:fldCharType="separate"/>
      </w:r>
      <w:r>
        <w:t>202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D.2.2.1.4</w:t>
      </w:r>
      <w:r w:rsidRPr="00F25841">
        <w:rPr>
          <w:lang w:val="en-US"/>
        </w:rPr>
        <w:tab/>
      </w:r>
      <w:r w:rsidRPr="00F25841">
        <w:rPr>
          <w:lang w:val="en-US" w:eastAsia="ko-KR"/>
        </w:rPr>
        <w:t>Service Interactions</w:t>
      </w:r>
      <w:r>
        <w:tab/>
      </w:r>
      <w:r>
        <w:fldChar w:fldCharType="begin"/>
      </w:r>
      <w:r>
        <w:instrText xml:space="preserve"> PAGEREF _Toc418661020 \h </w:instrText>
      </w:r>
      <w:r>
        <w:fldChar w:fldCharType="separate"/>
      </w:r>
      <w:r>
        <w:t>202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D.2.2.1.5</w:t>
      </w:r>
      <w:r w:rsidRPr="00F25841">
        <w:rPr>
          <w:lang w:val="en-US"/>
        </w:rPr>
        <w:tab/>
      </w:r>
      <w:r w:rsidRPr="00F25841">
        <w:rPr>
          <w:lang w:val="en-US" w:eastAsia="ko-KR"/>
        </w:rPr>
        <w:t>Post-Conditions</w:t>
      </w:r>
      <w:r>
        <w:tab/>
      </w:r>
      <w:r>
        <w:fldChar w:fldCharType="begin"/>
      </w:r>
      <w:r>
        <w:instrText xml:space="preserve"> PAGEREF _Toc418661021 \h </w:instrText>
      </w:r>
      <w:r>
        <w:fldChar w:fldCharType="separate"/>
      </w:r>
      <w:r>
        <w:t>203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D.2.2.1.6</w:t>
      </w:r>
      <w:r w:rsidRPr="00F25841">
        <w:rPr>
          <w:lang w:val="en-US"/>
        </w:rPr>
        <w:tab/>
      </w:r>
      <w:r w:rsidRPr="00F25841">
        <w:rPr>
          <w:lang w:val="en-US" w:eastAsia="ko-KR"/>
        </w:rPr>
        <w:t>Exceptions</w:t>
      </w:r>
      <w:r>
        <w:tab/>
      </w:r>
      <w:r>
        <w:fldChar w:fldCharType="begin"/>
      </w:r>
      <w:r>
        <w:instrText xml:space="preserve"> PAGEREF _Toc418661022 \h </w:instrText>
      </w:r>
      <w:r>
        <w:fldChar w:fldCharType="separate"/>
      </w:r>
      <w:r>
        <w:t>203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D.2.2.1.7</w:t>
      </w:r>
      <w:r w:rsidRPr="00F25841">
        <w:rPr>
          <w:lang w:val="en-US"/>
        </w:rPr>
        <w:tab/>
      </w:r>
      <w:r w:rsidRPr="00F25841">
        <w:rPr>
          <w:lang w:val="en-US" w:eastAsia="ko-KR"/>
        </w:rPr>
        <w:t>Policies for Use</w:t>
      </w:r>
      <w:r>
        <w:tab/>
      </w:r>
      <w:r>
        <w:fldChar w:fldCharType="begin"/>
      </w:r>
      <w:r>
        <w:instrText xml:space="preserve"> PAGEREF _Toc418661023 \h </w:instrText>
      </w:r>
      <w:r>
        <w:fldChar w:fldCharType="separate"/>
      </w:r>
      <w:r>
        <w:t>203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D.2.2.2</w:t>
      </w:r>
      <w:r w:rsidRPr="00F25841">
        <w:rPr>
          <w:lang w:val="en-US"/>
        </w:rPr>
        <w:tab/>
        <w:t>installFirmware</w:t>
      </w:r>
      <w:r>
        <w:tab/>
      </w:r>
      <w:r>
        <w:fldChar w:fldCharType="begin"/>
      </w:r>
      <w:r>
        <w:instrText xml:space="preserve"> PAGEREF _Toc418661024 \h </w:instrText>
      </w:r>
      <w:r>
        <w:fldChar w:fldCharType="separate"/>
      </w:r>
      <w:r>
        <w:t>203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D.2.2.2.1</w:t>
      </w:r>
      <w:r w:rsidRPr="00F25841">
        <w:rPr>
          <w:lang w:val="en-US"/>
        </w:rPr>
        <w:tab/>
        <w:t>Description</w:t>
      </w:r>
      <w:r>
        <w:tab/>
      </w:r>
      <w:r>
        <w:fldChar w:fldCharType="begin"/>
      </w:r>
      <w:r>
        <w:instrText xml:space="preserve"> PAGEREF _Toc418661025 \h </w:instrText>
      </w:r>
      <w:r>
        <w:fldChar w:fldCharType="separate"/>
      </w:r>
      <w:r>
        <w:t>203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D.2.2.2.2</w:t>
      </w:r>
      <w:r w:rsidRPr="00F25841">
        <w:rPr>
          <w:lang w:val="en-US"/>
        </w:rPr>
        <w:tab/>
        <w:t>Pre-Conditions</w:t>
      </w:r>
      <w:r>
        <w:tab/>
      </w:r>
      <w:r>
        <w:fldChar w:fldCharType="begin"/>
      </w:r>
      <w:r>
        <w:instrText xml:space="preserve"> PAGEREF _Toc418661026 \h </w:instrText>
      </w:r>
      <w:r>
        <w:fldChar w:fldCharType="separate"/>
      </w:r>
      <w:r>
        <w:t>203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D.2.2.2.3</w:t>
      </w:r>
      <w:r w:rsidRPr="00F25841">
        <w:rPr>
          <w:lang w:val="en-US"/>
        </w:rPr>
        <w:tab/>
        <w:t>Signature – installFirmware</w:t>
      </w:r>
      <w:r>
        <w:tab/>
      </w:r>
      <w:r>
        <w:fldChar w:fldCharType="begin"/>
      </w:r>
      <w:r>
        <w:instrText xml:space="preserve"> PAGEREF _Toc418661027 \h </w:instrText>
      </w:r>
      <w:r>
        <w:fldChar w:fldCharType="separate"/>
      </w:r>
      <w:r>
        <w:t>204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D.2.2.2.4</w:t>
      </w:r>
      <w:r w:rsidRPr="00F25841">
        <w:rPr>
          <w:lang w:val="en-US"/>
        </w:rPr>
        <w:tab/>
      </w:r>
      <w:r w:rsidRPr="00F25841">
        <w:rPr>
          <w:lang w:val="en-US" w:eastAsia="ko-KR"/>
        </w:rPr>
        <w:t>Service Interactions</w:t>
      </w:r>
      <w:r>
        <w:tab/>
      </w:r>
      <w:r>
        <w:fldChar w:fldCharType="begin"/>
      </w:r>
      <w:r>
        <w:instrText xml:space="preserve"> PAGEREF _Toc418661028 \h </w:instrText>
      </w:r>
      <w:r>
        <w:fldChar w:fldCharType="separate"/>
      </w:r>
      <w:r>
        <w:t>204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D.2.2.2.5</w:t>
      </w:r>
      <w:r w:rsidRPr="00F25841">
        <w:rPr>
          <w:lang w:val="en-US"/>
        </w:rPr>
        <w:tab/>
      </w:r>
      <w:r w:rsidRPr="00F25841">
        <w:rPr>
          <w:lang w:val="en-US" w:eastAsia="ko-KR"/>
        </w:rPr>
        <w:t>Post-Conditions</w:t>
      </w:r>
      <w:r>
        <w:tab/>
      </w:r>
      <w:r>
        <w:fldChar w:fldCharType="begin"/>
      </w:r>
      <w:r>
        <w:instrText xml:space="preserve"> PAGEREF _Toc418661029 \h </w:instrText>
      </w:r>
      <w:r>
        <w:fldChar w:fldCharType="separate"/>
      </w:r>
      <w:r>
        <w:t>204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D.2.2.2.6</w:t>
      </w:r>
      <w:r w:rsidRPr="00F25841">
        <w:rPr>
          <w:lang w:val="en-US"/>
        </w:rPr>
        <w:tab/>
      </w:r>
      <w:r w:rsidRPr="00F25841">
        <w:rPr>
          <w:lang w:val="en-US" w:eastAsia="ko-KR"/>
        </w:rPr>
        <w:t>Exceptions</w:t>
      </w:r>
      <w:r>
        <w:tab/>
      </w:r>
      <w:r>
        <w:fldChar w:fldCharType="begin"/>
      </w:r>
      <w:r>
        <w:instrText xml:space="preserve"> PAGEREF _Toc418661030 \h </w:instrText>
      </w:r>
      <w:r>
        <w:fldChar w:fldCharType="separate"/>
      </w:r>
      <w:r>
        <w:t>204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D.2.2.2.7</w:t>
      </w:r>
      <w:r w:rsidRPr="00F25841">
        <w:rPr>
          <w:lang w:val="en-US"/>
        </w:rPr>
        <w:tab/>
      </w:r>
      <w:r w:rsidRPr="00F25841">
        <w:rPr>
          <w:lang w:val="en-US" w:eastAsia="ko-KR"/>
        </w:rPr>
        <w:t>Policies for Use</w:t>
      </w:r>
      <w:r>
        <w:tab/>
      </w:r>
      <w:r>
        <w:fldChar w:fldCharType="begin"/>
      </w:r>
      <w:r>
        <w:instrText xml:space="preserve"> PAGEREF _Toc418661031 \h </w:instrText>
      </w:r>
      <w:r>
        <w:fldChar w:fldCharType="separate"/>
      </w:r>
      <w:r>
        <w:t>204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ab/>
        <w:t>getFirmwareInformation</w:t>
      </w:r>
      <w:r>
        <w:tab/>
      </w:r>
      <w:r>
        <w:fldChar w:fldCharType="begin"/>
      </w:r>
      <w:r>
        <w:instrText xml:space="preserve"> PAGEREF _Toc418661032 \h </w:instrText>
      </w:r>
      <w:r>
        <w:fldChar w:fldCharType="separate"/>
      </w:r>
      <w:r>
        <w:t>205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.1</w:t>
      </w:r>
      <w:r w:rsidRPr="00F25841">
        <w:rPr>
          <w:lang w:val="en-US"/>
        </w:rPr>
        <w:tab/>
        <w:t>Description</w:t>
      </w:r>
      <w:r>
        <w:tab/>
      </w:r>
      <w:r>
        <w:fldChar w:fldCharType="begin"/>
      </w:r>
      <w:r>
        <w:instrText xml:space="preserve"> PAGEREF _Toc418661033 \h </w:instrText>
      </w:r>
      <w:r>
        <w:fldChar w:fldCharType="separate"/>
      </w:r>
      <w:r>
        <w:t>205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.2</w:t>
      </w:r>
      <w:r w:rsidRPr="00F25841">
        <w:rPr>
          <w:lang w:val="en-US"/>
        </w:rPr>
        <w:tab/>
        <w:t>Pre-Conditions</w:t>
      </w:r>
      <w:r>
        <w:tab/>
      </w:r>
      <w:r>
        <w:fldChar w:fldCharType="begin"/>
      </w:r>
      <w:r>
        <w:instrText xml:space="preserve"> PAGEREF _Toc418661034 \h </w:instrText>
      </w:r>
      <w:r>
        <w:fldChar w:fldCharType="separate"/>
      </w:r>
      <w:r>
        <w:t>205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.3</w:t>
      </w:r>
      <w:r w:rsidRPr="00F25841">
        <w:rPr>
          <w:lang w:val="en-US"/>
        </w:rPr>
        <w:tab/>
        <w:t>Signature – getFirmwareInformation</w:t>
      </w:r>
      <w:r>
        <w:tab/>
      </w:r>
      <w:r>
        <w:fldChar w:fldCharType="begin"/>
      </w:r>
      <w:r>
        <w:instrText xml:space="preserve"> PAGEREF _Toc418661035 \h </w:instrText>
      </w:r>
      <w:r>
        <w:fldChar w:fldCharType="separate"/>
      </w:r>
      <w:r>
        <w:t>205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_Toc418661036 \h </w:instrText>
      </w:r>
      <w:r>
        <w:fldChar w:fldCharType="separate"/>
      </w:r>
      <w:r>
        <w:t>205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_Toc418661037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_Toc418661038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3</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_Toc418661039 \h </w:instrText>
      </w:r>
      <w:r>
        <w:fldChar w:fldCharType="separate"/>
      </w:r>
      <w:r>
        <w:t>206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D.2.2.4</w:t>
      </w:r>
      <w:r w:rsidRPr="00F25841">
        <w:rPr>
          <w:lang w:val="en-US"/>
        </w:rPr>
        <w:tab/>
        <w:t>getFirmwareExecStatus</w:t>
      </w:r>
      <w:r>
        <w:tab/>
      </w:r>
      <w:r>
        <w:fldChar w:fldCharType="begin"/>
      </w:r>
      <w:r>
        <w:instrText xml:space="preserve"> PAGEREF _Toc418661040 \</w:instrText>
      </w:r>
      <w:r>
        <w:lastRenderedPageBreak/>
        <w:instrText xml:space="preserve">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4</w:t>
      </w:r>
      <w:r w:rsidRPr="00F25841">
        <w:rPr>
          <w:lang w:val="en-US"/>
        </w:rPr>
        <w:t>.1</w:t>
      </w:r>
      <w:r w:rsidRPr="00F25841">
        <w:rPr>
          <w:lang w:val="en-US"/>
        </w:rPr>
        <w:tab/>
        <w:t>Description</w:t>
      </w:r>
      <w:r>
        <w:tab/>
      </w:r>
      <w:r>
        <w:fldChar w:fldCharType="begin"/>
      </w:r>
      <w:r>
        <w:instrText xml:space="preserve"> PAGEREF _Toc418661041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4</w:t>
      </w:r>
      <w:r w:rsidRPr="00F25841">
        <w:rPr>
          <w:lang w:val="en-US"/>
        </w:rPr>
        <w:t>.2</w:t>
      </w:r>
      <w:r w:rsidRPr="00F25841">
        <w:rPr>
          <w:lang w:val="en-US"/>
        </w:rPr>
        <w:tab/>
        <w:t>Pre-Conditions</w:t>
      </w:r>
      <w:r>
        <w:tab/>
      </w:r>
      <w:r>
        <w:fldChar w:fldCharType="begin"/>
      </w:r>
      <w:r>
        <w:instrText xml:space="preserve"> PAGEREF _Toc418661042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D.2.2.4.3</w:t>
      </w:r>
      <w:r w:rsidRPr="00F25841">
        <w:rPr>
          <w:lang w:val="en-US"/>
        </w:rPr>
        <w:tab/>
        <w:t>Signature – getFirmwareExecStatus</w:t>
      </w:r>
      <w:r>
        <w:tab/>
      </w:r>
      <w:r>
        <w:fldChar w:fldCharType="begin"/>
      </w:r>
      <w:r>
        <w:instrText xml:space="preserve"> PAGEREF _Toc418661043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4</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_Toc418661044 \h </w:instrText>
      </w:r>
      <w:r>
        <w:fldChar w:fldCharType="separate"/>
      </w:r>
      <w:r>
        <w:t>206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4</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_Toc418661045 \h </w:instrText>
      </w:r>
      <w:r>
        <w:fldChar w:fldCharType="separate"/>
      </w:r>
      <w:r>
        <w:t>207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4</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_Toc418661046 \h </w:instrText>
      </w:r>
      <w:r>
        <w:fldChar w:fldCharType="separate"/>
      </w:r>
      <w:r>
        <w:t>207</w:t>
      </w:r>
      <w:r>
        <w:fldChar w:fldCharType="end"/>
      </w:r>
    </w:p>
    <w:p w:rsidR="000F472D" w:rsidRDefault="000F472D">
      <w:pPr>
        <w:pStyle w:val="TOC5"/>
        <w:rPr>
          <w:rFonts w:asciiTheme="minorHAnsi" w:eastAsiaTheme="minorEastAsia" w:hAnsiTheme="minorHAnsi" w:cstheme="minorBidi"/>
          <w:sz w:val="22"/>
          <w:szCs w:val="22"/>
          <w:lang w:val="en-US"/>
        </w:rPr>
      </w:pPr>
      <w:r>
        <w:t>D.2.2.</w:t>
      </w:r>
      <w:r>
        <w:rPr>
          <w:lang w:eastAsia="zh-CN"/>
        </w:rPr>
        <w:t>4</w:t>
      </w:r>
      <w:r>
        <w:t>.7</w:t>
      </w:r>
      <w:r>
        <w:tab/>
      </w:r>
      <w:r>
        <w:rPr>
          <w:lang w:eastAsia="ko-KR"/>
        </w:rPr>
        <w:t>Policies for Use</w:t>
      </w:r>
      <w:r>
        <w:tab/>
      </w:r>
      <w:r>
        <w:fldChar w:fldCharType="begin"/>
      </w:r>
      <w:r>
        <w:instrText xml:space="preserve"> PAGEREF _Toc418661047 \h </w:instrText>
      </w:r>
      <w:r>
        <w:fldChar w:fldCharType="separate"/>
      </w:r>
      <w:r>
        <w:t>207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ab/>
      </w:r>
      <w:r w:rsidRPr="00F25841">
        <w:rPr>
          <w:lang w:val="en-US" w:eastAsia="zh-CN"/>
        </w:rPr>
        <w:t>deviceManagementReport</w:t>
      </w:r>
      <w:r>
        <w:tab/>
      </w:r>
      <w:r>
        <w:fldChar w:fldCharType="begin"/>
      </w:r>
      <w:r>
        <w:instrText xml:space="preserve"> PAGEREF _Toc418661048 \h </w:instrText>
      </w:r>
      <w:r>
        <w:fldChar w:fldCharType="separate"/>
      </w:r>
      <w:r>
        <w:t>207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.1</w:t>
      </w:r>
      <w:r w:rsidRPr="00F25841">
        <w:rPr>
          <w:lang w:val="en-US"/>
        </w:rPr>
        <w:tab/>
        <w:t>Description</w:t>
      </w:r>
      <w:r>
        <w:tab/>
      </w:r>
      <w:r>
        <w:fldChar w:fldCharType="begin"/>
      </w:r>
      <w:r>
        <w:instrText xml:space="preserve"> PAGEREF _Toc418661049 \h </w:instrText>
      </w:r>
      <w:r>
        <w:fldChar w:fldCharType="separate"/>
      </w:r>
      <w:r>
        <w:t>207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.2</w:t>
      </w:r>
      <w:r w:rsidRPr="00F25841">
        <w:rPr>
          <w:lang w:val="en-US"/>
        </w:rPr>
        <w:tab/>
        <w:t>Pre-Conditions</w:t>
      </w:r>
      <w:r>
        <w:tab/>
      </w:r>
      <w:r>
        <w:fldChar w:fldCharType="begin"/>
      </w:r>
      <w:r>
        <w:instrText xml:space="preserve"> PAGEREF _Toc418661050 \h </w:instrText>
      </w:r>
      <w:r>
        <w:fldChar w:fldCharType="separate"/>
      </w:r>
      <w:r>
        <w:t>207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.3</w:t>
      </w:r>
      <w:r w:rsidRPr="00F25841">
        <w:rPr>
          <w:lang w:val="en-US"/>
        </w:rPr>
        <w:tab/>
        <w:t>Signature –</w:t>
      </w:r>
      <w:r w:rsidRPr="00F25841">
        <w:rPr>
          <w:lang w:val="en-US" w:eastAsia="zh-CN"/>
        </w:rPr>
        <w:t>deviceManagementReport</w:t>
      </w:r>
      <w:r>
        <w:tab/>
      </w:r>
      <w:r>
        <w:fldChar w:fldCharType="begin"/>
      </w:r>
      <w:r>
        <w:instrText xml:space="preserve"> PAGEREF _Toc418661051 \h </w:instrText>
      </w:r>
      <w:r>
        <w:fldChar w:fldCharType="separate"/>
      </w:r>
      <w:r>
        <w:t>208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_Toc418661052 \h </w:instrText>
      </w:r>
      <w:r>
        <w:fldChar w:fldCharType="separate"/>
      </w:r>
      <w:r>
        <w:t>208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D.2.2.5.5</w:t>
      </w:r>
      <w:r w:rsidRPr="00F25841">
        <w:rPr>
          <w:lang w:val="en-US"/>
        </w:rPr>
        <w:tab/>
        <w:t>Post-Conditions</w:t>
      </w:r>
      <w:r>
        <w:tab/>
      </w:r>
      <w:r>
        <w:fldChar w:fldCharType="begin"/>
      </w:r>
      <w:r>
        <w:instrText xml:space="preserve"> PAGEREF _Toc418661053 \h </w:instrText>
      </w:r>
      <w:r>
        <w:fldChar w:fldCharType="separate"/>
      </w:r>
      <w:r>
        <w:t>208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_Toc418661054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5</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_Toc418661055 \h </w:instrText>
      </w:r>
      <w:r>
        <w:fldChar w:fldCharType="separate"/>
      </w:r>
      <w:r>
        <w:t>209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ab/>
      </w:r>
      <w:r w:rsidRPr="00F25841">
        <w:rPr>
          <w:lang w:val="en-US" w:eastAsia="zh-CN"/>
        </w:rPr>
        <w:t>upgrade</w:t>
      </w:r>
      <w:r w:rsidRPr="00F25841">
        <w:rPr>
          <w:lang w:val="en-US"/>
        </w:rPr>
        <w:t>Firmware</w:t>
      </w:r>
      <w:r>
        <w:tab/>
      </w:r>
      <w:r>
        <w:fldChar w:fldCharType="begin"/>
      </w:r>
      <w:r>
        <w:instrText xml:space="preserve"> PAGEREF _Toc418661056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.1</w:t>
      </w:r>
      <w:r w:rsidRPr="00F25841">
        <w:rPr>
          <w:lang w:val="en-US"/>
        </w:rPr>
        <w:tab/>
        <w:t>Description</w:t>
      </w:r>
      <w:r>
        <w:tab/>
      </w:r>
      <w:r>
        <w:fldChar w:fldCharType="begin"/>
      </w:r>
      <w:r>
        <w:instrText xml:space="preserve"> PAGEREF _Toc418661057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.2</w:t>
      </w:r>
      <w:r w:rsidRPr="00F25841">
        <w:rPr>
          <w:lang w:val="en-US"/>
        </w:rPr>
        <w:tab/>
        <w:t>Pre-Conditions</w:t>
      </w:r>
      <w:r>
        <w:tab/>
      </w:r>
      <w:r>
        <w:fldChar w:fldCharType="begin"/>
      </w:r>
      <w:r>
        <w:instrText xml:space="preserve"> PAGEREF _Toc418661058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.3</w:t>
      </w:r>
      <w:r w:rsidRPr="00F25841">
        <w:rPr>
          <w:lang w:val="en-US"/>
        </w:rPr>
        <w:tab/>
        <w:t>Signature – upgradeFirmware</w:t>
      </w:r>
      <w:r>
        <w:tab/>
      </w:r>
      <w:r>
        <w:fldChar w:fldCharType="begin"/>
      </w:r>
      <w:r>
        <w:instrText xml:space="preserve"> PAGEREF _Toc418661059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_Toc418661060 \h </w:instrText>
      </w:r>
      <w:r>
        <w:fldChar w:fldCharType="separate"/>
      </w:r>
      <w:r>
        <w:t>209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_Toc418661061 \h </w:instrText>
      </w:r>
      <w:r>
        <w:fldChar w:fldCharType="separate"/>
      </w:r>
      <w:r>
        <w:t>210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_Toc418661062 \h </w:instrText>
      </w:r>
      <w:r>
        <w:fldChar w:fldCharType="separate"/>
      </w:r>
      <w:r>
        <w:t>210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w:t>
      </w:r>
      <w:r w:rsidRPr="00F25841">
        <w:rPr>
          <w:lang w:val="en-US" w:eastAsia="zh-CN"/>
        </w:rPr>
        <w:t>6</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_Toc418661063 \h </w:instrText>
      </w:r>
      <w:r>
        <w:fldChar w:fldCharType="separate"/>
      </w:r>
      <w:r>
        <w:t>210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D.2.2.7</w:t>
      </w:r>
      <w:r w:rsidRPr="00F25841">
        <w:rPr>
          <w:lang w:val="en-US"/>
        </w:rPr>
        <w:tab/>
      </w:r>
      <w:r w:rsidRPr="00F25841">
        <w:rPr>
          <w:lang w:val="en-US" w:eastAsia="zh-CN"/>
        </w:rPr>
        <w:t>get</w:t>
      </w:r>
      <w:r w:rsidRPr="00F25841">
        <w:rPr>
          <w:lang w:val="en-US"/>
        </w:rPr>
        <w:t>DeviceInformation</w:t>
      </w:r>
      <w:r>
        <w:tab/>
      </w:r>
      <w:r>
        <w:fldChar w:fldCharType="begin"/>
      </w:r>
      <w:r>
        <w:instrText xml:space="preserve"> PAGEREF _Toc418661064 \h </w:instrText>
      </w:r>
      <w:r>
        <w:fldChar w:fldCharType="separate"/>
      </w:r>
      <w:r>
        <w:t>210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.1</w:t>
      </w:r>
      <w:r w:rsidRPr="00F25841">
        <w:rPr>
          <w:lang w:val="en-US"/>
        </w:rPr>
        <w:tab/>
        <w:t>Description</w:t>
      </w:r>
      <w:r>
        <w:tab/>
      </w:r>
      <w:r>
        <w:fldChar w:fldCharType="begin"/>
      </w:r>
      <w:r>
        <w:instrText xml:space="preserve"> PAGEREF _Toc418661065 \h </w:instrText>
      </w:r>
      <w:r>
        <w:fldChar w:fldCharType="separate"/>
      </w:r>
      <w:r>
        <w:t>210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.2</w:t>
      </w:r>
      <w:r w:rsidRPr="00F25841">
        <w:rPr>
          <w:lang w:val="en-US"/>
        </w:rPr>
        <w:tab/>
        <w:t>Pre-Conditions</w:t>
      </w:r>
      <w:r>
        <w:tab/>
      </w:r>
      <w:r>
        <w:fldChar w:fldCharType="begin"/>
      </w:r>
      <w:r>
        <w:instrText xml:space="preserve"> PAGEREF _Toc418661066 \h </w:instrText>
      </w:r>
      <w:r>
        <w:fldChar w:fldCharType="separate"/>
      </w:r>
      <w:r>
        <w:t>211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.3</w:t>
      </w:r>
      <w:r w:rsidRPr="00F25841">
        <w:rPr>
          <w:lang w:val="en-US"/>
        </w:rPr>
        <w:tab/>
        <w:t xml:space="preserve">Signature – </w:t>
      </w:r>
      <w:r w:rsidRPr="00F25841">
        <w:rPr>
          <w:lang w:val="en-US" w:eastAsia="zh-CN"/>
        </w:rPr>
        <w:t>get</w:t>
      </w:r>
      <w:r w:rsidRPr="00F25841">
        <w:rPr>
          <w:lang w:val="en-US"/>
        </w:rPr>
        <w:t>DeviceInformation</w:t>
      </w:r>
      <w:r>
        <w:tab/>
      </w:r>
      <w:r>
        <w:fldChar w:fldCharType="begin"/>
      </w:r>
      <w:r>
        <w:instrText xml:space="preserve"> PAGEREF _Toc418661067 \h </w:instrText>
      </w:r>
      <w:r>
        <w:fldChar w:fldCharType="separate"/>
      </w:r>
      <w:r>
        <w:t>211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_Toc418661068 \h </w:instrText>
      </w:r>
      <w:r>
        <w:fldChar w:fldCharType="separate"/>
      </w:r>
      <w:r>
        <w:t>211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_Toc418661069 \h </w:instrText>
      </w:r>
      <w:r>
        <w:fldChar w:fldCharType="separate"/>
      </w:r>
      <w:r>
        <w:t>211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_Toc418661070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D.2.2.7</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_Toc418661071 \h </w:instrText>
      </w:r>
      <w:r>
        <w:fldChar w:fldCharType="separate"/>
      </w:r>
      <w:r>
        <w:t>212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D.2.2.8</w:t>
      </w:r>
      <w:r w:rsidRPr="00F25841">
        <w:rPr>
          <w:lang w:val="en-US"/>
        </w:rPr>
        <w:tab/>
      </w:r>
      <w:r w:rsidRPr="00F25841">
        <w:rPr>
          <w:lang w:val="en-US" w:eastAsia="zh-CN"/>
        </w:rPr>
        <w:t>getDeviceCapabilities</w:t>
      </w:r>
      <w:r>
        <w:tab/>
      </w:r>
      <w:r>
        <w:fldChar w:fldCharType="begin"/>
      </w:r>
      <w:r>
        <w:instrText xml:space="preserve"> PAGEREF _Toc418661072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.1</w:t>
      </w:r>
      <w:r w:rsidRPr="00F25841">
        <w:rPr>
          <w:lang w:val="en-US"/>
        </w:rPr>
        <w:tab/>
        <w:t>Description</w:t>
      </w:r>
      <w:r>
        <w:tab/>
      </w:r>
      <w:r>
        <w:fldChar w:fldCharType="begin"/>
      </w:r>
      <w:r>
        <w:instrText xml:space="preserve"> PAGEREF _Toc418661073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.2</w:t>
      </w:r>
      <w:r w:rsidRPr="00F25841">
        <w:rPr>
          <w:lang w:val="en-US"/>
        </w:rPr>
        <w:tab/>
        <w:t>Pre-Conditions</w:t>
      </w:r>
      <w:r>
        <w:tab/>
      </w:r>
      <w:r>
        <w:fldChar w:fldCharType="begin"/>
      </w:r>
      <w:r>
        <w:instrText xml:space="preserve"> PAGEREF _Toc418661074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.3</w:t>
      </w:r>
      <w:r w:rsidRPr="00F25841">
        <w:rPr>
          <w:lang w:val="en-US"/>
        </w:rPr>
        <w:tab/>
        <w:t xml:space="preserve">Signature – </w:t>
      </w:r>
      <w:r w:rsidRPr="00F25841">
        <w:rPr>
          <w:lang w:val="en-US" w:eastAsia="zh-CN"/>
        </w:rPr>
        <w:t>getDeviceCapabilities</w:t>
      </w:r>
      <w:r>
        <w:tab/>
      </w:r>
      <w:r>
        <w:fldChar w:fldCharType="begin"/>
      </w:r>
      <w:r>
        <w:instrText xml:space="preserve"> PAGEREF _Toc418661075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_Toc418661076 \h </w:instrText>
      </w:r>
      <w:r>
        <w:fldChar w:fldCharType="separate"/>
      </w:r>
      <w:r>
        <w:t>212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D.2.2.8.5</w:t>
      </w:r>
      <w:r w:rsidRPr="00F25841">
        <w:rPr>
          <w:lang w:val="en-US"/>
        </w:rPr>
        <w:tab/>
        <w:t>Post-Conditions</w:t>
      </w:r>
      <w:r>
        <w:tab/>
      </w:r>
      <w:r>
        <w:fldChar w:fldCharType="begin"/>
      </w:r>
      <w:r>
        <w:instrText xml:space="preserve"> PAGEREF _Toc418661077 \h </w:instrText>
      </w:r>
      <w:r>
        <w:fldChar w:fldCharType="separate"/>
      </w:r>
      <w:r>
        <w:t>213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_Toc418661078 \h </w:instrText>
      </w:r>
      <w:r>
        <w:fldChar w:fldCharType="separate"/>
      </w:r>
      <w:r>
        <w:t>213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D.2.2.8</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_Toc418661079 \h </w:instrText>
      </w:r>
      <w:r>
        <w:fldChar w:fldCharType="separate"/>
      </w:r>
      <w:r>
        <w:t>213</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D.2.2.9</w:t>
      </w:r>
      <w:r w:rsidRPr="00F25841">
        <w:rPr>
          <w:lang w:val="en-US"/>
        </w:rPr>
        <w:tab/>
      </w:r>
      <w:r w:rsidRPr="00F25841">
        <w:rPr>
          <w:lang w:val="en-US" w:eastAsia="zh-CN"/>
        </w:rPr>
        <w:t>enableDeviceCapability</w:t>
      </w:r>
      <w:r>
        <w:tab/>
      </w:r>
      <w:r>
        <w:fldChar w:fldCharType="begin"/>
      </w:r>
      <w:r>
        <w:instrText xml:space="preserve"> PAGEREF _Toc418661080 \h </w:instrText>
      </w:r>
      <w:r>
        <w:fldChar w:fldCharType="separate"/>
      </w:r>
      <w:r>
        <w:t>213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.1</w:t>
      </w:r>
      <w:r w:rsidRPr="00F25841">
        <w:rPr>
          <w:lang w:val="en-US"/>
        </w:rPr>
        <w:tab/>
        <w:t>Description</w:t>
      </w:r>
      <w:r>
        <w:tab/>
      </w:r>
      <w:r>
        <w:fldChar w:fldCharType="begin"/>
      </w:r>
      <w:r>
        <w:instrText xml:space="preserve"> PAGEREF _Toc418661081 \h </w:instrText>
      </w:r>
      <w:r>
        <w:fldChar w:fldCharType="separate"/>
      </w:r>
      <w:r>
        <w:t>213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.2</w:t>
      </w:r>
      <w:r w:rsidRPr="00F25841">
        <w:rPr>
          <w:lang w:val="en-US"/>
        </w:rPr>
        <w:tab/>
        <w:t>Pre-Conditions</w:t>
      </w:r>
      <w:r>
        <w:tab/>
      </w:r>
      <w:r>
        <w:fldChar w:fldCharType="begin"/>
      </w:r>
      <w:r>
        <w:instrText xml:space="preserve"> PAGEREF _Toc418661082 \h </w:instrText>
      </w:r>
      <w:r>
        <w:fldChar w:fldCharType="separate"/>
      </w:r>
      <w:r>
        <w:t>213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.3</w:t>
      </w:r>
      <w:r w:rsidRPr="00F25841">
        <w:rPr>
          <w:lang w:val="en-US"/>
        </w:rPr>
        <w:tab/>
        <w:t xml:space="preserve">Signature – </w:t>
      </w:r>
      <w:r w:rsidRPr="00F25841">
        <w:rPr>
          <w:lang w:val="en-US" w:eastAsia="zh-CN"/>
        </w:rPr>
        <w:t>enableDeviceCapability</w:t>
      </w:r>
      <w:r>
        <w:tab/>
      </w:r>
      <w:r>
        <w:fldChar w:fldCharType="begin"/>
      </w:r>
      <w:r>
        <w:instrText xml:space="preserve"> PAGEREF _Toc418661083 \h </w:instrText>
      </w:r>
      <w:r>
        <w:fldChar w:fldCharType="separate"/>
      </w:r>
      <w:r>
        <w:t>214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_Toc418661084 \h </w:instrText>
      </w:r>
      <w:r>
        <w:fldChar w:fldCharType="separate"/>
      </w:r>
      <w:r>
        <w:t>214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.5</w:t>
      </w:r>
      <w:r w:rsidRPr="00F25841">
        <w:rPr>
          <w:lang w:val="en-US"/>
        </w:rPr>
        <w:tab/>
        <w:t>Post-Conditions</w:t>
      </w:r>
      <w:r>
        <w:tab/>
      </w:r>
      <w:r>
        <w:fldChar w:fldCharType="begin"/>
      </w:r>
      <w:r>
        <w:instrText xml:space="preserve"> PAGEREF _Toc418661085 \h </w:instrText>
      </w:r>
      <w:r>
        <w:fldChar w:fldCharType="separate"/>
      </w:r>
      <w:r>
        <w:t>214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_Toc418661086 \h </w:instrText>
      </w:r>
      <w:r>
        <w:fldChar w:fldCharType="separate"/>
      </w:r>
      <w:r>
        <w:t>214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D.2.2.9</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_Toc418661087 \h </w:instrText>
      </w:r>
      <w:r>
        <w:fldChar w:fldCharType="separate"/>
      </w:r>
      <w:r>
        <w:t>214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D.2.2.10</w:t>
      </w:r>
      <w:r w:rsidRPr="00F25841">
        <w:rPr>
          <w:lang w:val="en-US"/>
        </w:rPr>
        <w:tab/>
      </w:r>
      <w:r w:rsidRPr="00F25841">
        <w:rPr>
          <w:lang w:val="en-US" w:eastAsia="zh-CN"/>
        </w:rPr>
        <w:t>disableDeviceCapability</w:t>
      </w:r>
      <w:r>
        <w:tab/>
      </w:r>
      <w:r>
        <w:fldChar w:fldCharType="begin"/>
      </w:r>
      <w:r>
        <w:instrText xml:space="preserve"> PAGEREF _Toc418661088 \h </w:instrText>
      </w:r>
      <w:r>
        <w:fldChar w:fldCharType="separate"/>
      </w:r>
      <w:r>
        <w:t>215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.1</w:t>
      </w:r>
      <w:r w:rsidRPr="00F25841">
        <w:rPr>
          <w:lang w:val="en-US"/>
        </w:rPr>
        <w:tab/>
        <w:t>Description</w:t>
      </w:r>
      <w:r>
        <w:tab/>
      </w:r>
      <w:r>
        <w:fldChar w:fldCharType="begin"/>
      </w:r>
      <w:r>
        <w:instrText xml:space="preserve"> PAGEREF _Toc418661089 \h </w:instrText>
      </w:r>
      <w:r>
        <w:fldChar w:fldCharType="separate"/>
      </w:r>
      <w:r>
        <w:t>215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.2</w:t>
      </w:r>
      <w:r w:rsidRPr="00F25841">
        <w:rPr>
          <w:lang w:val="en-US"/>
        </w:rPr>
        <w:tab/>
        <w:t>Pre-Conditions</w:t>
      </w:r>
      <w:r>
        <w:tab/>
      </w:r>
      <w:r>
        <w:fldChar w:fldCharType="begin"/>
      </w:r>
      <w:r>
        <w:instrText xml:space="preserve"> PAGEREF _Toc418661090 \h </w:instrText>
      </w:r>
      <w:r>
        <w:fldChar w:fldCharType="separate"/>
      </w:r>
      <w:r>
        <w:t>215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D.2.2.10.3</w:t>
      </w:r>
      <w:r w:rsidRPr="00F25841">
        <w:rPr>
          <w:lang w:val="en-US"/>
        </w:rPr>
        <w:tab/>
        <w:t>Signature – disableDeviceCapability</w:t>
      </w:r>
      <w:r>
        <w:tab/>
      </w:r>
      <w:r>
        <w:fldChar w:fldCharType="begin"/>
      </w:r>
      <w:r>
        <w:instrText xml:space="preserve"> PAGEREF _Toc418661091 \h </w:instrText>
      </w:r>
      <w:r>
        <w:fldChar w:fldCharType="separate"/>
      </w:r>
      <w:r>
        <w:t>215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_Toc418661092 \h </w:instrText>
      </w:r>
      <w:r>
        <w:fldChar w:fldCharType="separate"/>
      </w:r>
      <w:r>
        <w:t>215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_Toc418661093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_Toc418661094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D.2.2.10</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_Toc418661095 \h </w:instrText>
      </w:r>
      <w:r>
        <w:fldChar w:fldCharType="separate"/>
      </w:r>
      <w:r>
        <w:t>216</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D.2.2.11</w:t>
      </w:r>
      <w:r w:rsidRPr="00F25841">
        <w:rPr>
          <w:lang w:val="en-US"/>
        </w:rPr>
        <w:tab/>
      </w:r>
      <w:r w:rsidRPr="00F25841">
        <w:rPr>
          <w:lang w:val="en-US" w:eastAsia="zh-CN"/>
        </w:rPr>
        <w:t>getAreaNetworks</w:t>
      </w:r>
      <w:r>
        <w:tab/>
      </w:r>
      <w:r>
        <w:fldChar w:fldCharType="begin"/>
      </w:r>
      <w:r>
        <w:instrText xml:space="preserve"> PAGEREF _Toc418661096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.1</w:t>
      </w:r>
      <w:r w:rsidRPr="00F25841">
        <w:rPr>
          <w:lang w:val="en-US"/>
        </w:rPr>
        <w:tab/>
        <w:t>Description</w:t>
      </w:r>
      <w:r>
        <w:tab/>
      </w:r>
      <w:r>
        <w:fldChar w:fldCharType="begin"/>
      </w:r>
      <w:r>
        <w:instrText xml:space="preserve"> PAGEREF _Toc418661097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.2</w:t>
      </w:r>
      <w:r w:rsidRPr="00F25841">
        <w:rPr>
          <w:lang w:val="en-US"/>
        </w:rPr>
        <w:tab/>
        <w:t>Pre-Conditions</w:t>
      </w:r>
      <w:r>
        <w:tab/>
      </w:r>
      <w:r>
        <w:fldChar w:fldCharType="begin"/>
      </w:r>
      <w:r>
        <w:instrText xml:space="preserve"> PAGEREF _Toc418661098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.3</w:t>
      </w:r>
      <w:r w:rsidRPr="00F25841">
        <w:rPr>
          <w:lang w:val="en-US"/>
        </w:rPr>
        <w:tab/>
        <w:t xml:space="preserve">Signature – </w:t>
      </w:r>
      <w:r w:rsidRPr="00F25841">
        <w:rPr>
          <w:lang w:val="en-US" w:eastAsia="zh-CN"/>
        </w:rPr>
        <w:t>getAreaNetworks</w:t>
      </w:r>
      <w:r>
        <w:tab/>
      </w:r>
      <w:r>
        <w:fldChar w:fldCharType="begin"/>
      </w:r>
      <w:r>
        <w:instrText xml:space="preserve"> PAGEREF _Toc418661099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_Toc418661100 \h </w:instrText>
      </w:r>
      <w:r>
        <w:fldChar w:fldCharType="separate"/>
      </w:r>
      <w:r>
        <w:t>216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_Toc418661101 \h </w:instrText>
      </w:r>
      <w:r>
        <w:fldChar w:fldCharType="separate"/>
      </w:r>
      <w:r>
        <w:t>217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_Toc418661102 \h </w:instrText>
      </w:r>
      <w:r>
        <w:fldChar w:fldCharType="separate"/>
      </w:r>
      <w:r>
        <w:t>217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D.2.2.11</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w:instrText>
      </w:r>
      <w:r>
        <w:lastRenderedPageBreak/>
        <w:instrText xml:space="preserve">oc418661103 \h </w:instrText>
      </w:r>
      <w:r>
        <w:fldChar w:fldCharType="separate"/>
      </w:r>
      <w:r>
        <w:t>217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D.2.2.12</w:t>
      </w:r>
      <w:r w:rsidRPr="00F25841">
        <w:rPr>
          <w:lang w:val="en-US"/>
        </w:rPr>
        <w:tab/>
      </w:r>
      <w:r w:rsidRPr="00F25841">
        <w:rPr>
          <w:lang w:val="en-US" w:eastAsia="zh-CN"/>
        </w:rPr>
        <w:t>updateDeviceForAreaNetwork</w:t>
      </w:r>
      <w:r>
        <w:tab/>
      </w:r>
      <w:r>
        <w:fldChar w:fldCharType="begin"/>
      </w:r>
      <w:r>
        <w:instrText xml:space="preserve"> PAGEREF _Toc418661104 \h </w:instrText>
      </w:r>
      <w:r>
        <w:fldChar w:fldCharType="separate"/>
      </w:r>
      <w:r>
        <w:t>217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.1</w:t>
      </w:r>
      <w:r w:rsidRPr="00F25841">
        <w:rPr>
          <w:lang w:val="en-US"/>
        </w:rPr>
        <w:tab/>
        <w:t>Description</w:t>
      </w:r>
      <w:r>
        <w:tab/>
      </w:r>
      <w:r>
        <w:fldChar w:fldCharType="begin"/>
      </w:r>
      <w:r>
        <w:instrText xml:space="preserve"> PAGEREF _Toc418661105 \h </w:instrText>
      </w:r>
      <w:r>
        <w:fldChar w:fldCharType="separate"/>
      </w:r>
      <w:r>
        <w:t>217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.2</w:t>
      </w:r>
      <w:r w:rsidRPr="00F25841">
        <w:rPr>
          <w:lang w:val="en-US"/>
        </w:rPr>
        <w:tab/>
        <w:t>Pre-Conditions</w:t>
      </w:r>
      <w:r>
        <w:tab/>
      </w:r>
      <w:r>
        <w:fldChar w:fldCharType="begin"/>
      </w:r>
      <w:r>
        <w:instrText xml:space="preserve"> PAGEREF _Toc418661106 \h </w:instrText>
      </w:r>
      <w:r>
        <w:fldChar w:fldCharType="separate"/>
      </w:r>
      <w:r>
        <w:t>217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.3</w:t>
      </w:r>
      <w:r w:rsidRPr="00F25841">
        <w:rPr>
          <w:lang w:val="en-US"/>
        </w:rPr>
        <w:tab/>
        <w:t>Signature –</w:t>
      </w:r>
      <w:r w:rsidRPr="00F25841">
        <w:rPr>
          <w:lang w:val="en-US" w:eastAsia="zh-CN"/>
        </w:rPr>
        <w:t>updateDeviceForAreaNetwork</w:t>
      </w:r>
      <w:r>
        <w:tab/>
      </w:r>
      <w:r>
        <w:fldChar w:fldCharType="begin"/>
      </w:r>
      <w:r>
        <w:instrText xml:space="preserve"> PAGEREF _Toc418661107 \h </w:instrText>
      </w:r>
      <w:r>
        <w:fldChar w:fldCharType="separate"/>
      </w:r>
      <w:r>
        <w:t>218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_Toc418661108 \h </w:instrText>
      </w:r>
      <w:r>
        <w:fldChar w:fldCharType="separate"/>
      </w:r>
      <w:r>
        <w:t>218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_Toc418661109 \h </w:instrText>
      </w:r>
      <w:r>
        <w:fldChar w:fldCharType="separate"/>
      </w:r>
      <w:r>
        <w:t>218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_Toc418661110 \h </w:instrText>
      </w:r>
      <w:r>
        <w:fldChar w:fldCharType="separate"/>
      </w:r>
      <w:r>
        <w:t>218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D.2.2.12</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_Toc418661111 \h </w:instrText>
      </w:r>
      <w:r>
        <w:fldChar w:fldCharType="separate"/>
      </w:r>
      <w:r>
        <w:t>219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D.2.2.13</w:t>
      </w:r>
      <w:r w:rsidRPr="00F25841">
        <w:rPr>
          <w:lang w:val="en-US"/>
        </w:rPr>
        <w:tab/>
      </w:r>
      <w:r w:rsidRPr="00F25841">
        <w:rPr>
          <w:lang w:val="en-US" w:eastAsia="zh-CN"/>
        </w:rPr>
        <w:t>rebootDevice</w:t>
      </w:r>
      <w:r>
        <w:tab/>
      </w:r>
      <w:r>
        <w:fldChar w:fldCharType="begin"/>
      </w:r>
      <w:r>
        <w:instrText xml:space="preserve"> PAGEREF _Toc418661112 \h </w:instrText>
      </w:r>
      <w:r>
        <w:fldChar w:fldCharType="separate"/>
      </w:r>
      <w:r>
        <w:t>219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.1</w:t>
      </w:r>
      <w:r w:rsidRPr="00F25841">
        <w:rPr>
          <w:lang w:val="en-US"/>
        </w:rPr>
        <w:tab/>
        <w:t>Description</w:t>
      </w:r>
      <w:r>
        <w:tab/>
      </w:r>
      <w:r>
        <w:fldChar w:fldCharType="begin"/>
      </w:r>
      <w:r>
        <w:instrText xml:space="preserve"> PAGEREF _Toc418661113 \h </w:instrText>
      </w:r>
      <w:r>
        <w:fldChar w:fldCharType="separate"/>
      </w:r>
      <w:r>
        <w:t>219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.2</w:t>
      </w:r>
      <w:r w:rsidRPr="00F25841">
        <w:rPr>
          <w:lang w:val="en-US"/>
        </w:rPr>
        <w:tab/>
        <w:t>Pre-Conditions</w:t>
      </w:r>
      <w:r>
        <w:tab/>
      </w:r>
      <w:r>
        <w:fldChar w:fldCharType="begin"/>
      </w:r>
      <w:r>
        <w:instrText xml:space="preserve"> PAGEREF _Toc418661114 \h </w:instrText>
      </w:r>
      <w:r>
        <w:fldChar w:fldCharType="separate"/>
      </w:r>
      <w:r>
        <w:t>219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.3</w:t>
      </w:r>
      <w:r w:rsidRPr="00F25841">
        <w:rPr>
          <w:lang w:val="en-US"/>
        </w:rPr>
        <w:tab/>
        <w:t xml:space="preserve">Signature – </w:t>
      </w:r>
      <w:r w:rsidRPr="00F25841">
        <w:rPr>
          <w:lang w:val="en-US" w:eastAsia="zh-CN"/>
        </w:rPr>
        <w:t>rebootDevice</w:t>
      </w:r>
      <w:r>
        <w:tab/>
      </w:r>
      <w:r>
        <w:fldChar w:fldCharType="begin"/>
      </w:r>
      <w:r>
        <w:instrText xml:space="preserve"> PAGEREF _Toc418661115 \h </w:instrText>
      </w:r>
      <w:r>
        <w:fldChar w:fldCharType="separate"/>
      </w:r>
      <w:r>
        <w:t>219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_Toc418661116 \h </w:instrText>
      </w:r>
      <w:r>
        <w:fldChar w:fldCharType="separate"/>
      </w:r>
      <w:r>
        <w:t>219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D.2.2.13.5</w:t>
      </w:r>
      <w:r w:rsidRPr="00F25841">
        <w:rPr>
          <w:lang w:val="en-US"/>
        </w:rPr>
        <w:tab/>
        <w:t>Post-Conditions</w:t>
      </w:r>
      <w:r>
        <w:tab/>
      </w:r>
      <w:r>
        <w:fldChar w:fldCharType="begin"/>
      </w:r>
      <w:r>
        <w:instrText xml:space="preserve"> PAGEREF _Toc418661117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_Toc418661118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D.2.2.13</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_Toc418661119 \h </w:instrText>
      </w:r>
      <w:r>
        <w:fldChar w:fldCharType="separate"/>
      </w:r>
      <w:r>
        <w:t>220</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D.2.2.14</w:t>
      </w:r>
      <w:r w:rsidRPr="00F25841">
        <w:rPr>
          <w:lang w:val="en-US"/>
        </w:rPr>
        <w:tab/>
      </w:r>
      <w:r w:rsidRPr="00F25841">
        <w:rPr>
          <w:lang w:val="en-US" w:eastAsia="zh-CN"/>
        </w:rPr>
        <w:t>resetDevice</w:t>
      </w:r>
      <w:r>
        <w:tab/>
      </w:r>
      <w:r>
        <w:fldChar w:fldCharType="begin"/>
      </w:r>
      <w:r>
        <w:instrText xml:space="preserve"> PAGEREF _Toc418661120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.1</w:t>
      </w:r>
      <w:r w:rsidRPr="00F25841">
        <w:rPr>
          <w:lang w:val="en-US"/>
        </w:rPr>
        <w:tab/>
        <w:t>Description</w:t>
      </w:r>
      <w:r>
        <w:tab/>
      </w:r>
      <w:r>
        <w:fldChar w:fldCharType="begin"/>
      </w:r>
      <w:r>
        <w:instrText xml:space="preserve"> PAGEREF _Toc418661121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.2</w:t>
      </w:r>
      <w:r w:rsidRPr="00F25841">
        <w:rPr>
          <w:lang w:val="en-US"/>
        </w:rPr>
        <w:tab/>
        <w:t>Pre-Conditions</w:t>
      </w:r>
      <w:r>
        <w:tab/>
      </w:r>
      <w:r>
        <w:fldChar w:fldCharType="begin"/>
      </w:r>
      <w:r>
        <w:instrText xml:space="preserve"> PAGEREF _Toc418661122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.3</w:t>
      </w:r>
      <w:r w:rsidRPr="00F25841">
        <w:rPr>
          <w:lang w:val="en-US"/>
        </w:rPr>
        <w:tab/>
        <w:t>Signature –</w:t>
      </w:r>
      <w:r w:rsidRPr="00F25841">
        <w:rPr>
          <w:lang w:val="en-US" w:eastAsia="zh-CN"/>
        </w:rPr>
        <w:t>resetDevice</w:t>
      </w:r>
      <w:r>
        <w:tab/>
      </w:r>
      <w:r>
        <w:fldChar w:fldCharType="begin"/>
      </w:r>
      <w:r>
        <w:instrText xml:space="preserve"> PAGEREF _Toc418661123 \h </w:instrText>
      </w:r>
      <w:r>
        <w:fldChar w:fldCharType="separate"/>
      </w:r>
      <w:r>
        <w:t>220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_Toc418661124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D.2.2.14.5</w:t>
      </w:r>
      <w:r w:rsidRPr="00F25841">
        <w:rPr>
          <w:lang w:val="en-US"/>
        </w:rPr>
        <w:tab/>
        <w:t>Post-Conditions</w:t>
      </w:r>
      <w:r>
        <w:tab/>
      </w:r>
      <w:r>
        <w:fldChar w:fldCharType="begin"/>
      </w:r>
      <w:r>
        <w:instrText xml:space="preserve"> PAGEREF _Toc418661125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_Toc418661126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D.2.2.14</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_Toc418661127 \h </w:instrText>
      </w:r>
      <w:r>
        <w:fldChar w:fldCharType="separate"/>
      </w:r>
      <w:r>
        <w:t>221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D.2.2.15</w:t>
      </w:r>
      <w:r w:rsidRPr="00F25841">
        <w:rPr>
          <w:lang w:val="en-US"/>
        </w:rPr>
        <w:tab/>
      </w:r>
      <w:r w:rsidRPr="00F25841">
        <w:rPr>
          <w:lang w:val="en-US" w:eastAsia="zh-CN"/>
        </w:rPr>
        <w:t>uploadDeviceLog</w:t>
      </w:r>
      <w:r>
        <w:tab/>
      </w:r>
      <w:r>
        <w:fldChar w:fldCharType="begin"/>
      </w:r>
      <w:r>
        <w:instrText xml:space="preserve"> PAGEREF _Toc418661128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.1</w:t>
      </w:r>
      <w:r w:rsidRPr="00F25841">
        <w:rPr>
          <w:lang w:val="en-US"/>
        </w:rPr>
        <w:tab/>
        <w:t>Description</w:t>
      </w:r>
      <w:r>
        <w:tab/>
      </w:r>
      <w:r>
        <w:fldChar w:fldCharType="begin"/>
      </w:r>
      <w:r>
        <w:instrText xml:space="preserve"> PAGEREF _Toc418661129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.2</w:t>
      </w:r>
      <w:r w:rsidRPr="00F25841">
        <w:rPr>
          <w:lang w:val="en-US"/>
        </w:rPr>
        <w:tab/>
        <w:t>Pre-Conditions</w:t>
      </w:r>
      <w:r>
        <w:tab/>
      </w:r>
      <w:r>
        <w:fldChar w:fldCharType="begin"/>
      </w:r>
      <w:r>
        <w:instrText xml:space="preserve"> PAGEREF _Toc418661130 \h </w:instrText>
      </w:r>
      <w:r>
        <w:fldChar w:fldCharType="separate"/>
      </w:r>
      <w:r>
        <w:t>221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.3</w:t>
      </w:r>
      <w:r w:rsidRPr="00F25841">
        <w:rPr>
          <w:lang w:val="en-US"/>
        </w:rPr>
        <w:tab/>
        <w:t>Signature –</w:t>
      </w:r>
      <w:r w:rsidRPr="00F25841">
        <w:rPr>
          <w:lang w:val="en-US" w:eastAsia="zh-CN"/>
        </w:rPr>
        <w:t>uploadDeviceLog</w:t>
      </w:r>
      <w:r>
        <w:tab/>
      </w:r>
      <w:r>
        <w:fldChar w:fldCharType="begin"/>
      </w:r>
      <w:r>
        <w:instrText xml:space="preserve"> PAGEREF _Toc418661131 \h </w:instrText>
      </w:r>
      <w:r>
        <w:fldChar w:fldCharType="separate"/>
      </w:r>
      <w:r>
        <w:t>222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_Toc418661132 \h </w:instrText>
      </w:r>
      <w:r>
        <w:fldChar w:fldCharType="separate"/>
      </w:r>
      <w:r>
        <w:t>222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_Toc418661133 \h </w:instrText>
      </w:r>
      <w:r>
        <w:fldChar w:fldCharType="separate"/>
      </w:r>
      <w:r>
        <w:t>222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_Toc418661134 \h </w:instrText>
      </w:r>
      <w:r>
        <w:fldChar w:fldCharType="separate"/>
      </w:r>
      <w:r>
        <w:t>222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D.2.2.15</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_Toc418661135 \h </w:instrText>
      </w:r>
      <w:r>
        <w:fldChar w:fldCharType="separate"/>
      </w:r>
      <w:r>
        <w:t>222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D.2.2.16</w:t>
      </w:r>
      <w:r w:rsidRPr="00F25841">
        <w:rPr>
          <w:lang w:val="en-US"/>
        </w:rPr>
        <w:tab/>
      </w:r>
      <w:r w:rsidRPr="00F25841">
        <w:rPr>
          <w:lang w:val="en-US" w:eastAsia="zh-CN"/>
        </w:rPr>
        <w:t>getDeviceLogs</w:t>
      </w:r>
      <w:r>
        <w:tab/>
      </w:r>
      <w:r>
        <w:fldChar w:fldCharType="begin"/>
      </w:r>
      <w:r>
        <w:instrText xml:space="preserve"> PAGEREF _Toc418661136 \h </w:instrText>
      </w:r>
      <w:r>
        <w:fldChar w:fldCharType="separate"/>
      </w:r>
      <w:r>
        <w:t>223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.1</w:t>
      </w:r>
      <w:r w:rsidRPr="00F25841">
        <w:rPr>
          <w:lang w:val="en-US"/>
        </w:rPr>
        <w:tab/>
        <w:t>Description</w:t>
      </w:r>
      <w:r>
        <w:tab/>
      </w:r>
      <w:r>
        <w:fldChar w:fldCharType="begin"/>
      </w:r>
      <w:r>
        <w:instrText xml:space="preserve"> PAGEREF _Toc418661137 \h </w:instrText>
      </w:r>
      <w:r>
        <w:fldChar w:fldCharType="separate"/>
      </w:r>
      <w:r>
        <w:t>223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.2</w:t>
      </w:r>
      <w:r w:rsidRPr="00F25841">
        <w:rPr>
          <w:lang w:val="en-US"/>
        </w:rPr>
        <w:tab/>
        <w:t>Pre-Conditions</w:t>
      </w:r>
      <w:r>
        <w:tab/>
      </w:r>
      <w:r>
        <w:fldChar w:fldCharType="begin"/>
      </w:r>
      <w:r>
        <w:instrText xml:space="preserve"> PAGEREF _Toc418661138 \h </w:instrText>
      </w:r>
      <w:r>
        <w:fldChar w:fldCharType="separate"/>
      </w:r>
      <w:r>
        <w:t>223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.3</w:t>
      </w:r>
      <w:r w:rsidRPr="00F25841">
        <w:rPr>
          <w:lang w:val="en-US"/>
        </w:rPr>
        <w:tab/>
        <w:t xml:space="preserve">Signature – </w:t>
      </w:r>
      <w:r w:rsidRPr="00F25841">
        <w:rPr>
          <w:lang w:val="en-US" w:eastAsia="zh-CN"/>
        </w:rPr>
        <w:t>getDeviceLogs</w:t>
      </w:r>
      <w:r>
        <w:tab/>
      </w:r>
      <w:r>
        <w:fldChar w:fldCharType="begin"/>
      </w:r>
      <w:r>
        <w:instrText xml:space="preserve"> PAGEREF _Toc418661139 \h </w:instrText>
      </w:r>
      <w:r>
        <w:fldChar w:fldCharType="separate"/>
      </w:r>
      <w:r>
        <w:t>223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_Toc418661140 \h </w:instrText>
      </w:r>
      <w:r>
        <w:fldChar w:fldCharType="separate"/>
      </w:r>
      <w:r>
        <w:t>223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D.2.2.16.5</w:t>
      </w:r>
      <w:r w:rsidRPr="00F25841">
        <w:rPr>
          <w:lang w:val="en-US"/>
        </w:rPr>
        <w:tab/>
        <w:t>Post-Conditions</w:t>
      </w:r>
      <w:r>
        <w:tab/>
      </w:r>
      <w:r>
        <w:fldChar w:fldCharType="begin"/>
      </w:r>
      <w:r>
        <w:instrText xml:space="preserve"> PAGEREF _Toc418661141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_Toc418661142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D.2.2.16</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_Toc418661143 \h </w:instrText>
      </w:r>
      <w:r>
        <w:fldChar w:fldCharType="separate"/>
      </w:r>
      <w:r>
        <w:t>224</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D.2.2.17</w:t>
      </w:r>
      <w:r w:rsidRPr="00F25841">
        <w:rPr>
          <w:lang w:val="en-US"/>
        </w:rPr>
        <w:tab/>
      </w:r>
      <w:r w:rsidRPr="00F25841">
        <w:rPr>
          <w:lang w:val="en-US" w:eastAsia="zh-CN"/>
        </w:rPr>
        <w:t>getDeviceLogInformation</w:t>
      </w:r>
      <w:r>
        <w:tab/>
      </w:r>
      <w:r>
        <w:fldChar w:fldCharType="begin"/>
      </w:r>
      <w:r>
        <w:instrText xml:space="preserve"> PAGEREF _Toc418661144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.1</w:t>
      </w:r>
      <w:r w:rsidRPr="00F25841">
        <w:rPr>
          <w:lang w:val="en-US"/>
        </w:rPr>
        <w:tab/>
        <w:t>Description</w:t>
      </w:r>
      <w:r>
        <w:tab/>
      </w:r>
      <w:r>
        <w:fldChar w:fldCharType="begin"/>
      </w:r>
      <w:r>
        <w:instrText xml:space="preserve"> PAGEREF _Toc418661145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.2</w:t>
      </w:r>
      <w:r w:rsidRPr="00F25841">
        <w:rPr>
          <w:lang w:val="en-US"/>
        </w:rPr>
        <w:tab/>
        <w:t>Pre-Conditions</w:t>
      </w:r>
      <w:r>
        <w:tab/>
      </w:r>
      <w:r>
        <w:fldChar w:fldCharType="begin"/>
      </w:r>
      <w:r>
        <w:instrText xml:space="preserve"> PAGEREF _Toc418661146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.3</w:t>
      </w:r>
      <w:r w:rsidRPr="00F25841">
        <w:rPr>
          <w:lang w:val="en-US"/>
        </w:rPr>
        <w:tab/>
        <w:t xml:space="preserve">Signature – </w:t>
      </w:r>
      <w:r w:rsidRPr="00F25841">
        <w:rPr>
          <w:lang w:val="en-US" w:eastAsia="zh-CN"/>
        </w:rPr>
        <w:t>getDeviceLogInformation</w:t>
      </w:r>
      <w:r>
        <w:tab/>
      </w:r>
      <w:r>
        <w:fldChar w:fldCharType="begin"/>
      </w:r>
      <w:r>
        <w:instrText xml:space="preserve"> PAGEREF _Toc418661147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_Toc418661148 \h </w:instrText>
      </w:r>
      <w:r>
        <w:fldChar w:fldCharType="separate"/>
      </w:r>
      <w:r>
        <w:t>224</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_Toc418661149 \h </w:instrText>
      </w:r>
      <w:r>
        <w:fldChar w:fldCharType="separate"/>
      </w:r>
      <w:r>
        <w:t>225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_Toc418661150 \h </w:instrText>
      </w:r>
      <w:r>
        <w:fldChar w:fldCharType="separate"/>
      </w:r>
      <w:r>
        <w:t>225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D.2.2.17</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_Toc418661151 \h </w:instrText>
      </w:r>
      <w:r>
        <w:fldChar w:fldCharType="separate"/>
      </w:r>
      <w:r>
        <w:t>225</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D.2.2.18</w:t>
      </w:r>
      <w:r w:rsidRPr="00F25841">
        <w:rPr>
          <w:lang w:val="en-US"/>
        </w:rPr>
        <w:tab/>
      </w:r>
      <w:r w:rsidRPr="00F25841">
        <w:rPr>
          <w:lang w:val="en-US" w:eastAsia="zh-CN"/>
        </w:rPr>
        <w:t>getSoftwareInformation</w:t>
      </w:r>
      <w:r>
        <w:tab/>
      </w:r>
      <w:r>
        <w:fldChar w:fldCharType="begin"/>
      </w:r>
      <w:r>
        <w:instrText xml:space="preserve"> PAGEREF _Toc418661152 \h </w:instrText>
      </w:r>
      <w:r>
        <w:fldChar w:fldCharType="separate"/>
      </w:r>
      <w:r>
        <w:t>225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.1</w:t>
      </w:r>
      <w:r w:rsidRPr="00F25841">
        <w:rPr>
          <w:lang w:val="en-US"/>
        </w:rPr>
        <w:tab/>
        <w:t>Description</w:t>
      </w:r>
      <w:r>
        <w:tab/>
      </w:r>
      <w:r>
        <w:fldChar w:fldCharType="begin"/>
      </w:r>
      <w:r>
        <w:instrText xml:space="preserve"> PAGEREF _Toc418661153 \h </w:instrText>
      </w:r>
      <w:r>
        <w:fldChar w:fldCharType="separate"/>
      </w:r>
      <w:r>
        <w:t>225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.2</w:t>
      </w:r>
      <w:r w:rsidRPr="00F25841">
        <w:rPr>
          <w:lang w:val="en-US"/>
        </w:rPr>
        <w:tab/>
        <w:t>Pre-Conditions</w:t>
      </w:r>
      <w:r>
        <w:tab/>
      </w:r>
      <w:r>
        <w:fldChar w:fldCharType="begin"/>
      </w:r>
      <w:r>
        <w:instrText xml:space="preserve"> PAGEREF _Toc418661154 \h </w:instrText>
      </w:r>
      <w:r>
        <w:fldChar w:fldCharType="separate"/>
      </w:r>
      <w:r>
        <w:t>225</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.3</w:t>
      </w:r>
      <w:r w:rsidRPr="00F25841">
        <w:rPr>
          <w:lang w:val="en-US"/>
        </w:rPr>
        <w:tab/>
        <w:t xml:space="preserve">Signature – </w:t>
      </w:r>
      <w:r w:rsidRPr="00F25841">
        <w:rPr>
          <w:lang w:val="en-US" w:eastAsia="zh-CN"/>
        </w:rPr>
        <w:t>getSoftwareInformation</w:t>
      </w:r>
      <w:r>
        <w:tab/>
      </w:r>
      <w:r>
        <w:fldChar w:fldCharType="begin"/>
      </w:r>
      <w:r>
        <w:instrText xml:space="preserve"> PAGEREF _Toc418661155 \h </w:instrText>
      </w:r>
      <w:r>
        <w:fldChar w:fldCharType="separate"/>
      </w:r>
      <w:r>
        <w:t>226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_Toc418661156 \h </w:instrText>
      </w:r>
      <w:r>
        <w:fldChar w:fldCharType="separate"/>
      </w:r>
      <w:r>
        <w:t>226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_Toc418661157 \h </w:instrText>
      </w:r>
      <w:r>
        <w:fldChar w:fldCharType="separate"/>
      </w:r>
      <w:r>
        <w:t>226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_Toc418661158 \h </w:instrText>
      </w:r>
      <w:r>
        <w:fldChar w:fldCharType="separate"/>
      </w:r>
      <w:r>
        <w:t>226</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D.2.2.18</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_Toc418661159 \h </w:instrText>
      </w:r>
      <w:r>
        <w:fldChar w:fldCharType="separate"/>
      </w:r>
      <w:r>
        <w:t>227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D.2.2.19</w:t>
      </w:r>
      <w:r w:rsidRPr="00F25841">
        <w:rPr>
          <w:lang w:val="en-US"/>
        </w:rPr>
        <w:tab/>
      </w:r>
      <w:r w:rsidRPr="00F25841">
        <w:rPr>
          <w:lang w:val="en-US" w:eastAsia="zh-CN"/>
        </w:rPr>
        <w:t>downloadSoftware</w:t>
      </w:r>
      <w:r>
        <w:tab/>
      </w:r>
      <w:r>
        <w:fldChar w:fldCharType="begin"/>
      </w:r>
      <w:r>
        <w:instrText xml:space="preserve"> PAGEREF _Toc418661160 \h </w:instrText>
      </w:r>
      <w:r>
        <w:fldChar w:fldCharType="separate"/>
      </w:r>
      <w:r>
        <w:t>227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.1</w:t>
      </w:r>
      <w:r w:rsidRPr="00F25841">
        <w:rPr>
          <w:lang w:val="en-US"/>
        </w:rPr>
        <w:tab/>
        <w:t>Description</w:t>
      </w:r>
      <w:r>
        <w:tab/>
      </w:r>
      <w:r>
        <w:fldChar w:fldCharType="begin"/>
      </w:r>
      <w:r>
        <w:instrText xml:space="preserve"> PAGEREF _Toc418661161 \h </w:instrText>
      </w:r>
      <w:r>
        <w:fldChar w:fldCharType="separate"/>
      </w:r>
      <w:r>
        <w:t>227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.2</w:t>
      </w:r>
      <w:r w:rsidRPr="00F25841">
        <w:rPr>
          <w:lang w:val="en-US"/>
        </w:rPr>
        <w:tab/>
        <w:t>Pre-Conditions</w:t>
      </w:r>
      <w:r>
        <w:tab/>
      </w:r>
      <w:r>
        <w:fldChar w:fldCharType="begin"/>
      </w:r>
      <w:r>
        <w:instrText xml:space="preserve"> PAGEREF _Toc418661162 \h </w:instrText>
      </w:r>
      <w:r>
        <w:fldChar w:fldCharType="separate"/>
      </w:r>
      <w:r>
        <w:t>227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.3</w:t>
      </w:r>
      <w:r w:rsidRPr="00F25841">
        <w:rPr>
          <w:lang w:val="en-US"/>
        </w:rPr>
        <w:tab/>
        <w:t xml:space="preserve">Signature – </w:t>
      </w:r>
      <w:r w:rsidRPr="00F25841">
        <w:rPr>
          <w:lang w:val="en-US" w:eastAsia="zh-CN"/>
        </w:rPr>
        <w:t>downloadSoftware</w:t>
      </w:r>
      <w:r>
        <w:tab/>
      </w:r>
      <w:r>
        <w:fldChar w:fldCharType="begin"/>
      </w:r>
      <w:r>
        <w:instrText xml:space="preserve"> PAGEREF _Toc418661163 \h </w:instrText>
      </w:r>
      <w:r>
        <w:fldChar w:fldCharType="separate"/>
      </w:r>
      <w:r>
        <w:t>227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_Toc418661164 \h </w:instrText>
      </w:r>
      <w:r>
        <w:fldChar w:fldCharType="separate"/>
      </w:r>
      <w:r>
        <w:t>227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_Toc418661165 \h </w:instrText>
      </w:r>
      <w:r>
        <w:fldChar w:fldCharType="separate"/>
      </w:r>
      <w:r>
        <w:t>228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D.2</w:t>
      </w:r>
      <w:r w:rsidRPr="00F25841">
        <w:rPr>
          <w:lang w:val="en-US"/>
        </w:rPr>
        <w:lastRenderedPageBreak/>
        <w:t>.2.</w:t>
      </w:r>
      <w:r w:rsidRPr="00F25841">
        <w:rPr>
          <w:lang w:val="en-US" w:eastAsia="zh-CN"/>
        </w:rPr>
        <w:t>19</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_Toc418661166 \h </w:instrText>
      </w:r>
      <w:r>
        <w:fldChar w:fldCharType="separate"/>
      </w:r>
      <w:r>
        <w:t>228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D.2.2.19</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_Toc418661167 \h </w:instrText>
      </w:r>
      <w:r>
        <w:fldChar w:fldCharType="separate"/>
      </w:r>
      <w:r>
        <w:t>228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D.2.2.20</w:t>
      </w:r>
      <w:r w:rsidRPr="00F25841">
        <w:rPr>
          <w:lang w:val="en-US"/>
        </w:rPr>
        <w:tab/>
      </w:r>
      <w:r w:rsidRPr="00F25841">
        <w:rPr>
          <w:lang w:val="en-US" w:eastAsia="zh-CN"/>
        </w:rPr>
        <w:t>installSoftware</w:t>
      </w:r>
      <w:r>
        <w:tab/>
      </w:r>
      <w:r>
        <w:fldChar w:fldCharType="begin"/>
      </w:r>
      <w:r>
        <w:instrText xml:space="preserve"> PAGEREF _Toc418661168 \h </w:instrText>
      </w:r>
      <w:r>
        <w:fldChar w:fldCharType="separate"/>
      </w:r>
      <w:r>
        <w:t>228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.1</w:t>
      </w:r>
      <w:r w:rsidRPr="00F25841">
        <w:rPr>
          <w:lang w:val="en-US"/>
        </w:rPr>
        <w:tab/>
        <w:t>Description</w:t>
      </w:r>
      <w:r>
        <w:tab/>
      </w:r>
      <w:r>
        <w:fldChar w:fldCharType="begin"/>
      </w:r>
      <w:r>
        <w:instrText xml:space="preserve"> PAGEREF _Toc418661169 \h </w:instrText>
      </w:r>
      <w:r>
        <w:fldChar w:fldCharType="separate"/>
      </w:r>
      <w:r>
        <w:t>228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.2</w:t>
      </w:r>
      <w:r w:rsidRPr="00F25841">
        <w:rPr>
          <w:lang w:val="en-US"/>
        </w:rPr>
        <w:tab/>
        <w:t>Pre-Conditions</w:t>
      </w:r>
      <w:r>
        <w:tab/>
      </w:r>
      <w:r>
        <w:fldChar w:fldCharType="begin"/>
      </w:r>
      <w:r>
        <w:instrText xml:space="preserve"> PAGEREF _Toc418661170 \h </w:instrText>
      </w:r>
      <w:r>
        <w:fldChar w:fldCharType="separate"/>
      </w:r>
      <w:r>
        <w:t>228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.3</w:t>
      </w:r>
      <w:r w:rsidRPr="00F25841">
        <w:rPr>
          <w:lang w:val="en-US"/>
        </w:rPr>
        <w:tab/>
        <w:t>Signature –</w:t>
      </w:r>
      <w:r w:rsidRPr="00F25841">
        <w:rPr>
          <w:lang w:val="en-US" w:eastAsia="zh-CN"/>
        </w:rPr>
        <w:t>installSoftware</w:t>
      </w:r>
      <w:r>
        <w:tab/>
      </w:r>
      <w:r>
        <w:fldChar w:fldCharType="begin"/>
      </w:r>
      <w:r>
        <w:instrText xml:space="preserve"> PAGEREF _Toc418661171 \h </w:instrText>
      </w:r>
      <w:r>
        <w:fldChar w:fldCharType="separate"/>
      </w:r>
      <w:r>
        <w:t>229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_Toc418661172 \h </w:instrText>
      </w:r>
      <w:r>
        <w:fldChar w:fldCharType="separate"/>
      </w:r>
      <w:r>
        <w:t>229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_Toc418661173 \h </w:instrText>
      </w:r>
      <w:r>
        <w:fldChar w:fldCharType="separate"/>
      </w:r>
      <w:r>
        <w:t>229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_Toc418661174 \h </w:instrText>
      </w:r>
      <w:r>
        <w:fldChar w:fldCharType="separate"/>
      </w:r>
      <w:r>
        <w:t>229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D.2.2.20</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_Toc418661175 \h </w:instrText>
      </w:r>
      <w:r>
        <w:fldChar w:fldCharType="separate"/>
      </w:r>
      <w:r>
        <w:t>229</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D.2.2.21</w:t>
      </w:r>
      <w:r w:rsidRPr="00F25841">
        <w:rPr>
          <w:lang w:val="en-US"/>
        </w:rPr>
        <w:tab/>
      </w:r>
      <w:r w:rsidRPr="00F25841">
        <w:rPr>
          <w:lang w:val="en-US" w:eastAsia="zh-CN"/>
        </w:rPr>
        <w:t>activateSoftware</w:t>
      </w:r>
      <w:r>
        <w:tab/>
      </w:r>
      <w:r>
        <w:fldChar w:fldCharType="begin"/>
      </w:r>
      <w:r>
        <w:instrText xml:space="preserve"> PAGEREF _Toc418661176 \h </w:instrText>
      </w:r>
      <w:r>
        <w:fldChar w:fldCharType="separate"/>
      </w:r>
      <w:r>
        <w:t>230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.1</w:t>
      </w:r>
      <w:r w:rsidRPr="00F25841">
        <w:rPr>
          <w:lang w:val="en-US"/>
        </w:rPr>
        <w:tab/>
        <w:t>Description</w:t>
      </w:r>
      <w:r>
        <w:tab/>
      </w:r>
      <w:r>
        <w:fldChar w:fldCharType="begin"/>
      </w:r>
      <w:r>
        <w:instrText xml:space="preserve"> PAGEREF _Toc418661177 \h </w:instrText>
      </w:r>
      <w:r>
        <w:fldChar w:fldCharType="separate"/>
      </w:r>
      <w:r>
        <w:t>230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.2</w:t>
      </w:r>
      <w:r w:rsidRPr="00F25841">
        <w:rPr>
          <w:lang w:val="en-US"/>
        </w:rPr>
        <w:tab/>
        <w:t>Pre-Conditions</w:t>
      </w:r>
      <w:r>
        <w:tab/>
      </w:r>
      <w:r>
        <w:fldChar w:fldCharType="begin"/>
      </w:r>
      <w:r>
        <w:instrText xml:space="preserve"> PAGEREF _Toc418661178 \h </w:instrText>
      </w:r>
      <w:r>
        <w:fldChar w:fldCharType="separate"/>
      </w:r>
      <w:r>
        <w:t>230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D.2.2.21.3</w:t>
      </w:r>
      <w:r w:rsidRPr="00F25841">
        <w:rPr>
          <w:lang w:val="en-US" w:eastAsia="zh-CN"/>
        </w:rPr>
        <w:tab/>
        <w:t>Signature – activateSoftware</w:t>
      </w:r>
      <w:r>
        <w:tab/>
      </w:r>
      <w:r>
        <w:fldChar w:fldCharType="begin"/>
      </w:r>
      <w:r>
        <w:instrText xml:space="preserve"> PAGEREF _Toc418661179 \h </w:instrText>
      </w:r>
      <w:r>
        <w:fldChar w:fldCharType="separate"/>
      </w:r>
      <w:r>
        <w:t>230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_Toc418661180 \h </w:instrText>
      </w:r>
      <w:r>
        <w:fldChar w:fldCharType="separate"/>
      </w:r>
      <w:r>
        <w:t>230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_Toc418661181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_Toc418661182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D.2.2.21</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_Toc418661183 \h </w:instrText>
      </w:r>
      <w:r>
        <w:fldChar w:fldCharType="separate"/>
      </w:r>
      <w:r>
        <w:t>231</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D.2.2.22</w:t>
      </w:r>
      <w:r w:rsidRPr="00F25841">
        <w:rPr>
          <w:lang w:val="en-US"/>
        </w:rPr>
        <w:tab/>
      </w:r>
      <w:r w:rsidRPr="00F25841">
        <w:rPr>
          <w:lang w:val="en-US" w:eastAsia="zh-CN"/>
        </w:rPr>
        <w:t>deactivateSoftware</w:t>
      </w:r>
      <w:r>
        <w:tab/>
      </w:r>
      <w:r>
        <w:fldChar w:fldCharType="begin"/>
      </w:r>
      <w:r>
        <w:instrText xml:space="preserve"> PAGEREF _Toc418661184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D.2.2.22</w:t>
      </w:r>
      <w:r w:rsidRPr="00F25841">
        <w:rPr>
          <w:lang w:val="en-US"/>
        </w:rPr>
        <w:t>.1</w:t>
      </w:r>
      <w:r w:rsidRPr="00F25841">
        <w:rPr>
          <w:lang w:val="en-US"/>
        </w:rPr>
        <w:tab/>
        <w:t>Description</w:t>
      </w:r>
      <w:r>
        <w:tab/>
      </w:r>
      <w:r>
        <w:fldChar w:fldCharType="begin"/>
      </w:r>
      <w:r>
        <w:instrText xml:space="preserve"> PAGEREF _Toc418661185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D.2.2.22</w:t>
      </w:r>
      <w:r w:rsidRPr="00F25841">
        <w:rPr>
          <w:lang w:val="en-US"/>
        </w:rPr>
        <w:t>.2</w:t>
      </w:r>
      <w:r w:rsidRPr="00F25841">
        <w:rPr>
          <w:lang w:val="en-US"/>
        </w:rPr>
        <w:tab/>
        <w:t>Pre-Conditions</w:t>
      </w:r>
      <w:r>
        <w:tab/>
      </w:r>
      <w:r>
        <w:fldChar w:fldCharType="begin"/>
      </w:r>
      <w:r>
        <w:instrText xml:space="preserve"> PAGEREF _Toc418661186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Pr>
          <w:lang w:eastAsia="zh-CN"/>
        </w:rPr>
        <w:t>D.2.2.22</w:t>
      </w:r>
      <w:r>
        <w:t>.3</w:t>
      </w:r>
      <w:r>
        <w:tab/>
        <w:t xml:space="preserve">Signature – </w:t>
      </w:r>
      <w:r>
        <w:rPr>
          <w:lang w:eastAsia="zh-CN"/>
        </w:rPr>
        <w:t>deactivateSoftware</w:t>
      </w:r>
      <w:r>
        <w:tab/>
      </w:r>
      <w:r>
        <w:fldChar w:fldCharType="begin"/>
      </w:r>
      <w:r>
        <w:instrText xml:space="preserve"> PAGEREF _Toc418661187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Pr>
          <w:lang w:eastAsia="zh-CN"/>
        </w:rPr>
        <w:t>D.2.2.22</w:t>
      </w:r>
      <w:r>
        <w:t>.4</w:t>
      </w:r>
      <w:r>
        <w:tab/>
      </w:r>
      <w:r>
        <w:rPr>
          <w:lang w:eastAsia="ko-KR"/>
        </w:rPr>
        <w:t>Service Interactions</w:t>
      </w:r>
      <w:r>
        <w:tab/>
      </w:r>
      <w:r>
        <w:fldChar w:fldCharType="begin"/>
      </w:r>
      <w:r>
        <w:instrText xml:space="preserve"> PAGEREF _Toc418661188 \h </w:instrText>
      </w:r>
      <w:r>
        <w:fldChar w:fldCharType="separate"/>
      </w:r>
      <w:r>
        <w:t>231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D.2.2.22</w:t>
      </w:r>
      <w:r w:rsidRPr="00F25841">
        <w:rPr>
          <w:lang w:val="en-US"/>
        </w:rPr>
        <w:t>.5</w:t>
      </w:r>
      <w:r w:rsidRPr="00F25841">
        <w:rPr>
          <w:lang w:val="en-US"/>
        </w:rPr>
        <w:tab/>
        <w:t>Post-Conditions</w:t>
      </w:r>
      <w:r>
        <w:tab/>
      </w:r>
      <w:r>
        <w:fldChar w:fldCharType="begin"/>
      </w:r>
      <w:r>
        <w:instrText xml:space="preserve"> PAGEREF _Toc418661189 \h </w:instrText>
      </w:r>
      <w:r>
        <w:fldChar w:fldCharType="separate"/>
      </w:r>
      <w:r>
        <w:t>232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D.2.2.22</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_Toc418661190 \h </w:instrText>
      </w:r>
      <w:r>
        <w:fldChar w:fldCharType="separate"/>
      </w:r>
      <w:r>
        <w:t>232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D.2.2.22</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_Toc418661191 \h </w:instrText>
      </w:r>
      <w:r>
        <w:fldChar w:fldCharType="separate"/>
      </w:r>
      <w:r>
        <w:t>232</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eastAsia="zh-CN"/>
        </w:rPr>
        <w:t>D.2.2.23</w:t>
      </w:r>
      <w:r w:rsidRPr="00F25841">
        <w:rPr>
          <w:lang w:val="en-US"/>
        </w:rPr>
        <w:tab/>
      </w:r>
      <w:r w:rsidRPr="00F25841">
        <w:rPr>
          <w:lang w:val="en-US" w:eastAsia="zh-CN"/>
        </w:rPr>
        <w:t>removeSoftware</w:t>
      </w:r>
      <w:r>
        <w:tab/>
      </w:r>
      <w:r>
        <w:fldChar w:fldCharType="begin"/>
      </w:r>
      <w:r>
        <w:instrText xml:space="preserve"> PAGEREF _Toc418661192 \h </w:instrText>
      </w:r>
      <w:r>
        <w:fldChar w:fldCharType="separate"/>
      </w:r>
      <w:r>
        <w:t>232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.1</w:t>
      </w:r>
      <w:r w:rsidRPr="00F25841">
        <w:rPr>
          <w:lang w:val="en-US"/>
        </w:rPr>
        <w:tab/>
        <w:t>Description</w:t>
      </w:r>
      <w:r>
        <w:tab/>
      </w:r>
      <w:r>
        <w:fldChar w:fldCharType="begin"/>
      </w:r>
      <w:r>
        <w:instrText xml:space="preserve"> PAGEREF _Toc418661193 \h </w:instrText>
      </w:r>
      <w:r>
        <w:fldChar w:fldCharType="separate"/>
      </w:r>
      <w:r>
        <w:t>232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.2</w:t>
      </w:r>
      <w:r w:rsidRPr="00F25841">
        <w:rPr>
          <w:lang w:val="en-US"/>
        </w:rPr>
        <w:tab/>
        <w:t>Pre-Conditions</w:t>
      </w:r>
      <w:r>
        <w:tab/>
      </w:r>
      <w:r>
        <w:fldChar w:fldCharType="begin"/>
      </w:r>
      <w:r>
        <w:instrText xml:space="preserve"> PAGEREF _Toc418661194 \h </w:instrText>
      </w:r>
      <w:r>
        <w:fldChar w:fldCharType="separate"/>
      </w:r>
      <w:r>
        <w:t>232</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.3</w:t>
      </w:r>
      <w:r w:rsidRPr="00F25841">
        <w:rPr>
          <w:lang w:val="en-US"/>
        </w:rPr>
        <w:tab/>
        <w:t xml:space="preserve">Signature – </w:t>
      </w:r>
      <w:r w:rsidRPr="00F25841">
        <w:rPr>
          <w:lang w:val="en-US" w:eastAsia="zh-CN"/>
        </w:rPr>
        <w:t>removeSoftware</w:t>
      </w:r>
      <w:r>
        <w:tab/>
      </w:r>
      <w:r>
        <w:fldChar w:fldCharType="begin"/>
      </w:r>
      <w:r>
        <w:instrText xml:space="preserve"> PAGEREF _Toc418661195 \h </w:instrText>
      </w:r>
      <w:r>
        <w:fldChar w:fldCharType="separate"/>
      </w:r>
      <w:r>
        <w:t>233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.4</w:t>
      </w:r>
      <w:r w:rsidRPr="00F25841">
        <w:rPr>
          <w:lang w:val="en-US"/>
        </w:rPr>
        <w:tab/>
      </w:r>
      <w:r w:rsidRPr="00F25841">
        <w:rPr>
          <w:lang w:val="en-US" w:eastAsia="ko-KR"/>
        </w:rPr>
        <w:t>Service Interactions</w:t>
      </w:r>
      <w:r>
        <w:tab/>
      </w:r>
      <w:r>
        <w:fldChar w:fldCharType="begin"/>
      </w:r>
      <w:r>
        <w:instrText xml:space="preserve"> PAGEREF _Toc418661196 \h </w:instrText>
      </w:r>
      <w:r>
        <w:fldChar w:fldCharType="separate"/>
      </w:r>
      <w:r>
        <w:t>233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.5</w:t>
      </w:r>
      <w:r w:rsidRPr="00F25841">
        <w:rPr>
          <w:lang w:val="en-US"/>
        </w:rPr>
        <w:tab/>
      </w:r>
      <w:r w:rsidRPr="00F25841">
        <w:rPr>
          <w:lang w:val="en-US" w:eastAsia="ko-KR"/>
        </w:rPr>
        <w:t>Post-Conditions</w:t>
      </w:r>
      <w:r>
        <w:tab/>
      </w:r>
      <w:r>
        <w:fldChar w:fldCharType="begin"/>
      </w:r>
      <w:r>
        <w:instrText xml:space="preserve"> PAGEREF _Toc418661197 \h </w:instrText>
      </w:r>
      <w:r>
        <w:fldChar w:fldCharType="separate"/>
      </w:r>
      <w:r>
        <w:t>233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.6</w:t>
      </w:r>
      <w:r w:rsidRPr="00F25841">
        <w:rPr>
          <w:lang w:val="en-US"/>
        </w:rPr>
        <w:tab/>
      </w:r>
      <w:r w:rsidRPr="00F25841">
        <w:rPr>
          <w:lang w:val="en-US" w:eastAsia="ko-KR"/>
        </w:rPr>
        <w:t>Exceptions</w:t>
      </w:r>
      <w:r>
        <w:tab/>
      </w:r>
      <w:r>
        <w:fldChar w:fldCharType="begin"/>
      </w:r>
      <w:r>
        <w:instrText xml:space="preserve"> PAGEREF _Toc418661198 \h </w:instrText>
      </w:r>
      <w:r>
        <w:fldChar w:fldCharType="separate"/>
      </w:r>
      <w:r>
        <w:t>233</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eastAsia="zh-CN"/>
        </w:rPr>
        <w:t>D.2.2.23</w:t>
      </w:r>
      <w:r w:rsidRPr="00F25841">
        <w:rPr>
          <w:lang w:val="en-US"/>
        </w:rPr>
        <w:t>.7</w:t>
      </w:r>
      <w:r w:rsidRPr="00F25841">
        <w:rPr>
          <w:lang w:val="en-US"/>
        </w:rPr>
        <w:tab/>
      </w:r>
      <w:r w:rsidRPr="00F25841">
        <w:rPr>
          <w:lang w:val="en-US" w:eastAsia="ko-KR"/>
        </w:rPr>
        <w:t>Policies for Use</w:t>
      </w:r>
      <w:r>
        <w:tab/>
      </w:r>
      <w:r>
        <w:fldChar w:fldCharType="begin"/>
      </w:r>
      <w:r>
        <w:instrText xml:space="preserve"> PAGEREF _Toc418661199 \h </w:instrText>
      </w:r>
      <w:r>
        <w:fldChar w:fldCharType="separate"/>
      </w:r>
      <w:r>
        <w:t>233</w:t>
      </w:r>
      <w:r>
        <w:fldChar w:fldCharType="end"/>
      </w:r>
    </w:p>
    <w:p w:rsidR="000F472D" w:rsidRDefault="000F472D">
      <w:pPr>
        <w:pStyle w:val="TOC1"/>
        <w:rPr>
          <w:rFonts w:asciiTheme="minorHAnsi" w:eastAsiaTheme="minorEastAsia" w:hAnsiTheme="minorHAnsi" w:cstheme="minorBidi"/>
          <w:szCs w:val="22"/>
          <w:lang w:val="en-US"/>
        </w:rPr>
      </w:pPr>
      <w:r>
        <w:t>Annex E (informative): Device On-boarding Service</w:t>
      </w:r>
      <w:r>
        <w:tab/>
      </w:r>
      <w:r>
        <w:fldChar w:fldCharType="begin"/>
      </w:r>
      <w:r>
        <w:instrText xml:space="preserve"> PAGEREF _Toc418661200 \h </w:instrText>
      </w:r>
      <w:r>
        <w:fldChar w:fldCharType="separate"/>
      </w:r>
      <w:r>
        <w:t>235</w:t>
      </w:r>
      <w:r>
        <w:fldChar w:fldCharType="end"/>
      </w:r>
    </w:p>
    <w:p w:rsidR="000F472D" w:rsidRDefault="000F472D">
      <w:pPr>
        <w:pStyle w:val="TOC2"/>
        <w:rPr>
          <w:rFonts w:asciiTheme="minorHAnsi" w:eastAsiaTheme="minorEastAsia" w:hAnsiTheme="minorHAnsi" w:cstheme="minorBidi"/>
          <w:sz w:val="22"/>
          <w:szCs w:val="22"/>
          <w:lang w:val="en-US"/>
        </w:rPr>
      </w:pPr>
      <w:r>
        <w:t>E.1</w:t>
      </w:r>
      <w:r>
        <w:tab/>
        <w:t>Overview</w:t>
      </w:r>
      <w:r>
        <w:tab/>
      </w:r>
      <w:r>
        <w:fldChar w:fldCharType="begin"/>
      </w:r>
      <w:r>
        <w:instrText xml:space="preserve"> PAGEREF _Toc418661201 \h </w:instrText>
      </w:r>
      <w:r>
        <w:fldChar w:fldCharType="separate"/>
      </w:r>
      <w:r>
        <w:t>235</w:t>
      </w:r>
      <w:r>
        <w:fldChar w:fldCharType="end"/>
      </w:r>
    </w:p>
    <w:p w:rsidR="000F472D" w:rsidRDefault="000F472D">
      <w:pPr>
        <w:pStyle w:val="TOC2"/>
        <w:rPr>
          <w:rFonts w:asciiTheme="minorHAnsi" w:eastAsiaTheme="minorEastAsia" w:hAnsiTheme="minorHAnsi" w:cstheme="minorBidi"/>
          <w:sz w:val="22"/>
          <w:szCs w:val="22"/>
          <w:lang w:val="en-US"/>
        </w:rPr>
      </w:pPr>
      <w:r>
        <w:t>E.2</w:t>
      </w:r>
      <w:r>
        <w:tab/>
        <w:t>Supporting Services</w:t>
      </w:r>
      <w:r>
        <w:tab/>
      </w:r>
      <w:r>
        <w:fldChar w:fldCharType="begin"/>
      </w:r>
      <w:r>
        <w:instrText xml:space="preserve"> PAGEREF _Toc418661202 \h </w:instrText>
      </w:r>
      <w:r>
        <w:fldChar w:fldCharType="separate"/>
      </w:r>
      <w:r>
        <w:t>235</w:t>
      </w:r>
      <w:r>
        <w:fldChar w:fldCharType="end"/>
      </w:r>
    </w:p>
    <w:p w:rsidR="000F472D" w:rsidRDefault="000F472D">
      <w:pPr>
        <w:pStyle w:val="TOC3"/>
        <w:rPr>
          <w:rFonts w:asciiTheme="minorHAnsi" w:eastAsiaTheme="minorEastAsia" w:hAnsiTheme="minorHAnsi" w:cstheme="minorBidi"/>
          <w:sz w:val="22"/>
          <w:szCs w:val="22"/>
          <w:lang w:val="en-US"/>
        </w:rPr>
      </w:pPr>
      <w:r>
        <w:t>E.2.1</w:t>
      </w:r>
      <w:r>
        <w:tab/>
        <w:t>Remote Administration</w:t>
      </w:r>
      <w:r>
        <w:tab/>
      </w:r>
      <w:r>
        <w:fldChar w:fldCharType="begin"/>
      </w:r>
      <w:r>
        <w:instrText xml:space="preserve"> PAGEREF _Toc418661203 \h </w:instrText>
      </w:r>
      <w:r>
        <w:fldChar w:fldCharType="separate"/>
      </w:r>
      <w:r>
        <w:t>235</w:t>
      </w:r>
      <w:r>
        <w:fldChar w:fldCharType="end"/>
      </w:r>
    </w:p>
    <w:p w:rsidR="000F472D" w:rsidRDefault="000F472D">
      <w:pPr>
        <w:pStyle w:val="TOC4"/>
        <w:rPr>
          <w:rFonts w:asciiTheme="minorHAnsi" w:eastAsiaTheme="minorEastAsia" w:hAnsiTheme="minorHAnsi" w:cstheme="minorBidi"/>
          <w:sz w:val="22"/>
          <w:szCs w:val="22"/>
          <w:lang w:val="en-US"/>
        </w:rPr>
      </w:pPr>
      <w:r>
        <w:t>E.2.1.1</w:t>
      </w:r>
      <w:r>
        <w:tab/>
        <w:t>Overview</w:t>
      </w:r>
      <w:r>
        <w:tab/>
      </w:r>
      <w:r>
        <w:fldChar w:fldCharType="begin"/>
      </w:r>
      <w:r>
        <w:instrText xml:space="preserve"> PAGEREF _Toc418661204 \h </w:instrText>
      </w:r>
      <w:r>
        <w:fldChar w:fldCharType="separate"/>
      </w:r>
      <w:r>
        <w:t>235</w:t>
      </w:r>
      <w:r>
        <w:fldChar w:fldCharType="end"/>
      </w:r>
    </w:p>
    <w:p w:rsidR="000F472D" w:rsidRDefault="000F472D">
      <w:pPr>
        <w:pStyle w:val="TOC4"/>
        <w:rPr>
          <w:rFonts w:asciiTheme="minorHAnsi" w:eastAsiaTheme="minorEastAsia" w:hAnsiTheme="minorHAnsi" w:cstheme="minorBidi"/>
          <w:sz w:val="22"/>
          <w:szCs w:val="22"/>
          <w:lang w:val="en-US"/>
        </w:rPr>
      </w:pPr>
      <w:r>
        <w:t>E.2.1.2</w:t>
      </w:r>
      <w:r>
        <w:tab/>
        <w:t>Service Capabilities</w:t>
      </w:r>
      <w:r>
        <w:tab/>
      </w:r>
      <w:r>
        <w:fldChar w:fldCharType="begin"/>
      </w:r>
      <w:r>
        <w:instrText xml:space="preserve"> PAGEREF _Toc418661205 \h </w:instrText>
      </w:r>
      <w:r>
        <w:fldChar w:fldCharType="separate"/>
      </w:r>
      <w:r>
        <w:t>235</w:t>
      </w:r>
      <w:r>
        <w:fldChar w:fldCharType="end"/>
      </w:r>
    </w:p>
    <w:p w:rsidR="000F472D" w:rsidRDefault="000F472D">
      <w:pPr>
        <w:pStyle w:val="TOC5"/>
        <w:rPr>
          <w:rFonts w:asciiTheme="minorHAnsi" w:eastAsiaTheme="minorEastAsia" w:hAnsiTheme="minorHAnsi" w:cstheme="minorBidi"/>
          <w:sz w:val="22"/>
          <w:szCs w:val="22"/>
          <w:lang w:val="en-US"/>
        </w:rPr>
      </w:pPr>
      <w:r>
        <w:t>E.2.1.1.1</w:t>
      </w:r>
      <w:r>
        <w:tab/>
        <w:t>notifyRegistrationContact</w:t>
      </w:r>
      <w:r>
        <w:tab/>
      </w:r>
      <w:r>
        <w:fldChar w:fldCharType="begin"/>
      </w:r>
      <w:r>
        <w:instrText xml:space="preserve"> PAGEREF _Toc418661206 \h </w:instrText>
      </w:r>
      <w:r>
        <w:fldChar w:fldCharType="separate"/>
      </w:r>
      <w:r>
        <w:t>235</w:t>
      </w:r>
      <w:r>
        <w:fldChar w:fldCharType="end"/>
      </w:r>
    </w:p>
    <w:p w:rsidR="000F472D" w:rsidRDefault="000F472D">
      <w:pPr>
        <w:pStyle w:val="TOC6"/>
        <w:rPr>
          <w:rFonts w:asciiTheme="minorHAnsi" w:eastAsiaTheme="minorEastAsia" w:hAnsiTheme="minorHAnsi" w:cstheme="minorBidi"/>
          <w:sz w:val="22"/>
          <w:szCs w:val="22"/>
          <w:lang w:val="en-US"/>
        </w:rPr>
      </w:pPr>
      <w:r>
        <w:t>E.2.1.1.1.1</w:t>
      </w:r>
      <w:r>
        <w:tab/>
        <w:t>Description</w:t>
      </w:r>
      <w:r>
        <w:tab/>
      </w:r>
      <w:r>
        <w:fldChar w:fldCharType="begin"/>
      </w:r>
      <w:r>
        <w:instrText xml:space="preserve"> PAGEREF _Toc418661207 \h </w:instrText>
      </w:r>
      <w:r>
        <w:fldChar w:fldCharType="separate"/>
      </w:r>
      <w:r>
        <w:t>235</w:t>
      </w:r>
      <w:r>
        <w:fldChar w:fldCharType="end"/>
      </w:r>
    </w:p>
    <w:p w:rsidR="000F472D" w:rsidRDefault="000F472D">
      <w:pPr>
        <w:pStyle w:val="TOC6"/>
        <w:rPr>
          <w:rFonts w:asciiTheme="minorHAnsi" w:eastAsiaTheme="minorEastAsia" w:hAnsiTheme="minorHAnsi" w:cstheme="minorBidi"/>
          <w:sz w:val="22"/>
          <w:szCs w:val="22"/>
          <w:lang w:val="en-US"/>
        </w:rPr>
      </w:pPr>
      <w:r>
        <w:t>E.2.1.1.1.2</w:t>
      </w:r>
      <w:r>
        <w:tab/>
        <w:t>Pre-Conditions</w:t>
      </w:r>
      <w:r>
        <w:tab/>
      </w:r>
      <w:r>
        <w:fldChar w:fldCharType="begin"/>
      </w:r>
      <w:r>
        <w:instrText xml:space="preserve"> PAGEREF _Toc418661208 \h </w:instrText>
      </w:r>
      <w:r>
        <w:fldChar w:fldCharType="separate"/>
      </w:r>
      <w:r>
        <w:t>235</w:t>
      </w:r>
      <w:r>
        <w:fldChar w:fldCharType="end"/>
      </w:r>
    </w:p>
    <w:p w:rsidR="000F472D" w:rsidRDefault="000F472D">
      <w:pPr>
        <w:pStyle w:val="TOC6"/>
        <w:rPr>
          <w:rFonts w:asciiTheme="minorHAnsi" w:eastAsiaTheme="minorEastAsia" w:hAnsiTheme="minorHAnsi" w:cstheme="minorBidi"/>
          <w:sz w:val="22"/>
          <w:szCs w:val="22"/>
          <w:lang w:val="en-US"/>
        </w:rPr>
      </w:pPr>
      <w:r>
        <w:t>E.2.1.1.1.3</w:t>
      </w:r>
      <w:r>
        <w:tab/>
        <w:t>Signature – notifyRegistrationContact</w:t>
      </w:r>
      <w:r>
        <w:tab/>
      </w:r>
      <w:r>
        <w:fldChar w:fldCharType="begin"/>
      </w:r>
      <w:r>
        <w:instrText xml:space="preserve"> PAGEREF _Toc418661209 \h </w:instrText>
      </w:r>
      <w:r>
        <w:fldChar w:fldCharType="separate"/>
      </w:r>
      <w:r>
        <w:t>235</w:t>
      </w:r>
      <w:r>
        <w:fldChar w:fldCharType="end"/>
      </w:r>
    </w:p>
    <w:p w:rsidR="000F472D" w:rsidRDefault="000F472D">
      <w:pPr>
        <w:pStyle w:val="TOC6"/>
        <w:rPr>
          <w:rFonts w:asciiTheme="minorHAnsi" w:eastAsiaTheme="minorEastAsia" w:hAnsiTheme="minorHAnsi" w:cstheme="minorBidi"/>
          <w:sz w:val="22"/>
          <w:szCs w:val="22"/>
          <w:lang w:val="en-US"/>
        </w:rPr>
      </w:pPr>
      <w:r>
        <w:t>E.2.1.1.1.4</w:t>
      </w:r>
      <w:r>
        <w:tab/>
      </w:r>
      <w:r>
        <w:rPr>
          <w:lang w:eastAsia="ko-KR"/>
        </w:rPr>
        <w:t>Service Interactions</w:t>
      </w:r>
      <w:r>
        <w:tab/>
      </w:r>
      <w:r>
        <w:fldChar w:fldCharType="begin"/>
      </w:r>
      <w:r>
        <w:instrText xml:space="preserve"> PAGEREF _Toc418661210 \h </w:instrText>
      </w:r>
      <w:r>
        <w:fldChar w:fldCharType="separate"/>
      </w:r>
      <w:r>
        <w:t>235</w:t>
      </w:r>
      <w:r>
        <w:fldChar w:fldCharType="end"/>
      </w:r>
    </w:p>
    <w:p w:rsidR="000F472D" w:rsidRDefault="000F472D">
      <w:pPr>
        <w:pStyle w:val="TOC6"/>
        <w:rPr>
          <w:rFonts w:asciiTheme="minorHAnsi" w:eastAsiaTheme="minorEastAsia" w:hAnsiTheme="minorHAnsi" w:cstheme="minorBidi"/>
          <w:sz w:val="22"/>
          <w:szCs w:val="22"/>
          <w:lang w:val="en-US"/>
        </w:rPr>
      </w:pPr>
      <w:r>
        <w:t>E.2.1.1.1.5</w:t>
      </w:r>
      <w:r>
        <w:tab/>
      </w:r>
      <w:r>
        <w:rPr>
          <w:lang w:eastAsia="ko-KR"/>
        </w:rPr>
        <w:t>Post-Conditions</w:t>
      </w:r>
      <w:r>
        <w:tab/>
      </w:r>
      <w:r>
        <w:fldChar w:fldCharType="begin"/>
      </w:r>
      <w:r>
        <w:instrText xml:space="preserve"> PAGEREF _Toc418661211 \h </w:instrText>
      </w:r>
      <w:r>
        <w:fldChar w:fldCharType="separate"/>
      </w:r>
      <w:r>
        <w:t>236</w:t>
      </w:r>
      <w:r>
        <w:fldChar w:fldCharType="end"/>
      </w:r>
    </w:p>
    <w:p w:rsidR="000F472D" w:rsidRDefault="000F472D">
      <w:pPr>
        <w:pStyle w:val="TOC6"/>
        <w:rPr>
          <w:rFonts w:asciiTheme="minorHAnsi" w:eastAsiaTheme="minorEastAsia" w:hAnsiTheme="minorHAnsi" w:cstheme="minorBidi"/>
          <w:sz w:val="22"/>
          <w:szCs w:val="22"/>
          <w:lang w:val="en-US"/>
        </w:rPr>
      </w:pPr>
      <w:r>
        <w:t>E.2.1.1.1.6</w:t>
      </w:r>
      <w:r>
        <w:tab/>
      </w:r>
      <w:r>
        <w:rPr>
          <w:lang w:eastAsia="ko-KR"/>
        </w:rPr>
        <w:t>Exceptions</w:t>
      </w:r>
      <w:r>
        <w:tab/>
      </w:r>
      <w:r>
        <w:fldChar w:fldCharType="begin"/>
      </w:r>
      <w:r>
        <w:instrText xml:space="preserve"> PAGEREF _Toc418661212 \h </w:instrText>
      </w:r>
      <w:r>
        <w:fldChar w:fldCharType="separate"/>
      </w:r>
      <w:r>
        <w:t>236</w:t>
      </w:r>
      <w:r>
        <w:fldChar w:fldCharType="end"/>
      </w:r>
    </w:p>
    <w:p w:rsidR="000F472D" w:rsidRDefault="000F472D">
      <w:pPr>
        <w:pStyle w:val="TOC6"/>
        <w:rPr>
          <w:rFonts w:asciiTheme="minorHAnsi" w:eastAsiaTheme="minorEastAsia" w:hAnsiTheme="minorHAnsi" w:cstheme="minorBidi"/>
          <w:sz w:val="22"/>
          <w:szCs w:val="22"/>
          <w:lang w:val="en-US"/>
        </w:rPr>
      </w:pPr>
      <w:r>
        <w:t>E.2.1.1.1.7</w:t>
      </w:r>
      <w:r>
        <w:tab/>
      </w:r>
      <w:r>
        <w:rPr>
          <w:lang w:eastAsia="ko-KR"/>
        </w:rPr>
        <w:t>Policies for Use</w:t>
      </w:r>
      <w:r>
        <w:tab/>
      </w:r>
      <w:r>
        <w:fldChar w:fldCharType="begin"/>
      </w:r>
      <w:r>
        <w:instrText xml:space="preserve"> PAGEREF _Toc418661213 \h </w:instrText>
      </w:r>
      <w:r>
        <w:fldChar w:fldCharType="separate"/>
      </w:r>
      <w:r>
        <w:t>236</w:t>
      </w:r>
      <w:r>
        <w:fldChar w:fldCharType="end"/>
      </w:r>
    </w:p>
    <w:p w:rsidR="000F472D" w:rsidRDefault="000F472D">
      <w:pPr>
        <w:pStyle w:val="TOC1"/>
        <w:rPr>
          <w:rFonts w:asciiTheme="minorHAnsi" w:eastAsiaTheme="minorEastAsia" w:hAnsiTheme="minorHAnsi" w:cstheme="minorBidi"/>
          <w:szCs w:val="22"/>
          <w:lang w:val="en-US"/>
        </w:rPr>
      </w:pPr>
      <w:r>
        <w:t>Annex F (informative): Registration Services</w:t>
      </w:r>
      <w:r>
        <w:tab/>
      </w:r>
      <w:r>
        <w:fldChar w:fldCharType="begin"/>
      </w:r>
      <w:r>
        <w:instrText xml:space="preserve"> PAGEREF _Toc418661214 \h </w:instrText>
      </w:r>
      <w:r>
        <w:fldChar w:fldCharType="separate"/>
      </w:r>
      <w:r>
        <w:t>237</w:t>
      </w:r>
      <w:r>
        <w:fldChar w:fldCharType="end"/>
      </w:r>
    </w:p>
    <w:p w:rsidR="000F472D" w:rsidRDefault="000F472D">
      <w:pPr>
        <w:pStyle w:val="TOC2"/>
        <w:rPr>
          <w:rFonts w:asciiTheme="minorHAnsi" w:eastAsiaTheme="minorEastAsia" w:hAnsiTheme="minorHAnsi" w:cstheme="minorBidi"/>
          <w:sz w:val="22"/>
          <w:szCs w:val="22"/>
          <w:lang w:val="en-US"/>
        </w:rPr>
      </w:pPr>
      <w:r>
        <w:t>F.1</w:t>
      </w:r>
      <w:r>
        <w:tab/>
        <w:t>Overview</w:t>
      </w:r>
      <w:r>
        <w:tab/>
      </w:r>
      <w:r>
        <w:fldChar w:fldCharType="begin"/>
      </w:r>
      <w:r>
        <w:instrText xml:space="preserve"> PAGEREF _Toc418661215 \h </w:instrText>
      </w:r>
      <w:r>
        <w:fldChar w:fldCharType="separate"/>
      </w:r>
      <w:r>
        <w:t>237</w:t>
      </w:r>
      <w:r>
        <w:fldChar w:fldCharType="end"/>
      </w:r>
    </w:p>
    <w:p w:rsidR="000F472D" w:rsidRDefault="000F472D">
      <w:pPr>
        <w:pStyle w:val="TOC2"/>
        <w:rPr>
          <w:rFonts w:asciiTheme="minorHAnsi" w:eastAsiaTheme="minorEastAsia" w:hAnsiTheme="minorHAnsi" w:cstheme="minorBidi"/>
          <w:sz w:val="22"/>
          <w:szCs w:val="22"/>
          <w:lang w:val="en-US"/>
        </w:rPr>
      </w:pPr>
      <w:r>
        <w:t>F.2</w:t>
      </w:r>
      <w:r>
        <w:tab/>
        <w:t>Mca Registration Service Processing and Supporting Services</w:t>
      </w:r>
      <w:r>
        <w:tab/>
      </w:r>
      <w:r>
        <w:fldChar w:fldCharType="begin"/>
      </w:r>
      <w:r>
        <w:instrText xml:space="preserve"> PAGEREF _Toc418661216 \h </w:instrText>
      </w:r>
      <w:r>
        <w:fldChar w:fldCharType="separate"/>
      </w:r>
      <w:r>
        <w:t>237</w:t>
      </w:r>
      <w:r>
        <w:fldChar w:fldCharType="end"/>
      </w:r>
    </w:p>
    <w:p w:rsidR="000F472D" w:rsidRDefault="000F472D">
      <w:pPr>
        <w:pStyle w:val="TOC3"/>
        <w:rPr>
          <w:rFonts w:asciiTheme="minorHAnsi" w:eastAsiaTheme="minorEastAsia" w:hAnsiTheme="minorHAnsi" w:cstheme="minorBidi"/>
          <w:sz w:val="22"/>
          <w:szCs w:val="22"/>
          <w:lang w:val="en-US"/>
        </w:rPr>
      </w:pPr>
      <w:r>
        <w:t>F.2.1</w:t>
      </w:r>
      <w:r>
        <w:tab/>
        <w:t>Overview</w:t>
      </w:r>
      <w:r>
        <w:tab/>
      </w:r>
      <w:r>
        <w:fldChar w:fldCharType="begin"/>
      </w:r>
      <w:r>
        <w:instrText xml:space="preserve"> PAGEREF _Toc418661217 \h </w:instrText>
      </w:r>
      <w:r>
        <w:fldChar w:fldCharType="separate"/>
      </w:r>
      <w:r>
        <w:t>237</w:t>
      </w:r>
      <w:r>
        <w:fldChar w:fldCharType="end"/>
      </w:r>
    </w:p>
    <w:p w:rsidR="000F472D" w:rsidRDefault="000F472D">
      <w:pPr>
        <w:pStyle w:val="TOC3"/>
        <w:rPr>
          <w:rFonts w:asciiTheme="minorHAnsi" w:eastAsiaTheme="minorEastAsia" w:hAnsiTheme="minorHAnsi" w:cstheme="minorBidi"/>
          <w:sz w:val="22"/>
          <w:szCs w:val="22"/>
          <w:lang w:val="en-US"/>
        </w:rPr>
      </w:pPr>
      <w:r w:rsidRPr="00F25841">
        <w:rPr>
          <w:lang w:val="en-US"/>
        </w:rPr>
        <w:t>F.2.2</w:t>
      </w:r>
      <w:r w:rsidRPr="00F25841">
        <w:rPr>
          <w:lang w:val="en-US"/>
        </w:rPr>
        <w:tab/>
        <w:t>Service Capabilities</w:t>
      </w:r>
      <w:r>
        <w:tab/>
      </w:r>
      <w:r>
        <w:fldChar w:fldCharType="begin"/>
      </w:r>
      <w:r>
        <w:instrText xml:space="preserve"> PAGEREF _Toc418661218 \h </w:instrText>
      </w:r>
      <w:r>
        <w:fldChar w:fldCharType="separate"/>
      </w:r>
      <w:r>
        <w:t>237</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F.2.2.1</w:t>
      </w:r>
      <w:r w:rsidRPr="00F25841">
        <w:rPr>
          <w:lang w:val="en-US"/>
        </w:rPr>
        <w:tab/>
        <w:t>registerAE</w:t>
      </w:r>
      <w:r>
        <w:tab/>
      </w:r>
      <w:r>
        <w:fldChar w:fldCharType="begin"/>
      </w:r>
      <w:r>
        <w:instrText xml:space="preserve"> PAGEREF _Toc418661219 \h </w:instrText>
      </w:r>
      <w:r>
        <w:fldChar w:fldCharType="separate"/>
      </w:r>
      <w:r>
        <w:t>237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F.2.2.1.1</w:t>
      </w:r>
      <w:r w:rsidRPr="00F25841">
        <w:rPr>
          <w:lang w:val="en-US"/>
        </w:rPr>
        <w:tab/>
      </w:r>
      <w:r>
        <w:t>Description</w:t>
      </w:r>
      <w:r>
        <w:tab/>
      </w:r>
      <w:r>
        <w:fldChar w:fldCharType="begin"/>
      </w:r>
      <w:r>
        <w:instrText xml:space="preserve"> PAGEREF _Toc418661220 \h </w:instrText>
      </w:r>
      <w:r>
        <w:fldChar w:fldCharType="separate"/>
      </w:r>
      <w:r>
        <w:t>237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F.2.2.1.2</w:t>
      </w:r>
      <w:r w:rsidRPr="00F25841">
        <w:rPr>
          <w:lang w:val="en-US"/>
        </w:rPr>
        <w:tab/>
        <w:t>Pre-Conditions</w:t>
      </w:r>
      <w:r>
        <w:tab/>
      </w:r>
      <w:r>
        <w:fldChar w:fldCharType="begin"/>
      </w:r>
      <w:r>
        <w:instrText xml:space="preserve"> PAGEREF _Toc418661221 \h </w:instrText>
      </w:r>
      <w:r>
        <w:fldChar w:fldCharType="separate"/>
      </w:r>
      <w:r>
        <w:t>237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F.2.2.1.3</w:t>
      </w:r>
      <w:r w:rsidRPr="00F25841">
        <w:rPr>
          <w:lang w:val="en-US"/>
        </w:rPr>
        <w:tab/>
        <w:t>Signature – registerAE</w:t>
      </w:r>
      <w:r>
        <w:tab/>
      </w:r>
      <w:r>
        <w:fldChar w:fldCharType="begin"/>
      </w:r>
      <w:r>
        <w:instrText xml:space="preserve"> PAGEREF _Toc418661222 \h </w:instrText>
      </w:r>
      <w:r>
        <w:fldChar w:fldCharType="separate"/>
      </w:r>
      <w:r>
        <w:t>237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F.2.2.1.4</w:t>
      </w:r>
      <w:r w:rsidRPr="00F25841">
        <w:rPr>
          <w:lang w:val="en-US"/>
        </w:rPr>
        <w:tab/>
      </w:r>
      <w:r w:rsidRPr="00F25841">
        <w:rPr>
          <w:lang w:val="en-US" w:eastAsia="ko-KR"/>
        </w:rPr>
        <w:t>Service Interactions</w:t>
      </w:r>
      <w:r>
        <w:tab/>
      </w:r>
      <w:r>
        <w:fldChar w:fldCharType="begin"/>
      </w:r>
      <w:r>
        <w:instrText xml:space="preserve"> PAGEREF _Toc418661223 \h </w:instrText>
      </w:r>
      <w:r>
        <w:fldChar w:fldCharType="separate"/>
      </w:r>
      <w:r>
        <w:t>237</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F.2.2.1.4</w:t>
      </w:r>
      <w:r w:rsidRPr="00F25841">
        <w:rPr>
          <w:lang w:val="en-US"/>
        </w:rPr>
        <w:tab/>
      </w:r>
      <w:r w:rsidRPr="00F25841">
        <w:rPr>
          <w:lang w:val="en-US" w:eastAsia="ko-KR"/>
        </w:rPr>
        <w:t>Post-Conditions</w:t>
      </w:r>
      <w:r>
        <w:tab/>
      </w:r>
      <w:r>
        <w:fldChar w:fldCharType="begin"/>
      </w:r>
      <w:r>
        <w:instrText xml:space="preserve"> PAGEREF _Toc418661224 \h </w:instrText>
      </w:r>
      <w:r>
        <w:fldChar w:fldCharType="separate"/>
      </w:r>
      <w:r>
        <w:t>238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F.2.2.1.5</w:t>
      </w:r>
      <w:r w:rsidRPr="00F25841">
        <w:rPr>
          <w:lang w:val="en-US"/>
        </w:rPr>
        <w:tab/>
      </w:r>
      <w:r w:rsidRPr="00F25841">
        <w:rPr>
          <w:lang w:val="en-US" w:eastAsia="ko-KR"/>
        </w:rPr>
        <w:t>Exceptions</w:t>
      </w:r>
      <w:r>
        <w:tab/>
      </w:r>
      <w:r>
        <w:fldChar w:fldCharType="begin"/>
      </w:r>
      <w:r>
        <w:instrText xml:space="preserve"> PAGEREF _Toc418661225 \h </w:instrText>
      </w:r>
      <w:r>
        <w:fldChar w:fldCharType="separate"/>
      </w:r>
      <w:r>
        <w:t>238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F.2.2.1.6</w:t>
      </w:r>
      <w:r w:rsidRPr="00F25841">
        <w:rPr>
          <w:lang w:val="en-US"/>
        </w:rPr>
        <w:tab/>
      </w:r>
      <w:r w:rsidRPr="00F25841">
        <w:rPr>
          <w:lang w:val="en-US" w:eastAsia="ko-KR"/>
        </w:rPr>
        <w:t>Pol</w:t>
      </w:r>
      <w:r w:rsidRPr="00F25841">
        <w:rPr>
          <w:lang w:val="en-US" w:eastAsia="ko-KR"/>
        </w:rPr>
        <w:lastRenderedPageBreak/>
        <w:t>icies for Use</w:t>
      </w:r>
      <w:r>
        <w:tab/>
      </w:r>
      <w:r>
        <w:fldChar w:fldCharType="begin"/>
      </w:r>
      <w:r>
        <w:instrText xml:space="preserve"> PAGEREF _Toc418661226 \h </w:instrText>
      </w:r>
      <w:r>
        <w:fldChar w:fldCharType="separate"/>
      </w:r>
      <w:r>
        <w:t>238</w:t>
      </w:r>
      <w:r>
        <w:fldChar w:fldCharType="end"/>
      </w:r>
    </w:p>
    <w:p w:rsidR="000F472D" w:rsidRDefault="000F472D">
      <w:pPr>
        <w:pStyle w:val="TOC4"/>
        <w:rPr>
          <w:rFonts w:asciiTheme="minorHAnsi" w:eastAsiaTheme="minorEastAsia" w:hAnsiTheme="minorHAnsi" w:cstheme="minorBidi"/>
          <w:sz w:val="22"/>
          <w:szCs w:val="22"/>
          <w:lang w:val="en-US"/>
        </w:rPr>
      </w:pPr>
      <w:r w:rsidRPr="00F25841">
        <w:rPr>
          <w:lang w:val="en-US"/>
        </w:rPr>
        <w:t>F.2.2.2</w:t>
      </w:r>
      <w:r w:rsidRPr="00F25841">
        <w:rPr>
          <w:lang w:val="en-US"/>
        </w:rPr>
        <w:tab/>
        <w:t>refreshAERegistration</w:t>
      </w:r>
      <w:r>
        <w:tab/>
      </w:r>
      <w:r>
        <w:fldChar w:fldCharType="begin"/>
      </w:r>
      <w:r>
        <w:instrText xml:space="preserve"> PAGEREF _Toc418661227 \h </w:instrText>
      </w:r>
      <w:r>
        <w:fldChar w:fldCharType="separate"/>
      </w:r>
      <w:r>
        <w:t>238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F.2.2.2.1</w:t>
      </w:r>
      <w:r w:rsidRPr="00F25841">
        <w:rPr>
          <w:lang w:val="en-US"/>
        </w:rPr>
        <w:tab/>
        <w:t>Description</w:t>
      </w:r>
      <w:r>
        <w:tab/>
      </w:r>
      <w:r>
        <w:fldChar w:fldCharType="begin"/>
      </w:r>
      <w:r>
        <w:instrText xml:space="preserve"> PAGEREF _Toc418661228 \h </w:instrText>
      </w:r>
      <w:r>
        <w:fldChar w:fldCharType="separate"/>
      </w:r>
      <w:r>
        <w:t>238</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F.2.2.2.2</w:t>
      </w:r>
      <w:r w:rsidRPr="00F25841">
        <w:rPr>
          <w:lang w:val="en-US"/>
        </w:rPr>
        <w:tab/>
        <w:t>Pre-Conditions</w:t>
      </w:r>
      <w:r>
        <w:tab/>
      </w:r>
      <w:r>
        <w:fldChar w:fldCharType="begin"/>
      </w:r>
      <w:r>
        <w:instrText xml:space="preserve"> PAGEREF _Toc418661229 \h </w:instrText>
      </w:r>
      <w:r>
        <w:fldChar w:fldCharType="separate"/>
      </w:r>
      <w:r>
        <w:t>239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F.2.2.2.3</w:t>
      </w:r>
      <w:r w:rsidRPr="00F25841">
        <w:rPr>
          <w:lang w:val="en-US"/>
        </w:rPr>
        <w:tab/>
        <w:t>Signature – refreshAERegsitration</w:t>
      </w:r>
      <w:r>
        <w:tab/>
      </w:r>
      <w:r>
        <w:fldChar w:fldCharType="begin"/>
      </w:r>
      <w:r>
        <w:instrText xml:space="preserve"> PAGEREF _Toc418661230 \h </w:instrText>
      </w:r>
      <w:r>
        <w:fldChar w:fldCharType="separate"/>
      </w:r>
      <w:r>
        <w:t>239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F.2.2.2.4</w:t>
      </w:r>
      <w:r w:rsidRPr="00F25841">
        <w:rPr>
          <w:lang w:val="en-US"/>
        </w:rPr>
        <w:tab/>
      </w:r>
      <w:r w:rsidRPr="00F25841">
        <w:rPr>
          <w:lang w:val="en-US" w:eastAsia="ko-KR"/>
        </w:rPr>
        <w:t>Service Interactions</w:t>
      </w:r>
      <w:r>
        <w:tab/>
      </w:r>
      <w:r>
        <w:fldChar w:fldCharType="begin"/>
      </w:r>
      <w:r>
        <w:instrText xml:space="preserve"> PAGEREF _Toc418661231 \h </w:instrText>
      </w:r>
      <w:r>
        <w:fldChar w:fldCharType="separate"/>
      </w:r>
      <w:r>
        <w:t>239</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F.2.2.2.5</w:t>
      </w:r>
      <w:r w:rsidRPr="00F25841">
        <w:rPr>
          <w:lang w:val="en-US"/>
        </w:rPr>
        <w:tab/>
      </w:r>
      <w:r w:rsidRPr="00F25841">
        <w:rPr>
          <w:lang w:val="en-US" w:eastAsia="ko-KR"/>
        </w:rPr>
        <w:t>Post-Conditions</w:t>
      </w:r>
      <w:r>
        <w:tab/>
      </w:r>
      <w:r>
        <w:fldChar w:fldCharType="begin"/>
      </w:r>
      <w:r>
        <w:instrText xml:space="preserve"> PAGEREF _Toc418661232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F.2.2.2.6</w:t>
      </w:r>
      <w:r w:rsidRPr="00F25841">
        <w:rPr>
          <w:lang w:val="en-US"/>
        </w:rPr>
        <w:tab/>
      </w:r>
      <w:r w:rsidRPr="00F25841">
        <w:rPr>
          <w:lang w:val="en-US" w:eastAsia="ko-KR"/>
        </w:rPr>
        <w:t>Exceptions</w:t>
      </w:r>
      <w:r>
        <w:tab/>
      </w:r>
      <w:r>
        <w:fldChar w:fldCharType="begin"/>
      </w:r>
      <w:r>
        <w:instrText xml:space="preserve"> PAGEREF _Toc418661233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F.2.2.2.7</w:t>
      </w:r>
      <w:r w:rsidRPr="00F25841">
        <w:rPr>
          <w:lang w:val="en-US"/>
        </w:rPr>
        <w:tab/>
      </w:r>
      <w:r w:rsidRPr="00F25841">
        <w:rPr>
          <w:lang w:val="en-US" w:eastAsia="ko-KR"/>
        </w:rPr>
        <w:t>Policies for Use</w:t>
      </w:r>
      <w:r>
        <w:tab/>
      </w:r>
      <w:r>
        <w:fldChar w:fldCharType="begin"/>
      </w:r>
      <w:r>
        <w:instrText xml:space="preserve"> PAGEREF _Toc418661234 \h </w:instrText>
      </w:r>
      <w:r>
        <w:fldChar w:fldCharType="separate"/>
      </w:r>
      <w:r>
        <w:t>240</w:t>
      </w:r>
      <w:r>
        <w:fldChar w:fldCharType="end"/>
      </w:r>
    </w:p>
    <w:p w:rsidR="000F472D" w:rsidRDefault="000F472D">
      <w:pPr>
        <w:pStyle w:val="TOC4"/>
        <w:rPr>
          <w:rFonts w:asciiTheme="minorHAnsi" w:eastAsiaTheme="minorEastAsia" w:hAnsiTheme="minorHAnsi" w:cstheme="minorBidi"/>
          <w:sz w:val="22"/>
          <w:szCs w:val="22"/>
          <w:lang w:val="en-US"/>
        </w:rPr>
      </w:pPr>
      <w:r>
        <w:t>F.2.2.3</w:t>
      </w:r>
      <w:r>
        <w:tab/>
        <w:t>deregisterAE</w:t>
      </w:r>
      <w:r>
        <w:tab/>
      </w:r>
      <w:r>
        <w:fldChar w:fldCharType="begin"/>
      </w:r>
      <w:r>
        <w:instrText xml:space="preserve"> PAGEREF _Toc418661235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F.2.2.3.1</w:t>
      </w:r>
      <w:r w:rsidRPr="00F25841">
        <w:rPr>
          <w:lang w:val="en-US"/>
        </w:rPr>
        <w:tab/>
        <w:t>Description</w:t>
      </w:r>
      <w:r>
        <w:tab/>
      </w:r>
      <w:r>
        <w:fldChar w:fldCharType="begin"/>
      </w:r>
      <w:r>
        <w:instrText xml:space="preserve"> PAGEREF _Toc418661236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F.2.2.3.2</w:t>
      </w:r>
      <w:r w:rsidRPr="00F25841">
        <w:rPr>
          <w:lang w:val="en-US"/>
        </w:rPr>
        <w:tab/>
        <w:t>Pre-Conditions</w:t>
      </w:r>
      <w:r>
        <w:tab/>
      </w:r>
      <w:r>
        <w:fldChar w:fldCharType="begin"/>
      </w:r>
      <w:r>
        <w:instrText xml:space="preserve"> PAGEREF _Toc418661237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F.2.2.3.3</w:t>
      </w:r>
      <w:r w:rsidRPr="00F25841">
        <w:rPr>
          <w:lang w:val="en-US"/>
        </w:rPr>
        <w:tab/>
        <w:t>Signature – deregisterAE</w:t>
      </w:r>
      <w:r>
        <w:tab/>
      </w:r>
      <w:r>
        <w:fldChar w:fldCharType="begin"/>
      </w:r>
      <w:r>
        <w:instrText xml:space="preserve"> PAGEREF _Toc418661238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F.2.2.3.4</w:t>
      </w:r>
      <w:r w:rsidRPr="00F25841">
        <w:rPr>
          <w:lang w:val="en-US"/>
        </w:rPr>
        <w:tab/>
      </w:r>
      <w:r w:rsidRPr="00F25841">
        <w:rPr>
          <w:lang w:val="en-US" w:eastAsia="ko-KR"/>
        </w:rPr>
        <w:t>Service Interactions</w:t>
      </w:r>
      <w:r>
        <w:tab/>
      </w:r>
      <w:r>
        <w:fldChar w:fldCharType="begin"/>
      </w:r>
      <w:r>
        <w:instrText xml:space="preserve"> PAGEREF _Toc418661239 \h </w:instrText>
      </w:r>
      <w:r>
        <w:fldChar w:fldCharType="separate"/>
      </w:r>
      <w:r>
        <w:t>240</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F.2.2.3.5</w:t>
      </w:r>
      <w:r w:rsidRPr="00F25841">
        <w:rPr>
          <w:lang w:val="en-US"/>
        </w:rPr>
        <w:tab/>
      </w:r>
      <w:r w:rsidRPr="00F25841">
        <w:rPr>
          <w:lang w:val="en-US" w:eastAsia="ko-KR"/>
        </w:rPr>
        <w:t>Post-Conditions</w:t>
      </w:r>
      <w:r>
        <w:tab/>
      </w:r>
      <w:r>
        <w:fldChar w:fldCharType="begin"/>
      </w:r>
      <w:r>
        <w:instrText xml:space="preserve"> PAGEREF _Toc418661240 \h </w:instrText>
      </w:r>
      <w:r>
        <w:fldChar w:fldCharType="separate"/>
      </w:r>
      <w:r>
        <w:t>241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F.2.2.3.6</w:t>
      </w:r>
      <w:r w:rsidRPr="00F25841">
        <w:rPr>
          <w:lang w:val="en-US"/>
        </w:rPr>
        <w:tab/>
      </w:r>
      <w:r w:rsidRPr="00F25841">
        <w:rPr>
          <w:lang w:val="en-US" w:eastAsia="ko-KR"/>
        </w:rPr>
        <w:t>Exceptions</w:t>
      </w:r>
      <w:r>
        <w:tab/>
      </w:r>
      <w:r>
        <w:fldChar w:fldCharType="begin"/>
      </w:r>
      <w:r>
        <w:instrText xml:space="preserve"> PAGEREF _Toc418661241 \h </w:instrText>
      </w:r>
      <w:r>
        <w:fldChar w:fldCharType="separate"/>
      </w:r>
      <w:r>
        <w:t>241</w:t>
      </w:r>
      <w:r>
        <w:fldChar w:fldCharType="end"/>
      </w:r>
    </w:p>
    <w:p w:rsidR="000F472D" w:rsidRDefault="000F472D">
      <w:pPr>
        <w:pStyle w:val="TOC5"/>
        <w:rPr>
          <w:rFonts w:asciiTheme="minorHAnsi" w:eastAsiaTheme="minorEastAsia" w:hAnsiTheme="minorHAnsi" w:cstheme="minorBidi"/>
          <w:sz w:val="22"/>
          <w:szCs w:val="22"/>
          <w:lang w:val="en-US"/>
        </w:rPr>
      </w:pPr>
      <w:r w:rsidRPr="00F25841">
        <w:rPr>
          <w:lang w:val="en-US"/>
        </w:rPr>
        <w:t>F.2.2.3.6</w:t>
      </w:r>
      <w:r w:rsidRPr="00F25841">
        <w:rPr>
          <w:lang w:val="en-US"/>
        </w:rPr>
        <w:tab/>
      </w:r>
      <w:r w:rsidRPr="00F25841">
        <w:rPr>
          <w:lang w:val="en-US" w:eastAsia="ko-KR"/>
        </w:rPr>
        <w:t>Policies for Use</w:t>
      </w:r>
      <w:r>
        <w:tab/>
      </w:r>
      <w:r>
        <w:fldChar w:fldCharType="begin"/>
      </w:r>
      <w:r>
        <w:instrText xml:space="preserve"> PAGEREF _Toc418661242 \h </w:instrText>
      </w:r>
      <w:r>
        <w:fldChar w:fldCharType="separate"/>
      </w:r>
      <w:r>
        <w:t>241</w:t>
      </w:r>
      <w:r>
        <w:fldChar w:fldCharType="end"/>
      </w:r>
    </w:p>
    <w:p w:rsidR="000F472D" w:rsidRDefault="000F472D">
      <w:pPr>
        <w:pStyle w:val="TOC1"/>
        <w:rPr>
          <w:rFonts w:asciiTheme="minorHAnsi" w:eastAsiaTheme="minorEastAsia" w:hAnsiTheme="minorHAnsi" w:cstheme="minorBidi"/>
          <w:szCs w:val="22"/>
          <w:lang w:val="en-US"/>
        </w:rPr>
      </w:pPr>
      <w:r w:rsidRPr="00F25841">
        <w:rPr>
          <w:rFonts w:cs="Arial"/>
        </w:rPr>
        <w:t xml:space="preserve">Annex G (informative): </w:t>
      </w:r>
      <w:r>
        <w:t>M2M Service Capability Template</w:t>
      </w:r>
      <w:r>
        <w:tab/>
      </w:r>
      <w:r>
        <w:fldChar w:fldCharType="begin"/>
      </w:r>
      <w:r>
        <w:instrText xml:space="preserve"> PAGEREF _Toc418661243 \h </w:instrText>
      </w:r>
      <w:r>
        <w:fldChar w:fldCharType="separate"/>
      </w:r>
      <w:r>
        <w:t>242</w:t>
      </w:r>
      <w:r>
        <w:fldChar w:fldCharType="end"/>
      </w:r>
    </w:p>
    <w:p w:rsidR="000F472D" w:rsidRDefault="000F472D">
      <w:pPr>
        <w:pStyle w:val="TOC2"/>
        <w:rPr>
          <w:rFonts w:asciiTheme="minorHAnsi" w:eastAsiaTheme="minorEastAsia" w:hAnsiTheme="minorHAnsi" w:cstheme="minorBidi"/>
          <w:sz w:val="22"/>
          <w:szCs w:val="22"/>
          <w:lang w:val="en-US"/>
        </w:rPr>
      </w:pPr>
      <w:r w:rsidRPr="00F25841">
        <w:rPr>
          <w:lang w:val="en-US"/>
        </w:rPr>
        <w:t>G.1</w:t>
      </w:r>
      <w:r w:rsidRPr="00F25841">
        <w:rPr>
          <w:lang w:val="en-US"/>
        </w:rPr>
        <w:tab/>
        <w:t>Introduction</w:t>
      </w:r>
      <w:r>
        <w:tab/>
      </w:r>
      <w:r>
        <w:fldChar w:fldCharType="begin"/>
      </w:r>
      <w:r>
        <w:instrText xml:space="preserve"> PAGEREF _Toc418661244 \h </w:instrText>
      </w:r>
      <w:r>
        <w:fldChar w:fldCharType="separate"/>
      </w:r>
      <w:r>
        <w:t>242</w:t>
      </w:r>
      <w:r>
        <w:fldChar w:fldCharType="end"/>
      </w:r>
    </w:p>
    <w:p w:rsidR="000F472D" w:rsidRDefault="000F472D">
      <w:pPr>
        <w:pStyle w:val="TOC2"/>
        <w:rPr>
          <w:rFonts w:asciiTheme="minorHAnsi" w:eastAsiaTheme="minorEastAsia" w:hAnsiTheme="minorHAnsi" w:cstheme="minorBidi"/>
          <w:sz w:val="22"/>
          <w:szCs w:val="22"/>
          <w:lang w:val="en-US"/>
        </w:rPr>
      </w:pPr>
      <w:r>
        <w:t>G.2</w:t>
      </w:r>
      <w:r>
        <w:tab/>
        <w:t>&lt;serviceCapabilityName&gt;</w:t>
      </w:r>
      <w:r>
        <w:tab/>
      </w:r>
      <w:r>
        <w:fldChar w:fldCharType="begin"/>
      </w:r>
      <w:r>
        <w:instrText xml:space="preserve"> PAGEREF _Toc418661245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G.2.1</w:t>
      </w:r>
      <w:r>
        <w:tab/>
        <w:t>Description</w:t>
      </w:r>
      <w:r>
        <w:tab/>
      </w:r>
      <w:r>
        <w:fldChar w:fldCharType="begin"/>
      </w:r>
      <w:r>
        <w:instrText xml:space="preserve"> PAGEREF _Toc418661246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G.2.2</w:t>
      </w:r>
      <w:r>
        <w:tab/>
        <w:t>Pre-Conditions</w:t>
      </w:r>
      <w:r>
        <w:tab/>
      </w:r>
      <w:r>
        <w:fldChar w:fldCharType="begin"/>
      </w:r>
      <w:r>
        <w:instrText xml:space="preserve"> PAGEREF _Toc418661247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G.2.3</w:t>
      </w:r>
      <w:r>
        <w:tab/>
        <w:t>Signature</w:t>
      </w:r>
      <w:r>
        <w:tab/>
      </w:r>
      <w:r>
        <w:fldChar w:fldCharType="begin"/>
      </w:r>
      <w:r>
        <w:instrText xml:space="preserve"> PAGEREF _Toc418661248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G.2.4</w:t>
      </w:r>
      <w:r>
        <w:tab/>
      </w:r>
      <w:r>
        <w:rPr>
          <w:lang w:eastAsia="ko-KR"/>
        </w:rPr>
        <w:t>Service Interactions</w:t>
      </w:r>
      <w:r>
        <w:tab/>
      </w:r>
      <w:r>
        <w:fldChar w:fldCharType="begin"/>
      </w:r>
      <w:r>
        <w:instrText xml:space="preserve"> PAGEREF _Toc418661249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G.2.5</w:t>
      </w:r>
      <w:r>
        <w:tab/>
      </w:r>
      <w:r>
        <w:rPr>
          <w:lang w:eastAsia="ko-KR"/>
        </w:rPr>
        <w:t>Post-Conditions</w:t>
      </w:r>
      <w:r>
        <w:tab/>
      </w:r>
      <w:r>
        <w:fldChar w:fldCharType="begin"/>
      </w:r>
      <w:r>
        <w:instrText xml:space="preserve"> PAGEREF _Toc418661250 \h </w:instrText>
      </w:r>
      <w:r>
        <w:fldChar w:fldCharType="separate"/>
      </w:r>
      <w:r>
        <w:t>242</w:t>
      </w:r>
      <w:r>
        <w:fldChar w:fldCharType="end"/>
      </w:r>
    </w:p>
    <w:p w:rsidR="000F472D" w:rsidRDefault="000F472D">
      <w:pPr>
        <w:pStyle w:val="TOC3"/>
        <w:rPr>
          <w:rFonts w:asciiTheme="minorHAnsi" w:eastAsiaTheme="minorEastAsia" w:hAnsiTheme="minorHAnsi" w:cstheme="minorBidi"/>
          <w:sz w:val="22"/>
          <w:szCs w:val="22"/>
          <w:lang w:val="en-US"/>
        </w:rPr>
      </w:pPr>
      <w:r>
        <w:t>G.2.6</w:t>
      </w:r>
      <w:r>
        <w:tab/>
      </w:r>
      <w:r>
        <w:rPr>
          <w:lang w:eastAsia="ko-KR"/>
        </w:rPr>
        <w:t>Exceptions</w:t>
      </w:r>
      <w:r>
        <w:tab/>
      </w:r>
      <w:r>
        <w:fldChar w:fldCharType="begin"/>
      </w:r>
      <w:r>
        <w:instrText xml:space="preserve"> PAGEREF _Toc418661251 \h </w:instrText>
      </w:r>
      <w:r>
        <w:fldChar w:fldCharType="separate"/>
      </w:r>
      <w:r>
        <w:t>243</w:t>
      </w:r>
      <w:r>
        <w:fldChar w:fldCharType="end"/>
      </w:r>
    </w:p>
    <w:p w:rsidR="000F472D" w:rsidRDefault="000F472D">
      <w:pPr>
        <w:pStyle w:val="TOC3"/>
        <w:rPr>
          <w:rFonts w:asciiTheme="minorHAnsi" w:eastAsiaTheme="minorEastAsia" w:hAnsiTheme="minorHAnsi" w:cstheme="minorBidi"/>
          <w:sz w:val="22"/>
          <w:szCs w:val="22"/>
          <w:lang w:val="en-US"/>
        </w:rPr>
      </w:pPr>
      <w:r>
        <w:t>G.2.7</w:t>
      </w:r>
      <w:r>
        <w:tab/>
      </w:r>
      <w:r>
        <w:rPr>
          <w:lang w:eastAsia="ko-KR"/>
        </w:rPr>
        <w:t>Policies for Use</w:t>
      </w:r>
      <w:r>
        <w:tab/>
      </w:r>
      <w:r>
        <w:fldChar w:fldCharType="begin"/>
      </w:r>
      <w:r>
        <w:instrText xml:space="preserve"> PAGEREF _Toc418661252 \h </w:instrText>
      </w:r>
      <w:r>
        <w:fldChar w:fldCharType="separate"/>
      </w:r>
      <w:r>
        <w:t>243</w:t>
      </w:r>
      <w:r>
        <w:fldChar w:fldCharType="end"/>
      </w:r>
    </w:p>
    <w:p w:rsidR="000F472D" w:rsidRDefault="000F472D">
      <w:pPr>
        <w:pStyle w:val="TOC3"/>
        <w:rPr>
          <w:rFonts w:asciiTheme="minorHAnsi" w:eastAsiaTheme="minorEastAsia" w:hAnsiTheme="minorHAnsi" w:cstheme="minorBidi"/>
          <w:sz w:val="22"/>
          <w:szCs w:val="22"/>
          <w:lang w:val="en-US"/>
        </w:rPr>
      </w:pPr>
      <w:r>
        <w:t>G.2.8</w:t>
      </w:r>
      <w:r>
        <w:tab/>
        <w:t>oneM2M Resource Interworking</w:t>
      </w:r>
      <w:r>
        <w:tab/>
      </w:r>
      <w:r>
        <w:fldChar w:fldCharType="begin"/>
      </w:r>
      <w:r>
        <w:instrText xml:space="preserve"> PAGEREF _Toc418661253 \h </w:instrText>
      </w:r>
      <w:r>
        <w:fldChar w:fldCharType="separate"/>
      </w:r>
      <w:r>
        <w:t>243</w:t>
      </w:r>
      <w:r>
        <w:fldChar w:fldCharType="end"/>
      </w:r>
    </w:p>
    <w:p w:rsidR="000F472D" w:rsidRDefault="000F472D">
      <w:pPr>
        <w:pStyle w:val="TOC1"/>
        <w:rPr>
          <w:rFonts w:asciiTheme="minorHAnsi" w:eastAsiaTheme="minorEastAsia" w:hAnsiTheme="minorHAnsi" w:cstheme="minorBidi"/>
          <w:szCs w:val="22"/>
          <w:lang w:val="en-US"/>
        </w:rPr>
      </w:pPr>
      <w:r w:rsidRPr="00F25841">
        <w:rPr>
          <w:rFonts w:cs="Arial"/>
        </w:rPr>
        <w:t xml:space="preserve">Annex H (informative): </w:t>
      </w:r>
      <w:r>
        <w:t>oneM2M Service Requirements</w:t>
      </w:r>
      <w:r>
        <w:tab/>
      </w:r>
      <w:r>
        <w:fldChar w:fldCharType="begin"/>
      </w:r>
      <w:r>
        <w:instrText xml:space="preserve"> PAGEREF _Toc418661254 \h </w:instrText>
      </w:r>
      <w:r>
        <w:fldChar w:fldCharType="separate"/>
      </w:r>
      <w:r>
        <w:t>244</w:t>
      </w:r>
      <w:r>
        <w:fldChar w:fldCharType="end"/>
      </w:r>
    </w:p>
    <w:p w:rsidR="000F472D" w:rsidRDefault="000F472D">
      <w:pPr>
        <w:pStyle w:val="TOC1"/>
        <w:rPr>
          <w:rFonts w:asciiTheme="minorHAnsi" w:eastAsiaTheme="minorEastAsia" w:hAnsiTheme="minorHAnsi" w:cstheme="minorBidi"/>
          <w:szCs w:val="22"/>
          <w:lang w:val="en-US"/>
        </w:rPr>
      </w:pPr>
      <w:r w:rsidRPr="00F25841">
        <w:rPr>
          <w:lang w:val="en-US"/>
        </w:rPr>
        <w:t>History</w:t>
      </w:r>
      <w:r>
        <w:tab/>
      </w:r>
      <w:r>
        <w:fldChar w:fldCharType="begin"/>
      </w:r>
      <w:r>
        <w:instrText xml:space="preserve"> PAGEREF _Toc418661255 \h </w:instrText>
      </w:r>
      <w:r>
        <w:fldChar w:fldCharType="separate"/>
      </w:r>
      <w:r>
        <w:t>245</w:t>
      </w:r>
      <w:r>
        <w:fldChar w:fldCharType="end"/>
      </w:r>
    </w:p>
    <w:p w:rsidR="007F60C0" w:rsidRPr="0021242D" w:rsidRDefault="00935233" w:rsidP="007F60C0">
      <w:pPr>
        <w:rPr>
          <w:sz w:val="22"/>
        </w:rPr>
      </w:pPr>
      <w:r w:rsidRPr="0021242D">
        <w:rPr>
          <w:sz w:val="22"/>
        </w:rPr>
        <w:fldChar w:fldCharType="end"/>
      </w:r>
    </w:p>
    <w:p w:rsidR="00B95CCF" w:rsidRPr="0021242D" w:rsidRDefault="00BB6418" w:rsidP="00113EAE">
      <w:pPr>
        <w:pStyle w:val="Heading1"/>
        <w:rPr>
          <w:lang w:val="en-US"/>
        </w:rPr>
      </w:pPr>
      <w:r w:rsidRPr="0021242D">
        <w:rPr>
          <w:szCs w:val="36"/>
          <w:lang w:val="en-US"/>
        </w:rPr>
        <w:br w:type="page"/>
      </w:r>
      <w:bookmarkStart w:id="5" w:name="_Toc417309436"/>
      <w:bookmarkStart w:id="6" w:name="_Toc418174008"/>
      <w:bookmarkStart w:id="7" w:name="_Toc418659813"/>
      <w:r w:rsidR="00113EAE" w:rsidRPr="0021242D">
        <w:rPr>
          <w:szCs w:val="36"/>
          <w:lang w:val="en-US"/>
        </w:rPr>
        <w:lastRenderedPageBreak/>
        <w:t>1</w:t>
      </w:r>
      <w:r w:rsidR="00113EAE" w:rsidRPr="0021242D">
        <w:rPr>
          <w:szCs w:val="36"/>
          <w:lang w:val="en-US"/>
        </w:rPr>
        <w:tab/>
      </w:r>
      <w:r w:rsidRPr="0021242D">
        <w:rPr>
          <w:lang w:val="en-US"/>
        </w:rPr>
        <w:t>Scope</w:t>
      </w:r>
      <w:bookmarkEnd w:id="5"/>
      <w:bookmarkEnd w:id="6"/>
      <w:bookmarkEnd w:id="7"/>
    </w:p>
    <w:p w:rsidR="001048D3" w:rsidRPr="0021242D" w:rsidRDefault="0068154D" w:rsidP="001F7F8C">
      <w:pPr>
        <w:rPr>
          <w:i/>
          <w:iCs/>
          <w:sz w:val="22"/>
          <w:szCs w:val="22"/>
        </w:rPr>
      </w:pPr>
      <w:r w:rsidRPr="0021242D">
        <w:rPr>
          <w:rFonts w:eastAsia="BatangChe"/>
        </w:rPr>
        <w:t>Th</w:t>
      </w:r>
      <w:r w:rsidR="00EF1D9B" w:rsidRPr="0021242D">
        <w:rPr>
          <w:rFonts w:eastAsia="BatangChe"/>
        </w:rPr>
        <w:t>e present document</w:t>
      </w:r>
      <w:r w:rsidRPr="0021242D">
        <w:rPr>
          <w:rFonts w:eastAsia="BatangChe"/>
        </w:rPr>
        <w:t xml:space="preserve"> describes the M2M Services provided by the oneM2M Services Platform, the integration and interworking of the M2M Services functional architecture of the oneM2M Services Platform and informatively illustrates the use of the M2M Services within the context of complex business services.</w:t>
      </w:r>
    </w:p>
    <w:p w:rsidR="00787554" w:rsidRPr="0021242D" w:rsidRDefault="00787554" w:rsidP="001048D3">
      <w:pPr>
        <w:pStyle w:val="Heading1"/>
        <w:rPr>
          <w:lang w:val="en-US"/>
        </w:rPr>
      </w:pPr>
      <w:bookmarkStart w:id="8" w:name="_Toc417309437"/>
      <w:bookmarkStart w:id="9" w:name="_Toc418174009"/>
      <w:bookmarkStart w:id="10" w:name="_Toc418659814"/>
      <w:r w:rsidRPr="0021242D">
        <w:rPr>
          <w:lang w:val="en-US"/>
        </w:rPr>
        <w:t>2</w:t>
      </w:r>
      <w:r w:rsidRPr="0021242D">
        <w:rPr>
          <w:lang w:val="en-US"/>
        </w:rPr>
        <w:tab/>
        <w:t>References</w:t>
      </w:r>
      <w:bookmarkEnd w:id="8"/>
      <w:bookmarkEnd w:id="9"/>
      <w:bookmarkEnd w:id="10"/>
    </w:p>
    <w:p w:rsidR="00CE407D" w:rsidRPr="0021242D" w:rsidRDefault="00CE407D" w:rsidP="00CE407D">
      <w:pPr>
        <w:pStyle w:val="Heading2"/>
        <w:rPr>
          <w:lang w:val="en-US"/>
        </w:rPr>
      </w:pPr>
      <w:bookmarkStart w:id="11" w:name="_Toc417309438"/>
      <w:bookmarkStart w:id="12" w:name="_Toc418174010"/>
      <w:bookmarkStart w:id="13" w:name="_Toc418659815"/>
      <w:r w:rsidRPr="0021242D">
        <w:rPr>
          <w:lang w:val="en-US"/>
        </w:rPr>
        <w:t>2.1</w:t>
      </w:r>
      <w:r w:rsidRPr="0021242D">
        <w:rPr>
          <w:lang w:val="en-US"/>
        </w:rPr>
        <w:tab/>
        <w:t>Normative references</w:t>
      </w:r>
      <w:bookmarkEnd w:id="11"/>
      <w:bookmarkEnd w:id="12"/>
      <w:bookmarkEnd w:id="13"/>
    </w:p>
    <w:p w:rsidR="00A55D34" w:rsidRPr="0021242D" w:rsidRDefault="00A55D34" w:rsidP="00A55D34">
      <w:r w:rsidRPr="0021242D">
        <w:t>References are either specific (identified by date of publication and/or edition number or version number) or non</w:t>
      </w:r>
      <w:r w:rsidRPr="0021242D">
        <w:noBreakHyphen/>
        <w:t>specific. For specific references, only the cited version applies. For non-specific references, the latest version of the reference document (including any amendments) applies.</w:t>
      </w:r>
    </w:p>
    <w:p w:rsidR="00A55D34" w:rsidRPr="0021242D" w:rsidRDefault="00A55D34" w:rsidP="00A55D34">
      <w:pPr>
        <w:rPr>
          <w:lang w:eastAsia="en-GB"/>
        </w:rPr>
      </w:pPr>
      <w:r w:rsidRPr="0021242D">
        <w:rPr>
          <w:lang w:eastAsia="en-GB"/>
        </w:rPr>
        <w:t>The following referenced documents are necessary for the application of the present document.</w:t>
      </w:r>
    </w:p>
    <w:p w:rsidR="001B2DF9" w:rsidRPr="0021242D" w:rsidRDefault="00611D9A" w:rsidP="00611D9A">
      <w:pPr>
        <w:pStyle w:val="EX"/>
      </w:pPr>
      <w:r w:rsidRPr="0021242D">
        <w:t>[</w:t>
      </w:r>
      <w:bookmarkStart w:id="14" w:name="REF_ONEM2MTS_0002"/>
      <w:r w:rsidR="00935233" w:rsidRPr="0021242D">
        <w:fldChar w:fldCharType="begin"/>
      </w:r>
      <w:r w:rsidRPr="0021242D">
        <w:instrText>SEQ REF</w:instrText>
      </w:r>
      <w:r w:rsidR="00935233" w:rsidRPr="0021242D">
        <w:fldChar w:fldCharType="separate"/>
      </w:r>
      <w:r w:rsidR="000F472D">
        <w:rPr>
          <w:noProof/>
        </w:rPr>
        <w:t>1</w:t>
      </w:r>
      <w:r w:rsidR="00935233" w:rsidRPr="0021242D">
        <w:fldChar w:fldCharType="end"/>
      </w:r>
      <w:bookmarkEnd w:id="14"/>
      <w:r w:rsidRPr="0021242D">
        <w:t>]</w:t>
      </w:r>
      <w:r w:rsidRPr="0021242D">
        <w:tab/>
        <w:t>oneM2M TS-0002: "oneM2M Requirements".</w:t>
      </w:r>
    </w:p>
    <w:p w:rsidR="006A5128" w:rsidRPr="0021242D" w:rsidRDefault="00611D9A" w:rsidP="00611D9A">
      <w:pPr>
        <w:pStyle w:val="EX"/>
      </w:pPr>
      <w:r w:rsidRPr="0021242D">
        <w:t>[</w:t>
      </w:r>
      <w:bookmarkStart w:id="15" w:name="REF_ONEM2MTS_0001"/>
      <w:r w:rsidR="00935233" w:rsidRPr="0021242D">
        <w:fldChar w:fldCharType="begin"/>
      </w:r>
      <w:r w:rsidRPr="0021242D">
        <w:instrText>SEQ REF</w:instrText>
      </w:r>
      <w:r w:rsidR="00935233" w:rsidRPr="0021242D">
        <w:fldChar w:fldCharType="separate"/>
      </w:r>
      <w:r w:rsidR="000F472D">
        <w:rPr>
          <w:noProof/>
        </w:rPr>
        <w:t>2</w:t>
      </w:r>
      <w:r w:rsidR="00935233" w:rsidRPr="0021242D">
        <w:fldChar w:fldCharType="end"/>
      </w:r>
      <w:bookmarkEnd w:id="15"/>
      <w:r w:rsidRPr="0021242D">
        <w:t>]</w:t>
      </w:r>
      <w:r w:rsidRPr="0021242D">
        <w:tab/>
        <w:t>oneM2M TS-0001: "oneM2M Functional Architecture".</w:t>
      </w:r>
    </w:p>
    <w:p w:rsidR="00653A3B" w:rsidRPr="0021242D" w:rsidRDefault="00653A3B" w:rsidP="00D7365C">
      <w:pPr>
        <w:pStyle w:val="Heading2"/>
        <w:keepNext w:val="0"/>
        <w:rPr>
          <w:lang w:val="en-US"/>
        </w:rPr>
      </w:pPr>
      <w:bookmarkStart w:id="16" w:name="_Toc417309439"/>
      <w:bookmarkStart w:id="17" w:name="_Toc418174011"/>
      <w:bookmarkStart w:id="18" w:name="_Toc418659816"/>
      <w:r w:rsidRPr="0021242D">
        <w:rPr>
          <w:lang w:val="en-US"/>
        </w:rPr>
        <w:t>2.2</w:t>
      </w:r>
      <w:r w:rsidRPr="0021242D">
        <w:rPr>
          <w:lang w:val="en-US"/>
        </w:rPr>
        <w:tab/>
        <w:t>Informative references</w:t>
      </w:r>
      <w:bookmarkEnd w:id="16"/>
      <w:bookmarkEnd w:id="17"/>
      <w:bookmarkEnd w:id="18"/>
    </w:p>
    <w:p w:rsidR="00A55D34" w:rsidRPr="0021242D" w:rsidRDefault="00A55D34" w:rsidP="00A55D34">
      <w:r w:rsidRPr="0021242D">
        <w:t>References are either specific (identified by date of publication and/or edition number or version number) or non</w:t>
      </w:r>
      <w:r w:rsidRPr="0021242D">
        <w:noBreakHyphen/>
        <w:t>specific. For specific references, only the cited version applies. For non-specific references, the latest version of the reference document (including any amendments) applies.</w:t>
      </w:r>
    </w:p>
    <w:p w:rsidR="00A55D34" w:rsidRPr="0021242D" w:rsidRDefault="00A55D34" w:rsidP="00A55D34">
      <w:r w:rsidRPr="0021242D">
        <w:rPr>
          <w:lang w:eastAsia="en-GB"/>
        </w:rPr>
        <w:t xml:space="preserve">The following referenced documents are </w:t>
      </w:r>
      <w:r w:rsidRPr="0021242D">
        <w:t>not necessary for the application of the present document but they assist the user with regard to a particular subject area</w:t>
      </w:r>
      <w:r w:rsidRPr="0021242D">
        <w:rPr>
          <w:lang w:eastAsia="en-GB"/>
        </w:rPr>
        <w:t>.</w:t>
      </w:r>
    </w:p>
    <w:p w:rsidR="00A55D34" w:rsidRPr="0021242D" w:rsidRDefault="00611D9A" w:rsidP="00611D9A">
      <w:pPr>
        <w:pStyle w:val="EX"/>
      </w:pPr>
      <w:r w:rsidRPr="0021242D">
        <w:t>[</w:t>
      </w:r>
      <w:bookmarkStart w:id="19" w:name="REF_ONEM2MDRAFTINGRULES"/>
      <w:r w:rsidRPr="0021242D">
        <w:t>i.</w:t>
      </w:r>
      <w:r w:rsidR="00935233" w:rsidRPr="0021242D">
        <w:fldChar w:fldCharType="begin"/>
      </w:r>
      <w:r w:rsidRPr="0021242D">
        <w:instrText>SEQ REFI</w:instrText>
      </w:r>
      <w:r w:rsidR="00935233" w:rsidRPr="0021242D">
        <w:fldChar w:fldCharType="separate"/>
      </w:r>
      <w:r w:rsidR="000F472D">
        <w:rPr>
          <w:noProof/>
        </w:rPr>
        <w:t>1</w:t>
      </w:r>
      <w:r w:rsidR="00935233" w:rsidRPr="0021242D">
        <w:fldChar w:fldCharType="end"/>
      </w:r>
      <w:bookmarkEnd w:id="19"/>
      <w:r w:rsidRPr="0021242D">
        <w:t>]</w:t>
      </w:r>
      <w:r w:rsidRPr="0021242D">
        <w:tab/>
        <w:t>oneM2M Drafting Rules.</w:t>
      </w:r>
    </w:p>
    <w:p w:rsidR="00431F83" w:rsidRPr="0021242D" w:rsidRDefault="00A55D34" w:rsidP="0021242D">
      <w:pPr>
        <w:pStyle w:val="NO"/>
      </w:pPr>
      <w:r w:rsidRPr="0021242D">
        <w:t>NOTE:</w:t>
      </w:r>
      <w:r w:rsidRPr="0021242D">
        <w:tab/>
        <w:t>Available at</w:t>
      </w:r>
      <w:r w:rsidR="00B759EB" w:rsidRPr="0021242D">
        <w:t xml:space="preserve"> </w:t>
      </w:r>
      <w:hyperlink r:id="rId45" w:history="1">
        <w:r w:rsidR="00431F83" w:rsidRPr="0021242D">
          <w:rPr>
            <w:rStyle w:val="Hyperlink"/>
          </w:rPr>
          <w:t>http://member.onem2m.org/Static_pages/Others/Rules_Pages/oneM2M-Drafting-Rules-V1_0.doc</w:t>
        </w:r>
      </w:hyperlink>
      <w:r w:rsidRPr="0021242D">
        <w:t>.</w:t>
      </w:r>
    </w:p>
    <w:p w:rsidR="00634C8A" w:rsidRPr="0021242D" w:rsidRDefault="00611D9A" w:rsidP="00611D9A">
      <w:pPr>
        <w:pStyle w:val="EX"/>
      </w:pPr>
      <w:r w:rsidRPr="0021242D">
        <w:t>[</w:t>
      </w:r>
      <w:bookmarkStart w:id="20" w:name="REF_W3CWD_WSDL20_PATTERNS_20040326"/>
      <w:r w:rsidRPr="0021242D">
        <w:t>i.</w:t>
      </w:r>
      <w:r w:rsidR="00935233" w:rsidRPr="0021242D">
        <w:fldChar w:fldCharType="begin"/>
      </w:r>
      <w:r w:rsidRPr="0021242D">
        <w:instrText>SEQ REFI</w:instrText>
      </w:r>
      <w:r w:rsidR="00935233" w:rsidRPr="0021242D">
        <w:fldChar w:fldCharType="separate"/>
      </w:r>
      <w:r w:rsidR="000F472D">
        <w:rPr>
          <w:noProof/>
        </w:rPr>
        <w:t>2</w:t>
      </w:r>
      <w:r w:rsidR="00935233" w:rsidRPr="0021242D">
        <w:fldChar w:fldCharType="end"/>
      </w:r>
      <w:bookmarkEnd w:id="20"/>
      <w:r w:rsidRPr="0021242D">
        <w:t>]</w:t>
      </w:r>
      <w:r w:rsidRPr="0021242D">
        <w:tab/>
        <w:t xml:space="preserve">W3C </w:t>
      </w:r>
      <w:hyperlink r:id="rId46" w:history="1">
        <w:r w:rsidRPr="0021242D">
          <w:rPr>
            <w:rStyle w:val="Hyperlink"/>
          </w:rPr>
          <w:t>WD-wsdl20-patterns-20040326</w:t>
        </w:r>
      </w:hyperlink>
      <w:r w:rsidRPr="0021242D">
        <w:t>:"Web Services Description Language (WSDL) Version 2.0 Part 2: Message Exchange Patterns".</w:t>
      </w:r>
    </w:p>
    <w:p w:rsidR="00634C8A" w:rsidRPr="0021242D" w:rsidRDefault="00611D9A" w:rsidP="00611D9A">
      <w:pPr>
        <w:pStyle w:val="EX"/>
      </w:pPr>
      <w:r w:rsidRPr="0021242D">
        <w:t>[</w:t>
      </w:r>
      <w:bookmarkStart w:id="21" w:name="REF_OASISSOA_RM"/>
      <w:r w:rsidRPr="0021242D">
        <w:t>i.</w:t>
      </w:r>
      <w:r w:rsidR="00935233" w:rsidRPr="0021242D">
        <w:fldChar w:fldCharType="begin"/>
      </w:r>
      <w:r w:rsidRPr="0021242D">
        <w:instrText>SEQ REFI</w:instrText>
      </w:r>
      <w:r w:rsidR="00935233" w:rsidRPr="0021242D">
        <w:fldChar w:fldCharType="separate"/>
      </w:r>
      <w:r w:rsidR="000F472D">
        <w:rPr>
          <w:noProof/>
        </w:rPr>
        <w:t>3</w:t>
      </w:r>
      <w:r w:rsidR="00935233" w:rsidRPr="0021242D">
        <w:fldChar w:fldCharType="end"/>
      </w:r>
      <w:bookmarkEnd w:id="21"/>
      <w:r w:rsidRPr="0021242D">
        <w:t>]</w:t>
      </w:r>
      <w:r w:rsidRPr="0021242D">
        <w:tab/>
        <w:t xml:space="preserve">OASIS </w:t>
      </w:r>
      <w:hyperlink r:id="rId47" w:history="1">
        <w:r w:rsidRPr="0021242D">
          <w:rPr>
            <w:rStyle w:val="Hyperlink"/>
          </w:rPr>
          <w:t>soa-rm</w:t>
        </w:r>
      </w:hyperlink>
      <w:r w:rsidRPr="0021242D">
        <w:t>: "Reference Model for Service Oriented Architecture 1.0".</w:t>
      </w:r>
    </w:p>
    <w:p w:rsidR="006A5128" w:rsidRPr="0021242D" w:rsidRDefault="00611D9A" w:rsidP="00611D9A">
      <w:pPr>
        <w:pStyle w:val="EX"/>
      </w:pPr>
      <w:r w:rsidRPr="0021242D">
        <w:t>[</w:t>
      </w:r>
      <w:bookmarkStart w:id="22" w:name="REF_ONEM2MTS_0003"/>
      <w:r w:rsidRPr="0021242D">
        <w:t>i.</w:t>
      </w:r>
      <w:r w:rsidR="00935233" w:rsidRPr="0021242D">
        <w:fldChar w:fldCharType="begin"/>
      </w:r>
      <w:r w:rsidRPr="0021242D">
        <w:instrText>SEQ REFI</w:instrText>
      </w:r>
      <w:r w:rsidR="00935233" w:rsidRPr="0021242D">
        <w:fldChar w:fldCharType="separate"/>
      </w:r>
      <w:r w:rsidR="000F472D">
        <w:rPr>
          <w:noProof/>
        </w:rPr>
        <w:t>4</w:t>
      </w:r>
      <w:r w:rsidR="00935233" w:rsidRPr="0021242D">
        <w:fldChar w:fldCharType="end"/>
      </w:r>
      <w:bookmarkEnd w:id="22"/>
      <w:r w:rsidRPr="0021242D">
        <w:t>]</w:t>
      </w:r>
      <w:r w:rsidRPr="0021242D">
        <w:tab/>
        <w:t>oneM2M TS-0003: "oneM2M Security Solutions".</w:t>
      </w:r>
    </w:p>
    <w:p w:rsidR="00BB6418" w:rsidRPr="0021242D" w:rsidRDefault="00147924" w:rsidP="00A249D9">
      <w:pPr>
        <w:pStyle w:val="Heading1"/>
        <w:rPr>
          <w:lang w:val="en-US"/>
        </w:rPr>
      </w:pPr>
      <w:bookmarkStart w:id="23" w:name="_Toc417309440"/>
      <w:bookmarkStart w:id="24" w:name="_Toc418174012"/>
      <w:bookmarkStart w:id="25" w:name="_Toc418659817"/>
      <w:r w:rsidRPr="0021242D">
        <w:rPr>
          <w:lang w:val="en-US"/>
        </w:rPr>
        <w:t>3</w:t>
      </w:r>
      <w:r w:rsidRPr="0021242D">
        <w:rPr>
          <w:lang w:val="en-US"/>
        </w:rPr>
        <w:tab/>
        <w:t>Definitions</w:t>
      </w:r>
      <w:r w:rsidR="00113EAE" w:rsidRPr="0021242D">
        <w:rPr>
          <w:lang w:val="en-US"/>
        </w:rPr>
        <w:t xml:space="preserve"> and </w:t>
      </w:r>
      <w:r w:rsidR="00BB6418" w:rsidRPr="0021242D">
        <w:rPr>
          <w:lang w:val="en-US"/>
        </w:rPr>
        <w:t>abbreviations</w:t>
      </w:r>
      <w:bookmarkEnd w:id="23"/>
      <w:bookmarkEnd w:id="24"/>
      <w:bookmarkEnd w:id="25"/>
    </w:p>
    <w:p w:rsidR="00787554" w:rsidRPr="0021242D" w:rsidRDefault="00787554" w:rsidP="00787554">
      <w:pPr>
        <w:pStyle w:val="Heading2"/>
        <w:rPr>
          <w:lang w:val="en-US"/>
        </w:rPr>
      </w:pPr>
      <w:bookmarkStart w:id="26" w:name="_Toc417309441"/>
      <w:bookmarkStart w:id="27" w:name="_Toc418174013"/>
      <w:bookmarkStart w:id="28" w:name="_Toc418659818"/>
      <w:r w:rsidRPr="0021242D">
        <w:rPr>
          <w:lang w:val="en-US"/>
        </w:rPr>
        <w:t>3.1</w:t>
      </w:r>
      <w:r w:rsidRPr="0021242D">
        <w:rPr>
          <w:lang w:val="en-US"/>
        </w:rPr>
        <w:tab/>
        <w:t>Definitions</w:t>
      </w:r>
      <w:bookmarkEnd w:id="26"/>
      <w:bookmarkEnd w:id="27"/>
      <w:bookmarkEnd w:id="28"/>
    </w:p>
    <w:p w:rsidR="006633AB" w:rsidRPr="0021242D" w:rsidRDefault="006633AB" w:rsidP="006633AB">
      <w:r w:rsidRPr="0021242D">
        <w:t>For the purposes of the present document, the terms and definitions apply:</w:t>
      </w:r>
    </w:p>
    <w:p w:rsidR="00D22D32" w:rsidRPr="0021242D" w:rsidRDefault="006633AB" w:rsidP="006633AB">
      <w:r w:rsidRPr="0021242D">
        <w:rPr>
          <w:b/>
        </w:rPr>
        <w:t>M2M Service:</w:t>
      </w:r>
      <w:r w:rsidRPr="0021242D">
        <w:t xml:space="preserve"> A Service that creates added-value to the providing M2M Service Platform and is consumed by one or more Supporting Services.</w:t>
      </w:r>
    </w:p>
    <w:p w:rsidR="006633AB" w:rsidRPr="0021242D" w:rsidRDefault="006633AB" w:rsidP="0021242D">
      <w:pPr>
        <w:pStyle w:val="NO"/>
      </w:pPr>
      <w:r w:rsidRPr="0021242D">
        <w:t xml:space="preserve"> </w:t>
      </w:r>
      <w:r w:rsidR="00D22D32" w:rsidRPr="0021242D">
        <w:t xml:space="preserve">NOTE: </w:t>
      </w:r>
      <w:r w:rsidR="0021242D">
        <w:tab/>
      </w:r>
      <w:r w:rsidRPr="0021242D">
        <w:t>The Data Exchange Service is an example of a M2M Service.</w:t>
      </w:r>
    </w:p>
    <w:p w:rsidR="006633AB" w:rsidRPr="0021242D" w:rsidRDefault="006633AB" w:rsidP="006633AB">
      <w:r w:rsidRPr="0021242D">
        <w:rPr>
          <w:b/>
        </w:rPr>
        <w:t>M2M Service Capability:</w:t>
      </w:r>
      <w:r w:rsidRPr="0021242D">
        <w:t xml:space="preserve"> Service Capability that is identified within the M2M Service Platform</w:t>
      </w:r>
    </w:p>
    <w:p w:rsidR="006633AB" w:rsidRPr="0021242D" w:rsidRDefault="006633AB" w:rsidP="006633AB">
      <w:r w:rsidRPr="0021242D">
        <w:rPr>
          <w:b/>
        </w:rPr>
        <w:t>M2M Service Registration:</w:t>
      </w:r>
      <w:r w:rsidRPr="0021242D">
        <w:t xml:space="preserve"> </w:t>
      </w:r>
      <w:r w:rsidR="00EF1D9B" w:rsidRPr="0021242D">
        <w:t>w</w:t>
      </w:r>
      <w:r w:rsidRPr="0021242D">
        <w:t>hen a Service is deployed into a SOA environment; the SOA environment</w:t>
      </w:r>
      <w:r w:rsidR="00A55D34" w:rsidRPr="0021242D">
        <w:t>'</w:t>
      </w:r>
      <w:r w:rsidRPr="0021242D">
        <w:t>s Service Registry is updated so that the Service ca</w:t>
      </w:r>
      <w:r w:rsidR="00EF1D9B" w:rsidRPr="0021242D">
        <w:t>n be accessed by other Services</w:t>
      </w:r>
    </w:p>
    <w:p w:rsidR="006633AB" w:rsidRPr="0021242D" w:rsidRDefault="006633AB" w:rsidP="006633AB">
      <w:r w:rsidRPr="0021242D">
        <w:rPr>
          <w:b/>
        </w:rPr>
        <w:t>Proprietary Reference Point:</w:t>
      </w:r>
      <w:r w:rsidRPr="0021242D">
        <w:t xml:space="preserve"> Reference Point as defined in Functional Architecture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where the realization of the communication fl</w:t>
      </w:r>
      <w:r w:rsidR="00EF1D9B" w:rsidRPr="0021242D">
        <w:t>ows are implementation specific</w:t>
      </w:r>
    </w:p>
    <w:p w:rsidR="006633AB" w:rsidRPr="0021242D" w:rsidRDefault="006633AB" w:rsidP="006633AB">
      <w:r w:rsidRPr="0021242D">
        <w:rPr>
          <w:b/>
        </w:rPr>
        <w:lastRenderedPageBreak/>
        <w:t>Service:</w:t>
      </w:r>
      <w:r w:rsidRPr="0021242D">
        <w:t xml:space="preserve"> mechanism to enable access to one or more Service Capabilities, where the access is provided using a prescribed interface and is exercised consistent with constraints and policies as speci</w:t>
      </w:r>
      <w:r w:rsidR="00EF1D9B" w:rsidRPr="0021242D">
        <w:t>fied by the service description</w:t>
      </w:r>
      <w:r w:rsidR="009E40F9" w:rsidRPr="0021242D">
        <w:rPr>
          <w:b/>
        </w:rPr>
        <w:t xml:space="preserve"> </w:t>
      </w:r>
      <w:r w:rsidR="00611D9A" w:rsidRPr="0021242D">
        <w:rPr>
          <w:b/>
        </w:rPr>
        <w:t>[</w:t>
      </w:r>
      <w:r w:rsidR="00935233" w:rsidRPr="0021242D">
        <w:rPr>
          <w:b/>
        </w:rPr>
        <w:fldChar w:fldCharType="begin"/>
      </w:r>
      <w:r w:rsidR="00611D9A" w:rsidRPr="0021242D">
        <w:rPr>
          <w:b/>
        </w:rPr>
        <w:instrText xml:space="preserve">REF REF_OASISSOA_RM \h </w:instrText>
      </w:r>
      <w:r w:rsidR="00935233" w:rsidRPr="0021242D">
        <w:rPr>
          <w:b/>
        </w:rPr>
      </w:r>
      <w:r w:rsidR="00935233" w:rsidRPr="0021242D">
        <w:rPr>
          <w:b/>
        </w:rPr>
        <w:fldChar w:fldCharType="separate"/>
      </w:r>
      <w:r w:rsidR="000F472D" w:rsidRPr="0021242D">
        <w:t>i.</w:t>
      </w:r>
      <w:r w:rsidR="000F472D">
        <w:rPr>
          <w:noProof/>
        </w:rPr>
        <w:t>3</w:t>
      </w:r>
      <w:r w:rsidR="00935233" w:rsidRPr="0021242D">
        <w:rPr>
          <w:b/>
        </w:rPr>
        <w:fldChar w:fldCharType="end"/>
      </w:r>
      <w:r w:rsidR="00611D9A" w:rsidRPr="0021242D">
        <w:rPr>
          <w:b/>
        </w:rPr>
        <w:t>]</w:t>
      </w:r>
    </w:p>
    <w:p w:rsidR="006633AB" w:rsidRPr="0021242D" w:rsidRDefault="006633AB" w:rsidP="006633AB">
      <w:r w:rsidRPr="0021242D">
        <w:rPr>
          <w:b/>
        </w:rPr>
        <w:t>Service Capability:</w:t>
      </w:r>
      <w:r w:rsidRPr="0021242D">
        <w:t xml:space="preserve"> real-world effect that a service provider is able t</w:t>
      </w:r>
      <w:r w:rsidR="00EF1D9B" w:rsidRPr="0021242D">
        <w:t>o provide to a service consumer</w:t>
      </w:r>
      <w:r w:rsidR="001737F6" w:rsidRPr="0021242D">
        <w:t xml:space="preserve"> </w:t>
      </w:r>
      <w:r w:rsidR="00611D9A" w:rsidRPr="0021242D">
        <w:t>[</w:t>
      </w:r>
      <w:r w:rsidR="00935233" w:rsidRPr="0021242D">
        <w:fldChar w:fldCharType="begin"/>
      </w:r>
      <w:r w:rsidR="00611D9A" w:rsidRPr="0021242D">
        <w:instrText xml:space="preserve">REF REF_OASISSOA_RM \h </w:instrText>
      </w:r>
      <w:r w:rsidR="00935233" w:rsidRPr="0021242D">
        <w:fldChar w:fldCharType="separate"/>
      </w:r>
      <w:r w:rsidR="000F472D" w:rsidRPr="0021242D">
        <w:t>i.</w:t>
      </w:r>
      <w:r w:rsidR="000F472D">
        <w:rPr>
          <w:noProof/>
        </w:rPr>
        <w:t>3</w:t>
      </w:r>
      <w:r w:rsidR="00935233" w:rsidRPr="0021242D">
        <w:fldChar w:fldCharType="end"/>
      </w:r>
      <w:r w:rsidR="00611D9A" w:rsidRPr="0021242D">
        <w:t>]</w:t>
      </w:r>
    </w:p>
    <w:p w:rsidR="006633AB" w:rsidRPr="0021242D" w:rsidRDefault="006633AB" w:rsidP="006633AB">
      <w:r w:rsidRPr="0021242D">
        <w:rPr>
          <w:b/>
        </w:rPr>
        <w:t>Service Cluster:</w:t>
      </w:r>
      <w:r w:rsidRPr="0021242D">
        <w:t xml:space="preserve"> collection of distributed and related Services that are gathered to solve </w:t>
      </w:r>
      <w:r w:rsidR="00EF1D9B" w:rsidRPr="0021242D">
        <w:t>a business problem</w:t>
      </w:r>
    </w:p>
    <w:p w:rsidR="006633AB" w:rsidRPr="0021242D" w:rsidRDefault="006633AB" w:rsidP="006633AB">
      <w:pPr>
        <w:rPr>
          <w:color w:val="333333"/>
        </w:rPr>
      </w:pPr>
      <w:r w:rsidRPr="0021242D">
        <w:rPr>
          <w:b/>
        </w:rPr>
        <w:t>Service Component:</w:t>
      </w:r>
      <w:r w:rsidRPr="0021242D">
        <w:t xml:space="preserve"> entity of the M2M Services Architecture which may contain one or more M2M Services</w:t>
      </w:r>
    </w:p>
    <w:p w:rsidR="006633AB" w:rsidRPr="0021242D" w:rsidRDefault="006633AB" w:rsidP="006633AB">
      <w:r w:rsidRPr="0021242D">
        <w:rPr>
          <w:b/>
        </w:rPr>
        <w:t>Service Execution Environment:</w:t>
      </w:r>
      <w:r w:rsidRPr="0021242D">
        <w:t xml:space="preserve"> Execution Environment is a logical entity that represents an environment capable of running Serv</w:t>
      </w:r>
      <w:r w:rsidR="00EF1D9B" w:rsidRPr="0021242D">
        <w:t>ices</w:t>
      </w:r>
    </w:p>
    <w:p w:rsidR="006633AB" w:rsidRPr="0021242D" w:rsidRDefault="006633AB" w:rsidP="006633AB">
      <w:r w:rsidRPr="0021242D">
        <w:rPr>
          <w:b/>
        </w:rPr>
        <w:t>Service Exposure Component:</w:t>
      </w:r>
      <w:r w:rsidRPr="0021242D">
        <w:t xml:space="preserve"> Service Component that provides an enforcement point for specific oneM2M Reference Points (e.g. Mca, Mcn, Mcc</w:t>
      </w:r>
      <w:r w:rsidR="00A55D34" w:rsidRPr="0021242D">
        <w:t>'</w:t>
      </w:r>
      <w:r w:rsidR="00EF1D9B" w:rsidRPr="0021242D">
        <w:t>)</w:t>
      </w:r>
    </w:p>
    <w:p w:rsidR="006633AB" w:rsidRPr="0021242D" w:rsidRDefault="006633AB" w:rsidP="006633AB">
      <w:r w:rsidRPr="0021242D">
        <w:rPr>
          <w:b/>
        </w:rPr>
        <w:t>Service Registry:</w:t>
      </w:r>
      <w:r w:rsidRPr="0021242D">
        <w:t xml:space="preserve"> component of an underlying SOA environment that maintains information about Services and provides facilities to publish and discover Services to entities</w:t>
      </w:r>
      <w:r w:rsidR="00EF1D9B" w:rsidRPr="0021242D">
        <w:t xml:space="preserve"> that would utilize the Service</w:t>
      </w:r>
    </w:p>
    <w:p w:rsidR="00826CD2" w:rsidRPr="0021242D" w:rsidRDefault="006633AB" w:rsidP="006633AB">
      <w:r w:rsidRPr="0021242D">
        <w:rPr>
          <w:b/>
        </w:rPr>
        <w:t>Supporting Service:</w:t>
      </w:r>
      <w:r w:rsidRPr="0021242D">
        <w:t xml:space="preserve"> A Service that creates added-value to an organization and is relevant to the business process of the organization that consumes Services from the M2M Services Platform. </w:t>
      </w:r>
    </w:p>
    <w:p w:rsidR="00BA01F0" w:rsidRDefault="00826CD2">
      <w:pPr>
        <w:pStyle w:val="NO"/>
      </w:pPr>
      <w:r w:rsidRPr="0021242D">
        <w:t xml:space="preserve">NOTE: </w:t>
      </w:r>
      <w:r w:rsidR="0021242D">
        <w:tab/>
      </w:r>
      <w:r w:rsidR="006633AB" w:rsidRPr="0021242D">
        <w:t>Supporting Services are typically complex, orchestrated Services which consume M2M Services among other Services. A Device Onboarding Service is an example of a Supporting Service.</w:t>
      </w:r>
    </w:p>
    <w:p w:rsidR="00BB6418" w:rsidRPr="0021242D" w:rsidRDefault="00BB6418" w:rsidP="00CD386D">
      <w:pPr>
        <w:pStyle w:val="Heading2"/>
        <w:rPr>
          <w:lang w:val="en-US"/>
        </w:rPr>
      </w:pPr>
      <w:bookmarkStart w:id="29" w:name="_Toc417309442"/>
      <w:bookmarkStart w:id="30" w:name="_Toc418174014"/>
      <w:bookmarkStart w:id="31" w:name="_Toc418659819"/>
      <w:r w:rsidRPr="0021242D">
        <w:rPr>
          <w:lang w:val="en-US"/>
        </w:rPr>
        <w:t>3.</w:t>
      </w:r>
      <w:r w:rsidR="002E40A0" w:rsidRPr="0021242D">
        <w:rPr>
          <w:lang w:val="en-US"/>
        </w:rPr>
        <w:t>2</w:t>
      </w:r>
      <w:r w:rsidRPr="0021242D">
        <w:rPr>
          <w:lang w:val="en-US"/>
        </w:rPr>
        <w:tab/>
        <w:t>Abbreviations</w:t>
      </w:r>
      <w:bookmarkEnd w:id="29"/>
      <w:bookmarkEnd w:id="30"/>
      <w:bookmarkEnd w:id="31"/>
    </w:p>
    <w:p w:rsidR="00667EEB" w:rsidRPr="0021242D" w:rsidRDefault="00667EEB" w:rsidP="00667EEB">
      <w:pPr>
        <w:keepNext/>
      </w:pPr>
      <w:r w:rsidRPr="0021242D">
        <w:t>For the purposes of the p</w:t>
      </w:r>
      <w:r w:rsidR="00254410" w:rsidRPr="0021242D">
        <w:t>resent document, the following</w:t>
      </w:r>
      <w:r w:rsidR="00EF1D9B" w:rsidRPr="0021242D">
        <w:t xml:space="preserve"> abbreviations</w:t>
      </w:r>
      <w:r w:rsidRPr="0021242D">
        <w:t xml:space="preserve"> apply:</w:t>
      </w:r>
    </w:p>
    <w:p w:rsidR="00EF1D9B" w:rsidRDefault="00EF1D9B" w:rsidP="00EF1D9B">
      <w:pPr>
        <w:pStyle w:val="EW"/>
      </w:pPr>
      <w:r w:rsidRPr="0021242D">
        <w:t>A</w:t>
      </w:r>
      <w:r w:rsidR="0021242D">
        <w:t>CC</w:t>
      </w:r>
      <w:r w:rsidRPr="0021242D">
        <w:tab/>
      </w:r>
      <w:r w:rsidR="001737F6" w:rsidRPr="0021242D">
        <w:tab/>
      </w:r>
      <w:r w:rsidR="001737F6" w:rsidRPr="0021242D">
        <w:tab/>
      </w:r>
      <w:r w:rsidR="00E138E3">
        <w:t>Accounting</w:t>
      </w:r>
    </w:p>
    <w:p w:rsidR="0021242D" w:rsidRDefault="0021242D" w:rsidP="00EF1D9B">
      <w:pPr>
        <w:pStyle w:val="EW"/>
      </w:pPr>
      <w:r>
        <w:t>AE</w:t>
      </w:r>
      <w:r>
        <w:tab/>
      </w:r>
      <w:r>
        <w:tab/>
      </w:r>
      <w:r>
        <w:tab/>
        <w:t>Applicat</w:t>
      </w:r>
      <w:r w:rsidR="001B66A2">
        <w:t>i</w:t>
      </w:r>
      <w:r>
        <w:t>on Entity</w:t>
      </w:r>
    </w:p>
    <w:p w:rsidR="001B66A2" w:rsidRDefault="001B66A2" w:rsidP="00EF1D9B">
      <w:pPr>
        <w:pStyle w:val="EW"/>
      </w:pPr>
      <w:r>
        <w:t>AE-ID</w:t>
      </w:r>
      <w:r>
        <w:tab/>
      </w:r>
      <w:r>
        <w:tab/>
      </w:r>
      <w:r>
        <w:tab/>
        <w:t>Application Entity Identifier</w:t>
      </w:r>
    </w:p>
    <w:p w:rsidR="0021242D" w:rsidRDefault="0021242D" w:rsidP="00EF1D9B">
      <w:pPr>
        <w:pStyle w:val="EW"/>
      </w:pPr>
      <w:r>
        <w:t>AMQP</w:t>
      </w:r>
      <w:r>
        <w:tab/>
      </w:r>
      <w:r>
        <w:tab/>
      </w:r>
      <w:r>
        <w:tab/>
        <w:t>Advanced Message Queuing Protocol</w:t>
      </w:r>
    </w:p>
    <w:p w:rsidR="001B66A2" w:rsidRPr="0021242D" w:rsidRDefault="001B66A2" w:rsidP="00EF1D9B">
      <w:pPr>
        <w:pStyle w:val="EW"/>
      </w:pPr>
      <w:r>
        <w:t>ASP</w:t>
      </w:r>
      <w:r>
        <w:tab/>
      </w:r>
      <w:r>
        <w:tab/>
      </w:r>
      <w:r>
        <w:tab/>
        <w:t>Application Service Provider</w:t>
      </w:r>
    </w:p>
    <w:p w:rsidR="00EF1D9B" w:rsidRDefault="00EF1D9B" w:rsidP="00EF1D9B">
      <w:pPr>
        <w:pStyle w:val="EW"/>
      </w:pPr>
      <w:r w:rsidRPr="0021242D">
        <w:t>BSS</w:t>
      </w:r>
      <w:r w:rsidRPr="0021242D">
        <w:tab/>
      </w:r>
      <w:r w:rsidR="001737F6" w:rsidRPr="0021242D">
        <w:tab/>
      </w:r>
      <w:r w:rsidR="001737F6" w:rsidRPr="0021242D">
        <w:tab/>
      </w:r>
      <w:r w:rsidRPr="0021242D">
        <w:t>Business Support System</w:t>
      </w:r>
    </w:p>
    <w:p w:rsidR="001B66A2" w:rsidRPr="0021242D" w:rsidRDefault="001B66A2" w:rsidP="00EF1D9B">
      <w:pPr>
        <w:pStyle w:val="EW"/>
      </w:pPr>
      <w:r>
        <w:t>CDMA</w:t>
      </w:r>
      <w:r>
        <w:tab/>
      </w:r>
      <w:r>
        <w:tab/>
      </w:r>
      <w:r>
        <w:tab/>
        <w:t>Code Division Mupltiple Access</w:t>
      </w:r>
    </w:p>
    <w:p w:rsidR="00EF1D9B" w:rsidRDefault="00EF1D9B" w:rsidP="00EF1D9B">
      <w:pPr>
        <w:pStyle w:val="EW"/>
      </w:pPr>
      <w:r w:rsidRPr="0021242D">
        <w:t>CSE</w:t>
      </w:r>
      <w:r w:rsidRPr="0021242D">
        <w:tab/>
      </w:r>
      <w:r w:rsidR="001737F6" w:rsidRPr="0021242D">
        <w:tab/>
      </w:r>
      <w:r w:rsidRPr="0021242D">
        <w:tab/>
        <w:t>Common Service Entity</w:t>
      </w:r>
    </w:p>
    <w:p w:rsidR="0021242D" w:rsidRDefault="0021242D" w:rsidP="00EF1D9B">
      <w:pPr>
        <w:pStyle w:val="EW"/>
      </w:pPr>
      <w:r>
        <w:t>DM</w:t>
      </w:r>
      <w:r>
        <w:tab/>
      </w:r>
      <w:r>
        <w:tab/>
      </w:r>
      <w:r>
        <w:tab/>
        <w:t>Device Management</w:t>
      </w:r>
    </w:p>
    <w:p w:rsidR="001B66A2" w:rsidRPr="0021242D" w:rsidRDefault="001B66A2" w:rsidP="00EF1D9B">
      <w:pPr>
        <w:pStyle w:val="EW"/>
      </w:pPr>
      <w:r>
        <w:t>EDGE</w:t>
      </w:r>
      <w:r w:rsidR="00E138E3">
        <w:tab/>
      </w:r>
      <w:r w:rsidR="00E138E3">
        <w:tab/>
      </w:r>
      <w:r w:rsidR="00E138E3">
        <w:tab/>
        <w:t>Enhanced Data Rates for Global Evolution</w:t>
      </w:r>
    </w:p>
    <w:p w:rsidR="00EF1D9B" w:rsidRDefault="00EF1D9B" w:rsidP="00EF1D9B">
      <w:pPr>
        <w:pStyle w:val="EW"/>
      </w:pPr>
      <w:r w:rsidRPr="0021242D">
        <w:t>ESB</w:t>
      </w:r>
      <w:r w:rsidRPr="0021242D">
        <w:tab/>
      </w:r>
      <w:r w:rsidR="001737F6" w:rsidRPr="0021242D">
        <w:tab/>
      </w:r>
      <w:r w:rsidR="001737F6" w:rsidRPr="0021242D">
        <w:tab/>
      </w:r>
      <w:r w:rsidRPr="0021242D">
        <w:t>Enterprise Service Bus</w:t>
      </w:r>
    </w:p>
    <w:p w:rsidR="001B66A2" w:rsidRDefault="001B66A2" w:rsidP="00EF1D9B">
      <w:pPr>
        <w:pStyle w:val="EW"/>
      </w:pPr>
      <w:r>
        <w:t>GPS</w:t>
      </w:r>
      <w:r>
        <w:tab/>
      </w:r>
      <w:r>
        <w:tab/>
      </w:r>
      <w:r>
        <w:tab/>
        <w:t>Global Positioning System</w:t>
      </w:r>
    </w:p>
    <w:p w:rsidR="001B66A2" w:rsidRDefault="001B66A2" w:rsidP="00EF1D9B">
      <w:pPr>
        <w:pStyle w:val="EW"/>
      </w:pPr>
      <w:r>
        <w:t>GNSS</w:t>
      </w:r>
      <w:r>
        <w:tab/>
      </w:r>
      <w:r>
        <w:tab/>
      </w:r>
      <w:r>
        <w:tab/>
        <w:t>Global Navigation Satellite System</w:t>
      </w:r>
    </w:p>
    <w:p w:rsidR="0021242D" w:rsidRDefault="0021242D" w:rsidP="00EF1D9B">
      <w:pPr>
        <w:pStyle w:val="EW"/>
      </w:pPr>
      <w:r>
        <w:t>INF</w:t>
      </w:r>
      <w:r>
        <w:tab/>
      </w:r>
      <w:r>
        <w:tab/>
      </w:r>
      <w:r>
        <w:tab/>
        <w:t>Infrastructure</w:t>
      </w:r>
    </w:p>
    <w:p w:rsidR="001B66A2" w:rsidRDefault="001B66A2" w:rsidP="00EF1D9B">
      <w:pPr>
        <w:pStyle w:val="EW"/>
      </w:pPr>
      <w:r>
        <w:t>JMS</w:t>
      </w:r>
      <w:r>
        <w:tab/>
      </w:r>
      <w:r>
        <w:tab/>
      </w:r>
      <w:r>
        <w:tab/>
        <w:t>Java Message Service</w:t>
      </w:r>
    </w:p>
    <w:p w:rsidR="001B66A2" w:rsidRDefault="001B66A2" w:rsidP="00EF1D9B">
      <w:pPr>
        <w:pStyle w:val="EW"/>
      </w:pPr>
      <w:r>
        <w:t>LAN</w:t>
      </w:r>
      <w:r>
        <w:tab/>
      </w:r>
      <w:r>
        <w:tab/>
      </w:r>
      <w:r>
        <w:tab/>
        <w:t>Local Area Network</w:t>
      </w:r>
    </w:p>
    <w:p w:rsidR="0021242D" w:rsidRPr="0021242D" w:rsidRDefault="0021242D" w:rsidP="00EF1D9B">
      <w:pPr>
        <w:pStyle w:val="EW"/>
      </w:pPr>
      <w:r>
        <w:t>MA</w:t>
      </w:r>
      <w:r>
        <w:tab/>
      </w:r>
      <w:r>
        <w:tab/>
      </w:r>
      <w:r>
        <w:tab/>
        <w:t>Management Agent</w:t>
      </w:r>
    </w:p>
    <w:p w:rsidR="00EF1D9B" w:rsidRPr="0021242D" w:rsidRDefault="00EF1D9B" w:rsidP="00EF1D9B">
      <w:pPr>
        <w:pStyle w:val="EW"/>
      </w:pPr>
      <w:r w:rsidRPr="0021242D">
        <w:t>M2M</w:t>
      </w:r>
      <w:r w:rsidRPr="0021242D">
        <w:tab/>
      </w:r>
      <w:r w:rsidR="001737F6" w:rsidRPr="0021242D">
        <w:tab/>
      </w:r>
      <w:r w:rsidR="001737F6" w:rsidRPr="0021242D">
        <w:tab/>
      </w:r>
      <w:r w:rsidRPr="0021242D">
        <w:t>Machine-to-Machine</w:t>
      </w:r>
    </w:p>
    <w:p w:rsidR="00EF1D9B" w:rsidRPr="0021242D" w:rsidRDefault="00EF1D9B" w:rsidP="00EF1D9B">
      <w:pPr>
        <w:pStyle w:val="EW"/>
      </w:pPr>
      <w:r w:rsidRPr="0021242D">
        <w:t>M2M-Serv-Cap-ID</w:t>
      </w:r>
      <w:r w:rsidRPr="0021242D">
        <w:tab/>
        <w:t>M2M Service Capability Identifier</w:t>
      </w:r>
    </w:p>
    <w:p w:rsidR="00EF1D9B" w:rsidRDefault="00EF1D9B" w:rsidP="00EF1D9B">
      <w:pPr>
        <w:pStyle w:val="EW"/>
      </w:pPr>
      <w:r w:rsidRPr="0021242D">
        <w:t>MEP</w:t>
      </w:r>
      <w:r w:rsidRPr="0021242D">
        <w:tab/>
      </w:r>
      <w:r w:rsidRPr="0021242D">
        <w:tab/>
      </w:r>
      <w:r w:rsidRPr="0021242D">
        <w:tab/>
        <w:t>Message Exchange Pattern</w:t>
      </w:r>
    </w:p>
    <w:p w:rsidR="001B66A2" w:rsidRDefault="001B66A2" w:rsidP="00EF1D9B">
      <w:pPr>
        <w:pStyle w:val="EW"/>
      </w:pPr>
      <w:r>
        <w:t>MQTT</w:t>
      </w:r>
      <w:r>
        <w:tab/>
      </w:r>
      <w:r>
        <w:tab/>
      </w:r>
      <w:r>
        <w:tab/>
        <w:t>Message Queuing Telemetry Transport</w:t>
      </w:r>
    </w:p>
    <w:p w:rsidR="001B66A2" w:rsidRPr="0021242D" w:rsidRDefault="001B66A2" w:rsidP="00EF1D9B">
      <w:pPr>
        <w:pStyle w:val="EW"/>
      </w:pPr>
      <w:r>
        <w:t>NFC</w:t>
      </w:r>
      <w:r>
        <w:tab/>
      </w:r>
      <w:r>
        <w:tab/>
      </w:r>
      <w:r>
        <w:tab/>
        <w:t>Near Field Communication</w:t>
      </w:r>
    </w:p>
    <w:p w:rsidR="00EF1D9B" w:rsidRDefault="00EF1D9B" w:rsidP="00EF1D9B">
      <w:pPr>
        <w:pStyle w:val="EW"/>
      </w:pPr>
      <w:r w:rsidRPr="0021242D">
        <w:t>NMS</w:t>
      </w:r>
      <w:r w:rsidRPr="0021242D">
        <w:tab/>
      </w:r>
      <w:r w:rsidRPr="0021242D">
        <w:tab/>
      </w:r>
      <w:r w:rsidRPr="0021242D">
        <w:tab/>
        <w:t>Network Management System</w:t>
      </w:r>
    </w:p>
    <w:p w:rsidR="0021242D" w:rsidRPr="0021242D" w:rsidRDefault="0021242D" w:rsidP="00EF1D9B">
      <w:pPr>
        <w:pStyle w:val="EW"/>
      </w:pPr>
      <w:r>
        <w:t>NSE</w:t>
      </w:r>
      <w:r>
        <w:tab/>
      </w:r>
      <w:r>
        <w:tab/>
      </w:r>
      <w:r>
        <w:tab/>
        <w:t>Network Service Exposure</w:t>
      </w:r>
    </w:p>
    <w:p w:rsidR="00EF1D9B" w:rsidRDefault="00EF1D9B" w:rsidP="00EF1D9B">
      <w:pPr>
        <w:pStyle w:val="EW"/>
      </w:pPr>
      <w:r w:rsidRPr="0021242D">
        <w:t>OSS</w:t>
      </w:r>
      <w:r w:rsidRPr="0021242D">
        <w:tab/>
      </w:r>
      <w:r w:rsidRPr="0021242D">
        <w:tab/>
      </w:r>
      <w:r w:rsidRPr="0021242D">
        <w:tab/>
        <w:t>Operational Support System</w:t>
      </w:r>
    </w:p>
    <w:p w:rsidR="00E138E3" w:rsidRPr="0021242D" w:rsidRDefault="00E138E3" w:rsidP="00EF1D9B">
      <w:pPr>
        <w:pStyle w:val="EW"/>
      </w:pPr>
      <w:r>
        <w:t>POA</w:t>
      </w:r>
      <w:r>
        <w:tab/>
      </w:r>
      <w:r>
        <w:tab/>
      </w:r>
      <w:r>
        <w:tab/>
        <w:t>Point of Attachment</w:t>
      </w:r>
    </w:p>
    <w:p w:rsidR="00DB3A27" w:rsidRDefault="00EF1D9B" w:rsidP="00DB3A27">
      <w:pPr>
        <w:pStyle w:val="EW"/>
      </w:pPr>
      <w:r w:rsidRPr="0021242D">
        <w:t>SEE</w:t>
      </w:r>
      <w:r w:rsidRPr="0021242D">
        <w:tab/>
      </w:r>
      <w:r w:rsidRPr="0021242D">
        <w:tab/>
      </w:r>
      <w:r w:rsidRPr="0021242D">
        <w:tab/>
        <w:t>Service Execution Environment</w:t>
      </w:r>
    </w:p>
    <w:p w:rsidR="0021242D" w:rsidRDefault="0021242D" w:rsidP="00DB3A27">
      <w:pPr>
        <w:pStyle w:val="EW"/>
      </w:pPr>
      <w:r>
        <w:t>SE</w:t>
      </w:r>
      <w:r>
        <w:tab/>
      </w:r>
      <w:r>
        <w:tab/>
      </w:r>
      <w:r>
        <w:tab/>
        <w:t>Service Exposure</w:t>
      </w:r>
    </w:p>
    <w:p w:rsidR="00E138E3" w:rsidRDefault="00E138E3" w:rsidP="00DB3A27">
      <w:pPr>
        <w:pStyle w:val="EW"/>
      </w:pPr>
      <w:r>
        <w:t>SEA</w:t>
      </w:r>
      <w:r>
        <w:tab/>
      </w:r>
      <w:r>
        <w:tab/>
      </w:r>
      <w:r>
        <w:tab/>
        <w:t>Security Association Endpoint</w:t>
      </w:r>
    </w:p>
    <w:p w:rsidR="00E138E3" w:rsidRDefault="00E138E3" w:rsidP="00DB3A27">
      <w:pPr>
        <w:pStyle w:val="EW"/>
      </w:pPr>
      <w:r>
        <w:t>SOA</w:t>
      </w:r>
      <w:r>
        <w:tab/>
      </w:r>
      <w:r>
        <w:tab/>
      </w:r>
      <w:r>
        <w:tab/>
        <w:t>Service Oriented Architecture</w:t>
      </w:r>
    </w:p>
    <w:p w:rsidR="0021242D" w:rsidRDefault="0021242D" w:rsidP="00DB3A27">
      <w:pPr>
        <w:pStyle w:val="EW"/>
      </w:pPr>
      <w:r>
        <w:t>SP</w:t>
      </w:r>
      <w:r>
        <w:tab/>
      </w:r>
      <w:r>
        <w:tab/>
      </w:r>
      <w:r>
        <w:tab/>
        <w:t>Service Provider</w:t>
      </w:r>
    </w:p>
    <w:p w:rsidR="0021242D" w:rsidRDefault="0021242D" w:rsidP="00DB3A27">
      <w:pPr>
        <w:pStyle w:val="EW"/>
      </w:pPr>
      <w:r>
        <w:t>SSUB</w:t>
      </w:r>
      <w:r>
        <w:tab/>
      </w:r>
      <w:r>
        <w:tab/>
      </w:r>
      <w:r>
        <w:tab/>
        <w:t>Service Subscription</w:t>
      </w:r>
    </w:p>
    <w:p w:rsidR="0021242D" w:rsidRDefault="001B66A2" w:rsidP="00DB3A27">
      <w:pPr>
        <w:pStyle w:val="EW"/>
      </w:pPr>
      <w:r>
        <w:t>TRA</w:t>
      </w:r>
      <w:r>
        <w:tab/>
      </w:r>
      <w:r>
        <w:tab/>
        <w:t xml:space="preserve">    </w:t>
      </w:r>
      <w:r>
        <w:tab/>
      </w:r>
      <w:r w:rsidR="0021242D">
        <w:t>Transport</w:t>
      </w:r>
      <w:r w:rsidR="00F6363C">
        <w:t xml:space="preserve"> Adapter</w:t>
      </w:r>
    </w:p>
    <w:p w:rsidR="001B66A2" w:rsidRDefault="001B66A2" w:rsidP="00DB3A27">
      <w:pPr>
        <w:pStyle w:val="EW"/>
      </w:pPr>
      <w:r>
        <w:t>UPA</w:t>
      </w:r>
      <w:r>
        <w:tab/>
      </w:r>
      <w:r>
        <w:tab/>
      </w:r>
      <w:r>
        <w:tab/>
      </w:r>
      <w:r w:rsidR="00E138E3">
        <w:t>Universal Powerline Association</w:t>
      </w:r>
    </w:p>
    <w:p w:rsidR="001B66A2" w:rsidRDefault="00E138E3" w:rsidP="00DB3A27">
      <w:pPr>
        <w:pStyle w:val="EW"/>
      </w:pPr>
      <w:r>
        <w:t>URL</w:t>
      </w:r>
      <w:r>
        <w:tab/>
      </w:r>
      <w:r>
        <w:tab/>
      </w:r>
      <w:r>
        <w:tab/>
        <w:t>Univers</w:t>
      </w:r>
      <w:r w:rsidR="001B66A2">
        <w:t>al Resource Language</w:t>
      </w:r>
    </w:p>
    <w:p w:rsidR="001B66A2" w:rsidRDefault="00E138E3" w:rsidP="00DB3A27">
      <w:pPr>
        <w:pStyle w:val="EW"/>
      </w:pPr>
      <w:r>
        <w:lastRenderedPageBreak/>
        <w:t>USB</w:t>
      </w:r>
      <w:r>
        <w:tab/>
      </w:r>
      <w:r>
        <w:tab/>
      </w:r>
      <w:r>
        <w:tab/>
        <w:t>Univers</w:t>
      </w:r>
      <w:r w:rsidR="001B66A2">
        <w:t>al Serial Bus</w:t>
      </w:r>
    </w:p>
    <w:p w:rsidR="001B66A2" w:rsidRDefault="001B66A2" w:rsidP="00DB3A27">
      <w:pPr>
        <w:pStyle w:val="EW"/>
      </w:pPr>
      <w:r>
        <w:t>WCDMA</w:t>
      </w:r>
      <w:r>
        <w:tab/>
      </w:r>
      <w:r>
        <w:tab/>
      </w:r>
      <w:r>
        <w:tab/>
        <w:t>Wideband Code Division Mupltiple Access</w:t>
      </w:r>
    </w:p>
    <w:p w:rsidR="001B66A2" w:rsidRDefault="001B66A2" w:rsidP="00DB3A27">
      <w:pPr>
        <w:pStyle w:val="EW"/>
      </w:pPr>
      <w:r>
        <w:t>WLAN</w:t>
      </w:r>
      <w:r>
        <w:tab/>
      </w:r>
      <w:r>
        <w:tab/>
      </w:r>
      <w:r>
        <w:tab/>
        <w:t>Wireless Local Area Network</w:t>
      </w:r>
    </w:p>
    <w:p w:rsidR="001B66A2" w:rsidRDefault="001B66A2" w:rsidP="001B66A2">
      <w:pPr>
        <w:pStyle w:val="EW"/>
      </w:pPr>
      <w:r>
        <w:t>WSDL</w:t>
      </w:r>
      <w:r>
        <w:tab/>
      </w:r>
      <w:r>
        <w:tab/>
      </w:r>
      <w:r>
        <w:tab/>
        <w:t>Web Service Description Language</w:t>
      </w:r>
    </w:p>
    <w:p w:rsidR="0021242D" w:rsidRPr="0021242D" w:rsidRDefault="0021242D" w:rsidP="00DB3A27">
      <w:pPr>
        <w:pStyle w:val="EW"/>
      </w:pPr>
      <w:r>
        <w:t>XMPP</w:t>
      </w:r>
      <w:r>
        <w:tab/>
      </w:r>
      <w:r>
        <w:tab/>
      </w:r>
      <w:r>
        <w:tab/>
        <w:t>Extensible Messaging and Presence Protocol</w:t>
      </w:r>
    </w:p>
    <w:p w:rsidR="00A249D9" w:rsidRPr="0021242D" w:rsidRDefault="00A249D9" w:rsidP="00A249D9">
      <w:pPr>
        <w:pStyle w:val="Heading1"/>
        <w:rPr>
          <w:lang w:val="en-US"/>
        </w:rPr>
      </w:pPr>
      <w:bookmarkStart w:id="32" w:name="_Toc418174015"/>
      <w:bookmarkStart w:id="33" w:name="_Toc417309443"/>
      <w:bookmarkStart w:id="34" w:name="_Toc418659820"/>
      <w:r w:rsidRPr="0021242D">
        <w:rPr>
          <w:lang w:val="en-US"/>
        </w:rPr>
        <w:t>4</w:t>
      </w:r>
      <w:r w:rsidRPr="0021242D">
        <w:rPr>
          <w:lang w:val="en-US"/>
        </w:rPr>
        <w:tab/>
        <w:t>Conventions</w:t>
      </w:r>
      <w:bookmarkEnd w:id="32"/>
      <w:bookmarkEnd w:id="34"/>
      <w:r w:rsidRPr="0021242D">
        <w:rPr>
          <w:lang w:val="en-US"/>
        </w:rPr>
        <w:t xml:space="preserve"> </w:t>
      </w:r>
      <w:bookmarkEnd w:id="33"/>
    </w:p>
    <w:p w:rsidR="00BE3E6A" w:rsidRPr="0021242D" w:rsidRDefault="00EF1D9B" w:rsidP="00BE3E6A">
      <w:r w:rsidRPr="0021242D">
        <w:t>The key</w:t>
      </w:r>
      <w:r w:rsidR="00213CEE" w:rsidRPr="0021242D">
        <w:t xml:space="preserve">words </w:t>
      </w:r>
      <w:r w:rsidR="00A55D34" w:rsidRPr="0021242D">
        <w:t>"</w:t>
      </w:r>
      <w:r w:rsidR="00213CEE" w:rsidRPr="0021242D">
        <w:t>Shall</w:t>
      </w:r>
      <w:r w:rsidR="00A55D34" w:rsidRPr="0021242D">
        <w:t>"</w:t>
      </w:r>
      <w:r w:rsidR="00213CEE" w:rsidRPr="0021242D">
        <w:t xml:space="preserve">, </w:t>
      </w:r>
      <w:r w:rsidR="00A55D34" w:rsidRPr="0021242D">
        <w:t>"</w:t>
      </w:r>
      <w:r w:rsidR="00213CEE" w:rsidRPr="0021242D">
        <w:t>Shall not</w:t>
      </w:r>
      <w:r w:rsidR="00A55D34" w:rsidRPr="0021242D">
        <w:t>"</w:t>
      </w:r>
      <w:r w:rsidR="00213CEE" w:rsidRPr="0021242D">
        <w:t xml:space="preserve">, </w:t>
      </w:r>
      <w:r w:rsidR="00A55D34" w:rsidRPr="0021242D">
        <w:t>"</w:t>
      </w:r>
      <w:r w:rsidR="00213CEE" w:rsidRPr="0021242D">
        <w:t>May</w:t>
      </w:r>
      <w:r w:rsidR="00A55D34" w:rsidRPr="0021242D">
        <w:t>"</w:t>
      </w:r>
      <w:r w:rsidR="00213CEE" w:rsidRPr="0021242D">
        <w:t xml:space="preserve">, </w:t>
      </w:r>
      <w:r w:rsidR="00A55D34" w:rsidRPr="0021242D">
        <w:t>"</w:t>
      </w:r>
      <w:r w:rsidR="00213CEE" w:rsidRPr="0021242D">
        <w:t>Need not</w:t>
      </w:r>
      <w:r w:rsidR="00A55D34" w:rsidRPr="0021242D">
        <w:t>"</w:t>
      </w:r>
      <w:r w:rsidR="00213CEE" w:rsidRPr="0021242D">
        <w:t xml:space="preserve">, </w:t>
      </w:r>
      <w:r w:rsidR="00A55D34" w:rsidRPr="0021242D">
        <w:t>"</w:t>
      </w:r>
      <w:r w:rsidR="00213CEE" w:rsidRPr="0021242D">
        <w:t>Should</w:t>
      </w:r>
      <w:r w:rsidR="00A55D34" w:rsidRPr="0021242D">
        <w:t>"</w:t>
      </w:r>
      <w:r w:rsidR="00213CEE" w:rsidRPr="0021242D">
        <w:t xml:space="preserve">, </w:t>
      </w:r>
      <w:r w:rsidR="00A55D34" w:rsidRPr="0021242D">
        <w:t>"</w:t>
      </w:r>
      <w:r w:rsidR="00213CEE" w:rsidRPr="0021242D">
        <w:t>Should not</w:t>
      </w:r>
      <w:r w:rsidR="00A55D34" w:rsidRPr="0021242D">
        <w:t>"</w:t>
      </w:r>
      <w:r w:rsidRPr="0021242D">
        <w:t xml:space="preserve"> in the present</w:t>
      </w:r>
      <w:r w:rsidR="00213CEE" w:rsidRPr="0021242D">
        <w:t xml:space="preserve"> document are to be interpreted as described in the oneM2M Drafting Rules</w:t>
      </w:r>
      <w:r w:rsidR="00611D9A" w:rsidRPr="0021242D">
        <w:t xml:space="preserve"> [</w:t>
      </w:r>
      <w:r w:rsidR="00935233" w:rsidRPr="0021242D">
        <w:fldChar w:fldCharType="begin"/>
      </w:r>
      <w:r w:rsidR="00611D9A" w:rsidRPr="0021242D">
        <w:instrText xml:space="preserve">REF REF_ONEM2MDRAFTINGRULES \h </w:instrText>
      </w:r>
      <w:r w:rsidR="00935233" w:rsidRPr="0021242D">
        <w:fldChar w:fldCharType="separate"/>
      </w:r>
      <w:r w:rsidR="000F472D" w:rsidRPr="0021242D">
        <w:t>i.</w:t>
      </w:r>
      <w:r w:rsidR="000F472D">
        <w:rPr>
          <w:noProof/>
        </w:rPr>
        <w:t>1</w:t>
      </w:r>
      <w:r w:rsidR="00935233" w:rsidRPr="0021242D">
        <w:fldChar w:fldCharType="end"/>
      </w:r>
      <w:r w:rsidR="00611D9A" w:rsidRPr="0021242D">
        <w:t>]</w:t>
      </w:r>
      <w:r w:rsidRPr="0021242D">
        <w:t>.</w:t>
      </w:r>
    </w:p>
    <w:p w:rsidR="006633AB" w:rsidRPr="001B33EF" w:rsidRDefault="004B7647" w:rsidP="006633AB">
      <w:pPr>
        <w:pStyle w:val="Heading2"/>
        <w:rPr>
          <w:lang w:val="en-US"/>
        </w:rPr>
      </w:pPr>
      <w:bookmarkStart w:id="35" w:name="_Toc417309444"/>
      <w:bookmarkStart w:id="36" w:name="_Toc418174016"/>
      <w:bookmarkStart w:id="37" w:name="_Toc418659821"/>
      <w:r w:rsidRPr="001B33EF">
        <w:rPr>
          <w:lang w:val="en-US"/>
        </w:rPr>
        <w:t>5</w:t>
      </w:r>
      <w:r w:rsidR="00BB6418" w:rsidRPr="001B33EF">
        <w:rPr>
          <w:lang w:val="en-US"/>
        </w:rPr>
        <w:tab/>
      </w:r>
      <w:r w:rsidR="00094814" w:rsidRPr="001B33EF">
        <w:rPr>
          <w:lang w:val="en-US"/>
        </w:rPr>
        <w:t>M2M Services</w:t>
      </w:r>
      <w:r w:rsidRPr="001B33EF">
        <w:rPr>
          <w:lang w:val="en-US"/>
        </w:rPr>
        <w:t xml:space="preserve"> Architecture</w:t>
      </w:r>
      <w:bookmarkStart w:id="38" w:name="_Toc417309445"/>
      <w:bookmarkStart w:id="39" w:name="_Toc418174017"/>
      <w:bookmarkStart w:id="40" w:name="_Toc418659822"/>
      <w:bookmarkEnd w:id="35"/>
      <w:bookmarkEnd w:id="36"/>
      <w:bookmarkEnd w:id="37"/>
      <w:r w:rsidR="006633AB" w:rsidRPr="001B33EF">
        <w:rPr>
          <w:lang w:val="en-US"/>
        </w:rPr>
        <w:t>5.1</w:t>
      </w:r>
      <w:r w:rsidR="006633AB" w:rsidRPr="001B33EF">
        <w:rPr>
          <w:lang w:val="en-US"/>
        </w:rPr>
        <w:tab/>
        <w:t>Introduction</w:t>
      </w:r>
      <w:bookmarkEnd w:id="38"/>
      <w:bookmarkEnd w:id="39"/>
      <w:bookmarkEnd w:id="40"/>
    </w:p>
    <w:p w:rsidR="00E31881" w:rsidRPr="001B33EF" w:rsidRDefault="00E31881" w:rsidP="00E31881">
      <w:pPr>
        <w:keepNext/>
      </w:pPr>
      <w:r w:rsidRPr="001B33EF">
        <w:t>This clause describes the architecture the M2M Services within the context of the M2M Services Platform.</w:t>
      </w:r>
    </w:p>
    <w:p w:rsidR="006633AB" w:rsidRPr="0021242D" w:rsidRDefault="006633AB" w:rsidP="009E40F9">
      <w:r w:rsidRPr="0021242D">
        <w:t xml:space="preserve">The architecture of the M2M Service Platform as defined in the oneM2M Functional Architecture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includes an entity described as the Common Service Entity (CSE). The CSE comprises a set of service functions that are common to the M2M environment and are exposed through the Mca and Mcc</w:t>
      </w:r>
      <w:r w:rsidR="00A55D34" w:rsidRPr="0021242D">
        <w:t>'</w:t>
      </w:r>
      <w:r w:rsidRPr="0021242D">
        <w:t xml:space="preserve"> Reference Points. These Reference Points are described in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The M2M Service Architecture described in this specification is primarily suitable for the Infrastructure Domain where the CSE is viewed as a set of Service Components. </w:t>
      </w:r>
    </w:p>
    <w:p w:rsidR="006633AB" w:rsidRPr="0021242D" w:rsidRDefault="006633AB" w:rsidP="009E40F9">
      <w:r w:rsidRPr="0021242D">
        <w:t xml:space="preserve">The M2M Service Architecture augments the oneM2M Functional Architecture by specifying M2M Services provided to M2M Application and M2M Service Providers. </w:t>
      </w:r>
    </w:p>
    <w:p w:rsidR="006633AB" w:rsidRPr="0021242D" w:rsidRDefault="006633AB" w:rsidP="009E40F9">
      <w:r w:rsidRPr="0021242D">
        <w:t>These M2M Services are consumed by:</w:t>
      </w:r>
    </w:p>
    <w:p w:rsidR="006633AB" w:rsidRPr="0021242D" w:rsidRDefault="006633AB" w:rsidP="009E40F9">
      <w:pPr>
        <w:pStyle w:val="B1"/>
      </w:pPr>
      <w:r w:rsidRPr="0021242D">
        <w:t>AEs across the Mca Reference Point via the Service Exposure Component</w:t>
      </w:r>
    </w:p>
    <w:p w:rsidR="006633AB" w:rsidRPr="0021242D" w:rsidRDefault="006633AB" w:rsidP="009E40F9">
      <w:pPr>
        <w:pStyle w:val="B1"/>
      </w:pPr>
      <w:r w:rsidRPr="0021242D">
        <w:t>Other Infrastructure CSEs across the Mcc</w:t>
      </w:r>
      <w:r w:rsidR="00A55D34" w:rsidRPr="0021242D">
        <w:t>'</w:t>
      </w:r>
      <w:r w:rsidRPr="0021242D">
        <w:t xml:space="preserve"> Reference Point via the Remote Service Exposure Component</w:t>
      </w:r>
    </w:p>
    <w:p w:rsidR="006633AB" w:rsidRPr="0021242D" w:rsidRDefault="006633AB" w:rsidP="009E40F9">
      <w:pPr>
        <w:pStyle w:val="B1"/>
      </w:pPr>
      <w:r w:rsidRPr="0021242D">
        <w:t>Other Service Components across the Msc Reference Point</w:t>
      </w:r>
    </w:p>
    <w:p w:rsidR="006633AB" w:rsidRPr="0021242D" w:rsidRDefault="006633AB" w:rsidP="006633AB">
      <w:pPr>
        <w:keepNext/>
      </w:pPr>
      <w:r w:rsidRPr="0021242D">
        <w:t>These M2M Services utilize services of the:</w:t>
      </w:r>
    </w:p>
    <w:p w:rsidR="006633AB" w:rsidRPr="0021242D" w:rsidRDefault="006633AB" w:rsidP="009E40F9">
      <w:pPr>
        <w:pStyle w:val="B1"/>
      </w:pPr>
      <w:r w:rsidRPr="0021242D">
        <w:t>Underlying Network across the Mcn Reference Point via the Network Service Utilization Component</w:t>
      </w:r>
    </w:p>
    <w:p w:rsidR="006633AB" w:rsidRPr="0021242D" w:rsidRDefault="006633AB" w:rsidP="00B91F03">
      <w:pPr>
        <w:pStyle w:val="FL"/>
      </w:pPr>
      <w:r w:rsidRPr="0021242D">
        <w:object w:dxaOrig="6066" w:dyaOrig="60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pt;height:303pt" o:ole="">
            <v:imagedata r:id="rId48" o:title=""/>
          </v:shape>
          <o:OLEObject Type="Embed" ProgID="Visio.Drawing.11" ShapeID="_x0000_i1025" DrawAspect="Content" ObjectID="_1492401381" r:id="rId49"/>
        </w:object>
      </w:r>
    </w:p>
    <w:p w:rsidR="006633AB" w:rsidRPr="0021242D" w:rsidRDefault="006633AB" w:rsidP="009E40F9">
      <w:pPr>
        <w:pStyle w:val="TF"/>
      </w:pPr>
      <w:r w:rsidRPr="0021242D">
        <w:t>Figure 5.1-</w:t>
      </w:r>
      <w:r w:rsidR="001737F6" w:rsidRPr="0021242D">
        <w:t>1</w:t>
      </w:r>
      <w:r w:rsidRPr="0021242D">
        <w:t>: oneM2M Services Architecture</w:t>
      </w:r>
    </w:p>
    <w:p w:rsidR="006633AB" w:rsidRPr="0021242D" w:rsidRDefault="006633AB" w:rsidP="006633AB">
      <w:r w:rsidRPr="0021242D">
        <w:t>The oneM2M Services architecture in Figure 5.1-</w:t>
      </w:r>
      <w:r w:rsidR="001737F6" w:rsidRPr="0021242D">
        <w:t xml:space="preserve">1 </w:t>
      </w:r>
      <w:r w:rsidRPr="0021242D">
        <w:t>comprises of the following entities:</w:t>
      </w:r>
    </w:p>
    <w:p w:rsidR="006633AB" w:rsidRPr="0021242D" w:rsidRDefault="006633AB" w:rsidP="009E40F9">
      <w:pPr>
        <w:pStyle w:val="BN"/>
      </w:pPr>
      <w:r w:rsidRPr="0021242D">
        <w:rPr>
          <w:b/>
        </w:rPr>
        <w:t>Application Entity (AE):</w:t>
      </w:r>
      <w:r w:rsidRPr="0021242D">
        <w:t xml:space="preserve"> Defined by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the Application Entity provides Application logic for the end-to-end M2M solutions. </w:t>
      </w:r>
    </w:p>
    <w:p w:rsidR="006633AB" w:rsidRPr="0021242D" w:rsidRDefault="006633AB" w:rsidP="009E40F9">
      <w:pPr>
        <w:pStyle w:val="BN"/>
      </w:pPr>
      <w:r w:rsidRPr="0021242D">
        <w:rPr>
          <w:b/>
        </w:rPr>
        <w:t>Common Services Entity (CSE):</w:t>
      </w:r>
      <w:r w:rsidRPr="0021242D">
        <w:t xml:space="preserve"> Defined by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a Common Services Entity comprises the set of </w:t>
      </w:r>
      <w:r w:rsidR="00A55D34" w:rsidRPr="0021242D">
        <w:t>"</w:t>
      </w:r>
      <w:r w:rsidRPr="0021242D">
        <w:t>service functions</w:t>
      </w:r>
      <w:r w:rsidR="00A55D34" w:rsidRPr="0021242D">
        <w:t>"</w:t>
      </w:r>
      <w:r w:rsidRPr="0021242D">
        <w:t xml:space="preserve"> that are common to the M2M environments and specified by oneM2M. For oneM2M Services, this definition of a CSE is a logical representation where </w:t>
      </w:r>
      <w:r w:rsidR="00A55D34" w:rsidRPr="0021242D">
        <w:t>"</w:t>
      </w:r>
      <w:r w:rsidRPr="0021242D">
        <w:t>service functions</w:t>
      </w:r>
      <w:r w:rsidR="00A55D34" w:rsidRPr="0021242D">
        <w:t>"</w:t>
      </w:r>
      <w:r w:rsidRPr="0021242D">
        <w:t xml:space="preserve"> that are exposed through the Mca and Mcc</w:t>
      </w:r>
      <w:r w:rsidR="00A55D34" w:rsidRPr="0021242D">
        <w:t>'</w:t>
      </w:r>
      <w:r w:rsidRPr="0021242D">
        <w:t xml:space="preserve"> Reference Points via the corresponding Service Exposure and Remote Service Exposure Components and the Network Service Utilization Component utilizes services of the Underlying Network through the Mcn referent point. In addition Service Components consume and provide M2M Services with other Service Components. </w:t>
      </w:r>
    </w:p>
    <w:p w:rsidR="006633AB" w:rsidRPr="0021242D" w:rsidRDefault="006633AB" w:rsidP="009E40F9">
      <w:pPr>
        <w:pStyle w:val="BN"/>
        <w:numPr>
          <w:ilvl w:val="0"/>
          <w:numId w:val="0"/>
        </w:numPr>
        <w:ind w:left="737"/>
      </w:pPr>
      <w:r w:rsidRPr="0021242D">
        <w:t>As a logical representation of loosely coupled Service Components, the CSE is entity that in itself is identifiable but not directly addressable. Instead the addressable entities are the corresponding M2M Service Capabilities within the Service Exposure Components of the Reference Points.</w:t>
      </w:r>
    </w:p>
    <w:p w:rsidR="006633AB" w:rsidRPr="0021242D" w:rsidRDefault="006633AB" w:rsidP="009E40F9">
      <w:pPr>
        <w:pStyle w:val="B2"/>
      </w:pPr>
      <w:r w:rsidRPr="0021242D">
        <w:rPr>
          <w:b/>
        </w:rPr>
        <w:t>Service Exposure Component</w:t>
      </w:r>
      <w:r w:rsidRPr="0021242D">
        <w:t>: The Service Exposure Component exposes M2M Service Capabilities to AEs.</w:t>
      </w:r>
    </w:p>
    <w:p w:rsidR="006633AB" w:rsidRPr="0021242D" w:rsidRDefault="006633AB" w:rsidP="009E40F9">
      <w:pPr>
        <w:pStyle w:val="B2"/>
      </w:pPr>
      <w:r w:rsidRPr="0021242D">
        <w:rPr>
          <w:b/>
        </w:rPr>
        <w:t>Network Service Utilization Component</w:t>
      </w:r>
      <w:r w:rsidRPr="0021242D">
        <w:t>: The Network Service Utilization Component consumes Service Capabilities from the NSE.</w:t>
      </w:r>
    </w:p>
    <w:p w:rsidR="006633AB" w:rsidRPr="0021242D" w:rsidRDefault="006633AB" w:rsidP="009E40F9">
      <w:pPr>
        <w:pStyle w:val="B2"/>
      </w:pPr>
      <w:r w:rsidRPr="0021242D">
        <w:rPr>
          <w:b/>
        </w:rPr>
        <w:t>Remote Service Exposure Component</w:t>
      </w:r>
      <w:r w:rsidRPr="0021242D">
        <w:t>: The Remote Service Exposure connects M2M Service Capabilities from different M2M environments.</w:t>
      </w:r>
    </w:p>
    <w:p w:rsidR="006633AB" w:rsidRPr="0021242D" w:rsidRDefault="006633AB" w:rsidP="009E40F9">
      <w:pPr>
        <w:pStyle w:val="BN"/>
        <w:numPr>
          <w:ilvl w:val="0"/>
          <w:numId w:val="0"/>
        </w:numPr>
        <w:ind w:left="737"/>
      </w:pPr>
      <w:r w:rsidRPr="0021242D">
        <w:t xml:space="preserve">The Service Exposure, Network Service Utilization and Remote Service Exposure Components follow the CSE Public Domain Names convention described in </w:t>
      </w:r>
      <w:r w:rsidR="00DC6F67" w:rsidRPr="0021242D">
        <w:t xml:space="preserve">clause </w:t>
      </w:r>
      <w:r w:rsidRPr="0021242D">
        <w:t xml:space="preserve">6.5.1.1 of the Functional Architecture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but are extended as a sub-domain of the Infrastructure Node public domain name.</w:t>
      </w:r>
    </w:p>
    <w:p w:rsidR="006633AB" w:rsidRPr="0021242D" w:rsidRDefault="00935233" w:rsidP="006633AB">
      <w:pPr>
        <w:pStyle w:val="Heading2"/>
        <w:rPr>
          <w:lang w:val="en-US"/>
        </w:rPr>
      </w:pPr>
      <w:bookmarkStart w:id="41" w:name="_Toc417309446"/>
      <w:bookmarkStart w:id="42" w:name="_Toc418174018"/>
      <w:bookmarkStart w:id="43" w:name="_Toc418659823"/>
      <w:r w:rsidRPr="00935233">
        <w:rPr>
          <w:lang w:val="en-US"/>
        </w:rPr>
        <w:lastRenderedPageBreak/>
        <w:t>5.2</w:t>
      </w:r>
      <w:r w:rsidRPr="00935233">
        <w:rPr>
          <w:lang w:val="en-US"/>
        </w:rPr>
        <w:tab/>
        <w:t>Reference Points</w:t>
      </w:r>
      <w:bookmarkEnd w:id="41"/>
      <w:bookmarkEnd w:id="42"/>
      <w:bookmarkEnd w:id="43"/>
    </w:p>
    <w:p w:rsidR="00BA01F0" w:rsidRDefault="00935233">
      <w:pPr>
        <w:pStyle w:val="Heading3"/>
        <w:rPr>
          <w:lang w:val="en-US"/>
        </w:rPr>
      </w:pPr>
      <w:bookmarkStart w:id="44" w:name="_Toc418659824"/>
      <w:r w:rsidRPr="00935233">
        <w:rPr>
          <w:lang w:val="en-US"/>
        </w:rPr>
        <w:t>5.2.1</w:t>
      </w:r>
      <w:r w:rsidRPr="00935233">
        <w:rPr>
          <w:lang w:val="en-US"/>
        </w:rPr>
        <w:tab/>
        <w:t>Introduction</w:t>
      </w:r>
      <w:bookmarkEnd w:id="44"/>
    </w:p>
    <w:p w:rsidR="006633AB" w:rsidRPr="0021242D" w:rsidRDefault="00935233" w:rsidP="006633AB">
      <w:pPr>
        <w:keepNext/>
      </w:pPr>
      <w:r w:rsidRPr="00935233">
        <w:t>The M2M Service Architecture exposes M2M Services across the Mca and Msc Reference Points. The enhancement of the Mcc and Mcc' Reference Point to expose M2M Services through the Remote Service Exposure Component is FFS. Likewise the Service Capabilities consumed from the NSE are FFS.</w:t>
      </w:r>
    </w:p>
    <w:p w:rsidR="006633AB" w:rsidRPr="0021242D" w:rsidRDefault="00935233" w:rsidP="006633AB">
      <w:pPr>
        <w:pStyle w:val="Heading3"/>
        <w:rPr>
          <w:lang w:val="en-US"/>
        </w:rPr>
      </w:pPr>
      <w:bookmarkStart w:id="45" w:name="_Toc417309447"/>
      <w:bookmarkStart w:id="46" w:name="_Toc418174019"/>
      <w:bookmarkStart w:id="47" w:name="_Toc418659825"/>
      <w:r w:rsidRPr="00935233">
        <w:rPr>
          <w:lang w:val="en-US"/>
        </w:rPr>
        <w:t>5.2.2</w:t>
      </w:r>
      <w:r w:rsidRPr="00935233">
        <w:rPr>
          <w:lang w:val="en-US"/>
        </w:rPr>
        <w:tab/>
        <w:t>Mca Reference Point</w:t>
      </w:r>
      <w:bookmarkEnd w:id="45"/>
      <w:bookmarkEnd w:id="46"/>
      <w:bookmarkEnd w:id="47"/>
    </w:p>
    <w:p w:rsidR="006633AB" w:rsidRPr="0021242D" w:rsidRDefault="006633AB" w:rsidP="006633AB">
      <w:r w:rsidRPr="0021242D">
        <w:t>The Mca Reference Point is defined within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This specification defines a set of service oriented capabilities that is used for the communication flow between the M2M Service Platform and the AE. </w:t>
      </w:r>
    </w:p>
    <w:p w:rsidR="006633AB" w:rsidRPr="0021242D" w:rsidRDefault="006633AB" w:rsidP="0021242D">
      <w:pPr>
        <w:pStyle w:val="NO"/>
      </w:pPr>
      <w:r w:rsidRPr="0021242D">
        <w:rPr>
          <w:bCs/>
        </w:rPr>
        <w:t>N</w:t>
      </w:r>
      <w:r w:rsidR="009E40F9" w:rsidRPr="0021242D">
        <w:rPr>
          <w:bCs/>
        </w:rPr>
        <w:t>OTE</w:t>
      </w:r>
      <w:r w:rsidRPr="0021242D">
        <w:rPr>
          <w:bCs/>
        </w:rPr>
        <w:t xml:space="preserve">: </w:t>
      </w:r>
      <w:r w:rsidR="009E40F9" w:rsidRPr="0021242D">
        <w:rPr>
          <w:bCs/>
        </w:rPr>
        <w:tab/>
      </w:r>
      <w:r w:rsidRPr="0021242D">
        <w:t>In this specification, when an AE uses the Data Exchange M2M Service Capabilities defined in this specification across the Mca Reference Point, the CSE transmits the payload through the M2M Service Platform; offering additional M2M Services (</w:t>
      </w:r>
      <w:r w:rsidR="00A55D34" w:rsidRPr="0021242D">
        <w:t>e.g.</w:t>
      </w:r>
      <w:r w:rsidRPr="0021242D">
        <w:t xml:space="preserve"> Authorization, Event Collection) associated with the transmittal of the payload. </w:t>
      </w:r>
    </w:p>
    <w:p w:rsidR="006633AB" w:rsidRPr="0021242D" w:rsidRDefault="006633AB" w:rsidP="006633AB">
      <w:pPr>
        <w:pStyle w:val="Heading3"/>
        <w:rPr>
          <w:lang w:val="en-US"/>
        </w:rPr>
      </w:pPr>
      <w:bookmarkStart w:id="48" w:name="_Toc417309448"/>
      <w:bookmarkStart w:id="49" w:name="_Toc418174020"/>
      <w:bookmarkStart w:id="50" w:name="_Toc418659826"/>
      <w:r w:rsidRPr="0021242D">
        <w:rPr>
          <w:lang w:val="en-US"/>
        </w:rPr>
        <w:t>5.2.</w:t>
      </w:r>
      <w:r w:rsidR="00F20661" w:rsidRPr="0021242D">
        <w:rPr>
          <w:lang w:val="en-US"/>
        </w:rPr>
        <w:t>3</w:t>
      </w:r>
      <w:r w:rsidRPr="0021242D">
        <w:rPr>
          <w:lang w:val="en-US"/>
        </w:rPr>
        <w:tab/>
        <w:t>Msc Reference Point</w:t>
      </w:r>
      <w:bookmarkEnd w:id="48"/>
      <w:bookmarkEnd w:id="49"/>
      <w:bookmarkEnd w:id="50"/>
    </w:p>
    <w:p w:rsidR="006633AB" w:rsidRPr="0021242D" w:rsidRDefault="006633AB" w:rsidP="006633AB">
      <w:r w:rsidRPr="0021242D">
        <w:t xml:space="preserve">The Msc Reference Point is a Proprietary Reference Point that specifies set of interactions between the Service Capabilities of different Service Components. </w:t>
      </w:r>
    </w:p>
    <w:p w:rsidR="006633AB" w:rsidRPr="001C048F" w:rsidRDefault="009E40F9" w:rsidP="006633AB">
      <w:pPr>
        <w:pStyle w:val="Heading3"/>
        <w:rPr>
          <w:lang w:val="en-US"/>
        </w:rPr>
      </w:pPr>
      <w:bookmarkStart w:id="51" w:name="_Toc417309449"/>
      <w:bookmarkStart w:id="52" w:name="_Toc418174021"/>
      <w:bookmarkStart w:id="53" w:name="_Toc418659827"/>
      <w:r w:rsidRPr="001C048F">
        <w:rPr>
          <w:lang w:val="en-US"/>
        </w:rPr>
        <w:t>5.2.</w:t>
      </w:r>
      <w:r w:rsidR="00D22D32" w:rsidRPr="001C048F">
        <w:rPr>
          <w:lang w:val="en-US"/>
        </w:rPr>
        <w:t>3</w:t>
      </w:r>
      <w:r w:rsidRPr="001C048F">
        <w:rPr>
          <w:lang w:val="en-US"/>
        </w:rPr>
        <w:t>.1</w:t>
      </w:r>
      <w:r w:rsidRPr="001C048F">
        <w:rPr>
          <w:lang w:val="en-US"/>
        </w:rPr>
        <w:tab/>
      </w:r>
      <w:r w:rsidR="006633AB" w:rsidRPr="001C048F">
        <w:rPr>
          <w:lang w:val="en-US"/>
        </w:rPr>
        <w:t>Message Exchange Patterns</w:t>
      </w:r>
      <w:bookmarkEnd w:id="51"/>
      <w:bookmarkEnd w:id="52"/>
      <w:bookmarkEnd w:id="53"/>
    </w:p>
    <w:p w:rsidR="006633AB" w:rsidRPr="001C048F" w:rsidRDefault="006633AB" w:rsidP="006633AB">
      <w:r w:rsidRPr="001C048F">
        <w:t xml:space="preserve">Communication between M2M Service Components which pass over the Msc Reference Point utilizes a web services approach, </w:t>
      </w:r>
      <w:r w:rsidR="00A55D34" w:rsidRPr="001C048F">
        <w:t>e.g.</w:t>
      </w:r>
      <w:r w:rsidRPr="001C048F">
        <w:t xml:space="preserve"> Web Services Message Exchange Patterns (MEP) defined by WSDL</w:t>
      </w:r>
      <w:r w:rsidR="00611D9A" w:rsidRPr="001C048F">
        <w:t xml:space="preserve"> [</w:t>
      </w:r>
      <w:fldSimple w:instr="REF REF_W3CWD_WSDL20_PATTERNS_20040326 \h  \* MERGEFORMAT ">
        <w:r w:rsidR="000F472D" w:rsidRPr="0021242D">
          <w:t>i.</w:t>
        </w:r>
        <w:r w:rsidR="000F472D">
          <w:rPr>
            <w:noProof/>
          </w:rPr>
          <w:t>2</w:t>
        </w:r>
      </w:fldSimple>
      <w:r w:rsidR="00611D9A" w:rsidRPr="001C048F">
        <w:t>]</w:t>
      </w:r>
      <w:r w:rsidRPr="001C048F">
        <w:t>:</w:t>
      </w:r>
    </w:p>
    <w:p w:rsidR="006633AB" w:rsidRPr="001C048F" w:rsidRDefault="006633AB" w:rsidP="009E40F9">
      <w:pPr>
        <w:pStyle w:val="B1"/>
      </w:pPr>
      <w:r w:rsidRPr="001C048F">
        <w:t>In-Only</w:t>
      </w:r>
    </w:p>
    <w:p w:rsidR="006633AB" w:rsidRPr="001C048F" w:rsidRDefault="006633AB" w:rsidP="009E40F9">
      <w:pPr>
        <w:pStyle w:val="B1"/>
      </w:pPr>
      <w:r w:rsidRPr="001C048F">
        <w:t>Robust In-Only</w:t>
      </w:r>
    </w:p>
    <w:p w:rsidR="006633AB" w:rsidRPr="001C048F" w:rsidRDefault="006633AB" w:rsidP="009E40F9">
      <w:pPr>
        <w:pStyle w:val="B1"/>
      </w:pPr>
      <w:r w:rsidRPr="001C048F">
        <w:t>In-Out</w:t>
      </w:r>
    </w:p>
    <w:p w:rsidR="006633AB" w:rsidRPr="001C048F" w:rsidRDefault="006633AB" w:rsidP="009E40F9">
      <w:pPr>
        <w:pStyle w:val="B1"/>
      </w:pPr>
      <w:r w:rsidRPr="001C048F">
        <w:t>In-Optional-Out</w:t>
      </w:r>
    </w:p>
    <w:p w:rsidR="006633AB" w:rsidRPr="001C048F" w:rsidRDefault="006633AB" w:rsidP="009E40F9">
      <w:pPr>
        <w:pStyle w:val="B1"/>
      </w:pPr>
      <w:r w:rsidRPr="001C048F">
        <w:t>Out-Only</w:t>
      </w:r>
    </w:p>
    <w:p w:rsidR="006633AB" w:rsidRPr="001C048F" w:rsidRDefault="006633AB" w:rsidP="009E40F9">
      <w:pPr>
        <w:pStyle w:val="B1"/>
      </w:pPr>
      <w:r w:rsidRPr="001C048F">
        <w:t>Robust Out-Only</w:t>
      </w:r>
    </w:p>
    <w:p w:rsidR="006633AB" w:rsidRPr="001C048F" w:rsidRDefault="006633AB" w:rsidP="009E40F9">
      <w:pPr>
        <w:pStyle w:val="B1"/>
      </w:pPr>
      <w:r w:rsidRPr="001C048F">
        <w:t>Out-In</w:t>
      </w:r>
    </w:p>
    <w:p w:rsidR="006633AB" w:rsidRPr="001C048F" w:rsidRDefault="006633AB" w:rsidP="009E40F9">
      <w:pPr>
        <w:pStyle w:val="B1"/>
      </w:pPr>
      <w:r w:rsidRPr="001C048F">
        <w:t>Out-Optional-In</w:t>
      </w:r>
    </w:p>
    <w:p w:rsidR="006633AB" w:rsidRPr="001C048F" w:rsidRDefault="006633AB" w:rsidP="00B91F03">
      <w:pPr>
        <w:pStyle w:val="FL"/>
      </w:pPr>
      <w:r w:rsidRPr="001C048F">
        <w:object w:dxaOrig="11225" w:dyaOrig="14256">
          <v:shape id="_x0000_i1026" type="#_x0000_t75" style="width:325.45pt;height:414.15pt" o:ole="">
            <v:imagedata r:id="rId50" o:title=""/>
          </v:shape>
          <o:OLEObject Type="Embed" ProgID="Visio.Drawing.11" ShapeID="_x0000_i1026" DrawAspect="Content" ObjectID="_1492401382" r:id="rId51"/>
        </w:object>
      </w:r>
    </w:p>
    <w:p w:rsidR="006633AB" w:rsidRPr="001C048F" w:rsidRDefault="006633AB" w:rsidP="009E40F9">
      <w:pPr>
        <w:pStyle w:val="TF"/>
      </w:pPr>
      <w:r w:rsidRPr="001C048F">
        <w:t>Figure 5.2.</w:t>
      </w:r>
      <w:r w:rsidR="001C048F" w:rsidRPr="001C048F">
        <w:t>3</w:t>
      </w:r>
      <w:r w:rsidRPr="001C048F">
        <w:t>.1-1: Message Exchange Patterns</w:t>
      </w:r>
    </w:p>
    <w:p w:rsidR="006633AB" w:rsidRPr="001C048F" w:rsidRDefault="006633AB" w:rsidP="009E40F9">
      <w:r w:rsidRPr="001C048F">
        <w:t>The MEP(s) utilized by a M2M Service Capability is documented within the Service Capabilities Policy clause.</w:t>
      </w:r>
    </w:p>
    <w:p w:rsidR="006633AB" w:rsidRPr="001C048F" w:rsidRDefault="006633AB" w:rsidP="0021242D">
      <w:pPr>
        <w:pStyle w:val="NO"/>
      </w:pPr>
      <w:r w:rsidRPr="001C048F">
        <w:rPr>
          <w:bCs/>
        </w:rPr>
        <w:t>N</w:t>
      </w:r>
      <w:r w:rsidR="009E40F9" w:rsidRPr="001C048F">
        <w:rPr>
          <w:bCs/>
        </w:rPr>
        <w:t>OTE</w:t>
      </w:r>
      <w:r w:rsidRPr="001C048F">
        <w:rPr>
          <w:bCs/>
        </w:rPr>
        <w:t>:</w:t>
      </w:r>
      <w:r w:rsidRPr="001C048F">
        <w:t xml:space="preserve"> </w:t>
      </w:r>
      <w:r w:rsidR="009E40F9" w:rsidRPr="001C048F">
        <w:tab/>
      </w:r>
      <w:r w:rsidRPr="001C048F">
        <w:t>A subset of the MEPs provided by a M2M Service Capability would be exposed by the Service Exposure Component or the Remote Service Exposure Component.</w:t>
      </w:r>
    </w:p>
    <w:p w:rsidR="006633AB" w:rsidRPr="001C048F" w:rsidRDefault="006633AB" w:rsidP="009E40F9">
      <w:pPr>
        <w:pStyle w:val="Heading4"/>
        <w:rPr>
          <w:lang w:val="en-US"/>
        </w:rPr>
      </w:pPr>
      <w:bookmarkStart w:id="54" w:name="_Toc417309450"/>
      <w:bookmarkStart w:id="55" w:name="_Toc418174022"/>
      <w:bookmarkStart w:id="56" w:name="_Toc418659828"/>
      <w:r w:rsidRPr="001C048F">
        <w:rPr>
          <w:lang w:val="en-US"/>
        </w:rPr>
        <w:t>5.2.</w:t>
      </w:r>
      <w:r w:rsidR="00D22D32" w:rsidRPr="001C048F">
        <w:rPr>
          <w:lang w:val="en-US"/>
        </w:rPr>
        <w:t>3</w:t>
      </w:r>
      <w:r w:rsidRPr="001C048F">
        <w:rPr>
          <w:lang w:val="en-US"/>
        </w:rPr>
        <w:t>.2</w:t>
      </w:r>
      <w:r w:rsidRPr="001C048F">
        <w:rPr>
          <w:lang w:val="en-US"/>
        </w:rPr>
        <w:tab/>
        <w:t>M2M Identifiers</w:t>
      </w:r>
      <w:bookmarkEnd w:id="54"/>
      <w:bookmarkEnd w:id="55"/>
      <w:bookmarkEnd w:id="56"/>
    </w:p>
    <w:p w:rsidR="006633AB" w:rsidRPr="0021242D" w:rsidRDefault="006633AB" w:rsidP="009E40F9">
      <w:pPr>
        <w:pStyle w:val="Heading5"/>
        <w:rPr>
          <w:lang w:val="en-US"/>
        </w:rPr>
      </w:pPr>
      <w:bookmarkStart w:id="57" w:name="_Toc417309451"/>
      <w:bookmarkStart w:id="58" w:name="_Toc418174023"/>
      <w:bookmarkStart w:id="59" w:name="_Toc418659829"/>
      <w:r w:rsidRPr="0021242D">
        <w:rPr>
          <w:lang w:val="en-US"/>
        </w:rPr>
        <w:t>5.2.</w:t>
      </w:r>
      <w:r w:rsidR="00D22D32" w:rsidRPr="0021242D">
        <w:rPr>
          <w:lang w:val="en-US"/>
        </w:rPr>
        <w:t>3</w:t>
      </w:r>
      <w:r w:rsidRPr="0021242D">
        <w:rPr>
          <w:lang w:val="en-US"/>
        </w:rPr>
        <w:t>.2.1</w:t>
      </w:r>
      <w:r w:rsidRPr="0021242D">
        <w:rPr>
          <w:lang w:val="en-US"/>
        </w:rPr>
        <w:tab/>
        <w:t>M2M Service Capability Identifier (M2M-Serv-Cap-ID)</w:t>
      </w:r>
      <w:bookmarkEnd w:id="57"/>
      <w:bookmarkEnd w:id="58"/>
      <w:bookmarkEnd w:id="59"/>
    </w:p>
    <w:p w:rsidR="006633AB" w:rsidRPr="0021242D" w:rsidRDefault="006633AB" w:rsidP="006633AB">
      <w:pPr>
        <w:rPr>
          <w:rFonts w:eastAsia="Arial Unicode MS"/>
        </w:rPr>
      </w:pPr>
      <w:r w:rsidRPr="0021242D">
        <w:rPr>
          <w:rFonts w:eastAsia="Arial Unicode MS"/>
        </w:rPr>
        <w:t>Service Components contain multiple M2M Services (M2M-Serv-ID). Each M2M Service contains multiple M2M Service Capabilities.</w:t>
      </w:r>
      <w:r w:rsidR="00DC6F67" w:rsidRPr="0021242D">
        <w:rPr>
          <w:rFonts w:eastAsia="Arial Unicode MS"/>
        </w:rPr>
        <w:t xml:space="preserve"> </w:t>
      </w:r>
      <w:r w:rsidRPr="0021242D">
        <w:rPr>
          <w:rFonts w:eastAsia="Arial Unicode MS"/>
        </w:rPr>
        <w:t>The M2M Service Capability Identifier is assigned to each M2M Service Capability.</w:t>
      </w:r>
    </w:p>
    <w:p w:rsidR="009E40F9" w:rsidRPr="0021242D" w:rsidRDefault="009E40F9" w:rsidP="009E40F9">
      <w:pPr>
        <w:pStyle w:val="TH"/>
      </w:pPr>
      <w:r w:rsidRPr="0021242D">
        <w:lastRenderedPageBreak/>
        <w:t>Table 5.2.</w:t>
      </w:r>
      <w:r w:rsidR="001C048F">
        <w:t>3</w:t>
      </w:r>
      <w:r w:rsidRPr="0021242D">
        <w:t>.2.1-1: M2M Service Capability Identifier</w:t>
      </w:r>
    </w:p>
    <w:tbl>
      <w:tblPr>
        <w:tblW w:w="4977" w:type="pct"/>
        <w:jc w:val="center"/>
        <w:tblLayout w:type="fixed"/>
        <w:tblCellMar>
          <w:left w:w="28" w:type="dxa"/>
        </w:tblCellMar>
        <w:tblLook w:val="00A0"/>
      </w:tblPr>
      <w:tblGrid>
        <w:gridCol w:w="1099"/>
        <w:gridCol w:w="1510"/>
        <w:gridCol w:w="1210"/>
        <w:gridCol w:w="1210"/>
        <w:gridCol w:w="1208"/>
        <w:gridCol w:w="1360"/>
        <w:gridCol w:w="1059"/>
        <w:gridCol w:w="1074"/>
      </w:tblGrid>
      <w:tr w:rsidR="006633AB" w:rsidRPr="0021242D" w:rsidTr="00306A3D">
        <w:trPr>
          <w:tblHeader/>
          <w:jc w:val="center"/>
        </w:trPr>
        <w:tc>
          <w:tcPr>
            <w:tcW w:w="564"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Assigned by</w:t>
            </w:r>
          </w:p>
        </w:tc>
        <w:tc>
          <w:tcPr>
            <w:tcW w:w="622"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Assigned to</w:t>
            </w:r>
          </w:p>
        </w:tc>
        <w:tc>
          <w:tcPr>
            <w:tcW w:w="622"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Assigned during</w:t>
            </w:r>
          </w:p>
        </w:tc>
        <w:tc>
          <w:tcPr>
            <w:tcW w:w="621"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Lifetime</w:t>
            </w:r>
          </w:p>
        </w:tc>
        <w:tc>
          <w:tcPr>
            <w:tcW w:w="699"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Uniqueness</w:t>
            </w:r>
          </w:p>
        </w:tc>
        <w:tc>
          <w:tcPr>
            <w:tcW w:w="544"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Used during</w:t>
            </w:r>
          </w:p>
        </w:tc>
        <w:tc>
          <w:tcPr>
            <w:tcW w:w="553" w:type="pct"/>
            <w:tcBorders>
              <w:top w:val="single" w:sz="4" w:space="0" w:color="auto"/>
              <w:left w:val="single" w:sz="4" w:space="0" w:color="auto"/>
              <w:bottom w:val="single" w:sz="4" w:space="0" w:color="auto"/>
              <w:right w:val="single" w:sz="4" w:space="0" w:color="auto"/>
            </w:tcBorders>
            <w:shd w:val="clear" w:color="auto" w:fill="E0E0E0"/>
            <w:vAlign w:val="center"/>
          </w:tcPr>
          <w:p w:rsidR="006633AB" w:rsidRPr="0021242D" w:rsidRDefault="006633AB" w:rsidP="009E40F9">
            <w:pPr>
              <w:pStyle w:val="TAH"/>
              <w:rPr>
                <w:rFonts w:eastAsia="Arial Unicode MS"/>
              </w:rPr>
            </w:pPr>
            <w:r w:rsidRPr="0021242D">
              <w:rPr>
                <w:rFonts w:eastAsia="Arial Unicode MS"/>
              </w:rPr>
              <w:t>Remarks</w:t>
            </w:r>
          </w:p>
        </w:tc>
      </w:tr>
      <w:tr w:rsidR="006633AB" w:rsidRPr="0021242D" w:rsidTr="00306A3D">
        <w:trPr>
          <w:jc w:val="center"/>
        </w:trPr>
        <w:tc>
          <w:tcPr>
            <w:tcW w:w="564"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lang w:eastAsia="zh-CN"/>
              </w:rPr>
            </w:pPr>
            <w:r w:rsidRPr="0021242D">
              <w:rPr>
                <w:rFonts w:eastAsia="Arial Unicode MS"/>
                <w:lang w:eastAsia="zh-CN"/>
              </w:rPr>
              <w:t>M2M Service Capability Identifier</w:t>
            </w:r>
          </w:p>
        </w:tc>
        <w:tc>
          <w:tcPr>
            <w:tcW w:w="776"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rPr>
            </w:pPr>
            <w:r w:rsidRPr="0021242D">
              <w:rPr>
                <w:rFonts w:eastAsia="Arial Unicode MS"/>
                <w:lang w:eastAsia="zh-CN"/>
              </w:rPr>
              <w:t>M2M SP</w:t>
            </w:r>
          </w:p>
        </w:tc>
        <w:tc>
          <w:tcPr>
            <w:tcW w:w="622"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rPr>
            </w:pPr>
            <w:r w:rsidRPr="0021242D">
              <w:rPr>
                <w:rFonts w:eastAsia="Arial Unicode MS"/>
              </w:rPr>
              <w:t>M2M Service Capability</w:t>
            </w:r>
          </w:p>
          <w:p w:rsidR="006633AB" w:rsidRPr="0021242D" w:rsidRDefault="006633AB" w:rsidP="009E40F9">
            <w:pPr>
              <w:pStyle w:val="TAL"/>
              <w:rPr>
                <w:rFonts w:eastAsia="Arial Unicode MS"/>
              </w:rPr>
            </w:pPr>
          </w:p>
          <w:p w:rsidR="006633AB" w:rsidRPr="0021242D" w:rsidRDefault="006633AB" w:rsidP="009E40F9">
            <w:pPr>
              <w:pStyle w:val="TAL"/>
              <w:rPr>
                <w:rFonts w:eastAsia="Arial Unicode MS"/>
              </w:rPr>
            </w:pPr>
          </w:p>
        </w:tc>
        <w:tc>
          <w:tcPr>
            <w:tcW w:w="622"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pPr>
            <w:r w:rsidRPr="0021242D">
              <w:t>M2M Service Registration.</w:t>
            </w:r>
          </w:p>
          <w:p w:rsidR="006633AB" w:rsidRPr="0021242D" w:rsidRDefault="006633AB" w:rsidP="009E40F9">
            <w:pPr>
              <w:pStyle w:val="TAL"/>
              <w:rPr>
                <w:rFonts w:eastAsia="Arial Unicode MS"/>
              </w:rPr>
            </w:pPr>
            <w:r w:rsidRPr="0021242D">
              <w:t>This is the identifier from the Services Registry.</w:t>
            </w:r>
          </w:p>
        </w:tc>
        <w:tc>
          <w:tcPr>
            <w:tcW w:w="621"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rPr>
            </w:pPr>
            <w:r w:rsidRPr="0021242D">
              <w:rPr>
                <w:rFonts w:eastAsia="Arial Unicode MS"/>
              </w:rPr>
              <w:t>Life of the M2M Service Registration.</w:t>
            </w:r>
          </w:p>
        </w:tc>
        <w:tc>
          <w:tcPr>
            <w:tcW w:w="699"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rPr>
            </w:pPr>
            <w:r w:rsidRPr="0021242D">
              <w:rPr>
                <w:rFonts w:eastAsia="Arial Unicode MS"/>
              </w:rPr>
              <w:t>Global</w:t>
            </w:r>
          </w:p>
        </w:tc>
        <w:tc>
          <w:tcPr>
            <w:tcW w:w="544"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pPr>
            <w:r w:rsidRPr="0021242D">
              <w:t>Message exchange between Service Components across the Msc and Mcc</w:t>
            </w:r>
            <w:r w:rsidR="00A55D34" w:rsidRPr="0021242D">
              <w:t>'</w:t>
            </w:r>
            <w:r w:rsidRPr="0021242D">
              <w:t>.</w:t>
            </w:r>
          </w:p>
          <w:p w:rsidR="006633AB" w:rsidRPr="0021242D" w:rsidRDefault="006633AB" w:rsidP="009E40F9">
            <w:pPr>
              <w:pStyle w:val="TAL"/>
            </w:pPr>
          </w:p>
          <w:p w:rsidR="006633AB" w:rsidRPr="0021242D" w:rsidRDefault="006633AB" w:rsidP="009E40F9">
            <w:pPr>
              <w:pStyle w:val="TAL"/>
              <w:rPr>
                <w:rFonts w:eastAsia="Arial Unicode MS"/>
              </w:rPr>
            </w:pPr>
            <w:r w:rsidRPr="0021242D">
              <w:t>Message exchange across the Mca.</w:t>
            </w:r>
          </w:p>
        </w:tc>
        <w:tc>
          <w:tcPr>
            <w:tcW w:w="553" w:type="pct"/>
            <w:tcBorders>
              <w:top w:val="single" w:sz="4" w:space="0" w:color="auto"/>
              <w:left w:val="single" w:sz="4" w:space="0" w:color="auto"/>
              <w:bottom w:val="single" w:sz="4" w:space="0" w:color="auto"/>
              <w:right w:val="single" w:sz="4" w:space="0" w:color="auto"/>
            </w:tcBorders>
          </w:tcPr>
          <w:p w:rsidR="006633AB" w:rsidRPr="0021242D" w:rsidRDefault="006633AB" w:rsidP="009E40F9">
            <w:pPr>
              <w:pStyle w:val="TAL"/>
              <w:rPr>
                <w:rFonts w:eastAsia="Arial Unicode MS"/>
                <w:highlight w:val="yellow"/>
              </w:rPr>
            </w:pPr>
          </w:p>
        </w:tc>
      </w:tr>
    </w:tbl>
    <w:p w:rsidR="009E40F9" w:rsidRPr="0021242D" w:rsidRDefault="009E40F9" w:rsidP="009E40F9"/>
    <w:p w:rsidR="006633AB" w:rsidRPr="0021242D" w:rsidRDefault="006633AB" w:rsidP="006633AB">
      <w:pPr>
        <w:pStyle w:val="Heading3"/>
        <w:rPr>
          <w:lang w:val="en-US"/>
        </w:rPr>
      </w:pPr>
      <w:bookmarkStart w:id="60" w:name="_Toc417309452"/>
      <w:bookmarkStart w:id="61" w:name="_Toc418174024"/>
      <w:bookmarkStart w:id="62" w:name="_Toc418659830"/>
      <w:r w:rsidRPr="0021242D">
        <w:rPr>
          <w:lang w:val="en-US"/>
        </w:rPr>
        <w:t>5.2.</w:t>
      </w:r>
      <w:r w:rsidR="00D22D32" w:rsidRPr="0021242D">
        <w:rPr>
          <w:lang w:val="en-US"/>
        </w:rPr>
        <w:t>4</w:t>
      </w:r>
      <w:r w:rsidRPr="0021242D">
        <w:rPr>
          <w:lang w:val="en-US"/>
        </w:rPr>
        <w:tab/>
        <w:t>Mcc</w:t>
      </w:r>
      <w:r w:rsidR="00A55D34" w:rsidRPr="0021242D">
        <w:rPr>
          <w:lang w:val="en-US"/>
        </w:rPr>
        <w:t>'</w:t>
      </w:r>
      <w:r w:rsidRPr="0021242D">
        <w:rPr>
          <w:lang w:val="en-US"/>
        </w:rPr>
        <w:t xml:space="preserve"> Reference Point</w:t>
      </w:r>
      <w:bookmarkEnd w:id="60"/>
      <w:bookmarkEnd w:id="61"/>
      <w:bookmarkEnd w:id="62"/>
    </w:p>
    <w:p w:rsidR="006633AB" w:rsidRPr="0021242D" w:rsidRDefault="006633AB" w:rsidP="006633AB">
      <w:r w:rsidRPr="0021242D">
        <w:t>The Mcc</w:t>
      </w:r>
      <w:r w:rsidR="00A55D34" w:rsidRPr="0021242D">
        <w:t>'</w:t>
      </w:r>
      <w:r w:rsidRPr="0021242D">
        <w:t xml:space="preserve"> Reference Point is defined within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The oneM2M Service Architecture utilizes communications over the Mcc</w:t>
      </w:r>
      <w:r w:rsidR="00A55D34" w:rsidRPr="0021242D">
        <w:t>'</w:t>
      </w:r>
      <w:r w:rsidRPr="0021242D">
        <w:t xml:space="preserve"> Reference Point to construct a Service Cluster for service sharing and capacity expansion. A messaging exchange protocol (</w:t>
      </w:r>
      <w:r w:rsidR="00A55D34" w:rsidRPr="0021242D">
        <w:t>e.g.</w:t>
      </w:r>
      <w:r w:rsidRPr="0021242D">
        <w:t xml:space="preserve"> AMQP, XMPP, JMS) between two service execution environments (SEE) (</w:t>
      </w:r>
      <w:r w:rsidR="00A55D34" w:rsidRPr="0021242D">
        <w:t>e.g.</w:t>
      </w:r>
      <w:r w:rsidRPr="0021242D">
        <w:t xml:space="preserve"> ESB, Apache Service Mix) accommodates the SEEs with same and different ownership.</w:t>
      </w:r>
    </w:p>
    <w:p w:rsidR="006633AB" w:rsidRPr="0021242D" w:rsidRDefault="006633AB" w:rsidP="0021242D">
      <w:pPr>
        <w:pStyle w:val="NO"/>
      </w:pPr>
      <w:r w:rsidRPr="0021242D">
        <w:t>N</w:t>
      </w:r>
      <w:r w:rsidR="009E40F9" w:rsidRPr="0021242D">
        <w:t>OTE</w:t>
      </w:r>
      <w:r w:rsidRPr="0021242D">
        <w:t xml:space="preserve">: </w:t>
      </w:r>
      <w:r w:rsidR="009E40F9" w:rsidRPr="0021242D">
        <w:tab/>
      </w:r>
      <w:r w:rsidRPr="0021242D">
        <w:t>The M2M Service Capabilities that are exposed across the Mcc</w:t>
      </w:r>
      <w:r w:rsidR="00A55D34" w:rsidRPr="0021242D">
        <w:t>'</w:t>
      </w:r>
      <w:r w:rsidRPr="0021242D">
        <w:t xml:space="preserve"> Reference Point is FFS. Likewise, the protocol used for communication between SEEs with different ownership may require additional security capabilities and is FFS. </w:t>
      </w:r>
    </w:p>
    <w:p w:rsidR="006633AB" w:rsidRPr="0021242D" w:rsidRDefault="006633AB" w:rsidP="006633AB">
      <w:pPr>
        <w:pStyle w:val="Heading3"/>
        <w:rPr>
          <w:lang w:val="en-US"/>
        </w:rPr>
      </w:pPr>
      <w:bookmarkStart w:id="63" w:name="_Toc417309453"/>
      <w:bookmarkStart w:id="64" w:name="_Toc418174025"/>
      <w:bookmarkStart w:id="65" w:name="_Toc418659831"/>
      <w:r w:rsidRPr="0021242D">
        <w:rPr>
          <w:lang w:val="en-US"/>
        </w:rPr>
        <w:t>5.2.</w:t>
      </w:r>
      <w:r w:rsidR="00D22D32" w:rsidRPr="0021242D">
        <w:rPr>
          <w:lang w:val="en-US"/>
        </w:rPr>
        <w:t>5</w:t>
      </w:r>
      <w:r w:rsidRPr="0021242D">
        <w:rPr>
          <w:lang w:val="en-US"/>
        </w:rPr>
        <w:tab/>
        <w:t>Mcn Reference Point</w:t>
      </w:r>
      <w:bookmarkEnd w:id="63"/>
      <w:bookmarkEnd w:id="64"/>
      <w:bookmarkEnd w:id="65"/>
    </w:p>
    <w:p w:rsidR="006633AB" w:rsidRPr="0021242D" w:rsidRDefault="006633AB" w:rsidP="006633AB">
      <w:pPr>
        <w:pStyle w:val="NoteHeading"/>
      </w:pPr>
      <w:r w:rsidRPr="0021242D">
        <w:t>The Mcn Reference Point is defined within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w:t>
      </w:r>
    </w:p>
    <w:p w:rsidR="006633AB" w:rsidRPr="0021242D" w:rsidRDefault="006633AB" w:rsidP="0021242D">
      <w:pPr>
        <w:pStyle w:val="NO"/>
      </w:pPr>
      <w:r w:rsidRPr="0021242D">
        <w:t>N</w:t>
      </w:r>
      <w:r w:rsidR="009E40F9" w:rsidRPr="0021242D">
        <w:t>OTE</w:t>
      </w:r>
      <w:r w:rsidRPr="0021242D">
        <w:t xml:space="preserve">: </w:t>
      </w:r>
      <w:r w:rsidR="009E40F9" w:rsidRPr="0021242D">
        <w:tab/>
      </w:r>
      <w:r w:rsidRPr="0021242D">
        <w:t xml:space="preserve">The Service Capabilities that are consumed across the Mcn Reference Point is FFS. </w:t>
      </w:r>
    </w:p>
    <w:p w:rsidR="006633AB" w:rsidRPr="0021242D" w:rsidRDefault="006633AB" w:rsidP="006633AB">
      <w:pPr>
        <w:pStyle w:val="Heading2"/>
        <w:rPr>
          <w:lang w:val="en-US"/>
        </w:rPr>
      </w:pPr>
      <w:bookmarkStart w:id="66" w:name="_Toc417309454"/>
      <w:bookmarkStart w:id="67" w:name="_Toc418174026"/>
      <w:bookmarkStart w:id="68" w:name="_Toc418659832"/>
      <w:r w:rsidRPr="0021242D">
        <w:rPr>
          <w:lang w:val="en-US"/>
        </w:rPr>
        <w:lastRenderedPageBreak/>
        <w:t>5.3</w:t>
      </w:r>
      <w:r w:rsidRPr="0021242D">
        <w:rPr>
          <w:lang w:val="en-US"/>
        </w:rPr>
        <w:tab/>
        <w:t>Configurations support by M2M Service Architecture</w:t>
      </w:r>
      <w:bookmarkEnd w:id="66"/>
      <w:bookmarkEnd w:id="67"/>
      <w:bookmarkEnd w:id="68"/>
    </w:p>
    <w:p w:rsidR="006633AB" w:rsidRPr="0021242D" w:rsidRDefault="006633AB" w:rsidP="006633AB">
      <w:pPr>
        <w:keepNext/>
      </w:pPr>
      <w:r w:rsidRPr="0021242D">
        <w:t>M2M Services exposed across the Mca, Mcn, Mcc</w:t>
      </w:r>
      <w:r w:rsidR="00A55D34" w:rsidRPr="0021242D">
        <w:t>'</w:t>
      </w:r>
      <w:r w:rsidRPr="0021242D">
        <w:t xml:space="preserve"> and Msc reference are supported for Infrastructure Nodes as defined in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w:t>
      </w:r>
    </w:p>
    <w:p w:rsidR="00A87BE1" w:rsidRPr="001C048F" w:rsidRDefault="00A87BE1" w:rsidP="00A87BE1">
      <w:pPr>
        <w:pStyle w:val="Heading2"/>
        <w:rPr>
          <w:lang w:val="en-US"/>
        </w:rPr>
      </w:pPr>
      <w:bookmarkStart w:id="69" w:name="_Toc417309455"/>
      <w:bookmarkStart w:id="70" w:name="_Toc418174027"/>
      <w:bookmarkStart w:id="71" w:name="_Toc418659833"/>
      <w:r w:rsidRPr="001C048F">
        <w:rPr>
          <w:lang w:val="en-US"/>
        </w:rPr>
        <w:t>6</w:t>
      </w:r>
      <w:r w:rsidRPr="001C048F">
        <w:rPr>
          <w:lang w:val="en-US"/>
        </w:rPr>
        <w:tab/>
        <w:t>M2M Services</w:t>
      </w:r>
      <w:bookmarkStart w:id="72" w:name="_Toc417309456"/>
      <w:bookmarkStart w:id="73" w:name="_Toc418174028"/>
      <w:bookmarkStart w:id="74" w:name="_Toc418659834"/>
      <w:bookmarkEnd w:id="69"/>
      <w:bookmarkEnd w:id="70"/>
      <w:bookmarkEnd w:id="71"/>
      <w:r w:rsidRPr="001C048F">
        <w:rPr>
          <w:lang w:val="en-US"/>
        </w:rPr>
        <w:t>6.1</w:t>
      </w:r>
      <w:r w:rsidRPr="001C048F">
        <w:rPr>
          <w:lang w:val="en-US"/>
        </w:rPr>
        <w:tab/>
        <w:t>Introduction</w:t>
      </w:r>
      <w:bookmarkEnd w:id="72"/>
      <w:bookmarkEnd w:id="73"/>
      <w:bookmarkEnd w:id="74"/>
    </w:p>
    <w:p w:rsidR="00BA01F0" w:rsidRDefault="00F20661">
      <w:pPr>
        <w:keepNext/>
      </w:pPr>
      <w:r w:rsidRPr="001C048F">
        <w:t xml:space="preserve">This clause describes the M2M Services provided by the M2M Services Platform.. </w:t>
      </w:r>
      <w:r w:rsidR="00A87BE1" w:rsidRPr="001C048F">
        <w:t>The M2M Services defined in this clause are utilized by the Supporting Services described in the Annexes of</w:t>
      </w:r>
      <w:r w:rsidRPr="001C048F">
        <w:t xml:space="preserve"> the present document.</w:t>
      </w:r>
    </w:p>
    <w:p w:rsidR="00A87BE1" w:rsidRPr="001C048F" w:rsidRDefault="000C722E" w:rsidP="00B91F03">
      <w:pPr>
        <w:pStyle w:val="FL"/>
      </w:pPr>
      <w:r w:rsidRPr="001C048F">
        <w:object w:dxaOrig="7146" w:dyaOrig="3321">
          <v:shape id="_x0000_i1027" type="#_x0000_t75" style="width:355.4pt;height:165.9pt" o:ole="">
            <v:imagedata r:id="rId52" o:title=""/>
          </v:shape>
          <o:OLEObject Type="Embed" ProgID="Visio.Drawing.11" ShapeID="_x0000_i1027" DrawAspect="Content" ObjectID="_1492401383" r:id="rId53"/>
        </w:object>
      </w:r>
    </w:p>
    <w:p w:rsidR="00A87BE1" w:rsidRPr="0021242D" w:rsidRDefault="00A87BE1" w:rsidP="009E40F9">
      <w:pPr>
        <w:pStyle w:val="TF"/>
      </w:pPr>
      <w:r w:rsidRPr="001C048F">
        <w:t>Figure 6.1-1: M2M Services</w:t>
      </w:r>
    </w:p>
    <w:p w:rsidR="00A87BE1" w:rsidRPr="0021242D" w:rsidRDefault="00A87BE1" w:rsidP="00A87BE1">
      <w:pPr>
        <w:pStyle w:val="Heading2"/>
        <w:rPr>
          <w:lang w:val="en-US"/>
        </w:rPr>
      </w:pPr>
      <w:bookmarkStart w:id="75" w:name="_Toc417309457"/>
      <w:bookmarkStart w:id="76" w:name="_Toc418174029"/>
      <w:bookmarkStart w:id="77" w:name="_Toc418659835"/>
      <w:r w:rsidRPr="0021242D">
        <w:rPr>
          <w:lang w:val="en-US"/>
        </w:rPr>
        <w:t>6.2</w:t>
      </w:r>
      <w:r w:rsidRPr="0021242D">
        <w:rPr>
          <w:lang w:val="en-US"/>
        </w:rPr>
        <w:tab/>
        <w:t>Service Subscription</w:t>
      </w:r>
      <w:bookmarkEnd w:id="75"/>
      <w:bookmarkEnd w:id="76"/>
      <w:bookmarkEnd w:id="77"/>
    </w:p>
    <w:p w:rsidR="009E7987" w:rsidRPr="001C048F" w:rsidRDefault="009E7987" w:rsidP="009E7987">
      <w:pPr>
        <w:pStyle w:val="Heading3"/>
        <w:rPr>
          <w:lang w:val="en-US"/>
        </w:rPr>
      </w:pPr>
      <w:bookmarkStart w:id="78" w:name="_Toc417309458"/>
      <w:bookmarkStart w:id="79" w:name="_Toc418174030"/>
      <w:bookmarkStart w:id="80" w:name="_Toc418659836"/>
      <w:r w:rsidRPr="001C048F">
        <w:rPr>
          <w:lang w:val="en-US"/>
        </w:rPr>
        <w:t>6.2.1</w:t>
      </w:r>
      <w:r w:rsidRPr="001C048F">
        <w:rPr>
          <w:lang w:val="en-US"/>
        </w:rPr>
        <w:tab/>
        <w:t>Overview</w:t>
      </w:r>
      <w:bookmarkEnd w:id="78"/>
      <w:bookmarkEnd w:id="79"/>
      <w:bookmarkEnd w:id="80"/>
    </w:p>
    <w:p w:rsidR="009E7987" w:rsidRPr="001C048F" w:rsidRDefault="009E7987" w:rsidP="009E7987">
      <w:pPr>
        <w:keepNext/>
      </w:pPr>
      <w:r w:rsidRPr="001C048F">
        <w:t>The Service Subscription service provides the ability to:</w:t>
      </w:r>
    </w:p>
    <w:p w:rsidR="009E7987" w:rsidRPr="001C048F" w:rsidRDefault="009E7987" w:rsidP="009E40F9">
      <w:pPr>
        <w:pStyle w:val="B1"/>
      </w:pPr>
      <w:r w:rsidRPr="001C048F">
        <w:t>Validate the M2M Service Capabilities (</w:t>
      </w:r>
      <w:r w:rsidR="00A55D34" w:rsidRPr="001C048F">
        <w:t>e.g.</w:t>
      </w:r>
      <w:r w:rsidRPr="001C048F">
        <w:t xml:space="preserve"> requests, notifications) that go across the Mca Reference Point by ensuring M2M Service requested by the originator is permitted within the context of the M2M</w:t>
      </w:r>
      <w:r w:rsidR="009E40F9" w:rsidRPr="001C048F">
        <w:t xml:space="preserve"> Service Subscription</w:t>
      </w:r>
    </w:p>
    <w:p w:rsidR="009E7987" w:rsidRPr="001C048F" w:rsidRDefault="009E7987" w:rsidP="009E40F9">
      <w:pPr>
        <w:pStyle w:val="B1"/>
      </w:pPr>
      <w:r w:rsidRPr="001C048F">
        <w:t>Retrieve the Application Entity and associated M2M Service Subscription for the Application Entity</w:t>
      </w:r>
    </w:p>
    <w:p w:rsidR="009E7987" w:rsidRPr="001C048F" w:rsidRDefault="009E7987" w:rsidP="009E40F9">
      <w:pPr>
        <w:pStyle w:val="B1"/>
      </w:pPr>
      <w:r w:rsidRPr="001C048F">
        <w:t>Assist in returning the Broker and Transport Adapter</w:t>
      </w:r>
      <w:r w:rsidR="00DC6F67" w:rsidRPr="001C048F">
        <w:t xml:space="preserve"> </w:t>
      </w:r>
      <w:r w:rsidRPr="001C048F">
        <w:t>service instances needed to exchange data for data exchange service capabilities</w:t>
      </w:r>
    </w:p>
    <w:p w:rsidR="009E7987" w:rsidRPr="001C048F" w:rsidRDefault="009E7987" w:rsidP="009E40F9">
      <w:pPr>
        <w:pStyle w:val="B1"/>
      </w:pPr>
      <w:r w:rsidRPr="001C048F">
        <w:t>Assist in returning the Management Adapter service instance needed to manage the device</w:t>
      </w:r>
    </w:p>
    <w:p w:rsidR="009E7987" w:rsidRDefault="009E7987" w:rsidP="00DD37E3">
      <w:pPr>
        <w:pStyle w:val="Heading3"/>
      </w:pPr>
      <w:bookmarkStart w:id="81" w:name="_Toc417309459"/>
      <w:bookmarkStart w:id="82" w:name="_Toc418174031"/>
      <w:bookmarkStart w:id="83" w:name="_Toc418659837"/>
      <w:r w:rsidRPr="001C048F">
        <w:t>6.2.</w:t>
      </w:r>
      <w:r w:rsidR="00DD37E3">
        <w:t>2</w:t>
      </w:r>
      <w:r w:rsidRPr="001C048F">
        <w:tab/>
        <w:t>M2M Service Subscription Entities</w:t>
      </w:r>
      <w:bookmarkEnd w:id="81"/>
      <w:bookmarkEnd w:id="82"/>
      <w:bookmarkEnd w:id="83"/>
    </w:p>
    <w:p w:rsidR="00DD37E3" w:rsidRPr="00DD37E3" w:rsidRDefault="00DD37E3" w:rsidP="00DD37E3">
      <w:pPr>
        <w:pStyle w:val="Heading4"/>
        <w:rPr>
          <w:lang w:val="en-US"/>
        </w:rPr>
      </w:pPr>
      <w:bookmarkStart w:id="84" w:name="_Toc418659838"/>
      <w:r w:rsidRPr="0021242D">
        <w:rPr>
          <w:lang w:val="en-US"/>
        </w:rPr>
        <w:t>6.2.</w:t>
      </w:r>
      <w:r>
        <w:rPr>
          <w:lang w:val="en-US"/>
        </w:rPr>
        <w:t>2</w:t>
      </w:r>
      <w:r w:rsidRPr="0021242D">
        <w:rPr>
          <w:lang w:val="en-US"/>
        </w:rPr>
        <w:t>.</w:t>
      </w:r>
      <w:r>
        <w:rPr>
          <w:lang w:val="en-US"/>
        </w:rPr>
        <w:t>1</w:t>
      </w:r>
      <w:r w:rsidRPr="0021242D">
        <w:rPr>
          <w:lang w:val="en-US"/>
        </w:rPr>
        <w:tab/>
      </w:r>
      <w:r>
        <w:rPr>
          <w:lang w:val="en-US"/>
        </w:rPr>
        <w:t>Overview</w:t>
      </w:r>
      <w:bookmarkEnd w:id="84"/>
    </w:p>
    <w:p w:rsidR="009E7987" w:rsidRPr="0021242D" w:rsidRDefault="009E7987" w:rsidP="009E7987">
      <w:r w:rsidRPr="0021242D">
        <w:t>The following diagram describes the associations between the AE, Service Roles and the M2M Service Capabilities to obtain an Application Entity and validate the M2M Service Subscription:</w:t>
      </w:r>
    </w:p>
    <w:p w:rsidR="009E7987" w:rsidRPr="0021242D" w:rsidRDefault="009E7987" w:rsidP="009E40F9">
      <w:pPr>
        <w:pStyle w:val="B1"/>
      </w:pPr>
      <w:r w:rsidRPr="0021242D">
        <w:t>The M2M Service Subscription(s) for a specified M2M Service Capability is validated through the associations the Service Role has to the M2M Service Capability and M2M Service Subscription</w:t>
      </w:r>
    </w:p>
    <w:p w:rsidR="009E7987" w:rsidRPr="0021242D" w:rsidRDefault="009E7987" w:rsidP="009E40F9">
      <w:pPr>
        <w:pStyle w:val="B1"/>
      </w:pPr>
      <w:r w:rsidRPr="0021242D">
        <w:t>The Application Entity and associated M2M Service Subscription is obtained through the Application Entity</w:t>
      </w:r>
      <w:r w:rsidR="00A55D34" w:rsidRPr="0021242D">
        <w:t>'</w:t>
      </w:r>
      <w:r w:rsidRPr="0021242D">
        <w:t>s to the</w:t>
      </w:r>
      <w:r w:rsidR="00DC6F67" w:rsidRPr="0021242D">
        <w:t xml:space="preserve"> </w:t>
      </w:r>
      <w:r w:rsidRPr="0021242D">
        <w:t>M2M Service Subscription that is created during registration of the Application Entity</w:t>
      </w:r>
    </w:p>
    <w:p w:rsidR="009E7987" w:rsidRPr="0021242D" w:rsidRDefault="009E7987" w:rsidP="00B91F03">
      <w:pPr>
        <w:pStyle w:val="FL"/>
      </w:pPr>
      <w:r w:rsidRPr="0021242D">
        <w:object w:dxaOrig="5601" w:dyaOrig="3236">
          <v:shape id="_x0000_i1028" type="#_x0000_t75" style="width:279.95pt;height:161.3pt" o:ole="">
            <v:imagedata r:id="rId54" o:title=""/>
          </v:shape>
          <o:OLEObject Type="Embed" ProgID="Visio.Drawing.11" ShapeID="_x0000_i1028" DrawAspect="Content" ObjectID="_1492401384" r:id="rId55"/>
        </w:object>
      </w:r>
    </w:p>
    <w:p w:rsidR="009E7987" w:rsidRPr="0021242D" w:rsidRDefault="009E7987" w:rsidP="009E40F9">
      <w:pPr>
        <w:pStyle w:val="TF"/>
      </w:pPr>
      <w:r w:rsidRPr="0021242D">
        <w:t>Figure 6.2.</w:t>
      </w:r>
      <w:r w:rsidR="00DD37E3">
        <w:t>2.1</w:t>
      </w:r>
      <w:r w:rsidRPr="0021242D">
        <w:t>-1</w:t>
      </w:r>
      <w:r w:rsidR="009E40F9" w:rsidRPr="0021242D">
        <w:t>:</w:t>
      </w:r>
      <w:r w:rsidRPr="0021242D">
        <w:t xml:space="preserve"> Service Subscription Entity Relationships</w:t>
      </w:r>
    </w:p>
    <w:p w:rsidR="009E7987" w:rsidRPr="0021242D" w:rsidRDefault="009E7987" w:rsidP="009E7987">
      <w:pPr>
        <w:pStyle w:val="Heading4"/>
        <w:rPr>
          <w:lang w:val="en-US"/>
        </w:rPr>
      </w:pPr>
      <w:bookmarkStart w:id="85" w:name="_Toc417309460"/>
      <w:bookmarkStart w:id="86" w:name="_Toc418174032"/>
      <w:bookmarkStart w:id="87" w:name="_Toc418659839"/>
      <w:r w:rsidRPr="0021242D">
        <w:rPr>
          <w:lang w:val="en-US"/>
        </w:rPr>
        <w:t>6.2.</w:t>
      </w:r>
      <w:r w:rsidR="00DD37E3">
        <w:rPr>
          <w:lang w:val="en-US"/>
        </w:rPr>
        <w:t>2</w:t>
      </w:r>
      <w:r w:rsidRPr="0021242D">
        <w:rPr>
          <w:lang w:val="en-US"/>
        </w:rPr>
        <w:t>.2</w:t>
      </w:r>
      <w:r w:rsidRPr="0021242D">
        <w:rPr>
          <w:lang w:val="en-US"/>
        </w:rPr>
        <w:tab/>
        <w:t>M2M Service Subscription Broker Entities</w:t>
      </w:r>
      <w:bookmarkEnd w:id="85"/>
      <w:bookmarkEnd w:id="86"/>
      <w:bookmarkEnd w:id="87"/>
    </w:p>
    <w:p w:rsidR="0013716E" w:rsidRPr="0021242D" w:rsidRDefault="0013716E" w:rsidP="009E7987">
      <w:r w:rsidRPr="0021242D">
        <w:t xml:space="preserve">In </w:t>
      </w:r>
      <w:r w:rsidR="00F20661" w:rsidRPr="0021242D">
        <w:t>the present document.</w:t>
      </w:r>
      <w:r w:rsidRPr="0021242D">
        <w:t xml:space="preserve"> Brokers</w:t>
      </w:r>
      <w:r w:rsidR="00DC6F67" w:rsidRPr="0021242D">
        <w:t xml:space="preserve"> </w:t>
      </w:r>
      <w:r w:rsidRPr="0021242D">
        <w:t>are used to exchange data between AEs where the AEs use the publish-subscribe data exchange pattern. Brokers are typically implemented using types of Message Queue technologies (</w:t>
      </w:r>
      <w:r w:rsidR="00A55D34" w:rsidRPr="0021242D">
        <w:t>e.g.</w:t>
      </w:r>
      <w:r w:rsidRPr="0021242D">
        <w:t xml:space="preserve"> MQTT, XMPP).</w:t>
      </w:r>
    </w:p>
    <w:p w:rsidR="009E7987" w:rsidRPr="0021242D" w:rsidRDefault="009E7987" w:rsidP="009E7987">
      <w:r w:rsidRPr="0021242D">
        <w:t>The following diagram describes the associations between the AE, M2M Service Subscription, M2M Service Capability and the Broker resource in order to obtain the Broker used to exchange the data</w:t>
      </w:r>
      <w:r w:rsidR="001737F6" w:rsidRPr="0021242D">
        <w:t>:</w:t>
      </w:r>
    </w:p>
    <w:p w:rsidR="009E7987" w:rsidRPr="0021242D" w:rsidRDefault="009E7987" w:rsidP="009E40F9">
      <w:pPr>
        <w:pStyle w:val="B1"/>
      </w:pPr>
      <w:r w:rsidRPr="0021242D">
        <w:t>The Broker is obtained through the association of the Broker Resource and the M2M Service Capability.</w:t>
      </w:r>
    </w:p>
    <w:p w:rsidR="009E7987" w:rsidRPr="0021242D" w:rsidRDefault="009E7987" w:rsidP="009E40F9">
      <w:pPr>
        <w:pStyle w:val="B1"/>
      </w:pPr>
      <w:r w:rsidRPr="0021242D">
        <w:t>The Broker Resource is associated with Applications which are themselves associated with the Application Entity in the context of a M2M Service Subscription</w:t>
      </w:r>
      <w:r w:rsidR="001737F6" w:rsidRPr="0021242D">
        <w:t>.</w:t>
      </w:r>
    </w:p>
    <w:p w:rsidR="009E7987" w:rsidRPr="0021242D" w:rsidRDefault="009E7987" w:rsidP="00B91F03">
      <w:pPr>
        <w:pStyle w:val="FL"/>
      </w:pPr>
      <w:r w:rsidRPr="0021242D">
        <w:object w:dxaOrig="5237" w:dyaOrig="4819">
          <v:shape id="_x0000_i1029" type="#_x0000_t75" style="width:262.65pt;height:240.2pt" o:ole="">
            <v:imagedata r:id="rId56" o:title=""/>
          </v:shape>
          <o:OLEObject Type="Embed" ProgID="Visio.Drawing.11" ShapeID="_x0000_i1029" DrawAspect="Content" ObjectID="_1492401385" r:id="rId57"/>
        </w:object>
      </w:r>
    </w:p>
    <w:p w:rsidR="009E7987" w:rsidRPr="0021242D" w:rsidRDefault="009E7987" w:rsidP="009E40F9">
      <w:pPr>
        <w:pStyle w:val="TF"/>
      </w:pPr>
      <w:r w:rsidRPr="0021242D">
        <w:t>Figure 6.2.</w:t>
      </w:r>
      <w:r w:rsidR="00DD37E3">
        <w:t>2</w:t>
      </w:r>
      <w:r w:rsidRPr="0021242D">
        <w:t>.</w:t>
      </w:r>
      <w:r w:rsidR="001737F6" w:rsidRPr="0021242D">
        <w:t>2</w:t>
      </w:r>
      <w:r w:rsidRPr="0021242D">
        <w:t>-1</w:t>
      </w:r>
      <w:r w:rsidR="009E40F9" w:rsidRPr="0021242D">
        <w:t>:</w:t>
      </w:r>
      <w:r w:rsidRPr="0021242D">
        <w:t xml:space="preserve"> M2M Service Subscription for Broker Entity Relationships</w:t>
      </w:r>
    </w:p>
    <w:p w:rsidR="009E7987" w:rsidRPr="0021242D" w:rsidRDefault="00935233" w:rsidP="009E7987">
      <w:pPr>
        <w:pStyle w:val="Heading4"/>
        <w:rPr>
          <w:lang w:val="en-US"/>
        </w:rPr>
      </w:pPr>
      <w:bookmarkStart w:id="88" w:name="_Toc417309461"/>
      <w:bookmarkStart w:id="89" w:name="_Toc418174033"/>
      <w:bookmarkStart w:id="90" w:name="_Toc418659840"/>
      <w:r w:rsidRPr="00935233">
        <w:rPr>
          <w:lang w:val="en-US"/>
        </w:rPr>
        <w:t>6.2.</w:t>
      </w:r>
      <w:r w:rsidR="00DD37E3">
        <w:rPr>
          <w:lang w:val="en-US"/>
        </w:rPr>
        <w:t>2</w:t>
      </w:r>
      <w:r w:rsidRPr="00935233">
        <w:rPr>
          <w:lang w:val="en-US"/>
        </w:rPr>
        <w:t>.3</w:t>
      </w:r>
      <w:r w:rsidRPr="00935233">
        <w:rPr>
          <w:lang w:val="en-US"/>
        </w:rPr>
        <w:tab/>
        <w:t>M2M Service Subscription Management Adapter Entities</w:t>
      </w:r>
      <w:bookmarkEnd w:id="88"/>
      <w:bookmarkEnd w:id="89"/>
      <w:bookmarkEnd w:id="90"/>
    </w:p>
    <w:p w:rsidR="009E7987" w:rsidRPr="0021242D" w:rsidRDefault="009E7987" w:rsidP="009E7987">
      <w:r w:rsidRPr="0021242D">
        <w:t xml:space="preserve">The following diagram describes the associations between the M2M Service Subscription, </w:t>
      </w:r>
      <w:r w:rsidR="0013716E" w:rsidRPr="0021242D">
        <w:t xml:space="preserve">M2M Nodes </w:t>
      </w:r>
      <w:r w:rsidRPr="0021242D">
        <w:t>associated with the M2M Service Subscription and M2M Service Capability in order to obtain the Management Adapter.</w:t>
      </w:r>
    </w:p>
    <w:p w:rsidR="009E7987" w:rsidRPr="0021242D" w:rsidRDefault="009E7987" w:rsidP="009E40F9">
      <w:pPr>
        <w:pStyle w:val="B1"/>
      </w:pPr>
      <w:r w:rsidRPr="0021242D">
        <w:t xml:space="preserve">The Management Adapter is obtained through the association of the </w:t>
      </w:r>
      <w:r w:rsidR="0013716E" w:rsidRPr="0021242D">
        <w:t xml:space="preserve">M2M Node </w:t>
      </w:r>
      <w:r w:rsidRPr="0021242D">
        <w:t>and the M2M Service Capability.</w:t>
      </w:r>
    </w:p>
    <w:p w:rsidR="009E7987" w:rsidRPr="0021242D" w:rsidRDefault="009E7987" w:rsidP="009E40F9">
      <w:pPr>
        <w:pStyle w:val="B1"/>
      </w:pPr>
      <w:r w:rsidRPr="0021242D">
        <w:t xml:space="preserve">The </w:t>
      </w:r>
      <w:r w:rsidR="000533BF" w:rsidRPr="0021242D">
        <w:t xml:space="preserve">M2M Node </w:t>
      </w:r>
      <w:r w:rsidRPr="0021242D">
        <w:t>is associated with the M2M Service Subscription</w:t>
      </w:r>
      <w:r w:rsidR="001737F6" w:rsidRPr="0021242D">
        <w:t>.</w:t>
      </w:r>
    </w:p>
    <w:p w:rsidR="009E7987" w:rsidRPr="0021242D" w:rsidRDefault="0013716E" w:rsidP="00B91F03">
      <w:pPr>
        <w:pStyle w:val="FL"/>
      </w:pPr>
      <w:r w:rsidRPr="0021242D">
        <w:object w:dxaOrig="3841" w:dyaOrig="4440">
          <v:shape id="_x0000_i1030" type="#_x0000_t75" style="width:191.8pt;height:221.75pt" o:ole="">
            <v:imagedata r:id="rId58" o:title=""/>
          </v:shape>
          <o:OLEObject Type="Embed" ProgID="Visio.Drawing.11" ShapeID="_x0000_i1030" DrawAspect="Content" ObjectID="_1492401386" r:id="rId59"/>
        </w:object>
      </w:r>
    </w:p>
    <w:p w:rsidR="009E7987" w:rsidRPr="0021242D" w:rsidRDefault="009E7987" w:rsidP="009E40F9">
      <w:pPr>
        <w:pStyle w:val="TF"/>
      </w:pPr>
      <w:r w:rsidRPr="0021242D">
        <w:t>Figure 6.2.</w:t>
      </w:r>
      <w:r w:rsidR="00DD37E3">
        <w:t>2</w:t>
      </w:r>
      <w:r w:rsidRPr="0021242D">
        <w:t>.</w:t>
      </w:r>
      <w:r w:rsidR="001737F6" w:rsidRPr="0021242D">
        <w:t>3</w:t>
      </w:r>
      <w:r w:rsidRPr="0021242D">
        <w:t>-1</w:t>
      </w:r>
      <w:r w:rsidR="009E40F9" w:rsidRPr="0021242D">
        <w:t>:</w:t>
      </w:r>
      <w:r w:rsidRPr="0021242D">
        <w:t xml:space="preserve"> M2M Service Subscription For Management Adapter Entity Relationships</w:t>
      </w:r>
    </w:p>
    <w:p w:rsidR="009E7987" w:rsidRPr="0021242D" w:rsidRDefault="009E7987" w:rsidP="009E7987">
      <w:pPr>
        <w:pStyle w:val="Heading4"/>
        <w:rPr>
          <w:lang w:val="en-US"/>
        </w:rPr>
      </w:pPr>
      <w:bookmarkStart w:id="91" w:name="_Toc417309462"/>
      <w:bookmarkStart w:id="92" w:name="_Toc418174034"/>
      <w:bookmarkStart w:id="93" w:name="_Toc418659841"/>
      <w:r w:rsidRPr="0021242D">
        <w:rPr>
          <w:lang w:val="en-US"/>
        </w:rPr>
        <w:t>6.2.</w:t>
      </w:r>
      <w:r w:rsidR="00DD37E3">
        <w:rPr>
          <w:lang w:val="en-US"/>
        </w:rPr>
        <w:t>2</w:t>
      </w:r>
      <w:r w:rsidRPr="0021242D">
        <w:rPr>
          <w:lang w:val="en-US"/>
        </w:rPr>
        <w:t>.4</w:t>
      </w:r>
      <w:r w:rsidRPr="0021242D">
        <w:rPr>
          <w:lang w:val="en-US"/>
        </w:rPr>
        <w:tab/>
        <w:t>M2M Service Subscription Transport Adapter Entities</w:t>
      </w:r>
      <w:bookmarkEnd w:id="91"/>
      <w:bookmarkEnd w:id="92"/>
      <w:bookmarkEnd w:id="93"/>
    </w:p>
    <w:p w:rsidR="00002770" w:rsidRPr="0021242D" w:rsidRDefault="00002770" w:rsidP="009E7987">
      <w:r w:rsidRPr="0021242D">
        <w:t xml:space="preserve">In </w:t>
      </w:r>
      <w:r w:rsidR="00F20661" w:rsidRPr="0021242D">
        <w:t>the present document.</w:t>
      </w:r>
      <w:r w:rsidRPr="0021242D">
        <w:t xml:space="preserve"> Transport Adapters for request-reply message exchange patterns. Transport Adapters are</w:t>
      </w:r>
      <w:r w:rsidR="00DC6F67" w:rsidRPr="0021242D">
        <w:t xml:space="preserve"> </w:t>
      </w:r>
      <w:r w:rsidRPr="0021242D">
        <w:t>typically implemented using types of Message technologies (</w:t>
      </w:r>
      <w:r w:rsidR="00A55D34" w:rsidRPr="0021242D">
        <w:t>e.g.</w:t>
      </w:r>
      <w:r w:rsidRPr="0021242D">
        <w:t xml:space="preserve"> WSDL, REST).</w:t>
      </w:r>
    </w:p>
    <w:p w:rsidR="009E7987" w:rsidRPr="0021242D" w:rsidRDefault="009E7987" w:rsidP="009E7987">
      <w:r w:rsidRPr="0021242D">
        <w:t>The following diagram describes the associations between the M2M Service Subscription, AE and M2M Service Capability in order to obtain the Transport Adapter.</w:t>
      </w:r>
    </w:p>
    <w:p w:rsidR="009E7987" w:rsidRPr="0021242D" w:rsidRDefault="009E7987" w:rsidP="009E40F9">
      <w:pPr>
        <w:pStyle w:val="B1"/>
      </w:pPr>
      <w:r w:rsidRPr="0021242D">
        <w:t>The Transport Adapter is obtained through the association of the Application and the M2M Service Capability</w:t>
      </w:r>
    </w:p>
    <w:p w:rsidR="009E7987" w:rsidRPr="0021242D" w:rsidRDefault="009E7987" w:rsidP="009E40F9">
      <w:pPr>
        <w:pStyle w:val="B1"/>
      </w:pPr>
      <w:r w:rsidRPr="0021242D">
        <w:t>The Application is associated with the M2M Service Subscription</w:t>
      </w:r>
    </w:p>
    <w:p w:rsidR="009E7987" w:rsidRPr="0021242D" w:rsidRDefault="009E7987" w:rsidP="009E40F9">
      <w:pPr>
        <w:pStyle w:val="B1"/>
      </w:pPr>
      <w:r w:rsidRPr="0021242D">
        <w:t>The AE is associated with an Application and M2M Service Subscription AE registration</w:t>
      </w:r>
    </w:p>
    <w:p w:rsidR="009E7987" w:rsidRPr="0021242D" w:rsidRDefault="009E7987" w:rsidP="00B91F03">
      <w:pPr>
        <w:pStyle w:val="FL"/>
      </w:pPr>
      <w:r w:rsidRPr="0021242D">
        <w:object w:dxaOrig="5237" w:dyaOrig="4476">
          <v:shape id="_x0000_i1031" type="#_x0000_t75" style="width:262.65pt;height:223.5pt" o:ole="">
            <v:imagedata r:id="rId60" o:title=""/>
          </v:shape>
          <o:OLEObject Type="Embed" ProgID="Visio.Drawing.11" ShapeID="_x0000_i1031" DrawAspect="Content" ObjectID="_1492401387" r:id="rId61"/>
        </w:object>
      </w:r>
    </w:p>
    <w:p w:rsidR="009E7987" w:rsidRPr="0021242D" w:rsidRDefault="009E7987" w:rsidP="009E40F9">
      <w:pPr>
        <w:pStyle w:val="TF"/>
      </w:pPr>
      <w:r w:rsidRPr="0021242D">
        <w:t>Figure 6.2.</w:t>
      </w:r>
      <w:r w:rsidR="00DD37E3">
        <w:t>2</w:t>
      </w:r>
      <w:r w:rsidRPr="0021242D">
        <w:t>.</w:t>
      </w:r>
      <w:r w:rsidR="001737F6" w:rsidRPr="0021242D">
        <w:t>4</w:t>
      </w:r>
      <w:r w:rsidRPr="0021242D">
        <w:t>-1</w:t>
      </w:r>
      <w:r w:rsidR="009E40F9" w:rsidRPr="0021242D">
        <w:t>:</w:t>
      </w:r>
      <w:r w:rsidRPr="0021242D">
        <w:t xml:space="preserve"> M2M Service Subscription For Transport Adapter Entity Relationships</w:t>
      </w:r>
    </w:p>
    <w:p w:rsidR="009E7987" w:rsidRPr="00195AA2" w:rsidRDefault="009E7987" w:rsidP="009E7987">
      <w:pPr>
        <w:pStyle w:val="Heading3"/>
        <w:rPr>
          <w:lang w:val="en-US"/>
        </w:rPr>
      </w:pPr>
      <w:bookmarkStart w:id="94" w:name="_Toc417309463"/>
      <w:bookmarkStart w:id="95" w:name="_Toc418174035"/>
      <w:bookmarkStart w:id="96" w:name="_Toc418659842"/>
      <w:r w:rsidRPr="00195AA2">
        <w:rPr>
          <w:lang w:val="en-US"/>
        </w:rPr>
        <w:lastRenderedPageBreak/>
        <w:t>6.2.</w:t>
      </w:r>
      <w:r w:rsidR="00DD37E3">
        <w:rPr>
          <w:lang w:val="en-US"/>
        </w:rPr>
        <w:t>3</w:t>
      </w:r>
      <w:r w:rsidRPr="00195AA2">
        <w:rPr>
          <w:lang w:val="en-US"/>
        </w:rPr>
        <w:tab/>
        <w:t>Service Capabilities</w:t>
      </w:r>
      <w:bookmarkEnd w:id="94"/>
      <w:bookmarkEnd w:id="95"/>
      <w:bookmarkEnd w:id="96"/>
    </w:p>
    <w:p w:rsidR="009E7987" w:rsidRPr="00FA47BC" w:rsidRDefault="00DD37E3" w:rsidP="009E7987">
      <w:pPr>
        <w:pStyle w:val="Heading4"/>
        <w:rPr>
          <w:lang w:val="en-US"/>
        </w:rPr>
      </w:pPr>
      <w:bookmarkStart w:id="97" w:name="_Toc417309464"/>
      <w:bookmarkStart w:id="98" w:name="_Toc418174036"/>
      <w:bookmarkStart w:id="99" w:name="_Toc418659843"/>
      <w:r>
        <w:rPr>
          <w:lang w:val="en-US"/>
        </w:rPr>
        <w:t>6.2.3.</w:t>
      </w:r>
      <w:r w:rsidR="009E7987" w:rsidRPr="00FA47BC">
        <w:rPr>
          <w:lang w:val="en-US"/>
        </w:rPr>
        <w:t>1</w:t>
      </w:r>
      <w:r w:rsidR="009E7987" w:rsidRPr="00FA47BC">
        <w:rPr>
          <w:lang w:val="en-US"/>
        </w:rPr>
        <w:tab/>
        <w:t>validateServiceSubscription</w:t>
      </w:r>
      <w:bookmarkEnd w:id="97"/>
      <w:bookmarkEnd w:id="98"/>
      <w:bookmarkEnd w:id="99"/>
    </w:p>
    <w:p w:rsidR="00FA47BC" w:rsidRPr="00FA47BC" w:rsidRDefault="00DD37E3" w:rsidP="00FA47BC">
      <w:pPr>
        <w:pStyle w:val="Heading5"/>
        <w:rPr>
          <w:lang w:val="en-US"/>
        </w:rPr>
      </w:pPr>
      <w:bookmarkStart w:id="100" w:name="_Toc418659844"/>
      <w:r>
        <w:rPr>
          <w:lang w:val="en-US"/>
        </w:rPr>
        <w:t>6.2.3.</w:t>
      </w:r>
      <w:r w:rsidR="00FA47BC" w:rsidRPr="00FA47BC">
        <w:rPr>
          <w:lang w:val="en-US"/>
        </w:rPr>
        <w:t>1.1</w:t>
      </w:r>
      <w:r w:rsidR="00FA47BC" w:rsidRPr="00FA47BC">
        <w:rPr>
          <w:lang w:val="en-US"/>
        </w:rPr>
        <w:tab/>
        <w:t>Description</w:t>
      </w:r>
      <w:bookmarkEnd w:id="100"/>
    </w:p>
    <w:p w:rsidR="009E7987" w:rsidRPr="00195AA2" w:rsidRDefault="009E7987" w:rsidP="009E7987">
      <w:pPr>
        <w:keepNext/>
      </w:pPr>
      <w:r w:rsidRPr="00FA47BC">
        <w:t>This service capability ensures that a valid M2M Service Subscription exists for the requested M2M Service Capability requested that is either received by the M2M Service Platform from an AE or is transmitted to the AE from the M2M Service Platform.</w:t>
      </w:r>
    </w:p>
    <w:p w:rsidR="009E7987" w:rsidRPr="00195AA2" w:rsidRDefault="00DD37E3" w:rsidP="009E7987">
      <w:pPr>
        <w:pStyle w:val="Heading5"/>
        <w:rPr>
          <w:lang w:val="en-US"/>
        </w:rPr>
      </w:pPr>
      <w:bookmarkStart w:id="101" w:name="_Toc418174037"/>
      <w:bookmarkStart w:id="102" w:name="_Toc418659845"/>
      <w:r>
        <w:rPr>
          <w:lang w:val="en-US"/>
        </w:rPr>
        <w:t>6.2.3.</w:t>
      </w:r>
      <w:r w:rsidR="009E7987" w:rsidRPr="00195AA2">
        <w:rPr>
          <w:lang w:val="en-US"/>
        </w:rPr>
        <w:t>1.</w:t>
      </w:r>
      <w:r w:rsidR="00FA47BC">
        <w:rPr>
          <w:lang w:val="en-US"/>
        </w:rPr>
        <w:t>2</w:t>
      </w:r>
      <w:r w:rsidR="009E7987" w:rsidRPr="00195AA2">
        <w:rPr>
          <w:lang w:val="en-US"/>
        </w:rPr>
        <w:tab/>
      </w:r>
      <w:r w:rsidR="00D87590">
        <w:rPr>
          <w:lang w:val="en-US"/>
        </w:rPr>
        <w:t>Pre-Conditions</w:t>
      </w:r>
      <w:bookmarkEnd w:id="101"/>
      <w:bookmarkEnd w:id="102"/>
    </w:p>
    <w:p w:rsidR="009E7987" w:rsidRPr="0021242D" w:rsidRDefault="009E7987" w:rsidP="009E7987">
      <w:pPr>
        <w:keepNext/>
      </w:pPr>
      <w:r w:rsidRPr="0021242D">
        <w:t>A correlation between the M2M Service Capability, M2M Service Role(s) and the M2M Service Subscription has been defined in order to validate the M2M Service Subscription.</w:t>
      </w:r>
    </w:p>
    <w:p w:rsidR="009E7987" w:rsidRPr="0021242D" w:rsidRDefault="00DD37E3" w:rsidP="009E7987">
      <w:pPr>
        <w:pStyle w:val="Heading5"/>
        <w:rPr>
          <w:lang w:val="en-US"/>
        </w:rPr>
      </w:pPr>
      <w:bookmarkStart w:id="103" w:name="_Toc418174038"/>
      <w:bookmarkStart w:id="104" w:name="_Toc418659846"/>
      <w:r>
        <w:rPr>
          <w:lang w:val="en-US"/>
        </w:rPr>
        <w:t>6.2.3.</w:t>
      </w:r>
      <w:r w:rsidR="009E7987" w:rsidRPr="0021242D">
        <w:rPr>
          <w:lang w:val="en-US"/>
        </w:rPr>
        <w:t>1.</w:t>
      </w:r>
      <w:r w:rsidR="00FA47BC">
        <w:rPr>
          <w:lang w:val="en-US"/>
        </w:rPr>
        <w:t>3</w:t>
      </w:r>
      <w:r w:rsidR="009E7987" w:rsidRPr="0021242D">
        <w:rPr>
          <w:lang w:val="en-US"/>
        </w:rPr>
        <w:tab/>
        <w:t xml:space="preserve">Signature </w:t>
      </w:r>
      <w:r w:rsidR="001737F6" w:rsidRPr="0021242D">
        <w:rPr>
          <w:lang w:val="en-US"/>
        </w:rPr>
        <w:t>-</w:t>
      </w:r>
      <w:r w:rsidR="009E7987" w:rsidRPr="0021242D">
        <w:rPr>
          <w:lang w:val="en-US"/>
        </w:rPr>
        <w:t xml:space="preserve"> validateServiceSubscription</w:t>
      </w:r>
      <w:bookmarkEnd w:id="103"/>
      <w:bookmarkEnd w:id="104"/>
    </w:p>
    <w:p w:rsidR="009E40F9" w:rsidRPr="0021242D" w:rsidRDefault="009E40F9" w:rsidP="009E40F9">
      <w:pPr>
        <w:pStyle w:val="TH"/>
      </w:pPr>
      <w:r w:rsidRPr="0021242D">
        <w:t xml:space="preserve">Table </w:t>
      </w:r>
      <w:r w:rsidR="00DD37E3">
        <w:t>6.2.3.</w:t>
      </w:r>
      <w:r w:rsidRPr="0021242D">
        <w:t>1.</w:t>
      </w:r>
      <w:r w:rsidR="00C561E7">
        <w:t>3</w:t>
      </w:r>
      <w:r w:rsidRPr="0021242D">
        <w:t xml:space="preserve">-1: Service Subscription </w:t>
      </w:r>
      <w:r w:rsidR="001737F6" w:rsidRPr="0021242D">
        <w:t>-</w:t>
      </w:r>
      <w:r w:rsidRPr="0021242D">
        <w:t xml:space="preserve"> validateServiceSubscription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9E7987"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9E7987" w:rsidRPr="0021242D" w:rsidRDefault="009E7987" w:rsidP="00B95CCF">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B95CCF">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9E7987" w:rsidRPr="0021242D" w:rsidRDefault="009E7987" w:rsidP="00B95CCF">
            <w:pPr>
              <w:pStyle w:val="TAH"/>
              <w:snapToGrid w:val="0"/>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B95CCF">
            <w:pPr>
              <w:pStyle w:val="TAH"/>
              <w:snapToGrid w:val="0"/>
            </w:pPr>
            <w:r w:rsidRPr="0021242D">
              <w:t>Description</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lang w:eastAsia="ko-KR"/>
              </w:rPr>
            </w:pPr>
            <w:r w:rsidRPr="0021242D">
              <w:rPr>
                <w:rFonts w:ascii="Times New Roman" w:hAnsi="Times New Roman"/>
                <w:sz w:val="20"/>
                <w:lang w:eastAsia="ko-KR"/>
              </w:rPr>
              <w:t>serviceSubscriptionId</w:t>
            </w:r>
          </w:p>
        </w:tc>
        <w:tc>
          <w:tcPr>
            <w:tcW w:w="900"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lang w:eastAsia="ko-KR"/>
              </w:rPr>
            </w:pPr>
            <w:r w:rsidRPr="0021242D">
              <w:rPr>
                <w:rFonts w:ascii="Times New Roman" w:hAnsi="Times New Roman"/>
                <w:sz w:val="20"/>
                <w:lang w:eastAsia="ko-KR"/>
              </w:rPr>
              <w:t>IN</w:t>
            </w:r>
          </w:p>
        </w:tc>
        <w:tc>
          <w:tcPr>
            <w:tcW w:w="900"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lang w:eastAsia="ko-KR"/>
              </w:rPr>
            </w:pPr>
            <w:r w:rsidRPr="0021242D">
              <w:rPr>
                <w:rFonts w:ascii="Times New Roman" w:hAnsi="Times New Roman"/>
                <w:sz w:val="20"/>
                <w:lang w:eastAsia="ko-KR"/>
              </w:rPr>
              <w:t>NO</w:t>
            </w:r>
          </w:p>
        </w:tc>
        <w:tc>
          <w:tcPr>
            <w:tcW w:w="5307"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lang w:eastAsia="ko-KR"/>
              </w:rPr>
            </w:pPr>
            <w:r w:rsidRPr="0021242D">
              <w:rPr>
                <w:rFonts w:ascii="Times New Roman" w:hAnsi="Times New Roman"/>
                <w:sz w:val="20"/>
              </w:rPr>
              <w:t>The M2M Service Subscription Identifier (M2M-Service-Profile-ID)</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serviceCapId</w:t>
            </w:r>
          </w:p>
        </w:tc>
        <w:tc>
          <w:tcPr>
            <w:tcW w:w="900"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IN</w:t>
            </w:r>
          </w:p>
        </w:tc>
        <w:tc>
          <w:tcPr>
            <w:tcW w:w="900"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NO</w:t>
            </w:r>
          </w:p>
        </w:tc>
        <w:tc>
          <w:tcPr>
            <w:tcW w:w="5307"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The M2M Service Capability Identifier (M2M-Serv-Cap-ID)</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responseType</w:t>
            </w:r>
          </w:p>
        </w:tc>
        <w:tc>
          <w:tcPr>
            <w:tcW w:w="900"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OUT</w:t>
            </w:r>
          </w:p>
        </w:tc>
        <w:tc>
          <w:tcPr>
            <w:tcW w:w="900" w:type="dxa"/>
            <w:tcBorders>
              <w:left w:val="single" w:sz="1" w:space="0" w:color="000000"/>
              <w:bottom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NO</w:t>
            </w:r>
          </w:p>
        </w:tc>
        <w:tc>
          <w:tcPr>
            <w:tcW w:w="5307"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rPr>
            </w:pPr>
            <w:r w:rsidRPr="0021242D">
              <w:rPr>
                <w:rFonts w:ascii="Times New Roman" w:hAnsi="Times New Roman"/>
                <w:sz w:val="20"/>
              </w:rPr>
              <w:t>Response types:</w:t>
            </w:r>
          </w:p>
          <w:p w:rsidR="009E7987" w:rsidRPr="0021242D" w:rsidRDefault="009E7987" w:rsidP="004415F7">
            <w:pPr>
              <w:pStyle w:val="TAL"/>
              <w:numPr>
                <w:ilvl w:val="0"/>
                <w:numId w:val="11"/>
              </w:numPr>
              <w:rPr>
                <w:rFonts w:ascii="Times New Roman" w:hAnsi="Times New Roman"/>
                <w:sz w:val="20"/>
              </w:rPr>
            </w:pPr>
            <w:r w:rsidRPr="0021242D">
              <w:rPr>
                <w:rFonts w:ascii="Times New Roman" w:hAnsi="Times New Roman"/>
                <w:sz w:val="20"/>
              </w:rPr>
              <w:t>M2M Service Capability does not exist for requested M2M Service Subscription</w:t>
            </w:r>
          </w:p>
          <w:p w:rsidR="009E7987" w:rsidRPr="0021242D" w:rsidRDefault="009E7987" w:rsidP="004415F7">
            <w:pPr>
              <w:pStyle w:val="TAL"/>
              <w:numPr>
                <w:ilvl w:val="0"/>
                <w:numId w:val="11"/>
              </w:numPr>
              <w:rPr>
                <w:rFonts w:ascii="Times New Roman" w:hAnsi="Times New Roman"/>
                <w:sz w:val="20"/>
              </w:rPr>
            </w:pPr>
            <w:r w:rsidRPr="0021242D">
              <w:rPr>
                <w:rFonts w:ascii="Times New Roman" w:hAnsi="Times New Roman"/>
                <w:sz w:val="20"/>
              </w:rPr>
              <w:t>M2M Service Capability does exist for the requested M2M Service Subscription</w:t>
            </w:r>
          </w:p>
        </w:tc>
      </w:tr>
    </w:tbl>
    <w:p w:rsidR="009E40F9" w:rsidRPr="0021242D" w:rsidRDefault="009E40F9" w:rsidP="009E40F9"/>
    <w:p w:rsidR="009E7987" w:rsidRPr="0021242D" w:rsidRDefault="00DD37E3" w:rsidP="009E7987">
      <w:pPr>
        <w:pStyle w:val="Heading5"/>
        <w:rPr>
          <w:lang w:val="en-US"/>
        </w:rPr>
      </w:pPr>
      <w:bookmarkStart w:id="105" w:name="_Toc418174039"/>
      <w:bookmarkStart w:id="106" w:name="_Toc418659847"/>
      <w:r>
        <w:rPr>
          <w:lang w:val="en-US"/>
        </w:rPr>
        <w:t>6.2.3.</w:t>
      </w:r>
      <w:r w:rsidR="009E7987" w:rsidRPr="0021242D">
        <w:rPr>
          <w:lang w:val="en-US"/>
        </w:rPr>
        <w:t>1.</w:t>
      </w:r>
      <w:r w:rsidR="00C561E7">
        <w:rPr>
          <w:lang w:val="en-US"/>
        </w:rPr>
        <w:t>4</w:t>
      </w:r>
      <w:r w:rsidR="009E7987" w:rsidRPr="0021242D">
        <w:rPr>
          <w:lang w:val="en-US"/>
        </w:rPr>
        <w:tab/>
      </w:r>
      <w:r w:rsidR="009E7987" w:rsidRPr="0021242D">
        <w:rPr>
          <w:lang w:val="en-US" w:eastAsia="ko-KR"/>
        </w:rPr>
        <w:t>Post-Conditions</w:t>
      </w:r>
      <w:bookmarkEnd w:id="105"/>
      <w:bookmarkEnd w:id="106"/>
    </w:p>
    <w:p w:rsidR="009E7987" w:rsidRPr="0021242D" w:rsidRDefault="009E7987" w:rsidP="009E7987">
      <w:pPr>
        <w:keepNext/>
        <w:rPr>
          <w:lang w:eastAsia="ko-KR"/>
        </w:rPr>
      </w:pPr>
      <w:r w:rsidRPr="0021242D">
        <w:rPr>
          <w:lang w:eastAsia="ko-KR"/>
        </w:rPr>
        <w:t>Not Applicable</w:t>
      </w:r>
      <w:r w:rsidR="009E40F9" w:rsidRPr="0021242D">
        <w:rPr>
          <w:lang w:eastAsia="ko-KR"/>
        </w:rPr>
        <w:t>.</w:t>
      </w:r>
    </w:p>
    <w:p w:rsidR="009E7987" w:rsidRPr="0021242D" w:rsidRDefault="00DD37E3" w:rsidP="009E7987">
      <w:pPr>
        <w:pStyle w:val="Heading5"/>
        <w:rPr>
          <w:lang w:val="en-US"/>
        </w:rPr>
      </w:pPr>
      <w:bookmarkStart w:id="107" w:name="_Toc418174040"/>
      <w:bookmarkStart w:id="108" w:name="_Toc418659848"/>
      <w:r>
        <w:rPr>
          <w:lang w:val="en-US"/>
        </w:rPr>
        <w:t>6.2.3.</w:t>
      </w:r>
      <w:r w:rsidR="009E7987" w:rsidRPr="0021242D">
        <w:rPr>
          <w:lang w:val="en-US"/>
        </w:rPr>
        <w:t>1.</w:t>
      </w:r>
      <w:r w:rsidR="00C561E7">
        <w:rPr>
          <w:lang w:val="en-US"/>
        </w:rPr>
        <w:t>5</w:t>
      </w:r>
      <w:r w:rsidR="009E7987" w:rsidRPr="0021242D">
        <w:rPr>
          <w:lang w:val="en-US"/>
        </w:rPr>
        <w:tab/>
      </w:r>
      <w:r w:rsidR="009E7987" w:rsidRPr="0021242D">
        <w:rPr>
          <w:lang w:val="en-US" w:eastAsia="ko-KR"/>
        </w:rPr>
        <w:t>Exceptions</w:t>
      </w:r>
      <w:bookmarkEnd w:id="107"/>
      <w:bookmarkEnd w:id="108"/>
    </w:p>
    <w:p w:rsidR="009E7987" w:rsidRPr="0021242D" w:rsidRDefault="009E7987" w:rsidP="009E7987">
      <w:pPr>
        <w:keepNext/>
      </w:pPr>
      <w:r w:rsidRPr="0021242D">
        <w:rPr>
          <w:lang w:eastAsia="ko-KR"/>
        </w:rPr>
        <w:t>Not Applicable</w:t>
      </w:r>
      <w:r w:rsidR="009E40F9" w:rsidRPr="0021242D">
        <w:rPr>
          <w:lang w:eastAsia="ko-KR"/>
        </w:rPr>
        <w:t>.</w:t>
      </w:r>
    </w:p>
    <w:p w:rsidR="009E7987" w:rsidRPr="0021242D" w:rsidRDefault="00DD37E3" w:rsidP="009E7987">
      <w:pPr>
        <w:pStyle w:val="Heading5"/>
        <w:rPr>
          <w:lang w:val="en-US"/>
        </w:rPr>
      </w:pPr>
      <w:bookmarkStart w:id="109" w:name="_Toc418174041"/>
      <w:bookmarkStart w:id="110" w:name="_Toc418659849"/>
      <w:r>
        <w:rPr>
          <w:lang w:val="en-US"/>
        </w:rPr>
        <w:t>6.2.3.</w:t>
      </w:r>
      <w:r w:rsidR="009E7987" w:rsidRPr="0021242D">
        <w:rPr>
          <w:lang w:val="en-US"/>
        </w:rPr>
        <w:t>1.</w:t>
      </w:r>
      <w:r w:rsidR="00C561E7">
        <w:rPr>
          <w:lang w:val="en-US"/>
        </w:rPr>
        <w:t>6</w:t>
      </w:r>
      <w:r w:rsidR="009E7987" w:rsidRPr="0021242D">
        <w:rPr>
          <w:lang w:val="en-US"/>
        </w:rPr>
        <w:tab/>
      </w:r>
      <w:r w:rsidR="009E7987" w:rsidRPr="0021242D">
        <w:rPr>
          <w:lang w:val="en-US" w:eastAsia="ko-KR"/>
        </w:rPr>
        <w:t>Policies for Use</w:t>
      </w:r>
      <w:bookmarkEnd w:id="109"/>
      <w:bookmarkEnd w:id="110"/>
    </w:p>
    <w:p w:rsidR="009E7987" w:rsidRPr="0021242D" w:rsidRDefault="009E7987" w:rsidP="009E7987">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9E7987" w:rsidRPr="0021242D" w:rsidRDefault="009E7987" w:rsidP="009E7987">
      <w:pPr>
        <w:rPr>
          <w:color w:val="000000"/>
        </w:rPr>
      </w:pPr>
      <w:r w:rsidRPr="0021242D">
        <w:rPr>
          <w:color w:val="000000"/>
        </w:rPr>
        <w:t>Transaction Pattern: Participation allowed</w:t>
      </w:r>
    </w:p>
    <w:p w:rsidR="009E7987" w:rsidRPr="0021242D" w:rsidRDefault="00DD37E3" w:rsidP="009E7987">
      <w:pPr>
        <w:pStyle w:val="Heading5"/>
        <w:rPr>
          <w:lang w:val="en-US"/>
        </w:rPr>
      </w:pPr>
      <w:bookmarkStart w:id="111" w:name="_Toc418174042"/>
      <w:bookmarkStart w:id="112" w:name="_Toc418659850"/>
      <w:r>
        <w:rPr>
          <w:lang w:val="en-US"/>
        </w:rPr>
        <w:t>6.2.3.</w:t>
      </w:r>
      <w:r w:rsidR="009E7987" w:rsidRPr="0021242D">
        <w:rPr>
          <w:lang w:val="en-US"/>
        </w:rPr>
        <w:t>1.</w:t>
      </w:r>
      <w:r w:rsidR="00C561E7">
        <w:rPr>
          <w:lang w:val="en-US"/>
        </w:rPr>
        <w:t>7</w:t>
      </w:r>
      <w:r w:rsidR="009E7987" w:rsidRPr="0021242D">
        <w:rPr>
          <w:lang w:val="en-US"/>
        </w:rPr>
        <w:tab/>
        <w:t>oneM2M Resource Interworking</w:t>
      </w:r>
      <w:bookmarkEnd w:id="111"/>
      <w:bookmarkEnd w:id="112"/>
    </w:p>
    <w:p w:rsidR="009E7987" w:rsidRPr="0021242D" w:rsidRDefault="009E7987" w:rsidP="009E7987">
      <w:pPr>
        <w:keepNext/>
      </w:pPr>
      <w:r w:rsidRPr="0021242D">
        <w:t>This service capability interworks with the following oneM2M Resource operations that are interworked are:</w:t>
      </w:r>
    </w:p>
    <w:p w:rsidR="009E7987" w:rsidRPr="0021242D" w:rsidRDefault="009E7987" w:rsidP="009E7987">
      <w:pPr>
        <w:keepNext/>
      </w:pPr>
      <w:r w:rsidRPr="0021242D">
        <w:t>RETRIEVE &lt;m2MServiceSubscriptionProfile&gt; resource retrieves the associated Service Roles. A M2M Service Capability is associated with the M2M Service Roles. The M2M Service Subscription is validated through the Service Roles associated with the M2M Service Capability.</w:t>
      </w:r>
    </w:p>
    <w:p w:rsidR="009E7987" w:rsidRPr="00C561E7" w:rsidRDefault="00DD37E3" w:rsidP="009E7987">
      <w:pPr>
        <w:pStyle w:val="Heading4"/>
        <w:rPr>
          <w:lang w:val="en-US"/>
        </w:rPr>
      </w:pPr>
      <w:bookmarkStart w:id="113" w:name="_Toc417309465"/>
      <w:bookmarkStart w:id="114" w:name="_Toc418174043"/>
      <w:bookmarkStart w:id="115" w:name="_Toc418659851"/>
      <w:r>
        <w:rPr>
          <w:lang w:val="en-US"/>
        </w:rPr>
        <w:t>6.2.3.</w:t>
      </w:r>
      <w:r w:rsidR="009E7987" w:rsidRPr="00C561E7">
        <w:rPr>
          <w:lang w:val="en-US"/>
        </w:rPr>
        <w:t>2</w:t>
      </w:r>
      <w:r w:rsidR="009E7987" w:rsidRPr="00C561E7">
        <w:rPr>
          <w:lang w:val="en-US"/>
        </w:rPr>
        <w:tab/>
        <w:t>getAE</w:t>
      </w:r>
      <w:bookmarkEnd w:id="113"/>
      <w:bookmarkEnd w:id="114"/>
      <w:bookmarkEnd w:id="115"/>
    </w:p>
    <w:p w:rsidR="00C561E7" w:rsidRPr="00C561E7" w:rsidRDefault="00DD37E3" w:rsidP="00C561E7">
      <w:pPr>
        <w:pStyle w:val="Heading5"/>
        <w:rPr>
          <w:lang w:val="en-US"/>
        </w:rPr>
      </w:pPr>
      <w:bookmarkStart w:id="116" w:name="_Toc418659852"/>
      <w:r>
        <w:rPr>
          <w:lang w:val="en-US"/>
        </w:rPr>
        <w:t>6.2.3.</w:t>
      </w:r>
      <w:r w:rsidR="00C561E7" w:rsidRPr="00C561E7">
        <w:rPr>
          <w:lang w:val="en-US"/>
        </w:rPr>
        <w:t>2.1</w:t>
      </w:r>
      <w:r w:rsidR="00C561E7" w:rsidRPr="00C561E7">
        <w:rPr>
          <w:lang w:val="en-US"/>
        </w:rPr>
        <w:tab/>
        <w:t>Description</w:t>
      </w:r>
      <w:bookmarkEnd w:id="116"/>
    </w:p>
    <w:p w:rsidR="009E7987" w:rsidRPr="00C561E7" w:rsidRDefault="009E7987" w:rsidP="009E7987">
      <w:r w:rsidRPr="00C561E7">
        <w:t>This service capability provides the ability to retrieve the Application Entity information and associated M2M Service Subscription Identifier associated with the Application Entity Identifier.</w:t>
      </w:r>
      <w:r w:rsidR="001F44D3" w:rsidRPr="00C561E7">
        <w:t xml:space="preserve"> </w:t>
      </w:r>
    </w:p>
    <w:p w:rsidR="009E7987" w:rsidRPr="00C561E7" w:rsidRDefault="00DD37E3" w:rsidP="009E7987">
      <w:pPr>
        <w:pStyle w:val="Heading5"/>
        <w:rPr>
          <w:lang w:val="en-US"/>
        </w:rPr>
      </w:pPr>
      <w:bookmarkStart w:id="117" w:name="_Toc418174044"/>
      <w:bookmarkStart w:id="118" w:name="_Toc418659853"/>
      <w:r>
        <w:rPr>
          <w:lang w:val="en-US"/>
        </w:rPr>
        <w:lastRenderedPageBreak/>
        <w:t>6.2.3.</w:t>
      </w:r>
      <w:r w:rsidR="009E7987" w:rsidRPr="00C561E7">
        <w:rPr>
          <w:lang w:val="en-US"/>
        </w:rPr>
        <w:t>2.</w:t>
      </w:r>
      <w:r w:rsidR="00C561E7">
        <w:rPr>
          <w:lang w:val="en-US"/>
        </w:rPr>
        <w:t>2</w:t>
      </w:r>
      <w:r w:rsidR="009E7987" w:rsidRPr="00C561E7">
        <w:rPr>
          <w:lang w:val="en-US"/>
        </w:rPr>
        <w:tab/>
      </w:r>
      <w:r w:rsidR="00D87590">
        <w:rPr>
          <w:lang w:val="en-US"/>
        </w:rPr>
        <w:t>Pre-Conditions</w:t>
      </w:r>
      <w:bookmarkEnd w:id="117"/>
      <w:bookmarkEnd w:id="118"/>
    </w:p>
    <w:p w:rsidR="009E7987" w:rsidRPr="0021242D" w:rsidRDefault="009E7987" w:rsidP="009E7987">
      <w:pPr>
        <w:keepNext/>
        <w:rPr>
          <w:lang w:eastAsia="ko-KR"/>
        </w:rPr>
      </w:pPr>
      <w:r w:rsidRPr="0021242D">
        <w:rPr>
          <w:lang w:eastAsia="ko-KR"/>
        </w:rPr>
        <w:t>Not Applicable</w:t>
      </w:r>
      <w:r w:rsidR="009E40F9" w:rsidRPr="0021242D">
        <w:rPr>
          <w:lang w:eastAsia="ko-KR"/>
        </w:rPr>
        <w:t>.</w:t>
      </w:r>
    </w:p>
    <w:p w:rsidR="009E7987" w:rsidRPr="0021242D" w:rsidRDefault="00DD37E3" w:rsidP="009E7987">
      <w:pPr>
        <w:pStyle w:val="Heading5"/>
        <w:rPr>
          <w:lang w:val="en-US"/>
        </w:rPr>
      </w:pPr>
      <w:bookmarkStart w:id="119" w:name="_Toc418174045"/>
      <w:bookmarkStart w:id="120" w:name="_Toc418659854"/>
      <w:r>
        <w:rPr>
          <w:lang w:val="en-US"/>
        </w:rPr>
        <w:t>6.2.3.</w:t>
      </w:r>
      <w:r w:rsidR="009E7987" w:rsidRPr="0021242D">
        <w:rPr>
          <w:lang w:val="en-US"/>
        </w:rPr>
        <w:t>2.</w:t>
      </w:r>
      <w:r w:rsidR="00C561E7">
        <w:rPr>
          <w:lang w:val="en-US"/>
        </w:rPr>
        <w:t>3</w:t>
      </w:r>
      <w:r w:rsidR="009E7987" w:rsidRPr="0021242D">
        <w:rPr>
          <w:lang w:val="en-US"/>
        </w:rPr>
        <w:tab/>
        <w:t>Signature – getAE</w:t>
      </w:r>
      <w:bookmarkEnd w:id="119"/>
      <w:bookmarkEnd w:id="120"/>
    </w:p>
    <w:p w:rsidR="009E40F9" w:rsidRPr="0021242D" w:rsidRDefault="009E40F9" w:rsidP="009E40F9">
      <w:pPr>
        <w:pStyle w:val="TH"/>
      </w:pPr>
      <w:r w:rsidRPr="0021242D">
        <w:t xml:space="preserve">Table </w:t>
      </w:r>
      <w:r w:rsidR="00DD37E3">
        <w:t>6.2.3.</w:t>
      </w:r>
      <w:r w:rsidRPr="0021242D">
        <w:t>2.</w:t>
      </w:r>
      <w:r w:rsidR="00C561E7">
        <w:t>3</w:t>
      </w:r>
      <w:r w:rsidRPr="0021242D">
        <w:t>-1: Service Subscription – getAE capability</w:t>
      </w:r>
    </w:p>
    <w:tbl>
      <w:tblPr>
        <w:tblW w:w="8816" w:type="dxa"/>
        <w:jc w:val="center"/>
        <w:tblLayout w:type="fixed"/>
        <w:tblCellMar>
          <w:left w:w="0" w:type="dxa"/>
          <w:right w:w="0" w:type="dxa"/>
        </w:tblCellMar>
        <w:tblLook w:val="0000"/>
      </w:tblPr>
      <w:tblGrid>
        <w:gridCol w:w="1709"/>
        <w:gridCol w:w="900"/>
        <w:gridCol w:w="900"/>
        <w:gridCol w:w="5307"/>
      </w:tblGrid>
      <w:tr w:rsidR="001B39FD" w:rsidRPr="0021242D" w:rsidTr="00865D5D">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1B39FD" w:rsidRPr="0021242D" w:rsidRDefault="001B39FD" w:rsidP="00865D5D">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1B39FD" w:rsidRPr="0021242D" w:rsidRDefault="001B39FD" w:rsidP="00865D5D">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1B39FD" w:rsidRPr="0021242D" w:rsidRDefault="001B39FD" w:rsidP="00865D5D">
            <w:pPr>
              <w:pStyle w:val="TAH"/>
              <w:tabs>
                <w:tab w:val="center" w:pos="449"/>
              </w:tabs>
              <w:snapToGrid w:val="0"/>
              <w:jc w:val="left"/>
            </w:pPr>
            <w:r w:rsidRPr="0021242D">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1B39FD" w:rsidRPr="0021242D" w:rsidRDefault="001B39FD" w:rsidP="00865D5D">
            <w:pPr>
              <w:pStyle w:val="TAH"/>
              <w:snapToGrid w:val="0"/>
            </w:pPr>
            <w:r w:rsidRPr="0021242D">
              <w:t>Description</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r w:rsidRPr="0021242D">
              <w:t>aeId</w:t>
            </w:r>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IN</w:t>
            </w:r>
          </w:p>
        </w:tc>
        <w:tc>
          <w:tcPr>
            <w:tcW w:w="900" w:type="dxa"/>
            <w:tcBorders>
              <w:left w:val="single" w:sz="1" w:space="0" w:color="000000"/>
              <w:bottom w:val="single" w:sz="1" w:space="0" w:color="000000"/>
            </w:tcBorders>
          </w:tcPr>
          <w:p w:rsidR="001B39FD" w:rsidRPr="0021242D" w:rsidRDefault="001B39FD" w:rsidP="009E40F9">
            <w:pPr>
              <w:pStyle w:val="TAL"/>
            </w:pPr>
            <w:r w:rsidRPr="0021242D">
              <w:t>NO</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The Application Entity Id (AE-ID)</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r w:rsidRPr="0021242D">
              <w:t>applicationId</w:t>
            </w:r>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OUT</w:t>
            </w:r>
          </w:p>
        </w:tc>
        <w:tc>
          <w:tcPr>
            <w:tcW w:w="900" w:type="dxa"/>
            <w:tcBorders>
              <w:left w:val="single" w:sz="1" w:space="0" w:color="000000"/>
              <w:bottom w:val="single" w:sz="1" w:space="0" w:color="000000"/>
            </w:tcBorders>
          </w:tcPr>
          <w:p w:rsidR="001B39FD" w:rsidRPr="0021242D" w:rsidRDefault="001B39FD" w:rsidP="009E40F9">
            <w:pPr>
              <w:pStyle w:val="TAL"/>
            </w:pPr>
            <w:r w:rsidRPr="0021242D">
              <w:t>NO</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The Application Identifier (App-ID) for the AE</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OUT</w:t>
            </w:r>
          </w:p>
        </w:tc>
        <w:tc>
          <w:tcPr>
            <w:tcW w:w="900" w:type="dxa"/>
            <w:tcBorders>
              <w:left w:val="single" w:sz="1" w:space="0" w:color="000000"/>
              <w:bottom w:val="single" w:sz="1" w:space="0" w:color="000000"/>
            </w:tcBorders>
          </w:tcPr>
          <w:p w:rsidR="001B39FD" w:rsidRPr="0021242D" w:rsidRDefault="001B39FD" w:rsidP="009E40F9">
            <w:pPr>
              <w:pStyle w:val="TAL"/>
            </w:pPr>
            <w:r w:rsidRPr="0021242D">
              <w:t>YES</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The M2M Service Subscription (M2M-Service-Profile-ID) for the AE</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r w:rsidRPr="0021242D">
              <w:t>externalIds</w:t>
            </w:r>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OUT</w:t>
            </w:r>
          </w:p>
        </w:tc>
        <w:tc>
          <w:tcPr>
            <w:tcW w:w="900" w:type="dxa"/>
            <w:tcBorders>
              <w:left w:val="single" w:sz="1" w:space="0" w:color="000000"/>
              <w:bottom w:val="single" w:sz="1" w:space="0" w:color="000000"/>
            </w:tcBorders>
          </w:tcPr>
          <w:p w:rsidR="001B39FD" w:rsidRPr="0021242D" w:rsidRDefault="001B39FD" w:rsidP="009E40F9">
            <w:pPr>
              <w:pStyle w:val="TAL"/>
            </w:pPr>
            <w:r w:rsidRPr="0021242D">
              <w:t>YES</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The external identifiers of the device that hosts the AE</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bookmarkStart w:id="121" w:name="OLE_LINK1"/>
            <w:bookmarkStart w:id="122" w:name="OLE_LINK2"/>
            <w:r w:rsidRPr="0021242D">
              <w:rPr>
                <w:lang w:eastAsia="zh-CN"/>
              </w:rPr>
              <w:t>r</w:t>
            </w:r>
            <w:r w:rsidRPr="0021242D">
              <w:t>eachabilitySchedule</w:t>
            </w:r>
            <w:bookmarkEnd w:id="121"/>
            <w:bookmarkEnd w:id="122"/>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rPr>
                <w:lang w:eastAsia="zh-CN"/>
              </w:rPr>
              <w:t>OUT</w:t>
            </w:r>
          </w:p>
        </w:tc>
        <w:tc>
          <w:tcPr>
            <w:tcW w:w="900" w:type="dxa"/>
            <w:tcBorders>
              <w:left w:val="single" w:sz="1" w:space="0" w:color="000000"/>
              <w:bottom w:val="single" w:sz="1" w:space="0" w:color="000000"/>
            </w:tcBorders>
          </w:tcPr>
          <w:p w:rsidR="001B39FD" w:rsidRPr="0021242D" w:rsidRDefault="001B39FD" w:rsidP="009E40F9">
            <w:pPr>
              <w:pStyle w:val="TAL"/>
            </w:pPr>
            <w:r w:rsidRPr="0021242D">
              <w:t>YES</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The</w:t>
            </w:r>
            <w:r w:rsidRPr="0021242D">
              <w:rPr>
                <w:lang w:eastAsia="zh-CN"/>
              </w:rPr>
              <w:t xml:space="preserve"> contact</w:t>
            </w:r>
            <w:r w:rsidRPr="0021242D">
              <w:t xml:space="preserve"> reachability schedule information of the AE associated with </w:t>
            </w:r>
            <w:r w:rsidRPr="0021242D">
              <w:rPr>
                <w:lang w:eastAsia="zh-CN"/>
              </w:rPr>
              <w:t xml:space="preserve">the </w:t>
            </w:r>
            <w:r w:rsidRPr="0021242D">
              <w:t xml:space="preserve">device node. The absence of this parameter implies the </w:t>
            </w:r>
            <w:r w:rsidRPr="0021242D">
              <w:rPr>
                <w:lang w:eastAsia="zh-CN"/>
              </w:rPr>
              <w:t>AE</w:t>
            </w:r>
            <w:r w:rsidRPr="0021242D">
              <w:t xml:space="preserve"> associated with </w:t>
            </w:r>
            <w:r w:rsidRPr="0021242D">
              <w:rPr>
                <w:lang w:eastAsia="zh-CN"/>
              </w:rPr>
              <w:t xml:space="preserve">the </w:t>
            </w:r>
            <w:r w:rsidRPr="0021242D">
              <w:t xml:space="preserve">device node is always </w:t>
            </w:r>
            <w:r w:rsidRPr="0021242D">
              <w:rPr>
                <w:lang w:eastAsia="zh-CN"/>
              </w:rPr>
              <w:t xml:space="preserve">contact </w:t>
            </w:r>
            <w:r w:rsidRPr="0021242D">
              <w:t>reachable.</w:t>
            </w:r>
            <w:r w:rsidRPr="0021242D">
              <w:rPr>
                <w:lang w:eastAsia="zh-CN"/>
              </w:rPr>
              <w:t xml:space="preserve"> Type Schedule, see </w:t>
            </w:r>
            <w:r w:rsidR="000D3A8F">
              <w:t>6.9.2.7.1</w:t>
            </w:r>
            <w:r w:rsidRPr="0021242D">
              <w:rPr>
                <w:lang w:eastAsia="zh-CN"/>
              </w:rPr>
              <w:t>.</w:t>
            </w:r>
          </w:p>
        </w:tc>
      </w:tr>
      <w:tr w:rsidR="001B39FD" w:rsidRPr="0021242D" w:rsidTr="00865D5D">
        <w:trPr>
          <w:tblHeader/>
          <w:jc w:val="center"/>
        </w:trPr>
        <w:tc>
          <w:tcPr>
            <w:tcW w:w="1709" w:type="dxa"/>
            <w:tcBorders>
              <w:left w:val="single" w:sz="1" w:space="0" w:color="000000"/>
              <w:bottom w:val="single" w:sz="1" w:space="0" w:color="000000"/>
            </w:tcBorders>
          </w:tcPr>
          <w:p w:rsidR="001B39FD" w:rsidRPr="0021242D" w:rsidRDefault="001B39FD" w:rsidP="009E40F9">
            <w:pPr>
              <w:pStyle w:val="TAL"/>
            </w:pPr>
            <w:r w:rsidRPr="0021242D">
              <w:t>responseType</w:t>
            </w:r>
          </w:p>
        </w:tc>
        <w:tc>
          <w:tcPr>
            <w:tcW w:w="900"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OUT</w:t>
            </w:r>
          </w:p>
        </w:tc>
        <w:tc>
          <w:tcPr>
            <w:tcW w:w="900" w:type="dxa"/>
            <w:tcBorders>
              <w:left w:val="single" w:sz="1" w:space="0" w:color="000000"/>
              <w:bottom w:val="single" w:sz="1" w:space="0" w:color="000000"/>
            </w:tcBorders>
          </w:tcPr>
          <w:p w:rsidR="001B39FD" w:rsidRPr="0021242D" w:rsidRDefault="001B39FD" w:rsidP="009E40F9">
            <w:pPr>
              <w:pStyle w:val="TAL"/>
            </w:pPr>
            <w:r w:rsidRPr="0021242D">
              <w:t>YES</w:t>
            </w:r>
          </w:p>
        </w:tc>
        <w:tc>
          <w:tcPr>
            <w:tcW w:w="5307" w:type="dxa"/>
            <w:tcBorders>
              <w:left w:val="single" w:sz="1" w:space="0" w:color="000000"/>
              <w:bottom w:val="single" w:sz="1" w:space="0" w:color="000000"/>
              <w:right w:val="single" w:sz="1" w:space="0" w:color="000000"/>
            </w:tcBorders>
          </w:tcPr>
          <w:p w:rsidR="001B39FD" w:rsidRPr="0021242D" w:rsidRDefault="001B39FD" w:rsidP="009E40F9">
            <w:pPr>
              <w:pStyle w:val="TAL"/>
            </w:pPr>
            <w:r w:rsidRPr="0021242D">
              <w:t>Unique response types for this service.</w:t>
            </w:r>
          </w:p>
          <w:p w:rsidR="001B39FD" w:rsidRPr="0021242D" w:rsidRDefault="001B39FD" w:rsidP="00F67FA7">
            <w:pPr>
              <w:pStyle w:val="TB1"/>
            </w:pPr>
            <w:r w:rsidRPr="0021242D">
              <w:t>AE does not exist</w:t>
            </w:r>
          </w:p>
        </w:tc>
      </w:tr>
    </w:tbl>
    <w:p w:rsidR="009E40F9" w:rsidRPr="0021242D" w:rsidRDefault="009E40F9" w:rsidP="009E40F9"/>
    <w:p w:rsidR="009E7987" w:rsidRPr="0021242D" w:rsidRDefault="00DD37E3" w:rsidP="009E7987">
      <w:pPr>
        <w:pStyle w:val="Heading5"/>
        <w:rPr>
          <w:lang w:val="en-US"/>
        </w:rPr>
      </w:pPr>
      <w:bookmarkStart w:id="123" w:name="_Toc418174046"/>
      <w:bookmarkStart w:id="124" w:name="_Toc418659855"/>
      <w:r>
        <w:rPr>
          <w:lang w:val="en-US"/>
        </w:rPr>
        <w:t>6.2.3.</w:t>
      </w:r>
      <w:r w:rsidR="009E7987" w:rsidRPr="0021242D">
        <w:rPr>
          <w:lang w:val="en-US"/>
        </w:rPr>
        <w:t>2.</w:t>
      </w:r>
      <w:r w:rsidR="00C561E7">
        <w:rPr>
          <w:lang w:val="en-US"/>
        </w:rPr>
        <w:t>4</w:t>
      </w:r>
      <w:r w:rsidR="009E7987" w:rsidRPr="0021242D">
        <w:rPr>
          <w:lang w:val="en-US"/>
        </w:rPr>
        <w:tab/>
        <w:t>Service Interactions</w:t>
      </w:r>
      <w:bookmarkEnd w:id="123"/>
      <w:bookmarkEnd w:id="124"/>
    </w:p>
    <w:p w:rsidR="009E7987" w:rsidRPr="0021242D" w:rsidRDefault="009E7987" w:rsidP="009E7987">
      <w:pPr>
        <w:rPr>
          <w:lang w:eastAsia="ko-KR"/>
        </w:rPr>
      </w:pPr>
      <w:r w:rsidRPr="0021242D">
        <w:rPr>
          <w:lang w:eastAsia="ko-KR"/>
        </w:rPr>
        <w:t>The interactions of service capabilities required for this service capability:</w:t>
      </w:r>
    </w:p>
    <w:p w:rsidR="009E7987" w:rsidRPr="0021242D" w:rsidRDefault="009E7987" w:rsidP="004415F7">
      <w:pPr>
        <w:pStyle w:val="BN"/>
        <w:numPr>
          <w:ilvl w:val="0"/>
          <w:numId w:val="18"/>
        </w:numPr>
      </w:pPr>
      <w:r w:rsidRPr="0021242D">
        <w:t>Issue the service capability</w:t>
      </w:r>
    </w:p>
    <w:p w:rsidR="009E7987" w:rsidRPr="0021242D" w:rsidRDefault="009E7987" w:rsidP="00B91F03">
      <w:pPr>
        <w:pStyle w:val="FL"/>
      </w:pPr>
      <w:r w:rsidRPr="0021242D">
        <w:object w:dxaOrig="6491" w:dyaOrig="3649">
          <v:shape id="_x0000_i1032" type="#_x0000_t75" style="width:324.85pt;height:182pt" o:ole="">
            <v:imagedata r:id="rId62" o:title=""/>
          </v:shape>
          <o:OLEObject Type="Embed" ProgID="Visio.Drawing.11" ShapeID="_x0000_i1032" DrawAspect="Content" ObjectID="_1492401388" r:id="rId63"/>
        </w:object>
      </w:r>
    </w:p>
    <w:p w:rsidR="009E7987" w:rsidRPr="0021242D" w:rsidRDefault="009E7987" w:rsidP="00F67FA7">
      <w:pPr>
        <w:pStyle w:val="TF"/>
      </w:pPr>
      <w:r w:rsidRPr="0021242D">
        <w:t xml:space="preserve">Figure </w:t>
      </w:r>
      <w:r w:rsidR="00DD37E3">
        <w:t>6.2.3.</w:t>
      </w:r>
      <w:r w:rsidRPr="0021242D">
        <w:t>2.</w:t>
      </w:r>
      <w:r w:rsidR="00C561E7">
        <w:t>4</w:t>
      </w:r>
      <w:r w:rsidRPr="0021242D">
        <w:t>-1</w:t>
      </w:r>
      <w:r w:rsidR="00F67FA7" w:rsidRPr="0021242D">
        <w:t>:</w:t>
      </w:r>
      <w:r w:rsidRPr="0021242D">
        <w:t xml:space="preserve"> Service Subscription – getAE Diagram</w:t>
      </w:r>
    </w:p>
    <w:p w:rsidR="009E7987" w:rsidRPr="0021242D" w:rsidRDefault="00DD37E3" w:rsidP="009E7987">
      <w:pPr>
        <w:pStyle w:val="Heading5"/>
        <w:rPr>
          <w:lang w:val="en-US"/>
        </w:rPr>
      </w:pPr>
      <w:bookmarkStart w:id="125" w:name="_Toc418174047"/>
      <w:bookmarkStart w:id="126" w:name="_Toc418659856"/>
      <w:r>
        <w:rPr>
          <w:lang w:val="en-US"/>
        </w:rPr>
        <w:t>6.2.3.</w:t>
      </w:r>
      <w:r w:rsidR="009E7987" w:rsidRPr="0021242D">
        <w:rPr>
          <w:lang w:val="en-US"/>
        </w:rPr>
        <w:t>2.</w:t>
      </w:r>
      <w:r w:rsidR="00C561E7">
        <w:rPr>
          <w:lang w:val="en-US"/>
        </w:rPr>
        <w:t>5</w:t>
      </w:r>
      <w:r w:rsidR="009E7987" w:rsidRPr="0021242D">
        <w:rPr>
          <w:lang w:val="en-US"/>
        </w:rPr>
        <w:tab/>
      </w:r>
      <w:r w:rsidR="009E7987" w:rsidRPr="0021242D">
        <w:rPr>
          <w:lang w:val="en-US" w:eastAsia="ko-KR"/>
        </w:rPr>
        <w:t>Post-Conditions</w:t>
      </w:r>
      <w:bookmarkEnd w:id="125"/>
      <w:bookmarkEnd w:id="126"/>
    </w:p>
    <w:p w:rsidR="009E7987" w:rsidRPr="0021242D" w:rsidRDefault="009E7987" w:rsidP="009E7987">
      <w:pPr>
        <w:keepNext/>
        <w:rPr>
          <w:lang w:eastAsia="ko-KR"/>
        </w:rPr>
      </w:pPr>
      <w:r w:rsidRPr="0021242D">
        <w:rPr>
          <w:lang w:eastAsia="ko-KR"/>
        </w:rPr>
        <w:t>Not Applicable</w:t>
      </w:r>
      <w:r w:rsidR="00F67FA7" w:rsidRPr="0021242D">
        <w:rPr>
          <w:lang w:eastAsia="ko-KR"/>
        </w:rPr>
        <w:t>.</w:t>
      </w:r>
    </w:p>
    <w:p w:rsidR="009E7987" w:rsidRPr="0021242D" w:rsidRDefault="00DD37E3" w:rsidP="009E7987">
      <w:pPr>
        <w:pStyle w:val="Heading5"/>
        <w:rPr>
          <w:lang w:val="en-US"/>
        </w:rPr>
      </w:pPr>
      <w:bookmarkStart w:id="127" w:name="_Toc418174048"/>
      <w:bookmarkStart w:id="128" w:name="_Toc418659857"/>
      <w:r>
        <w:rPr>
          <w:lang w:val="en-US"/>
        </w:rPr>
        <w:t>6.2.3.</w:t>
      </w:r>
      <w:r w:rsidR="009E7987" w:rsidRPr="0021242D">
        <w:rPr>
          <w:lang w:val="en-US"/>
        </w:rPr>
        <w:t>2.</w:t>
      </w:r>
      <w:r w:rsidR="00C561E7">
        <w:rPr>
          <w:lang w:val="en-US"/>
        </w:rPr>
        <w:t>6</w:t>
      </w:r>
      <w:r w:rsidR="009E7987" w:rsidRPr="0021242D">
        <w:rPr>
          <w:lang w:val="en-US"/>
        </w:rPr>
        <w:tab/>
      </w:r>
      <w:r w:rsidR="009E7987" w:rsidRPr="0021242D">
        <w:rPr>
          <w:lang w:val="en-US" w:eastAsia="ko-KR"/>
        </w:rPr>
        <w:t>Exceptions</w:t>
      </w:r>
      <w:bookmarkEnd w:id="127"/>
      <w:bookmarkEnd w:id="128"/>
    </w:p>
    <w:p w:rsidR="009E7987" w:rsidRPr="0021242D" w:rsidRDefault="009E7987" w:rsidP="009E7987">
      <w:pPr>
        <w:keepNext/>
      </w:pPr>
      <w:r w:rsidRPr="0021242D">
        <w:rPr>
          <w:lang w:eastAsia="ko-KR"/>
        </w:rPr>
        <w:t>Not Applicable</w:t>
      </w:r>
      <w:r w:rsidR="00F67FA7" w:rsidRPr="0021242D">
        <w:rPr>
          <w:lang w:eastAsia="ko-KR"/>
        </w:rPr>
        <w:t>.</w:t>
      </w:r>
    </w:p>
    <w:p w:rsidR="009E7987" w:rsidRPr="0021242D" w:rsidRDefault="00DD37E3" w:rsidP="009E7987">
      <w:pPr>
        <w:pStyle w:val="Heading5"/>
        <w:rPr>
          <w:lang w:val="en-US"/>
        </w:rPr>
      </w:pPr>
      <w:bookmarkStart w:id="129" w:name="_Toc418174049"/>
      <w:bookmarkStart w:id="130" w:name="_Toc418659858"/>
      <w:r>
        <w:rPr>
          <w:lang w:val="en-US"/>
        </w:rPr>
        <w:t>6.2.3.</w:t>
      </w:r>
      <w:r w:rsidR="009E7987" w:rsidRPr="0021242D">
        <w:rPr>
          <w:lang w:val="en-US"/>
        </w:rPr>
        <w:t>2.</w:t>
      </w:r>
      <w:r w:rsidR="00C561E7">
        <w:rPr>
          <w:lang w:val="en-US"/>
        </w:rPr>
        <w:t>7</w:t>
      </w:r>
      <w:r w:rsidR="009E7987" w:rsidRPr="0021242D">
        <w:rPr>
          <w:lang w:val="en-US"/>
        </w:rPr>
        <w:tab/>
      </w:r>
      <w:r w:rsidR="009E7987" w:rsidRPr="0021242D">
        <w:rPr>
          <w:lang w:val="en-US" w:eastAsia="ko-KR"/>
        </w:rPr>
        <w:t>Policies for Use</w:t>
      </w:r>
      <w:bookmarkEnd w:id="129"/>
      <w:bookmarkEnd w:id="130"/>
    </w:p>
    <w:p w:rsidR="009E7987" w:rsidRPr="0021242D" w:rsidRDefault="009E7987" w:rsidP="009E7987">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9E7987" w:rsidRPr="0021242D" w:rsidRDefault="009E7987" w:rsidP="009E7987">
      <w:pPr>
        <w:rPr>
          <w:color w:val="000000"/>
        </w:rPr>
      </w:pPr>
      <w:r w:rsidRPr="0021242D">
        <w:rPr>
          <w:color w:val="000000"/>
        </w:rPr>
        <w:t>Transaction Pattern: Participation allowed</w:t>
      </w:r>
    </w:p>
    <w:p w:rsidR="009E7987" w:rsidRPr="0021242D" w:rsidRDefault="00DD37E3" w:rsidP="009E7987">
      <w:pPr>
        <w:pStyle w:val="Heading5"/>
        <w:rPr>
          <w:lang w:val="en-US"/>
        </w:rPr>
      </w:pPr>
      <w:bookmarkStart w:id="131" w:name="_Toc418174050"/>
      <w:bookmarkStart w:id="132" w:name="_Toc418659859"/>
      <w:r>
        <w:rPr>
          <w:lang w:val="en-US"/>
        </w:rPr>
        <w:lastRenderedPageBreak/>
        <w:t>6.2.3.</w:t>
      </w:r>
      <w:r w:rsidR="009E7987" w:rsidRPr="0021242D">
        <w:rPr>
          <w:lang w:val="en-US"/>
        </w:rPr>
        <w:t>2.</w:t>
      </w:r>
      <w:r w:rsidR="00C561E7">
        <w:rPr>
          <w:lang w:val="en-US"/>
        </w:rPr>
        <w:t>8</w:t>
      </w:r>
      <w:r w:rsidR="009E7987" w:rsidRPr="0021242D">
        <w:rPr>
          <w:lang w:val="en-US"/>
        </w:rPr>
        <w:tab/>
        <w:t>oneM2M Resource Interworking</w:t>
      </w:r>
      <w:bookmarkEnd w:id="131"/>
      <w:bookmarkEnd w:id="132"/>
    </w:p>
    <w:p w:rsidR="009E7987" w:rsidRPr="0021242D" w:rsidRDefault="009E7987" w:rsidP="009E7987">
      <w:pPr>
        <w:keepNext/>
      </w:pPr>
      <w:r w:rsidRPr="0021242D">
        <w:t>When an AE is registered using a CREATE operation on the &lt;AE&gt; resource, the AE is associated with the M2M Service Subscription which is returned along with the correlated AE information (</w:t>
      </w:r>
      <w:r w:rsidR="00A55D34" w:rsidRPr="0021242D">
        <w:t>e.g.</w:t>
      </w:r>
      <w:r w:rsidRPr="0021242D">
        <w:t xml:space="preserve"> Application, Device). </w:t>
      </w:r>
    </w:p>
    <w:p w:rsidR="009E7987" w:rsidRPr="00C561E7" w:rsidRDefault="00DD37E3" w:rsidP="009E7987">
      <w:pPr>
        <w:pStyle w:val="Heading4"/>
        <w:rPr>
          <w:lang w:val="en-US"/>
        </w:rPr>
      </w:pPr>
      <w:bookmarkStart w:id="133" w:name="_Toc417309466"/>
      <w:bookmarkStart w:id="134" w:name="_Toc418174051"/>
      <w:bookmarkStart w:id="135" w:name="_Toc418659860"/>
      <w:r>
        <w:rPr>
          <w:lang w:val="en-US"/>
        </w:rPr>
        <w:t>6.2.3.</w:t>
      </w:r>
      <w:r w:rsidR="009E7987" w:rsidRPr="00C561E7">
        <w:rPr>
          <w:lang w:val="en-US"/>
        </w:rPr>
        <w:t>3</w:t>
      </w:r>
      <w:r w:rsidR="009E7987" w:rsidRPr="00C561E7">
        <w:rPr>
          <w:lang w:val="en-US"/>
        </w:rPr>
        <w:tab/>
        <w:t>getBroker</w:t>
      </w:r>
      <w:bookmarkEnd w:id="133"/>
      <w:bookmarkEnd w:id="134"/>
      <w:bookmarkEnd w:id="135"/>
    </w:p>
    <w:p w:rsidR="00C561E7" w:rsidRPr="00C561E7" w:rsidRDefault="00DD37E3" w:rsidP="00C561E7">
      <w:pPr>
        <w:pStyle w:val="Heading5"/>
        <w:rPr>
          <w:lang w:val="en-US"/>
        </w:rPr>
      </w:pPr>
      <w:bookmarkStart w:id="136" w:name="_Toc418659861"/>
      <w:r>
        <w:rPr>
          <w:lang w:val="en-US"/>
        </w:rPr>
        <w:t>6.2.3.</w:t>
      </w:r>
      <w:r w:rsidR="00C561E7" w:rsidRPr="00C561E7">
        <w:rPr>
          <w:lang w:val="en-US"/>
        </w:rPr>
        <w:t>3.1</w:t>
      </w:r>
      <w:r w:rsidR="00C561E7" w:rsidRPr="00C561E7">
        <w:rPr>
          <w:lang w:val="en-US"/>
        </w:rPr>
        <w:tab/>
        <w:t>Description</w:t>
      </w:r>
      <w:bookmarkEnd w:id="136"/>
    </w:p>
    <w:p w:rsidR="009E7987" w:rsidRPr="00C561E7" w:rsidRDefault="009E7987" w:rsidP="009E7987">
      <w:pPr>
        <w:keepNext/>
      </w:pPr>
      <w:r w:rsidRPr="00C561E7">
        <w:t>This service capability obtains the Broker instance that will be used to subscribe and publish requests based on the requested M2M Service Capability (</w:t>
      </w:r>
      <w:r w:rsidR="00A55D34" w:rsidRPr="00C561E7">
        <w:t>e.g.</w:t>
      </w:r>
      <w:r w:rsidRPr="00C561E7">
        <w:t xml:space="preserve"> publishRequest, subscribeRequest), AE, Resource and M2M Service Subscription. </w:t>
      </w:r>
    </w:p>
    <w:p w:rsidR="009E7987" w:rsidRPr="00C561E7" w:rsidRDefault="009E7987" w:rsidP="009E7987">
      <w:pPr>
        <w:keepNext/>
      </w:pPr>
      <w:r w:rsidRPr="00C561E7">
        <w:t>For the publishRequest service capability the AE is the from AE-ID and the resource is the toResource representing a leaf node from the publication resource.</w:t>
      </w:r>
    </w:p>
    <w:p w:rsidR="009E7987" w:rsidRPr="00C561E7" w:rsidRDefault="009E7987" w:rsidP="009E7987">
      <w:pPr>
        <w:keepNext/>
      </w:pPr>
      <w:r w:rsidRPr="00C561E7">
        <w:t>For the subscribeRequest service capability the AE is the from AE-ID and the resource is the publication resource.</w:t>
      </w:r>
    </w:p>
    <w:p w:rsidR="009E7987" w:rsidRPr="00C561E7" w:rsidRDefault="00DD37E3" w:rsidP="009E7987">
      <w:pPr>
        <w:pStyle w:val="Heading5"/>
        <w:rPr>
          <w:lang w:val="en-US"/>
        </w:rPr>
      </w:pPr>
      <w:bookmarkStart w:id="137" w:name="_Toc418174052"/>
      <w:bookmarkStart w:id="138" w:name="_Toc418659862"/>
      <w:r>
        <w:rPr>
          <w:lang w:val="en-US"/>
        </w:rPr>
        <w:t>6.2.3.</w:t>
      </w:r>
      <w:r w:rsidR="009E7987" w:rsidRPr="00C561E7">
        <w:rPr>
          <w:lang w:val="en-US"/>
        </w:rPr>
        <w:t>3.</w:t>
      </w:r>
      <w:r w:rsidR="00C561E7">
        <w:rPr>
          <w:lang w:val="en-US"/>
        </w:rPr>
        <w:t>2</w:t>
      </w:r>
      <w:r w:rsidR="009E7987" w:rsidRPr="00C561E7">
        <w:rPr>
          <w:lang w:val="en-US"/>
        </w:rPr>
        <w:tab/>
      </w:r>
      <w:r w:rsidR="00D87590">
        <w:rPr>
          <w:lang w:val="en-US"/>
        </w:rPr>
        <w:t>Pre-Conditions</w:t>
      </w:r>
      <w:bookmarkEnd w:id="137"/>
      <w:bookmarkEnd w:id="138"/>
    </w:p>
    <w:p w:rsidR="009E7987" w:rsidRPr="0021242D" w:rsidRDefault="009E7987" w:rsidP="009E7987">
      <w:pPr>
        <w:keepNext/>
        <w:rPr>
          <w:lang w:eastAsia="ko-KR"/>
        </w:rPr>
      </w:pPr>
      <w:r w:rsidRPr="0021242D">
        <w:t>A correlation between a M2M Service Subscription, AE, Service Capability, Resource and Broker exist.</w:t>
      </w:r>
    </w:p>
    <w:p w:rsidR="009E7987" w:rsidRPr="0021242D" w:rsidRDefault="00DD37E3" w:rsidP="009E7987">
      <w:pPr>
        <w:pStyle w:val="Heading5"/>
        <w:rPr>
          <w:lang w:val="en-US"/>
        </w:rPr>
      </w:pPr>
      <w:bookmarkStart w:id="139" w:name="_Toc418174053"/>
      <w:bookmarkStart w:id="140" w:name="_Toc418659863"/>
      <w:r>
        <w:rPr>
          <w:lang w:val="en-US"/>
        </w:rPr>
        <w:t>6.2.3.</w:t>
      </w:r>
      <w:r w:rsidR="009E7987" w:rsidRPr="0021242D">
        <w:rPr>
          <w:lang w:val="en-US"/>
        </w:rPr>
        <w:t>3.</w:t>
      </w:r>
      <w:r w:rsidR="00C561E7">
        <w:rPr>
          <w:lang w:val="en-US"/>
        </w:rPr>
        <w:t>3</w:t>
      </w:r>
      <w:r w:rsidR="009E7987" w:rsidRPr="0021242D">
        <w:rPr>
          <w:lang w:val="en-US"/>
        </w:rPr>
        <w:tab/>
        <w:t xml:space="preserve">Signature </w:t>
      </w:r>
      <w:r w:rsidR="00DD5EC1" w:rsidRPr="0021242D">
        <w:rPr>
          <w:lang w:val="en-US"/>
        </w:rPr>
        <w:t>–</w:t>
      </w:r>
      <w:r w:rsidR="009E7987" w:rsidRPr="0021242D">
        <w:rPr>
          <w:lang w:val="en-US"/>
        </w:rPr>
        <w:t xml:space="preserve"> getBroker</w:t>
      </w:r>
      <w:bookmarkEnd w:id="139"/>
      <w:bookmarkEnd w:id="140"/>
    </w:p>
    <w:p w:rsidR="00324372" w:rsidRPr="0021242D" w:rsidRDefault="00324372" w:rsidP="00324372">
      <w:pPr>
        <w:pStyle w:val="TH"/>
      </w:pPr>
      <w:r w:rsidRPr="0021242D">
        <w:t xml:space="preserve">Table </w:t>
      </w:r>
      <w:r w:rsidR="00DD37E3">
        <w:t>6.2.3.</w:t>
      </w:r>
      <w:r w:rsidRPr="0021242D">
        <w:t>3.</w:t>
      </w:r>
      <w:r w:rsidR="00C561E7">
        <w:t>3</w:t>
      </w:r>
      <w:r w:rsidRPr="0021242D">
        <w:t>-1: Service Subscription - getBroker capability</w:t>
      </w:r>
    </w:p>
    <w:tbl>
      <w:tblPr>
        <w:tblW w:w="8816" w:type="dxa"/>
        <w:jc w:val="center"/>
        <w:tblLayout w:type="fixed"/>
        <w:tblCellMar>
          <w:left w:w="0" w:type="dxa"/>
          <w:right w:w="0" w:type="dxa"/>
        </w:tblCellMar>
        <w:tblLook w:val="0000"/>
      </w:tblPr>
      <w:tblGrid>
        <w:gridCol w:w="1709"/>
        <w:gridCol w:w="900"/>
        <w:gridCol w:w="900"/>
        <w:gridCol w:w="5307"/>
      </w:tblGrid>
      <w:tr w:rsidR="009E7987" w:rsidRPr="0021242D" w:rsidTr="00324372">
        <w:trPr>
          <w:tblHeader/>
          <w:jc w:val="center"/>
        </w:trPr>
        <w:tc>
          <w:tcPr>
            <w:tcW w:w="1709"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Description</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M2M Service Subscription Identifier (M2M-Service-Profile-ID).</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serviceCapId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M2M Service Capability Identifier (M2M-Serv-Cap-ID).</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aeId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 xml:space="preserve">The identifier of the AE </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resource</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identifier of the resource that is associated with the AE and M2M Service Subscription</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broker</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OUT</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 xml:space="preserve">The returned instance of the Broker service associated with the M2M Service Subscription. </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responseType</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OUT</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Response types:</w:t>
            </w:r>
          </w:p>
          <w:p w:rsidR="009E7987" w:rsidRPr="0021242D" w:rsidRDefault="009E7987" w:rsidP="00324372">
            <w:pPr>
              <w:pStyle w:val="TB1"/>
            </w:pPr>
            <w:r w:rsidRPr="0021242D">
              <w:t>Broker does not exist for requested M2M Service Capability, M2M Service Subscription and Resource</w:t>
            </w:r>
          </w:p>
        </w:tc>
      </w:tr>
    </w:tbl>
    <w:p w:rsidR="00324372" w:rsidRPr="0021242D" w:rsidRDefault="00324372" w:rsidP="00324372"/>
    <w:p w:rsidR="009E7987" w:rsidRPr="0021242D" w:rsidRDefault="00DD37E3" w:rsidP="009E7987">
      <w:pPr>
        <w:pStyle w:val="Heading5"/>
        <w:rPr>
          <w:lang w:val="en-US"/>
        </w:rPr>
      </w:pPr>
      <w:bookmarkStart w:id="141" w:name="_Toc418174054"/>
      <w:bookmarkStart w:id="142" w:name="_Toc418659864"/>
      <w:r>
        <w:rPr>
          <w:lang w:val="en-US"/>
        </w:rPr>
        <w:t>6.2.3.</w:t>
      </w:r>
      <w:r w:rsidR="009E7987" w:rsidRPr="0021242D">
        <w:rPr>
          <w:lang w:val="en-US"/>
        </w:rPr>
        <w:t>3.</w:t>
      </w:r>
      <w:r w:rsidR="00C561E7">
        <w:rPr>
          <w:lang w:val="en-US"/>
        </w:rPr>
        <w:t>4</w:t>
      </w:r>
      <w:r w:rsidR="009E7987" w:rsidRPr="0021242D">
        <w:rPr>
          <w:lang w:val="en-US"/>
        </w:rPr>
        <w:tab/>
      </w:r>
      <w:r w:rsidR="009E7987" w:rsidRPr="0021242D">
        <w:rPr>
          <w:lang w:val="en-US" w:eastAsia="ko-KR"/>
        </w:rPr>
        <w:t>Post-Conditions</w:t>
      </w:r>
      <w:bookmarkEnd w:id="141"/>
      <w:bookmarkEnd w:id="142"/>
    </w:p>
    <w:p w:rsidR="009E7987" w:rsidRPr="0021242D" w:rsidRDefault="009E7987" w:rsidP="009E7987">
      <w:pPr>
        <w:keepNext/>
        <w:rPr>
          <w:lang w:eastAsia="ko-KR"/>
        </w:rPr>
      </w:pPr>
      <w:r w:rsidRPr="0021242D">
        <w:rPr>
          <w:lang w:eastAsia="ko-KR"/>
        </w:rPr>
        <w:t>Not Applicable</w:t>
      </w:r>
      <w:r w:rsidR="00324372" w:rsidRPr="0021242D">
        <w:rPr>
          <w:lang w:eastAsia="ko-KR"/>
        </w:rPr>
        <w:t>.</w:t>
      </w:r>
    </w:p>
    <w:p w:rsidR="009E7987" w:rsidRPr="0021242D" w:rsidRDefault="00DD37E3" w:rsidP="009E7987">
      <w:pPr>
        <w:pStyle w:val="Heading5"/>
        <w:rPr>
          <w:lang w:val="en-US"/>
        </w:rPr>
      </w:pPr>
      <w:bookmarkStart w:id="143" w:name="_Toc418174055"/>
      <w:bookmarkStart w:id="144" w:name="_Toc418659865"/>
      <w:r>
        <w:rPr>
          <w:lang w:val="en-US"/>
        </w:rPr>
        <w:t>6.2.3.</w:t>
      </w:r>
      <w:r w:rsidR="009E7987" w:rsidRPr="0021242D">
        <w:rPr>
          <w:lang w:val="en-US"/>
        </w:rPr>
        <w:t>3.</w:t>
      </w:r>
      <w:r w:rsidR="00C561E7">
        <w:rPr>
          <w:lang w:val="en-US"/>
        </w:rPr>
        <w:t>5</w:t>
      </w:r>
      <w:r w:rsidR="009E7987" w:rsidRPr="0021242D">
        <w:rPr>
          <w:lang w:val="en-US"/>
        </w:rPr>
        <w:tab/>
      </w:r>
      <w:r w:rsidR="009E7987" w:rsidRPr="0021242D">
        <w:rPr>
          <w:lang w:val="en-US" w:eastAsia="ko-KR"/>
        </w:rPr>
        <w:t>Exceptions</w:t>
      </w:r>
      <w:bookmarkEnd w:id="143"/>
      <w:bookmarkEnd w:id="144"/>
    </w:p>
    <w:p w:rsidR="009E7987" w:rsidRPr="0021242D" w:rsidRDefault="009E7987" w:rsidP="009E7987">
      <w:pPr>
        <w:keepNext/>
      </w:pPr>
      <w:r w:rsidRPr="0021242D">
        <w:rPr>
          <w:lang w:eastAsia="ko-KR"/>
        </w:rPr>
        <w:t>Not Applicable</w:t>
      </w:r>
      <w:r w:rsidR="00324372" w:rsidRPr="0021242D">
        <w:rPr>
          <w:lang w:eastAsia="ko-KR"/>
        </w:rPr>
        <w:t>.</w:t>
      </w:r>
    </w:p>
    <w:p w:rsidR="009E7987" w:rsidRPr="0021242D" w:rsidRDefault="00DD37E3" w:rsidP="009E7987">
      <w:pPr>
        <w:pStyle w:val="Heading5"/>
        <w:rPr>
          <w:lang w:val="en-US"/>
        </w:rPr>
      </w:pPr>
      <w:bookmarkStart w:id="145" w:name="_Toc418174056"/>
      <w:bookmarkStart w:id="146" w:name="_Toc418659866"/>
      <w:r>
        <w:rPr>
          <w:lang w:val="en-US"/>
        </w:rPr>
        <w:t>6.2.3.</w:t>
      </w:r>
      <w:r w:rsidR="009E7987" w:rsidRPr="0021242D">
        <w:rPr>
          <w:lang w:val="en-US"/>
        </w:rPr>
        <w:t>3.</w:t>
      </w:r>
      <w:r w:rsidR="00C561E7">
        <w:rPr>
          <w:lang w:val="en-US"/>
        </w:rPr>
        <w:t>6</w:t>
      </w:r>
      <w:r w:rsidR="009E7987" w:rsidRPr="0021242D">
        <w:rPr>
          <w:lang w:val="en-US"/>
        </w:rPr>
        <w:tab/>
      </w:r>
      <w:r w:rsidR="009E7987" w:rsidRPr="0021242D">
        <w:rPr>
          <w:lang w:val="en-US" w:eastAsia="ko-KR"/>
        </w:rPr>
        <w:t>Policies for Use</w:t>
      </w:r>
      <w:bookmarkEnd w:id="145"/>
      <w:bookmarkEnd w:id="146"/>
    </w:p>
    <w:p w:rsidR="009E7987" w:rsidRPr="0021242D" w:rsidRDefault="009E7987" w:rsidP="009E7987">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9E7987" w:rsidRPr="0021242D" w:rsidRDefault="009E7987" w:rsidP="009E7987">
      <w:pPr>
        <w:rPr>
          <w:color w:val="000000"/>
        </w:rPr>
      </w:pPr>
      <w:r w:rsidRPr="0021242D">
        <w:rPr>
          <w:color w:val="000000"/>
        </w:rPr>
        <w:t>Transaction Pattern: Participation allowed</w:t>
      </w:r>
    </w:p>
    <w:p w:rsidR="009E7987" w:rsidRPr="0021242D" w:rsidRDefault="00DD37E3" w:rsidP="009E7987">
      <w:pPr>
        <w:pStyle w:val="Heading5"/>
        <w:rPr>
          <w:lang w:val="en-US"/>
        </w:rPr>
      </w:pPr>
      <w:bookmarkStart w:id="147" w:name="_Toc418174057"/>
      <w:bookmarkStart w:id="148" w:name="_Toc418659867"/>
      <w:r>
        <w:rPr>
          <w:lang w:val="en-US"/>
        </w:rPr>
        <w:t>6.2.3.</w:t>
      </w:r>
      <w:r w:rsidR="009E7987" w:rsidRPr="0021242D">
        <w:rPr>
          <w:lang w:val="en-US"/>
        </w:rPr>
        <w:t>3.</w:t>
      </w:r>
      <w:r w:rsidR="00C561E7">
        <w:rPr>
          <w:lang w:val="en-US"/>
        </w:rPr>
        <w:t>7</w:t>
      </w:r>
      <w:r w:rsidR="009E7987" w:rsidRPr="0021242D">
        <w:rPr>
          <w:lang w:val="en-US"/>
        </w:rPr>
        <w:tab/>
        <w:t>oneM2M Resource Interworking</w:t>
      </w:r>
      <w:bookmarkEnd w:id="147"/>
      <w:bookmarkEnd w:id="148"/>
    </w:p>
    <w:p w:rsidR="009E7987" w:rsidRPr="0021242D" w:rsidRDefault="009E7987" w:rsidP="009E7987">
      <w:pPr>
        <w:keepNext/>
      </w:pPr>
      <w:r w:rsidRPr="0021242D">
        <w:t>This service capability interworks with the following oneM2M Resource operations that are interworked are:</w:t>
      </w:r>
    </w:p>
    <w:p w:rsidR="009E7987" w:rsidRPr="0021242D" w:rsidRDefault="009E7987" w:rsidP="009E7987">
      <w:pPr>
        <w:keepNext/>
      </w:pPr>
      <w:r w:rsidRPr="0021242D">
        <w:t>Not Applicable</w:t>
      </w:r>
      <w:r w:rsidR="001737F6" w:rsidRPr="0021242D">
        <w:t>.</w:t>
      </w:r>
    </w:p>
    <w:p w:rsidR="009E7987" w:rsidRPr="00C561E7" w:rsidRDefault="00DD37E3" w:rsidP="009E7987">
      <w:pPr>
        <w:pStyle w:val="Heading4"/>
        <w:rPr>
          <w:lang w:val="en-US"/>
        </w:rPr>
      </w:pPr>
      <w:bookmarkStart w:id="149" w:name="_Toc417309467"/>
      <w:bookmarkStart w:id="150" w:name="_Toc418174058"/>
      <w:bookmarkStart w:id="151" w:name="_Toc418659868"/>
      <w:r>
        <w:rPr>
          <w:lang w:val="en-US"/>
        </w:rPr>
        <w:t>6.2.3.</w:t>
      </w:r>
      <w:r w:rsidR="00C561E7" w:rsidRPr="00C561E7">
        <w:rPr>
          <w:lang w:val="en-US"/>
        </w:rPr>
        <w:t>4</w:t>
      </w:r>
      <w:r w:rsidR="009E7987" w:rsidRPr="00C561E7">
        <w:rPr>
          <w:lang w:val="en-US"/>
        </w:rPr>
        <w:tab/>
        <w:t>getManagementAdapter</w:t>
      </w:r>
      <w:bookmarkEnd w:id="149"/>
      <w:bookmarkEnd w:id="150"/>
      <w:bookmarkEnd w:id="151"/>
    </w:p>
    <w:p w:rsidR="00C561E7" w:rsidRPr="00C561E7" w:rsidRDefault="00DD37E3" w:rsidP="00C561E7">
      <w:pPr>
        <w:pStyle w:val="Heading5"/>
        <w:rPr>
          <w:lang w:val="en-US"/>
        </w:rPr>
      </w:pPr>
      <w:bookmarkStart w:id="152" w:name="_Toc418659869"/>
      <w:r>
        <w:rPr>
          <w:lang w:val="en-US"/>
        </w:rPr>
        <w:t>6.2.3.</w:t>
      </w:r>
      <w:r w:rsidR="00C561E7" w:rsidRPr="00C561E7">
        <w:rPr>
          <w:lang w:val="en-US"/>
        </w:rPr>
        <w:t>4.1</w:t>
      </w:r>
      <w:r w:rsidR="00C561E7" w:rsidRPr="00C561E7">
        <w:rPr>
          <w:lang w:val="en-US"/>
        </w:rPr>
        <w:tab/>
        <w:t>Description</w:t>
      </w:r>
      <w:bookmarkEnd w:id="152"/>
    </w:p>
    <w:p w:rsidR="00C561E7" w:rsidRPr="00C561E7" w:rsidRDefault="00C561E7" w:rsidP="00C561E7"/>
    <w:p w:rsidR="009E7987" w:rsidRPr="00C561E7" w:rsidRDefault="009E7987" w:rsidP="009E7987">
      <w:r w:rsidRPr="00C561E7">
        <w:lastRenderedPageBreak/>
        <w:t>This service capability obtains the Management Adapter instance that will be used to manage device based on the requested M2M Service Capability (</w:t>
      </w:r>
      <w:r w:rsidR="00A55D34" w:rsidRPr="00C561E7">
        <w:t>e.g.</w:t>
      </w:r>
      <w:r w:rsidRPr="00C561E7">
        <w:t xml:space="preserve"> downloadFirmware, installFirmware) and device. </w:t>
      </w:r>
    </w:p>
    <w:p w:rsidR="009E7987" w:rsidRPr="00C561E7" w:rsidRDefault="00DD37E3" w:rsidP="009E7987">
      <w:pPr>
        <w:pStyle w:val="Heading5"/>
        <w:rPr>
          <w:lang w:val="en-US"/>
        </w:rPr>
      </w:pPr>
      <w:bookmarkStart w:id="153" w:name="_Toc418174059"/>
      <w:bookmarkStart w:id="154" w:name="_Toc418659870"/>
      <w:r>
        <w:rPr>
          <w:lang w:val="en-US"/>
        </w:rPr>
        <w:t>6.2.3.</w:t>
      </w:r>
      <w:r w:rsidR="009E7987" w:rsidRPr="00C561E7">
        <w:rPr>
          <w:lang w:val="en-US"/>
        </w:rPr>
        <w:t>4.</w:t>
      </w:r>
      <w:r w:rsidR="00C561E7">
        <w:rPr>
          <w:lang w:val="en-US"/>
        </w:rPr>
        <w:t>2</w:t>
      </w:r>
      <w:r w:rsidR="009E7987" w:rsidRPr="00C561E7">
        <w:rPr>
          <w:lang w:val="en-US"/>
        </w:rPr>
        <w:tab/>
      </w:r>
      <w:r w:rsidR="00D87590">
        <w:rPr>
          <w:lang w:val="en-US"/>
        </w:rPr>
        <w:t>Pre-Conditions</w:t>
      </w:r>
      <w:bookmarkEnd w:id="153"/>
      <w:bookmarkEnd w:id="154"/>
    </w:p>
    <w:p w:rsidR="009E7987" w:rsidRPr="0021242D" w:rsidRDefault="009E7987" w:rsidP="009E7987">
      <w:r w:rsidRPr="0021242D">
        <w:t>A correlation between a Management Adapter, the M2M Service Capability and device exist.</w:t>
      </w:r>
    </w:p>
    <w:p w:rsidR="009E7987" w:rsidRPr="0021242D" w:rsidRDefault="00DD37E3" w:rsidP="009E7987">
      <w:pPr>
        <w:pStyle w:val="Heading5"/>
        <w:rPr>
          <w:lang w:val="en-US"/>
        </w:rPr>
      </w:pPr>
      <w:bookmarkStart w:id="155" w:name="_Toc418174060"/>
      <w:bookmarkStart w:id="156" w:name="_Toc418659871"/>
      <w:r>
        <w:rPr>
          <w:lang w:val="en-US"/>
        </w:rPr>
        <w:t>6.2.3.</w:t>
      </w:r>
      <w:r w:rsidR="00935233" w:rsidRPr="00935233">
        <w:rPr>
          <w:lang w:val="en-US"/>
        </w:rPr>
        <w:t>4.</w:t>
      </w:r>
      <w:r w:rsidR="00C561E7">
        <w:rPr>
          <w:lang w:val="en-US"/>
        </w:rPr>
        <w:t>3</w:t>
      </w:r>
      <w:r w:rsidR="00935233" w:rsidRPr="00935233">
        <w:rPr>
          <w:lang w:val="en-US"/>
        </w:rPr>
        <w:tab/>
        <w:t>Signature - getManagementAdapter</w:t>
      </w:r>
      <w:bookmarkEnd w:id="155"/>
      <w:bookmarkEnd w:id="156"/>
    </w:p>
    <w:p w:rsidR="00324372" w:rsidRPr="0021242D" w:rsidRDefault="00935233" w:rsidP="00324372">
      <w:pPr>
        <w:pStyle w:val="TH"/>
      </w:pPr>
      <w:r w:rsidRPr="00935233">
        <w:t xml:space="preserve">Table </w:t>
      </w:r>
      <w:r w:rsidR="00DD37E3">
        <w:t>6.2.3.</w:t>
      </w:r>
      <w:r w:rsidRPr="00935233">
        <w:t>4.</w:t>
      </w:r>
      <w:r w:rsidR="00C561E7">
        <w:t>3</w:t>
      </w:r>
      <w:r w:rsidRPr="00935233">
        <w:t>-1: Service Subscription – getManagementAdapter capability</w:t>
      </w:r>
    </w:p>
    <w:tbl>
      <w:tblPr>
        <w:tblW w:w="8816" w:type="dxa"/>
        <w:jc w:val="center"/>
        <w:tblLayout w:type="fixed"/>
        <w:tblCellMar>
          <w:left w:w="0" w:type="dxa"/>
          <w:right w:w="0" w:type="dxa"/>
        </w:tblCellMar>
        <w:tblLook w:val="0000"/>
      </w:tblPr>
      <w:tblGrid>
        <w:gridCol w:w="1709"/>
        <w:gridCol w:w="900"/>
        <w:gridCol w:w="900"/>
        <w:gridCol w:w="5307"/>
      </w:tblGrid>
      <w:tr w:rsidR="009E7987" w:rsidRPr="0021242D" w:rsidTr="00324372">
        <w:trPr>
          <w:tblHeader/>
          <w:jc w:val="center"/>
        </w:trPr>
        <w:tc>
          <w:tcPr>
            <w:tcW w:w="1709"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Description</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serviceSubscriptionId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9E7987" w:rsidRPr="0021242D" w:rsidRDefault="002D5943" w:rsidP="00324372">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The M2M Service Subscription Identifier (M2M-Service-Profile-ID)</w:t>
            </w:r>
            <w:r w:rsidR="002D5943" w:rsidRPr="0021242D">
              <w:rPr>
                <w:lang w:eastAsia="zh-CN"/>
              </w:rPr>
              <w:t>, is optional when the deviceId is unique across M2M Service Subscription.</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serviceCapId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The M2M Service Capability Identifier (M2M-Serv-Cap-ID).</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deviceId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The unique device identifier in the context of the M2M Service Subscription.</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managementAdapter</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 xml:space="preserve">The returned instance of the Management Adapter service associated with the subscription. </w:t>
            </w:r>
          </w:p>
        </w:tc>
      </w:tr>
      <w:tr w:rsidR="009E7987" w:rsidRPr="0021242D" w:rsidTr="00324372">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responseType</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9E7987" w:rsidRPr="0021242D" w:rsidRDefault="009E7987" w:rsidP="0032437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9E7987" w:rsidRPr="0021242D" w:rsidRDefault="009E7987" w:rsidP="00B95CCF">
            <w:pPr>
              <w:pStyle w:val="TAL"/>
              <w:rPr>
                <w:rFonts w:ascii="Times New Roman" w:hAnsi="Times New Roman"/>
                <w:sz w:val="20"/>
                <w:lang w:eastAsia="zh-CN"/>
              </w:rPr>
            </w:pPr>
            <w:r w:rsidRPr="0021242D">
              <w:t>Response types:</w:t>
            </w:r>
          </w:p>
          <w:p w:rsidR="009E7987" w:rsidRPr="0021242D" w:rsidRDefault="009E7987" w:rsidP="00B95CCF">
            <w:pPr>
              <w:pStyle w:val="TB1"/>
              <w:rPr>
                <w:lang w:eastAsia="zh-CN"/>
              </w:rPr>
            </w:pPr>
            <w:r w:rsidRPr="0021242D">
              <w:rPr>
                <w:lang w:eastAsia="zh-CN"/>
              </w:rPr>
              <w:t xml:space="preserve">Management Adapter does not exist </w:t>
            </w:r>
          </w:p>
        </w:tc>
      </w:tr>
    </w:tbl>
    <w:p w:rsidR="00324372" w:rsidRPr="0021242D" w:rsidRDefault="00324372" w:rsidP="00324372"/>
    <w:p w:rsidR="009E7987" w:rsidRPr="0021242D" w:rsidRDefault="00DD37E3" w:rsidP="009E7987">
      <w:pPr>
        <w:pStyle w:val="Heading5"/>
        <w:rPr>
          <w:lang w:val="en-US"/>
        </w:rPr>
      </w:pPr>
      <w:bookmarkStart w:id="157" w:name="_Toc418174061"/>
      <w:bookmarkStart w:id="158" w:name="_Toc418659872"/>
      <w:r>
        <w:rPr>
          <w:lang w:val="en-US"/>
        </w:rPr>
        <w:t>6.2.3.</w:t>
      </w:r>
      <w:r w:rsidR="009E7987" w:rsidRPr="0021242D">
        <w:rPr>
          <w:lang w:val="en-US"/>
        </w:rPr>
        <w:t>4.</w:t>
      </w:r>
      <w:r w:rsidR="00C561E7">
        <w:rPr>
          <w:lang w:val="en-US"/>
        </w:rPr>
        <w:t>4</w:t>
      </w:r>
      <w:r w:rsidR="009E7987" w:rsidRPr="0021242D">
        <w:rPr>
          <w:lang w:val="en-US"/>
        </w:rPr>
        <w:tab/>
      </w:r>
      <w:r w:rsidR="009E7987" w:rsidRPr="0021242D">
        <w:rPr>
          <w:lang w:val="en-US" w:eastAsia="ko-KR"/>
        </w:rPr>
        <w:t>Post-Conditions</w:t>
      </w:r>
      <w:bookmarkEnd w:id="157"/>
      <w:bookmarkEnd w:id="158"/>
    </w:p>
    <w:p w:rsidR="009E7987" w:rsidRPr="0021242D" w:rsidRDefault="009E7987" w:rsidP="009E7987">
      <w:r w:rsidRPr="0021242D">
        <w:t>Not Applicable</w:t>
      </w:r>
      <w:r w:rsidR="00324372" w:rsidRPr="0021242D">
        <w:t>.</w:t>
      </w:r>
    </w:p>
    <w:p w:rsidR="009E7987" w:rsidRPr="0021242D" w:rsidRDefault="00DD37E3" w:rsidP="009E7987">
      <w:pPr>
        <w:pStyle w:val="Heading5"/>
        <w:rPr>
          <w:lang w:val="en-US"/>
        </w:rPr>
      </w:pPr>
      <w:bookmarkStart w:id="159" w:name="_Toc418174062"/>
      <w:bookmarkStart w:id="160" w:name="_Toc418659873"/>
      <w:r>
        <w:rPr>
          <w:lang w:val="en-US"/>
        </w:rPr>
        <w:t>6.2.3.</w:t>
      </w:r>
      <w:r w:rsidR="009E7987" w:rsidRPr="0021242D">
        <w:rPr>
          <w:lang w:val="en-US"/>
        </w:rPr>
        <w:t>4.</w:t>
      </w:r>
      <w:r w:rsidR="00C561E7">
        <w:rPr>
          <w:lang w:val="en-US"/>
        </w:rPr>
        <w:t>5</w:t>
      </w:r>
      <w:r w:rsidR="009E7987" w:rsidRPr="0021242D">
        <w:rPr>
          <w:lang w:val="en-US"/>
        </w:rPr>
        <w:tab/>
      </w:r>
      <w:r w:rsidR="009E7987" w:rsidRPr="0021242D">
        <w:rPr>
          <w:lang w:val="en-US" w:eastAsia="ko-KR"/>
        </w:rPr>
        <w:t>Exceptions</w:t>
      </w:r>
      <w:bookmarkEnd w:id="159"/>
      <w:bookmarkEnd w:id="160"/>
    </w:p>
    <w:p w:rsidR="009E7987" w:rsidRPr="0021242D" w:rsidRDefault="009E7987" w:rsidP="009E7987">
      <w:r w:rsidRPr="0021242D">
        <w:t>Not Applicable</w:t>
      </w:r>
      <w:r w:rsidR="00324372" w:rsidRPr="0021242D">
        <w:t>.</w:t>
      </w:r>
    </w:p>
    <w:p w:rsidR="009E7987" w:rsidRPr="0021242D" w:rsidRDefault="00DD37E3" w:rsidP="009E7987">
      <w:pPr>
        <w:pStyle w:val="Heading5"/>
        <w:rPr>
          <w:lang w:val="en-US"/>
        </w:rPr>
      </w:pPr>
      <w:bookmarkStart w:id="161" w:name="_Toc418174063"/>
      <w:bookmarkStart w:id="162" w:name="_Toc418659874"/>
      <w:r>
        <w:rPr>
          <w:lang w:val="en-US"/>
        </w:rPr>
        <w:t>6.2.3.</w:t>
      </w:r>
      <w:r w:rsidR="009E7987" w:rsidRPr="0021242D">
        <w:rPr>
          <w:lang w:val="en-US"/>
        </w:rPr>
        <w:t>4.</w:t>
      </w:r>
      <w:r w:rsidR="00C561E7">
        <w:rPr>
          <w:lang w:val="en-US"/>
        </w:rPr>
        <w:t>6</w:t>
      </w:r>
      <w:r w:rsidR="009E7987" w:rsidRPr="0021242D">
        <w:rPr>
          <w:lang w:val="en-US"/>
        </w:rPr>
        <w:tab/>
      </w:r>
      <w:r w:rsidR="009E7987" w:rsidRPr="0021242D">
        <w:rPr>
          <w:lang w:val="en-US" w:eastAsia="ko-KR"/>
        </w:rPr>
        <w:t>Policies for Use</w:t>
      </w:r>
      <w:bookmarkEnd w:id="161"/>
      <w:bookmarkEnd w:id="162"/>
    </w:p>
    <w:p w:rsidR="009E7987" w:rsidRPr="0021242D" w:rsidRDefault="009E7987" w:rsidP="009E7987">
      <w:r w:rsidRPr="0021242D">
        <w:t>Message Exchange Patterns: In-Out</w:t>
      </w:r>
    </w:p>
    <w:p w:rsidR="009E7987" w:rsidRPr="0021242D" w:rsidRDefault="009E7987" w:rsidP="009E7987">
      <w:r w:rsidRPr="0021242D">
        <w:t>Transaction Pattern: Participation allowed</w:t>
      </w:r>
    </w:p>
    <w:p w:rsidR="009E7987" w:rsidRPr="0021242D" w:rsidRDefault="00DD37E3" w:rsidP="009E7987">
      <w:pPr>
        <w:pStyle w:val="Heading5"/>
        <w:rPr>
          <w:lang w:val="en-US"/>
        </w:rPr>
      </w:pPr>
      <w:bookmarkStart w:id="163" w:name="_Toc418174064"/>
      <w:bookmarkStart w:id="164" w:name="_Toc418659875"/>
      <w:r>
        <w:rPr>
          <w:lang w:val="en-US"/>
        </w:rPr>
        <w:t>6.2.3.</w:t>
      </w:r>
      <w:r w:rsidR="009E7987" w:rsidRPr="0021242D">
        <w:rPr>
          <w:lang w:val="en-US"/>
        </w:rPr>
        <w:t>4.</w:t>
      </w:r>
      <w:r w:rsidR="00C561E7">
        <w:rPr>
          <w:lang w:val="en-US"/>
        </w:rPr>
        <w:t>7</w:t>
      </w:r>
      <w:r w:rsidR="009E7987" w:rsidRPr="0021242D">
        <w:rPr>
          <w:lang w:val="en-US"/>
        </w:rPr>
        <w:tab/>
        <w:t>oneM2M Resource Interworking</w:t>
      </w:r>
      <w:bookmarkEnd w:id="163"/>
      <w:bookmarkEnd w:id="164"/>
    </w:p>
    <w:p w:rsidR="009E7987" w:rsidRPr="0021242D" w:rsidRDefault="009E7987" w:rsidP="009E7987">
      <w:r w:rsidRPr="0021242D">
        <w:t>This service capability interworks with the following oneM2M Resource operations that are interworked are:</w:t>
      </w:r>
    </w:p>
    <w:p w:rsidR="009E7987" w:rsidRPr="0021242D" w:rsidRDefault="009E7987" w:rsidP="009E7987">
      <w:r w:rsidRPr="00F6363C">
        <w:t>Not Applicable</w:t>
      </w:r>
      <w:r w:rsidR="00324372" w:rsidRPr="00F6363C">
        <w:t>.</w:t>
      </w:r>
    </w:p>
    <w:p w:rsidR="009E7987" w:rsidRPr="00DD37E3" w:rsidRDefault="00DD37E3" w:rsidP="00DD37E3">
      <w:pPr>
        <w:pStyle w:val="Heading4"/>
      </w:pPr>
      <w:bookmarkStart w:id="165" w:name="_Toc417309468"/>
      <w:bookmarkStart w:id="166" w:name="_Toc418174065"/>
      <w:bookmarkStart w:id="167" w:name="_Toc418659876"/>
      <w:r>
        <w:lastRenderedPageBreak/>
        <w:t>6.2.3.</w:t>
      </w:r>
      <w:r w:rsidR="009E7987" w:rsidRPr="00DD37E3">
        <w:t>5</w:t>
      </w:r>
      <w:r w:rsidR="009E7987" w:rsidRPr="00DD37E3">
        <w:tab/>
        <w:t>getTransportAdapter</w:t>
      </w:r>
      <w:bookmarkEnd w:id="165"/>
      <w:bookmarkEnd w:id="166"/>
      <w:bookmarkEnd w:id="167"/>
    </w:p>
    <w:p w:rsidR="00C561E7" w:rsidRPr="00C561E7" w:rsidRDefault="00DD37E3" w:rsidP="00C561E7">
      <w:pPr>
        <w:pStyle w:val="Heading5"/>
        <w:rPr>
          <w:lang w:val="en-US"/>
        </w:rPr>
      </w:pPr>
      <w:bookmarkStart w:id="168" w:name="_Toc418659877"/>
      <w:r>
        <w:rPr>
          <w:lang w:val="en-US"/>
        </w:rPr>
        <w:t>6.2.3.</w:t>
      </w:r>
      <w:r w:rsidR="00C561E7" w:rsidRPr="00C561E7">
        <w:rPr>
          <w:lang w:val="en-US"/>
        </w:rPr>
        <w:t>5.1</w:t>
      </w:r>
      <w:r w:rsidR="00C561E7" w:rsidRPr="00C561E7">
        <w:rPr>
          <w:lang w:val="en-US"/>
        </w:rPr>
        <w:tab/>
        <w:t>Description</w:t>
      </w:r>
      <w:bookmarkEnd w:id="168"/>
    </w:p>
    <w:p w:rsidR="009E7987" w:rsidRPr="00C561E7" w:rsidRDefault="009E7987" w:rsidP="009E7987">
      <w:pPr>
        <w:keepNext/>
      </w:pPr>
      <w:r w:rsidRPr="00C561E7">
        <w:t xml:space="preserve">This service capability obtains the Transport adapter instance that will be used to send requests based on the requested M2M Service Capability, AE and M2M Service Subscription. </w:t>
      </w:r>
    </w:p>
    <w:p w:rsidR="009E7987" w:rsidRPr="00C561E7" w:rsidRDefault="00DD37E3" w:rsidP="009E7987">
      <w:pPr>
        <w:pStyle w:val="Heading5"/>
        <w:rPr>
          <w:lang w:val="en-US"/>
        </w:rPr>
      </w:pPr>
      <w:bookmarkStart w:id="169" w:name="_Toc418174066"/>
      <w:bookmarkStart w:id="170" w:name="_Toc418659878"/>
      <w:r>
        <w:rPr>
          <w:lang w:val="en-US"/>
        </w:rPr>
        <w:t>6.2.3.</w:t>
      </w:r>
      <w:r w:rsidR="009E7987" w:rsidRPr="00C561E7">
        <w:rPr>
          <w:lang w:val="en-US"/>
        </w:rPr>
        <w:t>5.</w:t>
      </w:r>
      <w:r w:rsidR="00C561E7" w:rsidRPr="00C561E7">
        <w:rPr>
          <w:lang w:val="en-US"/>
        </w:rPr>
        <w:t>2</w:t>
      </w:r>
      <w:r w:rsidR="009E7987" w:rsidRPr="00C561E7">
        <w:rPr>
          <w:lang w:val="en-US"/>
        </w:rPr>
        <w:tab/>
      </w:r>
      <w:r w:rsidR="00D87590">
        <w:rPr>
          <w:lang w:val="en-US"/>
        </w:rPr>
        <w:t>Pre-Conditions</w:t>
      </w:r>
      <w:bookmarkEnd w:id="169"/>
      <w:bookmarkEnd w:id="170"/>
    </w:p>
    <w:p w:rsidR="009E7987" w:rsidRPr="0021242D" w:rsidRDefault="009E7987" w:rsidP="009E7987">
      <w:pPr>
        <w:keepNext/>
        <w:rPr>
          <w:lang w:eastAsia="ko-KR"/>
        </w:rPr>
      </w:pPr>
      <w:r w:rsidRPr="0021242D">
        <w:t>A correlation between a M2M Service Subscription, AE and type of transport adapter (</w:t>
      </w:r>
      <w:r w:rsidR="00A55D34" w:rsidRPr="0021242D">
        <w:t>e.g.</w:t>
      </w:r>
      <w:r w:rsidRPr="0021242D">
        <w:t xml:space="preserve"> Broker) service exist.</w:t>
      </w:r>
    </w:p>
    <w:p w:rsidR="009E7987" w:rsidRPr="0021242D" w:rsidRDefault="00DD37E3" w:rsidP="009E7987">
      <w:pPr>
        <w:pStyle w:val="Heading5"/>
        <w:rPr>
          <w:lang w:val="en-US"/>
        </w:rPr>
      </w:pPr>
      <w:bookmarkStart w:id="171" w:name="_Toc418174067"/>
      <w:bookmarkStart w:id="172" w:name="_Toc418659879"/>
      <w:r>
        <w:rPr>
          <w:lang w:val="en-US"/>
        </w:rPr>
        <w:t>6.2.3.</w:t>
      </w:r>
      <w:r w:rsidR="00935233" w:rsidRPr="00935233">
        <w:rPr>
          <w:lang w:val="en-US"/>
        </w:rPr>
        <w:t>5.</w:t>
      </w:r>
      <w:r w:rsidR="00C561E7">
        <w:rPr>
          <w:lang w:val="en-US"/>
        </w:rPr>
        <w:t>3</w:t>
      </w:r>
      <w:r w:rsidR="00935233" w:rsidRPr="00935233">
        <w:rPr>
          <w:lang w:val="en-US"/>
        </w:rPr>
        <w:tab/>
        <w:t>Signature - getTransportAdapter</w:t>
      </w:r>
      <w:bookmarkEnd w:id="171"/>
      <w:bookmarkEnd w:id="172"/>
    </w:p>
    <w:p w:rsidR="00324372" w:rsidRPr="0021242D" w:rsidRDefault="00935233" w:rsidP="00324372">
      <w:pPr>
        <w:pStyle w:val="TH"/>
      </w:pPr>
      <w:r w:rsidRPr="00935233">
        <w:t xml:space="preserve">Table </w:t>
      </w:r>
      <w:r w:rsidR="00DD37E3">
        <w:t>6.2.3.</w:t>
      </w:r>
      <w:r w:rsidRPr="00935233">
        <w:t>5.</w:t>
      </w:r>
      <w:r w:rsidR="00C561E7">
        <w:t>3</w:t>
      </w:r>
      <w:r w:rsidRPr="00935233">
        <w:t>-1: Service Subscription – getTransportAdapter capability</w:t>
      </w:r>
    </w:p>
    <w:tbl>
      <w:tblPr>
        <w:tblW w:w="8816" w:type="dxa"/>
        <w:jc w:val="center"/>
        <w:tblLayout w:type="fixed"/>
        <w:tblCellMar>
          <w:left w:w="0" w:type="dxa"/>
          <w:right w:w="0" w:type="dxa"/>
        </w:tblCellMar>
        <w:tblLook w:val="0000"/>
      </w:tblPr>
      <w:tblGrid>
        <w:gridCol w:w="1709"/>
        <w:gridCol w:w="900"/>
        <w:gridCol w:w="900"/>
        <w:gridCol w:w="5307"/>
      </w:tblGrid>
      <w:tr w:rsidR="009E7987"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9E7987" w:rsidRPr="0021242D" w:rsidRDefault="009E7987" w:rsidP="0032437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324372">
            <w:pPr>
              <w:pStyle w:val="TAH"/>
            </w:pPr>
            <w:r w:rsidRPr="0021242D">
              <w:t>Description</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rPr>
                <w:lang w:eastAsia="ko-KR"/>
              </w:rPr>
            </w:pPr>
            <w:r w:rsidRPr="0021242D">
              <w:rPr>
                <w:lang w:eastAsia="ko-KR"/>
              </w:rPr>
              <w:t>serviceSubscriptionId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9E7987" w:rsidRPr="0021242D" w:rsidRDefault="009E7987" w:rsidP="00324372">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rPr>
                <w:lang w:eastAsia="ko-KR"/>
              </w:rPr>
            </w:pPr>
            <w:r w:rsidRPr="0021242D">
              <w:t>The M2M Service Subscription Identifier (M2M-Service-Profile-ID)</w:t>
            </w:r>
            <w:r w:rsidR="00A55D34" w:rsidRPr="0021242D">
              <w:t>'</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serviceCapId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M2M Service Capability Identifier (M2M-Serv-Cap-ID).</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aeId</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IN</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identifier of the AE that is to target of the request (</w:t>
            </w:r>
            <w:r w:rsidR="00A55D34" w:rsidRPr="0021242D">
              <w:t>"</w:t>
            </w:r>
            <w:r w:rsidRPr="0021242D">
              <w:t>to</w:t>
            </w:r>
            <w:r w:rsidR="00A55D34" w:rsidRPr="0021242D">
              <w:t>"</w:t>
            </w:r>
            <w:r w:rsidRPr="0021242D">
              <w:t xml:space="preserve">) (AE-ID) </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transportAdapter</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OUT</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The returned instance of the service (</w:t>
            </w:r>
            <w:r w:rsidR="00A55D34" w:rsidRPr="0021242D">
              <w:t>e.g.</w:t>
            </w:r>
            <w:r w:rsidRPr="0021242D">
              <w:t xml:space="preserve"> Broker) associated with the M2M Service Subscription. </w:t>
            </w:r>
          </w:p>
        </w:tc>
      </w:tr>
      <w:tr w:rsidR="009E7987" w:rsidRPr="0021242D" w:rsidTr="00B95CCF">
        <w:trPr>
          <w:tblHeader/>
          <w:jc w:val="center"/>
        </w:trPr>
        <w:tc>
          <w:tcPr>
            <w:tcW w:w="1709" w:type="dxa"/>
            <w:tcBorders>
              <w:left w:val="single" w:sz="1" w:space="0" w:color="000000"/>
              <w:bottom w:val="single" w:sz="1" w:space="0" w:color="000000"/>
            </w:tcBorders>
          </w:tcPr>
          <w:p w:rsidR="009E7987" w:rsidRPr="0021242D" w:rsidRDefault="009E7987" w:rsidP="00324372">
            <w:pPr>
              <w:pStyle w:val="TAL"/>
            </w:pPr>
            <w:r w:rsidRPr="0021242D">
              <w:t>responseType</w:t>
            </w:r>
          </w:p>
        </w:tc>
        <w:tc>
          <w:tcPr>
            <w:tcW w:w="900"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OUT</w:t>
            </w:r>
          </w:p>
        </w:tc>
        <w:tc>
          <w:tcPr>
            <w:tcW w:w="900" w:type="dxa"/>
            <w:tcBorders>
              <w:left w:val="single" w:sz="1" w:space="0" w:color="000000"/>
              <w:bottom w:val="single" w:sz="1" w:space="0" w:color="000000"/>
            </w:tcBorders>
          </w:tcPr>
          <w:p w:rsidR="009E7987" w:rsidRPr="0021242D" w:rsidRDefault="009E7987"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324372">
            <w:pPr>
              <w:pStyle w:val="TAL"/>
            </w:pPr>
            <w:r w:rsidRPr="0021242D">
              <w:t>Response types:</w:t>
            </w:r>
          </w:p>
          <w:p w:rsidR="009E7987" w:rsidRPr="0021242D" w:rsidRDefault="009E7987" w:rsidP="00B95CCF">
            <w:pPr>
              <w:pStyle w:val="TB1"/>
            </w:pPr>
            <w:r w:rsidRPr="0021242D">
              <w:t>Transport Adapter does not exist for requested M2M Service Capability, M2M Service Subscription and target</w:t>
            </w:r>
          </w:p>
        </w:tc>
      </w:tr>
    </w:tbl>
    <w:p w:rsidR="00324372" w:rsidRPr="0021242D" w:rsidRDefault="00324372" w:rsidP="00324372"/>
    <w:p w:rsidR="009E7987" w:rsidRPr="0021242D" w:rsidRDefault="00DD37E3" w:rsidP="009E7987">
      <w:pPr>
        <w:pStyle w:val="Heading5"/>
        <w:rPr>
          <w:lang w:val="en-US"/>
        </w:rPr>
      </w:pPr>
      <w:bookmarkStart w:id="173" w:name="_Toc418174068"/>
      <w:bookmarkStart w:id="174" w:name="_Toc418659880"/>
      <w:r>
        <w:rPr>
          <w:lang w:val="en-US"/>
        </w:rPr>
        <w:t>6.2.3.</w:t>
      </w:r>
      <w:r w:rsidR="009E7987" w:rsidRPr="0021242D">
        <w:rPr>
          <w:lang w:val="en-US"/>
        </w:rPr>
        <w:t>5.</w:t>
      </w:r>
      <w:r w:rsidR="00C561E7">
        <w:rPr>
          <w:lang w:val="en-US"/>
        </w:rPr>
        <w:t>4</w:t>
      </w:r>
      <w:r w:rsidR="009E7987" w:rsidRPr="0021242D">
        <w:rPr>
          <w:lang w:val="en-US"/>
        </w:rPr>
        <w:tab/>
      </w:r>
      <w:r w:rsidR="009E7987" w:rsidRPr="0021242D">
        <w:rPr>
          <w:lang w:val="en-US" w:eastAsia="ko-KR"/>
        </w:rPr>
        <w:t>Post-Conditions</w:t>
      </w:r>
      <w:bookmarkEnd w:id="173"/>
      <w:bookmarkEnd w:id="174"/>
    </w:p>
    <w:p w:rsidR="009E7987" w:rsidRPr="0021242D" w:rsidRDefault="009E7987" w:rsidP="009E7987">
      <w:pPr>
        <w:keepNext/>
        <w:rPr>
          <w:lang w:eastAsia="ko-KR"/>
        </w:rPr>
      </w:pPr>
      <w:r w:rsidRPr="0021242D">
        <w:rPr>
          <w:lang w:eastAsia="ko-KR"/>
        </w:rPr>
        <w:t>Not Applicable</w:t>
      </w:r>
      <w:r w:rsidR="00324372" w:rsidRPr="0021242D">
        <w:rPr>
          <w:lang w:eastAsia="ko-KR"/>
        </w:rPr>
        <w:t>.</w:t>
      </w:r>
    </w:p>
    <w:p w:rsidR="009E7987" w:rsidRPr="0021242D" w:rsidRDefault="00DD37E3" w:rsidP="009E7987">
      <w:pPr>
        <w:pStyle w:val="Heading5"/>
        <w:rPr>
          <w:lang w:val="en-US"/>
        </w:rPr>
      </w:pPr>
      <w:bookmarkStart w:id="175" w:name="_Toc418174069"/>
      <w:bookmarkStart w:id="176" w:name="_Toc418659881"/>
      <w:r>
        <w:rPr>
          <w:lang w:val="en-US"/>
        </w:rPr>
        <w:t>6.2.3.</w:t>
      </w:r>
      <w:r w:rsidR="009E7987" w:rsidRPr="0021242D">
        <w:rPr>
          <w:lang w:val="en-US"/>
        </w:rPr>
        <w:t>5.</w:t>
      </w:r>
      <w:r w:rsidR="00C561E7">
        <w:rPr>
          <w:lang w:val="en-US"/>
        </w:rPr>
        <w:t>5</w:t>
      </w:r>
      <w:r w:rsidR="009E7987" w:rsidRPr="0021242D">
        <w:rPr>
          <w:lang w:val="en-US"/>
        </w:rPr>
        <w:tab/>
      </w:r>
      <w:r w:rsidR="009E7987" w:rsidRPr="0021242D">
        <w:rPr>
          <w:lang w:val="en-US" w:eastAsia="ko-KR"/>
        </w:rPr>
        <w:t>Exceptions</w:t>
      </w:r>
      <w:bookmarkEnd w:id="175"/>
      <w:bookmarkEnd w:id="176"/>
    </w:p>
    <w:p w:rsidR="009E7987" w:rsidRPr="0021242D" w:rsidRDefault="009E7987" w:rsidP="009E7987">
      <w:pPr>
        <w:keepNext/>
      </w:pPr>
      <w:r w:rsidRPr="0021242D">
        <w:rPr>
          <w:lang w:eastAsia="ko-KR"/>
        </w:rPr>
        <w:t>Not Applicable</w:t>
      </w:r>
      <w:r w:rsidR="00324372" w:rsidRPr="0021242D">
        <w:rPr>
          <w:lang w:eastAsia="ko-KR"/>
        </w:rPr>
        <w:t>.</w:t>
      </w:r>
    </w:p>
    <w:p w:rsidR="009E7987" w:rsidRPr="0021242D" w:rsidRDefault="00DD37E3" w:rsidP="009E7987">
      <w:pPr>
        <w:pStyle w:val="Heading5"/>
        <w:rPr>
          <w:lang w:val="en-US"/>
        </w:rPr>
      </w:pPr>
      <w:bookmarkStart w:id="177" w:name="_Toc418174070"/>
      <w:bookmarkStart w:id="178" w:name="_Toc418659882"/>
      <w:r>
        <w:rPr>
          <w:lang w:val="en-US"/>
        </w:rPr>
        <w:t>6.2.3.</w:t>
      </w:r>
      <w:r w:rsidR="009E7987" w:rsidRPr="0021242D">
        <w:rPr>
          <w:lang w:val="en-US"/>
        </w:rPr>
        <w:t>5.</w:t>
      </w:r>
      <w:r w:rsidR="00C561E7">
        <w:rPr>
          <w:lang w:val="en-US"/>
        </w:rPr>
        <w:t>6</w:t>
      </w:r>
      <w:r w:rsidR="009E7987" w:rsidRPr="0021242D">
        <w:rPr>
          <w:lang w:val="en-US"/>
        </w:rPr>
        <w:tab/>
      </w:r>
      <w:r w:rsidR="009E7987" w:rsidRPr="0021242D">
        <w:rPr>
          <w:lang w:val="en-US" w:eastAsia="ko-KR"/>
        </w:rPr>
        <w:t>Policies for Use</w:t>
      </w:r>
      <w:bookmarkEnd w:id="177"/>
      <w:bookmarkEnd w:id="178"/>
    </w:p>
    <w:p w:rsidR="009E7987" w:rsidRPr="0021242D" w:rsidRDefault="009E7987" w:rsidP="009E7987">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9E7987" w:rsidRPr="0021242D" w:rsidRDefault="009E7987" w:rsidP="009E7987">
      <w:pPr>
        <w:rPr>
          <w:color w:val="000000"/>
        </w:rPr>
      </w:pPr>
      <w:r w:rsidRPr="0021242D">
        <w:rPr>
          <w:color w:val="000000"/>
        </w:rPr>
        <w:t>Transaction Pattern: Participation allowed</w:t>
      </w:r>
    </w:p>
    <w:p w:rsidR="009E7987" w:rsidRPr="0021242D" w:rsidRDefault="00DD37E3" w:rsidP="009E7987">
      <w:pPr>
        <w:pStyle w:val="Heading5"/>
        <w:rPr>
          <w:lang w:val="en-US"/>
        </w:rPr>
      </w:pPr>
      <w:bookmarkStart w:id="179" w:name="_Toc418174071"/>
      <w:bookmarkStart w:id="180" w:name="_Toc418659883"/>
      <w:r>
        <w:rPr>
          <w:lang w:val="en-US"/>
        </w:rPr>
        <w:t>6.2.3.</w:t>
      </w:r>
      <w:r w:rsidR="009E7987" w:rsidRPr="0021242D">
        <w:rPr>
          <w:lang w:val="en-US"/>
        </w:rPr>
        <w:t>5.</w:t>
      </w:r>
      <w:r w:rsidR="00C561E7">
        <w:rPr>
          <w:lang w:val="en-US"/>
        </w:rPr>
        <w:t>7</w:t>
      </w:r>
      <w:r w:rsidR="009E7987" w:rsidRPr="0021242D">
        <w:rPr>
          <w:lang w:val="en-US"/>
        </w:rPr>
        <w:tab/>
        <w:t>oneM2M Resource Interworking</w:t>
      </w:r>
      <w:bookmarkEnd w:id="179"/>
      <w:bookmarkEnd w:id="180"/>
    </w:p>
    <w:p w:rsidR="009E7987" w:rsidRPr="0021242D" w:rsidRDefault="009E7987" w:rsidP="009E7987">
      <w:pPr>
        <w:keepNext/>
      </w:pPr>
      <w:r w:rsidRPr="0021242D">
        <w:t>Not Applicable</w:t>
      </w:r>
      <w:r w:rsidR="00324372" w:rsidRPr="0021242D">
        <w:t>.</w:t>
      </w:r>
      <w:r w:rsidRPr="0021242D">
        <w:t xml:space="preserve"> </w:t>
      </w:r>
    </w:p>
    <w:p w:rsidR="00D43E20" w:rsidRPr="008512D4" w:rsidRDefault="00DD37E3" w:rsidP="00D43E20">
      <w:pPr>
        <w:pStyle w:val="Heading4"/>
        <w:rPr>
          <w:lang w:val="en-US"/>
        </w:rPr>
      </w:pPr>
      <w:bookmarkStart w:id="181" w:name="_Toc417309469"/>
      <w:bookmarkStart w:id="182" w:name="_Toc418174072"/>
      <w:bookmarkStart w:id="183" w:name="_Toc418659884"/>
      <w:r>
        <w:rPr>
          <w:lang w:val="en-US"/>
        </w:rPr>
        <w:t>6.2.3.</w:t>
      </w:r>
      <w:r w:rsidR="00D43E20" w:rsidRPr="008512D4">
        <w:rPr>
          <w:lang w:val="en-US"/>
        </w:rPr>
        <w:t>6</w:t>
      </w:r>
      <w:r w:rsidR="00D43E20" w:rsidRPr="008512D4">
        <w:rPr>
          <w:lang w:val="en-US"/>
        </w:rPr>
        <w:tab/>
        <w:t>associateAEWithServiceSubscription</w:t>
      </w:r>
      <w:bookmarkEnd w:id="181"/>
      <w:bookmarkEnd w:id="182"/>
      <w:bookmarkEnd w:id="183"/>
    </w:p>
    <w:p w:rsidR="008512D4" w:rsidRPr="008512D4" w:rsidRDefault="00DD37E3" w:rsidP="008512D4">
      <w:pPr>
        <w:pStyle w:val="Heading5"/>
        <w:rPr>
          <w:lang w:val="en-US"/>
        </w:rPr>
      </w:pPr>
      <w:bookmarkStart w:id="184" w:name="_Toc418659885"/>
      <w:r>
        <w:rPr>
          <w:lang w:val="en-US"/>
        </w:rPr>
        <w:t>6.2.3.</w:t>
      </w:r>
      <w:r w:rsidR="008512D4" w:rsidRPr="008512D4">
        <w:rPr>
          <w:lang w:val="en-US"/>
        </w:rPr>
        <w:t>6.1</w:t>
      </w:r>
      <w:r w:rsidR="008512D4" w:rsidRPr="008512D4">
        <w:rPr>
          <w:lang w:val="en-US"/>
        </w:rPr>
        <w:tab/>
        <w:t>Description</w:t>
      </w:r>
      <w:bookmarkEnd w:id="184"/>
    </w:p>
    <w:p w:rsidR="00D43E20" w:rsidRPr="008512D4" w:rsidRDefault="00D43E20" w:rsidP="00324372">
      <w:r w:rsidRPr="008512D4">
        <w:t>This service capability provides the ability to associate an AE with a M2M Service Subscription. This service capability shall be restricted to the Msc Reference Point.</w:t>
      </w:r>
    </w:p>
    <w:p w:rsidR="00D43E20" w:rsidRPr="008512D4" w:rsidRDefault="00DD37E3" w:rsidP="00D43E20">
      <w:pPr>
        <w:pStyle w:val="Heading5"/>
        <w:rPr>
          <w:lang w:val="en-US"/>
        </w:rPr>
      </w:pPr>
      <w:bookmarkStart w:id="185" w:name="_Toc418174073"/>
      <w:bookmarkStart w:id="186" w:name="_Toc418659886"/>
      <w:r>
        <w:rPr>
          <w:lang w:val="en-US"/>
        </w:rPr>
        <w:t>6.2.3.</w:t>
      </w:r>
      <w:r w:rsidR="00D43E20" w:rsidRPr="008512D4">
        <w:rPr>
          <w:lang w:val="en-US"/>
        </w:rPr>
        <w:t>6.</w:t>
      </w:r>
      <w:r w:rsidR="008512D4" w:rsidRPr="008512D4">
        <w:rPr>
          <w:lang w:val="en-US"/>
        </w:rPr>
        <w:t>2</w:t>
      </w:r>
      <w:r w:rsidR="00D43E20" w:rsidRPr="008512D4">
        <w:rPr>
          <w:lang w:val="en-US"/>
        </w:rPr>
        <w:tab/>
      </w:r>
      <w:r w:rsidR="00D87590">
        <w:rPr>
          <w:lang w:val="en-US"/>
        </w:rPr>
        <w:t>Pre-Conditions</w:t>
      </w:r>
      <w:bookmarkEnd w:id="185"/>
      <w:bookmarkEnd w:id="186"/>
    </w:p>
    <w:p w:rsidR="00D43E20" w:rsidRPr="0021242D" w:rsidRDefault="00D43E20" w:rsidP="00D43E20">
      <w:pPr>
        <w:keepNext/>
        <w:rPr>
          <w:lang w:eastAsia="ko-KR"/>
        </w:rPr>
      </w:pPr>
      <w:r w:rsidRPr="0021242D">
        <w:rPr>
          <w:lang w:eastAsia="ko-KR"/>
        </w:rPr>
        <w:t>One of the following combinations has to be unique within the M2M System for the AE to be associated with an M2M Service Subscription:</w:t>
      </w:r>
    </w:p>
    <w:p w:rsidR="00D43E20" w:rsidRPr="0021242D" w:rsidRDefault="00D43E20" w:rsidP="00324372">
      <w:pPr>
        <w:pStyle w:val="B1"/>
        <w:rPr>
          <w:lang w:eastAsia="ko-KR"/>
        </w:rPr>
      </w:pPr>
      <w:r w:rsidRPr="0021242D">
        <w:rPr>
          <w:lang w:eastAsia="ko-KR"/>
        </w:rPr>
        <w:t>Identifier of Application Entity (AE-ID)</w:t>
      </w:r>
      <w:r w:rsidR="00324372" w:rsidRPr="0021242D">
        <w:rPr>
          <w:lang w:eastAsia="ko-KR"/>
        </w:rPr>
        <w:t>;</w:t>
      </w:r>
      <w:r w:rsidRPr="0021242D">
        <w:rPr>
          <w:lang w:eastAsia="ko-KR"/>
        </w:rPr>
        <w:t xml:space="preserve"> or</w:t>
      </w:r>
    </w:p>
    <w:p w:rsidR="00D43E20" w:rsidRPr="0021242D" w:rsidRDefault="00D43E20" w:rsidP="00324372">
      <w:pPr>
        <w:pStyle w:val="B1"/>
        <w:rPr>
          <w:lang w:eastAsia="ko-KR"/>
        </w:rPr>
      </w:pPr>
      <w:r w:rsidRPr="0021242D">
        <w:rPr>
          <w:lang w:eastAsia="ko-KR"/>
        </w:rPr>
        <w:t>Identifier of the M2M Application (App-ID) and the credential identifier for the M2M Application.</w:t>
      </w:r>
    </w:p>
    <w:p w:rsidR="00D43E20" w:rsidRPr="0021242D" w:rsidRDefault="00D43E20" w:rsidP="00D43E20">
      <w:pPr>
        <w:rPr>
          <w:lang w:eastAsia="ko-KR"/>
        </w:rPr>
      </w:pPr>
      <w:r w:rsidRPr="0021242D">
        <w:rPr>
          <w:lang w:eastAsia="ko-KR"/>
        </w:rPr>
        <w:t xml:space="preserve">The M2M System is pre-provisioned with the Application Rule (clause </w:t>
      </w:r>
      <w:r w:rsidR="000D3A8F">
        <w:rPr>
          <w:lang w:eastAsia="ko-KR"/>
        </w:rPr>
        <w:t>6.9.2.5</w:t>
      </w:r>
      <w:r w:rsidRPr="0021242D">
        <w:rPr>
          <w:lang w:eastAsia="ko-KR"/>
        </w:rPr>
        <w:t>) that includes one of the above combinations in order for a M2M Service Subscription to the returned.</w:t>
      </w:r>
    </w:p>
    <w:p w:rsidR="00D43E20" w:rsidRPr="0021242D" w:rsidRDefault="00DD37E3" w:rsidP="00D43E20">
      <w:pPr>
        <w:pStyle w:val="Heading5"/>
        <w:rPr>
          <w:lang w:val="en-US"/>
        </w:rPr>
      </w:pPr>
      <w:bookmarkStart w:id="187" w:name="_Toc418174074"/>
      <w:bookmarkStart w:id="188" w:name="_Toc418659887"/>
      <w:r>
        <w:rPr>
          <w:lang w:val="en-US"/>
        </w:rPr>
        <w:lastRenderedPageBreak/>
        <w:t>6.2.3.</w:t>
      </w:r>
      <w:r w:rsidR="00D43E20" w:rsidRPr="0021242D">
        <w:rPr>
          <w:lang w:val="en-US"/>
        </w:rPr>
        <w:t>6.</w:t>
      </w:r>
      <w:r w:rsidR="008512D4">
        <w:rPr>
          <w:lang w:val="en-US"/>
        </w:rPr>
        <w:t>3</w:t>
      </w:r>
      <w:r w:rsidR="00D43E20" w:rsidRPr="0021242D">
        <w:rPr>
          <w:lang w:val="en-US"/>
        </w:rPr>
        <w:tab/>
        <w:t>Signature – associateAEWithServiceSubscription</w:t>
      </w:r>
      <w:bookmarkEnd w:id="187"/>
      <w:bookmarkEnd w:id="188"/>
    </w:p>
    <w:p w:rsidR="00324372" w:rsidRPr="0021242D" w:rsidRDefault="00324372" w:rsidP="00324372">
      <w:pPr>
        <w:pStyle w:val="TH"/>
      </w:pPr>
      <w:r w:rsidRPr="0021242D">
        <w:t xml:space="preserve">Table </w:t>
      </w:r>
      <w:r w:rsidR="00DD37E3">
        <w:t>6.2.3.</w:t>
      </w:r>
      <w:r w:rsidRPr="0021242D">
        <w:t>6.</w:t>
      </w:r>
      <w:r w:rsidR="008512D4">
        <w:t>3</w:t>
      </w:r>
      <w:r w:rsidRPr="0021242D">
        <w:t>-1: Service Subscription – associateAEWithServiceSubscription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324372">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32437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32437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32437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324372">
            <w:pPr>
              <w:pStyle w:val="TAH"/>
            </w:pPr>
            <w:r w:rsidRPr="0021242D">
              <w:t>Description</w:t>
            </w:r>
          </w:p>
        </w:tc>
      </w:tr>
      <w:tr w:rsidR="00D43E20" w:rsidRPr="0021242D" w:rsidDel="002C530E" w:rsidTr="00324372">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IN</w:t>
            </w:r>
          </w:p>
        </w:tc>
        <w:tc>
          <w:tcPr>
            <w:tcW w:w="900" w:type="dxa"/>
            <w:tcBorders>
              <w:left w:val="single" w:sz="1" w:space="0" w:color="000000"/>
              <w:bottom w:val="single" w:sz="1" w:space="0" w:color="000000"/>
            </w:tcBorders>
          </w:tcPr>
          <w:p w:rsidR="00D43E20" w:rsidRPr="0021242D" w:rsidRDefault="00D43E20"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Del="002C530E" w:rsidRDefault="00D43E20" w:rsidP="00324372">
            <w:pPr>
              <w:pStyle w:val="TAL"/>
            </w:pPr>
            <w:r w:rsidRPr="0021242D">
              <w:t>The Application Entity Identifier (AE-ID).</w:t>
            </w:r>
          </w:p>
        </w:tc>
      </w:tr>
      <w:tr w:rsidR="00D43E20" w:rsidRPr="0021242D" w:rsidDel="002C530E" w:rsidTr="00324372">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credentialId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IN</w:t>
            </w:r>
          </w:p>
        </w:tc>
        <w:tc>
          <w:tcPr>
            <w:tcW w:w="900" w:type="dxa"/>
            <w:tcBorders>
              <w:left w:val="single" w:sz="1" w:space="0" w:color="000000"/>
              <w:bottom w:val="single" w:sz="1" w:space="0" w:color="000000"/>
            </w:tcBorders>
          </w:tcPr>
          <w:p w:rsidR="00D43E20" w:rsidRPr="0021242D" w:rsidRDefault="00D43E20" w:rsidP="00324372">
            <w:pPr>
              <w:pStyle w:val="TAL"/>
            </w:pPr>
            <w:r w:rsidRPr="0021242D">
              <w:t>YES</w:t>
            </w:r>
          </w:p>
        </w:tc>
        <w:tc>
          <w:tcPr>
            <w:tcW w:w="5307"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The Application Credential Identifier</w:t>
            </w:r>
          </w:p>
        </w:tc>
      </w:tr>
      <w:tr w:rsidR="00D43E20" w:rsidRPr="0021242D" w:rsidDel="002C530E" w:rsidTr="00324372">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applicationId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IN</w:t>
            </w:r>
          </w:p>
        </w:tc>
        <w:tc>
          <w:tcPr>
            <w:tcW w:w="900" w:type="dxa"/>
            <w:tcBorders>
              <w:left w:val="single" w:sz="1" w:space="0" w:color="000000"/>
              <w:bottom w:val="single" w:sz="1" w:space="0" w:color="000000"/>
            </w:tcBorders>
          </w:tcPr>
          <w:p w:rsidR="00D43E20" w:rsidRPr="0021242D" w:rsidRDefault="00D43E20" w:rsidP="00324372">
            <w:pPr>
              <w:pStyle w:val="TAL"/>
            </w:pPr>
            <w:r w:rsidRPr="0021242D">
              <w:t>YES</w:t>
            </w:r>
          </w:p>
        </w:tc>
        <w:tc>
          <w:tcPr>
            <w:tcW w:w="5307"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The Application Identifier (App-ID)</w:t>
            </w:r>
          </w:p>
        </w:tc>
      </w:tr>
      <w:tr w:rsidR="00D43E20" w:rsidRPr="0021242D" w:rsidTr="00324372">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OUT</w:t>
            </w:r>
          </w:p>
        </w:tc>
        <w:tc>
          <w:tcPr>
            <w:tcW w:w="900" w:type="dxa"/>
            <w:tcBorders>
              <w:left w:val="single" w:sz="1" w:space="0" w:color="000000"/>
              <w:bottom w:val="single" w:sz="1" w:space="0" w:color="000000"/>
            </w:tcBorders>
          </w:tcPr>
          <w:p w:rsidR="00D43E20" w:rsidRPr="0021242D" w:rsidRDefault="00D43E20"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The M2M Service Subscription Identifier (M2M-Service-Profile-ID)</w:t>
            </w:r>
          </w:p>
        </w:tc>
      </w:tr>
      <w:tr w:rsidR="00D43E20" w:rsidRPr="0021242D" w:rsidTr="00324372">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OUT</w:t>
            </w:r>
          </w:p>
        </w:tc>
        <w:tc>
          <w:tcPr>
            <w:tcW w:w="900" w:type="dxa"/>
            <w:tcBorders>
              <w:left w:val="single" w:sz="1" w:space="0" w:color="000000"/>
              <w:bottom w:val="single" w:sz="1" w:space="0" w:color="000000"/>
            </w:tcBorders>
          </w:tcPr>
          <w:p w:rsidR="00D43E20" w:rsidRPr="0021242D" w:rsidRDefault="00D43E20" w:rsidP="00324372">
            <w:pPr>
              <w:pStyle w:val="TAL"/>
            </w:pPr>
            <w:r w:rsidRPr="0021242D">
              <w:t>YES</w:t>
            </w:r>
          </w:p>
        </w:tc>
        <w:tc>
          <w:tcPr>
            <w:tcW w:w="5307"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Unique response types for this service.</w:t>
            </w:r>
          </w:p>
          <w:p w:rsidR="00D43E20" w:rsidRPr="0021242D" w:rsidRDefault="00D43E20" w:rsidP="00324372">
            <w:pPr>
              <w:pStyle w:val="TB1"/>
            </w:pPr>
            <w:r w:rsidRPr="0021242D">
              <w:t>M2M Service Subscription does not exist.</w:t>
            </w:r>
          </w:p>
          <w:p w:rsidR="00D43E20" w:rsidRPr="0021242D" w:rsidRDefault="00D43E20" w:rsidP="00324372">
            <w:pPr>
              <w:pStyle w:val="TB1"/>
            </w:pPr>
            <w:r w:rsidRPr="0021242D">
              <w:t>Application Entity Identifier is not unique within the context of the M2M System.</w:t>
            </w:r>
          </w:p>
        </w:tc>
      </w:tr>
    </w:tbl>
    <w:p w:rsidR="00324372" w:rsidRPr="0021242D" w:rsidRDefault="00324372" w:rsidP="00324372"/>
    <w:p w:rsidR="00D43E20" w:rsidRPr="0021242D" w:rsidRDefault="00DD37E3" w:rsidP="00D43E20">
      <w:pPr>
        <w:pStyle w:val="Heading5"/>
        <w:rPr>
          <w:lang w:val="en-US"/>
        </w:rPr>
      </w:pPr>
      <w:bookmarkStart w:id="189" w:name="_Toc418174075"/>
      <w:bookmarkStart w:id="190" w:name="_Toc418659888"/>
      <w:r>
        <w:rPr>
          <w:lang w:val="en-US"/>
        </w:rPr>
        <w:t>6.2.3.</w:t>
      </w:r>
      <w:r w:rsidR="00D43E20" w:rsidRPr="0021242D">
        <w:rPr>
          <w:lang w:val="en-US"/>
        </w:rPr>
        <w:t>6.</w:t>
      </w:r>
      <w:r w:rsidR="008512D4">
        <w:rPr>
          <w:lang w:val="en-US"/>
        </w:rPr>
        <w:t>4</w:t>
      </w:r>
      <w:r w:rsidR="00D43E20" w:rsidRPr="0021242D">
        <w:rPr>
          <w:lang w:val="en-US"/>
        </w:rPr>
        <w:tab/>
        <w:t>Service Interactions</w:t>
      </w:r>
      <w:bookmarkEnd w:id="189"/>
      <w:bookmarkEnd w:id="190"/>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19"/>
        </w:numPr>
      </w:pPr>
      <w:r w:rsidRPr="0021242D">
        <w:t>Issue this capability</w:t>
      </w:r>
    </w:p>
    <w:p w:rsidR="00D43E20" w:rsidRPr="0021242D" w:rsidRDefault="00D43E20" w:rsidP="00B91F03">
      <w:pPr>
        <w:pStyle w:val="FL"/>
      </w:pPr>
      <w:r w:rsidRPr="0021242D">
        <w:object w:dxaOrig="6491" w:dyaOrig="3649">
          <v:shape id="_x0000_i1033" type="#_x0000_t75" style="width:324.85pt;height:182pt" o:ole="">
            <v:imagedata r:id="rId64" o:title=""/>
          </v:shape>
          <o:OLEObject Type="Embed" ProgID="Visio.Drawing.11" ShapeID="_x0000_i1033" DrawAspect="Content" ObjectID="_1492401389" r:id="rId65"/>
        </w:object>
      </w:r>
    </w:p>
    <w:p w:rsidR="00D43E20" w:rsidRPr="0021242D" w:rsidRDefault="00D43E20" w:rsidP="00324372">
      <w:pPr>
        <w:pStyle w:val="TF"/>
      </w:pPr>
      <w:r w:rsidRPr="0021242D">
        <w:t xml:space="preserve">Figure </w:t>
      </w:r>
      <w:r w:rsidR="00DD37E3">
        <w:t>6.2.3.</w:t>
      </w:r>
      <w:r w:rsidRPr="0021242D">
        <w:t>6.</w:t>
      </w:r>
      <w:r w:rsidR="008512D4">
        <w:t>4</w:t>
      </w:r>
      <w:r w:rsidRPr="0021242D">
        <w:t>-1</w:t>
      </w:r>
      <w:r w:rsidR="00324372" w:rsidRPr="0021242D">
        <w:t>:</w:t>
      </w:r>
      <w:r w:rsidRPr="0021242D">
        <w:t xml:space="preserve"> Service Subscription </w:t>
      </w:r>
      <w:r w:rsidR="00324372" w:rsidRPr="0021242D">
        <w:t>-</w:t>
      </w:r>
      <w:r w:rsidRPr="0021242D">
        <w:t xml:space="preserve"> associateAEWithServiceSubscription Diagram</w:t>
      </w:r>
    </w:p>
    <w:p w:rsidR="00D43E20" w:rsidRPr="0021242D" w:rsidRDefault="00DD37E3" w:rsidP="00D43E20">
      <w:pPr>
        <w:pStyle w:val="Heading5"/>
        <w:rPr>
          <w:lang w:val="en-US"/>
        </w:rPr>
      </w:pPr>
      <w:bookmarkStart w:id="191" w:name="_Toc418174076"/>
      <w:bookmarkStart w:id="192" w:name="_Toc418659889"/>
      <w:r>
        <w:rPr>
          <w:lang w:val="en-US"/>
        </w:rPr>
        <w:t>6.2.3.</w:t>
      </w:r>
      <w:r w:rsidR="00D43E20" w:rsidRPr="0021242D">
        <w:rPr>
          <w:lang w:val="en-US"/>
        </w:rPr>
        <w:t>6.</w:t>
      </w:r>
      <w:r w:rsidR="008512D4">
        <w:rPr>
          <w:lang w:val="en-US"/>
        </w:rPr>
        <w:t>5</w:t>
      </w:r>
      <w:r w:rsidR="00D43E20" w:rsidRPr="0021242D">
        <w:rPr>
          <w:lang w:val="en-US"/>
        </w:rPr>
        <w:tab/>
      </w:r>
      <w:r w:rsidR="00D43E20" w:rsidRPr="0021242D">
        <w:rPr>
          <w:lang w:val="en-US" w:eastAsia="ko-KR"/>
        </w:rPr>
        <w:t>Post-Conditions</w:t>
      </w:r>
      <w:bookmarkEnd w:id="191"/>
      <w:bookmarkEnd w:id="192"/>
    </w:p>
    <w:p w:rsidR="00D43E20" w:rsidRPr="0021242D" w:rsidRDefault="00D43E20" w:rsidP="00D43E20">
      <w:pPr>
        <w:keepNext/>
        <w:rPr>
          <w:lang w:eastAsia="ko-KR"/>
        </w:rPr>
      </w:pPr>
      <w:r w:rsidRPr="0021242D">
        <w:rPr>
          <w:lang w:eastAsia="ko-KR"/>
        </w:rPr>
        <w:t>The Application Entity Identifier (AE-ID) provided as the input parameter is associated with the M2M Service Subscription.</w:t>
      </w:r>
    </w:p>
    <w:p w:rsidR="00D43E20" w:rsidRPr="0021242D" w:rsidRDefault="00DD37E3" w:rsidP="00D43E20">
      <w:pPr>
        <w:pStyle w:val="Heading5"/>
        <w:rPr>
          <w:lang w:val="en-US"/>
        </w:rPr>
      </w:pPr>
      <w:bookmarkStart w:id="193" w:name="_Toc418174077"/>
      <w:bookmarkStart w:id="194" w:name="_Toc418659890"/>
      <w:r>
        <w:rPr>
          <w:lang w:val="en-US"/>
        </w:rPr>
        <w:t>6.2.3.</w:t>
      </w:r>
      <w:r w:rsidR="00D43E20" w:rsidRPr="0021242D">
        <w:rPr>
          <w:lang w:val="en-US"/>
        </w:rPr>
        <w:t>6.</w:t>
      </w:r>
      <w:r w:rsidR="008512D4">
        <w:rPr>
          <w:lang w:val="en-US"/>
        </w:rPr>
        <w:t>6</w:t>
      </w:r>
      <w:r w:rsidR="00D43E20" w:rsidRPr="0021242D">
        <w:rPr>
          <w:lang w:val="en-US"/>
        </w:rPr>
        <w:tab/>
      </w:r>
      <w:r w:rsidR="00D43E20" w:rsidRPr="0021242D">
        <w:rPr>
          <w:lang w:val="en-US" w:eastAsia="ko-KR"/>
        </w:rPr>
        <w:t>Exceptions</w:t>
      </w:r>
      <w:bookmarkEnd w:id="193"/>
      <w:bookmarkEnd w:id="194"/>
    </w:p>
    <w:p w:rsidR="00D43E20" w:rsidRPr="0021242D" w:rsidRDefault="00D43E20" w:rsidP="00D43E20">
      <w:pPr>
        <w:keepNext/>
      </w:pPr>
      <w:r w:rsidRPr="0021242D">
        <w:rPr>
          <w:lang w:eastAsia="ko-KR"/>
        </w:rPr>
        <w:t>Not Applicable</w:t>
      </w:r>
      <w:r w:rsidR="00324372" w:rsidRPr="0021242D">
        <w:rPr>
          <w:lang w:eastAsia="ko-KR"/>
        </w:rPr>
        <w:t>.</w:t>
      </w:r>
    </w:p>
    <w:p w:rsidR="00D43E20" w:rsidRPr="0021242D" w:rsidRDefault="00DD37E3" w:rsidP="00D43E20">
      <w:pPr>
        <w:pStyle w:val="Heading5"/>
        <w:rPr>
          <w:lang w:val="en-US"/>
        </w:rPr>
      </w:pPr>
      <w:bookmarkStart w:id="195" w:name="_Toc418174078"/>
      <w:bookmarkStart w:id="196" w:name="_Toc418659891"/>
      <w:r>
        <w:rPr>
          <w:lang w:val="en-US"/>
        </w:rPr>
        <w:t>6.2.3.</w:t>
      </w:r>
      <w:r w:rsidR="00D43E20" w:rsidRPr="0021242D">
        <w:rPr>
          <w:lang w:val="en-US"/>
        </w:rPr>
        <w:t>6.</w:t>
      </w:r>
      <w:r w:rsidR="008512D4">
        <w:rPr>
          <w:lang w:val="en-US"/>
        </w:rPr>
        <w:t>7</w:t>
      </w:r>
      <w:r w:rsidR="00D43E20" w:rsidRPr="0021242D">
        <w:rPr>
          <w:lang w:val="en-US"/>
        </w:rPr>
        <w:tab/>
      </w:r>
      <w:r w:rsidR="00D43E20" w:rsidRPr="0021242D">
        <w:rPr>
          <w:lang w:val="en-US" w:eastAsia="ko-KR"/>
        </w:rPr>
        <w:t>Policies for Use</w:t>
      </w:r>
      <w:bookmarkEnd w:id="195"/>
      <w:bookmarkEnd w:id="196"/>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D37E3" w:rsidP="00D43E20">
      <w:pPr>
        <w:pStyle w:val="Heading5"/>
        <w:rPr>
          <w:lang w:val="en-US"/>
        </w:rPr>
      </w:pPr>
      <w:bookmarkStart w:id="197" w:name="_Toc418174079"/>
      <w:bookmarkStart w:id="198" w:name="_Toc418659892"/>
      <w:r>
        <w:rPr>
          <w:lang w:val="en-US"/>
        </w:rPr>
        <w:lastRenderedPageBreak/>
        <w:t>6.2.3.</w:t>
      </w:r>
      <w:r w:rsidR="00D43E20" w:rsidRPr="0021242D">
        <w:rPr>
          <w:lang w:val="en-US"/>
        </w:rPr>
        <w:t>6.</w:t>
      </w:r>
      <w:r w:rsidR="008512D4">
        <w:rPr>
          <w:lang w:val="en-US"/>
        </w:rPr>
        <w:t>8</w:t>
      </w:r>
      <w:r w:rsidR="00D43E20" w:rsidRPr="0021242D">
        <w:rPr>
          <w:lang w:val="en-US"/>
        </w:rPr>
        <w:tab/>
        <w:t>oneM2M Resource Interworking</w:t>
      </w:r>
      <w:bookmarkEnd w:id="197"/>
      <w:bookmarkEnd w:id="198"/>
    </w:p>
    <w:p w:rsidR="00D43E20" w:rsidRPr="0021242D" w:rsidRDefault="00D43E20" w:rsidP="00D43E20">
      <w:pPr>
        <w:keepNext/>
      </w:pPr>
      <w:r w:rsidRPr="0021242D">
        <w:t xml:space="preserve">This service capability associates the AE-ID with the M2M Service Subscription Profile. Currently TS-0001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does not define how an AE is associated with a M2M Service Subscription Profile as part of a registration flow. </w:t>
      </w:r>
    </w:p>
    <w:p w:rsidR="00D43E20" w:rsidRPr="00DD37E3" w:rsidRDefault="00DD37E3" w:rsidP="00D43E20">
      <w:pPr>
        <w:pStyle w:val="Heading4"/>
        <w:rPr>
          <w:lang w:val="en-US"/>
        </w:rPr>
      </w:pPr>
      <w:bookmarkStart w:id="199" w:name="_Toc417309470"/>
      <w:bookmarkStart w:id="200" w:name="_Toc418174080"/>
      <w:bookmarkStart w:id="201" w:name="_Toc418659893"/>
      <w:r>
        <w:rPr>
          <w:lang w:val="en-US"/>
        </w:rPr>
        <w:t>6.2.3.</w:t>
      </w:r>
      <w:r w:rsidR="00D43E20" w:rsidRPr="00DD37E3">
        <w:rPr>
          <w:lang w:val="en-US"/>
        </w:rPr>
        <w:t>7</w:t>
      </w:r>
      <w:r w:rsidR="00D43E20" w:rsidRPr="00DD37E3">
        <w:rPr>
          <w:lang w:val="en-US"/>
        </w:rPr>
        <w:tab/>
        <w:t>disassociateAEFromServiceSubscription</w:t>
      </w:r>
      <w:bookmarkEnd w:id="199"/>
      <w:bookmarkEnd w:id="200"/>
      <w:bookmarkEnd w:id="201"/>
    </w:p>
    <w:p w:rsidR="008512D4" w:rsidRPr="00DD37E3" w:rsidRDefault="00DD37E3" w:rsidP="008512D4">
      <w:pPr>
        <w:pStyle w:val="Heading5"/>
        <w:rPr>
          <w:lang w:val="en-US"/>
        </w:rPr>
      </w:pPr>
      <w:bookmarkStart w:id="202" w:name="_Toc418659894"/>
      <w:r>
        <w:rPr>
          <w:lang w:val="en-US"/>
        </w:rPr>
        <w:t>6.2.3.</w:t>
      </w:r>
      <w:r w:rsidR="008512D4" w:rsidRPr="00DD37E3">
        <w:rPr>
          <w:lang w:val="en-US"/>
        </w:rPr>
        <w:t>7.1</w:t>
      </w:r>
      <w:r w:rsidR="008512D4" w:rsidRPr="00DD37E3">
        <w:rPr>
          <w:lang w:val="en-US"/>
        </w:rPr>
        <w:tab/>
        <w:t>Description</w:t>
      </w:r>
      <w:bookmarkEnd w:id="202"/>
    </w:p>
    <w:p w:rsidR="00D43E20" w:rsidRPr="00DD37E3" w:rsidRDefault="00D43E20" w:rsidP="00D43E20">
      <w:r w:rsidRPr="00DD37E3">
        <w:t>This service capability provides the ability to remove the association of</w:t>
      </w:r>
      <w:r w:rsidR="00DC6F67" w:rsidRPr="00DD37E3">
        <w:t xml:space="preserve"> </w:t>
      </w:r>
      <w:r w:rsidRPr="00DD37E3">
        <w:t>an AE from a M2M Service Subscription. This service capability shall be restricted to the Msc Reference Point.</w:t>
      </w:r>
    </w:p>
    <w:p w:rsidR="00D43E20" w:rsidRPr="00DD37E3" w:rsidRDefault="00DD37E3" w:rsidP="00D43E20">
      <w:pPr>
        <w:pStyle w:val="Heading5"/>
        <w:rPr>
          <w:lang w:val="en-US"/>
        </w:rPr>
      </w:pPr>
      <w:bookmarkStart w:id="203" w:name="_Toc418174081"/>
      <w:bookmarkStart w:id="204" w:name="_Toc418659895"/>
      <w:r>
        <w:rPr>
          <w:lang w:val="en-US"/>
        </w:rPr>
        <w:t>6.2.3.</w:t>
      </w:r>
      <w:r w:rsidR="00D43E20" w:rsidRPr="00DD37E3">
        <w:rPr>
          <w:lang w:val="en-US"/>
        </w:rPr>
        <w:t>7.</w:t>
      </w:r>
      <w:r w:rsidR="008512D4" w:rsidRPr="00DD37E3">
        <w:rPr>
          <w:lang w:val="en-US"/>
        </w:rPr>
        <w:t>2</w:t>
      </w:r>
      <w:r w:rsidR="00D43E20" w:rsidRPr="00DD37E3">
        <w:rPr>
          <w:lang w:val="en-US"/>
        </w:rPr>
        <w:tab/>
      </w:r>
      <w:r w:rsidR="00D87590">
        <w:rPr>
          <w:lang w:val="en-US"/>
        </w:rPr>
        <w:t>Pre-Conditions</w:t>
      </w:r>
      <w:bookmarkEnd w:id="203"/>
      <w:bookmarkEnd w:id="204"/>
    </w:p>
    <w:p w:rsidR="00D43E20" w:rsidRPr="0021242D" w:rsidRDefault="00D43E20" w:rsidP="00D43E20">
      <w:pPr>
        <w:keepNext/>
        <w:rPr>
          <w:lang w:eastAsia="ko-KR"/>
        </w:rPr>
      </w:pPr>
      <w:r w:rsidRPr="0021242D">
        <w:rPr>
          <w:lang w:eastAsia="ko-KR"/>
        </w:rPr>
        <w:t xml:space="preserve">An AE has </w:t>
      </w:r>
      <w:r w:rsidR="00E716DA" w:rsidRPr="0021242D">
        <w:rPr>
          <w:lang w:eastAsia="ko-KR"/>
        </w:rPr>
        <w:t>successfully</w:t>
      </w:r>
      <w:r w:rsidRPr="0021242D">
        <w:rPr>
          <w:lang w:eastAsia="ko-KR"/>
        </w:rPr>
        <w:t xml:space="preserve"> registered with the M2M system</w:t>
      </w:r>
      <w:r w:rsidR="00324372" w:rsidRPr="0021242D">
        <w:rPr>
          <w:lang w:eastAsia="ko-KR"/>
        </w:rPr>
        <w:t>.</w:t>
      </w:r>
      <w:r w:rsidRPr="0021242D">
        <w:rPr>
          <w:lang w:eastAsia="ko-KR"/>
        </w:rPr>
        <w:t xml:space="preserve"> </w:t>
      </w:r>
    </w:p>
    <w:p w:rsidR="00D43E20" w:rsidRPr="0021242D" w:rsidRDefault="00DD37E3" w:rsidP="00D43E20">
      <w:pPr>
        <w:pStyle w:val="Heading5"/>
        <w:rPr>
          <w:lang w:val="en-US"/>
        </w:rPr>
      </w:pPr>
      <w:bookmarkStart w:id="205" w:name="_Toc418174082"/>
      <w:bookmarkStart w:id="206" w:name="_Toc418659896"/>
      <w:r>
        <w:rPr>
          <w:lang w:val="en-US"/>
        </w:rPr>
        <w:t>6.2.3.</w:t>
      </w:r>
      <w:r w:rsidR="00D43E20" w:rsidRPr="0021242D">
        <w:rPr>
          <w:lang w:val="en-US"/>
        </w:rPr>
        <w:t>7.</w:t>
      </w:r>
      <w:r w:rsidR="008512D4">
        <w:rPr>
          <w:lang w:val="en-US"/>
        </w:rPr>
        <w:t>3</w:t>
      </w:r>
      <w:r w:rsidR="00D43E20" w:rsidRPr="0021242D">
        <w:rPr>
          <w:lang w:val="en-US"/>
        </w:rPr>
        <w:tab/>
        <w:t xml:space="preserve">Signature </w:t>
      </w:r>
      <w:r w:rsidR="00324372" w:rsidRPr="0021242D">
        <w:rPr>
          <w:lang w:val="en-US"/>
        </w:rPr>
        <w:t>-</w:t>
      </w:r>
      <w:r w:rsidR="00D43E20" w:rsidRPr="0021242D">
        <w:rPr>
          <w:lang w:val="en-US"/>
        </w:rPr>
        <w:t xml:space="preserve"> disassociateAEFromServiceSubscription</w:t>
      </w:r>
      <w:bookmarkEnd w:id="205"/>
      <w:bookmarkEnd w:id="206"/>
    </w:p>
    <w:p w:rsidR="00324372" w:rsidRPr="0021242D" w:rsidRDefault="00324372" w:rsidP="00324372">
      <w:pPr>
        <w:pStyle w:val="TH"/>
      </w:pPr>
      <w:r w:rsidRPr="0021242D">
        <w:t xml:space="preserve">Table </w:t>
      </w:r>
      <w:r w:rsidR="00DD37E3">
        <w:t>6.2.3.</w:t>
      </w:r>
      <w:r w:rsidRPr="0021242D">
        <w:t>7.</w:t>
      </w:r>
      <w:r w:rsidR="008512D4">
        <w:t>3</w:t>
      </w:r>
      <w:r w:rsidRPr="0021242D">
        <w:t>-1: Service Subscription - disassociateAEFromServiceSubscription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32437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32437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32437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324372">
            <w:pPr>
              <w:pStyle w:val="TAH"/>
            </w:pPr>
            <w:r w:rsidRPr="0021242D">
              <w:t>Description</w:t>
            </w:r>
          </w:p>
        </w:tc>
      </w:tr>
      <w:tr w:rsidR="00D43E20" w:rsidRPr="0021242D" w:rsidDel="002C530E" w:rsidTr="00A04136">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IN</w:t>
            </w:r>
          </w:p>
        </w:tc>
        <w:tc>
          <w:tcPr>
            <w:tcW w:w="900" w:type="dxa"/>
            <w:tcBorders>
              <w:left w:val="single" w:sz="1" w:space="0" w:color="000000"/>
              <w:bottom w:val="single" w:sz="1" w:space="0" w:color="000000"/>
            </w:tcBorders>
          </w:tcPr>
          <w:p w:rsidR="00D43E20" w:rsidRPr="0021242D" w:rsidRDefault="00D43E20"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Del="002C530E" w:rsidRDefault="00D43E20" w:rsidP="00324372">
            <w:pPr>
              <w:pStyle w:val="TAL"/>
            </w:pPr>
            <w:r w:rsidRPr="0021242D">
              <w:t>The Application Entity Identifier (AE-ID).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IN</w:t>
            </w:r>
          </w:p>
        </w:tc>
        <w:tc>
          <w:tcPr>
            <w:tcW w:w="900" w:type="dxa"/>
            <w:tcBorders>
              <w:left w:val="single" w:sz="1" w:space="0" w:color="000000"/>
              <w:bottom w:val="single" w:sz="1" w:space="0" w:color="000000"/>
            </w:tcBorders>
          </w:tcPr>
          <w:p w:rsidR="00D43E20" w:rsidRPr="0021242D" w:rsidRDefault="00D43E20" w:rsidP="00324372">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The M2M Service Subscription Identifier (M2M-Service-Profile-ID)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324372">
            <w:pPr>
              <w:pStyle w:val="TAL"/>
            </w:pPr>
            <w:r w:rsidRPr="0021242D">
              <w:t>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324372">
            <w:pPr>
              <w:pStyle w:val="TAL"/>
            </w:pPr>
            <w:r w:rsidRPr="0021242D">
              <w:t>OUT</w:t>
            </w:r>
          </w:p>
        </w:tc>
        <w:tc>
          <w:tcPr>
            <w:tcW w:w="900" w:type="dxa"/>
            <w:tcBorders>
              <w:left w:val="single" w:sz="1" w:space="0" w:color="000000"/>
              <w:bottom w:val="single" w:sz="1" w:space="0" w:color="000000"/>
            </w:tcBorders>
          </w:tcPr>
          <w:p w:rsidR="00D43E20" w:rsidRPr="0021242D" w:rsidRDefault="00D43E20" w:rsidP="00324372">
            <w:pPr>
              <w:pStyle w:val="TAL"/>
            </w:pPr>
            <w:r w:rsidRPr="0021242D">
              <w:t>YES</w:t>
            </w:r>
          </w:p>
        </w:tc>
        <w:tc>
          <w:tcPr>
            <w:tcW w:w="5307"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Unique response types for this service.</w:t>
            </w:r>
          </w:p>
          <w:p w:rsidR="00D43E20" w:rsidRPr="0021242D" w:rsidRDefault="00D43E20" w:rsidP="004415F7">
            <w:pPr>
              <w:pStyle w:val="TAL"/>
              <w:numPr>
                <w:ilvl w:val="0"/>
                <w:numId w:val="12"/>
              </w:numPr>
            </w:pPr>
            <w:r w:rsidRPr="0021242D">
              <w:t>M2M Service Subscription does not exist.</w:t>
            </w:r>
          </w:p>
          <w:p w:rsidR="00D43E20" w:rsidRPr="0021242D" w:rsidRDefault="00D43E20" w:rsidP="004415F7">
            <w:pPr>
              <w:pStyle w:val="TAL"/>
              <w:numPr>
                <w:ilvl w:val="0"/>
                <w:numId w:val="12"/>
              </w:numPr>
            </w:pPr>
            <w:r w:rsidRPr="0021242D">
              <w:t>Application Entity Identifier is not associated with the M2M Service Subscription.</w:t>
            </w:r>
          </w:p>
        </w:tc>
      </w:tr>
    </w:tbl>
    <w:p w:rsidR="00324372" w:rsidRPr="0021242D" w:rsidRDefault="00324372" w:rsidP="00473548"/>
    <w:p w:rsidR="00D43E20" w:rsidRPr="0021242D" w:rsidRDefault="00DD37E3" w:rsidP="00D43E20">
      <w:pPr>
        <w:pStyle w:val="Heading5"/>
        <w:rPr>
          <w:lang w:val="en-US"/>
        </w:rPr>
      </w:pPr>
      <w:bookmarkStart w:id="207" w:name="_Toc418174083"/>
      <w:bookmarkStart w:id="208" w:name="_Toc418659897"/>
      <w:r>
        <w:rPr>
          <w:lang w:val="en-US"/>
        </w:rPr>
        <w:t>6.2.3.</w:t>
      </w:r>
      <w:r w:rsidR="00D43E20" w:rsidRPr="0021242D">
        <w:rPr>
          <w:lang w:val="en-US"/>
        </w:rPr>
        <w:t>7.</w:t>
      </w:r>
      <w:r w:rsidR="008512D4">
        <w:rPr>
          <w:lang w:val="en-US"/>
        </w:rPr>
        <w:t>4</w:t>
      </w:r>
      <w:r w:rsidR="00D43E20" w:rsidRPr="0021242D">
        <w:rPr>
          <w:lang w:val="en-US"/>
        </w:rPr>
        <w:tab/>
        <w:t>Service Interactions</w:t>
      </w:r>
      <w:bookmarkEnd w:id="207"/>
      <w:bookmarkEnd w:id="208"/>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118"/>
        </w:numPr>
      </w:pPr>
      <w:r w:rsidRPr="0021242D">
        <w:t>Issue this capability</w:t>
      </w:r>
    </w:p>
    <w:p w:rsidR="00D43E20" w:rsidRPr="0021242D" w:rsidRDefault="00D43E20" w:rsidP="00B91F03">
      <w:pPr>
        <w:pStyle w:val="FL"/>
      </w:pPr>
      <w:r w:rsidRPr="0021242D">
        <w:object w:dxaOrig="6491" w:dyaOrig="3649">
          <v:shape id="_x0000_i1034" type="#_x0000_t75" style="width:324.85pt;height:182pt" o:ole="">
            <v:imagedata r:id="rId66" o:title=""/>
          </v:shape>
          <o:OLEObject Type="Embed" ProgID="Visio.Drawing.11" ShapeID="_x0000_i1034" DrawAspect="Content" ObjectID="_1492401390" r:id="rId67"/>
        </w:object>
      </w:r>
    </w:p>
    <w:p w:rsidR="00D43E20" w:rsidRPr="0021242D" w:rsidRDefault="00D43E20" w:rsidP="00473548">
      <w:pPr>
        <w:pStyle w:val="TF"/>
      </w:pPr>
      <w:r w:rsidRPr="0021242D">
        <w:t xml:space="preserve">Figure </w:t>
      </w:r>
      <w:r w:rsidR="00DD37E3">
        <w:t>6.2.3.</w:t>
      </w:r>
      <w:r w:rsidRPr="0021242D">
        <w:t>7.</w:t>
      </w:r>
      <w:r w:rsidR="008512D4">
        <w:t>4</w:t>
      </w:r>
      <w:r w:rsidRPr="0021242D">
        <w:t>-1</w:t>
      </w:r>
      <w:r w:rsidR="00473548" w:rsidRPr="0021242D">
        <w:t>:</w:t>
      </w:r>
      <w:r w:rsidRPr="0021242D">
        <w:t xml:space="preserve"> Service Subscription </w:t>
      </w:r>
      <w:r w:rsidR="00473548" w:rsidRPr="0021242D">
        <w:t>-</w:t>
      </w:r>
      <w:r w:rsidRPr="0021242D">
        <w:t xml:space="preserve"> disassociateAEFromServiceSubscription Diagram</w:t>
      </w:r>
    </w:p>
    <w:p w:rsidR="00D43E20" w:rsidRPr="0021242D" w:rsidRDefault="00DD37E3" w:rsidP="00D43E20">
      <w:pPr>
        <w:pStyle w:val="Heading5"/>
        <w:rPr>
          <w:lang w:val="en-US"/>
        </w:rPr>
      </w:pPr>
      <w:bookmarkStart w:id="209" w:name="_Toc418174084"/>
      <w:bookmarkStart w:id="210" w:name="_Toc418659898"/>
      <w:r>
        <w:rPr>
          <w:lang w:val="en-US"/>
        </w:rPr>
        <w:t>6.2.3.</w:t>
      </w:r>
      <w:r w:rsidR="00D43E20" w:rsidRPr="0021242D">
        <w:rPr>
          <w:lang w:val="en-US"/>
        </w:rPr>
        <w:t>7.</w:t>
      </w:r>
      <w:r w:rsidR="008512D4">
        <w:rPr>
          <w:lang w:val="en-US"/>
        </w:rPr>
        <w:t>5</w:t>
      </w:r>
      <w:r w:rsidR="00D43E20" w:rsidRPr="0021242D">
        <w:rPr>
          <w:lang w:val="en-US"/>
        </w:rPr>
        <w:tab/>
      </w:r>
      <w:r w:rsidR="00D43E20" w:rsidRPr="0021242D">
        <w:rPr>
          <w:lang w:val="en-US" w:eastAsia="ko-KR"/>
        </w:rPr>
        <w:t>Post-Conditions</w:t>
      </w:r>
      <w:bookmarkEnd w:id="209"/>
      <w:bookmarkEnd w:id="210"/>
    </w:p>
    <w:p w:rsidR="00D43E20" w:rsidRPr="0021242D" w:rsidRDefault="00D43E20" w:rsidP="00D43E20">
      <w:pPr>
        <w:keepNext/>
        <w:rPr>
          <w:lang w:eastAsia="ko-KR"/>
        </w:rPr>
      </w:pPr>
      <w:r w:rsidRPr="0021242D">
        <w:rPr>
          <w:lang w:eastAsia="ko-KR"/>
        </w:rPr>
        <w:t>The Application Entity registration association is removed from the M2M Service Subscription.</w:t>
      </w:r>
    </w:p>
    <w:p w:rsidR="00D43E20" w:rsidRPr="0021242D" w:rsidRDefault="00DD37E3" w:rsidP="00D43E20">
      <w:pPr>
        <w:pStyle w:val="Heading5"/>
        <w:rPr>
          <w:lang w:val="en-US"/>
        </w:rPr>
      </w:pPr>
      <w:bookmarkStart w:id="211" w:name="_Toc418174085"/>
      <w:bookmarkStart w:id="212" w:name="_Toc418659899"/>
      <w:r>
        <w:rPr>
          <w:lang w:val="en-US"/>
        </w:rPr>
        <w:t>6.2.3.</w:t>
      </w:r>
      <w:r w:rsidR="00D43E20" w:rsidRPr="0021242D">
        <w:rPr>
          <w:lang w:val="en-US"/>
        </w:rPr>
        <w:t>7.</w:t>
      </w:r>
      <w:r w:rsidR="008512D4">
        <w:rPr>
          <w:lang w:val="en-US"/>
        </w:rPr>
        <w:t>6</w:t>
      </w:r>
      <w:r w:rsidR="00D43E20" w:rsidRPr="0021242D">
        <w:rPr>
          <w:lang w:val="en-US"/>
        </w:rPr>
        <w:tab/>
      </w:r>
      <w:r w:rsidR="00D43E20" w:rsidRPr="0021242D">
        <w:rPr>
          <w:lang w:val="en-US" w:eastAsia="ko-KR"/>
        </w:rPr>
        <w:t>Exceptions</w:t>
      </w:r>
      <w:bookmarkEnd w:id="211"/>
      <w:bookmarkEnd w:id="212"/>
    </w:p>
    <w:p w:rsidR="00D43E20" w:rsidRPr="0021242D" w:rsidRDefault="00D43E20" w:rsidP="00D43E20">
      <w:pPr>
        <w:keepNext/>
      </w:pPr>
      <w:r w:rsidRPr="0021242D">
        <w:rPr>
          <w:lang w:eastAsia="ko-KR"/>
        </w:rPr>
        <w:t>Not Applicable</w:t>
      </w:r>
      <w:r w:rsidR="00473548" w:rsidRPr="0021242D">
        <w:rPr>
          <w:lang w:eastAsia="ko-KR"/>
        </w:rPr>
        <w:t>.</w:t>
      </w:r>
    </w:p>
    <w:p w:rsidR="00D43E20" w:rsidRPr="0021242D" w:rsidRDefault="00DD37E3" w:rsidP="00D43E20">
      <w:pPr>
        <w:pStyle w:val="Heading5"/>
        <w:rPr>
          <w:lang w:val="en-US"/>
        </w:rPr>
      </w:pPr>
      <w:bookmarkStart w:id="213" w:name="_Toc418174086"/>
      <w:bookmarkStart w:id="214" w:name="_Toc418659900"/>
      <w:r>
        <w:rPr>
          <w:lang w:val="en-US"/>
        </w:rPr>
        <w:t>6.2.3.</w:t>
      </w:r>
      <w:r w:rsidR="00D43E20" w:rsidRPr="0021242D">
        <w:rPr>
          <w:lang w:val="en-US"/>
        </w:rPr>
        <w:t>7.</w:t>
      </w:r>
      <w:r w:rsidR="008512D4">
        <w:rPr>
          <w:lang w:val="en-US"/>
        </w:rPr>
        <w:t>7</w:t>
      </w:r>
      <w:r w:rsidR="00D43E20" w:rsidRPr="0021242D">
        <w:rPr>
          <w:lang w:val="en-US"/>
        </w:rPr>
        <w:tab/>
      </w:r>
      <w:r w:rsidR="00D43E20" w:rsidRPr="0021242D">
        <w:rPr>
          <w:lang w:val="en-US" w:eastAsia="ko-KR"/>
        </w:rPr>
        <w:t>Policies for Use</w:t>
      </w:r>
      <w:bookmarkEnd w:id="213"/>
      <w:bookmarkEnd w:id="214"/>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lastRenderedPageBreak/>
        <w:t>Transaction Pattern: Participation allowed</w:t>
      </w:r>
    </w:p>
    <w:p w:rsidR="00D43E20" w:rsidRPr="0021242D" w:rsidRDefault="00DD37E3" w:rsidP="00D43E20">
      <w:pPr>
        <w:pStyle w:val="Heading5"/>
        <w:rPr>
          <w:lang w:val="en-US"/>
        </w:rPr>
      </w:pPr>
      <w:bookmarkStart w:id="215" w:name="_Toc418174087"/>
      <w:bookmarkStart w:id="216" w:name="_Toc418659901"/>
      <w:r>
        <w:rPr>
          <w:lang w:val="en-US"/>
        </w:rPr>
        <w:t>6.2.3.</w:t>
      </w:r>
      <w:r w:rsidR="00D43E20" w:rsidRPr="0021242D">
        <w:rPr>
          <w:lang w:val="en-US"/>
        </w:rPr>
        <w:t>7.</w:t>
      </w:r>
      <w:r w:rsidR="008512D4">
        <w:rPr>
          <w:lang w:val="en-US"/>
        </w:rPr>
        <w:t>8</w:t>
      </w:r>
      <w:r w:rsidR="00D43E20" w:rsidRPr="0021242D">
        <w:rPr>
          <w:lang w:val="en-US"/>
        </w:rPr>
        <w:tab/>
        <w:t>oneM2M Resource Interworking</w:t>
      </w:r>
      <w:bookmarkEnd w:id="215"/>
      <w:bookmarkEnd w:id="216"/>
    </w:p>
    <w:p w:rsidR="00D43E20" w:rsidRPr="0021242D" w:rsidRDefault="00D43E20" w:rsidP="00D43E20">
      <w:pPr>
        <w:keepNext/>
      </w:pPr>
      <w:r w:rsidRPr="0021242D">
        <w:t xml:space="preserve">This service capability removes the association of the AE-ID from the M2M Service Subscription Profile. Currently TS-0001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does not define how an AE is disassociated from a M2M Service Subscription Profile as part of a AE lifecycle flow. </w:t>
      </w:r>
    </w:p>
    <w:p w:rsidR="00D43E20" w:rsidRPr="0060096F" w:rsidRDefault="00DD37E3" w:rsidP="00D43E20">
      <w:pPr>
        <w:pStyle w:val="Heading4"/>
        <w:rPr>
          <w:lang w:val="en-US"/>
        </w:rPr>
      </w:pPr>
      <w:bookmarkStart w:id="217" w:name="_Toc417309471"/>
      <w:bookmarkStart w:id="218" w:name="_Toc418174088"/>
      <w:bookmarkStart w:id="219" w:name="_Toc418659902"/>
      <w:r>
        <w:rPr>
          <w:lang w:val="en-US"/>
        </w:rPr>
        <w:t>6.2.3.</w:t>
      </w:r>
      <w:r w:rsidR="00D43E20" w:rsidRPr="0060096F">
        <w:rPr>
          <w:lang w:val="en-US"/>
        </w:rPr>
        <w:t>8</w:t>
      </w:r>
      <w:r w:rsidR="00D43E20" w:rsidRPr="0060096F">
        <w:rPr>
          <w:lang w:val="en-US"/>
        </w:rPr>
        <w:tab/>
        <w:t>refreshAEAssociationWithServiceSubscription</w:t>
      </w:r>
      <w:bookmarkEnd w:id="217"/>
      <w:bookmarkEnd w:id="218"/>
      <w:bookmarkEnd w:id="219"/>
    </w:p>
    <w:p w:rsidR="0060096F" w:rsidRPr="0060096F" w:rsidRDefault="00DD37E3" w:rsidP="0060096F">
      <w:pPr>
        <w:pStyle w:val="Heading5"/>
        <w:rPr>
          <w:lang w:val="en-US"/>
        </w:rPr>
      </w:pPr>
      <w:bookmarkStart w:id="220" w:name="_Toc418659903"/>
      <w:r>
        <w:rPr>
          <w:lang w:val="en-US"/>
        </w:rPr>
        <w:t>6.2.3.</w:t>
      </w:r>
      <w:r w:rsidR="0060096F" w:rsidRPr="0060096F">
        <w:rPr>
          <w:lang w:val="en-US"/>
        </w:rPr>
        <w:t>8.1</w:t>
      </w:r>
      <w:r w:rsidR="0060096F" w:rsidRPr="0060096F">
        <w:rPr>
          <w:lang w:val="en-US"/>
        </w:rPr>
        <w:tab/>
        <w:t>Description</w:t>
      </w:r>
      <w:bookmarkEnd w:id="220"/>
    </w:p>
    <w:p w:rsidR="00D43E20" w:rsidRPr="0060096F" w:rsidRDefault="00D43E20" w:rsidP="00D43E20">
      <w:r w:rsidRPr="0060096F">
        <w:t>This service capability provides the ability to refresh an existing registration association between an Application Entity and a M2M Service Subscription. This service capability shall be restricted to the Mca and Msc Reference Points.</w:t>
      </w:r>
    </w:p>
    <w:p w:rsidR="00D43E20" w:rsidRPr="0060096F" w:rsidRDefault="00DD37E3" w:rsidP="00D43E20">
      <w:pPr>
        <w:pStyle w:val="Heading5"/>
        <w:rPr>
          <w:lang w:val="en-US"/>
        </w:rPr>
      </w:pPr>
      <w:bookmarkStart w:id="221" w:name="_Toc418174089"/>
      <w:bookmarkStart w:id="222" w:name="_Toc418659904"/>
      <w:r>
        <w:rPr>
          <w:lang w:val="en-US"/>
        </w:rPr>
        <w:t>6.2.3.</w:t>
      </w:r>
      <w:r w:rsidR="00D43E20" w:rsidRPr="0060096F">
        <w:rPr>
          <w:lang w:val="en-US"/>
        </w:rPr>
        <w:t>8.</w:t>
      </w:r>
      <w:r w:rsidR="0060096F" w:rsidRPr="0060096F">
        <w:rPr>
          <w:lang w:val="en-US"/>
        </w:rPr>
        <w:t>2</w:t>
      </w:r>
      <w:r w:rsidR="00D43E20" w:rsidRPr="0060096F">
        <w:rPr>
          <w:lang w:val="en-US"/>
        </w:rPr>
        <w:tab/>
      </w:r>
      <w:r w:rsidR="00D87590">
        <w:rPr>
          <w:lang w:val="en-US"/>
        </w:rPr>
        <w:t>Pre-Conditions</w:t>
      </w:r>
      <w:bookmarkEnd w:id="221"/>
      <w:bookmarkEnd w:id="222"/>
    </w:p>
    <w:p w:rsidR="00D43E20" w:rsidRPr="0021242D" w:rsidRDefault="00D43E20" w:rsidP="00D43E20">
      <w:pPr>
        <w:keepNext/>
        <w:rPr>
          <w:lang w:eastAsia="ko-KR"/>
        </w:rPr>
      </w:pPr>
      <w:r w:rsidRPr="0021242D">
        <w:rPr>
          <w:lang w:eastAsia="ko-KR"/>
        </w:rPr>
        <w:t xml:space="preserve">An AE has successfully registered with the M2M system </w:t>
      </w:r>
    </w:p>
    <w:p w:rsidR="00D43E20" w:rsidRPr="0021242D" w:rsidRDefault="00DD37E3" w:rsidP="00D43E20">
      <w:pPr>
        <w:pStyle w:val="Heading5"/>
        <w:rPr>
          <w:lang w:val="en-US"/>
        </w:rPr>
      </w:pPr>
      <w:bookmarkStart w:id="223" w:name="_Toc418174090"/>
      <w:bookmarkStart w:id="224" w:name="_Toc418659905"/>
      <w:r>
        <w:rPr>
          <w:lang w:val="en-US"/>
        </w:rPr>
        <w:t>6.2.3.</w:t>
      </w:r>
      <w:r w:rsidR="00D43E20" w:rsidRPr="0021242D">
        <w:rPr>
          <w:lang w:val="en-US"/>
        </w:rPr>
        <w:t>8.</w:t>
      </w:r>
      <w:r w:rsidR="0060096F">
        <w:rPr>
          <w:lang w:val="en-US"/>
        </w:rPr>
        <w:t>3</w:t>
      </w:r>
      <w:r w:rsidR="00D43E20" w:rsidRPr="0021242D">
        <w:rPr>
          <w:lang w:val="en-US"/>
        </w:rPr>
        <w:tab/>
        <w:t>Signature – refreshAEAssociationWithServiceSubscription</w:t>
      </w:r>
      <w:bookmarkEnd w:id="223"/>
      <w:bookmarkEnd w:id="224"/>
    </w:p>
    <w:p w:rsidR="00473548" w:rsidRPr="0021242D" w:rsidRDefault="00473548" w:rsidP="00473548">
      <w:pPr>
        <w:pStyle w:val="TH"/>
      </w:pPr>
      <w:r w:rsidRPr="0021242D">
        <w:t xml:space="preserve">Table </w:t>
      </w:r>
      <w:r w:rsidR="00DD37E3">
        <w:t>6.2.3.</w:t>
      </w:r>
      <w:r w:rsidRPr="0021242D">
        <w:t>8.</w:t>
      </w:r>
      <w:r w:rsidR="0060096F">
        <w:t>3</w:t>
      </w:r>
      <w:r w:rsidRPr="0021242D">
        <w:t>-1: Service Subscription – refreshAEAssociationFWithServiceSubscription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A04136">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A04136">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A04136">
            <w:pPr>
              <w:pStyle w:val="TAH"/>
              <w:tabs>
                <w:tab w:val="center" w:pos="449"/>
              </w:tabs>
              <w:snapToGrid w:val="0"/>
              <w:jc w:val="left"/>
            </w:pPr>
            <w:r w:rsidRPr="0021242D">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A04136">
            <w:pPr>
              <w:pStyle w:val="TAH"/>
              <w:snapToGrid w:val="0"/>
            </w:pPr>
            <w:r w:rsidRPr="0021242D">
              <w:t>Description</w:t>
            </w:r>
          </w:p>
        </w:tc>
      </w:tr>
      <w:tr w:rsidR="00D43E20" w:rsidRPr="0021242D" w:rsidDel="002C530E" w:rsidTr="00A04136">
        <w:trPr>
          <w:tblHeader/>
          <w:jc w:val="center"/>
        </w:trPr>
        <w:tc>
          <w:tcPr>
            <w:tcW w:w="1709" w:type="dxa"/>
            <w:tcBorders>
              <w:left w:val="single" w:sz="1" w:space="0" w:color="000000"/>
              <w:bottom w:val="single" w:sz="1" w:space="0" w:color="000000"/>
            </w:tcBorders>
          </w:tcPr>
          <w:p w:rsidR="00D43E20" w:rsidRPr="0021242D" w:rsidRDefault="00D43E20" w:rsidP="00A04136">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IN</w:t>
            </w:r>
          </w:p>
        </w:tc>
        <w:tc>
          <w:tcPr>
            <w:tcW w:w="900" w:type="dxa"/>
            <w:tcBorders>
              <w:left w:val="single" w:sz="1" w:space="0" w:color="000000"/>
              <w:bottom w:val="single" w:sz="1" w:space="0" w:color="000000"/>
            </w:tcBorders>
          </w:tcPr>
          <w:p w:rsidR="00D43E20" w:rsidRPr="0021242D" w:rsidRDefault="00D43E20" w:rsidP="00A04136">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Del="002C530E" w:rsidRDefault="00D43E20" w:rsidP="00A04136">
            <w:pPr>
              <w:pStyle w:val="TAL"/>
            </w:pPr>
            <w:r w:rsidRPr="0021242D">
              <w:t>The Application Entity Identifier (AE-ID).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A04136">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IN</w:t>
            </w:r>
          </w:p>
        </w:tc>
        <w:tc>
          <w:tcPr>
            <w:tcW w:w="900" w:type="dxa"/>
            <w:tcBorders>
              <w:left w:val="single" w:sz="1" w:space="0" w:color="000000"/>
              <w:bottom w:val="single" w:sz="1" w:space="0" w:color="000000"/>
            </w:tcBorders>
          </w:tcPr>
          <w:p w:rsidR="00D43E20" w:rsidRPr="0021242D" w:rsidRDefault="00D43E20" w:rsidP="00A04136">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The M2M Service Subscription Identifier (M2M-Service-Profile-ID)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A04136">
            <w:pPr>
              <w:pStyle w:val="TAL"/>
            </w:pPr>
            <w:r w:rsidRPr="0021242D">
              <w:t>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OUT</w:t>
            </w:r>
          </w:p>
        </w:tc>
        <w:tc>
          <w:tcPr>
            <w:tcW w:w="900" w:type="dxa"/>
            <w:tcBorders>
              <w:left w:val="single" w:sz="1" w:space="0" w:color="000000"/>
              <w:bottom w:val="single" w:sz="1" w:space="0" w:color="000000"/>
            </w:tcBorders>
          </w:tcPr>
          <w:p w:rsidR="00D43E20" w:rsidRPr="0021242D" w:rsidRDefault="00D43E20" w:rsidP="00A04136">
            <w:pPr>
              <w:pStyle w:val="TAL"/>
            </w:pPr>
            <w:r w:rsidRPr="0021242D">
              <w:t>YES</w:t>
            </w:r>
          </w:p>
        </w:tc>
        <w:tc>
          <w:tcPr>
            <w:tcW w:w="5307" w:type="dxa"/>
            <w:tcBorders>
              <w:left w:val="single" w:sz="1" w:space="0" w:color="000000"/>
              <w:bottom w:val="single" w:sz="1" w:space="0" w:color="000000"/>
              <w:right w:val="single" w:sz="1" w:space="0" w:color="000000"/>
            </w:tcBorders>
          </w:tcPr>
          <w:p w:rsidR="00D43E20" w:rsidRPr="0021242D" w:rsidRDefault="00D43E20" w:rsidP="00A04136">
            <w:pPr>
              <w:pStyle w:val="TAL"/>
            </w:pPr>
            <w:r w:rsidRPr="0021242D">
              <w:t>Unique response types for this service.</w:t>
            </w:r>
          </w:p>
          <w:p w:rsidR="00D43E20" w:rsidRPr="0021242D" w:rsidRDefault="00D43E20" w:rsidP="004415F7">
            <w:pPr>
              <w:pStyle w:val="TAL"/>
              <w:numPr>
                <w:ilvl w:val="0"/>
                <w:numId w:val="13"/>
              </w:numPr>
            </w:pPr>
            <w:r w:rsidRPr="0021242D">
              <w:t>M2M Service Subscription does not exist.</w:t>
            </w:r>
          </w:p>
          <w:p w:rsidR="00D43E20" w:rsidRPr="0021242D" w:rsidRDefault="00D43E20" w:rsidP="004415F7">
            <w:pPr>
              <w:pStyle w:val="TAL"/>
              <w:numPr>
                <w:ilvl w:val="0"/>
                <w:numId w:val="13"/>
              </w:numPr>
            </w:pPr>
            <w:r w:rsidRPr="0021242D">
              <w:t>Application Entity Identifier is not associated with the M2M Service Subscription.</w:t>
            </w:r>
          </w:p>
        </w:tc>
      </w:tr>
    </w:tbl>
    <w:p w:rsidR="00473548" w:rsidRPr="0021242D" w:rsidRDefault="00473548" w:rsidP="00473548"/>
    <w:p w:rsidR="00D43E20" w:rsidRPr="0021242D" w:rsidRDefault="00DD37E3" w:rsidP="00D43E20">
      <w:pPr>
        <w:pStyle w:val="Heading5"/>
        <w:rPr>
          <w:lang w:val="en-US"/>
        </w:rPr>
      </w:pPr>
      <w:bookmarkStart w:id="225" w:name="_Toc418174091"/>
      <w:bookmarkStart w:id="226" w:name="_Toc418659906"/>
      <w:r>
        <w:rPr>
          <w:lang w:val="en-US"/>
        </w:rPr>
        <w:t>6.2.3.</w:t>
      </w:r>
      <w:r w:rsidR="00D43E20" w:rsidRPr="0021242D">
        <w:rPr>
          <w:lang w:val="en-US"/>
        </w:rPr>
        <w:t>8.</w:t>
      </w:r>
      <w:r w:rsidR="0060096F">
        <w:rPr>
          <w:lang w:val="en-US"/>
        </w:rPr>
        <w:t>4</w:t>
      </w:r>
      <w:r w:rsidR="00D43E20" w:rsidRPr="0021242D">
        <w:rPr>
          <w:lang w:val="en-US"/>
        </w:rPr>
        <w:tab/>
        <w:t>Service Interactions</w:t>
      </w:r>
      <w:bookmarkEnd w:id="225"/>
      <w:bookmarkEnd w:id="226"/>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20"/>
        </w:numPr>
      </w:pPr>
      <w:r w:rsidRPr="0021242D">
        <w:t>Issue this capability</w:t>
      </w:r>
    </w:p>
    <w:p w:rsidR="00D43E20" w:rsidRPr="0021242D" w:rsidRDefault="00D43E20" w:rsidP="00B91F03">
      <w:pPr>
        <w:pStyle w:val="FL"/>
      </w:pPr>
      <w:r w:rsidRPr="0021242D">
        <w:object w:dxaOrig="6491" w:dyaOrig="3649">
          <v:shape id="_x0000_i1035" type="#_x0000_t75" style="width:324.85pt;height:182pt" o:ole="">
            <v:imagedata r:id="rId68" o:title=""/>
          </v:shape>
          <o:OLEObject Type="Embed" ProgID="Visio.Drawing.11" ShapeID="_x0000_i1035" DrawAspect="Content" ObjectID="_1492401391" r:id="rId69"/>
        </w:object>
      </w:r>
    </w:p>
    <w:p w:rsidR="00D43E20" w:rsidRPr="0021242D" w:rsidRDefault="00D43E20" w:rsidP="00A7689A">
      <w:pPr>
        <w:pStyle w:val="TF"/>
      </w:pPr>
      <w:r w:rsidRPr="0021242D">
        <w:t xml:space="preserve">Figure </w:t>
      </w:r>
      <w:r w:rsidR="00DD37E3">
        <w:t>6.2.3.</w:t>
      </w:r>
      <w:r w:rsidRPr="0021242D">
        <w:t>8.</w:t>
      </w:r>
      <w:r w:rsidR="0060096F">
        <w:t>4</w:t>
      </w:r>
      <w:r w:rsidRPr="0021242D">
        <w:t>-1</w:t>
      </w:r>
      <w:r w:rsidR="00A7689A" w:rsidRPr="0021242D">
        <w:t>:</w:t>
      </w:r>
      <w:r w:rsidRPr="0021242D">
        <w:t xml:space="preserve"> Service Subscription </w:t>
      </w:r>
      <w:r w:rsidR="00A7689A" w:rsidRPr="0021242D">
        <w:t>-</w:t>
      </w:r>
      <w:r w:rsidRPr="0021242D">
        <w:t xml:space="preserve"> refreshAEAssociationWithServiceSubscription Diagram</w:t>
      </w:r>
    </w:p>
    <w:p w:rsidR="00D43E20" w:rsidRPr="0021242D" w:rsidRDefault="00DD37E3" w:rsidP="00D43E20">
      <w:pPr>
        <w:pStyle w:val="Heading5"/>
        <w:rPr>
          <w:lang w:val="en-US"/>
        </w:rPr>
      </w:pPr>
      <w:bookmarkStart w:id="227" w:name="_Toc418174092"/>
      <w:bookmarkStart w:id="228" w:name="_Toc418659907"/>
      <w:r>
        <w:rPr>
          <w:lang w:val="en-US"/>
        </w:rPr>
        <w:lastRenderedPageBreak/>
        <w:t>6.2.3.</w:t>
      </w:r>
      <w:r w:rsidR="00D43E20" w:rsidRPr="0021242D">
        <w:rPr>
          <w:lang w:val="en-US"/>
        </w:rPr>
        <w:t>8.</w:t>
      </w:r>
      <w:r w:rsidR="0060096F">
        <w:rPr>
          <w:lang w:val="en-US"/>
        </w:rPr>
        <w:t>5</w:t>
      </w:r>
      <w:r w:rsidR="00D43E20" w:rsidRPr="0021242D">
        <w:rPr>
          <w:lang w:val="en-US"/>
        </w:rPr>
        <w:tab/>
      </w:r>
      <w:r w:rsidR="00D43E20" w:rsidRPr="0021242D">
        <w:rPr>
          <w:lang w:val="en-US" w:eastAsia="ko-KR"/>
        </w:rPr>
        <w:t>Post-Conditions</w:t>
      </w:r>
      <w:bookmarkEnd w:id="227"/>
      <w:bookmarkEnd w:id="228"/>
    </w:p>
    <w:p w:rsidR="00D43E20" w:rsidRPr="0021242D" w:rsidRDefault="00D43E20" w:rsidP="00D43E20">
      <w:pPr>
        <w:keepNext/>
        <w:rPr>
          <w:lang w:eastAsia="ko-KR"/>
        </w:rPr>
      </w:pPr>
      <w:r w:rsidRPr="0021242D">
        <w:rPr>
          <w:lang w:eastAsia="ko-KR"/>
        </w:rPr>
        <w:t>Not Applicable</w:t>
      </w:r>
      <w:r w:rsidR="00A7689A" w:rsidRPr="0021242D">
        <w:rPr>
          <w:lang w:eastAsia="ko-KR"/>
        </w:rPr>
        <w:t>.</w:t>
      </w:r>
    </w:p>
    <w:p w:rsidR="00D43E20" w:rsidRPr="0021242D" w:rsidRDefault="00DD37E3" w:rsidP="00D43E20">
      <w:pPr>
        <w:pStyle w:val="Heading5"/>
        <w:rPr>
          <w:lang w:val="en-US"/>
        </w:rPr>
      </w:pPr>
      <w:bookmarkStart w:id="229" w:name="_Toc418174093"/>
      <w:bookmarkStart w:id="230" w:name="_Toc418659908"/>
      <w:r>
        <w:rPr>
          <w:lang w:val="en-US"/>
        </w:rPr>
        <w:t>6.2.3.</w:t>
      </w:r>
      <w:r w:rsidR="00D43E20" w:rsidRPr="0021242D">
        <w:rPr>
          <w:lang w:val="en-US"/>
        </w:rPr>
        <w:t>8.</w:t>
      </w:r>
      <w:r w:rsidR="0060096F">
        <w:rPr>
          <w:lang w:val="en-US"/>
        </w:rPr>
        <w:t>6</w:t>
      </w:r>
      <w:r w:rsidR="00D43E20" w:rsidRPr="0021242D">
        <w:rPr>
          <w:lang w:val="en-US"/>
        </w:rPr>
        <w:tab/>
      </w:r>
      <w:r w:rsidR="00D43E20" w:rsidRPr="0021242D">
        <w:rPr>
          <w:lang w:val="en-US" w:eastAsia="ko-KR"/>
        </w:rPr>
        <w:t>Exceptions</w:t>
      </w:r>
      <w:bookmarkEnd w:id="229"/>
      <w:bookmarkEnd w:id="230"/>
    </w:p>
    <w:p w:rsidR="00D43E20" w:rsidRPr="0021242D" w:rsidRDefault="00D43E20" w:rsidP="00D43E20">
      <w:pPr>
        <w:keepNext/>
      </w:pPr>
      <w:r w:rsidRPr="0021242D">
        <w:rPr>
          <w:lang w:eastAsia="ko-KR"/>
        </w:rPr>
        <w:t>Not Applicable</w:t>
      </w:r>
      <w:r w:rsidR="00A7689A" w:rsidRPr="0021242D">
        <w:rPr>
          <w:lang w:eastAsia="ko-KR"/>
        </w:rPr>
        <w:t>.</w:t>
      </w:r>
    </w:p>
    <w:p w:rsidR="00D43E20" w:rsidRPr="0021242D" w:rsidRDefault="00DD37E3" w:rsidP="00D43E20">
      <w:pPr>
        <w:pStyle w:val="Heading5"/>
        <w:rPr>
          <w:lang w:val="en-US"/>
        </w:rPr>
      </w:pPr>
      <w:bookmarkStart w:id="231" w:name="_Toc418174094"/>
      <w:bookmarkStart w:id="232" w:name="_Toc418659909"/>
      <w:r>
        <w:rPr>
          <w:lang w:val="en-US"/>
        </w:rPr>
        <w:t>6.2.3.</w:t>
      </w:r>
      <w:r w:rsidR="00D43E20" w:rsidRPr="0021242D">
        <w:rPr>
          <w:lang w:val="en-US"/>
        </w:rPr>
        <w:t>8.</w:t>
      </w:r>
      <w:r w:rsidR="0060096F">
        <w:rPr>
          <w:lang w:val="en-US"/>
        </w:rPr>
        <w:t>7</w:t>
      </w:r>
      <w:r w:rsidR="00D43E20" w:rsidRPr="0021242D">
        <w:rPr>
          <w:lang w:val="en-US"/>
        </w:rPr>
        <w:tab/>
      </w:r>
      <w:r w:rsidR="00D43E20" w:rsidRPr="0021242D">
        <w:rPr>
          <w:lang w:val="en-US" w:eastAsia="ko-KR"/>
        </w:rPr>
        <w:t>Policies for Use</w:t>
      </w:r>
      <w:bookmarkEnd w:id="231"/>
      <w:bookmarkEnd w:id="232"/>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D37E3" w:rsidP="00D43E20">
      <w:pPr>
        <w:pStyle w:val="Heading5"/>
        <w:rPr>
          <w:lang w:val="en-US"/>
        </w:rPr>
      </w:pPr>
      <w:bookmarkStart w:id="233" w:name="_Toc418174095"/>
      <w:bookmarkStart w:id="234" w:name="_Toc418659910"/>
      <w:r>
        <w:rPr>
          <w:lang w:val="en-US"/>
        </w:rPr>
        <w:t>6.2.3.</w:t>
      </w:r>
      <w:r w:rsidR="00D43E20" w:rsidRPr="0021242D">
        <w:rPr>
          <w:lang w:val="en-US"/>
        </w:rPr>
        <w:t>8.</w:t>
      </w:r>
      <w:r w:rsidR="0060096F">
        <w:rPr>
          <w:lang w:val="en-US"/>
        </w:rPr>
        <w:t>8</w:t>
      </w:r>
      <w:r w:rsidR="00D43E20" w:rsidRPr="0021242D">
        <w:rPr>
          <w:lang w:val="en-US"/>
        </w:rPr>
        <w:tab/>
        <w:t>oneM2M Resource Interworking</w:t>
      </w:r>
      <w:bookmarkEnd w:id="233"/>
      <w:bookmarkEnd w:id="234"/>
    </w:p>
    <w:p w:rsidR="00D43E20" w:rsidRPr="0021242D" w:rsidRDefault="00D43E20" w:rsidP="00D43E20">
      <w:pPr>
        <w:keepNext/>
      </w:pPr>
      <w:r w:rsidRPr="0021242D">
        <w:t xml:space="preserve">This service capability refreshes the association of the Application Entity (AE-ID) with the M2M Service Subscription Profile. Currently TS-0001 </w:t>
      </w:r>
      <w:r w:rsidR="00611D9A" w:rsidRPr="0021242D">
        <w:t>[</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does not define how an AE registration association is refreshed with a M2M Service Subscription Profile as part of a AE lifecycle flow. </w:t>
      </w:r>
    </w:p>
    <w:p w:rsidR="009E7987" w:rsidRPr="0021242D" w:rsidRDefault="00935233" w:rsidP="009E7987">
      <w:pPr>
        <w:pStyle w:val="Heading2"/>
        <w:rPr>
          <w:lang w:val="en-US"/>
        </w:rPr>
      </w:pPr>
      <w:bookmarkStart w:id="235" w:name="_Toc417309472"/>
      <w:bookmarkStart w:id="236" w:name="_Toc418174096"/>
      <w:bookmarkStart w:id="237" w:name="_Toc418659911"/>
      <w:r w:rsidRPr="00935233">
        <w:rPr>
          <w:lang w:val="en-US"/>
        </w:rPr>
        <w:t>6.3</w:t>
      </w:r>
      <w:r w:rsidRPr="00935233">
        <w:rPr>
          <w:lang w:val="en-US"/>
        </w:rPr>
        <w:tab/>
        <w:t>Authorization</w:t>
      </w:r>
      <w:bookmarkEnd w:id="235"/>
      <w:bookmarkEnd w:id="236"/>
      <w:bookmarkEnd w:id="237"/>
    </w:p>
    <w:p w:rsidR="00BA01F0" w:rsidRDefault="00935233">
      <w:pPr>
        <w:pStyle w:val="Heading3"/>
      </w:pPr>
      <w:bookmarkStart w:id="238" w:name="_Toc418659912"/>
      <w:r w:rsidRPr="00935233">
        <w:rPr>
          <w:lang w:val="en-US"/>
        </w:rPr>
        <w:t>6.3.1</w:t>
      </w:r>
      <w:r w:rsidRPr="00935233">
        <w:rPr>
          <w:lang w:val="en-US"/>
        </w:rPr>
        <w:tab/>
      </w:r>
      <w:r w:rsidR="00DD37E3">
        <w:rPr>
          <w:lang w:val="en-US"/>
        </w:rPr>
        <w:t>Overview</w:t>
      </w:r>
      <w:bookmarkEnd w:id="238"/>
    </w:p>
    <w:p w:rsidR="009E7987" w:rsidRPr="0021242D" w:rsidRDefault="00935233" w:rsidP="009E7987">
      <w:pPr>
        <w:keepNext/>
      </w:pPr>
      <w:r w:rsidRPr="00935233">
        <w:t>The Authorization service provides the ability to:</w:t>
      </w:r>
    </w:p>
    <w:p w:rsidR="009E7987" w:rsidRPr="0021242D" w:rsidRDefault="00935233" w:rsidP="00A7689A">
      <w:pPr>
        <w:pStyle w:val="B1"/>
      </w:pPr>
      <w:r w:rsidRPr="00935233">
        <w:t>Authorize the Originator for the service capability</w:t>
      </w:r>
    </w:p>
    <w:p w:rsidR="00DD37E3" w:rsidRDefault="00FD4645" w:rsidP="00DD37E3">
      <w:pPr>
        <w:pStyle w:val="NO"/>
      </w:pPr>
      <w:r>
        <w:t>NOTE</w:t>
      </w:r>
      <w:r w:rsidR="00491C9D" w:rsidRPr="0021242D">
        <w:t>:</w:t>
      </w:r>
      <w:r w:rsidR="00A7689A" w:rsidRPr="0021242D">
        <w:tab/>
      </w:r>
      <w:r>
        <w:t>The determination of</w:t>
      </w:r>
      <w:r w:rsidR="00491C9D" w:rsidRPr="0021242D">
        <w:t xml:space="preserve"> how the entity instance based access management is configured in order to ensure no cross ASP access to other ASPs data</w:t>
      </w:r>
      <w:r>
        <w:t xml:space="preserve"> i</w:t>
      </w:r>
      <w:r w:rsidR="00DD37E3">
        <w:t xml:space="preserve">s </w:t>
      </w:r>
      <w:r>
        <w:t>FFS</w:t>
      </w:r>
      <w:r w:rsidR="00491C9D" w:rsidRPr="0021242D">
        <w:t>.</w:t>
      </w:r>
      <w:bookmarkStart w:id="239" w:name="_Toc417309473"/>
      <w:bookmarkStart w:id="240" w:name="_Toc418174097"/>
    </w:p>
    <w:p w:rsidR="00DD37E3" w:rsidRDefault="00DD37E3" w:rsidP="00DD37E3">
      <w:pPr>
        <w:pStyle w:val="NO"/>
      </w:pPr>
    </w:p>
    <w:p w:rsidR="009E7987" w:rsidRPr="00DD37E3" w:rsidRDefault="009E7987" w:rsidP="00DD37E3">
      <w:pPr>
        <w:pStyle w:val="Heading3"/>
      </w:pPr>
      <w:bookmarkStart w:id="241" w:name="_Toc418659913"/>
      <w:r w:rsidRPr="00DD37E3">
        <w:lastRenderedPageBreak/>
        <w:t>6.3.</w:t>
      </w:r>
      <w:r w:rsidR="001F44D3" w:rsidRPr="00DD37E3">
        <w:t>2</w:t>
      </w:r>
      <w:r w:rsidRPr="00DD37E3">
        <w:tab/>
        <w:t>Service Capabilities</w:t>
      </w:r>
      <w:bookmarkEnd w:id="239"/>
      <w:bookmarkEnd w:id="240"/>
      <w:bookmarkEnd w:id="241"/>
    </w:p>
    <w:p w:rsidR="009E7987" w:rsidRPr="00DD37E3" w:rsidRDefault="009E7987" w:rsidP="009E7987">
      <w:pPr>
        <w:pStyle w:val="Heading4"/>
        <w:rPr>
          <w:lang w:val="en-US"/>
        </w:rPr>
      </w:pPr>
      <w:bookmarkStart w:id="242" w:name="_Toc417309474"/>
      <w:bookmarkStart w:id="243" w:name="_Toc418174098"/>
      <w:bookmarkStart w:id="244" w:name="_Toc418659914"/>
      <w:r w:rsidRPr="00DD37E3">
        <w:rPr>
          <w:lang w:val="en-US"/>
        </w:rPr>
        <w:t>6.3.</w:t>
      </w:r>
      <w:r w:rsidR="001F44D3" w:rsidRPr="00DD37E3">
        <w:rPr>
          <w:lang w:val="en-US"/>
        </w:rPr>
        <w:t>2</w:t>
      </w:r>
      <w:r w:rsidRPr="00DD37E3">
        <w:rPr>
          <w:lang w:val="en-US"/>
        </w:rPr>
        <w:t>.1</w:t>
      </w:r>
      <w:r w:rsidRPr="00DD37E3">
        <w:rPr>
          <w:lang w:val="en-US"/>
        </w:rPr>
        <w:tab/>
        <w:t>authorizeServiceCapability</w:t>
      </w:r>
      <w:bookmarkEnd w:id="242"/>
      <w:bookmarkEnd w:id="243"/>
      <w:bookmarkEnd w:id="244"/>
    </w:p>
    <w:p w:rsidR="00DD37E3" w:rsidRPr="00DD37E3" w:rsidRDefault="00DD37E3" w:rsidP="00DD37E3">
      <w:pPr>
        <w:pStyle w:val="Heading5"/>
        <w:rPr>
          <w:lang w:val="en-US"/>
        </w:rPr>
      </w:pPr>
      <w:bookmarkStart w:id="245" w:name="_Toc418659915"/>
      <w:r w:rsidRPr="00DD37E3">
        <w:rPr>
          <w:lang w:val="en-US"/>
        </w:rPr>
        <w:t>6.3.2.1.1</w:t>
      </w:r>
      <w:r w:rsidRPr="00DD37E3">
        <w:rPr>
          <w:lang w:val="en-US"/>
        </w:rPr>
        <w:tab/>
        <w:t>Description</w:t>
      </w:r>
      <w:bookmarkEnd w:id="245"/>
    </w:p>
    <w:p w:rsidR="009E7987" w:rsidRPr="00DD37E3" w:rsidRDefault="009E7987" w:rsidP="009E7987">
      <w:pPr>
        <w:keepNext/>
      </w:pPr>
      <w:r w:rsidRPr="00DD37E3">
        <w:t xml:space="preserve">This service capability authenticates an Originator is </w:t>
      </w:r>
      <w:r w:rsidR="00B10AC2" w:rsidRPr="00DD37E3">
        <w:t xml:space="preserve">a </w:t>
      </w:r>
      <w:r w:rsidRPr="00DD37E3">
        <w:t>valid Originator of the request and then authorizes the M2M Service Capability within the context of a M2M Service Subscription between the from AE-ID and to AE-ID.</w:t>
      </w:r>
    </w:p>
    <w:p w:rsidR="009E7987" w:rsidRPr="00DD37E3" w:rsidRDefault="009E7987" w:rsidP="009E7987">
      <w:pPr>
        <w:pStyle w:val="Heading5"/>
        <w:rPr>
          <w:lang w:val="en-US"/>
        </w:rPr>
      </w:pPr>
      <w:bookmarkStart w:id="246" w:name="_Toc418174099"/>
      <w:bookmarkStart w:id="247" w:name="_Toc418659916"/>
      <w:r w:rsidRPr="00DD37E3">
        <w:rPr>
          <w:lang w:val="en-US"/>
        </w:rPr>
        <w:t>6.3.</w:t>
      </w:r>
      <w:r w:rsidR="001F44D3" w:rsidRPr="00DD37E3">
        <w:rPr>
          <w:lang w:val="en-US"/>
        </w:rPr>
        <w:t>2</w:t>
      </w:r>
      <w:r w:rsidRPr="00DD37E3">
        <w:rPr>
          <w:lang w:val="en-US"/>
        </w:rPr>
        <w:t>.1.</w:t>
      </w:r>
      <w:r w:rsidR="00DD37E3" w:rsidRPr="00DD37E3">
        <w:rPr>
          <w:lang w:val="en-US"/>
        </w:rPr>
        <w:t>2</w:t>
      </w:r>
      <w:r w:rsidRPr="00DD37E3">
        <w:rPr>
          <w:lang w:val="en-US"/>
        </w:rPr>
        <w:tab/>
      </w:r>
      <w:r w:rsidR="00D87590">
        <w:rPr>
          <w:lang w:val="en-US"/>
        </w:rPr>
        <w:t>Pre-Conditions</w:t>
      </w:r>
      <w:bookmarkEnd w:id="246"/>
      <w:bookmarkEnd w:id="247"/>
    </w:p>
    <w:p w:rsidR="009E7987" w:rsidRPr="0021242D" w:rsidRDefault="009E7987" w:rsidP="009E7987">
      <w:pPr>
        <w:keepNext/>
        <w:rPr>
          <w:lang w:eastAsia="ko-KR"/>
        </w:rPr>
      </w:pPr>
      <w:r w:rsidRPr="0021242D">
        <w:rPr>
          <w:lang w:eastAsia="ko-KR"/>
        </w:rPr>
        <w:t>The M2M Identifiers for the request Originator, M2M Service Subscription from AE-ID and to AE-ID are assigned to the M2M Service Subscription.</w:t>
      </w:r>
    </w:p>
    <w:p w:rsidR="009E7987" w:rsidRPr="0021242D" w:rsidRDefault="009E7987" w:rsidP="009E7987">
      <w:pPr>
        <w:keepNext/>
        <w:rPr>
          <w:lang w:eastAsia="ko-KR"/>
        </w:rPr>
      </w:pPr>
      <w:r w:rsidRPr="0021242D">
        <w:t>A correlation between the M2M Service Capability, M2M Service and the M2M authorization event has been defined in order to authorize the M2M Service Capability.</w:t>
      </w:r>
    </w:p>
    <w:p w:rsidR="009E7987" w:rsidRPr="0021242D" w:rsidRDefault="009E7987" w:rsidP="009E7987">
      <w:pPr>
        <w:pStyle w:val="Heading5"/>
        <w:rPr>
          <w:lang w:val="en-US"/>
        </w:rPr>
      </w:pPr>
      <w:bookmarkStart w:id="248" w:name="_Toc418174100"/>
      <w:bookmarkStart w:id="249" w:name="_Toc418659917"/>
      <w:r w:rsidRPr="0021242D">
        <w:rPr>
          <w:lang w:val="en-US"/>
        </w:rPr>
        <w:t>6.3.</w:t>
      </w:r>
      <w:r w:rsidR="001F44D3" w:rsidRPr="0021242D">
        <w:rPr>
          <w:lang w:val="en-US"/>
        </w:rPr>
        <w:t>2</w:t>
      </w:r>
      <w:r w:rsidRPr="0021242D">
        <w:rPr>
          <w:lang w:val="en-US"/>
        </w:rPr>
        <w:t>.1.</w:t>
      </w:r>
      <w:r w:rsidR="00DD37E3">
        <w:rPr>
          <w:lang w:val="en-US"/>
        </w:rPr>
        <w:t>3</w:t>
      </w:r>
      <w:r w:rsidRPr="0021242D">
        <w:rPr>
          <w:lang w:val="en-US"/>
        </w:rPr>
        <w:tab/>
        <w:t>Common M2M Service Capability Parameters for Request Authentication and Authorization</w:t>
      </w:r>
      <w:bookmarkEnd w:id="248"/>
      <w:bookmarkEnd w:id="249"/>
    </w:p>
    <w:p w:rsidR="00A7689A" w:rsidRPr="0021242D" w:rsidRDefault="00A7689A" w:rsidP="00A7689A">
      <w:pPr>
        <w:pStyle w:val="TH"/>
      </w:pPr>
      <w:r w:rsidRPr="0021242D">
        <w:t>Table 6.3.</w:t>
      </w:r>
      <w:r w:rsidR="001F44D3" w:rsidRPr="0021242D">
        <w:t>2</w:t>
      </w:r>
      <w:r w:rsidRPr="0021242D">
        <w:t>.1.</w:t>
      </w:r>
      <w:r w:rsidR="00DD37E3">
        <w:t>3</w:t>
      </w:r>
      <w:r w:rsidRPr="0021242D">
        <w:t xml:space="preserve">-1: Common M2M Service Capability Parameters for </w:t>
      </w:r>
      <w:r w:rsidRPr="0021242D">
        <w:br/>
        <w:t>Request Authentication and Authorization</w:t>
      </w:r>
    </w:p>
    <w:tbl>
      <w:tblPr>
        <w:tblW w:w="8816" w:type="dxa"/>
        <w:jc w:val="center"/>
        <w:tblLayout w:type="fixed"/>
        <w:tblCellMar>
          <w:left w:w="0" w:type="dxa"/>
          <w:right w:w="0" w:type="dxa"/>
        </w:tblCellMar>
        <w:tblLook w:val="0000"/>
      </w:tblPr>
      <w:tblGrid>
        <w:gridCol w:w="1709"/>
        <w:gridCol w:w="900"/>
        <w:gridCol w:w="900"/>
        <w:gridCol w:w="5307"/>
      </w:tblGrid>
      <w:tr w:rsidR="009E7987" w:rsidRPr="0021242D" w:rsidTr="00A7689A">
        <w:trPr>
          <w:tblHeader/>
          <w:jc w:val="center"/>
        </w:trPr>
        <w:tc>
          <w:tcPr>
            <w:tcW w:w="1709" w:type="dxa"/>
            <w:tcBorders>
              <w:top w:val="single" w:sz="1" w:space="0" w:color="000000"/>
              <w:left w:val="single" w:sz="1" w:space="0" w:color="000000"/>
              <w:bottom w:val="single" w:sz="1" w:space="0" w:color="000000"/>
            </w:tcBorders>
            <w:shd w:val="clear" w:color="auto" w:fill="C0C0C0"/>
          </w:tcPr>
          <w:p w:rsidR="009E7987" w:rsidRPr="0021242D" w:rsidRDefault="009E7987" w:rsidP="00A7689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A7689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9E7987" w:rsidRPr="0021242D" w:rsidRDefault="009E7987" w:rsidP="00A7689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9E7987" w:rsidRPr="0021242D" w:rsidRDefault="009E7987" w:rsidP="00A7689A">
            <w:pPr>
              <w:pStyle w:val="TAH"/>
            </w:pPr>
            <w:r w:rsidRPr="0021242D">
              <w:t>Description</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rPr>
                <w:lang w:eastAsia="ko-KR"/>
              </w:rPr>
            </w:pPr>
            <w:r w:rsidRPr="0021242D">
              <w:rPr>
                <w:lang w:eastAsia="ko-KR"/>
              </w:rPr>
              <w:t>originator</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9E7987" w:rsidRPr="0021242D" w:rsidRDefault="009E7987" w:rsidP="00A7689A">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rPr>
                <w:lang w:eastAsia="ko-KR"/>
              </w:rPr>
            </w:pPr>
            <w:r w:rsidRPr="0021242D">
              <w:t xml:space="preserve">The identifier of the Originator that is issuing the request. </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pPr>
            <w:r w:rsidRPr="0021242D">
              <w:t>from</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IN</w:t>
            </w:r>
          </w:p>
        </w:tc>
        <w:tc>
          <w:tcPr>
            <w:tcW w:w="900" w:type="dxa"/>
            <w:tcBorders>
              <w:left w:val="single" w:sz="1" w:space="0" w:color="000000"/>
              <w:bottom w:val="single" w:sz="1" w:space="0" w:color="000000"/>
            </w:tcBorders>
          </w:tcPr>
          <w:p w:rsidR="009E7987" w:rsidRPr="0021242D" w:rsidRDefault="009E7987" w:rsidP="00A7689A">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The identifier of the Originator of the request (AE-ID)</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pPr>
            <w:r w:rsidRPr="0021242D">
              <w:t>to</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IN</w:t>
            </w:r>
          </w:p>
        </w:tc>
        <w:tc>
          <w:tcPr>
            <w:tcW w:w="900" w:type="dxa"/>
            <w:tcBorders>
              <w:left w:val="single" w:sz="1" w:space="0" w:color="000000"/>
              <w:bottom w:val="single" w:sz="1" w:space="0" w:color="000000"/>
            </w:tcBorders>
          </w:tcPr>
          <w:p w:rsidR="009E7987" w:rsidRPr="0021242D" w:rsidRDefault="009E7987" w:rsidP="00A7689A">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The identifier of the AE that is to target of the request (AE-ID)</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pPr>
            <w:r w:rsidRPr="0021242D">
              <w:t>serviceCapId</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IN</w:t>
            </w:r>
          </w:p>
        </w:tc>
        <w:tc>
          <w:tcPr>
            <w:tcW w:w="900" w:type="dxa"/>
            <w:tcBorders>
              <w:left w:val="single" w:sz="1" w:space="0" w:color="000000"/>
              <w:bottom w:val="single" w:sz="1" w:space="0" w:color="000000"/>
            </w:tcBorders>
          </w:tcPr>
          <w:p w:rsidR="009E7987" w:rsidRPr="0021242D" w:rsidRDefault="009E7987" w:rsidP="00A7689A">
            <w:pPr>
              <w:pStyle w:val="TAL"/>
            </w:pPr>
            <w:r w:rsidRPr="0021242D">
              <w:t>NO</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The identifier of the M2M Service Capability (M2M-Serv-Cap-ID)</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rPr>
                <w:lang w:eastAsia="ko-KR"/>
              </w:rPr>
            </w:pPr>
            <w:r w:rsidRPr="0021242D">
              <w:rPr>
                <w:lang w:eastAsia="ko-KR"/>
              </w:rPr>
              <w:t>serviceSubscriptionId</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9E7987" w:rsidRPr="0021242D" w:rsidRDefault="009E7987" w:rsidP="00A7689A">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The M2M Service Subscription Identifier (M2M-Service-Profile-ID)</w:t>
            </w:r>
          </w:p>
        </w:tc>
      </w:tr>
      <w:tr w:rsidR="009E7987" w:rsidRPr="0021242D" w:rsidTr="00A7689A">
        <w:trPr>
          <w:tblHeader/>
          <w:jc w:val="center"/>
        </w:trPr>
        <w:tc>
          <w:tcPr>
            <w:tcW w:w="1709" w:type="dxa"/>
            <w:tcBorders>
              <w:left w:val="single" w:sz="1" w:space="0" w:color="000000"/>
              <w:bottom w:val="single" w:sz="1" w:space="0" w:color="000000"/>
            </w:tcBorders>
          </w:tcPr>
          <w:p w:rsidR="009E7987" w:rsidRPr="0021242D" w:rsidRDefault="009E7987" w:rsidP="00A7689A">
            <w:pPr>
              <w:pStyle w:val="TAL"/>
            </w:pPr>
            <w:r w:rsidRPr="0021242D">
              <w:t>responseType</w:t>
            </w:r>
          </w:p>
        </w:tc>
        <w:tc>
          <w:tcPr>
            <w:tcW w:w="900"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OUT</w:t>
            </w:r>
          </w:p>
        </w:tc>
        <w:tc>
          <w:tcPr>
            <w:tcW w:w="900" w:type="dxa"/>
            <w:tcBorders>
              <w:left w:val="single" w:sz="1" w:space="0" w:color="000000"/>
              <w:bottom w:val="single" w:sz="1" w:space="0" w:color="000000"/>
            </w:tcBorders>
          </w:tcPr>
          <w:p w:rsidR="009E7987" w:rsidRPr="0021242D" w:rsidRDefault="009E7987" w:rsidP="00A7689A">
            <w:pPr>
              <w:pStyle w:val="TAL"/>
            </w:pPr>
            <w:r w:rsidRPr="0021242D">
              <w:t>YES</w:t>
            </w:r>
          </w:p>
        </w:tc>
        <w:tc>
          <w:tcPr>
            <w:tcW w:w="5307" w:type="dxa"/>
            <w:tcBorders>
              <w:left w:val="single" w:sz="1" w:space="0" w:color="000000"/>
              <w:bottom w:val="single" w:sz="1" w:space="0" w:color="000000"/>
              <w:right w:val="single" w:sz="1" w:space="0" w:color="000000"/>
            </w:tcBorders>
          </w:tcPr>
          <w:p w:rsidR="009E7987" w:rsidRPr="0021242D" w:rsidRDefault="009E7987" w:rsidP="00A7689A">
            <w:pPr>
              <w:pStyle w:val="TAL"/>
            </w:pPr>
            <w:r w:rsidRPr="0021242D">
              <w:t>Response types that are relevant to the Authentication and Authorizations of requests from AEs across the Mca Reference Point.</w:t>
            </w:r>
          </w:p>
          <w:p w:rsidR="009E7987" w:rsidRPr="0021242D" w:rsidRDefault="009E7987" w:rsidP="00A7689A">
            <w:pPr>
              <w:pStyle w:val="TB1"/>
            </w:pPr>
            <w:r w:rsidRPr="0021242D">
              <w:t>Originator is not authenticated</w:t>
            </w:r>
          </w:p>
          <w:p w:rsidR="009E7987" w:rsidRPr="0021242D" w:rsidRDefault="009E7987" w:rsidP="00A7689A">
            <w:pPr>
              <w:pStyle w:val="TB1"/>
            </w:pPr>
            <w:r w:rsidRPr="0021242D">
              <w:t>Originator does not have a M2M Service Subscription</w:t>
            </w:r>
          </w:p>
          <w:p w:rsidR="009E7987" w:rsidRPr="0021242D" w:rsidRDefault="009E7987" w:rsidP="00A7689A">
            <w:pPr>
              <w:pStyle w:val="TB1"/>
            </w:pPr>
            <w:r w:rsidRPr="0021242D">
              <w:t xml:space="preserve">Originator not authorized for the M2M </w:t>
            </w:r>
            <w:r w:rsidR="000D433E" w:rsidRPr="0021242D">
              <w:t>Service Capability</w:t>
            </w:r>
          </w:p>
        </w:tc>
      </w:tr>
    </w:tbl>
    <w:p w:rsidR="00A7689A" w:rsidRPr="0021242D" w:rsidRDefault="00A7689A" w:rsidP="00A7689A"/>
    <w:p w:rsidR="009E7987" w:rsidRPr="0021242D" w:rsidRDefault="009E7987" w:rsidP="009E7987">
      <w:pPr>
        <w:pStyle w:val="Heading5"/>
        <w:rPr>
          <w:lang w:val="en-US" w:eastAsia="ko-KR"/>
        </w:rPr>
      </w:pPr>
      <w:bookmarkStart w:id="250" w:name="_Toc418174101"/>
      <w:bookmarkStart w:id="251" w:name="_Toc418659918"/>
      <w:r w:rsidRPr="0021242D">
        <w:rPr>
          <w:lang w:val="en-US"/>
        </w:rPr>
        <w:t>6.3.</w:t>
      </w:r>
      <w:r w:rsidR="001F44D3" w:rsidRPr="0021242D">
        <w:rPr>
          <w:lang w:val="en-US"/>
        </w:rPr>
        <w:t>2</w:t>
      </w:r>
      <w:r w:rsidRPr="0021242D">
        <w:rPr>
          <w:lang w:val="en-US"/>
        </w:rPr>
        <w:t>.1.</w:t>
      </w:r>
      <w:r w:rsidR="00DD37E3">
        <w:rPr>
          <w:lang w:val="en-US"/>
        </w:rPr>
        <w:t>4</w:t>
      </w:r>
      <w:r w:rsidRPr="0021242D">
        <w:rPr>
          <w:lang w:val="en-US"/>
        </w:rPr>
        <w:tab/>
      </w:r>
      <w:r w:rsidRPr="0021242D">
        <w:rPr>
          <w:lang w:val="en-US" w:eastAsia="ko-KR"/>
        </w:rPr>
        <w:t>Service Interactions</w:t>
      </w:r>
      <w:bookmarkEnd w:id="250"/>
      <w:bookmarkEnd w:id="251"/>
    </w:p>
    <w:p w:rsidR="009E7987" w:rsidRPr="0021242D" w:rsidRDefault="009E7987" w:rsidP="009E7987">
      <w:pPr>
        <w:rPr>
          <w:i/>
          <w:lang w:eastAsia="ko-KR"/>
        </w:rPr>
      </w:pPr>
      <w:r w:rsidRPr="0021242D">
        <w:rPr>
          <w:lang w:eastAsia="ko-KR"/>
        </w:rPr>
        <w:t>Not Applicable</w:t>
      </w:r>
      <w:r w:rsidR="00A7689A" w:rsidRPr="0021242D">
        <w:rPr>
          <w:lang w:eastAsia="ko-KR"/>
        </w:rPr>
        <w:t>.</w:t>
      </w:r>
    </w:p>
    <w:p w:rsidR="009E7987" w:rsidRPr="0021242D" w:rsidRDefault="009E7987" w:rsidP="009E7987">
      <w:pPr>
        <w:pStyle w:val="Heading5"/>
        <w:rPr>
          <w:lang w:val="en-US"/>
        </w:rPr>
      </w:pPr>
      <w:bookmarkStart w:id="252" w:name="_Toc418174102"/>
      <w:bookmarkStart w:id="253" w:name="_Toc418659919"/>
      <w:r w:rsidRPr="0021242D">
        <w:rPr>
          <w:lang w:val="en-US"/>
        </w:rPr>
        <w:t>6.3.</w:t>
      </w:r>
      <w:r w:rsidR="001F44D3" w:rsidRPr="0021242D">
        <w:rPr>
          <w:lang w:val="en-US"/>
        </w:rPr>
        <w:t>2</w:t>
      </w:r>
      <w:r w:rsidRPr="0021242D">
        <w:rPr>
          <w:lang w:val="en-US"/>
        </w:rPr>
        <w:t>.1.</w:t>
      </w:r>
      <w:r w:rsidR="00DD37E3">
        <w:rPr>
          <w:lang w:val="en-US"/>
        </w:rPr>
        <w:t>5</w:t>
      </w:r>
      <w:r w:rsidRPr="0021242D">
        <w:rPr>
          <w:lang w:val="en-US"/>
        </w:rPr>
        <w:tab/>
      </w:r>
      <w:r w:rsidRPr="0021242D">
        <w:rPr>
          <w:lang w:val="en-US" w:eastAsia="ko-KR"/>
        </w:rPr>
        <w:t>Post-Conditions</w:t>
      </w:r>
      <w:bookmarkEnd w:id="252"/>
      <w:bookmarkEnd w:id="253"/>
    </w:p>
    <w:p w:rsidR="009E7987" w:rsidRPr="0021242D" w:rsidRDefault="009E7987" w:rsidP="009E7987">
      <w:pPr>
        <w:keepNext/>
        <w:rPr>
          <w:lang w:eastAsia="ko-KR"/>
        </w:rPr>
      </w:pPr>
      <w:r w:rsidRPr="0021242D">
        <w:rPr>
          <w:lang w:eastAsia="ko-KR"/>
        </w:rPr>
        <w:t>Not Applicable</w:t>
      </w:r>
      <w:r w:rsidR="00A7689A" w:rsidRPr="0021242D">
        <w:rPr>
          <w:lang w:eastAsia="ko-KR"/>
        </w:rPr>
        <w:t>.</w:t>
      </w:r>
    </w:p>
    <w:p w:rsidR="009E7987" w:rsidRPr="0021242D" w:rsidRDefault="009E7987" w:rsidP="009E7987">
      <w:pPr>
        <w:pStyle w:val="Heading5"/>
        <w:rPr>
          <w:lang w:val="en-US"/>
        </w:rPr>
      </w:pPr>
      <w:bookmarkStart w:id="254" w:name="_Toc418174103"/>
      <w:bookmarkStart w:id="255" w:name="_Toc418659920"/>
      <w:r w:rsidRPr="0021242D">
        <w:rPr>
          <w:lang w:val="en-US"/>
        </w:rPr>
        <w:t>6.3.</w:t>
      </w:r>
      <w:r w:rsidR="001F44D3" w:rsidRPr="0021242D">
        <w:rPr>
          <w:lang w:val="en-US"/>
        </w:rPr>
        <w:t>2</w:t>
      </w:r>
      <w:r w:rsidRPr="0021242D">
        <w:rPr>
          <w:lang w:val="en-US"/>
        </w:rPr>
        <w:t>.1.</w:t>
      </w:r>
      <w:r w:rsidR="00DD37E3">
        <w:rPr>
          <w:lang w:val="en-US"/>
        </w:rPr>
        <w:t>6</w:t>
      </w:r>
      <w:r w:rsidRPr="0021242D">
        <w:rPr>
          <w:lang w:val="en-US"/>
        </w:rPr>
        <w:tab/>
      </w:r>
      <w:r w:rsidRPr="0021242D">
        <w:rPr>
          <w:lang w:val="en-US" w:eastAsia="ko-KR"/>
        </w:rPr>
        <w:t>Exceptions</w:t>
      </w:r>
      <w:bookmarkEnd w:id="254"/>
      <w:bookmarkEnd w:id="255"/>
    </w:p>
    <w:p w:rsidR="009E7987" w:rsidRPr="0021242D" w:rsidRDefault="009E7987" w:rsidP="009E7987">
      <w:pPr>
        <w:keepNext/>
      </w:pPr>
      <w:r w:rsidRPr="0021242D">
        <w:rPr>
          <w:lang w:eastAsia="ko-KR"/>
        </w:rPr>
        <w:t>Not Applicable</w:t>
      </w:r>
      <w:r w:rsidR="00A7689A" w:rsidRPr="0021242D">
        <w:rPr>
          <w:lang w:eastAsia="ko-KR"/>
        </w:rPr>
        <w:t>.</w:t>
      </w:r>
    </w:p>
    <w:p w:rsidR="009E7987" w:rsidRPr="0021242D" w:rsidRDefault="009E7987" w:rsidP="009E7987">
      <w:pPr>
        <w:pStyle w:val="Heading5"/>
        <w:rPr>
          <w:lang w:val="en-US"/>
        </w:rPr>
      </w:pPr>
      <w:bookmarkStart w:id="256" w:name="_Toc418174104"/>
      <w:bookmarkStart w:id="257" w:name="_Toc418659921"/>
      <w:r w:rsidRPr="0021242D">
        <w:rPr>
          <w:lang w:val="en-US"/>
        </w:rPr>
        <w:t>6.3.</w:t>
      </w:r>
      <w:r w:rsidR="001F44D3" w:rsidRPr="0021242D">
        <w:rPr>
          <w:lang w:val="en-US"/>
        </w:rPr>
        <w:t>2</w:t>
      </w:r>
      <w:r w:rsidRPr="0021242D">
        <w:rPr>
          <w:lang w:val="en-US"/>
        </w:rPr>
        <w:t>.1.</w:t>
      </w:r>
      <w:r w:rsidR="00DD37E3">
        <w:rPr>
          <w:lang w:val="en-US"/>
        </w:rPr>
        <w:t>7</w:t>
      </w:r>
      <w:r w:rsidRPr="0021242D">
        <w:rPr>
          <w:lang w:val="en-US"/>
        </w:rPr>
        <w:tab/>
      </w:r>
      <w:r w:rsidRPr="0021242D">
        <w:rPr>
          <w:lang w:val="en-US" w:eastAsia="ko-KR"/>
        </w:rPr>
        <w:t>Policies for Use</w:t>
      </w:r>
      <w:bookmarkEnd w:id="256"/>
      <w:bookmarkEnd w:id="257"/>
    </w:p>
    <w:p w:rsidR="009E7987" w:rsidRPr="0021242D" w:rsidRDefault="009E7987" w:rsidP="009E7987">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9E7987" w:rsidRPr="0021242D" w:rsidRDefault="009E7987" w:rsidP="009E7987">
      <w:pPr>
        <w:rPr>
          <w:color w:val="000000"/>
        </w:rPr>
      </w:pPr>
      <w:r w:rsidRPr="0021242D">
        <w:rPr>
          <w:color w:val="000000"/>
        </w:rPr>
        <w:t>Transaction Pattern: Participation allowed</w:t>
      </w:r>
    </w:p>
    <w:p w:rsidR="009E7987" w:rsidRPr="0021242D" w:rsidRDefault="009E7987" w:rsidP="009E7987">
      <w:pPr>
        <w:pStyle w:val="Heading5"/>
        <w:rPr>
          <w:lang w:val="en-US"/>
        </w:rPr>
      </w:pPr>
      <w:bookmarkStart w:id="258" w:name="_Toc418174105"/>
      <w:bookmarkStart w:id="259" w:name="_Toc418659922"/>
      <w:r w:rsidRPr="0021242D">
        <w:rPr>
          <w:lang w:val="en-US"/>
        </w:rPr>
        <w:t>6.3.</w:t>
      </w:r>
      <w:r w:rsidR="001F44D3" w:rsidRPr="0021242D">
        <w:rPr>
          <w:lang w:val="en-US"/>
        </w:rPr>
        <w:t>2</w:t>
      </w:r>
      <w:r w:rsidRPr="0021242D">
        <w:rPr>
          <w:lang w:val="en-US"/>
        </w:rPr>
        <w:t>.1.</w:t>
      </w:r>
      <w:r w:rsidR="00DD37E3">
        <w:rPr>
          <w:lang w:val="en-US"/>
        </w:rPr>
        <w:t>8</w:t>
      </w:r>
      <w:r w:rsidRPr="0021242D">
        <w:rPr>
          <w:lang w:val="en-US"/>
        </w:rPr>
        <w:tab/>
        <w:t>oneM2M Resource Interworking</w:t>
      </w:r>
      <w:bookmarkEnd w:id="258"/>
      <w:bookmarkEnd w:id="259"/>
    </w:p>
    <w:p w:rsidR="009E7987" w:rsidRPr="0021242D" w:rsidRDefault="009E7987" w:rsidP="009E7987">
      <w:pPr>
        <w:keepNext/>
      </w:pPr>
      <w:r w:rsidRPr="0021242D">
        <w:t>This service capability interworks with the following oneM2M Resource operations that are interworked are:</w:t>
      </w:r>
    </w:p>
    <w:p w:rsidR="009E7987" w:rsidRPr="0021242D" w:rsidRDefault="009E7987" w:rsidP="00A7689A">
      <w:pPr>
        <w:pStyle w:val="B1"/>
      </w:pPr>
      <w:r w:rsidRPr="0021242D">
        <w:t>FFS – The End-to-End Security Framework is expected to develop APIs that can be issued for this purposed.</w:t>
      </w:r>
    </w:p>
    <w:p w:rsidR="000E059F" w:rsidRPr="0021242D" w:rsidRDefault="000E059F" w:rsidP="000E059F">
      <w:pPr>
        <w:pStyle w:val="Heading2"/>
        <w:rPr>
          <w:lang w:val="en-US"/>
        </w:rPr>
      </w:pPr>
      <w:bookmarkStart w:id="260" w:name="_Toc417309475"/>
      <w:bookmarkStart w:id="261" w:name="_Toc418174106"/>
      <w:bookmarkStart w:id="262" w:name="_Toc418659923"/>
      <w:r w:rsidRPr="0021242D">
        <w:rPr>
          <w:lang w:val="en-US"/>
        </w:rPr>
        <w:lastRenderedPageBreak/>
        <w:t>6.4</w:t>
      </w:r>
      <w:r w:rsidRPr="0021242D">
        <w:rPr>
          <w:lang w:val="en-US"/>
        </w:rPr>
        <w:tab/>
        <w:t>Data Exchange</w:t>
      </w:r>
      <w:bookmarkEnd w:id="260"/>
      <w:bookmarkEnd w:id="261"/>
      <w:bookmarkEnd w:id="262"/>
    </w:p>
    <w:p w:rsidR="000E059F" w:rsidRPr="003B2B8F" w:rsidRDefault="000E059F" w:rsidP="000E059F">
      <w:pPr>
        <w:pStyle w:val="Heading3"/>
        <w:rPr>
          <w:lang w:val="en-US"/>
        </w:rPr>
      </w:pPr>
      <w:bookmarkStart w:id="263" w:name="_Toc417309476"/>
      <w:bookmarkStart w:id="264" w:name="_Toc418174107"/>
      <w:bookmarkStart w:id="265" w:name="_Toc418659924"/>
      <w:r w:rsidRPr="003B2B8F">
        <w:rPr>
          <w:lang w:val="en-US"/>
        </w:rPr>
        <w:t>6.4.1</w:t>
      </w:r>
      <w:r w:rsidRPr="003B2B8F">
        <w:rPr>
          <w:lang w:val="en-US"/>
        </w:rPr>
        <w:tab/>
        <w:t>Overview</w:t>
      </w:r>
      <w:bookmarkEnd w:id="263"/>
      <w:bookmarkEnd w:id="264"/>
      <w:bookmarkEnd w:id="265"/>
    </w:p>
    <w:p w:rsidR="000E059F" w:rsidRPr="003B2B8F" w:rsidRDefault="000E059F" w:rsidP="000E059F">
      <w:pPr>
        <w:keepNext/>
      </w:pPr>
      <w:r w:rsidRPr="003B2B8F">
        <w:t>The Data Exchange service provides the ability to exchange payloads between AEs across the Mca Reference Point using supported data exchange patterns. This service utilizes an underlying transport adapter to provide the transportation functions.</w:t>
      </w:r>
    </w:p>
    <w:p w:rsidR="000E059F" w:rsidRPr="003B2B8F" w:rsidRDefault="000E059F" w:rsidP="000E059F">
      <w:pPr>
        <w:keepNext/>
      </w:pPr>
      <w:r w:rsidRPr="003B2B8F">
        <w:t>The supported data exchange patterns are:</w:t>
      </w:r>
    </w:p>
    <w:p w:rsidR="000E059F" w:rsidRPr="003B2B8F" w:rsidRDefault="000E059F" w:rsidP="00A7689A">
      <w:pPr>
        <w:pStyle w:val="B1"/>
      </w:pPr>
      <w:r w:rsidRPr="003B2B8F">
        <w:t>Subscribe-Publish-Notify</w:t>
      </w:r>
    </w:p>
    <w:p w:rsidR="000E059F" w:rsidRPr="003B2B8F" w:rsidRDefault="000E059F" w:rsidP="00A7689A">
      <w:pPr>
        <w:pStyle w:val="B1"/>
      </w:pPr>
      <w:r w:rsidRPr="003B2B8F">
        <w:t>Request-Response</w:t>
      </w:r>
    </w:p>
    <w:p w:rsidR="003B2B8F" w:rsidRPr="003B2B8F" w:rsidRDefault="003B2B8F" w:rsidP="003B2B8F">
      <w:pPr>
        <w:pStyle w:val="Heading3"/>
      </w:pPr>
      <w:bookmarkStart w:id="266" w:name="_Toc418659925"/>
      <w:r w:rsidRPr="003B2B8F">
        <w:t>6.4.2</w:t>
      </w:r>
      <w:r w:rsidRPr="003B2B8F">
        <w:tab/>
        <w:t>Data Exchange Entities</w:t>
      </w:r>
      <w:bookmarkEnd w:id="266"/>
    </w:p>
    <w:p w:rsidR="000E059F" w:rsidRDefault="000E059F" w:rsidP="000E059F">
      <w:pPr>
        <w:pStyle w:val="Heading4"/>
        <w:rPr>
          <w:lang w:val="en-US"/>
        </w:rPr>
      </w:pPr>
      <w:bookmarkStart w:id="267" w:name="_Toc417309477"/>
      <w:bookmarkStart w:id="268" w:name="_Toc418174108"/>
      <w:bookmarkStart w:id="269" w:name="_Toc418659926"/>
      <w:r w:rsidRPr="003B2B8F">
        <w:rPr>
          <w:lang w:val="en-US"/>
        </w:rPr>
        <w:t>6.4.</w:t>
      </w:r>
      <w:r w:rsidR="003B2B8F">
        <w:rPr>
          <w:lang w:val="en-US"/>
        </w:rPr>
        <w:t>2</w:t>
      </w:r>
      <w:r w:rsidRPr="003B2B8F">
        <w:rPr>
          <w:lang w:val="en-US"/>
        </w:rPr>
        <w:t>.1</w:t>
      </w:r>
      <w:r w:rsidRPr="003B2B8F">
        <w:rPr>
          <w:lang w:val="en-US"/>
        </w:rPr>
        <w:tab/>
        <w:t>Subscribe-Publish-Notify Data Exchange</w:t>
      </w:r>
      <w:bookmarkEnd w:id="267"/>
      <w:bookmarkEnd w:id="268"/>
      <w:bookmarkEnd w:id="269"/>
    </w:p>
    <w:p w:rsidR="005576B9" w:rsidRPr="005576B9" w:rsidRDefault="005576B9" w:rsidP="005576B9">
      <w:pPr>
        <w:pStyle w:val="Heading5"/>
        <w:rPr>
          <w:lang w:val="en-US"/>
        </w:rPr>
      </w:pPr>
      <w:bookmarkStart w:id="270" w:name="_Toc418659927"/>
      <w:r w:rsidRPr="003B2B8F">
        <w:rPr>
          <w:lang w:val="en-US"/>
        </w:rPr>
        <w:t>6.4.</w:t>
      </w:r>
      <w:r>
        <w:rPr>
          <w:lang w:val="en-US"/>
        </w:rPr>
        <w:t>2</w:t>
      </w:r>
      <w:r w:rsidRPr="003B2B8F">
        <w:rPr>
          <w:lang w:val="en-US"/>
        </w:rPr>
        <w:t>.1.1</w:t>
      </w:r>
      <w:r w:rsidRPr="003B2B8F">
        <w:rPr>
          <w:lang w:val="en-US"/>
        </w:rPr>
        <w:tab/>
      </w:r>
      <w:r>
        <w:rPr>
          <w:lang w:val="en-US"/>
        </w:rPr>
        <w:t>Overview</w:t>
      </w:r>
      <w:bookmarkEnd w:id="270"/>
    </w:p>
    <w:p w:rsidR="000E059F" w:rsidRPr="003B2B8F" w:rsidRDefault="000E059F" w:rsidP="000E059F">
      <w:r w:rsidRPr="003B2B8F">
        <w:t>This data exchange pattern permits AEs to subscribe to publication resources. When an AE publishes data to a specific publication resource, the AEs that have subscribe</w:t>
      </w:r>
      <w:r w:rsidR="009C39CC" w:rsidRPr="003B2B8F">
        <w:t>d</w:t>
      </w:r>
      <w:r w:rsidRPr="003B2B8F">
        <w:t xml:space="preserve"> to the publication resource are notified of the publication by receiving the published data.</w:t>
      </w:r>
    </w:p>
    <w:p w:rsidR="000E059F" w:rsidRDefault="000E059F" w:rsidP="000E059F">
      <w:pPr>
        <w:pStyle w:val="Heading5"/>
        <w:rPr>
          <w:lang w:val="en-US"/>
        </w:rPr>
      </w:pPr>
      <w:bookmarkStart w:id="271" w:name="_Toc418174109"/>
      <w:bookmarkStart w:id="272" w:name="_Toc418659928"/>
      <w:r w:rsidRPr="003B2B8F">
        <w:rPr>
          <w:lang w:val="en-US"/>
        </w:rPr>
        <w:t>6.4.</w:t>
      </w:r>
      <w:r w:rsidR="003B2B8F">
        <w:rPr>
          <w:lang w:val="en-US"/>
        </w:rPr>
        <w:t>2</w:t>
      </w:r>
      <w:r w:rsidRPr="003B2B8F">
        <w:rPr>
          <w:lang w:val="en-US"/>
        </w:rPr>
        <w:t>.1.</w:t>
      </w:r>
      <w:r w:rsidR="005576B9">
        <w:rPr>
          <w:lang w:val="en-US"/>
        </w:rPr>
        <w:t>2</w:t>
      </w:r>
      <w:r w:rsidRPr="003B2B8F">
        <w:rPr>
          <w:lang w:val="en-US"/>
        </w:rPr>
        <w:tab/>
        <w:t>Supporting Rules</w:t>
      </w:r>
      <w:bookmarkEnd w:id="271"/>
      <w:bookmarkEnd w:id="272"/>
    </w:p>
    <w:p w:rsidR="005576B9" w:rsidRPr="005576B9" w:rsidRDefault="005576B9" w:rsidP="00AB3586">
      <w:pPr>
        <w:pStyle w:val="Heading6"/>
      </w:pPr>
      <w:bookmarkStart w:id="273" w:name="_Toc418659929"/>
      <w:r w:rsidRPr="0021242D">
        <w:t>6.4.</w:t>
      </w:r>
      <w:r>
        <w:t>2</w:t>
      </w:r>
      <w:r w:rsidRPr="0021242D">
        <w:t>.1.</w:t>
      </w:r>
      <w:r>
        <w:t>2</w:t>
      </w:r>
      <w:r w:rsidRPr="0021242D">
        <w:t>.1</w:t>
      </w:r>
      <w:r w:rsidRPr="0021242D">
        <w:tab/>
      </w:r>
      <w:r>
        <w:t>Overview</w:t>
      </w:r>
      <w:bookmarkEnd w:id="273"/>
    </w:p>
    <w:p w:rsidR="000E059F" w:rsidRPr="0021242D" w:rsidRDefault="000E059F" w:rsidP="000E059F">
      <w:r w:rsidRPr="0021242D">
        <w:t>A publication resource is an entity that represents the mechanism used by underlying publish and subscribe protocols which represent one or more queues in the underlying protocol. A publication resource in the data exchange service provides capabilities to reference one or more queues in the underlying protocol using a tree mechanism where wildcards are placed to represent all elements of the tree branch or leaf.</w:t>
      </w:r>
    </w:p>
    <w:p w:rsidR="000E059F" w:rsidRPr="0021242D" w:rsidRDefault="000E059F" w:rsidP="00AB3586">
      <w:pPr>
        <w:pStyle w:val="Heading6"/>
      </w:pPr>
      <w:bookmarkStart w:id="274" w:name="_Toc418659930"/>
      <w:r w:rsidRPr="0021242D">
        <w:t>6.4.</w:t>
      </w:r>
      <w:r w:rsidR="003B2B8F">
        <w:t>2</w:t>
      </w:r>
      <w:r w:rsidRPr="0021242D">
        <w:t>.1.1.</w:t>
      </w:r>
      <w:r w:rsidR="005576B9">
        <w:t>2</w:t>
      </w:r>
      <w:r w:rsidRPr="0021242D">
        <w:tab/>
        <w:t>Publication Resources</w:t>
      </w:r>
      <w:bookmarkEnd w:id="274"/>
    </w:p>
    <w:p w:rsidR="000E059F" w:rsidRPr="0021242D" w:rsidRDefault="000E059F" w:rsidP="000E059F">
      <w:r w:rsidRPr="0021242D">
        <w:t>When a AE publishes a payload to a publication resource, the publication resource is evaluated to obtain the leaf node of the tree. The AEs that have subscribed to leaf nodes of the tree receive the message via the notify M2M Service Capability.</w:t>
      </w:r>
    </w:p>
    <w:p w:rsidR="000E059F" w:rsidRPr="0021242D" w:rsidRDefault="000E059F" w:rsidP="00AB3586">
      <w:pPr>
        <w:pStyle w:val="Heading6"/>
      </w:pPr>
      <w:bookmarkStart w:id="275" w:name="_Toc418659931"/>
      <w:r w:rsidRPr="0021242D">
        <w:t>6.4.</w:t>
      </w:r>
      <w:r w:rsidR="003B2B8F">
        <w:t>2</w:t>
      </w:r>
      <w:r w:rsidRPr="0021242D">
        <w:t>.1.1.</w:t>
      </w:r>
      <w:r w:rsidR="005576B9">
        <w:t>3</w:t>
      </w:r>
      <w:r w:rsidRPr="0021242D">
        <w:tab/>
        <w:t>Delivery Policy</w:t>
      </w:r>
      <w:bookmarkEnd w:id="275"/>
    </w:p>
    <w:p w:rsidR="000E059F" w:rsidRPr="0021242D" w:rsidRDefault="000E059F" w:rsidP="000E059F">
      <w:r w:rsidRPr="0021242D">
        <w:t xml:space="preserve">As part of the notify M2M Service Capability the Service Layer attempts to </w:t>
      </w:r>
      <w:r w:rsidR="00E716DA" w:rsidRPr="0021242D">
        <w:t>honour</w:t>
      </w:r>
      <w:r w:rsidRPr="0021242D">
        <w:t xml:space="preserve"> the delivery policy of the subscriber and publisher. The delivery policy is the attempt by the Service Layer to provide a reliable delivery of the payload that was published using the mechanisms of the underlying Broker. The reliable delivery of a payload is defined in the deliveryPolicy type.</w:t>
      </w:r>
    </w:p>
    <w:p w:rsidR="00A7689A" w:rsidRPr="0021242D" w:rsidRDefault="00A7689A" w:rsidP="00A7689A">
      <w:pPr>
        <w:pStyle w:val="TH"/>
      </w:pPr>
      <w:r w:rsidRPr="0021242D">
        <w:t>Table 6.4.</w:t>
      </w:r>
      <w:r w:rsidR="003B2B8F">
        <w:t>2</w:t>
      </w:r>
      <w:r w:rsidRPr="0021242D">
        <w:t>.1.1.</w:t>
      </w:r>
      <w:r w:rsidR="005576B9">
        <w:t>3</w:t>
      </w:r>
      <w:r w:rsidRPr="0021242D">
        <w:t>-1: Type: deliveryPolicy</w:t>
      </w:r>
    </w:p>
    <w:tbl>
      <w:tblPr>
        <w:tblW w:w="7016" w:type="dxa"/>
        <w:jc w:val="center"/>
        <w:tblLayout w:type="fixed"/>
        <w:tblCellMar>
          <w:left w:w="0" w:type="dxa"/>
          <w:right w:w="0" w:type="dxa"/>
        </w:tblCellMar>
        <w:tblLook w:val="0000"/>
      </w:tblPr>
      <w:tblGrid>
        <w:gridCol w:w="1709"/>
        <w:gridCol w:w="5307"/>
      </w:tblGrid>
      <w:tr w:rsidR="000E059F" w:rsidRPr="0021242D" w:rsidTr="00A7689A">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A7689A">
            <w:pPr>
              <w:pStyle w:val="TAH"/>
            </w:pPr>
            <w:r w:rsidRPr="0021242D">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689A">
            <w:pPr>
              <w:pStyle w:val="TAH"/>
            </w:pPr>
            <w:r w:rsidRPr="0021242D">
              <w:t>Description</w:t>
            </w:r>
          </w:p>
        </w:tc>
      </w:tr>
      <w:tr w:rsidR="000E059F" w:rsidRPr="0021242D" w:rsidTr="00A7689A">
        <w:trPr>
          <w:tblHeader/>
          <w:jc w:val="center"/>
        </w:trPr>
        <w:tc>
          <w:tcPr>
            <w:tcW w:w="1709" w:type="dxa"/>
            <w:tcBorders>
              <w:left w:val="single" w:sz="1" w:space="0" w:color="000000"/>
              <w:bottom w:val="single" w:sz="1" w:space="0" w:color="000000"/>
            </w:tcBorders>
          </w:tcPr>
          <w:p w:rsidR="000E059F" w:rsidRPr="0021242D" w:rsidRDefault="000E059F" w:rsidP="00A7689A">
            <w:pPr>
              <w:pStyle w:val="TAL"/>
              <w:rPr>
                <w:lang w:eastAsia="ko-KR"/>
              </w:rPr>
            </w:pPr>
            <w:r w:rsidRPr="0021242D">
              <w:rPr>
                <w:lang w:eastAsia="ko-KR"/>
              </w:rPr>
              <w:t>retryLimit</w:t>
            </w:r>
          </w:p>
        </w:tc>
        <w:tc>
          <w:tcPr>
            <w:tcW w:w="5307" w:type="dxa"/>
            <w:tcBorders>
              <w:left w:val="single" w:sz="1" w:space="0" w:color="000000"/>
              <w:bottom w:val="single" w:sz="1" w:space="0" w:color="000000"/>
              <w:right w:val="single" w:sz="1" w:space="0" w:color="000000"/>
            </w:tcBorders>
          </w:tcPr>
          <w:p w:rsidR="000E059F" w:rsidRPr="0021242D" w:rsidRDefault="000E059F" w:rsidP="00A7689A">
            <w:pPr>
              <w:pStyle w:val="TAL"/>
              <w:rPr>
                <w:lang w:eastAsia="ko-KR"/>
              </w:rPr>
            </w:pPr>
            <w:r w:rsidRPr="0021242D">
              <w:t>The number of retries by the Broker to connected subscribers before assuming failure of the notification.</w:t>
            </w:r>
          </w:p>
        </w:tc>
      </w:tr>
    </w:tbl>
    <w:p w:rsidR="00A7689A" w:rsidRPr="0021242D" w:rsidRDefault="00A7689A" w:rsidP="00A7689A"/>
    <w:p w:rsidR="000E059F" w:rsidRPr="0021242D" w:rsidRDefault="000E059F" w:rsidP="00AB3586">
      <w:pPr>
        <w:pStyle w:val="Heading6"/>
      </w:pPr>
      <w:bookmarkStart w:id="276" w:name="_Toc418659932"/>
      <w:r w:rsidRPr="0021242D">
        <w:t>6.4.</w:t>
      </w:r>
      <w:r w:rsidR="003B2B8F">
        <w:t>2</w:t>
      </w:r>
      <w:r w:rsidRPr="0021242D">
        <w:t>.1.1.</w:t>
      </w:r>
      <w:r w:rsidR="005576B9">
        <w:t>4</w:t>
      </w:r>
      <w:r w:rsidRPr="0021242D">
        <w:tab/>
        <w:t>Message Retainment Policy</w:t>
      </w:r>
      <w:bookmarkEnd w:id="276"/>
    </w:p>
    <w:p w:rsidR="000E059F" w:rsidRPr="0021242D" w:rsidRDefault="000E059F" w:rsidP="000E059F">
      <w:r w:rsidRPr="0021242D">
        <w:t>When a message is published, the M2M Service Layer, using the resources of the underlying Broker, attempts to retain messages according to a retainment policy. Retainment of messages permits AEs that are subscribed to the publication resource but not connected to the underlying Broker to receive messages, up to the retainLimit once the AE connects to the Broker. The message retainment policy is defined in the retainmentPolicy type.</w:t>
      </w:r>
    </w:p>
    <w:p w:rsidR="000E059F" w:rsidRPr="0021242D" w:rsidRDefault="006B0876" w:rsidP="00A7689A">
      <w:pPr>
        <w:pStyle w:val="TH"/>
      </w:pPr>
      <w:r w:rsidRPr="0021242D">
        <w:lastRenderedPageBreak/>
        <w:t>Table 6.4.</w:t>
      </w:r>
      <w:r w:rsidR="003B2B8F">
        <w:t>2</w:t>
      </w:r>
      <w:r w:rsidRPr="0021242D">
        <w:t>.1.1.</w:t>
      </w:r>
      <w:r w:rsidR="005576B9">
        <w:t>4</w:t>
      </w:r>
      <w:r w:rsidR="00A7689A" w:rsidRPr="0021242D">
        <w:t>-1: Type: retainmentPolicy</w:t>
      </w:r>
    </w:p>
    <w:tbl>
      <w:tblPr>
        <w:tblW w:w="7016" w:type="dxa"/>
        <w:jc w:val="center"/>
        <w:tblLayout w:type="fixed"/>
        <w:tblCellMar>
          <w:left w:w="0" w:type="dxa"/>
          <w:right w:w="0" w:type="dxa"/>
        </w:tblCellMar>
        <w:tblLook w:val="0000"/>
      </w:tblPr>
      <w:tblGrid>
        <w:gridCol w:w="1709"/>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A7689A">
            <w:pPr>
              <w:pStyle w:val="TAH"/>
            </w:pPr>
            <w:r w:rsidRPr="0021242D">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689A">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689A">
            <w:pPr>
              <w:pStyle w:val="TAL"/>
              <w:rPr>
                <w:lang w:eastAsia="ko-KR"/>
              </w:rPr>
            </w:pPr>
            <w:r w:rsidRPr="0021242D">
              <w:rPr>
                <w:lang w:eastAsia="ko-KR"/>
              </w:rPr>
              <w:t>retainLimit</w:t>
            </w:r>
          </w:p>
        </w:tc>
        <w:tc>
          <w:tcPr>
            <w:tcW w:w="5307" w:type="dxa"/>
            <w:tcBorders>
              <w:left w:val="single" w:sz="1" w:space="0" w:color="000000"/>
              <w:bottom w:val="single" w:sz="1" w:space="0" w:color="000000"/>
              <w:right w:val="single" w:sz="1" w:space="0" w:color="000000"/>
            </w:tcBorders>
          </w:tcPr>
          <w:p w:rsidR="000E059F" w:rsidRPr="0021242D" w:rsidRDefault="000E059F" w:rsidP="00A7689A">
            <w:pPr>
              <w:pStyle w:val="TAL"/>
              <w:rPr>
                <w:lang w:eastAsia="ko-KR"/>
              </w:rPr>
            </w:pPr>
            <w:r w:rsidRPr="0021242D">
              <w:t>The maximum number of messages retained by the Broker for a subscriber that is not connected to the underlying Broker.</w:t>
            </w:r>
          </w:p>
        </w:tc>
      </w:tr>
    </w:tbl>
    <w:p w:rsidR="00A7689A" w:rsidRPr="0021242D" w:rsidRDefault="00A7689A" w:rsidP="00A7689A"/>
    <w:p w:rsidR="000E059F" w:rsidRPr="0021242D" w:rsidRDefault="000E059F" w:rsidP="00AB3586">
      <w:pPr>
        <w:pStyle w:val="Heading6"/>
      </w:pPr>
      <w:bookmarkStart w:id="277" w:name="_Toc418659933"/>
      <w:r w:rsidRPr="0021242D">
        <w:t>6.4.</w:t>
      </w:r>
      <w:r w:rsidR="003B2B8F">
        <w:t>2</w:t>
      </w:r>
      <w:r w:rsidRPr="0021242D">
        <w:t>.1.1.</w:t>
      </w:r>
      <w:r w:rsidR="005576B9">
        <w:t>5</w:t>
      </w:r>
      <w:r w:rsidRPr="0021242D">
        <w:tab/>
        <w:t>Service Subscription Integration</w:t>
      </w:r>
      <w:bookmarkEnd w:id="277"/>
    </w:p>
    <w:p w:rsidR="000E059F" w:rsidRPr="0021242D" w:rsidRDefault="000E059F" w:rsidP="000E059F">
      <w:r w:rsidRPr="0021242D">
        <w:t>In order for the Data Exchange Service to take advantage of the underlying transport, there shall be an association between the AE Resource and the identifier of the underlying transport within the context of the M2M Service Subscription.</w:t>
      </w:r>
    </w:p>
    <w:p w:rsidR="000E059F" w:rsidRPr="005576B9" w:rsidRDefault="000E059F" w:rsidP="000E059F">
      <w:pPr>
        <w:pStyle w:val="Heading4"/>
        <w:rPr>
          <w:lang w:val="en-US"/>
        </w:rPr>
      </w:pPr>
      <w:bookmarkStart w:id="278" w:name="_Toc417309478"/>
      <w:bookmarkStart w:id="279" w:name="_Toc418174110"/>
      <w:bookmarkStart w:id="280" w:name="_Toc418659934"/>
      <w:r w:rsidRPr="005576B9">
        <w:rPr>
          <w:lang w:val="en-US"/>
        </w:rPr>
        <w:t>6.4.</w:t>
      </w:r>
      <w:r w:rsidR="003B2B8F" w:rsidRPr="005576B9">
        <w:rPr>
          <w:lang w:val="en-US"/>
        </w:rPr>
        <w:t>2</w:t>
      </w:r>
      <w:r w:rsidRPr="005576B9">
        <w:rPr>
          <w:lang w:val="en-US"/>
        </w:rPr>
        <w:t>.2</w:t>
      </w:r>
      <w:r w:rsidRPr="005576B9">
        <w:rPr>
          <w:lang w:val="en-US"/>
        </w:rPr>
        <w:tab/>
        <w:t>Request-Response Data Exchange</w:t>
      </w:r>
      <w:bookmarkEnd w:id="278"/>
      <w:bookmarkEnd w:id="279"/>
      <w:bookmarkEnd w:id="280"/>
    </w:p>
    <w:p w:rsidR="005576B9" w:rsidRPr="005576B9" w:rsidRDefault="005576B9" w:rsidP="005576B9">
      <w:pPr>
        <w:pStyle w:val="Heading5"/>
        <w:rPr>
          <w:lang w:val="en-US"/>
        </w:rPr>
      </w:pPr>
      <w:bookmarkStart w:id="281" w:name="_Toc418659935"/>
      <w:r w:rsidRPr="005576B9">
        <w:rPr>
          <w:lang w:val="en-US"/>
        </w:rPr>
        <w:t>6.4.2.2.1</w:t>
      </w:r>
      <w:r w:rsidRPr="005576B9">
        <w:rPr>
          <w:lang w:val="en-US"/>
        </w:rPr>
        <w:tab/>
        <w:t>Overview</w:t>
      </w:r>
      <w:bookmarkEnd w:id="281"/>
    </w:p>
    <w:p w:rsidR="000E059F" w:rsidRPr="005576B9" w:rsidRDefault="000E059F" w:rsidP="000E059F">
      <w:r w:rsidRPr="005576B9">
        <w:t>This data exchange pattern permits AEs to synchronously send messages to other AEs utilizing the underlying transport.</w:t>
      </w:r>
    </w:p>
    <w:p w:rsidR="000E059F" w:rsidRDefault="000E059F" w:rsidP="000E059F">
      <w:pPr>
        <w:pStyle w:val="Heading5"/>
        <w:rPr>
          <w:lang w:val="en-US"/>
        </w:rPr>
      </w:pPr>
      <w:bookmarkStart w:id="282" w:name="_Toc418174111"/>
      <w:bookmarkStart w:id="283" w:name="_Toc418659936"/>
      <w:r w:rsidRPr="005576B9">
        <w:rPr>
          <w:lang w:val="en-US"/>
        </w:rPr>
        <w:t>6.4.</w:t>
      </w:r>
      <w:r w:rsidR="003B2B8F" w:rsidRPr="005576B9">
        <w:rPr>
          <w:lang w:val="en-US"/>
        </w:rPr>
        <w:t>2.</w:t>
      </w:r>
      <w:r w:rsidRPr="005576B9">
        <w:rPr>
          <w:lang w:val="en-US"/>
        </w:rPr>
        <w:t>2.</w:t>
      </w:r>
      <w:r w:rsidR="005576B9">
        <w:rPr>
          <w:lang w:val="en-US"/>
        </w:rPr>
        <w:t>2</w:t>
      </w:r>
      <w:r w:rsidRPr="005576B9">
        <w:rPr>
          <w:lang w:val="en-US"/>
        </w:rPr>
        <w:tab/>
        <w:t>Supporting Rules</w:t>
      </w:r>
      <w:bookmarkEnd w:id="282"/>
      <w:bookmarkEnd w:id="283"/>
    </w:p>
    <w:p w:rsidR="005576B9" w:rsidRPr="005576B9" w:rsidRDefault="005576B9" w:rsidP="005576B9">
      <w:pPr>
        <w:pStyle w:val="Heading6"/>
      </w:pPr>
      <w:bookmarkStart w:id="284" w:name="_Toc418659937"/>
      <w:r w:rsidRPr="005576B9">
        <w:t>6.4.2.</w:t>
      </w:r>
      <w:r>
        <w:t>2.2.1</w:t>
      </w:r>
      <w:r w:rsidRPr="005576B9">
        <w:tab/>
        <w:t>Overview</w:t>
      </w:r>
      <w:bookmarkEnd w:id="284"/>
    </w:p>
    <w:p w:rsidR="000E059F" w:rsidRPr="0021242D" w:rsidRDefault="000E059F" w:rsidP="000E059F">
      <w:r w:rsidRPr="0021242D">
        <w:t>Messages are sent to from an AE to another AE via the Service Layer. When sending a message the originating AE can provide a delivery policy to be used by the transport adapter when sending the message to the target AE.</w:t>
      </w:r>
    </w:p>
    <w:p w:rsidR="000E059F" w:rsidRPr="0021242D" w:rsidRDefault="000E059F" w:rsidP="00AB3586">
      <w:pPr>
        <w:pStyle w:val="Heading6"/>
      </w:pPr>
      <w:bookmarkStart w:id="285" w:name="_Toc418659938"/>
      <w:r w:rsidRPr="0021242D">
        <w:t>6.4.</w:t>
      </w:r>
      <w:r w:rsidR="003B2B8F">
        <w:t>2</w:t>
      </w:r>
      <w:r w:rsidRPr="0021242D">
        <w:t>.</w:t>
      </w:r>
      <w:r w:rsidR="005576B9">
        <w:t>2</w:t>
      </w:r>
      <w:r w:rsidRPr="0021242D">
        <w:t>.2.2</w:t>
      </w:r>
      <w:r w:rsidRPr="0021242D">
        <w:tab/>
        <w:t>Delivery Policy</w:t>
      </w:r>
      <w:bookmarkEnd w:id="285"/>
    </w:p>
    <w:p w:rsidR="000E059F" w:rsidRPr="0021242D" w:rsidRDefault="000E059F" w:rsidP="000E059F">
      <w:r w:rsidRPr="0021242D">
        <w:t xml:space="preserve">As part of the message sending capability the Service Layer attempts to </w:t>
      </w:r>
      <w:r w:rsidR="00E716DA" w:rsidRPr="0021242D">
        <w:t>honour</w:t>
      </w:r>
      <w:r w:rsidRPr="0021242D">
        <w:t xml:space="preserve"> the delivery policy of the message Originator. The delivery policy is the attempt by the Service Layer to provide a reliable delivery of the payload that was sent using the mechanisms of the transport adapter. The reliable delivery of a payload is defined in the deliveryPolicy type.</w:t>
      </w:r>
    </w:p>
    <w:p w:rsidR="00C7702E" w:rsidRPr="0021242D" w:rsidRDefault="00C7702E" w:rsidP="00C7702E">
      <w:pPr>
        <w:pStyle w:val="TH"/>
      </w:pPr>
      <w:r w:rsidRPr="0021242D">
        <w:t>Table 6.4.</w:t>
      </w:r>
      <w:r w:rsidR="003B2B8F">
        <w:t>2</w:t>
      </w:r>
      <w:r w:rsidRPr="0021242D">
        <w:t>.</w:t>
      </w:r>
      <w:r w:rsidR="005576B9">
        <w:t>2</w:t>
      </w:r>
      <w:r w:rsidRPr="0021242D">
        <w:t>.2.2-1: Type: deliveryPolicy</w:t>
      </w:r>
    </w:p>
    <w:tbl>
      <w:tblPr>
        <w:tblW w:w="7016" w:type="dxa"/>
        <w:jc w:val="center"/>
        <w:tblLayout w:type="fixed"/>
        <w:tblCellMar>
          <w:left w:w="0" w:type="dxa"/>
          <w:right w:w="0" w:type="dxa"/>
        </w:tblCellMar>
        <w:tblLook w:val="0000"/>
      </w:tblPr>
      <w:tblGrid>
        <w:gridCol w:w="1709"/>
        <w:gridCol w:w="5307"/>
      </w:tblGrid>
      <w:tr w:rsidR="000E059F" w:rsidRPr="0021242D" w:rsidTr="00C7702E">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Description</w:t>
            </w:r>
          </w:p>
        </w:tc>
      </w:tr>
      <w:tr w:rsidR="000E059F" w:rsidRPr="0021242D" w:rsidTr="00C7702E">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rPr>
                <w:lang w:eastAsia="ko-KR"/>
              </w:rPr>
            </w:pPr>
            <w:r w:rsidRPr="0021242D">
              <w:rPr>
                <w:lang w:eastAsia="ko-KR"/>
              </w:rPr>
              <w:t>retryLimit</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rPr>
                <w:lang w:eastAsia="ko-KR"/>
              </w:rPr>
            </w:pPr>
            <w:r w:rsidRPr="0021242D">
              <w:t>The number of retries by the transport adapter to target AEs before assuming failure of the notification.</w:t>
            </w:r>
          </w:p>
        </w:tc>
      </w:tr>
    </w:tbl>
    <w:p w:rsidR="00C7702E" w:rsidRPr="0021242D" w:rsidRDefault="00C7702E" w:rsidP="00C7702E"/>
    <w:p w:rsidR="000E059F" w:rsidRPr="0021242D" w:rsidRDefault="000E059F" w:rsidP="00AB3586">
      <w:pPr>
        <w:pStyle w:val="Heading6"/>
      </w:pPr>
      <w:bookmarkStart w:id="286" w:name="_Toc418659939"/>
      <w:r w:rsidRPr="0021242D">
        <w:t>6.4.</w:t>
      </w:r>
      <w:r w:rsidR="003B2B8F">
        <w:t>2</w:t>
      </w:r>
      <w:r w:rsidRPr="0021242D">
        <w:t>.</w:t>
      </w:r>
      <w:r w:rsidR="005576B9">
        <w:t>2</w:t>
      </w:r>
      <w:r w:rsidRPr="0021242D">
        <w:t>.2.3</w:t>
      </w:r>
      <w:r w:rsidRPr="0021242D">
        <w:tab/>
        <w:t>Service Subscription Integration</w:t>
      </w:r>
      <w:bookmarkEnd w:id="286"/>
    </w:p>
    <w:p w:rsidR="000E059F" w:rsidRPr="0021242D" w:rsidRDefault="000E059F" w:rsidP="000E059F">
      <w:r w:rsidRPr="0021242D">
        <w:t>In order for the Data Exchange Service to take advantage of the underlying transport, there shall be an association between the target AE and the identifier of the underlying transport within the context of the M2M Service Subscription.</w:t>
      </w:r>
    </w:p>
    <w:p w:rsidR="000E059F" w:rsidRPr="0021242D" w:rsidRDefault="000E059F" w:rsidP="000E059F">
      <w:pPr>
        <w:pStyle w:val="Heading3"/>
        <w:rPr>
          <w:lang w:val="en-US"/>
        </w:rPr>
      </w:pPr>
      <w:bookmarkStart w:id="287" w:name="_Toc417309479"/>
      <w:bookmarkStart w:id="288" w:name="_Toc418174112"/>
      <w:bookmarkStart w:id="289" w:name="_Toc418659940"/>
      <w:r w:rsidRPr="0021242D">
        <w:rPr>
          <w:lang w:val="en-US"/>
        </w:rPr>
        <w:t>6.4.</w:t>
      </w:r>
      <w:r w:rsidR="003B2B8F">
        <w:rPr>
          <w:lang w:val="en-US"/>
        </w:rPr>
        <w:t>3</w:t>
      </w:r>
      <w:r w:rsidRPr="0021242D">
        <w:rPr>
          <w:lang w:val="en-US"/>
        </w:rPr>
        <w:tab/>
        <w:t>Service Capabilities</w:t>
      </w:r>
      <w:bookmarkEnd w:id="287"/>
      <w:bookmarkEnd w:id="288"/>
      <w:bookmarkEnd w:id="289"/>
    </w:p>
    <w:p w:rsidR="000E059F" w:rsidRPr="003D2997" w:rsidRDefault="008C449A" w:rsidP="000E059F">
      <w:pPr>
        <w:pStyle w:val="Heading4"/>
        <w:rPr>
          <w:lang w:val="en-US"/>
        </w:rPr>
      </w:pPr>
      <w:bookmarkStart w:id="290" w:name="_Toc417309480"/>
      <w:bookmarkStart w:id="291" w:name="_Toc418174113"/>
      <w:bookmarkStart w:id="292" w:name="_Toc418659941"/>
      <w:r w:rsidRPr="003D2997">
        <w:rPr>
          <w:lang w:val="en-US"/>
        </w:rPr>
        <w:t>6.4.3.</w:t>
      </w:r>
      <w:r w:rsidR="000E059F" w:rsidRPr="003D2997">
        <w:rPr>
          <w:lang w:val="en-US"/>
        </w:rPr>
        <w:t>1</w:t>
      </w:r>
      <w:r w:rsidR="000E059F" w:rsidRPr="003D2997">
        <w:rPr>
          <w:lang w:val="en-US"/>
        </w:rPr>
        <w:tab/>
        <w:t>subscribe</w:t>
      </w:r>
      <w:bookmarkEnd w:id="290"/>
      <w:bookmarkEnd w:id="291"/>
      <w:bookmarkEnd w:id="292"/>
    </w:p>
    <w:p w:rsidR="003D2997" w:rsidRPr="003D2997" w:rsidRDefault="003D2997" w:rsidP="003D2997">
      <w:pPr>
        <w:pStyle w:val="Heading5"/>
      </w:pPr>
      <w:bookmarkStart w:id="293" w:name="_Toc418659942"/>
      <w:r w:rsidRPr="003D2997">
        <w:t>6.4.3.1.1</w:t>
      </w:r>
      <w:r w:rsidRPr="003D2997">
        <w:tab/>
        <w:t>Description</w:t>
      </w:r>
      <w:bookmarkEnd w:id="293"/>
    </w:p>
    <w:p w:rsidR="000E059F" w:rsidRPr="003D2997" w:rsidRDefault="000E059F" w:rsidP="000E059F">
      <w:r w:rsidRPr="003D2997">
        <w:t>This service capability provides the ability for AEs to subscribe to receive payloads based on a publication resource.</w:t>
      </w:r>
    </w:p>
    <w:p w:rsidR="000E059F" w:rsidRPr="003D2997" w:rsidRDefault="000E059F" w:rsidP="000E059F">
      <w:r w:rsidRPr="003D2997">
        <w:t>As part of the subscription, the subscribing AE can provide delivery and retainment policies to enhance the robustness of the notification to AEs that have subscribed to the publication resource identified in the request.</w:t>
      </w:r>
    </w:p>
    <w:p w:rsidR="000E059F" w:rsidRPr="003D2997" w:rsidRDefault="008C449A" w:rsidP="000E059F">
      <w:pPr>
        <w:pStyle w:val="Heading5"/>
        <w:rPr>
          <w:lang w:val="en-US"/>
        </w:rPr>
      </w:pPr>
      <w:bookmarkStart w:id="294" w:name="_Toc418174114"/>
      <w:bookmarkStart w:id="295" w:name="_Toc418659943"/>
      <w:r w:rsidRPr="003D2997">
        <w:rPr>
          <w:lang w:val="en-US"/>
        </w:rPr>
        <w:lastRenderedPageBreak/>
        <w:t>6.4.3.</w:t>
      </w:r>
      <w:r w:rsidR="000E059F" w:rsidRPr="003D2997">
        <w:rPr>
          <w:lang w:val="en-US"/>
        </w:rPr>
        <w:t>1.</w:t>
      </w:r>
      <w:r w:rsidR="003D2997">
        <w:rPr>
          <w:lang w:val="en-US"/>
        </w:rPr>
        <w:t>2</w:t>
      </w:r>
      <w:r w:rsidR="000E059F" w:rsidRPr="003D2997">
        <w:rPr>
          <w:lang w:val="en-US"/>
        </w:rPr>
        <w:tab/>
      </w:r>
      <w:r w:rsidR="00D87590">
        <w:rPr>
          <w:lang w:val="en-US"/>
        </w:rPr>
        <w:t>Pre-Conditions</w:t>
      </w:r>
      <w:bookmarkEnd w:id="294"/>
      <w:bookmarkEnd w:id="295"/>
    </w:p>
    <w:p w:rsidR="000E059F" w:rsidRPr="0021242D" w:rsidRDefault="000E059F" w:rsidP="000E059F">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0E059F" w:rsidP="000E059F">
      <w:pPr>
        <w:keepNext/>
        <w:rPr>
          <w:lang w:eastAsia="ko-KR"/>
        </w:rPr>
      </w:pPr>
      <w:r w:rsidRPr="0021242D">
        <w:t>A correlation between a M2M Service Subscription, publication resource, subscribing AE and Broker exist.</w:t>
      </w:r>
    </w:p>
    <w:p w:rsidR="000E059F" w:rsidRPr="0021242D" w:rsidRDefault="008C449A" w:rsidP="000E059F">
      <w:pPr>
        <w:pStyle w:val="Heading5"/>
        <w:rPr>
          <w:lang w:val="en-US"/>
        </w:rPr>
      </w:pPr>
      <w:bookmarkStart w:id="296" w:name="_Toc418174115"/>
      <w:bookmarkStart w:id="297" w:name="_Toc418659944"/>
      <w:r>
        <w:rPr>
          <w:lang w:val="en-US"/>
        </w:rPr>
        <w:t>6.4.3.</w:t>
      </w:r>
      <w:r w:rsidR="000E059F" w:rsidRPr="0021242D">
        <w:rPr>
          <w:lang w:val="en-US"/>
        </w:rPr>
        <w:t>1.</w:t>
      </w:r>
      <w:r w:rsidR="003D2997">
        <w:rPr>
          <w:lang w:val="en-US"/>
        </w:rPr>
        <w:t>3</w:t>
      </w:r>
      <w:r w:rsidR="000E059F" w:rsidRPr="0021242D">
        <w:rPr>
          <w:lang w:val="en-US"/>
        </w:rPr>
        <w:tab/>
        <w:t xml:space="preserve">Signature </w:t>
      </w:r>
      <w:r w:rsidR="00DD5EC1" w:rsidRPr="0021242D">
        <w:rPr>
          <w:lang w:val="en-US"/>
        </w:rPr>
        <w:t>–</w:t>
      </w:r>
      <w:r w:rsidR="000E059F" w:rsidRPr="0021242D">
        <w:rPr>
          <w:lang w:val="en-US"/>
        </w:rPr>
        <w:t xml:space="preserve"> subscribe</w:t>
      </w:r>
      <w:bookmarkEnd w:id="296"/>
      <w:bookmarkEnd w:id="297"/>
    </w:p>
    <w:p w:rsidR="00C7702E" w:rsidRPr="0021242D" w:rsidRDefault="00C7702E" w:rsidP="00C7702E">
      <w:pPr>
        <w:pStyle w:val="TH"/>
      </w:pPr>
      <w:r w:rsidRPr="0021242D">
        <w:t xml:space="preserve">Table </w:t>
      </w:r>
      <w:r w:rsidR="008C449A">
        <w:t>6.4.3.</w:t>
      </w:r>
      <w:r w:rsidRPr="0021242D">
        <w:t>1.</w:t>
      </w:r>
      <w:r w:rsidR="003D2997">
        <w:t>3</w:t>
      </w:r>
      <w:r w:rsidRPr="0021242D">
        <w:t>-1: Data Exchange Service – subscribe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publicationResource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publication resource. See </w:t>
            </w:r>
            <w:r w:rsidR="000B5915">
              <w:t>6.4.2.1.1.</w:t>
            </w:r>
            <w:r w:rsidR="00413A92">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delivery policy when notifying the subscriber. See </w:t>
            </w:r>
            <w:r w:rsidR="000B5915">
              <w:t>6.4.2.1.1.</w:t>
            </w:r>
            <w:r w:rsidR="00413A92">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retainmentPolicy</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retainment policy for unconnected subscribers. See </w:t>
            </w:r>
            <w:r w:rsidR="000B5915">
              <w:t>6.4.2.1.1.</w:t>
            </w:r>
            <w:r w:rsidR="00413A92">
              <w:t>4</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OUT</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Unique response types for this service.</w:t>
            </w:r>
          </w:p>
          <w:p w:rsidR="000E059F" w:rsidRPr="0021242D" w:rsidRDefault="000E059F" w:rsidP="00C7702E">
            <w:pPr>
              <w:pStyle w:val="TAN"/>
            </w:pPr>
            <w:r w:rsidRPr="0021242D">
              <w:t>N</w:t>
            </w:r>
            <w:r w:rsidR="00C7702E" w:rsidRPr="0021242D">
              <w:t>OTE</w:t>
            </w:r>
            <w:r w:rsidRPr="0021242D">
              <w:t>:</w:t>
            </w:r>
            <w:r w:rsidR="00C7702E" w:rsidRPr="0021242D">
              <w:tab/>
            </w:r>
            <w:r w:rsidRPr="0021242D">
              <w:t>Consumed services also provide response types.</w:t>
            </w:r>
          </w:p>
          <w:p w:rsidR="000E059F" w:rsidRPr="0021242D" w:rsidRDefault="000E059F" w:rsidP="00C7702E">
            <w:pPr>
              <w:pStyle w:val="TB1"/>
            </w:pPr>
            <w:r w:rsidRPr="0021242D">
              <w:t>Exception: Request may not have been completed</w:t>
            </w:r>
          </w:p>
        </w:tc>
      </w:tr>
    </w:tbl>
    <w:p w:rsidR="00C7702E" w:rsidRPr="0021242D" w:rsidRDefault="00C7702E" w:rsidP="00C7702E"/>
    <w:p w:rsidR="000E059F" w:rsidRPr="0021242D" w:rsidRDefault="008C449A" w:rsidP="000E059F">
      <w:pPr>
        <w:pStyle w:val="Heading5"/>
        <w:rPr>
          <w:lang w:val="en-US"/>
        </w:rPr>
      </w:pPr>
      <w:bookmarkStart w:id="298" w:name="_Toc418174116"/>
      <w:bookmarkStart w:id="299" w:name="_Toc418659945"/>
      <w:r>
        <w:rPr>
          <w:lang w:val="en-US"/>
        </w:rPr>
        <w:t>6.4.3.</w:t>
      </w:r>
      <w:r w:rsidR="000E059F" w:rsidRPr="0021242D">
        <w:rPr>
          <w:lang w:val="en-US"/>
        </w:rPr>
        <w:t>1.</w:t>
      </w:r>
      <w:r w:rsidR="003D2997">
        <w:rPr>
          <w:lang w:val="en-US"/>
        </w:rPr>
        <w:t>4</w:t>
      </w:r>
      <w:r w:rsidR="000E059F" w:rsidRPr="0021242D">
        <w:rPr>
          <w:lang w:val="en-US"/>
        </w:rPr>
        <w:tab/>
        <w:t>Service Interactions</w:t>
      </w:r>
      <w:bookmarkEnd w:id="298"/>
      <w:bookmarkEnd w:id="299"/>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3D2997">
      <w:pPr>
        <w:pStyle w:val="BN"/>
        <w:numPr>
          <w:ilvl w:val="0"/>
          <w:numId w:val="123"/>
        </w:numPr>
      </w:pPr>
      <w:r w:rsidRPr="0021242D">
        <w:t>Issue the subscribe request to the Supporting Service to validate the request and obtain the Broker instance for the subscription request.</w:t>
      </w:r>
    </w:p>
    <w:p w:rsidR="000E059F" w:rsidRPr="0021242D" w:rsidRDefault="000E059F" w:rsidP="00C7702E">
      <w:pPr>
        <w:pStyle w:val="BN"/>
      </w:pPr>
      <w:r w:rsidRPr="0021242D">
        <w:t>Issue the request to the broker to subscribe the AE-ID for the publication resource</w:t>
      </w:r>
    </w:p>
    <w:p w:rsidR="000E059F" w:rsidRPr="0021242D" w:rsidRDefault="000E059F" w:rsidP="00C7702E">
      <w:pPr>
        <w:pStyle w:val="BN"/>
      </w:pPr>
      <w:r w:rsidRPr="0021242D">
        <w:t>Issue the subscribe complete subscription request to the Supporting Service</w:t>
      </w:r>
    </w:p>
    <w:p w:rsidR="000E059F" w:rsidRPr="0021242D" w:rsidRDefault="00BF230C" w:rsidP="00B91F03">
      <w:pPr>
        <w:pStyle w:val="FL"/>
      </w:pPr>
      <w:r w:rsidRPr="0021242D">
        <w:object w:dxaOrig="6975" w:dyaOrig="8614">
          <v:shape id="_x0000_i1036" type="#_x0000_t75" style="width:347.9pt;height:430.85pt" o:ole="">
            <v:imagedata r:id="rId70" o:title=""/>
          </v:shape>
          <o:OLEObject Type="Embed" ProgID="Visio.Drawing.11" ShapeID="_x0000_i1036" DrawAspect="Content" ObjectID="_1492401392" r:id="rId71"/>
        </w:object>
      </w:r>
    </w:p>
    <w:p w:rsidR="000E059F" w:rsidRPr="0021242D" w:rsidRDefault="000E059F" w:rsidP="00C7702E">
      <w:pPr>
        <w:pStyle w:val="TF"/>
      </w:pPr>
      <w:r w:rsidRPr="0021242D">
        <w:t xml:space="preserve">Figure </w:t>
      </w:r>
      <w:r w:rsidR="008C449A">
        <w:t>6.4.3.</w:t>
      </w:r>
      <w:r w:rsidRPr="0021242D">
        <w:t>1.</w:t>
      </w:r>
      <w:r w:rsidR="003D2997">
        <w:t>4</w:t>
      </w:r>
      <w:r w:rsidRPr="0021242D">
        <w:t>-1</w:t>
      </w:r>
      <w:r w:rsidR="00C7702E" w:rsidRPr="0021242D">
        <w:t>:</w:t>
      </w:r>
      <w:r w:rsidRPr="0021242D">
        <w:t xml:space="preserve"> Data Exchange Service – subscribe capability</w:t>
      </w:r>
    </w:p>
    <w:p w:rsidR="000E059F" w:rsidRPr="0021242D" w:rsidRDefault="008C449A" w:rsidP="000E059F">
      <w:pPr>
        <w:pStyle w:val="Heading5"/>
        <w:rPr>
          <w:lang w:val="en-US"/>
        </w:rPr>
      </w:pPr>
      <w:bookmarkStart w:id="300" w:name="_Toc418174117"/>
      <w:bookmarkStart w:id="301" w:name="_Toc418659946"/>
      <w:r>
        <w:rPr>
          <w:lang w:val="en-US"/>
        </w:rPr>
        <w:t>6.4.3.</w:t>
      </w:r>
      <w:r w:rsidR="000E059F" w:rsidRPr="0021242D">
        <w:rPr>
          <w:lang w:val="en-US"/>
        </w:rPr>
        <w:t>1.</w:t>
      </w:r>
      <w:r w:rsidR="003D2997">
        <w:rPr>
          <w:lang w:val="en-US"/>
        </w:rPr>
        <w:t>5</w:t>
      </w:r>
      <w:r w:rsidR="000E059F" w:rsidRPr="0021242D">
        <w:rPr>
          <w:lang w:val="en-US"/>
        </w:rPr>
        <w:tab/>
      </w:r>
      <w:r w:rsidR="000E059F" w:rsidRPr="0021242D">
        <w:rPr>
          <w:lang w:val="en-US" w:eastAsia="ko-KR"/>
        </w:rPr>
        <w:t>Post-Conditions</w:t>
      </w:r>
      <w:bookmarkEnd w:id="300"/>
      <w:bookmarkEnd w:id="301"/>
    </w:p>
    <w:p w:rsidR="000E059F" w:rsidRPr="0021242D" w:rsidRDefault="000E059F" w:rsidP="000E059F">
      <w:pPr>
        <w:keepNext/>
        <w:rPr>
          <w:lang w:eastAsia="ko-KR"/>
        </w:rPr>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02" w:name="_Toc418174118"/>
      <w:bookmarkStart w:id="303" w:name="_Toc418659947"/>
      <w:r>
        <w:rPr>
          <w:lang w:val="en-US"/>
        </w:rPr>
        <w:t>6.4.3.</w:t>
      </w:r>
      <w:r w:rsidR="000E059F" w:rsidRPr="0021242D">
        <w:rPr>
          <w:lang w:val="en-US"/>
        </w:rPr>
        <w:t>1.</w:t>
      </w:r>
      <w:r w:rsidR="003D2997">
        <w:rPr>
          <w:lang w:val="en-US"/>
        </w:rPr>
        <w:t>6</w:t>
      </w:r>
      <w:r w:rsidR="000E059F" w:rsidRPr="0021242D">
        <w:rPr>
          <w:lang w:val="en-US"/>
        </w:rPr>
        <w:tab/>
      </w:r>
      <w:r w:rsidR="000E059F" w:rsidRPr="0021242D">
        <w:rPr>
          <w:lang w:val="en-US" w:eastAsia="ko-KR"/>
        </w:rPr>
        <w:t>Exceptions</w:t>
      </w:r>
      <w:bookmarkEnd w:id="302"/>
      <w:bookmarkEnd w:id="303"/>
    </w:p>
    <w:p w:rsidR="000E059F" w:rsidRPr="0021242D" w:rsidRDefault="000E059F" w:rsidP="000E059F">
      <w:pPr>
        <w:keepNext/>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04" w:name="_Toc418174119"/>
      <w:bookmarkStart w:id="305" w:name="_Toc418659948"/>
      <w:r>
        <w:rPr>
          <w:lang w:val="en-US"/>
        </w:rPr>
        <w:t>6.4.3.</w:t>
      </w:r>
      <w:r w:rsidR="000E059F" w:rsidRPr="0021242D">
        <w:rPr>
          <w:lang w:val="en-US"/>
        </w:rPr>
        <w:t>1.</w:t>
      </w:r>
      <w:r w:rsidR="003D2997">
        <w:rPr>
          <w:lang w:val="en-US"/>
        </w:rPr>
        <w:t>7</w:t>
      </w:r>
      <w:r w:rsidR="000E059F" w:rsidRPr="0021242D">
        <w:rPr>
          <w:lang w:val="en-US"/>
        </w:rPr>
        <w:tab/>
      </w:r>
      <w:r w:rsidR="000E059F" w:rsidRPr="0021242D">
        <w:rPr>
          <w:lang w:val="en-US" w:eastAsia="ko-KR"/>
        </w:rPr>
        <w:t>Policies for Use</w:t>
      </w:r>
      <w:bookmarkEnd w:id="304"/>
      <w:bookmarkEnd w:id="305"/>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8C449A" w:rsidP="000E059F">
      <w:pPr>
        <w:pStyle w:val="Heading5"/>
        <w:rPr>
          <w:lang w:val="en-US"/>
        </w:rPr>
      </w:pPr>
      <w:bookmarkStart w:id="306" w:name="_Toc418174120"/>
      <w:bookmarkStart w:id="307" w:name="_Toc418659949"/>
      <w:r>
        <w:rPr>
          <w:lang w:val="en-US"/>
        </w:rPr>
        <w:t>6.4.3.</w:t>
      </w:r>
      <w:r w:rsidR="000E059F" w:rsidRPr="0021242D">
        <w:rPr>
          <w:lang w:val="en-US"/>
        </w:rPr>
        <w:t>1.</w:t>
      </w:r>
      <w:r w:rsidR="003D2997">
        <w:rPr>
          <w:lang w:val="en-US"/>
        </w:rPr>
        <w:t>8</w:t>
      </w:r>
      <w:r w:rsidR="000E059F" w:rsidRPr="0021242D">
        <w:rPr>
          <w:lang w:val="en-US"/>
        </w:rPr>
        <w:tab/>
        <w:t>oneM2M Resource Interworking</w:t>
      </w:r>
      <w:bookmarkEnd w:id="306"/>
      <w:bookmarkEnd w:id="307"/>
    </w:p>
    <w:p w:rsidR="000E059F" w:rsidRPr="0021242D" w:rsidRDefault="000E059F" w:rsidP="000E059F">
      <w:pPr>
        <w:keepNext/>
      </w:pPr>
      <w:r w:rsidRPr="0021242D">
        <w:t>This service capability interworks with the following oneM2M Resource operations that are interworked are:</w:t>
      </w:r>
    </w:p>
    <w:p w:rsidR="000E059F" w:rsidRPr="0021242D" w:rsidRDefault="000E059F" w:rsidP="000E059F">
      <w:r w:rsidRPr="0021242D">
        <w:t>Not Applicable</w:t>
      </w:r>
      <w:r w:rsidR="00C7702E" w:rsidRPr="0021242D">
        <w:t>.</w:t>
      </w:r>
    </w:p>
    <w:p w:rsidR="000E059F" w:rsidRPr="003D2997" w:rsidRDefault="008C449A" w:rsidP="000E059F">
      <w:pPr>
        <w:pStyle w:val="Heading4"/>
        <w:rPr>
          <w:lang w:val="en-US"/>
        </w:rPr>
      </w:pPr>
      <w:bookmarkStart w:id="308" w:name="_Toc417309481"/>
      <w:bookmarkStart w:id="309" w:name="_Toc418174121"/>
      <w:bookmarkStart w:id="310" w:name="_Toc418659950"/>
      <w:r w:rsidRPr="003D2997">
        <w:rPr>
          <w:lang w:val="en-US"/>
        </w:rPr>
        <w:lastRenderedPageBreak/>
        <w:t>6.4.3.</w:t>
      </w:r>
      <w:r w:rsidR="000E059F" w:rsidRPr="003D2997">
        <w:rPr>
          <w:lang w:val="en-US"/>
        </w:rPr>
        <w:t>2</w:t>
      </w:r>
      <w:r w:rsidR="000E059F" w:rsidRPr="003D2997">
        <w:rPr>
          <w:lang w:val="en-US"/>
        </w:rPr>
        <w:tab/>
        <w:t>publish</w:t>
      </w:r>
      <w:bookmarkEnd w:id="308"/>
      <w:bookmarkEnd w:id="309"/>
      <w:bookmarkEnd w:id="310"/>
    </w:p>
    <w:p w:rsidR="003D2997" w:rsidRPr="003D2997" w:rsidRDefault="003D2997" w:rsidP="003D2997">
      <w:pPr>
        <w:pStyle w:val="Heading5"/>
        <w:rPr>
          <w:lang w:val="en-US"/>
        </w:rPr>
      </w:pPr>
      <w:bookmarkStart w:id="311" w:name="_Toc418659951"/>
      <w:r w:rsidRPr="003D2997">
        <w:rPr>
          <w:lang w:val="en-US"/>
        </w:rPr>
        <w:t>6.4.3.2.1</w:t>
      </w:r>
      <w:r w:rsidRPr="003D2997">
        <w:rPr>
          <w:lang w:val="en-US"/>
        </w:rPr>
        <w:tab/>
        <w:t>Description</w:t>
      </w:r>
      <w:bookmarkEnd w:id="311"/>
    </w:p>
    <w:p w:rsidR="000E059F" w:rsidRPr="003D2997" w:rsidRDefault="000E059F" w:rsidP="000E059F">
      <w:r w:rsidRPr="003D2997">
        <w:t>This service capability provides the ability for AEs to publish payloads to a leaf node of a publication resource.</w:t>
      </w:r>
    </w:p>
    <w:p w:rsidR="000E059F" w:rsidRPr="003D2997" w:rsidRDefault="000E059F" w:rsidP="000E059F">
      <w:r w:rsidRPr="003D2997">
        <w:t>As part of the publication, the publishing AE can provide a delivery policy to enhance the robustness of the publication to AEs that have subscribed to the Resource identified in the request.</w:t>
      </w:r>
    </w:p>
    <w:p w:rsidR="000E059F" w:rsidRPr="003D2997" w:rsidRDefault="008C449A" w:rsidP="000E059F">
      <w:pPr>
        <w:pStyle w:val="Heading5"/>
        <w:rPr>
          <w:lang w:val="en-US"/>
        </w:rPr>
      </w:pPr>
      <w:bookmarkStart w:id="312" w:name="_Toc418174122"/>
      <w:bookmarkStart w:id="313" w:name="_Toc418659952"/>
      <w:r w:rsidRPr="003D2997">
        <w:rPr>
          <w:lang w:val="en-US"/>
        </w:rPr>
        <w:t>6.4.3.</w:t>
      </w:r>
      <w:r w:rsidR="000E059F" w:rsidRPr="003D2997">
        <w:rPr>
          <w:lang w:val="en-US"/>
        </w:rPr>
        <w:t>2.</w:t>
      </w:r>
      <w:r w:rsidR="003D2997">
        <w:rPr>
          <w:lang w:val="en-US"/>
        </w:rPr>
        <w:t>2</w:t>
      </w:r>
      <w:r w:rsidR="000E059F" w:rsidRPr="003D2997">
        <w:rPr>
          <w:lang w:val="en-US"/>
        </w:rPr>
        <w:tab/>
      </w:r>
      <w:r w:rsidR="00D87590">
        <w:rPr>
          <w:lang w:val="en-US"/>
        </w:rPr>
        <w:t>Pre-Conditions</w:t>
      </w:r>
      <w:bookmarkEnd w:id="312"/>
      <w:bookmarkEnd w:id="313"/>
    </w:p>
    <w:p w:rsidR="000E059F" w:rsidRPr="0021242D" w:rsidRDefault="000E059F" w:rsidP="000E059F">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0E059F" w:rsidP="000E059F">
      <w:pPr>
        <w:keepNext/>
      </w:pPr>
      <w:r w:rsidRPr="0021242D">
        <w:t>A correlation between a M2M Service Subscription, resource to publish the payload, publishing AE and Broker exist.</w:t>
      </w:r>
    </w:p>
    <w:p w:rsidR="000E059F" w:rsidRPr="0021242D" w:rsidRDefault="008C449A" w:rsidP="000E059F">
      <w:pPr>
        <w:pStyle w:val="Heading5"/>
        <w:rPr>
          <w:lang w:val="en-US"/>
        </w:rPr>
      </w:pPr>
      <w:bookmarkStart w:id="314" w:name="_Toc418174123"/>
      <w:bookmarkStart w:id="315" w:name="_Toc418659953"/>
      <w:r>
        <w:rPr>
          <w:lang w:val="en-US"/>
        </w:rPr>
        <w:t>6.4.3.</w:t>
      </w:r>
      <w:r w:rsidR="000E059F" w:rsidRPr="0021242D">
        <w:rPr>
          <w:lang w:val="en-US"/>
        </w:rPr>
        <w:t>2.</w:t>
      </w:r>
      <w:r w:rsidR="003D2997">
        <w:rPr>
          <w:lang w:val="en-US"/>
        </w:rPr>
        <w:t>3</w:t>
      </w:r>
      <w:r w:rsidR="000E059F" w:rsidRPr="0021242D">
        <w:rPr>
          <w:lang w:val="en-US"/>
        </w:rPr>
        <w:tab/>
        <w:t xml:space="preserve">Signature </w:t>
      </w:r>
      <w:r w:rsidR="00C7702E" w:rsidRPr="0021242D">
        <w:rPr>
          <w:lang w:val="en-US"/>
        </w:rPr>
        <w:t>-</w:t>
      </w:r>
      <w:r w:rsidR="000E059F" w:rsidRPr="0021242D">
        <w:rPr>
          <w:lang w:val="en-US"/>
        </w:rPr>
        <w:t xml:space="preserve"> publish</w:t>
      </w:r>
      <w:bookmarkEnd w:id="314"/>
      <w:bookmarkEnd w:id="315"/>
    </w:p>
    <w:p w:rsidR="00C7702E" w:rsidRPr="0021242D" w:rsidRDefault="00C7702E" w:rsidP="00C7702E">
      <w:pPr>
        <w:pStyle w:val="TH"/>
      </w:pPr>
      <w:r w:rsidRPr="0021242D">
        <w:t xml:space="preserve">Table </w:t>
      </w:r>
      <w:r w:rsidR="008C449A">
        <w:t>6.4.3.</w:t>
      </w:r>
      <w:r w:rsidRPr="0021242D">
        <w:t>2.</w:t>
      </w:r>
      <w:r w:rsidR="003D2997">
        <w:t>3</w:t>
      </w:r>
      <w:r w:rsidRPr="0021242D">
        <w:t>-1: Data Exchange Service – publish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C7702E">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Description</w:t>
            </w:r>
          </w:p>
        </w:tc>
      </w:tr>
      <w:tr w:rsidR="000E059F" w:rsidRPr="0021242D" w:rsidTr="00C7702E">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toResource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leaf node of a publication resource. See </w:t>
            </w:r>
            <w:r w:rsidR="000B5915">
              <w:t>6.4.2.1.1.</w:t>
            </w:r>
            <w:r w:rsidR="00413A92">
              <w:t>2</w:t>
            </w:r>
          </w:p>
        </w:tc>
      </w:tr>
      <w:tr w:rsidR="000E059F" w:rsidRPr="0021242D" w:rsidTr="00C7702E">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delivery policy when notifying the subscriber. See </w:t>
            </w:r>
            <w:r w:rsidR="000B5915">
              <w:t>6.4.2.1.1.</w:t>
            </w:r>
            <w:r w:rsidR="00413A92">
              <w:t>3</w:t>
            </w:r>
          </w:p>
        </w:tc>
      </w:tr>
      <w:tr w:rsidR="000E059F" w:rsidRPr="0021242D" w:rsidTr="00C7702E">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payload</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The payload to published.</w:t>
            </w:r>
          </w:p>
        </w:tc>
      </w:tr>
      <w:tr w:rsidR="000E059F" w:rsidRPr="0021242D" w:rsidTr="00C7702E">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OUT</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Unique response types for this service.</w:t>
            </w:r>
          </w:p>
          <w:p w:rsidR="000E059F" w:rsidRPr="0021242D" w:rsidRDefault="000E059F" w:rsidP="00C7702E">
            <w:pPr>
              <w:pStyle w:val="TAN"/>
            </w:pPr>
            <w:r w:rsidRPr="0021242D">
              <w:t>N</w:t>
            </w:r>
            <w:r w:rsidR="00C7702E" w:rsidRPr="0021242D">
              <w:t>OTE</w:t>
            </w:r>
            <w:r w:rsidRPr="0021242D">
              <w:t>:</w:t>
            </w:r>
            <w:r w:rsidR="00C7702E" w:rsidRPr="0021242D">
              <w:tab/>
            </w:r>
            <w:r w:rsidRPr="0021242D">
              <w:t>Consumed services also provide response types.</w:t>
            </w:r>
          </w:p>
          <w:p w:rsidR="000E059F" w:rsidRPr="0021242D" w:rsidRDefault="000E059F" w:rsidP="00C7702E">
            <w:pPr>
              <w:pStyle w:val="TB1"/>
            </w:pPr>
            <w:r w:rsidRPr="0021242D">
              <w:t>Exception: Request may not have been completed</w:t>
            </w:r>
          </w:p>
        </w:tc>
      </w:tr>
    </w:tbl>
    <w:p w:rsidR="00C7702E" w:rsidRPr="0021242D" w:rsidRDefault="00C7702E" w:rsidP="00C7702E"/>
    <w:p w:rsidR="000E059F" w:rsidRPr="0021242D" w:rsidRDefault="008C449A" w:rsidP="000E059F">
      <w:pPr>
        <w:pStyle w:val="Heading5"/>
        <w:rPr>
          <w:lang w:val="en-US"/>
        </w:rPr>
      </w:pPr>
      <w:bookmarkStart w:id="316" w:name="_Toc418174124"/>
      <w:bookmarkStart w:id="317" w:name="_Toc418659954"/>
      <w:r>
        <w:rPr>
          <w:lang w:val="en-US"/>
        </w:rPr>
        <w:t>6.4.3.</w:t>
      </w:r>
      <w:r w:rsidR="000E059F" w:rsidRPr="0021242D">
        <w:rPr>
          <w:lang w:val="en-US"/>
        </w:rPr>
        <w:t>2.</w:t>
      </w:r>
      <w:r w:rsidR="003D2997">
        <w:rPr>
          <w:lang w:val="en-US"/>
        </w:rPr>
        <w:t>4</w:t>
      </w:r>
      <w:r w:rsidR="000E059F" w:rsidRPr="0021242D">
        <w:rPr>
          <w:lang w:val="en-US"/>
        </w:rPr>
        <w:tab/>
        <w:t>Service Interactions</w:t>
      </w:r>
      <w:bookmarkEnd w:id="316"/>
      <w:bookmarkEnd w:id="317"/>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21"/>
        </w:numPr>
      </w:pPr>
      <w:r w:rsidRPr="0021242D">
        <w:t>Issue the publish request to the Supporting Service to validate the request</w:t>
      </w:r>
    </w:p>
    <w:p w:rsidR="000E059F" w:rsidRPr="0021242D" w:rsidRDefault="000E059F" w:rsidP="004415F7">
      <w:pPr>
        <w:pStyle w:val="BN"/>
        <w:numPr>
          <w:ilvl w:val="0"/>
          <w:numId w:val="21"/>
        </w:numPr>
      </w:pPr>
      <w:r w:rsidRPr="0021242D">
        <w:t>Issue the request to the broker to publish the payload from the publishing AE to the resource in the request</w:t>
      </w:r>
    </w:p>
    <w:p w:rsidR="000E059F" w:rsidRPr="0021242D" w:rsidRDefault="000E059F" w:rsidP="004415F7">
      <w:pPr>
        <w:pStyle w:val="BN"/>
        <w:numPr>
          <w:ilvl w:val="0"/>
          <w:numId w:val="21"/>
        </w:numPr>
      </w:pPr>
      <w:r w:rsidRPr="0021242D">
        <w:t>Issue the complete publication request to the Supporting Service</w:t>
      </w:r>
    </w:p>
    <w:p w:rsidR="00982287" w:rsidRPr="0021242D" w:rsidRDefault="00982287" w:rsidP="00B91F03">
      <w:pPr>
        <w:pStyle w:val="FL"/>
        <w:jc w:val="left"/>
      </w:pPr>
      <w:r w:rsidRPr="0021242D">
        <w:object w:dxaOrig="9360" w:dyaOrig="8821">
          <v:shape id="_x0000_i1037" type="#_x0000_t75" style="width:468.3pt;height:440.65pt" o:ole="">
            <v:imagedata r:id="rId72" o:title=""/>
          </v:shape>
          <o:OLEObject Type="Embed" ProgID="Word.Document.12" ShapeID="_x0000_i1037" DrawAspect="Content" ObjectID="_1492401393" r:id="rId73">
            <o:FieldCodes>\s</o:FieldCodes>
          </o:OLEObject>
        </w:object>
      </w:r>
    </w:p>
    <w:p w:rsidR="000E059F" w:rsidRPr="0021242D" w:rsidRDefault="000E059F" w:rsidP="00C7702E">
      <w:pPr>
        <w:pStyle w:val="TF"/>
      </w:pPr>
      <w:r w:rsidRPr="0021242D">
        <w:t xml:space="preserve">Figure </w:t>
      </w:r>
      <w:r w:rsidR="008C449A">
        <w:t>6.4.3.</w:t>
      </w:r>
      <w:r w:rsidRPr="0021242D">
        <w:t>2.</w:t>
      </w:r>
      <w:r w:rsidR="003D2997">
        <w:t>4</w:t>
      </w:r>
      <w:r w:rsidRPr="0021242D">
        <w:t>-1</w:t>
      </w:r>
      <w:r w:rsidR="008213AC" w:rsidRPr="0021242D">
        <w:t>:</w:t>
      </w:r>
      <w:r w:rsidRPr="0021242D">
        <w:t xml:space="preserve"> Data Exchange Service –publish (In-Out) capability</w:t>
      </w:r>
    </w:p>
    <w:p w:rsidR="000E059F" w:rsidRPr="0021242D" w:rsidRDefault="008C449A" w:rsidP="000E059F">
      <w:pPr>
        <w:pStyle w:val="Heading5"/>
        <w:rPr>
          <w:lang w:val="en-US"/>
        </w:rPr>
      </w:pPr>
      <w:bookmarkStart w:id="318" w:name="_Toc418174125"/>
      <w:bookmarkStart w:id="319" w:name="_Toc418659955"/>
      <w:r>
        <w:rPr>
          <w:lang w:val="en-US"/>
        </w:rPr>
        <w:t>6.4.3.</w:t>
      </w:r>
      <w:r w:rsidR="000E059F" w:rsidRPr="0021242D">
        <w:rPr>
          <w:lang w:val="en-US"/>
        </w:rPr>
        <w:t>2.</w:t>
      </w:r>
      <w:r w:rsidR="003D2997">
        <w:rPr>
          <w:lang w:val="en-US"/>
        </w:rPr>
        <w:t>5</w:t>
      </w:r>
      <w:r w:rsidR="000E059F" w:rsidRPr="0021242D">
        <w:rPr>
          <w:lang w:val="en-US"/>
        </w:rPr>
        <w:tab/>
      </w:r>
      <w:r w:rsidR="000E059F" w:rsidRPr="0021242D">
        <w:rPr>
          <w:lang w:val="en-US" w:eastAsia="ko-KR"/>
        </w:rPr>
        <w:t>Post-Conditions</w:t>
      </w:r>
      <w:bookmarkEnd w:id="318"/>
      <w:bookmarkEnd w:id="319"/>
    </w:p>
    <w:p w:rsidR="000E059F" w:rsidRPr="0021242D" w:rsidRDefault="000E059F" w:rsidP="000E059F">
      <w:pPr>
        <w:keepNext/>
        <w:rPr>
          <w:lang w:eastAsia="ko-KR"/>
        </w:rPr>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20" w:name="_Toc418174126"/>
      <w:bookmarkStart w:id="321" w:name="_Toc418659956"/>
      <w:r>
        <w:rPr>
          <w:lang w:val="en-US"/>
        </w:rPr>
        <w:t>6.4.3.</w:t>
      </w:r>
      <w:r w:rsidR="000E059F" w:rsidRPr="0021242D">
        <w:rPr>
          <w:lang w:val="en-US"/>
        </w:rPr>
        <w:t>2.</w:t>
      </w:r>
      <w:r w:rsidR="003D2997">
        <w:rPr>
          <w:lang w:val="en-US"/>
        </w:rPr>
        <w:t>6</w:t>
      </w:r>
      <w:r w:rsidR="000E059F" w:rsidRPr="0021242D">
        <w:rPr>
          <w:lang w:val="en-US"/>
        </w:rPr>
        <w:tab/>
      </w:r>
      <w:r w:rsidR="000E059F" w:rsidRPr="0021242D">
        <w:rPr>
          <w:lang w:val="en-US" w:eastAsia="ko-KR"/>
        </w:rPr>
        <w:t>Exceptions</w:t>
      </w:r>
      <w:bookmarkEnd w:id="320"/>
      <w:bookmarkEnd w:id="321"/>
    </w:p>
    <w:p w:rsidR="000E059F" w:rsidRPr="0021242D" w:rsidRDefault="000E059F" w:rsidP="000E059F">
      <w:pPr>
        <w:keepNext/>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22" w:name="_Toc418174127"/>
      <w:bookmarkStart w:id="323" w:name="_Toc418659957"/>
      <w:r>
        <w:rPr>
          <w:lang w:val="en-US"/>
        </w:rPr>
        <w:t>6.4.3.</w:t>
      </w:r>
      <w:r w:rsidR="000E059F" w:rsidRPr="0021242D">
        <w:rPr>
          <w:lang w:val="en-US"/>
        </w:rPr>
        <w:t>2.</w:t>
      </w:r>
      <w:r w:rsidR="003D2997">
        <w:rPr>
          <w:lang w:val="en-US"/>
        </w:rPr>
        <w:t>7</w:t>
      </w:r>
      <w:r w:rsidR="000E059F" w:rsidRPr="0021242D">
        <w:rPr>
          <w:lang w:val="en-US"/>
        </w:rPr>
        <w:tab/>
      </w:r>
      <w:r w:rsidR="000E059F" w:rsidRPr="0021242D">
        <w:rPr>
          <w:lang w:val="en-US" w:eastAsia="ko-KR"/>
        </w:rPr>
        <w:t>Policies for Use</w:t>
      </w:r>
      <w:bookmarkEnd w:id="322"/>
      <w:bookmarkEnd w:id="323"/>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r w:rsidRPr="0021242D">
        <w:rPr>
          <w:color w:val="000000"/>
        </w:rPr>
        <w:t xml:space="preserve">, </w:t>
      </w:r>
      <w:r w:rsidRPr="0021242D">
        <w:t>In</w:t>
      </w:r>
      <w:r w:rsidRPr="0021242D">
        <w:rPr>
          <w:color w:val="000000"/>
        </w:rPr>
        <w:t>-Only</w:t>
      </w:r>
    </w:p>
    <w:p w:rsidR="000E059F" w:rsidRPr="0021242D" w:rsidRDefault="000E059F" w:rsidP="000E059F">
      <w:pPr>
        <w:rPr>
          <w:color w:val="000000"/>
        </w:rPr>
      </w:pPr>
      <w:r w:rsidRPr="0021242D">
        <w:rPr>
          <w:color w:val="000000"/>
        </w:rPr>
        <w:t xml:space="preserve">The </w:t>
      </w:r>
      <w:r w:rsidRPr="0021242D">
        <w:t>In</w:t>
      </w:r>
      <w:r w:rsidRPr="0021242D">
        <w:rPr>
          <w:color w:val="000000"/>
        </w:rPr>
        <w:t xml:space="preserve">-Only message exchange pattern would return a transport layer acknowledgement if supported by the underlying transport layer protocol. Response types </w:t>
      </w:r>
      <w:r w:rsidRPr="0021242D">
        <w:t>or</w:t>
      </w:r>
      <w:r w:rsidRPr="0021242D">
        <w:rPr>
          <w:color w:val="000000"/>
        </w:rPr>
        <w:t xml:space="preserve"> Exceptions are not returned </w:t>
      </w:r>
      <w:r w:rsidRPr="0021242D">
        <w:t>in</w:t>
      </w:r>
      <w:r w:rsidRPr="0021242D">
        <w:rPr>
          <w:color w:val="000000"/>
        </w:rPr>
        <w:t xml:space="preserve"> this message exchange pattern.</w:t>
      </w:r>
    </w:p>
    <w:p w:rsidR="000E059F" w:rsidRPr="0021242D" w:rsidRDefault="000E059F" w:rsidP="000E059F">
      <w:pPr>
        <w:rPr>
          <w:color w:val="000000"/>
        </w:rPr>
      </w:pPr>
      <w:r w:rsidRPr="0021242D">
        <w:rPr>
          <w:color w:val="000000"/>
        </w:rPr>
        <w:t>Transaction Pattern: Participation allowed</w:t>
      </w:r>
    </w:p>
    <w:p w:rsidR="000E059F" w:rsidRPr="0021242D" w:rsidRDefault="008C449A" w:rsidP="000E059F">
      <w:pPr>
        <w:pStyle w:val="Heading5"/>
        <w:rPr>
          <w:lang w:val="en-US"/>
        </w:rPr>
      </w:pPr>
      <w:bookmarkStart w:id="324" w:name="_Toc418174128"/>
      <w:bookmarkStart w:id="325" w:name="_Toc418659958"/>
      <w:r>
        <w:rPr>
          <w:lang w:val="en-US"/>
        </w:rPr>
        <w:t>6.4.3.</w:t>
      </w:r>
      <w:r w:rsidR="000E059F" w:rsidRPr="0021242D">
        <w:rPr>
          <w:lang w:val="en-US"/>
        </w:rPr>
        <w:t>2.</w:t>
      </w:r>
      <w:r w:rsidR="003D2997">
        <w:rPr>
          <w:lang w:val="en-US"/>
        </w:rPr>
        <w:t>8</w:t>
      </w:r>
      <w:r w:rsidR="000E059F" w:rsidRPr="0021242D">
        <w:rPr>
          <w:lang w:val="en-US"/>
        </w:rPr>
        <w:tab/>
        <w:t>oneM2M Resource Interworking</w:t>
      </w:r>
      <w:bookmarkEnd w:id="324"/>
      <w:bookmarkEnd w:id="325"/>
    </w:p>
    <w:p w:rsidR="000E059F" w:rsidRPr="0021242D" w:rsidRDefault="000E059F" w:rsidP="000E059F">
      <w:pPr>
        <w:keepNext/>
      </w:pPr>
      <w:r w:rsidRPr="0021242D">
        <w:t>This service capability interworks with the following oneM2M Resource operations that are interworked are:</w:t>
      </w:r>
    </w:p>
    <w:p w:rsidR="000E059F" w:rsidRPr="0021242D" w:rsidRDefault="000E059F" w:rsidP="000E059F">
      <w:r w:rsidRPr="0021242D">
        <w:t>Not Applicable</w:t>
      </w:r>
      <w:r w:rsidR="00C7702E" w:rsidRPr="0021242D">
        <w:t>.</w:t>
      </w:r>
    </w:p>
    <w:p w:rsidR="000E059F" w:rsidRPr="003D2997" w:rsidRDefault="008C449A" w:rsidP="000E059F">
      <w:pPr>
        <w:pStyle w:val="Heading4"/>
        <w:rPr>
          <w:lang w:val="en-US"/>
        </w:rPr>
      </w:pPr>
      <w:bookmarkStart w:id="326" w:name="_Toc417309482"/>
      <w:bookmarkStart w:id="327" w:name="_Toc418174129"/>
      <w:bookmarkStart w:id="328" w:name="_Toc418659959"/>
      <w:r w:rsidRPr="003D2997">
        <w:rPr>
          <w:lang w:val="en-US"/>
        </w:rPr>
        <w:lastRenderedPageBreak/>
        <w:t>6.4.3.</w:t>
      </w:r>
      <w:r w:rsidR="000E059F" w:rsidRPr="003D2997">
        <w:rPr>
          <w:lang w:val="en-US"/>
        </w:rPr>
        <w:t>3</w:t>
      </w:r>
      <w:r w:rsidR="000E059F" w:rsidRPr="003D2997">
        <w:rPr>
          <w:lang w:val="en-US"/>
        </w:rPr>
        <w:tab/>
        <w:t>notify</w:t>
      </w:r>
      <w:bookmarkEnd w:id="326"/>
      <w:bookmarkEnd w:id="327"/>
      <w:bookmarkEnd w:id="328"/>
    </w:p>
    <w:p w:rsidR="003D2997" w:rsidRPr="003D2997" w:rsidRDefault="003D2997" w:rsidP="003D2997">
      <w:pPr>
        <w:pStyle w:val="Heading5"/>
        <w:rPr>
          <w:lang w:val="en-US"/>
        </w:rPr>
      </w:pPr>
      <w:bookmarkStart w:id="329" w:name="_Toc418659960"/>
      <w:r w:rsidRPr="003D2997">
        <w:rPr>
          <w:lang w:val="en-US"/>
        </w:rPr>
        <w:t>6.4.3.3.1</w:t>
      </w:r>
      <w:r w:rsidRPr="003D2997">
        <w:rPr>
          <w:lang w:val="en-US"/>
        </w:rPr>
        <w:tab/>
        <w:t>Description</w:t>
      </w:r>
      <w:bookmarkEnd w:id="329"/>
    </w:p>
    <w:p w:rsidR="000E059F" w:rsidRPr="003D2997" w:rsidRDefault="000E059F" w:rsidP="000E059F">
      <w:r w:rsidRPr="003D2997">
        <w:t xml:space="preserve">This service capability provides the ability to notify AEs that have subscribed to the publication resource identified in a publish request. </w:t>
      </w:r>
    </w:p>
    <w:p w:rsidR="000E059F" w:rsidRPr="003D2997" w:rsidRDefault="008C449A" w:rsidP="000E059F">
      <w:pPr>
        <w:pStyle w:val="Heading5"/>
        <w:rPr>
          <w:lang w:val="en-US"/>
        </w:rPr>
      </w:pPr>
      <w:bookmarkStart w:id="330" w:name="_Toc418174130"/>
      <w:bookmarkStart w:id="331" w:name="_Toc418659961"/>
      <w:r w:rsidRPr="003D2997">
        <w:rPr>
          <w:lang w:val="en-US"/>
        </w:rPr>
        <w:t>6.4.3.</w:t>
      </w:r>
      <w:r w:rsidR="000E059F" w:rsidRPr="003D2997">
        <w:rPr>
          <w:lang w:val="en-US"/>
        </w:rPr>
        <w:t>3.</w:t>
      </w:r>
      <w:r w:rsidR="003D2997" w:rsidRPr="003D2997">
        <w:rPr>
          <w:lang w:val="en-US"/>
        </w:rPr>
        <w:t>2</w:t>
      </w:r>
      <w:r w:rsidR="000E059F" w:rsidRPr="003D2997">
        <w:rPr>
          <w:lang w:val="en-US"/>
        </w:rPr>
        <w:tab/>
      </w:r>
      <w:r w:rsidR="00D87590">
        <w:rPr>
          <w:lang w:val="en-US"/>
        </w:rPr>
        <w:t>Pre-Conditions</w:t>
      </w:r>
      <w:bookmarkEnd w:id="330"/>
      <w:bookmarkEnd w:id="331"/>
    </w:p>
    <w:p w:rsidR="000E059F" w:rsidRPr="0021242D" w:rsidRDefault="000E059F" w:rsidP="000E059F">
      <w:pPr>
        <w:keepNext/>
      </w:pPr>
      <w:r w:rsidRPr="0021242D">
        <w:t>A correlation between a M2M Service Subscription, subscribed AE, publication resource and Broker exist.</w:t>
      </w:r>
    </w:p>
    <w:p w:rsidR="000E059F" w:rsidRPr="0021242D" w:rsidRDefault="008C449A" w:rsidP="000E059F">
      <w:pPr>
        <w:pStyle w:val="Heading5"/>
        <w:rPr>
          <w:lang w:val="en-US"/>
        </w:rPr>
      </w:pPr>
      <w:bookmarkStart w:id="332" w:name="_Toc418174131"/>
      <w:bookmarkStart w:id="333" w:name="_Toc418659962"/>
      <w:r>
        <w:rPr>
          <w:lang w:val="en-US"/>
        </w:rPr>
        <w:t>6.4.3.</w:t>
      </w:r>
      <w:r w:rsidR="000E059F" w:rsidRPr="0021242D">
        <w:rPr>
          <w:lang w:val="en-US"/>
        </w:rPr>
        <w:t>3.</w:t>
      </w:r>
      <w:r w:rsidR="003D2997">
        <w:rPr>
          <w:lang w:val="en-US"/>
        </w:rPr>
        <w:t>3</w:t>
      </w:r>
      <w:r w:rsidR="000E059F" w:rsidRPr="0021242D">
        <w:rPr>
          <w:lang w:val="en-US"/>
        </w:rPr>
        <w:tab/>
        <w:t xml:space="preserve">Signature </w:t>
      </w:r>
      <w:r w:rsidR="00C7702E" w:rsidRPr="0021242D">
        <w:rPr>
          <w:lang w:val="en-US"/>
        </w:rPr>
        <w:t>-</w:t>
      </w:r>
      <w:r w:rsidR="000E059F" w:rsidRPr="0021242D">
        <w:rPr>
          <w:lang w:val="en-US"/>
        </w:rPr>
        <w:t xml:space="preserve"> notify</w:t>
      </w:r>
      <w:bookmarkEnd w:id="332"/>
      <w:bookmarkEnd w:id="333"/>
    </w:p>
    <w:p w:rsidR="00C7702E" w:rsidRPr="0021242D" w:rsidRDefault="00C7702E" w:rsidP="00C7702E">
      <w:pPr>
        <w:pStyle w:val="TH"/>
      </w:pPr>
      <w:r w:rsidRPr="0021242D">
        <w:t xml:space="preserve">Table </w:t>
      </w:r>
      <w:r w:rsidR="008C449A">
        <w:t>6.4.3.</w:t>
      </w:r>
      <w:r w:rsidRPr="0021242D">
        <w:t>3</w:t>
      </w:r>
      <w:r w:rsidR="003D2997">
        <w:t>3</w:t>
      </w:r>
      <w:r w:rsidRPr="0021242D">
        <w:t>-1: Data Exchange Service – notify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C7702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7702E">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fromResource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leaf node of a publication resource. See </w:t>
            </w:r>
            <w:r w:rsidR="000B5915">
              <w:t>6.4.2.1.1.</w:t>
            </w:r>
            <w:r w:rsidR="00413A92">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413A92">
            <w:pPr>
              <w:pStyle w:val="TAL"/>
            </w:pPr>
            <w:r w:rsidRPr="0021242D">
              <w:t xml:space="preserve">The delivery policy when notifying the subscriber. See </w:t>
            </w:r>
            <w:r w:rsidR="000B5915">
              <w:t>6.4.2.1.1.</w:t>
            </w:r>
            <w:r w:rsidR="00413A92">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payload</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IN</w:t>
            </w:r>
          </w:p>
        </w:tc>
        <w:tc>
          <w:tcPr>
            <w:tcW w:w="900" w:type="dxa"/>
            <w:tcBorders>
              <w:left w:val="single" w:sz="1" w:space="0" w:color="000000"/>
              <w:bottom w:val="single" w:sz="1" w:space="0" w:color="000000"/>
            </w:tcBorders>
          </w:tcPr>
          <w:p w:rsidR="000E059F" w:rsidRPr="0021242D" w:rsidRDefault="000E059F" w:rsidP="00C7702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The Payload of the message to notify to the AE</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7702E">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OUT</w:t>
            </w:r>
          </w:p>
        </w:tc>
        <w:tc>
          <w:tcPr>
            <w:tcW w:w="900" w:type="dxa"/>
            <w:tcBorders>
              <w:left w:val="single" w:sz="1" w:space="0" w:color="000000"/>
              <w:bottom w:val="single" w:sz="1" w:space="0" w:color="000000"/>
            </w:tcBorders>
          </w:tcPr>
          <w:p w:rsidR="000E059F" w:rsidRPr="0021242D" w:rsidRDefault="000E059F" w:rsidP="00C7702E">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7702E">
            <w:pPr>
              <w:pStyle w:val="TAL"/>
            </w:pPr>
            <w:r w:rsidRPr="0021242D">
              <w:t>Unique response types for this service.</w:t>
            </w:r>
          </w:p>
          <w:p w:rsidR="000E059F" w:rsidRPr="0021242D" w:rsidRDefault="000E059F" w:rsidP="00C7702E">
            <w:pPr>
              <w:pStyle w:val="TAN"/>
            </w:pPr>
            <w:r w:rsidRPr="0021242D">
              <w:t>N</w:t>
            </w:r>
            <w:r w:rsidR="00C7702E" w:rsidRPr="0021242D">
              <w:t>OTE</w:t>
            </w:r>
            <w:r w:rsidRPr="0021242D">
              <w:t>:</w:t>
            </w:r>
            <w:r w:rsidR="00C7702E" w:rsidRPr="0021242D">
              <w:tab/>
            </w:r>
            <w:r w:rsidRPr="0021242D">
              <w:t>Consumed services also provide response types.</w:t>
            </w:r>
          </w:p>
          <w:p w:rsidR="000E059F" w:rsidRPr="0021242D" w:rsidRDefault="000E059F" w:rsidP="00C7702E">
            <w:pPr>
              <w:pStyle w:val="TB1"/>
            </w:pPr>
            <w:r w:rsidRPr="0021242D">
              <w:t>Exception: Request may not have been completed</w:t>
            </w:r>
          </w:p>
        </w:tc>
      </w:tr>
    </w:tbl>
    <w:p w:rsidR="00C7702E" w:rsidRPr="0021242D" w:rsidRDefault="00C7702E" w:rsidP="00C7702E"/>
    <w:p w:rsidR="000E059F" w:rsidRPr="0021242D" w:rsidRDefault="008C449A" w:rsidP="000E059F">
      <w:pPr>
        <w:pStyle w:val="Heading5"/>
        <w:rPr>
          <w:lang w:val="en-US"/>
        </w:rPr>
      </w:pPr>
      <w:bookmarkStart w:id="334" w:name="_Toc418174132"/>
      <w:bookmarkStart w:id="335" w:name="_Toc418659963"/>
      <w:r>
        <w:rPr>
          <w:lang w:val="en-US"/>
        </w:rPr>
        <w:t>6.4.3.</w:t>
      </w:r>
      <w:r w:rsidR="000E059F" w:rsidRPr="0021242D">
        <w:rPr>
          <w:lang w:val="en-US"/>
        </w:rPr>
        <w:t>3.</w:t>
      </w:r>
      <w:r w:rsidR="003D2997">
        <w:rPr>
          <w:lang w:val="en-US"/>
        </w:rPr>
        <w:t>4</w:t>
      </w:r>
      <w:r w:rsidR="000E059F" w:rsidRPr="0021242D">
        <w:rPr>
          <w:lang w:val="en-US"/>
        </w:rPr>
        <w:tab/>
      </w:r>
      <w:r w:rsidR="000E059F" w:rsidRPr="0021242D">
        <w:rPr>
          <w:lang w:val="en-US" w:eastAsia="ko-KR"/>
        </w:rPr>
        <w:t>Post-Conditions</w:t>
      </w:r>
      <w:bookmarkEnd w:id="334"/>
      <w:bookmarkEnd w:id="335"/>
    </w:p>
    <w:p w:rsidR="000E059F" w:rsidRPr="0021242D" w:rsidRDefault="000E059F" w:rsidP="000E059F">
      <w:pPr>
        <w:keepNext/>
        <w:rPr>
          <w:lang w:eastAsia="ko-KR"/>
        </w:rPr>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36" w:name="_Toc418174133"/>
      <w:bookmarkStart w:id="337" w:name="_Toc418659964"/>
      <w:r>
        <w:rPr>
          <w:lang w:val="en-US"/>
        </w:rPr>
        <w:t>6.4.3.</w:t>
      </w:r>
      <w:r w:rsidR="000E059F" w:rsidRPr="0021242D">
        <w:rPr>
          <w:lang w:val="en-US"/>
        </w:rPr>
        <w:t>3.</w:t>
      </w:r>
      <w:r w:rsidR="003D2997">
        <w:rPr>
          <w:lang w:val="en-US"/>
        </w:rPr>
        <w:t>5</w:t>
      </w:r>
      <w:r w:rsidR="000E059F" w:rsidRPr="0021242D">
        <w:rPr>
          <w:lang w:val="en-US"/>
        </w:rPr>
        <w:tab/>
      </w:r>
      <w:r w:rsidR="000E059F" w:rsidRPr="0021242D">
        <w:rPr>
          <w:lang w:val="en-US" w:eastAsia="ko-KR"/>
        </w:rPr>
        <w:t>Exceptions</w:t>
      </w:r>
      <w:bookmarkEnd w:id="336"/>
      <w:bookmarkEnd w:id="337"/>
    </w:p>
    <w:p w:rsidR="000E059F" w:rsidRPr="0021242D" w:rsidRDefault="000E059F" w:rsidP="000E059F">
      <w:pPr>
        <w:keepNext/>
      </w:pPr>
      <w:r w:rsidRPr="0021242D">
        <w:rPr>
          <w:lang w:eastAsia="ko-KR"/>
        </w:rPr>
        <w:t>Not Applicable</w:t>
      </w:r>
      <w:r w:rsidR="00C7702E" w:rsidRPr="0021242D">
        <w:rPr>
          <w:lang w:eastAsia="ko-KR"/>
        </w:rPr>
        <w:t>.</w:t>
      </w:r>
    </w:p>
    <w:p w:rsidR="000E059F" w:rsidRPr="0021242D" w:rsidRDefault="008C449A" w:rsidP="000E059F">
      <w:pPr>
        <w:pStyle w:val="Heading5"/>
        <w:rPr>
          <w:lang w:val="en-US"/>
        </w:rPr>
      </w:pPr>
      <w:bookmarkStart w:id="338" w:name="_Toc418174134"/>
      <w:bookmarkStart w:id="339" w:name="_Toc418659965"/>
      <w:r>
        <w:rPr>
          <w:lang w:val="en-US"/>
        </w:rPr>
        <w:t>6.4.3.</w:t>
      </w:r>
      <w:r w:rsidR="000E059F" w:rsidRPr="0021242D">
        <w:rPr>
          <w:lang w:val="en-US"/>
        </w:rPr>
        <w:t>3.</w:t>
      </w:r>
      <w:r w:rsidR="003D2997">
        <w:rPr>
          <w:lang w:val="en-US"/>
        </w:rPr>
        <w:t>6</w:t>
      </w:r>
      <w:r w:rsidR="000E059F" w:rsidRPr="0021242D">
        <w:rPr>
          <w:lang w:val="en-US"/>
        </w:rPr>
        <w:tab/>
      </w:r>
      <w:r w:rsidR="000E059F" w:rsidRPr="0021242D">
        <w:rPr>
          <w:lang w:val="en-US" w:eastAsia="ko-KR"/>
        </w:rPr>
        <w:t>Policies for Use</w:t>
      </w:r>
      <w:bookmarkEnd w:id="338"/>
      <w:bookmarkEnd w:id="339"/>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8C449A" w:rsidP="000E059F">
      <w:pPr>
        <w:pStyle w:val="Heading5"/>
        <w:rPr>
          <w:lang w:val="en-US"/>
        </w:rPr>
      </w:pPr>
      <w:bookmarkStart w:id="340" w:name="_Toc418174135"/>
      <w:bookmarkStart w:id="341" w:name="_Toc418659966"/>
      <w:r>
        <w:rPr>
          <w:lang w:val="en-US"/>
        </w:rPr>
        <w:t>6.4.3.</w:t>
      </w:r>
      <w:r w:rsidR="000E059F" w:rsidRPr="0021242D">
        <w:rPr>
          <w:lang w:val="en-US"/>
        </w:rPr>
        <w:t>3.</w:t>
      </w:r>
      <w:r w:rsidR="003D2997">
        <w:rPr>
          <w:lang w:val="en-US"/>
        </w:rPr>
        <w:t>7</w:t>
      </w:r>
      <w:r w:rsidR="000E059F" w:rsidRPr="0021242D">
        <w:rPr>
          <w:lang w:val="en-US"/>
        </w:rPr>
        <w:tab/>
        <w:t>oneM2M Resource Interworking</w:t>
      </w:r>
      <w:bookmarkEnd w:id="340"/>
      <w:bookmarkEnd w:id="341"/>
    </w:p>
    <w:p w:rsidR="000E059F" w:rsidRPr="0021242D" w:rsidRDefault="000E059F" w:rsidP="000E059F">
      <w:pPr>
        <w:keepNext/>
      </w:pPr>
      <w:r w:rsidRPr="0021242D">
        <w:t>This service capability interworks with the following oneM2M Resource operations that are interworked are:</w:t>
      </w:r>
    </w:p>
    <w:p w:rsidR="000E059F" w:rsidRPr="0021242D" w:rsidRDefault="000E059F" w:rsidP="000E059F">
      <w:pPr>
        <w:keepNext/>
      </w:pPr>
      <w:r w:rsidRPr="0021242D">
        <w:t>Not Applicable</w:t>
      </w:r>
      <w:r w:rsidR="00C7702E" w:rsidRPr="0021242D">
        <w:t>.</w:t>
      </w:r>
    </w:p>
    <w:p w:rsidR="000E059F" w:rsidRPr="003D2997" w:rsidRDefault="008C449A" w:rsidP="000E059F">
      <w:pPr>
        <w:pStyle w:val="Heading4"/>
        <w:rPr>
          <w:lang w:val="en-US"/>
        </w:rPr>
      </w:pPr>
      <w:bookmarkStart w:id="342" w:name="_Toc417309483"/>
      <w:bookmarkStart w:id="343" w:name="_Toc418174136"/>
      <w:bookmarkStart w:id="344" w:name="_Toc418659967"/>
      <w:r w:rsidRPr="003D2997">
        <w:rPr>
          <w:lang w:val="en-US"/>
        </w:rPr>
        <w:t>6.4.3.</w:t>
      </w:r>
      <w:r w:rsidR="000E059F" w:rsidRPr="003D2997">
        <w:rPr>
          <w:lang w:val="en-US"/>
        </w:rPr>
        <w:t>4</w:t>
      </w:r>
      <w:r w:rsidR="000E059F" w:rsidRPr="003D2997">
        <w:rPr>
          <w:lang w:val="en-US"/>
        </w:rPr>
        <w:tab/>
        <w:t>sendMessage</w:t>
      </w:r>
      <w:bookmarkEnd w:id="342"/>
      <w:bookmarkEnd w:id="343"/>
      <w:bookmarkEnd w:id="344"/>
    </w:p>
    <w:p w:rsidR="003D2997" w:rsidRPr="003D2997" w:rsidRDefault="003D2997" w:rsidP="003D2997">
      <w:pPr>
        <w:pStyle w:val="Heading5"/>
        <w:rPr>
          <w:lang w:val="en-US"/>
        </w:rPr>
      </w:pPr>
      <w:bookmarkStart w:id="345" w:name="_Toc418659968"/>
      <w:r w:rsidRPr="003D2997">
        <w:rPr>
          <w:lang w:val="en-US"/>
        </w:rPr>
        <w:t>6.4.3.4.1</w:t>
      </w:r>
      <w:r w:rsidRPr="003D2997">
        <w:rPr>
          <w:lang w:val="en-US"/>
        </w:rPr>
        <w:tab/>
        <w:t>Desription</w:t>
      </w:r>
      <w:bookmarkEnd w:id="345"/>
    </w:p>
    <w:p w:rsidR="000E059F" w:rsidRPr="003D2997" w:rsidRDefault="000E059F" w:rsidP="000E059F">
      <w:r w:rsidRPr="003D2997">
        <w:t>This service capability provides the ability for AEs to send messages to a target AE.</w:t>
      </w:r>
    </w:p>
    <w:p w:rsidR="000E059F" w:rsidRPr="003D2997" w:rsidRDefault="000E059F" w:rsidP="000E059F">
      <w:r w:rsidRPr="003D2997">
        <w:t>As part of the message send request, the originating AE can provide a delivery policy to enhance the robustness of the message to the AE.</w:t>
      </w:r>
    </w:p>
    <w:p w:rsidR="000E059F" w:rsidRPr="003D2997" w:rsidRDefault="008C449A" w:rsidP="000E059F">
      <w:pPr>
        <w:pStyle w:val="Heading5"/>
        <w:rPr>
          <w:lang w:val="en-US"/>
        </w:rPr>
      </w:pPr>
      <w:bookmarkStart w:id="346" w:name="_Toc418174137"/>
      <w:bookmarkStart w:id="347" w:name="_Toc418659969"/>
      <w:r w:rsidRPr="003D2997">
        <w:rPr>
          <w:lang w:val="en-US"/>
        </w:rPr>
        <w:lastRenderedPageBreak/>
        <w:t>6.4.3.</w:t>
      </w:r>
      <w:r w:rsidR="000E059F" w:rsidRPr="003D2997">
        <w:rPr>
          <w:lang w:val="en-US"/>
        </w:rPr>
        <w:t>4.</w:t>
      </w:r>
      <w:r w:rsidR="003D2997">
        <w:rPr>
          <w:lang w:val="en-US"/>
        </w:rPr>
        <w:t>2</w:t>
      </w:r>
      <w:r w:rsidR="000E059F" w:rsidRPr="003D2997">
        <w:rPr>
          <w:lang w:val="en-US"/>
        </w:rPr>
        <w:tab/>
      </w:r>
      <w:r w:rsidR="00D87590">
        <w:rPr>
          <w:lang w:val="en-US"/>
        </w:rPr>
        <w:t>Pre-Conditions</w:t>
      </w:r>
      <w:bookmarkEnd w:id="346"/>
      <w:bookmarkEnd w:id="347"/>
    </w:p>
    <w:p w:rsidR="000E059F" w:rsidRPr="003D2997" w:rsidRDefault="000E059F" w:rsidP="000E059F">
      <w:pPr>
        <w:keepNext/>
        <w:rPr>
          <w:lang w:eastAsia="ko-KR"/>
        </w:rPr>
      </w:pPr>
      <w:r w:rsidRPr="003D2997">
        <w:rPr>
          <w:lang w:eastAsia="ko-KR"/>
        </w:rPr>
        <w:t xml:space="preserve">The </w:t>
      </w:r>
      <w:r w:rsidR="00D87590">
        <w:rPr>
          <w:lang w:eastAsia="ko-KR"/>
        </w:rPr>
        <w:t>Pre-Conditions</w:t>
      </w:r>
      <w:r w:rsidRPr="003D2997">
        <w:rPr>
          <w:lang w:eastAsia="ko-KR"/>
        </w:rPr>
        <w:t xml:space="preserve"> for Mca Received Requests are met.</w:t>
      </w:r>
    </w:p>
    <w:p w:rsidR="000E059F" w:rsidRPr="0021242D" w:rsidRDefault="000E059F" w:rsidP="000E059F">
      <w:pPr>
        <w:keepNext/>
      </w:pPr>
      <w:r w:rsidRPr="003D2997">
        <w:t>A correlation between a M2M Service Subscription, Originating AE and Transport Adapter exist.</w:t>
      </w:r>
    </w:p>
    <w:p w:rsidR="000E059F" w:rsidRPr="0021242D" w:rsidRDefault="008C449A" w:rsidP="000E059F">
      <w:pPr>
        <w:pStyle w:val="Heading5"/>
        <w:rPr>
          <w:lang w:val="en-US"/>
        </w:rPr>
      </w:pPr>
      <w:bookmarkStart w:id="348" w:name="_Toc418174138"/>
      <w:bookmarkStart w:id="349" w:name="_Toc418659970"/>
      <w:r>
        <w:rPr>
          <w:lang w:val="en-US"/>
        </w:rPr>
        <w:t>6.4.3.</w:t>
      </w:r>
      <w:r w:rsidR="000E059F" w:rsidRPr="0021242D">
        <w:rPr>
          <w:lang w:val="en-US"/>
        </w:rPr>
        <w:t>4.</w:t>
      </w:r>
      <w:r w:rsidR="003D2997">
        <w:rPr>
          <w:lang w:val="en-US"/>
        </w:rPr>
        <w:t>3</w:t>
      </w:r>
      <w:r w:rsidR="000E059F" w:rsidRPr="0021242D">
        <w:rPr>
          <w:lang w:val="en-US"/>
        </w:rPr>
        <w:tab/>
        <w:t xml:space="preserve">Signature </w:t>
      </w:r>
      <w:r w:rsidR="00A7795A" w:rsidRPr="0021242D">
        <w:rPr>
          <w:lang w:val="en-US"/>
        </w:rPr>
        <w:t>-</w:t>
      </w:r>
      <w:r w:rsidR="000E059F" w:rsidRPr="0021242D">
        <w:rPr>
          <w:lang w:val="en-US"/>
        </w:rPr>
        <w:t xml:space="preserve"> sendMessage</w:t>
      </w:r>
      <w:bookmarkEnd w:id="348"/>
      <w:bookmarkEnd w:id="349"/>
    </w:p>
    <w:p w:rsidR="00A7795A" w:rsidRPr="0021242D" w:rsidRDefault="00A7795A" w:rsidP="00A7795A">
      <w:pPr>
        <w:pStyle w:val="TH"/>
      </w:pPr>
      <w:r w:rsidRPr="0021242D">
        <w:t xml:space="preserve">Table </w:t>
      </w:r>
      <w:r w:rsidR="008C449A">
        <w:t>6.4.3.</w:t>
      </w:r>
      <w:r w:rsidRPr="0021242D">
        <w:t>4.</w:t>
      </w:r>
      <w:r w:rsidR="003D2997">
        <w:t>3</w:t>
      </w:r>
      <w:r w:rsidRPr="0021242D">
        <w:t>-1: Data Exchange Service – sendMessage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 xml:space="preserve">The delivery policy when sending to the target AE. See </w:t>
            </w:r>
            <w:r w:rsidR="00413A92" w:rsidRPr="0021242D">
              <w:t>6.4.</w:t>
            </w:r>
            <w:r w:rsidR="00413A92">
              <w:t>2</w:t>
            </w:r>
            <w:r w:rsidR="00413A92" w:rsidRPr="0021242D">
              <w:t>.</w:t>
            </w:r>
            <w:r w:rsidR="00413A92">
              <w:t>2</w:t>
            </w:r>
            <w:r w:rsidR="00413A92" w:rsidRPr="0021242D">
              <w:t>.2.2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payload</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The payload to be sent.</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OUT</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Unique response types for this service.</w:t>
            </w:r>
          </w:p>
          <w:p w:rsidR="000E059F" w:rsidRPr="0021242D" w:rsidRDefault="000E059F" w:rsidP="00A7795A">
            <w:pPr>
              <w:pStyle w:val="TAN"/>
            </w:pPr>
            <w:r w:rsidRPr="0021242D">
              <w:t>N</w:t>
            </w:r>
            <w:r w:rsidR="00A7795A" w:rsidRPr="0021242D">
              <w:t>OTE</w:t>
            </w:r>
            <w:r w:rsidRPr="0021242D">
              <w:t>:</w:t>
            </w:r>
            <w:r w:rsidR="00A7795A" w:rsidRPr="0021242D">
              <w:tab/>
            </w:r>
            <w:r w:rsidRPr="0021242D">
              <w:t>Consumed services also provide response types.</w:t>
            </w:r>
          </w:p>
          <w:p w:rsidR="000E059F" w:rsidRPr="0021242D" w:rsidRDefault="000E059F" w:rsidP="00A7795A">
            <w:pPr>
              <w:pStyle w:val="TB1"/>
            </w:pPr>
            <w:r w:rsidRPr="0021242D">
              <w:t>Exception: Request may not have been completed</w:t>
            </w:r>
          </w:p>
        </w:tc>
      </w:tr>
    </w:tbl>
    <w:p w:rsidR="00A7795A" w:rsidRPr="0021242D" w:rsidRDefault="00A7795A" w:rsidP="00A7795A"/>
    <w:p w:rsidR="000E059F" w:rsidRPr="0021242D" w:rsidRDefault="008C449A" w:rsidP="000E059F">
      <w:pPr>
        <w:pStyle w:val="Heading5"/>
        <w:rPr>
          <w:lang w:val="en-US"/>
        </w:rPr>
      </w:pPr>
      <w:bookmarkStart w:id="350" w:name="_Toc418174139"/>
      <w:bookmarkStart w:id="351" w:name="_Toc418659971"/>
      <w:r>
        <w:rPr>
          <w:lang w:val="en-US"/>
        </w:rPr>
        <w:t>6.4.3.</w:t>
      </w:r>
      <w:r w:rsidR="000E059F" w:rsidRPr="0021242D">
        <w:rPr>
          <w:lang w:val="en-US"/>
        </w:rPr>
        <w:t>4.</w:t>
      </w:r>
      <w:r w:rsidR="003D2997">
        <w:rPr>
          <w:lang w:val="en-US"/>
        </w:rPr>
        <w:t>4</w:t>
      </w:r>
      <w:r w:rsidR="000E059F" w:rsidRPr="0021242D">
        <w:rPr>
          <w:lang w:val="en-US"/>
        </w:rPr>
        <w:tab/>
        <w:t>Service Interactions</w:t>
      </w:r>
      <w:bookmarkEnd w:id="350"/>
      <w:bookmarkEnd w:id="351"/>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22"/>
        </w:numPr>
      </w:pPr>
      <w:r w:rsidRPr="0021242D">
        <w:t>Issue the sendMessage request to the Supporting Service to validate the request</w:t>
      </w:r>
    </w:p>
    <w:p w:rsidR="000E059F" w:rsidRPr="0021242D" w:rsidRDefault="000E059F" w:rsidP="004415F7">
      <w:pPr>
        <w:pStyle w:val="BN"/>
        <w:numPr>
          <w:ilvl w:val="0"/>
          <w:numId w:val="22"/>
        </w:numPr>
      </w:pPr>
      <w:r w:rsidRPr="0021242D">
        <w:t>Issue the request to the transport adapter (in this case the Broker service) to send the payload from the Originator to the target AE.</w:t>
      </w:r>
    </w:p>
    <w:p w:rsidR="000E059F" w:rsidRPr="0021242D" w:rsidRDefault="000E059F" w:rsidP="004415F7">
      <w:pPr>
        <w:pStyle w:val="BN"/>
        <w:numPr>
          <w:ilvl w:val="0"/>
          <w:numId w:val="22"/>
        </w:numPr>
      </w:pPr>
      <w:r w:rsidRPr="0021242D">
        <w:t>Issue the complete sendMessage request to the Supporting Service</w:t>
      </w:r>
    </w:p>
    <w:p w:rsidR="000E059F" w:rsidRPr="0021242D" w:rsidRDefault="00982287" w:rsidP="00B91F03">
      <w:pPr>
        <w:pStyle w:val="FL"/>
      </w:pPr>
      <w:r w:rsidRPr="0021242D">
        <w:object w:dxaOrig="6956" w:dyaOrig="8612">
          <v:shape id="_x0000_i1038" type="#_x0000_t75" style="width:347.9pt;height:430.85pt" o:ole="">
            <v:imagedata r:id="rId74" o:title=""/>
          </v:shape>
          <o:OLEObject Type="Embed" ProgID="Visio.Drawing.11" ShapeID="_x0000_i1038" DrawAspect="Content" ObjectID="_1492401394" r:id="rId75"/>
        </w:object>
      </w:r>
    </w:p>
    <w:p w:rsidR="000E059F" w:rsidRPr="0021242D" w:rsidRDefault="000E059F" w:rsidP="00A7795A">
      <w:pPr>
        <w:pStyle w:val="TF"/>
      </w:pPr>
      <w:r w:rsidRPr="0021242D">
        <w:t xml:space="preserve">Figure </w:t>
      </w:r>
      <w:r w:rsidR="008C449A">
        <w:t>6.4.3.</w:t>
      </w:r>
      <w:r w:rsidRPr="0021242D">
        <w:t>4.</w:t>
      </w:r>
      <w:r w:rsidR="003D2997">
        <w:t>4</w:t>
      </w:r>
      <w:r w:rsidRPr="0021242D">
        <w:t>-1</w:t>
      </w:r>
      <w:r w:rsidR="00A7795A" w:rsidRPr="0021242D">
        <w:t>:</w:t>
      </w:r>
      <w:r w:rsidRPr="0021242D">
        <w:t xml:space="preserve"> Data Exchange Service –sendMessage capability</w:t>
      </w:r>
    </w:p>
    <w:p w:rsidR="000E059F" w:rsidRPr="0021242D" w:rsidRDefault="008C449A" w:rsidP="000E059F">
      <w:pPr>
        <w:pStyle w:val="Heading5"/>
        <w:rPr>
          <w:lang w:val="en-US"/>
        </w:rPr>
      </w:pPr>
      <w:bookmarkStart w:id="352" w:name="_Toc418174140"/>
      <w:bookmarkStart w:id="353" w:name="_Toc418659972"/>
      <w:r>
        <w:rPr>
          <w:lang w:val="en-US"/>
        </w:rPr>
        <w:t>6.4.3.</w:t>
      </w:r>
      <w:r w:rsidR="000E059F" w:rsidRPr="0021242D">
        <w:rPr>
          <w:lang w:val="en-US"/>
        </w:rPr>
        <w:t>4.</w:t>
      </w:r>
      <w:r w:rsidR="003D2997">
        <w:rPr>
          <w:lang w:val="en-US"/>
        </w:rPr>
        <w:t>5</w:t>
      </w:r>
      <w:r w:rsidR="000E059F" w:rsidRPr="0021242D">
        <w:rPr>
          <w:lang w:val="en-US"/>
        </w:rPr>
        <w:tab/>
      </w:r>
      <w:r w:rsidR="000E059F" w:rsidRPr="0021242D">
        <w:rPr>
          <w:lang w:val="en-US" w:eastAsia="ko-KR"/>
        </w:rPr>
        <w:t>Post-Conditions</w:t>
      </w:r>
      <w:bookmarkEnd w:id="352"/>
      <w:bookmarkEnd w:id="353"/>
    </w:p>
    <w:p w:rsidR="000E059F" w:rsidRPr="0021242D" w:rsidRDefault="000E059F" w:rsidP="000E059F">
      <w:pPr>
        <w:keepNext/>
        <w:rPr>
          <w:lang w:eastAsia="ko-KR"/>
        </w:rPr>
      </w:pPr>
      <w:r w:rsidRPr="0021242D">
        <w:rPr>
          <w:lang w:eastAsia="ko-KR"/>
        </w:rPr>
        <w:t>Not Applicable</w:t>
      </w:r>
      <w:r w:rsidR="00A7795A" w:rsidRPr="0021242D">
        <w:rPr>
          <w:lang w:eastAsia="ko-KR"/>
        </w:rPr>
        <w:t>.</w:t>
      </w:r>
    </w:p>
    <w:p w:rsidR="000E059F" w:rsidRPr="0021242D" w:rsidRDefault="008C449A" w:rsidP="000E059F">
      <w:pPr>
        <w:pStyle w:val="Heading5"/>
        <w:rPr>
          <w:lang w:val="en-US"/>
        </w:rPr>
      </w:pPr>
      <w:bookmarkStart w:id="354" w:name="_Toc418174141"/>
      <w:bookmarkStart w:id="355" w:name="_Toc418659973"/>
      <w:r>
        <w:rPr>
          <w:lang w:val="en-US"/>
        </w:rPr>
        <w:t>6.4.3.</w:t>
      </w:r>
      <w:r w:rsidR="000E059F" w:rsidRPr="0021242D">
        <w:rPr>
          <w:lang w:val="en-US"/>
        </w:rPr>
        <w:t>4.</w:t>
      </w:r>
      <w:r w:rsidR="003D2997">
        <w:rPr>
          <w:lang w:val="en-US"/>
        </w:rPr>
        <w:t>6</w:t>
      </w:r>
      <w:r w:rsidR="000E059F" w:rsidRPr="0021242D">
        <w:rPr>
          <w:lang w:val="en-US"/>
        </w:rPr>
        <w:tab/>
      </w:r>
      <w:r w:rsidR="000E059F" w:rsidRPr="0021242D">
        <w:rPr>
          <w:lang w:val="en-US" w:eastAsia="ko-KR"/>
        </w:rPr>
        <w:t>Exceptions</w:t>
      </w:r>
      <w:bookmarkEnd w:id="354"/>
      <w:bookmarkEnd w:id="355"/>
    </w:p>
    <w:p w:rsidR="000E059F" w:rsidRPr="0021242D" w:rsidRDefault="000E059F" w:rsidP="000E059F">
      <w:pPr>
        <w:keepNext/>
      </w:pPr>
      <w:r w:rsidRPr="0021242D">
        <w:rPr>
          <w:lang w:eastAsia="ko-KR"/>
        </w:rPr>
        <w:t>Not Applicable</w:t>
      </w:r>
      <w:r w:rsidR="00A7795A" w:rsidRPr="0021242D">
        <w:rPr>
          <w:lang w:eastAsia="ko-KR"/>
        </w:rPr>
        <w:t>.</w:t>
      </w:r>
    </w:p>
    <w:p w:rsidR="000E059F" w:rsidRPr="0021242D" w:rsidRDefault="008C449A" w:rsidP="000E059F">
      <w:pPr>
        <w:pStyle w:val="Heading5"/>
        <w:rPr>
          <w:lang w:val="en-US"/>
        </w:rPr>
      </w:pPr>
      <w:bookmarkStart w:id="356" w:name="_Toc418174142"/>
      <w:bookmarkStart w:id="357" w:name="_Toc418659974"/>
      <w:r>
        <w:rPr>
          <w:lang w:val="en-US"/>
        </w:rPr>
        <w:t>6.4.3.</w:t>
      </w:r>
      <w:r w:rsidR="000E059F" w:rsidRPr="0021242D">
        <w:rPr>
          <w:lang w:val="en-US"/>
        </w:rPr>
        <w:t>4.</w:t>
      </w:r>
      <w:r w:rsidR="003D2997">
        <w:rPr>
          <w:lang w:val="en-US"/>
        </w:rPr>
        <w:t>7</w:t>
      </w:r>
      <w:r w:rsidR="000E059F" w:rsidRPr="0021242D">
        <w:rPr>
          <w:lang w:val="en-US"/>
        </w:rPr>
        <w:tab/>
      </w:r>
      <w:r w:rsidR="000E059F" w:rsidRPr="0021242D">
        <w:rPr>
          <w:lang w:val="en-US" w:eastAsia="ko-KR"/>
        </w:rPr>
        <w:t>Policies for Use</w:t>
      </w:r>
      <w:bookmarkEnd w:id="356"/>
      <w:bookmarkEnd w:id="357"/>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8C449A" w:rsidP="000E059F">
      <w:pPr>
        <w:pStyle w:val="Heading5"/>
        <w:rPr>
          <w:lang w:val="en-US"/>
        </w:rPr>
      </w:pPr>
      <w:bookmarkStart w:id="358" w:name="_Toc418174143"/>
      <w:bookmarkStart w:id="359" w:name="_Toc418659975"/>
      <w:r>
        <w:rPr>
          <w:lang w:val="en-US"/>
        </w:rPr>
        <w:lastRenderedPageBreak/>
        <w:t>6.4.3.</w:t>
      </w:r>
      <w:r w:rsidR="000E059F" w:rsidRPr="0021242D">
        <w:rPr>
          <w:lang w:val="en-US"/>
        </w:rPr>
        <w:t>4.</w:t>
      </w:r>
      <w:r w:rsidR="003D2997">
        <w:rPr>
          <w:lang w:val="en-US"/>
        </w:rPr>
        <w:t>8</w:t>
      </w:r>
      <w:r w:rsidR="000E059F" w:rsidRPr="0021242D">
        <w:rPr>
          <w:lang w:val="en-US"/>
        </w:rPr>
        <w:tab/>
        <w:t>oneM2M Resource Interworking</w:t>
      </w:r>
      <w:bookmarkEnd w:id="358"/>
      <w:bookmarkEnd w:id="359"/>
    </w:p>
    <w:p w:rsidR="000E059F" w:rsidRPr="0021242D" w:rsidRDefault="000E059F" w:rsidP="000E059F">
      <w:pPr>
        <w:keepNext/>
      </w:pPr>
      <w:r w:rsidRPr="0021242D">
        <w:rPr>
          <w:lang w:eastAsia="ko-KR"/>
        </w:rPr>
        <w:t>Not Applicable</w:t>
      </w:r>
      <w:r w:rsidR="00A7795A" w:rsidRPr="0021242D">
        <w:rPr>
          <w:lang w:eastAsia="ko-KR"/>
        </w:rPr>
        <w:t>.</w:t>
      </w:r>
    </w:p>
    <w:p w:rsidR="000E059F" w:rsidRPr="0021242D" w:rsidRDefault="000E059F" w:rsidP="000E059F">
      <w:pPr>
        <w:pStyle w:val="Heading2"/>
        <w:rPr>
          <w:lang w:val="en-US"/>
        </w:rPr>
      </w:pPr>
      <w:bookmarkStart w:id="360" w:name="_Toc417309484"/>
      <w:bookmarkStart w:id="361" w:name="_Toc418174144"/>
      <w:bookmarkStart w:id="362" w:name="_Toc418659976"/>
      <w:r w:rsidRPr="0021242D">
        <w:rPr>
          <w:lang w:val="en-US"/>
        </w:rPr>
        <w:t>6.5</w:t>
      </w:r>
      <w:r w:rsidRPr="0021242D">
        <w:rPr>
          <w:lang w:val="en-US"/>
        </w:rPr>
        <w:tab/>
        <w:t>Broker</w:t>
      </w:r>
      <w:bookmarkEnd w:id="360"/>
      <w:bookmarkEnd w:id="361"/>
      <w:bookmarkEnd w:id="362"/>
    </w:p>
    <w:p w:rsidR="000E059F" w:rsidRPr="0021242D" w:rsidRDefault="000E059F" w:rsidP="000E059F">
      <w:pPr>
        <w:pStyle w:val="Heading3"/>
        <w:rPr>
          <w:lang w:val="en-US"/>
        </w:rPr>
      </w:pPr>
      <w:bookmarkStart w:id="363" w:name="_Toc417309485"/>
      <w:bookmarkStart w:id="364" w:name="_Toc418174145"/>
      <w:bookmarkStart w:id="365" w:name="_Toc418659977"/>
      <w:r w:rsidRPr="0021242D">
        <w:rPr>
          <w:lang w:val="en-US"/>
        </w:rPr>
        <w:t>6.5.1</w:t>
      </w:r>
      <w:r w:rsidRPr="0021242D">
        <w:rPr>
          <w:lang w:val="en-US"/>
        </w:rPr>
        <w:tab/>
        <w:t>Overview</w:t>
      </w:r>
      <w:bookmarkEnd w:id="363"/>
      <w:bookmarkEnd w:id="364"/>
      <w:bookmarkEnd w:id="365"/>
    </w:p>
    <w:p w:rsidR="000E059F" w:rsidRPr="0021242D" w:rsidRDefault="000E059F" w:rsidP="000E059F">
      <w:pPr>
        <w:keepNext/>
      </w:pPr>
      <w:r w:rsidRPr="0021242D">
        <w:t>The Broker service provides the ability to adapt the Publish-Subscribe-Notify and Request Response data exchange patterns to the underlying transport protocol and deployment configuration.</w:t>
      </w:r>
    </w:p>
    <w:p w:rsidR="000E059F" w:rsidRPr="0021242D" w:rsidRDefault="000E059F" w:rsidP="000E059F">
      <w:pPr>
        <w:keepNext/>
      </w:pPr>
      <w:r w:rsidRPr="0021242D">
        <w:t>The Broker maintains the subscriptions to the publication resources</w:t>
      </w:r>
    </w:p>
    <w:p w:rsidR="000E059F" w:rsidRPr="0021242D" w:rsidRDefault="000E059F" w:rsidP="000E059F">
      <w:pPr>
        <w:pStyle w:val="Heading3"/>
        <w:rPr>
          <w:lang w:val="en-US"/>
        </w:rPr>
      </w:pPr>
      <w:bookmarkStart w:id="366" w:name="_Toc417309486"/>
      <w:bookmarkStart w:id="367" w:name="_Toc418174146"/>
      <w:bookmarkStart w:id="368" w:name="_Toc418659978"/>
      <w:r w:rsidRPr="0021242D">
        <w:rPr>
          <w:lang w:val="en-US"/>
        </w:rPr>
        <w:t>6.5.2</w:t>
      </w:r>
      <w:r w:rsidRPr="0021242D">
        <w:rPr>
          <w:lang w:val="en-US"/>
        </w:rPr>
        <w:tab/>
        <w:t>Service Capabilities</w:t>
      </w:r>
      <w:bookmarkEnd w:id="366"/>
      <w:bookmarkEnd w:id="367"/>
      <w:bookmarkEnd w:id="368"/>
    </w:p>
    <w:p w:rsidR="000E059F" w:rsidRPr="00237C71" w:rsidRDefault="000E059F" w:rsidP="000E059F">
      <w:pPr>
        <w:pStyle w:val="Heading4"/>
        <w:rPr>
          <w:lang w:val="en-US"/>
        </w:rPr>
      </w:pPr>
      <w:bookmarkStart w:id="369" w:name="_Toc417309487"/>
      <w:bookmarkStart w:id="370" w:name="_Toc418174147"/>
      <w:bookmarkStart w:id="371" w:name="_Toc418659979"/>
      <w:r w:rsidRPr="00237C71">
        <w:rPr>
          <w:lang w:val="en-US"/>
        </w:rPr>
        <w:t>6.5.2.1</w:t>
      </w:r>
      <w:r w:rsidRPr="00237C71">
        <w:rPr>
          <w:lang w:val="en-US"/>
        </w:rPr>
        <w:tab/>
        <w:t>subscribe</w:t>
      </w:r>
      <w:bookmarkEnd w:id="369"/>
      <w:bookmarkEnd w:id="370"/>
      <w:bookmarkEnd w:id="371"/>
    </w:p>
    <w:p w:rsidR="00237C71" w:rsidRPr="00237C71" w:rsidRDefault="00237C71" w:rsidP="00237C71">
      <w:pPr>
        <w:pStyle w:val="Heading5"/>
        <w:rPr>
          <w:lang w:val="en-US"/>
        </w:rPr>
      </w:pPr>
      <w:bookmarkStart w:id="372" w:name="_Toc418659980"/>
      <w:r w:rsidRPr="00237C71">
        <w:rPr>
          <w:lang w:val="en-US"/>
        </w:rPr>
        <w:t>6.5.2.1.1</w:t>
      </w:r>
      <w:r w:rsidRPr="00237C71">
        <w:rPr>
          <w:lang w:val="en-US"/>
        </w:rPr>
        <w:tab/>
        <w:t>Description</w:t>
      </w:r>
      <w:bookmarkEnd w:id="372"/>
    </w:p>
    <w:p w:rsidR="000E059F" w:rsidRPr="00237C71" w:rsidRDefault="000E059F" w:rsidP="000E059F">
      <w:r w:rsidRPr="00237C71">
        <w:t>This service capability provides the ability for AEs to subscribe to receive payloads based on a publication resource.</w:t>
      </w:r>
    </w:p>
    <w:p w:rsidR="000E059F" w:rsidRPr="00237C71" w:rsidRDefault="000E059F" w:rsidP="000E059F">
      <w:r w:rsidRPr="00237C71">
        <w:t>As part of the publication, the publishing AE can provide delivery and retainment policies to enhance the robustness of the notification to AEs that have subscribed to the Resource identified in the request.</w:t>
      </w:r>
    </w:p>
    <w:p w:rsidR="000E059F" w:rsidRPr="00237C71" w:rsidRDefault="000E059F" w:rsidP="000E059F">
      <w:pPr>
        <w:pStyle w:val="Heading5"/>
        <w:rPr>
          <w:lang w:val="en-US"/>
        </w:rPr>
      </w:pPr>
      <w:bookmarkStart w:id="373" w:name="_Toc418174148"/>
      <w:bookmarkStart w:id="374" w:name="_Toc418659981"/>
      <w:r w:rsidRPr="00237C71">
        <w:rPr>
          <w:lang w:val="en-US"/>
        </w:rPr>
        <w:t>6.5.2.1.</w:t>
      </w:r>
      <w:r w:rsidR="00237C71">
        <w:rPr>
          <w:lang w:val="en-US"/>
        </w:rPr>
        <w:t>2</w:t>
      </w:r>
      <w:r w:rsidRPr="00237C71">
        <w:rPr>
          <w:lang w:val="en-US"/>
        </w:rPr>
        <w:tab/>
      </w:r>
      <w:r w:rsidR="00D87590">
        <w:rPr>
          <w:lang w:val="en-US"/>
        </w:rPr>
        <w:t>Pre-Conditions</w:t>
      </w:r>
      <w:bookmarkEnd w:id="373"/>
      <w:bookmarkEnd w:id="374"/>
    </w:p>
    <w:p w:rsidR="000E059F" w:rsidRPr="0021242D" w:rsidRDefault="000E059F" w:rsidP="000E059F">
      <w:pPr>
        <w:keepNext/>
      </w:pPr>
      <w:r w:rsidRPr="00237C71">
        <w:t>Not Applicable</w:t>
      </w:r>
      <w:r w:rsidR="00A7795A" w:rsidRPr="00237C71">
        <w:t>.</w:t>
      </w:r>
    </w:p>
    <w:p w:rsidR="000E059F" w:rsidRPr="0021242D" w:rsidRDefault="000E059F" w:rsidP="000E059F">
      <w:pPr>
        <w:pStyle w:val="Heading5"/>
        <w:rPr>
          <w:lang w:val="en-US"/>
        </w:rPr>
      </w:pPr>
      <w:bookmarkStart w:id="375" w:name="_Toc418174149"/>
      <w:bookmarkStart w:id="376" w:name="_Toc418659982"/>
      <w:r w:rsidRPr="0021242D">
        <w:rPr>
          <w:lang w:val="en-US"/>
        </w:rPr>
        <w:t>6.5.2.1.</w:t>
      </w:r>
      <w:r w:rsidR="00237C71">
        <w:rPr>
          <w:lang w:val="en-US"/>
        </w:rPr>
        <w:t>3</w:t>
      </w:r>
      <w:r w:rsidRPr="0021242D">
        <w:rPr>
          <w:lang w:val="en-US"/>
        </w:rPr>
        <w:tab/>
        <w:t xml:space="preserve">Signature </w:t>
      </w:r>
      <w:r w:rsidR="00A7795A" w:rsidRPr="0021242D">
        <w:rPr>
          <w:lang w:val="en-US"/>
        </w:rPr>
        <w:t>-</w:t>
      </w:r>
      <w:r w:rsidRPr="0021242D">
        <w:rPr>
          <w:lang w:val="en-US"/>
        </w:rPr>
        <w:t xml:space="preserve"> subscribe</w:t>
      </w:r>
      <w:bookmarkEnd w:id="375"/>
      <w:bookmarkEnd w:id="376"/>
    </w:p>
    <w:p w:rsidR="00A7795A" w:rsidRPr="0021242D" w:rsidRDefault="00A7795A" w:rsidP="00A7795A">
      <w:pPr>
        <w:pStyle w:val="TH"/>
      </w:pPr>
      <w:r w:rsidRPr="0021242D">
        <w:t>Table 6.5.2.</w:t>
      </w:r>
      <w:r w:rsidR="008213AC" w:rsidRPr="0021242D">
        <w:t>1</w:t>
      </w:r>
      <w:r w:rsidRPr="0021242D">
        <w:t>.</w:t>
      </w:r>
      <w:r w:rsidR="00237C71">
        <w:t>3</w:t>
      </w:r>
      <w:r w:rsidRPr="0021242D">
        <w:t>-1: Broker - subscribe capability</w:t>
      </w:r>
    </w:p>
    <w:tbl>
      <w:tblPr>
        <w:tblW w:w="8943" w:type="dxa"/>
        <w:jc w:val="center"/>
        <w:tblLayout w:type="fixed"/>
        <w:tblCellMar>
          <w:left w:w="0" w:type="dxa"/>
          <w:right w:w="0" w:type="dxa"/>
        </w:tblCellMar>
        <w:tblLook w:val="0000"/>
      </w:tblPr>
      <w:tblGrid>
        <w:gridCol w:w="1836"/>
        <w:gridCol w:w="900"/>
        <w:gridCol w:w="900"/>
        <w:gridCol w:w="5307"/>
      </w:tblGrid>
      <w:tr w:rsidR="000E059F" w:rsidRPr="0021242D" w:rsidTr="00A7795A">
        <w:trPr>
          <w:tblHeader/>
          <w:jc w:val="center"/>
        </w:trPr>
        <w:tc>
          <w:tcPr>
            <w:tcW w:w="1836"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Description</w:t>
            </w:r>
          </w:p>
        </w:tc>
      </w:tr>
      <w:tr w:rsidR="000E059F" w:rsidRPr="0021242D" w:rsidTr="00A7795A">
        <w:trPr>
          <w:tblHeader/>
          <w:jc w:val="center"/>
        </w:trPr>
        <w:tc>
          <w:tcPr>
            <w:tcW w:w="1836" w:type="dxa"/>
            <w:tcBorders>
              <w:left w:val="single" w:sz="1" w:space="0" w:color="000000"/>
              <w:bottom w:val="single" w:sz="1" w:space="0" w:color="000000"/>
            </w:tcBorders>
          </w:tcPr>
          <w:p w:rsidR="000E059F" w:rsidRPr="0021242D" w:rsidRDefault="000E059F" w:rsidP="00A7795A">
            <w:pPr>
              <w:pStyle w:val="TAL"/>
            </w:pPr>
            <w:r w:rsidRPr="0021242D">
              <w:t>publicationResource</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pPr>
            <w:r w:rsidRPr="0021242D">
              <w:t xml:space="preserve">The publication resource. See </w:t>
            </w:r>
            <w:r w:rsidR="000B5915">
              <w:t>6.4.2.1.1.</w:t>
            </w:r>
            <w:r w:rsidR="00237C71">
              <w:t>2</w:t>
            </w:r>
          </w:p>
        </w:tc>
      </w:tr>
      <w:tr w:rsidR="000E059F" w:rsidRPr="0021242D" w:rsidTr="00A7795A">
        <w:trPr>
          <w:tblHeader/>
          <w:jc w:val="center"/>
        </w:trPr>
        <w:tc>
          <w:tcPr>
            <w:tcW w:w="1836" w:type="dxa"/>
            <w:tcBorders>
              <w:left w:val="single" w:sz="1" w:space="0" w:color="000000"/>
              <w:bottom w:val="single" w:sz="1" w:space="0" w:color="000000"/>
            </w:tcBorders>
          </w:tcPr>
          <w:p w:rsidR="000E059F" w:rsidRPr="0021242D" w:rsidRDefault="000E059F" w:rsidP="00A7795A">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pPr>
            <w:r w:rsidRPr="0021242D">
              <w:t xml:space="preserve">The delivery policy when notifying the subscriber. See </w:t>
            </w:r>
            <w:r w:rsidR="000B5915">
              <w:t>6.4.2.1.1.</w:t>
            </w:r>
            <w:r w:rsidR="00237C71">
              <w:t>3</w:t>
            </w:r>
          </w:p>
        </w:tc>
      </w:tr>
      <w:tr w:rsidR="000E059F" w:rsidRPr="0021242D" w:rsidTr="00A7795A">
        <w:trPr>
          <w:tblHeader/>
          <w:jc w:val="center"/>
        </w:trPr>
        <w:tc>
          <w:tcPr>
            <w:tcW w:w="1836" w:type="dxa"/>
            <w:tcBorders>
              <w:left w:val="single" w:sz="1" w:space="0" w:color="000000"/>
              <w:bottom w:val="single" w:sz="1" w:space="0" w:color="000000"/>
            </w:tcBorders>
          </w:tcPr>
          <w:p w:rsidR="000E059F" w:rsidRPr="0021242D" w:rsidRDefault="000E059F" w:rsidP="00A7795A">
            <w:pPr>
              <w:pStyle w:val="TAL"/>
            </w:pPr>
            <w:r w:rsidRPr="0021242D">
              <w:t>retainmentPolicy</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 xml:space="preserve">The retainment policy for unconnected subscribers. See </w:t>
            </w:r>
            <w:r w:rsidR="000B5915">
              <w:t>6.4.2.1.1.</w:t>
            </w:r>
            <w:r w:rsidRPr="0021242D">
              <w:t>3</w:t>
            </w:r>
          </w:p>
        </w:tc>
      </w:tr>
      <w:tr w:rsidR="000E059F" w:rsidRPr="0021242D" w:rsidTr="00A7795A">
        <w:trPr>
          <w:tblHeader/>
          <w:jc w:val="center"/>
        </w:trPr>
        <w:tc>
          <w:tcPr>
            <w:tcW w:w="1836" w:type="dxa"/>
            <w:tcBorders>
              <w:left w:val="single" w:sz="1" w:space="0" w:color="000000"/>
              <w:bottom w:val="single" w:sz="1" w:space="0" w:color="000000"/>
            </w:tcBorders>
          </w:tcPr>
          <w:p w:rsidR="000E059F" w:rsidRPr="0021242D" w:rsidRDefault="000E059F" w:rsidP="00A7795A">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OUT</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Unique response types for this service.</w:t>
            </w:r>
          </w:p>
          <w:p w:rsidR="000E059F" w:rsidRPr="0021242D" w:rsidRDefault="000E059F" w:rsidP="00A7795A">
            <w:pPr>
              <w:pStyle w:val="TAN"/>
            </w:pPr>
            <w:r w:rsidRPr="0021242D">
              <w:t>N</w:t>
            </w:r>
            <w:r w:rsidR="00A7795A" w:rsidRPr="0021242D">
              <w:t>OTE</w:t>
            </w:r>
            <w:r w:rsidRPr="0021242D">
              <w:t xml:space="preserve">: </w:t>
            </w:r>
            <w:r w:rsidR="00A7795A" w:rsidRPr="0021242D">
              <w:tab/>
            </w:r>
            <w:r w:rsidRPr="0021242D">
              <w:t>Consumed services also provide response types.</w:t>
            </w:r>
          </w:p>
          <w:p w:rsidR="000E059F" w:rsidRPr="0021242D" w:rsidRDefault="000E059F" w:rsidP="00A7795A">
            <w:pPr>
              <w:pStyle w:val="TB1"/>
            </w:pPr>
            <w:r w:rsidRPr="0021242D">
              <w:t>Exception: Request may not have been completed</w:t>
            </w:r>
          </w:p>
        </w:tc>
      </w:tr>
    </w:tbl>
    <w:p w:rsidR="000E059F" w:rsidRPr="0021242D" w:rsidRDefault="000E059F" w:rsidP="000E059F"/>
    <w:p w:rsidR="000E059F" w:rsidRPr="0021242D" w:rsidRDefault="000E059F" w:rsidP="000E059F">
      <w:pPr>
        <w:pStyle w:val="Heading5"/>
        <w:rPr>
          <w:lang w:val="en-US"/>
        </w:rPr>
      </w:pPr>
      <w:bookmarkStart w:id="377" w:name="_Toc418174150"/>
      <w:bookmarkStart w:id="378" w:name="_Toc418659983"/>
      <w:r w:rsidRPr="0021242D">
        <w:rPr>
          <w:lang w:val="en-US"/>
        </w:rPr>
        <w:t>6.5.2.1.</w:t>
      </w:r>
      <w:r w:rsidR="00237C71">
        <w:rPr>
          <w:lang w:val="en-US"/>
        </w:rPr>
        <w:t>4</w:t>
      </w:r>
      <w:r w:rsidRPr="0021242D">
        <w:rPr>
          <w:lang w:val="en-US"/>
        </w:rPr>
        <w:tab/>
      </w:r>
      <w:r w:rsidRPr="0021242D">
        <w:rPr>
          <w:lang w:val="en-US" w:eastAsia="ko-KR"/>
        </w:rPr>
        <w:t>Post-Conditions</w:t>
      </w:r>
      <w:bookmarkEnd w:id="377"/>
      <w:bookmarkEnd w:id="378"/>
    </w:p>
    <w:p w:rsidR="000E059F" w:rsidRPr="0021242D" w:rsidRDefault="000E059F" w:rsidP="000E059F">
      <w:pPr>
        <w:keepNext/>
        <w:rPr>
          <w:lang w:eastAsia="ko-KR"/>
        </w:rPr>
      </w:pPr>
      <w:r w:rsidRPr="0021242D">
        <w:rPr>
          <w:lang w:eastAsia="ko-KR"/>
        </w:rPr>
        <w:t>Not Applicable</w:t>
      </w:r>
      <w:r w:rsidR="00A7795A" w:rsidRPr="0021242D">
        <w:rPr>
          <w:lang w:eastAsia="ko-KR"/>
        </w:rPr>
        <w:t>.</w:t>
      </w:r>
    </w:p>
    <w:p w:rsidR="000E059F" w:rsidRPr="0021242D" w:rsidRDefault="000E059F" w:rsidP="000E059F">
      <w:pPr>
        <w:pStyle w:val="Heading5"/>
        <w:rPr>
          <w:lang w:val="en-US"/>
        </w:rPr>
      </w:pPr>
      <w:bookmarkStart w:id="379" w:name="_Toc418174151"/>
      <w:bookmarkStart w:id="380" w:name="_Toc418659984"/>
      <w:r w:rsidRPr="0021242D">
        <w:rPr>
          <w:lang w:val="en-US"/>
        </w:rPr>
        <w:t>6.5.2.1.</w:t>
      </w:r>
      <w:r w:rsidR="00237C71">
        <w:rPr>
          <w:lang w:val="en-US"/>
        </w:rPr>
        <w:t>5</w:t>
      </w:r>
      <w:r w:rsidRPr="0021242D">
        <w:rPr>
          <w:lang w:val="en-US"/>
        </w:rPr>
        <w:tab/>
      </w:r>
      <w:r w:rsidRPr="0021242D">
        <w:rPr>
          <w:lang w:val="en-US" w:eastAsia="ko-KR"/>
        </w:rPr>
        <w:t>Exceptions</w:t>
      </w:r>
      <w:bookmarkEnd w:id="379"/>
      <w:bookmarkEnd w:id="380"/>
    </w:p>
    <w:p w:rsidR="000E059F" w:rsidRPr="0021242D" w:rsidRDefault="000E059F" w:rsidP="000E059F">
      <w:pPr>
        <w:keepNext/>
      </w:pPr>
      <w:r w:rsidRPr="0021242D">
        <w:rPr>
          <w:lang w:eastAsia="ko-KR"/>
        </w:rPr>
        <w:t>Not Applicable</w:t>
      </w:r>
      <w:r w:rsidR="00A7795A" w:rsidRPr="0021242D">
        <w:rPr>
          <w:lang w:eastAsia="ko-KR"/>
        </w:rPr>
        <w:t>.</w:t>
      </w:r>
    </w:p>
    <w:p w:rsidR="000E059F" w:rsidRPr="0021242D" w:rsidRDefault="000E059F" w:rsidP="000E059F">
      <w:pPr>
        <w:pStyle w:val="Heading5"/>
        <w:rPr>
          <w:lang w:val="en-US"/>
        </w:rPr>
      </w:pPr>
      <w:bookmarkStart w:id="381" w:name="_Toc418174152"/>
      <w:bookmarkStart w:id="382" w:name="_Toc418659985"/>
      <w:r w:rsidRPr="0021242D">
        <w:rPr>
          <w:lang w:val="en-US"/>
        </w:rPr>
        <w:t>6.5.2.1.</w:t>
      </w:r>
      <w:r w:rsidR="00237C71">
        <w:rPr>
          <w:lang w:val="en-US"/>
        </w:rPr>
        <w:t>6</w:t>
      </w:r>
      <w:r w:rsidRPr="0021242D">
        <w:rPr>
          <w:lang w:val="en-US"/>
        </w:rPr>
        <w:tab/>
      </w:r>
      <w:r w:rsidRPr="0021242D">
        <w:rPr>
          <w:lang w:val="en-US" w:eastAsia="ko-KR"/>
        </w:rPr>
        <w:t>Policies for Use</w:t>
      </w:r>
      <w:bookmarkEnd w:id="381"/>
      <w:bookmarkEnd w:id="382"/>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 xml:space="preserve">The </w:t>
      </w:r>
      <w:r w:rsidRPr="0021242D">
        <w:t>In</w:t>
      </w:r>
      <w:r w:rsidRPr="0021242D">
        <w:rPr>
          <w:color w:val="000000"/>
        </w:rPr>
        <w:t>-Only message exchange pattern would return a transport layer acknowledgement if supported by the underlying Transaction Pattern: Participation allowed</w:t>
      </w:r>
    </w:p>
    <w:p w:rsidR="000E059F" w:rsidRPr="00237C71" w:rsidRDefault="000E059F" w:rsidP="000E059F">
      <w:pPr>
        <w:pStyle w:val="Heading4"/>
        <w:rPr>
          <w:lang w:val="en-US"/>
        </w:rPr>
      </w:pPr>
      <w:bookmarkStart w:id="383" w:name="_Toc417309488"/>
      <w:bookmarkStart w:id="384" w:name="_Toc418174153"/>
      <w:bookmarkStart w:id="385" w:name="_Toc418659986"/>
      <w:r w:rsidRPr="00237C71">
        <w:rPr>
          <w:lang w:val="en-US"/>
        </w:rPr>
        <w:t>6.5.2.2</w:t>
      </w:r>
      <w:r w:rsidRPr="00237C71">
        <w:rPr>
          <w:lang w:val="en-US"/>
        </w:rPr>
        <w:tab/>
        <w:t>publish</w:t>
      </w:r>
      <w:bookmarkEnd w:id="383"/>
      <w:bookmarkEnd w:id="384"/>
      <w:bookmarkEnd w:id="385"/>
    </w:p>
    <w:p w:rsidR="00237C71" w:rsidRPr="00237C71" w:rsidRDefault="00237C71" w:rsidP="00237C71">
      <w:pPr>
        <w:pStyle w:val="Heading5"/>
        <w:rPr>
          <w:lang w:val="en-US"/>
        </w:rPr>
      </w:pPr>
      <w:bookmarkStart w:id="386" w:name="_Toc418659987"/>
      <w:r w:rsidRPr="00237C71">
        <w:rPr>
          <w:lang w:val="en-US"/>
        </w:rPr>
        <w:t>6.5.2.2.1</w:t>
      </w:r>
      <w:r w:rsidRPr="00237C71">
        <w:rPr>
          <w:lang w:val="en-US"/>
        </w:rPr>
        <w:tab/>
        <w:t>Description</w:t>
      </w:r>
      <w:bookmarkEnd w:id="386"/>
    </w:p>
    <w:p w:rsidR="000E059F" w:rsidRPr="00237C71" w:rsidRDefault="000E059F" w:rsidP="000E059F">
      <w:r w:rsidRPr="00237C71">
        <w:t>This service capability provides the ability for AEs to publish payloads to a leaf node of a publication resource.</w:t>
      </w:r>
    </w:p>
    <w:p w:rsidR="000E059F" w:rsidRPr="00237C71" w:rsidRDefault="000E059F" w:rsidP="000E059F">
      <w:r w:rsidRPr="00237C71">
        <w:t>As part of the publication, the publishing AE can provide a delivery policy to enhance the robustness of the publication to AEs that have subscribed to the Resource identified in the request.</w:t>
      </w:r>
    </w:p>
    <w:p w:rsidR="000E059F" w:rsidRPr="00237C71" w:rsidRDefault="000E059F" w:rsidP="000E059F">
      <w:pPr>
        <w:pStyle w:val="Heading5"/>
        <w:rPr>
          <w:lang w:val="en-US"/>
        </w:rPr>
      </w:pPr>
      <w:bookmarkStart w:id="387" w:name="_Toc418174154"/>
      <w:bookmarkStart w:id="388" w:name="_Toc418659988"/>
      <w:r w:rsidRPr="00237C71">
        <w:rPr>
          <w:lang w:val="en-US"/>
        </w:rPr>
        <w:lastRenderedPageBreak/>
        <w:t>6.5.2.2.</w:t>
      </w:r>
      <w:r w:rsidR="00237C71">
        <w:rPr>
          <w:lang w:val="en-US"/>
        </w:rPr>
        <w:t>2</w:t>
      </w:r>
      <w:r w:rsidRPr="00237C71">
        <w:rPr>
          <w:lang w:val="en-US"/>
        </w:rPr>
        <w:tab/>
      </w:r>
      <w:r w:rsidR="00D87590">
        <w:rPr>
          <w:lang w:val="en-US"/>
        </w:rPr>
        <w:t>Pre-Conditions</w:t>
      </w:r>
      <w:bookmarkEnd w:id="387"/>
      <w:bookmarkEnd w:id="388"/>
    </w:p>
    <w:p w:rsidR="000E059F" w:rsidRPr="0021242D" w:rsidRDefault="000E059F" w:rsidP="000E059F">
      <w:pPr>
        <w:keepNext/>
      </w:pPr>
      <w:r w:rsidRPr="00237C71">
        <w:t>Not Applicable.</w:t>
      </w:r>
    </w:p>
    <w:p w:rsidR="000E059F" w:rsidRPr="0021242D" w:rsidRDefault="000E059F" w:rsidP="000E059F">
      <w:pPr>
        <w:pStyle w:val="Heading5"/>
        <w:rPr>
          <w:lang w:val="en-US"/>
        </w:rPr>
      </w:pPr>
      <w:bookmarkStart w:id="389" w:name="_Toc418174155"/>
      <w:bookmarkStart w:id="390" w:name="_Toc418659989"/>
      <w:r w:rsidRPr="0021242D">
        <w:rPr>
          <w:lang w:val="en-US"/>
        </w:rPr>
        <w:t>6.5.2.2.</w:t>
      </w:r>
      <w:r w:rsidR="00237C71">
        <w:rPr>
          <w:lang w:val="en-US"/>
        </w:rPr>
        <w:t>3</w:t>
      </w:r>
      <w:r w:rsidRPr="0021242D">
        <w:rPr>
          <w:lang w:val="en-US"/>
        </w:rPr>
        <w:tab/>
        <w:t xml:space="preserve">Signature </w:t>
      </w:r>
      <w:r w:rsidR="00A7795A" w:rsidRPr="0021242D">
        <w:rPr>
          <w:lang w:val="en-US"/>
        </w:rPr>
        <w:t>-</w:t>
      </w:r>
      <w:r w:rsidRPr="0021242D">
        <w:rPr>
          <w:lang w:val="en-US"/>
        </w:rPr>
        <w:t xml:space="preserve"> publish</w:t>
      </w:r>
      <w:bookmarkEnd w:id="389"/>
      <w:bookmarkEnd w:id="390"/>
    </w:p>
    <w:p w:rsidR="00A7795A" w:rsidRPr="0021242D" w:rsidRDefault="00A7795A" w:rsidP="00A7795A">
      <w:pPr>
        <w:pStyle w:val="TH"/>
      </w:pPr>
      <w:r w:rsidRPr="0021242D">
        <w:t>Table 6.5.2.2.</w:t>
      </w:r>
      <w:r w:rsidR="00237C71">
        <w:t>3</w:t>
      </w:r>
      <w:r w:rsidRPr="0021242D">
        <w:t>-1: Broker - publish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toResource</w:t>
            </w:r>
          </w:p>
        </w:tc>
        <w:tc>
          <w:tcPr>
            <w:tcW w:w="900"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IN</w:t>
            </w:r>
          </w:p>
        </w:tc>
        <w:tc>
          <w:tcPr>
            <w:tcW w:w="900"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NO</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snapToGrid w:val="0"/>
              <w:rPr>
                <w:rFonts w:ascii="Times New Roman" w:hAnsi="Times New Roman"/>
                <w:sz w:val="20"/>
              </w:rPr>
            </w:pPr>
            <w:r w:rsidRPr="0021242D">
              <w:rPr>
                <w:rFonts w:ascii="Times New Roman" w:hAnsi="Times New Roman"/>
                <w:sz w:val="20"/>
              </w:rPr>
              <w:t xml:space="preserve">The leaf node of a publication resource. See </w:t>
            </w:r>
            <w:r w:rsidR="000B5915">
              <w:rPr>
                <w:rFonts w:ascii="Times New Roman" w:hAnsi="Times New Roman"/>
                <w:sz w:val="20"/>
              </w:rPr>
              <w:t>6.4.2.1.1.</w:t>
            </w:r>
            <w:r w:rsidR="00237C71">
              <w:rPr>
                <w:rFonts w:ascii="Times New Roman" w:hAnsi="Times New Roman"/>
                <w:sz w:val="20"/>
              </w:rPr>
              <w:t>2</w:t>
            </w:r>
            <w:r w:rsidR="00A7795A" w:rsidRPr="0021242D">
              <w:rPr>
                <w:rFonts w:ascii="Times New Roman" w:hAnsi="Times New Roman"/>
                <w:sz w:val="20"/>
              </w:rPr>
              <w:t>.</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IN</w:t>
            </w:r>
          </w:p>
        </w:tc>
        <w:tc>
          <w:tcPr>
            <w:tcW w:w="900"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YES</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snapToGrid w:val="0"/>
              <w:rPr>
                <w:rFonts w:ascii="Times New Roman" w:hAnsi="Times New Roman"/>
                <w:sz w:val="20"/>
              </w:rPr>
            </w:pPr>
            <w:r w:rsidRPr="0021242D">
              <w:rPr>
                <w:rFonts w:ascii="Times New Roman" w:hAnsi="Times New Roman"/>
                <w:sz w:val="20"/>
              </w:rPr>
              <w:t xml:space="preserve">The delivery policy when notifying the subscriber. See </w:t>
            </w:r>
            <w:r w:rsidR="000B5915">
              <w:t>6.4.2.1.1.</w:t>
            </w:r>
            <w:r w:rsidR="00237C71">
              <w:t>3</w:t>
            </w:r>
            <w:r w:rsidR="00A7795A" w:rsidRPr="0021242D">
              <w:t>.</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payload</w:t>
            </w:r>
          </w:p>
        </w:tc>
        <w:tc>
          <w:tcPr>
            <w:tcW w:w="900"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IN</w:t>
            </w:r>
          </w:p>
        </w:tc>
        <w:tc>
          <w:tcPr>
            <w:tcW w:w="900"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NO</w:t>
            </w:r>
          </w:p>
        </w:tc>
        <w:tc>
          <w:tcPr>
            <w:tcW w:w="5307"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Payload to be published.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OUT</w:t>
            </w:r>
          </w:p>
        </w:tc>
        <w:tc>
          <w:tcPr>
            <w:tcW w:w="900" w:type="dxa"/>
            <w:tcBorders>
              <w:left w:val="single" w:sz="1" w:space="0" w:color="000000"/>
              <w:bottom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YES</w:t>
            </w:r>
          </w:p>
        </w:tc>
        <w:tc>
          <w:tcPr>
            <w:tcW w:w="5307" w:type="dxa"/>
            <w:tcBorders>
              <w:left w:val="single" w:sz="1" w:space="0" w:color="000000"/>
              <w:bottom w:val="single" w:sz="1" w:space="0" w:color="000000"/>
              <w:right w:val="single" w:sz="1" w:space="0" w:color="000000"/>
            </w:tcBorders>
          </w:tcPr>
          <w:p w:rsidR="000E059F" w:rsidRPr="0021242D" w:rsidRDefault="000E059F" w:rsidP="00B95CCF">
            <w:pPr>
              <w:pStyle w:val="TAL"/>
              <w:snapToGrid w:val="0"/>
              <w:rPr>
                <w:rFonts w:ascii="Times New Roman" w:hAnsi="Times New Roman"/>
                <w:sz w:val="20"/>
              </w:rPr>
            </w:pPr>
            <w:r w:rsidRPr="0021242D">
              <w:rPr>
                <w:rFonts w:ascii="Times New Roman" w:hAnsi="Times New Roman"/>
                <w:sz w:val="20"/>
              </w:rPr>
              <w:t>Unique response types for this service.</w:t>
            </w:r>
          </w:p>
          <w:p w:rsidR="000E059F" w:rsidRPr="0021242D" w:rsidRDefault="000E059F" w:rsidP="00A7795A">
            <w:pPr>
              <w:pStyle w:val="TAN"/>
            </w:pPr>
            <w:r w:rsidRPr="0021242D">
              <w:t>N</w:t>
            </w:r>
            <w:r w:rsidR="00A7795A" w:rsidRPr="0021242D">
              <w:t>OTE</w:t>
            </w:r>
            <w:r w:rsidRPr="0021242D">
              <w:t xml:space="preserve">: </w:t>
            </w:r>
            <w:r w:rsidR="00A7795A" w:rsidRPr="0021242D">
              <w:tab/>
            </w:r>
            <w:r w:rsidRPr="0021242D">
              <w:t>Consumed services also provide response types.</w:t>
            </w:r>
          </w:p>
          <w:p w:rsidR="000E059F" w:rsidRPr="0021242D" w:rsidRDefault="000E059F" w:rsidP="00A7795A">
            <w:pPr>
              <w:pStyle w:val="TB1"/>
            </w:pPr>
            <w:r w:rsidRPr="0021242D">
              <w:t>Exception: Request may not have been completed</w:t>
            </w:r>
          </w:p>
        </w:tc>
      </w:tr>
    </w:tbl>
    <w:p w:rsidR="000E059F" w:rsidRPr="0021242D" w:rsidRDefault="000E059F" w:rsidP="000E059F"/>
    <w:p w:rsidR="000E059F" w:rsidRPr="0021242D" w:rsidRDefault="000E059F" w:rsidP="000E059F">
      <w:pPr>
        <w:pStyle w:val="Heading5"/>
        <w:rPr>
          <w:lang w:val="en-US"/>
        </w:rPr>
      </w:pPr>
      <w:bookmarkStart w:id="391" w:name="_Toc418174156"/>
      <w:bookmarkStart w:id="392" w:name="_Toc418659990"/>
      <w:r w:rsidRPr="0021242D">
        <w:rPr>
          <w:lang w:val="en-US"/>
        </w:rPr>
        <w:t>6.5.2.3.</w:t>
      </w:r>
      <w:r w:rsidR="00237C71">
        <w:rPr>
          <w:lang w:val="en-US"/>
        </w:rPr>
        <w:t>4</w:t>
      </w:r>
      <w:r w:rsidRPr="0021242D">
        <w:rPr>
          <w:lang w:val="en-US"/>
        </w:rPr>
        <w:tab/>
      </w:r>
      <w:r w:rsidRPr="0021242D">
        <w:rPr>
          <w:lang w:val="en-US" w:eastAsia="ko-KR"/>
        </w:rPr>
        <w:t>Post-Conditions</w:t>
      </w:r>
      <w:bookmarkEnd w:id="391"/>
      <w:bookmarkEnd w:id="392"/>
    </w:p>
    <w:p w:rsidR="000E059F" w:rsidRPr="0021242D" w:rsidRDefault="000E059F" w:rsidP="000E059F">
      <w:pPr>
        <w:keepNext/>
        <w:rPr>
          <w:lang w:eastAsia="ko-KR"/>
        </w:rPr>
      </w:pPr>
      <w:r w:rsidRPr="0021242D">
        <w:rPr>
          <w:lang w:eastAsia="ko-KR"/>
        </w:rPr>
        <w:t>Not Applicable</w:t>
      </w:r>
      <w:r w:rsidR="00A7795A" w:rsidRPr="0021242D">
        <w:rPr>
          <w:lang w:eastAsia="ko-KR"/>
        </w:rPr>
        <w:t>.</w:t>
      </w:r>
    </w:p>
    <w:p w:rsidR="000E059F" w:rsidRPr="0021242D" w:rsidRDefault="000E059F" w:rsidP="000E059F">
      <w:pPr>
        <w:pStyle w:val="Heading5"/>
        <w:rPr>
          <w:lang w:val="en-US"/>
        </w:rPr>
      </w:pPr>
      <w:bookmarkStart w:id="393" w:name="_Toc418174157"/>
      <w:bookmarkStart w:id="394" w:name="_Toc418659991"/>
      <w:r w:rsidRPr="0021242D">
        <w:rPr>
          <w:lang w:val="en-US"/>
        </w:rPr>
        <w:t>6.5.2.3.</w:t>
      </w:r>
      <w:r w:rsidR="00237C71">
        <w:rPr>
          <w:lang w:val="en-US"/>
        </w:rPr>
        <w:t>5</w:t>
      </w:r>
      <w:r w:rsidRPr="0021242D">
        <w:rPr>
          <w:lang w:val="en-US"/>
        </w:rPr>
        <w:tab/>
      </w:r>
      <w:r w:rsidRPr="0021242D">
        <w:rPr>
          <w:lang w:val="en-US" w:eastAsia="ko-KR"/>
        </w:rPr>
        <w:t>Exceptions</w:t>
      </w:r>
      <w:bookmarkEnd w:id="393"/>
      <w:bookmarkEnd w:id="394"/>
    </w:p>
    <w:p w:rsidR="000E059F" w:rsidRPr="0021242D" w:rsidRDefault="000E059F" w:rsidP="000E059F">
      <w:pPr>
        <w:keepNext/>
      </w:pPr>
      <w:r w:rsidRPr="0021242D">
        <w:rPr>
          <w:lang w:eastAsia="ko-KR"/>
        </w:rPr>
        <w:t>Not Applicable</w:t>
      </w:r>
      <w:r w:rsidR="00A7795A" w:rsidRPr="0021242D">
        <w:rPr>
          <w:lang w:eastAsia="ko-KR"/>
        </w:rPr>
        <w:t>.</w:t>
      </w:r>
    </w:p>
    <w:p w:rsidR="000E059F" w:rsidRPr="0021242D" w:rsidRDefault="000E059F" w:rsidP="000E059F">
      <w:pPr>
        <w:pStyle w:val="Heading5"/>
        <w:rPr>
          <w:lang w:val="en-US"/>
        </w:rPr>
      </w:pPr>
      <w:bookmarkStart w:id="395" w:name="_Toc418174158"/>
      <w:bookmarkStart w:id="396" w:name="_Toc418659992"/>
      <w:r w:rsidRPr="0021242D">
        <w:rPr>
          <w:lang w:val="en-US"/>
        </w:rPr>
        <w:t>6.5.2.3.</w:t>
      </w:r>
      <w:r w:rsidR="00237C71">
        <w:rPr>
          <w:lang w:val="en-US"/>
        </w:rPr>
        <w:t>6</w:t>
      </w:r>
      <w:r w:rsidRPr="0021242D">
        <w:rPr>
          <w:lang w:val="en-US"/>
        </w:rPr>
        <w:tab/>
      </w:r>
      <w:r w:rsidRPr="0021242D">
        <w:rPr>
          <w:lang w:val="en-US" w:eastAsia="ko-KR"/>
        </w:rPr>
        <w:t>Policies for Use</w:t>
      </w:r>
      <w:bookmarkEnd w:id="395"/>
      <w:bookmarkEnd w:id="396"/>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 xml:space="preserve">The </w:t>
      </w:r>
      <w:r w:rsidRPr="0021242D">
        <w:t>In</w:t>
      </w:r>
      <w:r w:rsidRPr="0021242D">
        <w:rPr>
          <w:color w:val="000000"/>
        </w:rPr>
        <w:t>-Only message exchange pattern would return a transport layer acknowledgement if supported by the underlying Transaction Pattern: Participation allowed</w:t>
      </w:r>
    </w:p>
    <w:p w:rsidR="000E059F" w:rsidRPr="0021242D" w:rsidRDefault="000E059F" w:rsidP="000E059F">
      <w:pPr>
        <w:pStyle w:val="Heading5"/>
        <w:rPr>
          <w:lang w:val="en-US"/>
        </w:rPr>
      </w:pPr>
      <w:bookmarkStart w:id="397" w:name="_Toc418174159"/>
      <w:bookmarkStart w:id="398" w:name="_Toc418659993"/>
      <w:r w:rsidRPr="0021242D">
        <w:rPr>
          <w:lang w:val="en-US"/>
        </w:rPr>
        <w:t>6.5.2.3.</w:t>
      </w:r>
      <w:r w:rsidR="00237C71">
        <w:rPr>
          <w:lang w:val="en-US"/>
        </w:rPr>
        <w:t>7</w:t>
      </w:r>
      <w:r w:rsidRPr="0021242D">
        <w:rPr>
          <w:lang w:val="en-US"/>
        </w:rPr>
        <w:tab/>
        <w:t>oneM2M Resource Interworking</w:t>
      </w:r>
      <w:bookmarkEnd w:id="397"/>
      <w:bookmarkEnd w:id="398"/>
    </w:p>
    <w:p w:rsidR="000E059F" w:rsidRPr="0021242D" w:rsidRDefault="000E059F" w:rsidP="000E059F">
      <w:pPr>
        <w:keepNext/>
      </w:pPr>
      <w:r w:rsidRPr="0021242D">
        <w:t>This service capability interworks with the following oneM2M Resource operations that are interworked are:</w:t>
      </w:r>
    </w:p>
    <w:p w:rsidR="000E059F" w:rsidRPr="0021242D" w:rsidRDefault="000E059F" w:rsidP="000E059F">
      <w:pPr>
        <w:keepNext/>
      </w:pPr>
      <w:r w:rsidRPr="0021242D">
        <w:t>Not Applicable</w:t>
      </w:r>
      <w:r w:rsidR="00A7795A" w:rsidRPr="0021242D">
        <w:t>.</w:t>
      </w:r>
    </w:p>
    <w:p w:rsidR="000E059F" w:rsidRPr="00237C71" w:rsidRDefault="000E059F" w:rsidP="000E059F">
      <w:pPr>
        <w:pStyle w:val="Heading4"/>
        <w:rPr>
          <w:lang w:val="en-US"/>
        </w:rPr>
      </w:pPr>
      <w:bookmarkStart w:id="399" w:name="_Toc417309489"/>
      <w:bookmarkStart w:id="400" w:name="_Toc418174160"/>
      <w:bookmarkStart w:id="401" w:name="_Toc418659994"/>
      <w:r w:rsidRPr="00237C71">
        <w:rPr>
          <w:lang w:val="en-US"/>
        </w:rPr>
        <w:t>6.5.2.3</w:t>
      </w:r>
      <w:r w:rsidRPr="00237C71">
        <w:rPr>
          <w:lang w:val="en-US"/>
        </w:rPr>
        <w:tab/>
        <w:t>notify</w:t>
      </w:r>
      <w:bookmarkEnd w:id="399"/>
      <w:bookmarkEnd w:id="400"/>
      <w:bookmarkEnd w:id="401"/>
    </w:p>
    <w:p w:rsidR="00237C71" w:rsidRPr="00237C71" w:rsidRDefault="00237C71" w:rsidP="00237C71">
      <w:pPr>
        <w:pStyle w:val="Heading5"/>
        <w:rPr>
          <w:lang w:val="en-US"/>
        </w:rPr>
      </w:pPr>
      <w:bookmarkStart w:id="402" w:name="_Toc418659995"/>
      <w:r w:rsidRPr="00237C71">
        <w:rPr>
          <w:lang w:val="en-US"/>
        </w:rPr>
        <w:t>6.5.2.3.1</w:t>
      </w:r>
      <w:r w:rsidRPr="00237C71">
        <w:rPr>
          <w:lang w:val="en-US"/>
        </w:rPr>
        <w:tab/>
        <w:t>Description</w:t>
      </w:r>
      <w:bookmarkEnd w:id="402"/>
    </w:p>
    <w:p w:rsidR="000E059F" w:rsidRPr="00237C71" w:rsidRDefault="000E059F" w:rsidP="000E059F">
      <w:r w:rsidRPr="00237C71">
        <w:t xml:space="preserve">This service capability provides the ability for the Broker to notify AEs that have subscribed to the publication resource identified in the request. </w:t>
      </w:r>
    </w:p>
    <w:p w:rsidR="000E059F" w:rsidRPr="00237C71" w:rsidRDefault="000E059F" w:rsidP="000E059F">
      <w:pPr>
        <w:pStyle w:val="Heading5"/>
        <w:rPr>
          <w:lang w:val="en-US"/>
        </w:rPr>
      </w:pPr>
      <w:bookmarkStart w:id="403" w:name="_Toc418174161"/>
      <w:bookmarkStart w:id="404" w:name="_Toc418659996"/>
      <w:r w:rsidRPr="00237C71">
        <w:rPr>
          <w:lang w:val="en-US"/>
        </w:rPr>
        <w:lastRenderedPageBreak/>
        <w:t>6.5.2.3.</w:t>
      </w:r>
      <w:r w:rsidR="00237C71">
        <w:rPr>
          <w:lang w:val="en-US"/>
        </w:rPr>
        <w:t>2</w:t>
      </w:r>
      <w:r w:rsidRPr="00237C71">
        <w:rPr>
          <w:lang w:val="en-US"/>
        </w:rPr>
        <w:tab/>
      </w:r>
      <w:r w:rsidR="00D87590">
        <w:rPr>
          <w:lang w:val="en-US"/>
        </w:rPr>
        <w:t>Pre-Conditions</w:t>
      </w:r>
      <w:bookmarkEnd w:id="403"/>
      <w:bookmarkEnd w:id="404"/>
    </w:p>
    <w:p w:rsidR="000E059F" w:rsidRPr="00237C71" w:rsidRDefault="000E059F" w:rsidP="000E059F">
      <w:pPr>
        <w:keepNext/>
        <w:rPr>
          <w:lang w:eastAsia="ko-KR"/>
        </w:rPr>
      </w:pPr>
      <w:r w:rsidRPr="00237C71">
        <w:rPr>
          <w:lang w:eastAsia="ko-KR"/>
        </w:rPr>
        <w:t>The Broker maintains the AEs (to AE-ID, clientId) that have subscribed to publicationResources.</w:t>
      </w:r>
    </w:p>
    <w:p w:rsidR="000E059F" w:rsidRPr="0021242D" w:rsidRDefault="000E059F" w:rsidP="000E059F">
      <w:pPr>
        <w:keepNext/>
        <w:rPr>
          <w:lang w:eastAsia="ko-KR"/>
        </w:rPr>
      </w:pPr>
      <w:r w:rsidRPr="00237C71">
        <w:rPr>
          <w:lang w:eastAsia="ko-KR"/>
        </w:rPr>
        <w:t>The Broker maintains the M2M Service Subscription (serviceSubscriptionId) for AE subscriptions to publicationResources.</w:t>
      </w:r>
    </w:p>
    <w:p w:rsidR="000E059F" w:rsidRPr="0021242D" w:rsidRDefault="000E059F" w:rsidP="000E059F">
      <w:pPr>
        <w:pStyle w:val="Heading5"/>
        <w:rPr>
          <w:lang w:val="en-US"/>
        </w:rPr>
      </w:pPr>
      <w:bookmarkStart w:id="405" w:name="_Toc418174162"/>
      <w:bookmarkStart w:id="406" w:name="_Toc418659997"/>
      <w:r w:rsidRPr="0021242D">
        <w:rPr>
          <w:lang w:val="en-US"/>
        </w:rPr>
        <w:t>6.5.2.3.</w:t>
      </w:r>
      <w:r w:rsidR="00237C71">
        <w:rPr>
          <w:lang w:val="en-US"/>
        </w:rPr>
        <w:t>3</w:t>
      </w:r>
      <w:r w:rsidRPr="0021242D">
        <w:rPr>
          <w:lang w:val="en-US"/>
        </w:rPr>
        <w:tab/>
        <w:t xml:space="preserve">Signature </w:t>
      </w:r>
      <w:r w:rsidR="00A7795A" w:rsidRPr="0021242D">
        <w:rPr>
          <w:lang w:val="en-US"/>
        </w:rPr>
        <w:t>-</w:t>
      </w:r>
      <w:r w:rsidRPr="0021242D">
        <w:rPr>
          <w:lang w:val="en-US"/>
        </w:rPr>
        <w:t xml:space="preserve"> notify</w:t>
      </w:r>
      <w:bookmarkEnd w:id="405"/>
      <w:bookmarkEnd w:id="406"/>
    </w:p>
    <w:p w:rsidR="00A7795A" w:rsidRPr="0021242D" w:rsidRDefault="00A7795A" w:rsidP="00A7795A">
      <w:pPr>
        <w:pStyle w:val="TH"/>
      </w:pPr>
      <w:r w:rsidRPr="0021242D">
        <w:t>Table 6.5.2.3.</w:t>
      </w:r>
      <w:r w:rsidR="00237C71">
        <w:t>3</w:t>
      </w:r>
      <w:r w:rsidRPr="0021242D">
        <w:t>-1: Broker – notify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rHeight w:val="227"/>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A7795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A7795A">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rPr>
                <w:lang w:eastAsia="ko-KR"/>
              </w:rPr>
            </w:pPr>
            <w:r w:rsidRPr="0021242D">
              <w:rPr>
                <w:lang w:eastAsia="ko-KR"/>
              </w:rPr>
              <w:t>payload</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0E059F" w:rsidRPr="0021242D" w:rsidRDefault="000E059F" w:rsidP="00A7795A">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0E059F" w:rsidRPr="0021242D" w:rsidRDefault="00D1305A" w:rsidP="00A7795A">
            <w:pPr>
              <w:pStyle w:val="TAL"/>
              <w:rPr>
                <w:lang w:eastAsia="ko-KR"/>
              </w:rPr>
            </w:pPr>
            <w:r>
              <w:t>The payload to be transferred</w:t>
            </w:r>
            <w:r w:rsidR="000E059F"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fromResource</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pPr>
            <w:r w:rsidRPr="0021242D">
              <w:t xml:space="preserve">The leaf node of a publication resource. See </w:t>
            </w:r>
            <w:r w:rsidR="000B5915">
              <w:t>6.4.2.1.1.</w:t>
            </w:r>
            <w:r w:rsidR="00237C71">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IN</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237C71">
            <w:pPr>
              <w:pStyle w:val="TAL"/>
            </w:pPr>
            <w:r w:rsidRPr="0021242D">
              <w:t xml:space="preserve">The delivery policy when notifying the subscriber. See </w:t>
            </w:r>
            <w:r w:rsidR="000B5915">
              <w:t>6.4.2.1.1.</w:t>
            </w:r>
            <w:r w:rsidR="00237C71">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A7795A">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OUT</w:t>
            </w:r>
          </w:p>
        </w:tc>
        <w:tc>
          <w:tcPr>
            <w:tcW w:w="900" w:type="dxa"/>
            <w:tcBorders>
              <w:left w:val="single" w:sz="1" w:space="0" w:color="000000"/>
              <w:bottom w:val="single" w:sz="1" w:space="0" w:color="000000"/>
            </w:tcBorders>
          </w:tcPr>
          <w:p w:rsidR="000E059F" w:rsidRPr="0021242D" w:rsidRDefault="000E059F" w:rsidP="00A7795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A7795A">
            <w:pPr>
              <w:pStyle w:val="TAL"/>
            </w:pPr>
            <w:r w:rsidRPr="0021242D">
              <w:t>Unique response types for this service.</w:t>
            </w:r>
          </w:p>
          <w:p w:rsidR="000E059F" w:rsidRPr="0021242D" w:rsidRDefault="000E059F" w:rsidP="00A7795A">
            <w:pPr>
              <w:pStyle w:val="TAN"/>
            </w:pPr>
            <w:r w:rsidRPr="0021242D">
              <w:t>N</w:t>
            </w:r>
            <w:r w:rsidR="00A7795A" w:rsidRPr="0021242D">
              <w:t>OTE</w:t>
            </w:r>
            <w:r w:rsidRPr="0021242D">
              <w:t>:</w:t>
            </w:r>
            <w:r w:rsidR="00A7795A" w:rsidRPr="0021242D">
              <w:tab/>
            </w:r>
            <w:r w:rsidRPr="0021242D">
              <w:t>Consumed services also provide response types.</w:t>
            </w:r>
          </w:p>
          <w:p w:rsidR="000E059F" w:rsidRPr="0021242D" w:rsidRDefault="000E059F" w:rsidP="00A7795A">
            <w:pPr>
              <w:pStyle w:val="TB1"/>
            </w:pPr>
            <w:r w:rsidRPr="0021242D">
              <w:t>Originator does not have a Broker for the requested resource</w:t>
            </w:r>
          </w:p>
          <w:p w:rsidR="000E059F" w:rsidRPr="0021242D" w:rsidRDefault="000E059F" w:rsidP="00A7795A">
            <w:pPr>
              <w:pStyle w:val="TB1"/>
            </w:pPr>
            <w:r w:rsidRPr="0021242D">
              <w:t>Originator has requested an invalid delivery policy</w:t>
            </w:r>
          </w:p>
          <w:p w:rsidR="000E059F" w:rsidRPr="0021242D" w:rsidRDefault="000E059F" w:rsidP="00A7795A">
            <w:pPr>
              <w:pStyle w:val="TB1"/>
            </w:pPr>
            <w:r w:rsidRPr="0021242D">
              <w:t>Exception: Request may not have been completed</w:t>
            </w:r>
          </w:p>
        </w:tc>
      </w:tr>
    </w:tbl>
    <w:p w:rsidR="00A7795A" w:rsidRPr="0021242D" w:rsidRDefault="00A7795A" w:rsidP="00A7795A"/>
    <w:p w:rsidR="000E059F" w:rsidRPr="0021242D" w:rsidRDefault="000E059F" w:rsidP="000E059F">
      <w:pPr>
        <w:pStyle w:val="Heading5"/>
        <w:rPr>
          <w:lang w:val="en-US"/>
        </w:rPr>
      </w:pPr>
      <w:bookmarkStart w:id="407" w:name="_Toc418174163"/>
      <w:bookmarkStart w:id="408" w:name="_Toc418659998"/>
      <w:r w:rsidRPr="0021242D">
        <w:rPr>
          <w:lang w:val="en-US"/>
        </w:rPr>
        <w:t>6.5.2.3.</w:t>
      </w:r>
      <w:r w:rsidR="00237C71">
        <w:rPr>
          <w:lang w:val="en-US"/>
        </w:rPr>
        <w:t>4</w:t>
      </w:r>
      <w:r w:rsidRPr="0021242D">
        <w:rPr>
          <w:lang w:val="en-US"/>
        </w:rPr>
        <w:tab/>
        <w:t>Service Interactions</w:t>
      </w:r>
      <w:bookmarkEnd w:id="407"/>
      <w:bookmarkEnd w:id="408"/>
    </w:p>
    <w:p w:rsidR="000E059F" w:rsidRPr="0021242D" w:rsidRDefault="000E059F" w:rsidP="000E059F">
      <w:pPr>
        <w:rPr>
          <w:lang w:eastAsia="ko-KR"/>
        </w:rPr>
      </w:pPr>
      <w:r w:rsidRPr="0021242D">
        <w:rPr>
          <w:lang w:eastAsia="ko-KR"/>
        </w:rPr>
        <w:t>For each AE subscribed to the resource perform the interactions of service capabilities required for this service capability:</w:t>
      </w:r>
    </w:p>
    <w:p w:rsidR="000E059F" w:rsidRPr="0021242D" w:rsidRDefault="000E059F" w:rsidP="004415F7">
      <w:pPr>
        <w:pStyle w:val="BN"/>
        <w:numPr>
          <w:ilvl w:val="0"/>
          <w:numId w:val="23"/>
        </w:numPr>
      </w:pPr>
      <w:r w:rsidRPr="0021242D">
        <w:t>Issue the notify request to the Supporting Service to validate the request</w:t>
      </w:r>
    </w:p>
    <w:p w:rsidR="000E059F" w:rsidRPr="0021242D" w:rsidRDefault="000E059F" w:rsidP="004415F7">
      <w:pPr>
        <w:pStyle w:val="BN"/>
        <w:numPr>
          <w:ilvl w:val="0"/>
          <w:numId w:val="23"/>
        </w:numPr>
      </w:pPr>
      <w:r w:rsidRPr="0021242D">
        <w:t>Issue the request to the SE: Data Exchange</w:t>
      </w:r>
    </w:p>
    <w:p w:rsidR="000E059F" w:rsidRPr="0021242D" w:rsidRDefault="000E059F" w:rsidP="004415F7">
      <w:pPr>
        <w:pStyle w:val="BN"/>
        <w:numPr>
          <w:ilvl w:val="0"/>
          <w:numId w:val="23"/>
        </w:numPr>
      </w:pPr>
      <w:r w:rsidRPr="0021242D">
        <w:t>Issue the complete request to the Supporting Service</w:t>
      </w:r>
    </w:p>
    <w:p w:rsidR="00F45C36" w:rsidRPr="0021242D" w:rsidRDefault="00F45C36" w:rsidP="00B91F03">
      <w:pPr>
        <w:pStyle w:val="FL"/>
      </w:pPr>
      <w:r w:rsidRPr="0021242D">
        <w:object w:dxaOrig="9360" w:dyaOrig="8794">
          <v:shape id="_x0000_i1039" type="#_x0000_t75" style="width:468.3pt;height:439.5pt" o:ole="">
            <v:imagedata r:id="rId76" o:title=""/>
          </v:shape>
          <o:OLEObject Type="Embed" ProgID="Word.Document.12" ShapeID="_x0000_i1039" DrawAspect="Content" ObjectID="_1492401395" r:id="rId77">
            <o:FieldCodes>\s</o:FieldCodes>
          </o:OLEObject>
        </w:object>
      </w:r>
    </w:p>
    <w:p w:rsidR="000E059F" w:rsidRPr="0021242D" w:rsidRDefault="000E059F" w:rsidP="0018060C">
      <w:pPr>
        <w:pStyle w:val="TF"/>
      </w:pPr>
      <w:r w:rsidRPr="0021242D">
        <w:t>Figure 6.5.2.3.</w:t>
      </w:r>
      <w:r w:rsidR="00237C71">
        <w:t>4</w:t>
      </w:r>
      <w:r w:rsidRPr="0021242D">
        <w:t>-1</w:t>
      </w:r>
      <w:r w:rsidR="0018060C" w:rsidRPr="0021242D">
        <w:t>:</w:t>
      </w:r>
      <w:r w:rsidRPr="0021242D">
        <w:t xml:space="preserve"> Broker –notify (In-Out) capability</w:t>
      </w:r>
    </w:p>
    <w:p w:rsidR="000E059F" w:rsidRPr="0021242D" w:rsidRDefault="000E059F" w:rsidP="000E059F">
      <w:pPr>
        <w:pStyle w:val="Heading5"/>
        <w:rPr>
          <w:lang w:val="en-US"/>
        </w:rPr>
      </w:pPr>
      <w:bookmarkStart w:id="409" w:name="_Toc418174164"/>
      <w:bookmarkStart w:id="410" w:name="_Toc418659999"/>
      <w:r w:rsidRPr="0021242D">
        <w:rPr>
          <w:lang w:val="en-US"/>
        </w:rPr>
        <w:t>6.5.2.3.</w:t>
      </w:r>
      <w:r w:rsidR="00237C71">
        <w:rPr>
          <w:lang w:val="en-US"/>
        </w:rPr>
        <w:t>5</w:t>
      </w:r>
      <w:r w:rsidRPr="0021242D">
        <w:rPr>
          <w:lang w:val="en-US"/>
        </w:rPr>
        <w:tab/>
      </w:r>
      <w:r w:rsidRPr="0021242D">
        <w:rPr>
          <w:lang w:val="en-US" w:eastAsia="ko-KR"/>
        </w:rPr>
        <w:t>Post-Conditions</w:t>
      </w:r>
      <w:bookmarkEnd w:id="409"/>
      <w:bookmarkEnd w:id="410"/>
    </w:p>
    <w:p w:rsidR="000E059F" w:rsidRPr="0021242D" w:rsidRDefault="000E059F" w:rsidP="000E059F">
      <w:pPr>
        <w:keepNext/>
        <w:rPr>
          <w:lang w:eastAsia="ko-KR"/>
        </w:rPr>
      </w:pPr>
      <w:r w:rsidRPr="0021242D">
        <w:rPr>
          <w:lang w:eastAsia="ko-KR"/>
        </w:rPr>
        <w:t>Not Applicable</w:t>
      </w:r>
      <w:r w:rsidR="0018060C" w:rsidRPr="0021242D">
        <w:rPr>
          <w:lang w:eastAsia="ko-KR"/>
        </w:rPr>
        <w:t>.</w:t>
      </w:r>
    </w:p>
    <w:p w:rsidR="000E059F" w:rsidRPr="0021242D" w:rsidRDefault="000E059F" w:rsidP="000E059F">
      <w:pPr>
        <w:pStyle w:val="Heading5"/>
        <w:rPr>
          <w:lang w:val="en-US"/>
        </w:rPr>
      </w:pPr>
      <w:bookmarkStart w:id="411" w:name="_Toc418174165"/>
      <w:bookmarkStart w:id="412" w:name="_Toc418660000"/>
      <w:r w:rsidRPr="0021242D">
        <w:rPr>
          <w:lang w:val="en-US"/>
        </w:rPr>
        <w:t>6.5.2.3.</w:t>
      </w:r>
      <w:r w:rsidR="00237C71">
        <w:rPr>
          <w:lang w:val="en-US"/>
        </w:rPr>
        <w:t>6</w:t>
      </w:r>
      <w:r w:rsidRPr="0021242D">
        <w:rPr>
          <w:lang w:val="en-US"/>
        </w:rPr>
        <w:tab/>
      </w:r>
      <w:r w:rsidRPr="0021242D">
        <w:rPr>
          <w:lang w:val="en-US" w:eastAsia="ko-KR"/>
        </w:rPr>
        <w:t>Exceptions</w:t>
      </w:r>
      <w:bookmarkEnd w:id="411"/>
      <w:bookmarkEnd w:id="412"/>
    </w:p>
    <w:p w:rsidR="000E059F" w:rsidRPr="0021242D" w:rsidRDefault="000E059F" w:rsidP="000E059F">
      <w:pPr>
        <w:keepNext/>
      </w:pPr>
      <w:r w:rsidRPr="0021242D">
        <w:rPr>
          <w:lang w:eastAsia="ko-KR"/>
        </w:rPr>
        <w:t>Not Applicable</w:t>
      </w:r>
      <w:r w:rsidR="0018060C" w:rsidRPr="0021242D">
        <w:rPr>
          <w:lang w:eastAsia="ko-KR"/>
        </w:rPr>
        <w:t>.</w:t>
      </w:r>
    </w:p>
    <w:p w:rsidR="000E059F" w:rsidRPr="0021242D" w:rsidRDefault="000E059F" w:rsidP="000E059F">
      <w:pPr>
        <w:pStyle w:val="Heading5"/>
        <w:rPr>
          <w:lang w:val="en-US"/>
        </w:rPr>
      </w:pPr>
      <w:bookmarkStart w:id="413" w:name="_Toc418174166"/>
      <w:bookmarkStart w:id="414" w:name="_Toc418660001"/>
      <w:r w:rsidRPr="0021242D">
        <w:rPr>
          <w:lang w:val="en-US"/>
        </w:rPr>
        <w:t>6.5.2.3.</w:t>
      </w:r>
      <w:r w:rsidR="00237C71">
        <w:rPr>
          <w:lang w:val="en-US"/>
        </w:rPr>
        <w:t>7</w:t>
      </w:r>
      <w:r w:rsidRPr="0021242D">
        <w:rPr>
          <w:lang w:val="en-US"/>
        </w:rPr>
        <w:tab/>
      </w:r>
      <w:r w:rsidRPr="0021242D">
        <w:rPr>
          <w:lang w:val="en-US" w:eastAsia="ko-KR"/>
        </w:rPr>
        <w:t>Policies for Use</w:t>
      </w:r>
      <w:bookmarkEnd w:id="413"/>
      <w:bookmarkEnd w:id="414"/>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r w:rsidRPr="0021242D">
        <w:rPr>
          <w:color w:val="000000"/>
        </w:rPr>
        <w:t xml:space="preserve">, </w:t>
      </w:r>
      <w:r w:rsidRPr="0021242D">
        <w:t>In</w:t>
      </w:r>
      <w:r w:rsidRPr="0021242D">
        <w:rPr>
          <w:color w:val="000000"/>
        </w:rPr>
        <w:t>-Only</w:t>
      </w:r>
    </w:p>
    <w:p w:rsidR="000E059F" w:rsidRPr="0021242D" w:rsidRDefault="000E059F" w:rsidP="000E059F">
      <w:pPr>
        <w:rPr>
          <w:color w:val="000000"/>
        </w:rPr>
      </w:pPr>
      <w:r w:rsidRPr="0021242D">
        <w:rPr>
          <w:color w:val="000000"/>
        </w:rPr>
        <w:t xml:space="preserve">The </w:t>
      </w:r>
      <w:r w:rsidRPr="0021242D">
        <w:t>In</w:t>
      </w:r>
      <w:r w:rsidRPr="0021242D">
        <w:rPr>
          <w:color w:val="000000"/>
        </w:rPr>
        <w:t xml:space="preserve">-Only message exchange pattern would return a transport layer acknowledgement if supported by the underlying transport layer protocol. Response types </w:t>
      </w:r>
      <w:r w:rsidRPr="0021242D">
        <w:t>or</w:t>
      </w:r>
      <w:r w:rsidRPr="0021242D">
        <w:rPr>
          <w:color w:val="000000"/>
        </w:rPr>
        <w:t xml:space="preserve"> Exceptions are not returned </w:t>
      </w:r>
      <w:r w:rsidRPr="0021242D">
        <w:t>in</w:t>
      </w:r>
      <w:r w:rsidRPr="0021242D">
        <w:rPr>
          <w:color w:val="000000"/>
        </w:rPr>
        <w:t xml:space="preserve"> this message exchange pattern.</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pStyle w:val="Heading5"/>
        <w:rPr>
          <w:lang w:val="en-US"/>
        </w:rPr>
      </w:pPr>
      <w:bookmarkStart w:id="415" w:name="_Toc418174167"/>
      <w:bookmarkStart w:id="416" w:name="_Toc418660002"/>
      <w:r w:rsidRPr="0021242D">
        <w:rPr>
          <w:lang w:val="en-US"/>
        </w:rPr>
        <w:lastRenderedPageBreak/>
        <w:t>6.5.2.3.</w:t>
      </w:r>
      <w:r w:rsidR="00237C71">
        <w:rPr>
          <w:lang w:val="en-US"/>
        </w:rPr>
        <w:t>8</w:t>
      </w:r>
      <w:r w:rsidRPr="0021242D">
        <w:rPr>
          <w:lang w:val="en-US"/>
        </w:rPr>
        <w:tab/>
        <w:t>oneM2M Resource Interworking</w:t>
      </w:r>
      <w:bookmarkEnd w:id="415"/>
      <w:bookmarkEnd w:id="416"/>
    </w:p>
    <w:p w:rsidR="000E059F" w:rsidRPr="0021242D" w:rsidRDefault="000E059F" w:rsidP="000E059F">
      <w:pPr>
        <w:keepNext/>
      </w:pPr>
      <w:r w:rsidRPr="0021242D">
        <w:t>This service capability interworks with the following oneM2M Resource operations that are interworked are:</w:t>
      </w:r>
    </w:p>
    <w:p w:rsidR="000E059F" w:rsidRPr="0021242D" w:rsidRDefault="000E059F" w:rsidP="000E059F">
      <w:pPr>
        <w:keepNext/>
      </w:pPr>
      <w:r w:rsidRPr="0021242D">
        <w:t>Not Applicable</w:t>
      </w:r>
      <w:r w:rsidR="0018060C" w:rsidRPr="0021242D">
        <w:t>.</w:t>
      </w:r>
    </w:p>
    <w:p w:rsidR="000E059F" w:rsidRPr="00237C71" w:rsidRDefault="000E059F" w:rsidP="000E059F">
      <w:pPr>
        <w:pStyle w:val="Heading4"/>
        <w:rPr>
          <w:lang w:val="en-US"/>
        </w:rPr>
      </w:pPr>
      <w:bookmarkStart w:id="417" w:name="_Toc417309490"/>
      <w:bookmarkStart w:id="418" w:name="_Toc418174168"/>
      <w:bookmarkStart w:id="419" w:name="_Toc418660003"/>
      <w:r w:rsidRPr="00237C71">
        <w:rPr>
          <w:lang w:val="en-US"/>
        </w:rPr>
        <w:t>6.5.2.4</w:t>
      </w:r>
      <w:r w:rsidRPr="00237C71">
        <w:rPr>
          <w:lang w:val="en-US"/>
        </w:rPr>
        <w:tab/>
        <w:t>sendMessage</w:t>
      </w:r>
      <w:bookmarkEnd w:id="417"/>
      <w:bookmarkEnd w:id="418"/>
      <w:bookmarkEnd w:id="419"/>
    </w:p>
    <w:p w:rsidR="00237C71" w:rsidRPr="00237C71" w:rsidRDefault="00237C71" w:rsidP="00237C71">
      <w:pPr>
        <w:pStyle w:val="Heading5"/>
        <w:rPr>
          <w:lang w:val="en-US"/>
        </w:rPr>
      </w:pPr>
      <w:bookmarkStart w:id="420" w:name="_Toc418660004"/>
      <w:r w:rsidRPr="00237C71">
        <w:rPr>
          <w:lang w:val="en-US"/>
        </w:rPr>
        <w:t>6.5.2.4.1</w:t>
      </w:r>
      <w:r w:rsidRPr="00237C71">
        <w:rPr>
          <w:lang w:val="en-US"/>
        </w:rPr>
        <w:tab/>
      </w:r>
      <w:r w:rsidR="000F472D">
        <w:rPr>
          <w:lang w:val="en-US"/>
        </w:rPr>
        <w:t>Description</w:t>
      </w:r>
      <w:bookmarkEnd w:id="420"/>
    </w:p>
    <w:p w:rsidR="000E059F" w:rsidRPr="00237C71" w:rsidRDefault="000E059F" w:rsidP="000E059F">
      <w:r w:rsidRPr="00237C71">
        <w:t>This service capability provides the ability for AEs to send message payloads to a target AE.</w:t>
      </w:r>
    </w:p>
    <w:p w:rsidR="000E059F" w:rsidRPr="00237C71" w:rsidRDefault="000E059F" w:rsidP="000E059F">
      <w:r w:rsidRPr="00237C71">
        <w:t>As part of the send message, the originating AE can provide delivery to enhance the robustness of the publication to AEs that have subscribed to the Resource identified in the request.</w:t>
      </w:r>
    </w:p>
    <w:p w:rsidR="000E059F" w:rsidRPr="00237C71" w:rsidRDefault="000E059F" w:rsidP="000E059F">
      <w:pPr>
        <w:pStyle w:val="Heading5"/>
        <w:rPr>
          <w:lang w:val="en-US"/>
        </w:rPr>
      </w:pPr>
      <w:bookmarkStart w:id="421" w:name="_Toc418174169"/>
      <w:bookmarkStart w:id="422" w:name="_Toc418660005"/>
      <w:r w:rsidRPr="00237C71">
        <w:rPr>
          <w:lang w:val="en-US"/>
        </w:rPr>
        <w:t>6.5.2.4.</w:t>
      </w:r>
      <w:r w:rsidR="00237C71">
        <w:rPr>
          <w:lang w:val="en-US"/>
        </w:rPr>
        <w:t>2</w:t>
      </w:r>
      <w:r w:rsidRPr="00237C71">
        <w:rPr>
          <w:lang w:val="en-US"/>
        </w:rPr>
        <w:tab/>
      </w:r>
      <w:r w:rsidR="00D87590">
        <w:rPr>
          <w:lang w:val="en-US"/>
        </w:rPr>
        <w:t>Pre-Conditions</w:t>
      </w:r>
      <w:bookmarkEnd w:id="421"/>
      <w:bookmarkEnd w:id="422"/>
    </w:p>
    <w:p w:rsidR="000E059F" w:rsidRPr="0021242D" w:rsidRDefault="000E059F" w:rsidP="000E059F">
      <w:pPr>
        <w:keepNext/>
      </w:pPr>
      <w:r w:rsidRPr="0021242D">
        <w:t>The Broker service has connectivity to the target AE where the target AE has subscribed to the Broker to receive send message requests from the Broker.</w:t>
      </w:r>
    </w:p>
    <w:p w:rsidR="000E059F" w:rsidRPr="0021242D" w:rsidRDefault="000E059F" w:rsidP="000E059F">
      <w:pPr>
        <w:pStyle w:val="Heading5"/>
        <w:rPr>
          <w:lang w:val="en-US"/>
        </w:rPr>
      </w:pPr>
      <w:bookmarkStart w:id="423" w:name="_Toc418174170"/>
      <w:bookmarkStart w:id="424" w:name="_Toc418660006"/>
      <w:r w:rsidRPr="0021242D">
        <w:rPr>
          <w:lang w:val="en-US"/>
        </w:rPr>
        <w:t>6.5.2.4.</w:t>
      </w:r>
      <w:r w:rsidR="00237C71">
        <w:rPr>
          <w:lang w:val="en-US"/>
        </w:rPr>
        <w:t>3</w:t>
      </w:r>
      <w:r w:rsidRPr="0021242D">
        <w:rPr>
          <w:lang w:val="en-US"/>
        </w:rPr>
        <w:tab/>
        <w:t xml:space="preserve">Signature </w:t>
      </w:r>
      <w:r w:rsidR="0018060C" w:rsidRPr="0021242D">
        <w:rPr>
          <w:lang w:val="en-US"/>
        </w:rPr>
        <w:t>-</w:t>
      </w:r>
      <w:r w:rsidRPr="0021242D">
        <w:rPr>
          <w:lang w:val="en-US"/>
        </w:rPr>
        <w:t xml:space="preserve"> sendMessage</w:t>
      </w:r>
      <w:bookmarkEnd w:id="423"/>
      <w:bookmarkEnd w:id="424"/>
    </w:p>
    <w:p w:rsidR="0018060C" w:rsidRPr="0021242D" w:rsidRDefault="0018060C" w:rsidP="0018060C">
      <w:pPr>
        <w:pStyle w:val="TH"/>
      </w:pPr>
      <w:r w:rsidRPr="0021242D">
        <w:t>Table 6.5.2.4.</w:t>
      </w:r>
      <w:r w:rsidR="00237C71">
        <w:t>3</w:t>
      </w:r>
      <w:r w:rsidRPr="0021242D">
        <w:t>-1: Broker - sendMessage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18060C">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8060C">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18060C">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8060C">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8060C">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IN</w:t>
            </w:r>
          </w:p>
        </w:tc>
        <w:tc>
          <w:tcPr>
            <w:tcW w:w="900" w:type="dxa"/>
            <w:tcBorders>
              <w:left w:val="single" w:sz="1" w:space="0" w:color="000000"/>
              <w:bottom w:val="single" w:sz="1" w:space="0" w:color="000000"/>
            </w:tcBorders>
          </w:tcPr>
          <w:p w:rsidR="000E059F" w:rsidRPr="0021242D" w:rsidRDefault="000E059F" w:rsidP="0018060C">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The delivery policy when notifying the subscriber. See 6.4.1.1.2.2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8060C">
            <w:pPr>
              <w:pStyle w:val="TAL"/>
            </w:pPr>
            <w:r w:rsidRPr="0021242D">
              <w:t>payload</w:t>
            </w:r>
          </w:p>
        </w:tc>
        <w:tc>
          <w:tcPr>
            <w:tcW w:w="900"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IN</w:t>
            </w:r>
          </w:p>
        </w:tc>
        <w:tc>
          <w:tcPr>
            <w:tcW w:w="900" w:type="dxa"/>
            <w:tcBorders>
              <w:left w:val="single" w:sz="1" w:space="0" w:color="000000"/>
              <w:bottom w:val="single" w:sz="1" w:space="0" w:color="000000"/>
            </w:tcBorders>
          </w:tcPr>
          <w:p w:rsidR="000E059F" w:rsidRPr="0021242D" w:rsidRDefault="000E059F" w:rsidP="0018060C">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Payload to be published.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8060C">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OUT</w:t>
            </w:r>
          </w:p>
        </w:tc>
        <w:tc>
          <w:tcPr>
            <w:tcW w:w="900" w:type="dxa"/>
            <w:tcBorders>
              <w:left w:val="single" w:sz="1" w:space="0" w:color="000000"/>
              <w:bottom w:val="single" w:sz="1" w:space="0" w:color="000000"/>
            </w:tcBorders>
          </w:tcPr>
          <w:p w:rsidR="000E059F" w:rsidRPr="0021242D" w:rsidRDefault="000E059F" w:rsidP="0018060C">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18060C">
            <w:pPr>
              <w:pStyle w:val="TAL"/>
            </w:pPr>
            <w:r w:rsidRPr="0021242D">
              <w:t>Unique response types for this service.</w:t>
            </w:r>
          </w:p>
          <w:p w:rsidR="000E059F" w:rsidRPr="0021242D" w:rsidRDefault="000E059F" w:rsidP="0018060C">
            <w:pPr>
              <w:pStyle w:val="TB1"/>
            </w:pPr>
            <w:r w:rsidRPr="0021242D">
              <w:t>Target AE is not subscribed with the Broker to receive messages</w:t>
            </w:r>
          </w:p>
          <w:p w:rsidR="000E059F" w:rsidRPr="0021242D" w:rsidRDefault="000E059F" w:rsidP="0018060C">
            <w:pPr>
              <w:pStyle w:val="TB1"/>
            </w:pPr>
            <w:r w:rsidRPr="0021242D">
              <w:t>Originator has requested an invalid delivery policy</w:t>
            </w:r>
          </w:p>
          <w:p w:rsidR="000E059F" w:rsidRPr="0021242D" w:rsidRDefault="000E059F" w:rsidP="0018060C">
            <w:pPr>
              <w:pStyle w:val="TAN"/>
            </w:pPr>
            <w:r w:rsidRPr="0021242D">
              <w:t>N</w:t>
            </w:r>
            <w:r w:rsidR="0018060C" w:rsidRPr="0021242D">
              <w:t>OTE</w:t>
            </w:r>
            <w:r w:rsidRPr="0021242D">
              <w:t xml:space="preserve">: </w:t>
            </w:r>
            <w:r w:rsidR="0018060C" w:rsidRPr="0021242D">
              <w:tab/>
            </w:r>
            <w:r w:rsidRPr="0021242D">
              <w:t>Consumed services also provide response types.</w:t>
            </w:r>
          </w:p>
          <w:p w:rsidR="000E059F" w:rsidRPr="0021242D" w:rsidRDefault="000E059F" w:rsidP="0018060C">
            <w:pPr>
              <w:pStyle w:val="TB1"/>
            </w:pPr>
            <w:r w:rsidRPr="0021242D">
              <w:t>Exception: Request may not have been completed</w:t>
            </w:r>
          </w:p>
        </w:tc>
      </w:tr>
    </w:tbl>
    <w:p w:rsidR="000E059F" w:rsidRPr="0021242D" w:rsidRDefault="000E059F" w:rsidP="000E059F"/>
    <w:p w:rsidR="000E059F" w:rsidRPr="0021242D" w:rsidRDefault="000E059F" w:rsidP="000E059F">
      <w:pPr>
        <w:pStyle w:val="Heading5"/>
        <w:rPr>
          <w:lang w:val="en-US"/>
        </w:rPr>
      </w:pPr>
      <w:bookmarkStart w:id="425" w:name="_Toc418174171"/>
      <w:bookmarkStart w:id="426" w:name="_Toc418660007"/>
      <w:r w:rsidRPr="0021242D">
        <w:rPr>
          <w:lang w:val="en-US"/>
        </w:rPr>
        <w:t>6.5.2.4.</w:t>
      </w:r>
      <w:r w:rsidR="00237C71">
        <w:rPr>
          <w:lang w:val="en-US"/>
        </w:rPr>
        <w:t>4</w:t>
      </w:r>
      <w:r w:rsidRPr="0021242D">
        <w:rPr>
          <w:lang w:val="en-US"/>
        </w:rPr>
        <w:tab/>
      </w:r>
      <w:r w:rsidRPr="0021242D">
        <w:rPr>
          <w:lang w:val="en-US" w:eastAsia="ko-KR"/>
        </w:rPr>
        <w:t>Post-Conditions</w:t>
      </w:r>
      <w:bookmarkEnd w:id="425"/>
      <w:bookmarkEnd w:id="426"/>
    </w:p>
    <w:p w:rsidR="000E059F" w:rsidRPr="0021242D" w:rsidRDefault="000E059F" w:rsidP="000E059F">
      <w:pPr>
        <w:keepNext/>
        <w:rPr>
          <w:lang w:eastAsia="ko-KR"/>
        </w:rPr>
      </w:pPr>
      <w:r w:rsidRPr="0021242D">
        <w:rPr>
          <w:lang w:eastAsia="ko-KR"/>
        </w:rPr>
        <w:t>Not Applicable</w:t>
      </w:r>
      <w:r w:rsidR="0018060C" w:rsidRPr="0021242D">
        <w:rPr>
          <w:lang w:eastAsia="ko-KR"/>
        </w:rPr>
        <w:t>.</w:t>
      </w:r>
    </w:p>
    <w:p w:rsidR="000E059F" w:rsidRPr="0021242D" w:rsidRDefault="000E059F" w:rsidP="000E059F">
      <w:pPr>
        <w:pStyle w:val="Heading5"/>
        <w:rPr>
          <w:lang w:val="en-US"/>
        </w:rPr>
      </w:pPr>
      <w:bookmarkStart w:id="427" w:name="_Toc418174172"/>
      <w:bookmarkStart w:id="428" w:name="_Toc418660008"/>
      <w:r w:rsidRPr="0021242D">
        <w:rPr>
          <w:lang w:val="en-US"/>
        </w:rPr>
        <w:t>6.5.2.4.</w:t>
      </w:r>
      <w:r w:rsidR="00237C71">
        <w:rPr>
          <w:lang w:val="en-US"/>
        </w:rPr>
        <w:t>5</w:t>
      </w:r>
      <w:r w:rsidRPr="0021242D">
        <w:rPr>
          <w:lang w:val="en-US"/>
        </w:rPr>
        <w:tab/>
      </w:r>
      <w:r w:rsidRPr="0021242D">
        <w:rPr>
          <w:lang w:val="en-US" w:eastAsia="ko-KR"/>
        </w:rPr>
        <w:t>Exceptions</w:t>
      </w:r>
      <w:bookmarkEnd w:id="427"/>
      <w:bookmarkEnd w:id="428"/>
    </w:p>
    <w:p w:rsidR="000E059F" w:rsidRPr="0021242D" w:rsidRDefault="000E059F" w:rsidP="000E059F">
      <w:pPr>
        <w:keepNext/>
      </w:pPr>
      <w:r w:rsidRPr="0021242D">
        <w:rPr>
          <w:lang w:eastAsia="ko-KR"/>
        </w:rPr>
        <w:t>Not Applicable</w:t>
      </w:r>
      <w:r w:rsidR="0018060C" w:rsidRPr="0021242D">
        <w:rPr>
          <w:lang w:eastAsia="ko-KR"/>
        </w:rPr>
        <w:t>.</w:t>
      </w:r>
    </w:p>
    <w:p w:rsidR="000E059F" w:rsidRPr="0021242D" w:rsidRDefault="000E059F" w:rsidP="000E059F">
      <w:pPr>
        <w:pStyle w:val="Heading5"/>
        <w:rPr>
          <w:lang w:val="en-US"/>
        </w:rPr>
      </w:pPr>
      <w:bookmarkStart w:id="429" w:name="_Toc418174173"/>
      <w:bookmarkStart w:id="430" w:name="_Toc418660009"/>
      <w:r w:rsidRPr="0021242D">
        <w:rPr>
          <w:lang w:val="en-US"/>
        </w:rPr>
        <w:t>6.5.2.4.</w:t>
      </w:r>
      <w:r w:rsidR="00237C71">
        <w:rPr>
          <w:lang w:val="en-US"/>
        </w:rPr>
        <w:t>6</w:t>
      </w:r>
      <w:r w:rsidRPr="0021242D">
        <w:rPr>
          <w:lang w:val="en-US"/>
        </w:rPr>
        <w:tab/>
      </w:r>
      <w:r w:rsidRPr="0021242D">
        <w:rPr>
          <w:lang w:val="en-US" w:eastAsia="ko-KR"/>
        </w:rPr>
        <w:t>Policies for Use</w:t>
      </w:r>
      <w:bookmarkEnd w:id="429"/>
      <w:bookmarkEnd w:id="430"/>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pStyle w:val="Heading5"/>
        <w:rPr>
          <w:lang w:val="en-US"/>
        </w:rPr>
      </w:pPr>
      <w:bookmarkStart w:id="431" w:name="_Toc418174174"/>
      <w:bookmarkStart w:id="432" w:name="_Toc418660010"/>
      <w:r w:rsidRPr="0021242D">
        <w:rPr>
          <w:lang w:val="en-US"/>
        </w:rPr>
        <w:t>6.5.2.4.6</w:t>
      </w:r>
      <w:r w:rsidRPr="0021242D">
        <w:rPr>
          <w:lang w:val="en-US"/>
        </w:rPr>
        <w:tab/>
        <w:t>oneM2M Resource Interworking</w:t>
      </w:r>
      <w:bookmarkEnd w:id="431"/>
      <w:bookmarkEnd w:id="432"/>
    </w:p>
    <w:p w:rsidR="000E059F" w:rsidRPr="0021242D" w:rsidRDefault="000E059F" w:rsidP="000E059F">
      <w:r w:rsidRPr="0021242D">
        <w:t>Not Applicable</w:t>
      </w:r>
      <w:r w:rsidR="0018060C" w:rsidRPr="0021242D">
        <w:t>.</w:t>
      </w:r>
    </w:p>
    <w:p w:rsidR="00DF339F" w:rsidRPr="0021242D" w:rsidRDefault="00DF339F" w:rsidP="00DF339F">
      <w:pPr>
        <w:pStyle w:val="Heading2"/>
        <w:rPr>
          <w:lang w:val="en-US"/>
        </w:rPr>
      </w:pPr>
      <w:bookmarkStart w:id="433" w:name="_Toc417309491"/>
      <w:bookmarkStart w:id="434" w:name="_Toc418174175"/>
      <w:bookmarkStart w:id="435" w:name="_Toc418660011"/>
      <w:r w:rsidRPr="0021242D">
        <w:rPr>
          <w:lang w:val="en-US"/>
        </w:rPr>
        <w:t>6.6</w:t>
      </w:r>
      <w:r w:rsidRPr="0021242D">
        <w:rPr>
          <w:lang w:val="en-US"/>
        </w:rPr>
        <w:tab/>
        <w:t>Device Management</w:t>
      </w:r>
      <w:bookmarkEnd w:id="433"/>
      <w:bookmarkEnd w:id="434"/>
      <w:bookmarkEnd w:id="435"/>
    </w:p>
    <w:p w:rsidR="00DF339F" w:rsidRPr="00875FD0" w:rsidRDefault="00DF339F" w:rsidP="00DF339F">
      <w:pPr>
        <w:pStyle w:val="Heading3"/>
        <w:rPr>
          <w:lang w:val="en-US"/>
        </w:rPr>
      </w:pPr>
      <w:bookmarkStart w:id="436" w:name="_Toc417309492"/>
      <w:bookmarkStart w:id="437" w:name="_Toc418174176"/>
      <w:bookmarkStart w:id="438" w:name="_Toc418660012"/>
      <w:r w:rsidRPr="00875FD0">
        <w:rPr>
          <w:lang w:val="en-US"/>
        </w:rPr>
        <w:t>6.6.1</w:t>
      </w:r>
      <w:r w:rsidRPr="00875FD0">
        <w:rPr>
          <w:lang w:val="en-US"/>
        </w:rPr>
        <w:tab/>
        <w:t>Overview</w:t>
      </w:r>
      <w:bookmarkEnd w:id="436"/>
      <w:bookmarkEnd w:id="437"/>
      <w:bookmarkEnd w:id="438"/>
    </w:p>
    <w:p w:rsidR="00DF339F" w:rsidRPr="00875FD0" w:rsidRDefault="00DF339F" w:rsidP="00DF339F">
      <w:r w:rsidRPr="00875FD0">
        <w:t>The Device Management service provides for the capability for an AE to manage devices across the Mca Reference Point using supported device management message exchange patterns. This service utilizes management adapters to provide the management functions.</w:t>
      </w:r>
    </w:p>
    <w:p w:rsidR="00DF339F" w:rsidRPr="00875FD0" w:rsidRDefault="00DF339F" w:rsidP="00DF339F">
      <w:r w:rsidRPr="00875FD0">
        <w:t>The supported device management message exchanges patterns are:</w:t>
      </w:r>
    </w:p>
    <w:p w:rsidR="00DF339F" w:rsidRPr="00875FD0" w:rsidRDefault="00DF339F" w:rsidP="0018060C">
      <w:pPr>
        <w:pStyle w:val="B1"/>
      </w:pPr>
      <w:r w:rsidRPr="00875FD0">
        <w:t>Request-</w:t>
      </w:r>
      <w:r w:rsidRPr="00875FD0">
        <w:rPr>
          <w:lang w:eastAsia="zh-CN"/>
        </w:rPr>
        <w:t>Response</w:t>
      </w:r>
    </w:p>
    <w:p w:rsidR="00DF339F" w:rsidRPr="00875FD0" w:rsidRDefault="00DF339F" w:rsidP="0018060C">
      <w:pPr>
        <w:pStyle w:val="B1"/>
      </w:pPr>
      <w:r w:rsidRPr="00875FD0">
        <w:t>Request-</w:t>
      </w:r>
      <w:r w:rsidRPr="00875FD0">
        <w:rPr>
          <w:lang w:eastAsia="zh-CN"/>
        </w:rPr>
        <w:t xml:space="preserve"> A</w:t>
      </w:r>
      <w:r w:rsidRPr="00875FD0">
        <w:t xml:space="preserve">synchronous </w:t>
      </w:r>
      <w:r w:rsidRPr="00875FD0">
        <w:rPr>
          <w:lang w:eastAsia="zh-CN"/>
        </w:rPr>
        <w:t>Report</w:t>
      </w:r>
    </w:p>
    <w:p w:rsidR="00DF339F" w:rsidRPr="00875FD0" w:rsidRDefault="00DF339F" w:rsidP="00AB3586">
      <w:pPr>
        <w:pStyle w:val="Heading3"/>
      </w:pPr>
      <w:bookmarkStart w:id="439" w:name="_Toc417309493"/>
      <w:bookmarkStart w:id="440" w:name="_Toc418174177"/>
      <w:bookmarkStart w:id="441" w:name="_Toc418660013"/>
      <w:r w:rsidRPr="00875FD0">
        <w:lastRenderedPageBreak/>
        <w:t>6.6.</w:t>
      </w:r>
      <w:r w:rsidR="00AB3586" w:rsidRPr="00875FD0">
        <w:t>2</w:t>
      </w:r>
      <w:r w:rsidRPr="00875FD0">
        <w:tab/>
        <w:t>Device Management</w:t>
      </w:r>
      <w:bookmarkEnd w:id="439"/>
      <w:bookmarkEnd w:id="440"/>
      <w:r w:rsidR="00AB3586" w:rsidRPr="00875FD0">
        <w:t xml:space="preserve"> Entities</w:t>
      </w:r>
      <w:bookmarkEnd w:id="441"/>
    </w:p>
    <w:p w:rsidR="00AB3586" w:rsidRPr="00875FD0" w:rsidRDefault="00AB3586" w:rsidP="00AB3586">
      <w:pPr>
        <w:pStyle w:val="Heading4"/>
      </w:pPr>
      <w:bookmarkStart w:id="442" w:name="_Toc418660014"/>
      <w:r w:rsidRPr="00875FD0">
        <w:t>6.6.2.1</w:t>
      </w:r>
      <w:r w:rsidRPr="00875FD0">
        <w:tab/>
        <w:t>Overview</w:t>
      </w:r>
      <w:bookmarkEnd w:id="442"/>
    </w:p>
    <w:p w:rsidR="00DF339F" w:rsidRPr="00875FD0" w:rsidRDefault="00DF339F" w:rsidP="00DF339F">
      <w:r w:rsidRPr="00875FD0">
        <w:t>The Device Management service permits AEs to request management operations (</w:t>
      </w:r>
      <w:r w:rsidR="00A55D34" w:rsidRPr="00875FD0">
        <w:t>e.g.</w:t>
      </w:r>
      <w:r w:rsidRPr="00875FD0">
        <w:t xml:space="preserve"> device configuration operations, device troubleshooting operations, device firmware management operations, and application software management operations) and provide the result or report/retrieve the status of the operations to the originating AE. </w:t>
      </w:r>
    </w:p>
    <w:p w:rsidR="00DF339F" w:rsidRPr="00875FD0" w:rsidRDefault="00DF339F" w:rsidP="00DF339F">
      <w:r w:rsidRPr="00875FD0">
        <w:t xml:space="preserve">AEs have the option to request to manage a targeted set of devices that include: </w:t>
      </w:r>
    </w:p>
    <w:p w:rsidR="00DF339F" w:rsidRPr="00875FD0" w:rsidRDefault="00DF339F" w:rsidP="0018060C">
      <w:pPr>
        <w:pStyle w:val="B1"/>
      </w:pPr>
      <w:r w:rsidRPr="00875FD0">
        <w:t>Individual device</w:t>
      </w:r>
    </w:p>
    <w:p w:rsidR="00DF339F" w:rsidRPr="00875FD0" w:rsidRDefault="00DF339F" w:rsidP="0018060C">
      <w:pPr>
        <w:pStyle w:val="B1"/>
      </w:pPr>
      <w:r w:rsidRPr="00875FD0">
        <w:t>Multiple devices</w:t>
      </w:r>
      <w:r w:rsidRPr="00875FD0">
        <w:rPr>
          <w:lang w:eastAsia="zh-CN"/>
        </w:rPr>
        <w:t xml:space="preserve"> </w:t>
      </w:r>
      <w:r w:rsidRPr="00875FD0">
        <w:t>through the use of lists of devices</w:t>
      </w:r>
    </w:p>
    <w:p w:rsidR="00DF339F" w:rsidRPr="00875FD0" w:rsidRDefault="00DF339F" w:rsidP="0018060C">
      <w:pPr>
        <w:pStyle w:val="B1"/>
      </w:pPr>
      <w:r w:rsidRPr="00875FD0">
        <w:t>A group that designates as list of device</w:t>
      </w:r>
      <w:r w:rsidRPr="00875FD0">
        <w:rPr>
          <w:lang w:eastAsia="zh-CN"/>
        </w:rPr>
        <w:t xml:space="preserve">s using the </w:t>
      </w:r>
      <w:r w:rsidRPr="00875FD0">
        <w:t>group</w:t>
      </w:r>
      <w:r w:rsidRPr="00875FD0">
        <w:rPr>
          <w:lang w:eastAsia="zh-CN"/>
        </w:rPr>
        <w:t>Id</w:t>
      </w:r>
    </w:p>
    <w:p w:rsidR="00DF339F" w:rsidRPr="00875FD0" w:rsidRDefault="00DF339F" w:rsidP="00DF339F">
      <w:r w:rsidRPr="00875FD0">
        <w:t>AEs have option to request management operations to be performed based on a schedule.</w:t>
      </w:r>
    </w:p>
    <w:p w:rsidR="00DF339F" w:rsidRPr="00875FD0" w:rsidRDefault="00DF339F" w:rsidP="00DF339F">
      <w:r w:rsidRPr="00875FD0">
        <w:t>AEs have the option to request that responses to requests be delivered synchronous (the request is held until all responses are received) or asynchronously (Reports of the operation are transmitted to the AE when an operation has completed) to the request submission. For asynchronous requests, reports are transmitted based on a report policy configured as part of the original request.</w:t>
      </w:r>
    </w:p>
    <w:p w:rsidR="00DF339F" w:rsidRPr="00875FD0" w:rsidRDefault="00DF339F" w:rsidP="00DF339F">
      <w:pPr>
        <w:rPr>
          <w:lang w:eastAsia="zh-CN"/>
        </w:rPr>
      </w:pPr>
      <w:r w:rsidRPr="00875FD0">
        <w:t>AEs also have the capability to request to manage device</w:t>
      </w:r>
      <w:r w:rsidRPr="00875FD0">
        <w:rPr>
          <w:lang w:eastAsia="zh-CN"/>
        </w:rPr>
        <w:t xml:space="preserve">s by complex operations (e.g. upgradefirmware), where the M2M service platform can </w:t>
      </w:r>
      <w:r w:rsidRPr="00875FD0">
        <w:t xml:space="preserve">orchestrate </w:t>
      </w:r>
      <w:r w:rsidRPr="00875FD0">
        <w:rPr>
          <w:lang w:eastAsia="zh-CN"/>
        </w:rPr>
        <w:t xml:space="preserve">management operations (e.g. installfirmware, downloadware) according to the business process. </w:t>
      </w:r>
    </w:p>
    <w:p w:rsidR="00DF339F" w:rsidRPr="00875FD0" w:rsidRDefault="00DF339F" w:rsidP="00AB3586">
      <w:pPr>
        <w:pStyle w:val="Heading4"/>
      </w:pPr>
      <w:bookmarkStart w:id="443" w:name="_Toc418174178"/>
      <w:bookmarkStart w:id="444" w:name="_Toc418660015"/>
      <w:r w:rsidRPr="00875FD0">
        <w:t>6.6.</w:t>
      </w:r>
      <w:r w:rsidR="00AB3586" w:rsidRPr="00875FD0">
        <w:t>2</w:t>
      </w:r>
      <w:r w:rsidRPr="00875FD0">
        <w:t>.</w:t>
      </w:r>
      <w:r w:rsidR="00AB3586" w:rsidRPr="00875FD0">
        <w:t>2</w:t>
      </w:r>
      <w:r w:rsidRPr="00875FD0">
        <w:tab/>
        <w:t>Supporting Rules</w:t>
      </w:r>
      <w:bookmarkEnd w:id="443"/>
      <w:bookmarkEnd w:id="444"/>
    </w:p>
    <w:p w:rsidR="00DF339F" w:rsidRPr="0021242D" w:rsidRDefault="00DF339F" w:rsidP="00AB3586">
      <w:pPr>
        <w:pStyle w:val="Heading5"/>
        <w:rPr>
          <w:lang w:eastAsia="zh-CN"/>
        </w:rPr>
      </w:pPr>
      <w:bookmarkStart w:id="445" w:name="_Toc418660016"/>
      <w:r w:rsidRPr="0021242D">
        <w:t>6.6.</w:t>
      </w:r>
      <w:r w:rsidR="00AB3586">
        <w:t>2</w:t>
      </w:r>
      <w:r w:rsidRPr="0021242D">
        <w:t>.</w:t>
      </w:r>
      <w:r w:rsidR="00AB3586">
        <w:t>2</w:t>
      </w:r>
      <w:r w:rsidRPr="0021242D">
        <w:t>.1</w:t>
      </w:r>
      <w:r w:rsidRPr="0021242D">
        <w:tab/>
        <w:t xml:space="preserve">Report </w:t>
      </w:r>
      <w:r w:rsidRPr="0021242D">
        <w:rPr>
          <w:lang w:eastAsia="zh-CN"/>
        </w:rPr>
        <w:t>Policy Type</w:t>
      </w:r>
      <w:bookmarkEnd w:id="445"/>
    </w:p>
    <w:p w:rsidR="00DF339F" w:rsidRPr="0021242D" w:rsidRDefault="00DF339F" w:rsidP="00DF339F">
      <w:pPr>
        <w:rPr>
          <w:lang w:eastAsia="zh-CN"/>
        </w:rPr>
      </w:pPr>
      <w:r w:rsidRPr="0021242D">
        <w:t>The report</w:t>
      </w:r>
      <w:r w:rsidRPr="0021242D">
        <w:rPr>
          <w:lang w:eastAsia="zh-CN"/>
        </w:rPr>
        <w:t xml:space="preserve"> p</w:t>
      </w:r>
      <w:r w:rsidRPr="0021242D">
        <w:t xml:space="preserve">olicy is </w:t>
      </w:r>
      <w:r w:rsidRPr="0021242D">
        <w:rPr>
          <w:lang w:eastAsia="zh-CN"/>
        </w:rPr>
        <w:t>used to determine how</w:t>
      </w:r>
      <w:r w:rsidRPr="0021242D">
        <w:t xml:space="preserve"> </w:t>
      </w:r>
      <w:r w:rsidRPr="0021242D">
        <w:rPr>
          <w:lang w:eastAsia="zh-CN"/>
        </w:rPr>
        <w:t xml:space="preserve">a report is sent by the M2M System </w:t>
      </w:r>
      <w:r w:rsidRPr="0021242D">
        <w:t xml:space="preserve">to the AE. </w:t>
      </w:r>
      <w:r w:rsidRPr="0021242D">
        <w:rPr>
          <w:lang w:eastAsia="zh-CN"/>
        </w:rPr>
        <w:t xml:space="preserve">There is a choice of parameters used for </w:t>
      </w:r>
      <w:r w:rsidRPr="0021242D">
        <w:t>batch</w:t>
      </w:r>
      <w:r w:rsidRPr="0021242D">
        <w:rPr>
          <w:lang w:eastAsia="zh-CN"/>
        </w:rPr>
        <w:t>Report, pendingReport, latestReport.</w:t>
      </w:r>
    </w:p>
    <w:p w:rsidR="0018060C" w:rsidRPr="0021242D" w:rsidRDefault="0018060C" w:rsidP="0018060C">
      <w:pPr>
        <w:pStyle w:val="TH"/>
        <w:rPr>
          <w:lang w:eastAsia="zh-CN"/>
        </w:rPr>
      </w:pPr>
      <w:r w:rsidRPr="0021242D">
        <w:t>Table 6.6.</w:t>
      </w:r>
      <w:r w:rsidR="00AB3586">
        <w:t>2</w:t>
      </w:r>
      <w:r w:rsidRPr="0021242D">
        <w:t>.</w:t>
      </w:r>
      <w:r w:rsidR="00AB3586">
        <w:t>2</w:t>
      </w:r>
      <w:r w:rsidRPr="0021242D">
        <w:t xml:space="preserve">.1-1: </w:t>
      </w:r>
      <w:r w:rsidRPr="0021242D">
        <w:rPr>
          <w:lang w:eastAsia="zh-CN"/>
        </w:rPr>
        <w:t>Type:Report</w:t>
      </w:r>
      <w:r w:rsidRPr="0021242D">
        <w:t>Policy</w:t>
      </w:r>
    </w:p>
    <w:tbl>
      <w:tblPr>
        <w:tblW w:w="8725" w:type="dxa"/>
        <w:jc w:val="center"/>
        <w:tblLayout w:type="fixed"/>
        <w:tblCellMar>
          <w:left w:w="0" w:type="dxa"/>
          <w:right w:w="0" w:type="dxa"/>
        </w:tblCellMar>
        <w:tblLook w:val="0000"/>
      </w:tblPr>
      <w:tblGrid>
        <w:gridCol w:w="1709"/>
        <w:gridCol w:w="1709"/>
        <w:gridCol w:w="5307"/>
      </w:tblGrid>
      <w:tr w:rsidR="00DF339F" w:rsidRPr="0021242D" w:rsidTr="0018060C">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18060C">
            <w:pPr>
              <w:pStyle w:val="TAH"/>
            </w:pPr>
            <w:r w:rsidRPr="0021242D">
              <w:t>Description</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groupId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AB3586">
            <w:pPr>
              <w:pStyle w:val="TAL"/>
            </w:pPr>
            <w:r w:rsidRPr="0021242D">
              <w:t>The group identifier.</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operationMonitor</w:t>
            </w:r>
            <w:r w:rsidRPr="0021242D">
              <w:rPr>
                <w:lang w:eastAsia="zh-CN"/>
              </w:rPr>
              <w:t>List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AB3586">
            <w:pPr>
              <w:pStyle w:val="TAL"/>
              <w:rPr>
                <w:rFonts w:cs="Arial"/>
                <w:szCs w:val="18"/>
                <w:lang w:eastAsia="zh-CN"/>
              </w:rPr>
            </w:pPr>
            <w:r w:rsidRPr="0021242D">
              <w:rPr>
                <w:rFonts w:cs="Arial"/>
                <w:szCs w:val="18"/>
                <w:lang w:eastAsia="zh-CN"/>
              </w:rPr>
              <w:t>List of monitored operations. Enum O</w:t>
            </w:r>
            <w:r w:rsidRPr="0021242D">
              <w:rPr>
                <w:rFonts w:cs="Arial"/>
                <w:szCs w:val="18"/>
              </w:rPr>
              <w:t>perationMonitor</w:t>
            </w:r>
            <w:r w:rsidRPr="0021242D">
              <w:rPr>
                <w:rFonts w:cs="Arial"/>
                <w:szCs w:val="18"/>
                <w:lang w:eastAsia="zh-CN"/>
              </w:rPr>
              <w:t xml:space="preserve">, see </w:t>
            </w:r>
            <w:r w:rsidRPr="0021242D">
              <w:rPr>
                <w:rFonts w:cs="Arial"/>
                <w:szCs w:val="18"/>
              </w:rPr>
              <w:t>6.6.</w:t>
            </w:r>
            <w:r w:rsidR="00AB3586">
              <w:rPr>
                <w:rFonts w:cs="Arial"/>
                <w:szCs w:val="18"/>
              </w:rPr>
              <w:t>2</w:t>
            </w:r>
            <w:r w:rsidRPr="0021242D">
              <w:rPr>
                <w:rFonts w:cs="Arial"/>
                <w:szCs w:val="18"/>
              </w:rPr>
              <w:t>.</w:t>
            </w:r>
            <w:r w:rsidR="00AB3586">
              <w:rPr>
                <w:rFonts w:cs="Arial"/>
                <w:szCs w:val="18"/>
              </w:rPr>
              <w:t>2.</w:t>
            </w:r>
            <w:r w:rsidRPr="0021242D">
              <w:rPr>
                <w:rFonts w:cs="Arial"/>
                <w:szCs w:val="18"/>
                <w:lang w:eastAsia="zh-CN"/>
              </w:rPr>
              <w:t>29.</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batch</w:t>
            </w:r>
            <w:r w:rsidRPr="0021242D">
              <w:rPr>
                <w:lang w:eastAsia="zh-CN"/>
              </w:rPr>
              <w:t>Report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AB3586">
            <w:pPr>
              <w:pStyle w:val="ListNumber"/>
              <w:keepNext/>
              <w:snapToGrid w:val="0"/>
              <w:spacing w:after="0"/>
              <w:ind w:left="-5" w:firstLine="0"/>
              <w:rPr>
                <w:rFonts w:ascii="Arial" w:hAnsi="Arial" w:cs="Arial"/>
                <w:sz w:val="18"/>
                <w:szCs w:val="18"/>
                <w:lang w:eastAsia="zh-CN"/>
              </w:rPr>
            </w:pPr>
            <w:r w:rsidRPr="0021242D">
              <w:rPr>
                <w:rFonts w:ascii="Arial" w:hAnsi="Arial" w:cs="Arial"/>
                <w:sz w:val="18"/>
                <w:szCs w:val="18"/>
              </w:rPr>
              <w:t>This parameter indicates that AE wants to receive batches of reports rather than receiving them one at a time. This attribute e may include two values: the number of reports to be batched for delivery and a duration. If batch</w:t>
            </w:r>
            <w:r w:rsidRPr="0021242D">
              <w:rPr>
                <w:rFonts w:ascii="Arial" w:hAnsi="Arial" w:cs="Arial"/>
                <w:sz w:val="18"/>
                <w:szCs w:val="18"/>
                <w:lang w:eastAsia="zh-CN"/>
              </w:rPr>
              <w:t>Report</w:t>
            </w:r>
            <w:r w:rsidRPr="0021242D">
              <w:rPr>
                <w:rFonts w:ascii="Arial" w:hAnsi="Arial" w:cs="Arial"/>
                <w:sz w:val="18"/>
                <w:szCs w:val="18"/>
              </w:rPr>
              <w:t xml:space="preserve"> is used simultaneously with latest</w:t>
            </w:r>
            <w:r w:rsidRPr="0021242D">
              <w:rPr>
                <w:rFonts w:ascii="Arial" w:hAnsi="Arial" w:cs="Arial"/>
                <w:sz w:val="18"/>
                <w:szCs w:val="18"/>
                <w:lang w:eastAsia="zh-CN"/>
              </w:rPr>
              <w:t>Report</w:t>
            </w:r>
            <w:r w:rsidRPr="0021242D">
              <w:rPr>
                <w:rFonts w:ascii="Arial" w:hAnsi="Arial" w:cs="Arial"/>
                <w:sz w:val="18"/>
                <w:szCs w:val="18"/>
              </w:rPr>
              <w:t xml:space="preserve">, only the latest </w:t>
            </w:r>
            <w:r w:rsidRPr="0021242D">
              <w:rPr>
                <w:rFonts w:ascii="Arial" w:hAnsi="Arial" w:cs="Arial"/>
                <w:sz w:val="18"/>
                <w:szCs w:val="18"/>
                <w:lang w:eastAsia="zh-CN"/>
              </w:rPr>
              <w:t>report</w:t>
            </w:r>
            <w:r w:rsidRPr="0021242D">
              <w:rPr>
                <w:rFonts w:ascii="Arial" w:hAnsi="Arial" w:cs="Arial"/>
                <w:sz w:val="18"/>
                <w:szCs w:val="18"/>
              </w:rPr>
              <w:t xml:space="preserve"> shall be sent</w:t>
            </w:r>
            <w:r w:rsidRPr="0021242D">
              <w:rPr>
                <w:rFonts w:ascii="Arial" w:hAnsi="Arial" w:cs="Arial"/>
                <w:sz w:val="18"/>
                <w:szCs w:val="18"/>
                <w:lang w:eastAsia="zh-CN"/>
              </w:rPr>
              <w:t>.</w:t>
            </w:r>
          </w:p>
          <w:p w:rsidR="00DF339F" w:rsidRPr="0021242D" w:rsidRDefault="00DF339F" w:rsidP="00AB3586">
            <w:pPr>
              <w:pStyle w:val="TOC2"/>
              <w:keepNext/>
              <w:widowControl/>
              <w:snapToGrid w:val="0"/>
              <w:rPr>
                <w:noProof w:val="0"/>
                <w:lang w:val="en-US"/>
              </w:rPr>
            </w:pPr>
            <w:r w:rsidRPr="0021242D">
              <w:rPr>
                <w:rFonts w:ascii="Arial" w:hAnsi="Arial" w:cs="Arial"/>
                <w:noProof w:val="0"/>
                <w:sz w:val="18"/>
                <w:szCs w:val="18"/>
                <w:lang w:val="en-US" w:eastAsia="zh-CN"/>
              </w:rPr>
              <w:t>Type B</w:t>
            </w:r>
            <w:r w:rsidRPr="0021242D">
              <w:rPr>
                <w:rFonts w:ascii="Arial" w:hAnsi="Arial" w:cs="Arial"/>
                <w:noProof w:val="0"/>
                <w:sz w:val="18"/>
                <w:szCs w:val="18"/>
                <w:lang w:val="en-US"/>
              </w:rPr>
              <w:t>atch</w:t>
            </w:r>
            <w:r w:rsidRPr="0021242D">
              <w:rPr>
                <w:rFonts w:ascii="Arial" w:hAnsi="Arial" w:cs="Arial"/>
                <w:noProof w:val="0"/>
                <w:sz w:val="18"/>
                <w:szCs w:val="18"/>
                <w:lang w:val="en-US" w:eastAsia="zh-CN"/>
              </w:rPr>
              <w:t xml:space="preserve">Report, see </w:t>
            </w:r>
            <w:r w:rsidRPr="0021242D">
              <w:rPr>
                <w:rFonts w:ascii="Arial" w:hAnsi="Arial" w:cs="Arial"/>
                <w:noProof w:val="0"/>
                <w:sz w:val="18"/>
                <w:szCs w:val="18"/>
                <w:lang w:val="en-US"/>
              </w:rPr>
              <w:t>6.6.</w:t>
            </w:r>
            <w:r w:rsidR="00AB3586">
              <w:rPr>
                <w:rFonts w:ascii="Arial" w:hAnsi="Arial" w:cs="Arial"/>
                <w:noProof w:val="0"/>
                <w:sz w:val="18"/>
                <w:szCs w:val="18"/>
                <w:lang w:val="en-US"/>
              </w:rPr>
              <w:t>2</w:t>
            </w:r>
            <w:r w:rsidRPr="0021242D">
              <w:rPr>
                <w:rFonts w:ascii="Arial" w:hAnsi="Arial" w:cs="Arial"/>
                <w:noProof w:val="0"/>
                <w:sz w:val="18"/>
                <w:szCs w:val="18"/>
                <w:lang w:val="en-US"/>
              </w:rPr>
              <w:t>.</w:t>
            </w:r>
            <w:r w:rsidR="00AB3586">
              <w:rPr>
                <w:rFonts w:ascii="Arial" w:hAnsi="Arial" w:cs="Arial"/>
                <w:noProof w:val="0"/>
                <w:sz w:val="18"/>
                <w:szCs w:val="18"/>
                <w:lang w:val="en-US"/>
              </w:rPr>
              <w:t>2</w:t>
            </w:r>
            <w:r w:rsidRPr="0021242D">
              <w:rPr>
                <w:rFonts w:ascii="Arial" w:hAnsi="Arial" w:cs="Arial"/>
                <w:noProof w:val="0"/>
                <w:sz w:val="18"/>
                <w:szCs w:val="18"/>
                <w:lang w:val="en-US"/>
              </w:rPr>
              <w:t>.</w:t>
            </w:r>
            <w:r w:rsidRPr="0021242D">
              <w:rPr>
                <w:rFonts w:ascii="Arial" w:hAnsi="Arial" w:cs="Arial"/>
                <w:noProof w:val="0"/>
                <w:sz w:val="18"/>
                <w:szCs w:val="18"/>
                <w:lang w:val="en-US" w:eastAsia="zh-CN"/>
              </w:rPr>
              <w:t>2.</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rPr>
                <w:lang w:eastAsia="zh-CN"/>
              </w:rPr>
              <w:t>pendingReport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23BD3">
            <w:pPr>
              <w:pStyle w:val="TAL"/>
              <w:rPr>
                <w:lang w:eastAsia="zh-CN"/>
              </w:rPr>
            </w:pPr>
            <w:r w:rsidRPr="0021242D">
              <w:t>This parameter indica</w:t>
            </w:r>
            <w:r w:rsidRPr="0021242D">
              <w:rPr>
                <w:lang w:eastAsia="zh-CN"/>
              </w:rPr>
              <w:t xml:space="preserve">tes how missed reports due to a period of connectivity. </w:t>
            </w:r>
          </w:p>
          <w:p w:rsidR="00DF339F" w:rsidRPr="0021242D" w:rsidRDefault="00DF339F" w:rsidP="00023BD3">
            <w:pPr>
              <w:pStyle w:val="TAL"/>
              <w:rPr>
                <w:lang w:eastAsia="zh-CN"/>
              </w:rPr>
            </w:pPr>
            <w:r w:rsidRPr="0021242D">
              <w:rPr>
                <w:lang w:eastAsia="zh-CN"/>
              </w:rPr>
              <w:t xml:space="preserve">Enum PendingReport, see </w:t>
            </w:r>
            <w:r w:rsidR="00AB3586">
              <w:t>6.6.2.2.</w:t>
            </w:r>
            <w:r w:rsidRPr="0021242D">
              <w:rPr>
                <w:lang w:eastAsia="zh-CN"/>
              </w:rPr>
              <w:t>28.</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latestReport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23BD3">
            <w:pPr>
              <w:pStyle w:val="TAL"/>
            </w:pPr>
            <w:r w:rsidRPr="0021242D">
              <w:rPr>
                <w:rFonts w:eastAsia="Arial Unicode MS"/>
              </w:rPr>
              <w:t xml:space="preserve">This </w:t>
            </w:r>
            <w:r w:rsidRPr="0021242D">
              <w:t>parameter</w:t>
            </w:r>
            <w:r w:rsidRPr="0021242D">
              <w:rPr>
                <w:rFonts w:eastAsia="Arial Unicode MS"/>
              </w:rPr>
              <w:t xml:space="preserve"> </w:t>
            </w:r>
            <w:r w:rsidRPr="0021242D">
              <w:rPr>
                <w:rFonts w:eastAsia="Arial Unicode MS"/>
                <w:lang w:eastAsia="ko-KR"/>
              </w:rPr>
              <w:t>i</w:t>
            </w:r>
            <w:r w:rsidRPr="0021242D">
              <w:rPr>
                <w:rFonts w:eastAsia="Arial Unicode MS"/>
                <w:lang w:eastAsia="zh-CN"/>
              </w:rPr>
              <w:t xml:space="preserve">ndicates if </w:t>
            </w:r>
            <w:r w:rsidRPr="0021242D">
              <w:t>AE</w:t>
            </w:r>
            <w:r w:rsidRPr="0021242D">
              <w:rPr>
                <w:rFonts w:eastAsia="Arial Unicode MS"/>
                <w:lang w:eastAsia="zh-CN"/>
              </w:rPr>
              <w:t xml:space="preserve"> wants only the latest </w:t>
            </w:r>
            <w:r w:rsidRPr="0021242D">
              <w:rPr>
                <w:lang w:eastAsia="zh-CN"/>
              </w:rPr>
              <w:t>report</w:t>
            </w:r>
            <w:r w:rsidRPr="0021242D">
              <w:rPr>
                <w:rFonts w:eastAsia="Arial Unicode MS"/>
                <w:lang w:eastAsia="zh-CN"/>
              </w:rPr>
              <w:t>.</w:t>
            </w:r>
          </w:p>
        </w:tc>
      </w:tr>
    </w:tbl>
    <w:p w:rsidR="0018060C" w:rsidRPr="0021242D" w:rsidRDefault="0018060C" w:rsidP="0018060C"/>
    <w:p w:rsidR="00DF339F" w:rsidRPr="0021242D" w:rsidRDefault="00DF339F" w:rsidP="004A0134">
      <w:pPr>
        <w:pStyle w:val="Heading5"/>
      </w:pPr>
      <w:bookmarkStart w:id="446" w:name="_Toc418660017"/>
      <w:r w:rsidRPr="0021242D">
        <w:t>6.6.</w:t>
      </w:r>
      <w:r w:rsidR="00AB3586">
        <w:t>2.2</w:t>
      </w:r>
      <w:r w:rsidRPr="0021242D">
        <w:t>.</w:t>
      </w:r>
      <w:r w:rsidRPr="0021242D">
        <w:rPr>
          <w:lang w:eastAsia="zh-CN"/>
        </w:rPr>
        <w:t>2</w:t>
      </w:r>
      <w:r w:rsidRPr="0021242D">
        <w:tab/>
      </w:r>
      <w:r w:rsidRPr="0021242D">
        <w:rPr>
          <w:lang w:eastAsia="zh-CN"/>
        </w:rPr>
        <w:t>B</w:t>
      </w:r>
      <w:r w:rsidRPr="0021242D">
        <w:t>atch</w:t>
      </w:r>
      <w:r w:rsidRPr="0021242D">
        <w:rPr>
          <w:lang w:eastAsia="zh-CN"/>
        </w:rPr>
        <w:t xml:space="preserve"> </w:t>
      </w:r>
      <w:r w:rsidRPr="0021242D">
        <w:t>Report</w:t>
      </w:r>
      <w:r w:rsidRPr="0021242D">
        <w:rPr>
          <w:lang w:eastAsia="zh-CN"/>
        </w:rPr>
        <w:t xml:space="preserve"> Type</w:t>
      </w:r>
      <w:bookmarkEnd w:id="446"/>
    </w:p>
    <w:p w:rsidR="00DF339F" w:rsidRPr="0021242D" w:rsidRDefault="00DF339F" w:rsidP="00DF339F">
      <w:pPr>
        <w:widowControl w:val="0"/>
        <w:overflowPunct/>
        <w:spacing w:after="0"/>
        <w:textAlignment w:val="auto"/>
        <w:rPr>
          <w:lang w:eastAsia="zh-CN"/>
        </w:rPr>
      </w:pPr>
      <w:r w:rsidRPr="0021242D">
        <w:t xml:space="preserve">The BatchReport is complex type that defines the </w:t>
      </w:r>
      <w:r w:rsidRPr="0021242D">
        <w:rPr>
          <w:lang w:eastAsia="zh-CN"/>
        </w:rPr>
        <w:t>batch for reports</w:t>
      </w:r>
      <w:r w:rsidRPr="0021242D">
        <w:t xml:space="preserve">. </w:t>
      </w:r>
    </w:p>
    <w:p w:rsidR="0018060C" w:rsidRPr="0021242D" w:rsidRDefault="0018060C" w:rsidP="0018060C">
      <w:pPr>
        <w:pStyle w:val="TH"/>
      </w:pPr>
      <w:r w:rsidRPr="0021242D">
        <w:t>Table 6.6.</w:t>
      </w:r>
      <w:r w:rsidR="00AB3586">
        <w:t>2</w:t>
      </w:r>
      <w:r w:rsidRPr="0021242D">
        <w:t>.</w:t>
      </w:r>
      <w:r w:rsidR="00AB3586">
        <w:t>2</w:t>
      </w:r>
      <w:r w:rsidRPr="0021242D">
        <w:t>.</w:t>
      </w:r>
      <w:r w:rsidRPr="0021242D">
        <w:rPr>
          <w:lang w:eastAsia="zh-CN"/>
        </w:rPr>
        <w:t>2</w:t>
      </w:r>
      <w:r w:rsidRPr="0021242D">
        <w:t>-1: Type: BatchReport</w:t>
      </w:r>
      <w:r w:rsidRPr="0021242D" w:rsidDel="00D259BD">
        <w:t xml:space="preserve"> </w:t>
      </w:r>
    </w:p>
    <w:tbl>
      <w:tblPr>
        <w:tblW w:w="8725" w:type="dxa"/>
        <w:jc w:val="center"/>
        <w:tblLayout w:type="fixed"/>
        <w:tblCellMar>
          <w:left w:w="0" w:type="dxa"/>
          <w:right w:w="0" w:type="dxa"/>
        </w:tblCellMar>
        <w:tblLook w:val="0000"/>
      </w:tblPr>
      <w:tblGrid>
        <w:gridCol w:w="1709"/>
        <w:gridCol w:w="1709"/>
        <w:gridCol w:w="5307"/>
      </w:tblGrid>
      <w:tr w:rsidR="00DF339F" w:rsidRPr="0021242D" w:rsidTr="0018060C">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18060C">
            <w:pPr>
              <w:pStyle w:val="TAH"/>
            </w:pPr>
            <w:r w:rsidRPr="0021242D">
              <w:t>Description</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number</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T</w:t>
            </w:r>
            <w:r w:rsidRPr="0021242D">
              <w:t>he number of reports to be batched</w:t>
            </w:r>
            <w:r w:rsidRPr="0021242D">
              <w:rPr>
                <w:lang w:eastAsia="zh-CN"/>
              </w:rPr>
              <w:t>.</w:t>
            </w:r>
          </w:p>
        </w:tc>
      </w:tr>
      <w:tr w:rsidR="00DF339F" w:rsidRPr="0021242D" w:rsidTr="0018060C">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duration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The duration</w:t>
            </w:r>
            <w:r w:rsidRPr="0021242D">
              <w:rPr>
                <w:lang w:eastAsia="zh-CN"/>
              </w:rPr>
              <w:t xml:space="preserve"> in which all the </w:t>
            </w:r>
            <w:r w:rsidRPr="0021242D">
              <w:t>reports to be batched.</w:t>
            </w:r>
          </w:p>
        </w:tc>
      </w:tr>
    </w:tbl>
    <w:p w:rsidR="0018060C" w:rsidRPr="0021242D" w:rsidRDefault="0018060C" w:rsidP="0018060C"/>
    <w:p w:rsidR="00DF339F" w:rsidRPr="0021242D" w:rsidRDefault="00AB3586" w:rsidP="004A0134">
      <w:pPr>
        <w:pStyle w:val="Heading5"/>
      </w:pPr>
      <w:bookmarkStart w:id="447" w:name="_Toc418660018"/>
      <w:r>
        <w:t>6.6.2.2.</w:t>
      </w:r>
      <w:r w:rsidR="00DF339F" w:rsidRPr="0021242D">
        <w:rPr>
          <w:lang w:eastAsia="zh-CN"/>
        </w:rPr>
        <w:t>3</w:t>
      </w:r>
      <w:r w:rsidR="00DF339F" w:rsidRPr="0021242D">
        <w:tab/>
        <w:t>Firmware Report Type</w:t>
      </w:r>
      <w:bookmarkEnd w:id="447"/>
    </w:p>
    <w:p w:rsidR="00DF339F" w:rsidRPr="0021242D" w:rsidRDefault="00DF339F" w:rsidP="00DF339F">
      <w:pPr>
        <w:widowControl w:val="0"/>
        <w:overflowPunct/>
        <w:spacing w:after="0"/>
        <w:textAlignment w:val="auto"/>
      </w:pPr>
      <w:r w:rsidRPr="0021242D">
        <w:t>The FirmwareReport is complex type that defines the current state</w:t>
      </w:r>
      <w:r w:rsidRPr="0021242D">
        <w:rPr>
          <w:lang w:eastAsia="zh-CN"/>
        </w:rPr>
        <w:t xml:space="preserve"> </w:t>
      </w:r>
      <w:r w:rsidRPr="0021242D">
        <w:t>of a</w:t>
      </w:r>
      <w:r w:rsidRPr="0021242D">
        <w:rPr>
          <w:lang w:eastAsia="zh-CN"/>
        </w:rPr>
        <w:t xml:space="preserve"> </w:t>
      </w:r>
      <w:r w:rsidRPr="0021242D">
        <w:t>firmware management operation</w:t>
      </w:r>
      <w:r w:rsidRPr="0021242D">
        <w:rPr>
          <w:lang w:eastAsia="zh-CN"/>
        </w:rPr>
        <w:t xml:space="preserve"> for a specific </w:t>
      </w:r>
      <w:r w:rsidRPr="0021242D">
        <w:rPr>
          <w:lang w:eastAsia="zh-CN"/>
        </w:rPr>
        <w:lastRenderedPageBreak/>
        <w:t>device</w:t>
      </w:r>
      <w:r w:rsidRPr="0021242D">
        <w:t xml:space="preserve">. </w:t>
      </w:r>
    </w:p>
    <w:p w:rsidR="0018060C" w:rsidRPr="0021242D" w:rsidRDefault="0018060C" w:rsidP="0018060C">
      <w:pPr>
        <w:pStyle w:val="TH"/>
      </w:pPr>
      <w:r w:rsidRPr="0021242D">
        <w:t xml:space="preserve">Table </w:t>
      </w:r>
      <w:r w:rsidR="00AB3586">
        <w:t>6.6.2.2.</w:t>
      </w:r>
      <w:r w:rsidRPr="0021242D">
        <w:t>3-1: Type: FirmwareReport</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18060C">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18060C">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groupId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The group identifier.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deviceId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rPr>
                <w:lang w:eastAsia="zh-CN"/>
              </w:rPr>
              <w:t>o</w:t>
            </w:r>
            <w:r w:rsidRPr="0021242D">
              <w:t>peration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The firmware management operation.</w:t>
            </w:r>
            <w:r w:rsidRPr="0021242D">
              <w:rPr>
                <w:lang w:eastAsia="zh-CN"/>
              </w:rPr>
              <w:t>(e.g. installFirmware, downloadFirmware)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t>operationResult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 xml:space="preserve">The firmware </w:t>
            </w:r>
            <w:r w:rsidRPr="0021242D">
              <w:rPr>
                <w:lang w:eastAsia="zh-CN"/>
              </w:rPr>
              <w:t xml:space="preserve">management operation execution result. </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operationStatus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8060C">
            <w:pPr>
              <w:pStyle w:val="TAL"/>
            </w:pPr>
            <w:r w:rsidRPr="0021242D">
              <w:t xml:space="preserve">The firmware </w:t>
            </w:r>
            <w:r w:rsidRPr="0021242D">
              <w:rPr>
                <w:lang w:eastAsia="zh-CN"/>
              </w:rPr>
              <w:t>management operation execution status. It can be Initiated</w:t>
            </w:r>
            <w:r w:rsidR="00394860" w:rsidRPr="0021242D">
              <w:rPr>
                <w:lang w:eastAsia="zh-CN"/>
              </w:rPr>
              <w:t xml:space="preserve">, Started, Finished, Cancelled </w:t>
            </w:r>
            <w:r w:rsidRPr="0021242D">
              <w:rPr>
                <w:lang w:eastAsia="zh-CN"/>
              </w:rPr>
              <w:t>or Deleted.</w:t>
            </w:r>
          </w:p>
        </w:tc>
      </w:tr>
    </w:tbl>
    <w:p w:rsidR="0018060C" w:rsidRPr="0021242D" w:rsidRDefault="0018060C" w:rsidP="0018060C"/>
    <w:p w:rsidR="00DF339F" w:rsidRPr="0021242D" w:rsidRDefault="00AB3586" w:rsidP="004A0134">
      <w:pPr>
        <w:pStyle w:val="Heading5"/>
      </w:pPr>
      <w:bookmarkStart w:id="448" w:name="_Toc418660019"/>
      <w:r>
        <w:t>6.6.2.2.</w:t>
      </w:r>
      <w:r w:rsidR="00DF339F" w:rsidRPr="0021242D">
        <w:rPr>
          <w:lang w:eastAsia="zh-CN"/>
        </w:rPr>
        <w:t>4</w:t>
      </w:r>
      <w:r w:rsidR="00DF339F" w:rsidRPr="0021242D">
        <w:tab/>
        <w:t>Orchestration Rule Type</w:t>
      </w:r>
      <w:bookmarkEnd w:id="448"/>
    </w:p>
    <w:p w:rsidR="00DF339F" w:rsidRPr="0021242D" w:rsidRDefault="00DF339F" w:rsidP="00DF339F">
      <w:pPr>
        <w:widowControl w:val="0"/>
        <w:overflowPunct/>
        <w:spacing w:after="0"/>
        <w:textAlignment w:val="auto"/>
      </w:pPr>
      <w:r w:rsidRPr="0021242D">
        <w:t>The OrchestrationRule is a complex type that describes the target and associated schedule of the request for the execution of the management operation.</w:t>
      </w:r>
    </w:p>
    <w:p w:rsidR="0018060C" w:rsidRPr="0021242D" w:rsidRDefault="0018060C" w:rsidP="00FA72CD">
      <w:pPr>
        <w:pStyle w:val="TH"/>
        <w:rPr>
          <w:bCs/>
        </w:rPr>
      </w:pPr>
      <w:r w:rsidRPr="0021242D">
        <w:t xml:space="preserve">Table </w:t>
      </w:r>
      <w:r w:rsidR="00AB3586">
        <w:t>6.6.2.2.</w:t>
      </w:r>
      <w:r w:rsidRPr="0021242D">
        <w:t>4-1: Type: OrchestrationRule</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A72CD">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A72CD">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A72CD">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t>groupI</w:t>
            </w:r>
            <w:r w:rsidRPr="0021242D">
              <w:rPr>
                <w:lang w:eastAsia="zh-CN"/>
              </w:rPr>
              <w:t>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pPr>
            <w:r w:rsidRPr="0021242D">
              <w:t>The group identifier.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pPr>
            <w:r w:rsidRPr="0021242D">
              <w:t>deviceI</w:t>
            </w:r>
            <w:r w:rsidRPr="0021242D">
              <w:rPr>
                <w:lang w:eastAsia="zh-CN"/>
              </w:rPr>
              <w:t>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operation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The orchestrated operation. (e.g. installFirmware, downloadFirmware)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schedule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A72CD">
            <w:pPr>
              <w:pStyle w:val="TAL"/>
              <w:rPr>
                <w:lang w:eastAsia="zh-CN"/>
              </w:rPr>
            </w:pPr>
            <w:r w:rsidRPr="0021242D">
              <w:rPr>
                <w:lang w:eastAsia="zh-CN"/>
              </w:rPr>
              <w:t xml:space="preserve">The time when to execute firmware operation. If it is not provided, the operation shall be executed immediately. </w:t>
            </w:r>
          </w:p>
        </w:tc>
      </w:tr>
    </w:tbl>
    <w:p w:rsidR="00FA72CD" w:rsidRPr="0021242D" w:rsidRDefault="00FA72CD" w:rsidP="00FA72CD"/>
    <w:p w:rsidR="00DF339F" w:rsidRPr="0021242D" w:rsidRDefault="00AB3586" w:rsidP="004A0134">
      <w:pPr>
        <w:pStyle w:val="Heading5"/>
      </w:pPr>
      <w:bookmarkStart w:id="449" w:name="_Toc418660020"/>
      <w:r>
        <w:t>6.6.2.2.</w:t>
      </w:r>
      <w:r w:rsidR="00DF339F" w:rsidRPr="0021242D">
        <w:rPr>
          <w:lang w:eastAsia="zh-CN"/>
        </w:rPr>
        <w:t>5</w:t>
      </w:r>
      <w:r w:rsidR="00DF339F" w:rsidRPr="0021242D">
        <w:tab/>
      </w:r>
      <w:r w:rsidR="00DF339F" w:rsidRPr="0021242D">
        <w:rPr>
          <w:lang w:eastAsia="zh-CN"/>
        </w:rPr>
        <w:t xml:space="preserve">Firmware Info </w:t>
      </w:r>
      <w:r w:rsidR="00DF339F" w:rsidRPr="0021242D">
        <w:t>Type</w:t>
      </w:r>
      <w:bookmarkEnd w:id="449"/>
    </w:p>
    <w:p w:rsidR="00DF339F" w:rsidRPr="0021242D" w:rsidRDefault="00DF339F" w:rsidP="00FA72CD">
      <w:pPr>
        <w:rPr>
          <w:lang w:eastAsia="zh-CN"/>
        </w:rPr>
      </w:pPr>
      <w:r w:rsidRPr="0021242D">
        <w:rPr>
          <w:lang w:eastAsia="zh-CN"/>
        </w:rPr>
        <w:t>The FirmwareInfo is a complex type that describes the version, name, URL of the device firmware.</w:t>
      </w:r>
    </w:p>
    <w:p w:rsidR="00FA72CD" w:rsidRPr="0021242D" w:rsidRDefault="00FA72CD" w:rsidP="00FA72CD">
      <w:pPr>
        <w:pStyle w:val="TH"/>
        <w:rPr>
          <w:lang w:eastAsia="zh-CN"/>
        </w:rPr>
      </w:pPr>
      <w:r w:rsidRPr="0021242D">
        <w:t xml:space="preserve">Table </w:t>
      </w:r>
      <w:r w:rsidR="00AB3586">
        <w:t>6.6.2.2.</w:t>
      </w:r>
      <w:r w:rsidRPr="0021242D">
        <w:t>5-1</w:t>
      </w:r>
      <w:r w:rsidR="00560D07" w:rsidRPr="0021242D">
        <w:t>:</w:t>
      </w:r>
      <w:r w:rsidRPr="0021242D">
        <w:t xml:space="preserve"> Type: FirmwareInfo</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DF339F">
            <w:pPr>
              <w:pStyle w:val="TAH"/>
              <w:snapToGrid w:val="0"/>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DF339F">
            <w:pPr>
              <w:pStyle w:val="TAH"/>
              <w:snapToGrid w:val="0"/>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DF339F">
            <w:pPr>
              <w:pStyle w:val="TAH"/>
              <w:snapToGrid w:val="0"/>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version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The version of the firmware.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name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The name of the firmware to be used on the device.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url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lang w:eastAsia="zh-CN"/>
              </w:rPr>
            </w:pPr>
            <w:r w:rsidRPr="0021242D">
              <w:rPr>
                <w:lang w:eastAsia="zh-CN"/>
              </w:rPr>
              <w:t>The URL from which the firmware image can be downloaded.</w:t>
            </w:r>
          </w:p>
        </w:tc>
      </w:tr>
    </w:tbl>
    <w:p w:rsidR="00FA72CD" w:rsidRPr="0021242D" w:rsidRDefault="00FA72CD" w:rsidP="00FA72CD"/>
    <w:p w:rsidR="00DF339F" w:rsidRPr="0021242D" w:rsidRDefault="00AB3586" w:rsidP="004A0134">
      <w:pPr>
        <w:pStyle w:val="Heading5"/>
      </w:pPr>
      <w:bookmarkStart w:id="450" w:name="_Toc418660021"/>
      <w:r>
        <w:t>6.6.2.2.</w:t>
      </w:r>
      <w:r w:rsidR="00DF339F" w:rsidRPr="0021242D">
        <w:rPr>
          <w:lang w:eastAsia="zh-CN"/>
        </w:rPr>
        <w:t>6</w:t>
      </w:r>
      <w:r w:rsidR="00DF339F" w:rsidRPr="0021242D">
        <w:tab/>
        <w:t>Service Subscription Integration</w:t>
      </w:r>
      <w:bookmarkEnd w:id="450"/>
    </w:p>
    <w:p w:rsidR="00DF339F" w:rsidRPr="0021242D" w:rsidRDefault="00DF339F" w:rsidP="00560D07">
      <w:pPr>
        <w:rPr>
          <w:lang w:eastAsia="zh-CN"/>
        </w:rPr>
      </w:pPr>
      <w:r w:rsidRPr="0021242D">
        <w:t xml:space="preserve">In order for the Device Management Service to take advantage of the Management Adapter, there shall be association between the </w:t>
      </w:r>
      <w:r w:rsidRPr="0021242D">
        <w:rPr>
          <w:lang w:eastAsia="zh-CN"/>
        </w:rPr>
        <w:t>device associated with a Service Subscription and the service capability to the</w:t>
      </w:r>
      <w:r w:rsidRPr="0021242D">
        <w:t xml:space="preserve"> Management Adapter.</w:t>
      </w:r>
    </w:p>
    <w:p w:rsidR="00DF339F" w:rsidRPr="0021242D" w:rsidRDefault="00AB3586" w:rsidP="004A0134">
      <w:pPr>
        <w:pStyle w:val="Heading5"/>
      </w:pPr>
      <w:bookmarkStart w:id="451" w:name="_Toc418660022"/>
      <w:r>
        <w:t>6.6.2.2.</w:t>
      </w:r>
      <w:r w:rsidR="00DF339F" w:rsidRPr="0021242D">
        <w:rPr>
          <w:lang w:eastAsia="zh-CN"/>
        </w:rPr>
        <w:t>7</w:t>
      </w:r>
      <w:r w:rsidR="00DF339F" w:rsidRPr="0021242D">
        <w:tab/>
      </w:r>
      <w:r w:rsidR="00DF339F" w:rsidRPr="0021242D">
        <w:rPr>
          <w:lang w:eastAsia="zh-CN"/>
        </w:rPr>
        <w:t xml:space="preserve">Device Info </w:t>
      </w:r>
      <w:r w:rsidR="00DF339F" w:rsidRPr="0021242D">
        <w:t>Type</w:t>
      </w:r>
      <w:bookmarkEnd w:id="451"/>
    </w:p>
    <w:p w:rsidR="00DF339F" w:rsidRPr="0021242D" w:rsidRDefault="00DF339F" w:rsidP="00560D07">
      <w:pPr>
        <w:rPr>
          <w:lang w:eastAsia="zh-CN"/>
        </w:rPr>
      </w:pPr>
      <w:r w:rsidRPr="0021242D">
        <w:rPr>
          <w:lang w:eastAsia="zh-CN"/>
        </w:rPr>
        <w:t>The DeviceInfo is a complex type that describes the device label, manufacturer, model, device type, firmware version, software version, hardware version.</w:t>
      </w:r>
    </w:p>
    <w:p w:rsidR="00560D07" w:rsidRPr="0021242D" w:rsidRDefault="00560D07" w:rsidP="00560D07">
      <w:pPr>
        <w:pStyle w:val="TH"/>
      </w:pPr>
      <w:r w:rsidRPr="0021242D">
        <w:lastRenderedPageBreak/>
        <w:t xml:space="preserve">Table </w:t>
      </w:r>
      <w:r w:rsidR="00AB3586">
        <w:t>6.6.2.2.</w:t>
      </w:r>
      <w:r w:rsidRPr="0021242D">
        <w:t>7-1: Type: DeviceInfo</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560D07">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560D07">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560D07">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deviceLabel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Unique device label assigned by the manufacturer. The uniqueness may be global or only valid within a certain domain (e.g. vendor-wise or for a certain deviceType).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manufacturer</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name/identifier of the device manufacturer.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model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name/identifier of the device mode assigned by the manufacturer.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deviceType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type (e.g. cell phone, photo frame, smart meter) or product class (e.g. X-series) of the device.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fwVersion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firmware version of the device.</w:t>
            </w:r>
          </w:p>
          <w:p w:rsidR="00DF339F" w:rsidRPr="0021242D" w:rsidRDefault="00DF339F" w:rsidP="00560D07">
            <w:pPr>
              <w:pStyle w:val="TAN"/>
              <w:rPr>
                <w:lang w:eastAsia="zh-CN"/>
              </w:rPr>
            </w:pPr>
            <w:r w:rsidRPr="0021242D">
              <w:rPr>
                <w:lang w:eastAsia="zh-CN"/>
              </w:rPr>
              <w:t>NOTE:</w:t>
            </w:r>
            <w:r w:rsidRPr="0021242D">
              <w:rPr>
                <w:lang w:eastAsia="zh-CN"/>
              </w:rPr>
              <w:tab/>
              <w:t>If the device only supports one kind of Software this is identical to softwareVersion.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swVersion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software version of the device.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hwVersion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560D07">
            <w:pPr>
              <w:pStyle w:val="TAL"/>
              <w:rPr>
                <w:lang w:eastAsia="zh-CN"/>
              </w:rPr>
            </w:pPr>
            <w:r w:rsidRPr="0021242D">
              <w:rPr>
                <w:lang w:eastAsia="zh-CN"/>
              </w:rPr>
              <w:t>The hardware version of the device.</w:t>
            </w:r>
          </w:p>
        </w:tc>
      </w:tr>
    </w:tbl>
    <w:p w:rsidR="00560D07" w:rsidRPr="0021242D" w:rsidRDefault="00560D07" w:rsidP="00560D07"/>
    <w:p w:rsidR="00DF339F" w:rsidRPr="0021242D" w:rsidRDefault="00AB3586" w:rsidP="004A0134">
      <w:pPr>
        <w:pStyle w:val="Heading5"/>
      </w:pPr>
      <w:bookmarkStart w:id="452" w:name="_Toc418660023"/>
      <w:r>
        <w:t>6.6.2.2.</w:t>
      </w:r>
      <w:r w:rsidR="00DF339F" w:rsidRPr="0021242D">
        <w:rPr>
          <w:lang w:eastAsia="zh-CN"/>
        </w:rPr>
        <w:t>8</w:t>
      </w:r>
      <w:r w:rsidR="00DF339F" w:rsidRPr="0021242D">
        <w:tab/>
      </w:r>
      <w:r w:rsidR="00DF339F" w:rsidRPr="0021242D">
        <w:rPr>
          <w:lang w:eastAsia="zh-CN"/>
        </w:rPr>
        <w:t xml:space="preserve">Memory </w:t>
      </w:r>
      <w:r w:rsidR="00DF339F" w:rsidRPr="0021242D">
        <w:t>Type</w:t>
      </w:r>
      <w:bookmarkEnd w:id="452"/>
    </w:p>
    <w:p w:rsidR="00DF339F" w:rsidRPr="0021242D" w:rsidRDefault="00DF339F" w:rsidP="00560D07">
      <w:pPr>
        <w:rPr>
          <w:lang w:eastAsia="zh-CN"/>
        </w:rPr>
      </w:pPr>
      <w:r w:rsidRPr="0021242D">
        <w:rPr>
          <w:lang w:eastAsia="zh-CN"/>
        </w:rPr>
        <w:t xml:space="preserve">The Memory is a complex type that describes </w:t>
      </w:r>
      <w:r w:rsidRPr="0021242D">
        <w:rPr>
          <w:rFonts w:eastAsia="Arial Unicode MS"/>
          <w:lang w:eastAsia="zh-CN"/>
        </w:rPr>
        <w:t>t</w:t>
      </w:r>
      <w:r w:rsidRPr="0021242D">
        <w:rPr>
          <w:rFonts w:eastAsia="Arial Unicode MS"/>
        </w:rPr>
        <w:t xml:space="preserve">he current available amount of </w:t>
      </w:r>
      <w:r w:rsidRPr="0021242D">
        <w:rPr>
          <w:rFonts w:eastAsia="Arial Unicode MS"/>
          <w:lang w:eastAsia="zh-CN"/>
        </w:rPr>
        <w:t>memory and t</w:t>
      </w:r>
      <w:r w:rsidRPr="0021242D">
        <w:rPr>
          <w:rFonts w:eastAsia="Arial Unicode MS"/>
        </w:rPr>
        <w:t xml:space="preserve">he total amount of </w:t>
      </w:r>
      <w:r w:rsidRPr="0021242D">
        <w:rPr>
          <w:rFonts w:eastAsia="Arial Unicode MS"/>
          <w:lang w:eastAsia="zh-CN"/>
        </w:rPr>
        <w:t>memory</w:t>
      </w:r>
      <w:r w:rsidRPr="0021242D">
        <w:rPr>
          <w:lang w:eastAsia="zh-CN"/>
        </w:rPr>
        <w:t>.</w:t>
      </w:r>
    </w:p>
    <w:p w:rsidR="00CE59BD" w:rsidRPr="0021242D" w:rsidRDefault="00CE59BD" w:rsidP="00CE59BD">
      <w:pPr>
        <w:pStyle w:val="TH"/>
        <w:rPr>
          <w:lang w:eastAsia="zh-CN"/>
        </w:rPr>
      </w:pPr>
      <w:r w:rsidRPr="0021242D">
        <w:t xml:space="preserve">Table </w:t>
      </w:r>
      <w:r w:rsidR="00AB3586">
        <w:t>6.6.2.2.</w:t>
      </w:r>
      <w:r w:rsidRPr="0021242D">
        <w:rPr>
          <w:lang w:eastAsia="zh-CN"/>
        </w:rPr>
        <w:t>8</w:t>
      </w:r>
      <w:r w:rsidRPr="0021242D">
        <w:t>-1: Type: Memory</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CE59BD">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memAvailable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The current available amount of memory in bytes.</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memTotal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The total amount of memory in bytes.</w:t>
            </w:r>
          </w:p>
        </w:tc>
      </w:tr>
    </w:tbl>
    <w:p w:rsidR="00CE59BD" w:rsidRPr="0021242D" w:rsidRDefault="00CE59BD" w:rsidP="00394860"/>
    <w:p w:rsidR="00DF339F" w:rsidRPr="0021242D" w:rsidRDefault="00AB3586" w:rsidP="004A0134">
      <w:pPr>
        <w:pStyle w:val="Heading5"/>
      </w:pPr>
      <w:bookmarkStart w:id="453" w:name="_Toc418660024"/>
      <w:r>
        <w:t>6.6.2.2.</w:t>
      </w:r>
      <w:r w:rsidR="00DF339F" w:rsidRPr="0021242D">
        <w:rPr>
          <w:lang w:eastAsia="zh-CN"/>
        </w:rPr>
        <w:t>9</w:t>
      </w:r>
      <w:r w:rsidR="00DF339F" w:rsidRPr="0021242D">
        <w:tab/>
        <w:t>Battery Type</w:t>
      </w:r>
      <w:bookmarkEnd w:id="453"/>
    </w:p>
    <w:p w:rsidR="00DF339F" w:rsidRPr="0021242D" w:rsidRDefault="00DF339F" w:rsidP="00CE59BD">
      <w:pPr>
        <w:rPr>
          <w:lang w:eastAsia="zh-CN"/>
        </w:rPr>
      </w:pPr>
      <w:r w:rsidRPr="0021242D">
        <w:rPr>
          <w:lang w:eastAsia="zh-CN"/>
        </w:rPr>
        <w:t xml:space="preserve">The </w:t>
      </w:r>
      <w:r w:rsidRPr="0021242D">
        <w:t>Battery</w:t>
      </w:r>
      <w:r w:rsidRPr="0021242D">
        <w:rPr>
          <w:lang w:eastAsia="zh-CN"/>
        </w:rPr>
        <w:t xml:space="preserve"> is a complex type that describes </w:t>
      </w:r>
      <w:r w:rsidRPr="0021242D">
        <w:rPr>
          <w:rFonts w:eastAsia="Arial Unicode MS"/>
          <w:szCs w:val="21"/>
          <w:lang w:eastAsia="zh-CN"/>
        </w:rPr>
        <w:t>t</w:t>
      </w:r>
      <w:r w:rsidRPr="0021242D">
        <w:rPr>
          <w:rFonts w:eastAsia="Arial Unicode MS"/>
          <w:szCs w:val="21"/>
          <w:lang w:eastAsia="ko-KR"/>
        </w:rPr>
        <w:t>he current battery level</w:t>
      </w:r>
      <w:r w:rsidRPr="0021242D">
        <w:rPr>
          <w:rFonts w:eastAsia="Arial Unicode MS"/>
          <w:lang w:eastAsia="zh-CN"/>
        </w:rPr>
        <w:t xml:space="preserve"> and </w:t>
      </w:r>
      <w:r w:rsidRPr="0021242D">
        <w:rPr>
          <w:rFonts w:eastAsia="Arial Unicode MS"/>
          <w:szCs w:val="21"/>
          <w:lang w:eastAsia="ko-KR"/>
        </w:rPr>
        <w:t>the status of the battery</w:t>
      </w:r>
      <w:r w:rsidRPr="0021242D">
        <w:rPr>
          <w:lang w:eastAsia="zh-CN"/>
        </w:rPr>
        <w:t>.</w:t>
      </w:r>
    </w:p>
    <w:p w:rsidR="00CE59BD" w:rsidRPr="0021242D" w:rsidRDefault="00CE59BD" w:rsidP="00CE59BD">
      <w:pPr>
        <w:pStyle w:val="TH"/>
        <w:rPr>
          <w:lang w:eastAsia="zh-CN"/>
        </w:rPr>
      </w:pPr>
      <w:r w:rsidRPr="0021242D">
        <w:t xml:space="preserve">Table </w:t>
      </w:r>
      <w:r w:rsidR="00AB3586">
        <w:t>6.6.2.2.</w:t>
      </w:r>
      <w:r w:rsidRPr="0021242D">
        <w:rPr>
          <w:lang w:eastAsia="zh-CN"/>
        </w:rPr>
        <w:t>9</w:t>
      </w:r>
      <w:r w:rsidRPr="0021242D">
        <w:t>-1: Type: Battery</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CE59BD">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level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The current battery level as a percent of the battery capacity</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Indicates the status of the battery.</w:t>
            </w:r>
            <w:r w:rsidRPr="0021242D">
              <w:t xml:space="preserve"> </w:t>
            </w:r>
            <w:r w:rsidRPr="0021242D">
              <w:rPr>
                <w:lang w:eastAsia="zh-CN"/>
              </w:rPr>
              <w:t xml:space="preserve">Enum BatteryStatus, see </w:t>
            </w:r>
            <w:r w:rsidR="00AB3586">
              <w:t>6.6.2.2.</w:t>
            </w:r>
            <w:r w:rsidRPr="0021242D">
              <w:rPr>
                <w:lang w:eastAsia="zh-CN"/>
              </w:rPr>
              <w:t>11</w:t>
            </w:r>
            <w:r w:rsidRPr="0021242D">
              <w:rPr>
                <w:lang w:eastAsia="ko-KR"/>
              </w:rPr>
              <w:t>.</w:t>
            </w:r>
          </w:p>
        </w:tc>
      </w:tr>
    </w:tbl>
    <w:p w:rsidR="00CE59BD" w:rsidRPr="0021242D" w:rsidRDefault="00CE59BD" w:rsidP="00CE59BD"/>
    <w:p w:rsidR="00DF339F" w:rsidRPr="0021242D" w:rsidRDefault="00AB3586" w:rsidP="004A0134">
      <w:pPr>
        <w:pStyle w:val="Heading5"/>
      </w:pPr>
      <w:bookmarkStart w:id="454" w:name="_Toc418660025"/>
      <w:r>
        <w:t>6.6.2.2.</w:t>
      </w:r>
      <w:r w:rsidR="00DF339F" w:rsidRPr="0021242D">
        <w:rPr>
          <w:lang w:eastAsia="zh-CN"/>
        </w:rPr>
        <w:t>10</w:t>
      </w:r>
      <w:r w:rsidR="00DF339F" w:rsidRPr="0021242D">
        <w:tab/>
        <w:t>DeviceCapability Type</w:t>
      </w:r>
      <w:bookmarkEnd w:id="454"/>
    </w:p>
    <w:p w:rsidR="00DF339F" w:rsidRPr="0021242D" w:rsidRDefault="00DF339F" w:rsidP="00CE59BD">
      <w:pPr>
        <w:rPr>
          <w:szCs w:val="21"/>
        </w:rPr>
      </w:pPr>
      <w:r w:rsidRPr="0021242D">
        <w:rPr>
          <w:lang w:eastAsia="zh-CN"/>
        </w:rPr>
        <w:t xml:space="preserve">The DeviceCapability is a complex type that describes </w:t>
      </w:r>
      <w:r w:rsidRPr="0021242D">
        <w:rPr>
          <w:szCs w:val="21"/>
          <w:lang w:eastAsia="zh-CN"/>
        </w:rPr>
        <w:t>t</w:t>
      </w:r>
      <w:r w:rsidRPr="0021242D">
        <w:rPr>
          <w:szCs w:val="21"/>
        </w:rPr>
        <w:t>he name of the capabili</w:t>
      </w:r>
      <w:r w:rsidRPr="0021242D">
        <w:rPr>
          <w:lang w:eastAsia="zh-CN"/>
        </w:rPr>
        <w:t>ty, attach labe</w:t>
      </w:r>
      <w:r w:rsidRPr="0021242D">
        <w:rPr>
          <w:szCs w:val="21"/>
        </w:rPr>
        <w:t>l, capability</w:t>
      </w:r>
      <w:r w:rsidRPr="0021242D">
        <w:rPr>
          <w:szCs w:val="21"/>
          <w:lang w:eastAsia="zh-CN"/>
        </w:rPr>
        <w:t xml:space="preserve"> a</w:t>
      </w:r>
      <w:r w:rsidRPr="0021242D">
        <w:rPr>
          <w:szCs w:val="21"/>
        </w:rPr>
        <w:t>ction</w:t>
      </w:r>
      <w:r w:rsidRPr="0021242D">
        <w:rPr>
          <w:szCs w:val="21"/>
          <w:lang w:eastAsia="zh-CN"/>
        </w:rPr>
        <w:t xml:space="preserve"> s</w:t>
      </w:r>
      <w:r w:rsidRPr="0021242D">
        <w:rPr>
          <w:szCs w:val="21"/>
        </w:rPr>
        <w:t>tatus.</w:t>
      </w:r>
    </w:p>
    <w:p w:rsidR="00CE59BD" w:rsidRPr="0021242D" w:rsidRDefault="00CE59BD" w:rsidP="00CE59BD">
      <w:pPr>
        <w:pStyle w:val="TH"/>
        <w:rPr>
          <w:lang w:eastAsia="zh-CN"/>
        </w:rPr>
      </w:pPr>
      <w:r w:rsidRPr="0021242D">
        <w:t xml:space="preserve">Table </w:t>
      </w:r>
      <w:r w:rsidR="00AB3586">
        <w:t>6.6.2.2.</w:t>
      </w:r>
      <w:r w:rsidRPr="0021242D">
        <w:rPr>
          <w:lang w:eastAsia="zh-CN"/>
        </w:rPr>
        <w:t>10</w:t>
      </w:r>
      <w:r w:rsidRPr="0021242D">
        <w:t>-1: Type: DeviceCapability</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CE59BD">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CE59BD">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name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attached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Indicates whether the capability is attached to the device or not.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state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E59BD">
            <w:pPr>
              <w:pStyle w:val="TAL"/>
              <w:rPr>
                <w:lang w:eastAsia="zh-CN"/>
              </w:rPr>
            </w:pPr>
            <w:r w:rsidRPr="0021242D">
              <w:rPr>
                <w:lang w:eastAsia="zh-CN"/>
              </w:rPr>
              <w:t>Indicates if the capability is enabled or disabled</w:t>
            </w:r>
          </w:p>
        </w:tc>
      </w:tr>
    </w:tbl>
    <w:p w:rsidR="00CE59BD" w:rsidRPr="0021242D" w:rsidRDefault="00CE59BD" w:rsidP="00CE59BD"/>
    <w:p w:rsidR="00DF339F" w:rsidRPr="0021242D" w:rsidRDefault="00AB3586" w:rsidP="004A0134">
      <w:pPr>
        <w:pStyle w:val="Heading5"/>
        <w:rPr>
          <w:lang w:eastAsia="zh-CN"/>
        </w:rPr>
      </w:pPr>
      <w:bookmarkStart w:id="455" w:name="_Toc418660026"/>
      <w:r>
        <w:t>6.6.2.2.</w:t>
      </w:r>
      <w:r w:rsidR="00DF339F" w:rsidRPr="0021242D">
        <w:rPr>
          <w:lang w:eastAsia="zh-CN"/>
        </w:rPr>
        <w:t>11</w:t>
      </w:r>
      <w:r w:rsidR="00DF339F" w:rsidRPr="0021242D">
        <w:tab/>
        <w:t xml:space="preserve">BatteryStatus </w:t>
      </w:r>
      <w:r w:rsidR="00DF339F" w:rsidRPr="0021242D">
        <w:rPr>
          <w:lang w:eastAsia="zh-CN"/>
        </w:rPr>
        <w:t>Enum</w:t>
      </w:r>
      <w:bookmarkEnd w:id="455"/>
    </w:p>
    <w:p w:rsidR="00FD00E2" w:rsidRPr="0021242D" w:rsidRDefault="00FD00E2" w:rsidP="00FD00E2">
      <w:pPr>
        <w:pStyle w:val="TH"/>
        <w:rPr>
          <w:lang w:eastAsia="zh-CN"/>
        </w:rPr>
      </w:pPr>
      <w:r w:rsidRPr="0021242D">
        <w:t xml:space="preserve">Table </w:t>
      </w:r>
      <w:r w:rsidR="00AB3586">
        <w:t>6.6.2.2.</w:t>
      </w:r>
      <w:r w:rsidRPr="0021242D">
        <w:rPr>
          <w:lang w:eastAsia="zh-CN"/>
        </w:rPr>
        <w:t>11</w:t>
      </w:r>
      <w:r w:rsidRPr="0021242D">
        <w:t>-1: Enum: BatteryStatus</w:t>
      </w:r>
    </w:p>
    <w:tbl>
      <w:tblPr>
        <w:tblW w:w="7016" w:type="dxa"/>
        <w:jc w:val="center"/>
        <w:tblLayout w:type="fixed"/>
        <w:tblCellMar>
          <w:left w:w="0" w:type="dxa"/>
          <w:right w:w="0" w:type="dxa"/>
        </w:tblCellMar>
        <w:tblLook w:val="0000"/>
      </w:tblPr>
      <w:tblGrid>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DF339F">
            <w:pPr>
              <w:pStyle w:val="TAH"/>
              <w:snapToGrid w:val="0"/>
            </w:pPr>
            <w:r w:rsidRPr="0021242D">
              <w:t>Battery Status</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DF339F">
            <w:pPr>
              <w:pStyle w:val="TAH"/>
              <w:snapToGrid w:val="0"/>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Normal</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is operating normally and not on power.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Charging</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is currently charging.</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Charge Complete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is fully charged and still on power.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Damaged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has some problem.</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Low Battery</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is low on charge.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Not Installed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is not installed.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Unknown</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lang w:eastAsia="zh-CN"/>
              </w:rPr>
              <w:t>The battery information is not available.</w:t>
            </w:r>
          </w:p>
        </w:tc>
      </w:tr>
    </w:tbl>
    <w:p w:rsidR="00FD00E2" w:rsidRPr="0021242D" w:rsidRDefault="00FD00E2" w:rsidP="00FD00E2"/>
    <w:p w:rsidR="00DF339F" w:rsidRPr="0021242D" w:rsidRDefault="00AB3586" w:rsidP="004A0134">
      <w:pPr>
        <w:pStyle w:val="Heading5"/>
        <w:rPr>
          <w:lang w:eastAsia="zh-CN"/>
        </w:rPr>
      </w:pPr>
      <w:bookmarkStart w:id="456" w:name="_Toc418660027"/>
      <w:r>
        <w:lastRenderedPageBreak/>
        <w:t>6.6.2.2.</w:t>
      </w:r>
      <w:r w:rsidR="00DF339F" w:rsidRPr="0021242D">
        <w:rPr>
          <w:lang w:eastAsia="zh-CN"/>
        </w:rPr>
        <w:t>12</w:t>
      </w:r>
      <w:r w:rsidR="00DF339F" w:rsidRPr="0021242D">
        <w:tab/>
        <w:t>DeviceCapability</w:t>
      </w:r>
      <w:r w:rsidR="00DF339F" w:rsidRPr="0021242D">
        <w:rPr>
          <w:lang w:eastAsia="zh-CN"/>
        </w:rPr>
        <w:t>Name</w:t>
      </w:r>
      <w:r w:rsidR="00DF339F" w:rsidRPr="0021242D">
        <w:t xml:space="preserve"> </w:t>
      </w:r>
      <w:r w:rsidR="00DF339F" w:rsidRPr="0021242D">
        <w:rPr>
          <w:lang w:eastAsia="zh-CN"/>
        </w:rPr>
        <w:t>Enum</w:t>
      </w:r>
      <w:bookmarkEnd w:id="456"/>
    </w:p>
    <w:p w:rsidR="00FD00E2" w:rsidRPr="0021242D" w:rsidRDefault="00FD00E2" w:rsidP="00FD00E2">
      <w:pPr>
        <w:pStyle w:val="TH"/>
        <w:rPr>
          <w:lang w:eastAsia="zh-CN"/>
        </w:rPr>
      </w:pPr>
      <w:r w:rsidRPr="0021242D">
        <w:t xml:space="preserve">Table </w:t>
      </w:r>
      <w:r w:rsidR="00AB3586">
        <w:t>6.6.2.2.</w:t>
      </w:r>
      <w:r w:rsidRPr="0021242D">
        <w:rPr>
          <w:lang w:eastAsia="zh-CN"/>
        </w:rPr>
        <w:t>11</w:t>
      </w:r>
      <w:r w:rsidRPr="0021242D">
        <w:t>-1: Enum: DeviceCapability</w:t>
      </w:r>
      <w:r w:rsidRPr="0021242D">
        <w:rPr>
          <w:lang w:eastAsia="zh-CN"/>
        </w:rPr>
        <w:t>Name</w:t>
      </w:r>
    </w:p>
    <w:tbl>
      <w:tblPr>
        <w:tblW w:w="7901" w:type="dxa"/>
        <w:jc w:val="center"/>
        <w:tblLayout w:type="fixed"/>
        <w:tblCellMar>
          <w:left w:w="0" w:type="dxa"/>
          <w:right w:w="0" w:type="dxa"/>
        </w:tblCellMar>
        <w:tblLook w:val="0000"/>
      </w:tblPr>
      <w:tblGrid>
        <w:gridCol w:w="2594"/>
        <w:gridCol w:w="5307"/>
      </w:tblGrid>
      <w:tr w:rsidR="00DF339F" w:rsidRPr="0021242D" w:rsidTr="00FD00E2">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 xml:space="preserve">Device Capability Name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Hardware: ExternalMemory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removable card memory or storage disk.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Hardware: Display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display screen.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Hardware: Camera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camera.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Hardware: Speaker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speaker.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Tethering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device to be attached to other devices.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AudioInputEncoder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audio input encoder.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AttachedDevice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capability to allow other devices to be attached to this device.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Keyboard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keyboard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InputPeripheral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input peripheral.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OutputPeripheral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output peripheral.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USB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USB port.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SerialPort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serial port.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I/O: ParallelPort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Parallel port.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I/O: GPS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GPS capability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I/O: GNSS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GNSS capability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Connectivity: Bluetooth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Bluetooth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WLAN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WLAN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Infrared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Infrared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WCDMA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WCDMA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GPRS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GPRS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EDGE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EDGE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CDMA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CDMA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WiMAX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WiMAX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LTE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LTE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Connectivity: NFC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lang w:eastAsia="zh-CN"/>
              </w:rPr>
            </w:pPr>
            <w:r w:rsidRPr="0021242D">
              <w:rPr>
                <w:rFonts w:cs="Arial"/>
                <w:szCs w:val="18"/>
              </w:rPr>
              <w:t xml:space="preserve">Used to enable/disable the NFC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Connectivity: TD-SCDMA </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 xml:space="preserve">Used to enable/disable the TD-SCDMA connectivity </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LAN Interfaces: USB</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USB Interface</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LAN Interfaces: Wi-Fi</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Wi-Fi Radio</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LAN Interfaces: HomePlug</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HomePlug Interface</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LAN Interfaces: MoCA</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MoCA Interface</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LAN Interfaces: UPA</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UPA Interface</w:t>
            </w:r>
          </w:p>
        </w:tc>
      </w:tr>
      <w:tr w:rsidR="00DF339F" w:rsidRPr="0021242D" w:rsidTr="00FD00E2">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Hardware: SmartCardReader</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94860">
            <w:pPr>
              <w:pStyle w:val="TAL"/>
              <w:rPr>
                <w:rFonts w:cs="Arial"/>
                <w:szCs w:val="18"/>
              </w:rPr>
            </w:pPr>
            <w:r w:rsidRPr="0021242D">
              <w:rPr>
                <w:rFonts w:cs="Arial"/>
                <w:szCs w:val="18"/>
              </w:rPr>
              <w:t>Used to enable/disable the SmartCardReader</w:t>
            </w:r>
          </w:p>
        </w:tc>
      </w:tr>
    </w:tbl>
    <w:p w:rsidR="00FD00E2" w:rsidRPr="0021242D" w:rsidRDefault="00FD00E2" w:rsidP="00FD00E2"/>
    <w:p w:rsidR="00DF339F" w:rsidRPr="0021242D" w:rsidRDefault="00AB3586" w:rsidP="004A0134">
      <w:pPr>
        <w:pStyle w:val="Heading5"/>
        <w:rPr>
          <w:lang w:eastAsia="zh-CN"/>
        </w:rPr>
      </w:pPr>
      <w:bookmarkStart w:id="457" w:name="_Toc418660028"/>
      <w:r>
        <w:t>6.6.2.2.</w:t>
      </w:r>
      <w:r w:rsidR="00DF339F" w:rsidRPr="0021242D">
        <w:rPr>
          <w:lang w:eastAsia="zh-CN"/>
        </w:rPr>
        <w:t>13</w:t>
      </w:r>
      <w:r w:rsidR="00DF339F" w:rsidRPr="0021242D">
        <w:rPr>
          <w:lang w:eastAsia="zh-CN"/>
        </w:rPr>
        <w:tab/>
        <w:t>LockStatus Enum</w:t>
      </w:r>
      <w:bookmarkEnd w:id="457"/>
    </w:p>
    <w:p w:rsidR="00FD00E2" w:rsidRPr="0021242D" w:rsidRDefault="00FD00E2" w:rsidP="00FD00E2">
      <w:pPr>
        <w:pStyle w:val="TH"/>
      </w:pPr>
      <w:r w:rsidRPr="0021242D">
        <w:t xml:space="preserve">Table </w:t>
      </w:r>
      <w:r w:rsidR="00AB3586">
        <w:t>6.6.2.2.</w:t>
      </w:r>
      <w:r w:rsidR="00394860" w:rsidRPr="0021242D">
        <w:rPr>
          <w:lang w:eastAsia="zh-CN"/>
        </w:rPr>
        <w:t>13</w:t>
      </w:r>
      <w:r w:rsidRPr="0021242D">
        <w:t>-1: Enum: LockedStatus</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 xml:space="preserve">Lock Status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locked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The device is locked.</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unlocked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The device is unlocked.</w:t>
            </w:r>
          </w:p>
        </w:tc>
      </w:tr>
    </w:tbl>
    <w:p w:rsidR="00FD00E2" w:rsidRPr="0021242D" w:rsidRDefault="00FD00E2" w:rsidP="00FD00E2"/>
    <w:p w:rsidR="00DF339F" w:rsidRPr="0021242D" w:rsidRDefault="00AB3586" w:rsidP="004A0134">
      <w:pPr>
        <w:pStyle w:val="Heading5"/>
        <w:rPr>
          <w:lang w:eastAsia="zh-CN"/>
        </w:rPr>
      </w:pPr>
      <w:bookmarkStart w:id="458" w:name="_Toc418660029"/>
      <w:r>
        <w:t>6.6.2.2.</w:t>
      </w:r>
      <w:r w:rsidR="00DF339F" w:rsidRPr="0021242D">
        <w:rPr>
          <w:lang w:eastAsia="zh-CN"/>
        </w:rPr>
        <w:t>14</w:t>
      </w:r>
      <w:r w:rsidR="00DF339F" w:rsidRPr="0021242D">
        <w:tab/>
      </w:r>
      <w:r w:rsidR="00DF339F" w:rsidRPr="0021242D">
        <w:rPr>
          <w:lang w:eastAsia="zh-CN"/>
        </w:rPr>
        <w:t xml:space="preserve">Area Network Info </w:t>
      </w:r>
      <w:r w:rsidR="00DF339F" w:rsidRPr="0021242D">
        <w:t>Type</w:t>
      </w:r>
      <w:bookmarkEnd w:id="458"/>
    </w:p>
    <w:p w:rsidR="00DF339F" w:rsidRPr="0021242D" w:rsidRDefault="00DF339F" w:rsidP="00FD00E2">
      <w:pPr>
        <w:rPr>
          <w:lang w:eastAsia="zh-CN"/>
        </w:rPr>
      </w:pPr>
      <w:r w:rsidRPr="0021242D">
        <w:rPr>
          <w:lang w:eastAsia="zh-CN"/>
        </w:rPr>
        <w:t>The AreaNwkInfo is a complex type that describes the information about a M2M area network. Information includes the area network identifier, area network name, area network type, and the list of devices in the M2M Area Network.</w:t>
      </w:r>
    </w:p>
    <w:p w:rsidR="00FD00E2" w:rsidRPr="0021242D" w:rsidRDefault="00FD00E2" w:rsidP="00FD00E2">
      <w:pPr>
        <w:pStyle w:val="TH"/>
        <w:rPr>
          <w:lang w:eastAsia="zh-CN"/>
        </w:rPr>
      </w:pPr>
      <w:r w:rsidRPr="0021242D">
        <w:t xml:space="preserve">Table </w:t>
      </w:r>
      <w:r w:rsidR="00AB3586">
        <w:t>6.6.2.2.</w:t>
      </w:r>
      <w:r w:rsidRPr="0021242D">
        <w:rPr>
          <w:lang w:eastAsia="zh-CN"/>
        </w:rPr>
        <w:t>14</w:t>
      </w:r>
      <w:r w:rsidRPr="0021242D">
        <w:t>-1: Type: AreaNwkInfo</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areaNwkId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unique area network identifier.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areaNwkName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ko-KR"/>
              </w:rPr>
            </w:pPr>
            <w:r w:rsidRPr="0021242D">
              <w:rPr>
                <w:lang w:eastAsia="zh-CN"/>
              </w:rPr>
              <w:t>The Area Network name.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areaNwkType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ko-KR"/>
              </w:rPr>
            </w:pPr>
            <w:r w:rsidRPr="0021242D">
              <w:rPr>
                <w:lang w:eastAsia="zh-CN"/>
              </w:rPr>
              <w:t>The areaNwkType is an implementation-chosen string that indicates the type of M2M Area Network.</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listOfDevices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 xml:space="preserve">Indicates the list of devices in the M2M Area Network. Type AreaNwkDevice, see </w:t>
            </w:r>
            <w:r w:rsidR="00AB3586">
              <w:t>6.6.2.2.</w:t>
            </w:r>
            <w:r w:rsidRPr="0021242D">
              <w:rPr>
                <w:lang w:eastAsia="zh-CN"/>
              </w:rPr>
              <w:t>15</w:t>
            </w:r>
            <w:r w:rsidRPr="0021242D">
              <w:rPr>
                <w:lang w:eastAsia="ko-KR"/>
              </w:rPr>
              <w:t>.</w:t>
            </w:r>
            <w:r w:rsidRPr="0021242D">
              <w:rPr>
                <w:lang w:eastAsia="zh-CN"/>
              </w:rPr>
              <w:t xml:space="preserve"> From listOfDevices, the topology of the area network can be discovered and retrieved.</w:t>
            </w:r>
          </w:p>
        </w:tc>
      </w:tr>
    </w:tbl>
    <w:p w:rsidR="00FD00E2" w:rsidRPr="0021242D" w:rsidRDefault="00FD00E2" w:rsidP="00FD00E2"/>
    <w:p w:rsidR="00DF339F" w:rsidRPr="0021242D" w:rsidRDefault="00AB3586" w:rsidP="004A0134">
      <w:pPr>
        <w:pStyle w:val="Heading5"/>
        <w:rPr>
          <w:lang w:eastAsia="zh-CN"/>
        </w:rPr>
      </w:pPr>
      <w:bookmarkStart w:id="459" w:name="_Toc418660030"/>
      <w:r>
        <w:lastRenderedPageBreak/>
        <w:t>6.6.2.2.</w:t>
      </w:r>
      <w:r w:rsidR="00DF339F" w:rsidRPr="0021242D">
        <w:rPr>
          <w:lang w:eastAsia="zh-CN"/>
        </w:rPr>
        <w:t>15</w:t>
      </w:r>
      <w:r w:rsidR="00DF339F" w:rsidRPr="0021242D">
        <w:tab/>
      </w:r>
      <w:r w:rsidR="00DF339F" w:rsidRPr="0021242D">
        <w:rPr>
          <w:lang w:eastAsia="zh-CN"/>
        </w:rPr>
        <w:t xml:space="preserve">Area Network Device </w:t>
      </w:r>
      <w:r w:rsidR="00DF339F" w:rsidRPr="0021242D">
        <w:t>Type</w:t>
      </w:r>
      <w:bookmarkEnd w:id="459"/>
    </w:p>
    <w:p w:rsidR="00DF339F" w:rsidRPr="0021242D" w:rsidRDefault="00DF339F" w:rsidP="00FD00E2">
      <w:pPr>
        <w:rPr>
          <w:lang w:eastAsia="zh-CN"/>
        </w:rPr>
      </w:pPr>
      <w:r w:rsidRPr="0021242D">
        <w:rPr>
          <w:lang w:eastAsia="zh-CN"/>
        </w:rPr>
        <w:t>The AreaNwkDevice is a complex type that describes the device information for a device in the context of a M2M Area Network. Information includes the device identifier, area network identifier and the area network device specific information.</w:t>
      </w:r>
    </w:p>
    <w:p w:rsidR="00FD00E2" w:rsidRPr="0021242D" w:rsidRDefault="00FD00E2" w:rsidP="00FD00E2">
      <w:pPr>
        <w:pStyle w:val="TH"/>
        <w:rPr>
          <w:lang w:eastAsia="zh-CN"/>
        </w:rPr>
      </w:pPr>
      <w:r w:rsidRPr="0021242D">
        <w:t xml:space="preserve">Table </w:t>
      </w:r>
      <w:r w:rsidR="00AB3586">
        <w:t>6.6.2.2.</w:t>
      </w:r>
      <w:r w:rsidRPr="0021242D">
        <w:rPr>
          <w:lang w:eastAsia="zh-CN"/>
        </w:rPr>
        <w:t>15</w:t>
      </w:r>
      <w:r w:rsidRPr="0021242D">
        <w:t>-1: Type: AreaNwkDevice</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ko-KR"/>
              </w:rPr>
              <w:t>device</w:t>
            </w:r>
            <w:r w:rsidRPr="0021242D">
              <w:rPr>
                <w:lang w:eastAsia="zh-CN"/>
              </w:rPr>
              <w:t>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areaNwkDeviceInfo</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 xml:space="preserve">The area network device information. Type AreaNwkDeviceInfo, see </w:t>
            </w:r>
            <w:r w:rsidR="00AB3586">
              <w:t>6.6.2.2.</w:t>
            </w:r>
            <w:r w:rsidRPr="0021242D">
              <w:rPr>
                <w:lang w:eastAsia="zh-CN"/>
              </w:rPr>
              <w:t>16</w:t>
            </w:r>
            <w:r w:rsidRPr="0021242D">
              <w:rPr>
                <w:lang w:eastAsia="ko-KR"/>
              </w:rPr>
              <w:t>.</w:t>
            </w:r>
          </w:p>
        </w:tc>
      </w:tr>
    </w:tbl>
    <w:p w:rsidR="00FD00E2" w:rsidRPr="0021242D" w:rsidRDefault="00FD00E2" w:rsidP="00FD00E2"/>
    <w:p w:rsidR="00DF339F" w:rsidRPr="0021242D" w:rsidRDefault="00AB3586" w:rsidP="004A0134">
      <w:pPr>
        <w:pStyle w:val="Heading5"/>
        <w:rPr>
          <w:lang w:eastAsia="zh-CN"/>
        </w:rPr>
      </w:pPr>
      <w:bookmarkStart w:id="460" w:name="_Toc418660031"/>
      <w:r>
        <w:t>6.6.2.2.</w:t>
      </w:r>
      <w:r w:rsidR="00DF339F" w:rsidRPr="0021242D">
        <w:rPr>
          <w:lang w:eastAsia="zh-CN"/>
        </w:rPr>
        <w:t>16</w:t>
      </w:r>
      <w:r w:rsidR="00DF339F" w:rsidRPr="0021242D">
        <w:tab/>
      </w:r>
      <w:r w:rsidR="00DF339F" w:rsidRPr="0021242D">
        <w:rPr>
          <w:lang w:eastAsia="zh-CN"/>
        </w:rPr>
        <w:t xml:space="preserve">Area Network Device Info </w:t>
      </w:r>
      <w:r w:rsidR="00DF339F" w:rsidRPr="0021242D">
        <w:t>Type</w:t>
      </w:r>
      <w:bookmarkEnd w:id="460"/>
    </w:p>
    <w:p w:rsidR="00DF339F" w:rsidRPr="0021242D" w:rsidRDefault="00DF339F" w:rsidP="00FD00E2">
      <w:pPr>
        <w:rPr>
          <w:lang w:eastAsia="zh-CN"/>
        </w:rPr>
      </w:pPr>
      <w:r w:rsidRPr="0021242D">
        <w:rPr>
          <w:lang w:eastAsia="zh-CN"/>
        </w:rPr>
        <w:t>The AreaNwkDeviceInfo is a complex type that describes information about the device in the context of the M2M Area Network. Information includes the type of device, the interval of time between two sleep cycles, the time duration of each sleep cycle, the status of the device and any neighbor devices.</w:t>
      </w:r>
    </w:p>
    <w:p w:rsidR="00FD00E2" w:rsidRPr="0021242D" w:rsidRDefault="00FD00E2" w:rsidP="00FD00E2">
      <w:pPr>
        <w:pStyle w:val="TH"/>
        <w:rPr>
          <w:lang w:eastAsia="zh-CN"/>
        </w:rPr>
      </w:pPr>
      <w:r w:rsidRPr="0021242D">
        <w:t xml:space="preserve">Table </w:t>
      </w:r>
      <w:r w:rsidR="00AB3586">
        <w:t>6.6.2.2.</w:t>
      </w:r>
      <w:r w:rsidRPr="0021242D">
        <w:rPr>
          <w:lang w:eastAsia="zh-CN"/>
        </w:rPr>
        <w:t>16</w:t>
      </w:r>
      <w:r w:rsidRPr="0021242D">
        <w:t>-1: Type: AreaNwkDeviceInfo</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deviceType</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type (e.g. cell phone, photo frame, smart meter) or product class (e.g. X-series) of the device.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sleepInterval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interval between two sleep cycles.</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sleepDuration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time duration of each sleep cycle.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The status of the device (sleeping or waked up).</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listOfNeighbors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Indicates the neighbour devices of the same area network. When modified, the connection relationship of the devices shall be modified accordingly.</w:t>
            </w:r>
          </w:p>
        </w:tc>
      </w:tr>
    </w:tbl>
    <w:p w:rsidR="00FD00E2" w:rsidRPr="0021242D" w:rsidRDefault="00FD00E2" w:rsidP="00FD00E2"/>
    <w:p w:rsidR="00DF339F" w:rsidRPr="0021242D" w:rsidRDefault="00AB3586" w:rsidP="004A0134">
      <w:pPr>
        <w:pStyle w:val="Heading5"/>
        <w:rPr>
          <w:lang w:eastAsia="zh-CN"/>
        </w:rPr>
      </w:pPr>
      <w:bookmarkStart w:id="461" w:name="_Toc418660032"/>
      <w:r>
        <w:t>6.6.2.2.</w:t>
      </w:r>
      <w:r w:rsidR="00DF339F" w:rsidRPr="0021242D">
        <w:rPr>
          <w:lang w:eastAsia="zh-CN"/>
        </w:rPr>
        <w:t>17</w:t>
      </w:r>
      <w:r w:rsidR="00DF339F" w:rsidRPr="0021242D">
        <w:tab/>
      </w:r>
      <w:r w:rsidR="00DF339F" w:rsidRPr="0021242D">
        <w:rPr>
          <w:lang w:eastAsia="zh-CN"/>
        </w:rPr>
        <w:t>L</w:t>
      </w:r>
      <w:r w:rsidR="00DF339F" w:rsidRPr="0021242D">
        <w:rPr>
          <w:lang w:eastAsia="ko-KR"/>
        </w:rPr>
        <w:t>ogTypeId</w:t>
      </w:r>
      <w:r w:rsidR="00DF339F" w:rsidRPr="0021242D">
        <w:rPr>
          <w:lang w:eastAsia="zh-CN"/>
        </w:rPr>
        <w:t xml:space="preserve"> Enum</w:t>
      </w:r>
      <w:bookmarkEnd w:id="461"/>
    </w:p>
    <w:p w:rsidR="00FD00E2" w:rsidRPr="0021242D" w:rsidRDefault="00FD00E2" w:rsidP="00FD00E2">
      <w:pPr>
        <w:pStyle w:val="TH"/>
      </w:pPr>
      <w:r w:rsidRPr="0021242D">
        <w:t xml:space="preserve">Table </w:t>
      </w:r>
      <w:r w:rsidR="00AB3586">
        <w:t>6.6.2.2.</w:t>
      </w:r>
      <w:r w:rsidRPr="0021242D">
        <w:rPr>
          <w:lang w:eastAsia="zh-CN"/>
        </w:rPr>
        <w:t>1</w:t>
      </w:r>
      <w:r w:rsidRPr="0021242D">
        <w:t xml:space="preserve">7-1: Enum: </w:t>
      </w:r>
      <w:r w:rsidRPr="0021242D">
        <w:rPr>
          <w:lang w:eastAsia="zh-CN"/>
        </w:rPr>
        <w:t>L</w:t>
      </w:r>
      <w:r w:rsidRPr="0021242D">
        <w:t>ogTypeId</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FD00E2">
            <w:pPr>
              <w:pStyle w:val="TAH"/>
            </w:pPr>
            <w:r w:rsidRPr="0021242D">
              <w:rPr>
                <w:lang w:eastAsia="zh-CN"/>
              </w:rPr>
              <w:t>L</w:t>
            </w:r>
            <w:r w:rsidRPr="0021242D">
              <w:t xml:space="preserve">ogTypeId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D00E2">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system</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System</w:t>
            </w:r>
            <w:r w:rsidRPr="0021242D">
              <w:rPr>
                <w:lang w:eastAsia="zh-CN"/>
              </w:rPr>
              <w:t xml:space="preserve"> log</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security</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rPr>
                <w:lang w:eastAsia="zh-CN"/>
              </w:rPr>
              <w:t>Security log</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event</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Event</w:t>
            </w:r>
            <w:r w:rsidRPr="0021242D">
              <w:rPr>
                <w:lang w:eastAsia="zh-CN"/>
              </w:rPr>
              <w:t xml:space="preserve"> log</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trace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Trace</w:t>
            </w:r>
            <w:r w:rsidRPr="0021242D">
              <w:rPr>
                <w:lang w:eastAsia="zh-CN"/>
              </w:rPr>
              <w:t xml:space="preserve"> log</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pPr>
            <w:r w:rsidRPr="0021242D">
              <w:t>panic</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D00E2">
            <w:pPr>
              <w:pStyle w:val="TAL"/>
              <w:rPr>
                <w:lang w:eastAsia="zh-CN"/>
              </w:rPr>
            </w:pPr>
            <w:r w:rsidRPr="0021242D">
              <w:t>Panic</w:t>
            </w:r>
            <w:r w:rsidRPr="0021242D">
              <w:rPr>
                <w:lang w:eastAsia="zh-CN"/>
              </w:rPr>
              <w:t xml:space="preserve"> log</w:t>
            </w:r>
          </w:p>
        </w:tc>
      </w:tr>
    </w:tbl>
    <w:p w:rsidR="00FD00E2" w:rsidRPr="0021242D" w:rsidRDefault="00FD00E2" w:rsidP="00FD00E2"/>
    <w:p w:rsidR="00DF339F" w:rsidRPr="0021242D" w:rsidRDefault="00AB3586" w:rsidP="004A0134">
      <w:pPr>
        <w:pStyle w:val="Heading5"/>
        <w:rPr>
          <w:lang w:eastAsia="zh-CN"/>
        </w:rPr>
      </w:pPr>
      <w:bookmarkStart w:id="462" w:name="_Toc418660033"/>
      <w:r>
        <w:t>6.6.2.2.</w:t>
      </w:r>
      <w:r w:rsidR="00DF339F" w:rsidRPr="0021242D">
        <w:rPr>
          <w:lang w:eastAsia="zh-CN"/>
        </w:rPr>
        <w:t>18</w:t>
      </w:r>
      <w:r w:rsidR="00DF339F" w:rsidRPr="0021242D">
        <w:tab/>
      </w:r>
      <w:r w:rsidR="00DF339F" w:rsidRPr="0021242D">
        <w:rPr>
          <w:lang w:eastAsia="zh-CN"/>
        </w:rPr>
        <w:t>L</w:t>
      </w:r>
      <w:r w:rsidR="00DF339F" w:rsidRPr="0021242D">
        <w:rPr>
          <w:lang w:eastAsia="ko-KR"/>
        </w:rPr>
        <w:t>ogStatus</w:t>
      </w:r>
      <w:r w:rsidR="00DF339F" w:rsidRPr="0021242D">
        <w:rPr>
          <w:lang w:eastAsia="zh-CN"/>
        </w:rPr>
        <w:t xml:space="preserve"> Enum</w:t>
      </w:r>
      <w:bookmarkEnd w:id="462"/>
    </w:p>
    <w:p w:rsidR="00F95DDB" w:rsidRPr="0021242D" w:rsidRDefault="00F95DDB" w:rsidP="00F95DDB">
      <w:pPr>
        <w:pStyle w:val="TH"/>
        <w:rPr>
          <w:lang w:eastAsia="zh-CN"/>
        </w:rPr>
      </w:pPr>
      <w:r w:rsidRPr="0021242D">
        <w:t xml:space="preserve">Table </w:t>
      </w:r>
      <w:r w:rsidR="00AB3586">
        <w:t>6.6.2.2.</w:t>
      </w:r>
      <w:r w:rsidRPr="0021242D">
        <w:rPr>
          <w:lang w:eastAsia="zh-CN"/>
        </w:rPr>
        <w:t>18</w:t>
      </w:r>
      <w:r w:rsidRPr="0021242D">
        <w:t xml:space="preserve">-1: Enum: </w:t>
      </w:r>
      <w:r w:rsidRPr="0021242D">
        <w:rPr>
          <w:lang w:eastAsia="zh-CN"/>
        </w:rPr>
        <w:t>L</w:t>
      </w:r>
      <w:r w:rsidRPr="0021242D">
        <w:t>ogStatus</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rPr>
                <w:lang w:eastAsia="zh-CN"/>
              </w:rPr>
              <w:t>L</w:t>
            </w:r>
            <w:r w:rsidRPr="0021242D">
              <w:t xml:space="preserve">ogStatus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95DDB">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Started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the logging activity is started</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Stopped</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the logging activity is stopped</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Unknown</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the current status of the logging activity is unknown.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NotPresent</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the log data is not present and the logData attribute shall be ignored.</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Error</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error conditions for the logging activities, and the logging is stopped.</w:t>
            </w:r>
          </w:p>
        </w:tc>
      </w:tr>
    </w:tbl>
    <w:p w:rsidR="00F95DDB" w:rsidRPr="0021242D" w:rsidRDefault="00F95DDB" w:rsidP="00F95DDB"/>
    <w:p w:rsidR="00DF339F" w:rsidRPr="0021242D" w:rsidRDefault="00AB3586" w:rsidP="004A0134">
      <w:pPr>
        <w:pStyle w:val="Heading5"/>
      </w:pPr>
      <w:bookmarkStart w:id="463" w:name="_Toc418660034"/>
      <w:r>
        <w:t>6.6.2.2.</w:t>
      </w:r>
      <w:r w:rsidR="00DF339F" w:rsidRPr="0021242D">
        <w:rPr>
          <w:lang w:eastAsia="zh-CN"/>
        </w:rPr>
        <w:t>19</w:t>
      </w:r>
      <w:r w:rsidR="00DF339F" w:rsidRPr="0021242D">
        <w:tab/>
      </w:r>
      <w:r w:rsidR="00DF339F" w:rsidRPr="0021242D">
        <w:rPr>
          <w:lang w:eastAsia="zh-CN"/>
        </w:rPr>
        <w:t>LogInfo</w:t>
      </w:r>
      <w:r w:rsidR="00DF339F" w:rsidRPr="0021242D">
        <w:t xml:space="preserve"> Type</w:t>
      </w:r>
      <w:bookmarkEnd w:id="463"/>
    </w:p>
    <w:p w:rsidR="00DF339F" w:rsidRPr="0021242D" w:rsidRDefault="00DF339F" w:rsidP="00F95DDB">
      <w:pPr>
        <w:rPr>
          <w:lang w:eastAsia="zh-CN"/>
        </w:rPr>
      </w:pPr>
      <w:r w:rsidRPr="0021242D">
        <w:rPr>
          <w:lang w:eastAsia="zh-CN"/>
        </w:rPr>
        <w:t xml:space="preserve">The LogInfo is a complex type that describes </w:t>
      </w:r>
      <w:r w:rsidRPr="0021242D">
        <w:rPr>
          <w:rFonts w:eastAsia="Arial Unicode MS"/>
          <w:szCs w:val="21"/>
          <w:lang w:eastAsia="zh-CN"/>
        </w:rPr>
        <w:t>t</w:t>
      </w:r>
      <w:r w:rsidRPr="0021242D">
        <w:rPr>
          <w:rFonts w:eastAsia="Arial Unicode MS"/>
          <w:szCs w:val="21"/>
          <w:lang w:eastAsia="ko-KR"/>
        </w:rPr>
        <w:t xml:space="preserve">he </w:t>
      </w:r>
      <w:r w:rsidRPr="0021242D">
        <w:rPr>
          <w:rFonts w:eastAsia="Arial Unicode MS"/>
          <w:szCs w:val="21"/>
          <w:lang w:eastAsia="zh-CN"/>
        </w:rPr>
        <w:t xml:space="preserve">log type, </w:t>
      </w:r>
      <w:r w:rsidRPr="0021242D">
        <w:rPr>
          <w:rFonts w:eastAsia="Arial Unicode MS"/>
          <w:lang w:eastAsia="zh-CN"/>
        </w:rPr>
        <w:t>diagnostic data, log action status</w:t>
      </w:r>
      <w:r w:rsidRPr="0021242D">
        <w:rPr>
          <w:lang w:eastAsia="zh-CN"/>
        </w:rPr>
        <w:t>.</w:t>
      </w:r>
    </w:p>
    <w:p w:rsidR="00F95DDB" w:rsidRPr="0021242D" w:rsidRDefault="00F95DDB" w:rsidP="00F95DDB">
      <w:pPr>
        <w:pStyle w:val="TH"/>
        <w:rPr>
          <w:lang w:eastAsia="zh-CN"/>
        </w:rPr>
      </w:pPr>
      <w:r w:rsidRPr="0021242D">
        <w:lastRenderedPageBreak/>
        <w:t xml:space="preserve">Table </w:t>
      </w:r>
      <w:r w:rsidR="00AB3586">
        <w:t>6.6.2.2.</w:t>
      </w:r>
      <w:r w:rsidRPr="0021242D">
        <w:rPr>
          <w:lang w:eastAsia="zh-CN"/>
        </w:rPr>
        <w:t>19</w:t>
      </w:r>
      <w:r w:rsidRPr="0021242D">
        <w:t>-1: Type: Log</w:t>
      </w:r>
      <w:r w:rsidRPr="0021242D">
        <w:rPr>
          <w:lang w:eastAsia="zh-CN"/>
        </w:rPr>
        <w:t>Info</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95DDB">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ko-KR"/>
              </w:rPr>
              <w:t>logTypeId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The type of the log. E.g. security log, system log.</w:t>
            </w:r>
          </w:p>
          <w:p w:rsidR="00DF339F" w:rsidRPr="0021242D" w:rsidRDefault="00DF339F" w:rsidP="00F95DDB">
            <w:pPr>
              <w:pStyle w:val="TAL"/>
              <w:rPr>
                <w:lang w:eastAsia="zh-CN"/>
              </w:rPr>
            </w:pPr>
            <w:r w:rsidRPr="0021242D">
              <w:rPr>
                <w:lang w:eastAsia="zh-CN"/>
              </w:rPr>
              <w:t xml:space="preserve">Enum LogTypeId, see </w:t>
            </w:r>
            <w:r w:rsidR="00AB3586">
              <w:rPr>
                <w:lang w:eastAsia="zh-CN"/>
              </w:rPr>
              <w:t>6.6.2.2.</w:t>
            </w:r>
            <w:r w:rsidRPr="0021242D">
              <w:rPr>
                <w:lang w:eastAsia="zh-CN"/>
              </w:rPr>
              <w:t>17.</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logData</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Diagnostic data logged upon event of interests defined by the diagnostic function.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logActionStatus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Indicates the status of the Action. E.g. Started, Stopped.</w:t>
            </w:r>
          </w:p>
          <w:p w:rsidR="00DF339F" w:rsidRPr="0021242D" w:rsidRDefault="00DF339F" w:rsidP="00F95DDB">
            <w:pPr>
              <w:pStyle w:val="TAL"/>
              <w:rPr>
                <w:lang w:eastAsia="zh-CN"/>
              </w:rPr>
            </w:pPr>
            <w:r w:rsidRPr="0021242D">
              <w:rPr>
                <w:lang w:eastAsia="zh-CN"/>
              </w:rPr>
              <w:t>Enum</w:t>
            </w:r>
            <w:r w:rsidRPr="0021242D">
              <w:rPr>
                <w:lang w:eastAsia="ko-KR"/>
              </w:rPr>
              <w:t xml:space="preserve"> </w:t>
            </w:r>
            <w:r w:rsidRPr="0021242D">
              <w:rPr>
                <w:lang w:eastAsia="zh-CN"/>
              </w:rPr>
              <w:t xml:space="preserve">LogStatus, see </w:t>
            </w:r>
            <w:r w:rsidR="00AB3586">
              <w:rPr>
                <w:lang w:eastAsia="zh-CN"/>
              </w:rPr>
              <w:t>6.6.2.2.</w:t>
            </w:r>
            <w:r w:rsidRPr="0021242D">
              <w:rPr>
                <w:lang w:eastAsia="zh-CN"/>
              </w:rPr>
              <w:t>18.</w:t>
            </w:r>
          </w:p>
        </w:tc>
      </w:tr>
    </w:tbl>
    <w:p w:rsidR="00F95DDB" w:rsidRPr="0021242D" w:rsidRDefault="00F95DDB" w:rsidP="00F95DDB"/>
    <w:p w:rsidR="00DF339F" w:rsidRPr="0021242D" w:rsidRDefault="00AB3586" w:rsidP="004A0134">
      <w:pPr>
        <w:pStyle w:val="Heading5"/>
      </w:pPr>
      <w:bookmarkStart w:id="464" w:name="_Toc418660035"/>
      <w:r>
        <w:t>6.6.2.2.</w:t>
      </w:r>
      <w:r w:rsidR="00DF339F" w:rsidRPr="0021242D">
        <w:rPr>
          <w:lang w:eastAsia="zh-CN"/>
        </w:rPr>
        <w:t>20</w:t>
      </w:r>
      <w:r w:rsidR="00DF339F" w:rsidRPr="0021242D">
        <w:tab/>
        <w:t>TroubleshootingReport Type</w:t>
      </w:r>
      <w:bookmarkEnd w:id="464"/>
    </w:p>
    <w:p w:rsidR="00DF339F" w:rsidRPr="0021242D" w:rsidRDefault="00DF339F" w:rsidP="00F95DDB">
      <w:r w:rsidRPr="0021242D">
        <w:t xml:space="preserve">The </w:t>
      </w:r>
      <w:r w:rsidRPr="0021242D">
        <w:rPr>
          <w:lang w:eastAsia="zh-CN"/>
        </w:rPr>
        <w:t>T</w:t>
      </w:r>
      <w:r w:rsidRPr="0021242D">
        <w:rPr>
          <w:lang w:eastAsia="ko-KR"/>
        </w:rPr>
        <w:t>roubleshootingReport</w:t>
      </w:r>
      <w:r w:rsidRPr="0021242D">
        <w:t xml:space="preserve"> is complex type that defines the current state</w:t>
      </w:r>
      <w:r w:rsidRPr="0021242D">
        <w:rPr>
          <w:lang w:eastAsia="zh-CN"/>
        </w:rPr>
        <w:t xml:space="preserve"> </w:t>
      </w:r>
      <w:r w:rsidRPr="0021242D">
        <w:t>of a</w:t>
      </w:r>
      <w:r w:rsidRPr="0021242D">
        <w:rPr>
          <w:lang w:eastAsia="zh-CN"/>
        </w:rPr>
        <w:t xml:space="preserve"> t</w:t>
      </w:r>
      <w:r w:rsidRPr="0021242D">
        <w:rPr>
          <w:lang w:eastAsia="ko-KR"/>
        </w:rPr>
        <w:t>roubleshooting</w:t>
      </w:r>
      <w:r w:rsidRPr="0021242D">
        <w:t xml:space="preserve"> operation</w:t>
      </w:r>
      <w:r w:rsidRPr="0021242D">
        <w:rPr>
          <w:lang w:eastAsia="zh-CN"/>
        </w:rPr>
        <w:t xml:space="preserve"> for a specific device</w:t>
      </w:r>
      <w:r w:rsidRPr="0021242D">
        <w:t xml:space="preserve">. </w:t>
      </w:r>
    </w:p>
    <w:p w:rsidR="00F95DDB" w:rsidRPr="0021242D" w:rsidRDefault="00F95DDB" w:rsidP="00F95DDB">
      <w:pPr>
        <w:pStyle w:val="TH"/>
      </w:pPr>
      <w:r w:rsidRPr="0021242D">
        <w:t xml:space="preserve">Table </w:t>
      </w:r>
      <w:r w:rsidR="00AB3586">
        <w:t>6.6.2.2.</w:t>
      </w:r>
      <w:r w:rsidRPr="0021242D">
        <w:rPr>
          <w:lang w:eastAsia="zh-CN"/>
        </w:rPr>
        <w:t>20</w:t>
      </w:r>
      <w:r w:rsidRPr="0021242D">
        <w:t>-1: Type: TroubleshootingReport</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95DDB">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groupId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The group identifier.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deviceId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rPr>
                <w:lang w:eastAsia="zh-CN"/>
              </w:rPr>
              <w:t>o</w:t>
            </w:r>
            <w:r w:rsidRPr="0021242D">
              <w:t>peration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t xml:space="preserve">The </w:t>
            </w:r>
            <w:r w:rsidRPr="0021242D">
              <w:rPr>
                <w:lang w:eastAsia="zh-CN"/>
              </w:rPr>
              <w:t>t</w:t>
            </w:r>
            <w:r w:rsidRPr="0021242D">
              <w:rPr>
                <w:lang w:eastAsia="ko-KR"/>
              </w:rPr>
              <w:t>roubleshooting</w:t>
            </w:r>
            <w:r w:rsidRPr="0021242D">
              <w:t xml:space="preserve"> operation.(e.g. rebootDevice,</w:t>
            </w:r>
            <w:r w:rsidRPr="0021242D">
              <w:rPr>
                <w:lang w:eastAsia="zh-CN"/>
              </w:rPr>
              <w:t xml:space="preserve"> resetDevice, uploadDeviceLog</w:t>
            </w:r>
            <w:r w:rsidRPr="0021242D">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t>operationResult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 xml:space="preserve">The </w:t>
            </w:r>
            <w:r w:rsidRPr="0021242D">
              <w:rPr>
                <w:lang w:eastAsia="zh-CN"/>
              </w:rPr>
              <w:t>t</w:t>
            </w:r>
            <w:r w:rsidRPr="0021242D">
              <w:rPr>
                <w:lang w:eastAsia="ko-KR"/>
              </w:rPr>
              <w:t>roubleshooting</w:t>
            </w:r>
            <w:r w:rsidRPr="0021242D">
              <w:rPr>
                <w:lang w:eastAsia="zh-CN"/>
              </w:rPr>
              <w:t xml:space="preserve"> operation execution result. </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operationStatus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t xml:space="preserve">The </w:t>
            </w:r>
            <w:r w:rsidRPr="0021242D">
              <w:rPr>
                <w:lang w:eastAsia="zh-CN"/>
              </w:rPr>
              <w:t>t</w:t>
            </w:r>
            <w:r w:rsidRPr="0021242D">
              <w:rPr>
                <w:lang w:eastAsia="ko-KR"/>
              </w:rPr>
              <w:t>roubleshooting</w:t>
            </w:r>
            <w:r w:rsidRPr="0021242D">
              <w:rPr>
                <w:lang w:eastAsia="zh-CN"/>
              </w:rPr>
              <w:t xml:space="preserve"> operation execution status. It can be Initiated, Started, Finished, Cancelling, or Cancelled.</w:t>
            </w:r>
          </w:p>
        </w:tc>
      </w:tr>
    </w:tbl>
    <w:p w:rsidR="00F95DDB" w:rsidRPr="0021242D" w:rsidRDefault="00F95DDB" w:rsidP="00F95DDB"/>
    <w:p w:rsidR="00DF339F" w:rsidRPr="0021242D" w:rsidRDefault="00AB3586" w:rsidP="004A0134">
      <w:pPr>
        <w:pStyle w:val="Heading5"/>
      </w:pPr>
      <w:bookmarkStart w:id="465" w:name="_Toc418660036"/>
      <w:r>
        <w:t>6.6.2.2.</w:t>
      </w:r>
      <w:r w:rsidR="00DF339F" w:rsidRPr="0021242D">
        <w:rPr>
          <w:lang w:eastAsia="zh-CN"/>
        </w:rPr>
        <w:t>21</w:t>
      </w:r>
      <w:r w:rsidR="00DF339F" w:rsidRPr="0021242D">
        <w:tab/>
      </w:r>
      <w:r w:rsidR="00DF339F" w:rsidRPr="0021242D">
        <w:rPr>
          <w:lang w:eastAsia="zh-CN"/>
        </w:rPr>
        <w:t>Log</w:t>
      </w:r>
      <w:r w:rsidR="00DF339F" w:rsidRPr="0021242D">
        <w:t xml:space="preserve"> Type</w:t>
      </w:r>
      <w:bookmarkEnd w:id="465"/>
    </w:p>
    <w:p w:rsidR="00DF339F" w:rsidRPr="0021242D" w:rsidRDefault="00DF339F" w:rsidP="00F95DDB">
      <w:pPr>
        <w:rPr>
          <w:lang w:eastAsia="zh-CN"/>
        </w:rPr>
      </w:pPr>
      <w:r w:rsidRPr="0021242D">
        <w:rPr>
          <w:lang w:eastAsia="zh-CN"/>
        </w:rPr>
        <w:t xml:space="preserve">The Log is a complex type that describes </w:t>
      </w:r>
      <w:r w:rsidRPr="0021242D">
        <w:rPr>
          <w:rFonts w:eastAsia="Arial Unicode MS"/>
          <w:szCs w:val="21"/>
          <w:lang w:eastAsia="zh-CN"/>
        </w:rPr>
        <w:t>t</w:t>
      </w:r>
      <w:r w:rsidRPr="0021242D">
        <w:rPr>
          <w:rFonts w:eastAsia="Arial Unicode MS"/>
          <w:szCs w:val="21"/>
          <w:lang w:eastAsia="ko-KR"/>
        </w:rPr>
        <w:t xml:space="preserve">he </w:t>
      </w:r>
      <w:r w:rsidRPr="0021242D">
        <w:rPr>
          <w:rFonts w:eastAsia="Arial Unicode MS"/>
          <w:szCs w:val="21"/>
          <w:lang w:eastAsia="zh-CN"/>
        </w:rPr>
        <w:t>log information, log URL</w:t>
      </w:r>
      <w:r w:rsidRPr="0021242D">
        <w:rPr>
          <w:lang w:eastAsia="zh-CN"/>
        </w:rPr>
        <w:t>.</w:t>
      </w:r>
    </w:p>
    <w:p w:rsidR="00F95DDB" w:rsidRPr="0021242D" w:rsidRDefault="00F95DDB" w:rsidP="00F95DDB">
      <w:pPr>
        <w:pStyle w:val="TH"/>
        <w:rPr>
          <w:lang w:eastAsia="zh-CN"/>
        </w:rPr>
      </w:pPr>
      <w:r w:rsidRPr="0021242D">
        <w:t xml:space="preserve">Table </w:t>
      </w:r>
      <w:r w:rsidR="00AB3586">
        <w:t>6.6.2.2.</w:t>
      </w:r>
      <w:r w:rsidRPr="0021242D">
        <w:rPr>
          <w:lang w:eastAsia="zh-CN"/>
        </w:rPr>
        <w:t>21</w:t>
      </w:r>
      <w:r w:rsidRPr="0021242D">
        <w:t>-1: Type: Log</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F95DDB">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F95DDB">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ko-KR"/>
              </w:rPr>
              <w:t>log</w:t>
            </w:r>
            <w:r w:rsidRPr="0021242D">
              <w:rPr>
                <w:lang w:eastAsia="zh-CN"/>
              </w:rPr>
              <w:t>Info</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zh-CN"/>
              </w:rPr>
              <w:t xml:space="preserve">The log information. Type LogInfo, see </w:t>
            </w:r>
            <w:r w:rsidR="00AB3586">
              <w:rPr>
                <w:lang w:eastAsia="zh-CN"/>
              </w:rPr>
              <w:t>6.6.2.2.</w:t>
            </w:r>
            <w:r w:rsidRPr="0021242D">
              <w:rPr>
                <w:lang w:eastAsia="zh-CN"/>
              </w:rPr>
              <w:t>19.</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ko-KR"/>
              </w:rPr>
              <w:t>logURL</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95DDB">
            <w:pPr>
              <w:pStyle w:val="TAL"/>
              <w:rPr>
                <w:lang w:eastAsia="zh-CN"/>
              </w:rPr>
            </w:pPr>
            <w:r w:rsidRPr="0021242D">
              <w:rPr>
                <w:lang w:eastAsia="ko-KR"/>
              </w:rPr>
              <w:t xml:space="preserve">The URL from which the log can be </w:t>
            </w:r>
            <w:r w:rsidRPr="0021242D">
              <w:rPr>
                <w:lang w:eastAsia="zh-CN"/>
              </w:rPr>
              <w:t>accessed</w:t>
            </w:r>
            <w:r w:rsidRPr="0021242D">
              <w:rPr>
                <w:lang w:eastAsia="ko-KR"/>
              </w:rPr>
              <w:t>.</w:t>
            </w:r>
          </w:p>
        </w:tc>
      </w:tr>
    </w:tbl>
    <w:p w:rsidR="00F95DDB" w:rsidRPr="0021242D" w:rsidRDefault="00F95DDB" w:rsidP="00F95DDB"/>
    <w:p w:rsidR="00DF339F" w:rsidRPr="0021242D" w:rsidRDefault="00AB3586" w:rsidP="004A0134">
      <w:pPr>
        <w:pStyle w:val="Heading5"/>
      </w:pPr>
      <w:bookmarkStart w:id="466" w:name="_Toc418660037"/>
      <w:r>
        <w:t>6.6.2.2.</w:t>
      </w:r>
      <w:r w:rsidR="00DF339F" w:rsidRPr="0021242D">
        <w:t>2</w:t>
      </w:r>
      <w:r w:rsidR="00DF339F" w:rsidRPr="0021242D">
        <w:rPr>
          <w:lang w:eastAsia="zh-CN"/>
        </w:rPr>
        <w:t>2</w:t>
      </w:r>
      <w:r w:rsidR="00DF339F" w:rsidRPr="0021242D">
        <w:tab/>
      </w:r>
      <w:r w:rsidR="00DF339F" w:rsidRPr="0021242D">
        <w:rPr>
          <w:lang w:eastAsia="zh-CN"/>
        </w:rPr>
        <w:t>Log</w:t>
      </w:r>
      <w:r w:rsidR="00DF339F" w:rsidRPr="0021242D">
        <w:t xml:space="preserve"> Filter Criteria</w:t>
      </w:r>
      <w:bookmarkEnd w:id="466"/>
    </w:p>
    <w:p w:rsidR="00F95DDB" w:rsidRPr="0021242D" w:rsidRDefault="00F95DDB" w:rsidP="00F95DDB">
      <w:pPr>
        <w:pStyle w:val="TH"/>
      </w:pPr>
      <w:r w:rsidRPr="0021242D">
        <w:t xml:space="preserve">Table </w:t>
      </w:r>
      <w:r w:rsidR="00AB3586">
        <w:t>6.6.2.2.</w:t>
      </w:r>
      <w:r w:rsidRPr="0021242D">
        <w:t>22-1: Log Filter Criteria</w:t>
      </w:r>
    </w:p>
    <w:tbl>
      <w:tblPr>
        <w:tblW w:w="7016" w:type="dxa"/>
        <w:jc w:val="center"/>
        <w:tblLayout w:type="fixed"/>
        <w:tblCellMar>
          <w:left w:w="0" w:type="dxa"/>
          <w:right w:w="0" w:type="dxa"/>
        </w:tblCellMar>
        <w:tblLook w:val="0000"/>
      </w:tblPr>
      <w:tblGrid>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95DDB">
            <w:pPr>
              <w:pStyle w:val="TAH"/>
            </w:pPr>
            <w:r w:rsidRPr="0021242D">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95DDB">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95DDB">
            <w:pPr>
              <w:pStyle w:val="TAL"/>
            </w:pPr>
            <w:r w:rsidRPr="0021242D">
              <w:rPr>
                <w:lang w:eastAsia="ko-KR"/>
              </w:rPr>
              <w:t>logTypeId</w:t>
            </w:r>
          </w:p>
        </w:tc>
        <w:tc>
          <w:tcPr>
            <w:tcW w:w="5307" w:type="dxa"/>
            <w:tcBorders>
              <w:left w:val="single" w:sz="1" w:space="0" w:color="000000"/>
              <w:bottom w:val="single" w:sz="1" w:space="0" w:color="000000"/>
              <w:right w:val="single" w:sz="1" w:space="0" w:color="000000"/>
            </w:tcBorders>
          </w:tcPr>
          <w:p w:rsidR="00DF339F" w:rsidRPr="0021242D" w:rsidRDefault="00DF339F" w:rsidP="00F95DDB">
            <w:pPr>
              <w:pStyle w:val="TAL"/>
              <w:rPr>
                <w:lang w:eastAsia="zh-CN"/>
              </w:rPr>
            </w:pPr>
            <w:r w:rsidRPr="0021242D">
              <w:rPr>
                <w:lang w:eastAsia="zh-CN"/>
              </w:rPr>
              <w:t>The type of the log. E.g. security log, system log.</w:t>
            </w:r>
          </w:p>
          <w:p w:rsidR="00DF339F" w:rsidRPr="0021242D" w:rsidRDefault="00DF339F" w:rsidP="00F95DDB">
            <w:pPr>
              <w:pStyle w:val="TAL"/>
            </w:pPr>
            <w:r w:rsidRPr="0021242D">
              <w:rPr>
                <w:lang w:eastAsia="zh-CN"/>
              </w:rPr>
              <w:t xml:space="preserve">Enum LogTypeId, see </w:t>
            </w:r>
            <w:r w:rsidR="00AB3586">
              <w:rPr>
                <w:lang w:eastAsia="zh-CN"/>
              </w:rPr>
              <w:t>6.6.2.2.</w:t>
            </w:r>
            <w:r w:rsidRPr="0021242D">
              <w:rPr>
                <w:lang w:eastAsia="zh-CN"/>
              </w:rPr>
              <w:t>17.</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95DDB">
            <w:pPr>
              <w:pStyle w:val="TAL"/>
            </w:pPr>
            <w:r w:rsidRPr="0021242D">
              <w:rPr>
                <w:rFonts w:eastAsia="Arial Unicode MS"/>
                <w:lang w:eastAsia="zh-CN"/>
              </w:rPr>
              <w:t>start</w:t>
            </w:r>
            <w:r w:rsidRPr="0021242D">
              <w:rPr>
                <w:rFonts w:eastAsia="Arial Unicode MS"/>
              </w:rPr>
              <w:t>Time</w:t>
            </w:r>
          </w:p>
        </w:tc>
        <w:tc>
          <w:tcPr>
            <w:tcW w:w="5307" w:type="dxa"/>
            <w:tcBorders>
              <w:left w:val="single" w:sz="1" w:space="0" w:color="000000"/>
              <w:bottom w:val="single" w:sz="1" w:space="0" w:color="000000"/>
              <w:right w:val="single" w:sz="1" w:space="0" w:color="000000"/>
            </w:tcBorders>
          </w:tcPr>
          <w:p w:rsidR="00DF339F" w:rsidRPr="0021242D" w:rsidRDefault="00DF339F" w:rsidP="00F95DDB">
            <w:pPr>
              <w:pStyle w:val="TAL"/>
              <w:rPr>
                <w:lang w:eastAsia="zh-CN"/>
              </w:rPr>
            </w:pPr>
            <w:r w:rsidRPr="0021242D">
              <w:rPr>
                <w:lang w:eastAsia="zh-CN"/>
              </w:rPr>
              <w:t>The start time of log.</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95DDB">
            <w:pPr>
              <w:pStyle w:val="TAL"/>
              <w:rPr>
                <w:rFonts w:eastAsia="Arial Unicode MS"/>
              </w:rPr>
            </w:pPr>
            <w:r w:rsidRPr="0021242D">
              <w:rPr>
                <w:rFonts w:eastAsia="Arial Unicode MS"/>
                <w:lang w:eastAsia="zh-CN"/>
              </w:rPr>
              <w:t>endTime</w:t>
            </w:r>
          </w:p>
        </w:tc>
        <w:tc>
          <w:tcPr>
            <w:tcW w:w="5307" w:type="dxa"/>
            <w:tcBorders>
              <w:left w:val="single" w:sz="1" w:space="0" w:color="000000"/>
              <w:bottom w:val="single" w:sz="1" w:space="0" w:color="000000"/>
              <w:right w:val="single" w:sz="1" w:space="0" w:color="000000"/>
            </w:tcBorders>
          </w:tcPr>
          <w:p w:rsidR="00DF339F" w:rsidRPr="0021242D" w:rsidRDefault="00DF339F" w:rsidP="00F95DDB">
            <w:pPr>
              <w:pStyle w:val="TAL"/>
            </w:pPr>
            <w:r w:rsidRPr="0021242D">
              <w:rPr>
                <w:lang w:eastAsia="zh-CN"/>
              </w:rPr>
              <w:t>The end time of log.</w:t>
            </w:r>
          </w:p>
        </w:tc>
      </w:tr>
    </w:tbl>
    <w:p w:rsidR="00F95DDB" w:rsidRPr="0021242D" w:rsidRDefault="00F95DDB" w:rsidP="00F95DDB"/>
    <w:p w:rsidR="00DF339F" w:rsidRPr="0021242D" w:rsidRDefault="00AB3586" w:rsidP="004A0134">
      <w:pPr>
        <w:pStyle w:val="Heading5"/>
        <w:rPr>
          <w:lang w:eastAsia="zh-CN"/>
        </w:rPr>
      </w:pPr>
      <w:bookmarkStart w:id="467" w:name="_Toc418660038"/>
      <w:r>
        <w:t>6.6.2.2.</w:t>
      </w:r>
      <w:r w:rsidR="001F44D3" w:rsidRPr="0021242D">
        <w:rPr>
          <w:lang w:eastAsia="zh-CN"/>
        </w:rPr>
        <w:t>23</w:t>
      </w:r>
      <w:r w:rsidR="00DF339F" w:rsidRPr="0021242D">
        <w:tab/>
      </w:r>
      <w:r w:rsidR="00DF339F" w:rsidRPr="0021242D">
        <w:rPr>
          <w:lang w:eastAsia="zh-CN"/>
        </w:rPr>
        <w:t>Action Enum</w:t>
      </w:r>
      <w:bookmarkEnd w:id="467"/>
    </w:p>
    <w:p w:rsidR="00B42E06" w:rsidRPr="0021242D" w:rsidRDefault="00B42E06" w:rsidP="00B42E06">
      <w:pPr>
        <w:pStyle w:val="TH"/>
      </w:pPr>
      <w:r w:rsidRPr="0021242D">
        <w:t xml:space="preserve">Table </w:t>
      </w:r>
      <w:r w:rsidR="00AB3586">
        <w:t>6.6.2.2.</w:t>
      </w:r>
      <w:r w:rsidRPr="0021242D">
        <w:rPr>
          <w:lang w:eastAsia="zh-CN"/>
        </w:rPr>
        <w:t>2</w:t>
      </w:r>
      <w:r w:rsidR="001F44D3" w:rsidRPr="0021242D">
        <w:rPr>
          <w:lang w:eastAsia="zh-CN"/>
        </w:rPr>
        <w:t>3</w:t>
      </w:r>
      <w:r w:rsidRPr="0021242D">
        <w:t>-1: Enum: Action</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B42E06">
            <w:pPr>
              <w:pStyle w:val="TAH"/>
              <w:rPr>
                <w:lang w:eastAsia="zh-CN"/>
              </w:rPr>
            </w:pPr>
            <w:r w:rsidRPr="0021242D">
              <w:rPr>
                <w:lang w:eastAsia="zh-CN"/>
              </w:rPr>
              <w:t>Software Action</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B42E06">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Install</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action that installs the software.</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Uninstall</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action that un-installs the software.</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Activate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action that activates software previously installed.</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Deactivate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action that deactivates software.</w:t>
            </w:r>
          </w:p>
        </w:tc>
      </w:tr>
    </w:tbl>
    <w:p w:rsidR="00B42E06" w:rsidRPr="0021242D" w:rsidRDefault="00B42E06" w:rsidP="00B42E06"/>
    <w:p w:rsidR="00875FD0" w:rsidRDefault="00AB3586" w:rsidP="004A0134">
      <w:pPr>
        <w:pStyle w:val="Heading5"/>
        <w:rPr>
          <w:lang w:eastAsia="zh-CN"/>
        </w:rPr>
      </w:pPr>
      <w:bookmarkStart w:id="468" w:name="_Toc418660039"/>
      <w:r>
        <w:lastRenderedPageBreak/>
        <w:t>6.6.2.2.</w:t>
      </w:r>
      <w:r w:rsidR="00DF339F" w:rsidRPr="0021242D">
        <w:rPr>
          <w:lang w:eastAsia="zh-CN"/>
        </w:rPr>
        <w:t>2</w:t>
      </w:r>
      <w:r w:rsidR="001F44D3" w:rsidRPr="0021242D">
        <w:rPr>
          <w:lang w:eastAsia="zh-CN"/>
        </w:rPr>
        <w:t>4</w:t>
      </w:r>
      <w:r w:rsidR="00DF339F" w:rsidRPr="0021242D">
        <w:tab/>
      </w:r>
      <w:r w:rsidR="00DF339F" w:rsidRPr="0021242D">
        <w:rPr>
          <w:lang w:eastAsia="ko-KR"/>
        </w:rPr>
        <w:t>Status</w:t>
      </w:r>
      <w:r w:rsidR="00DF339F" w:rsidRPr="0021242D">
        <w:rPr>
          <w:lang w:eastAsia="zh-CN"/>
        </w:rPr>
        <w:t xml:space="preserve"> Enum</w:t>
      </w:r>
      <w:bookmarkEnd w:id="468"/>
    </w:p>
    <w:p w:rsidR="00B42E06" w:rsidRPr="0021242D" w:rsidRDefault="00B42E06" w:rsidP="00B42E06">
      <w:pPr>
        <w:pStyle w:val="TH"/>
        <w:rPr>
          <w:lang w:eastAsia="zh-CN"/>
        </w:rPr>
      </w:pPr>
      <w:r w:rsidRPr="0021242D">
        <w:t xml:space="preserve">Table </w:t>
      </w:r>
      <w:r w:rsidR="00AB3586">
        <w:t>6.6.2.2.</w:t>
      </w:r>
      <w:r w:rsidRPr="0021242D">
        <w:rPr>
          <w:lang w:eastAsia="zh-CN"/>
        </w:rPr>
        <w:t>2</w:t>
      </w:r>
      <w:r w:rsidR="001F44D3" w:rsidRPr="0021242D">
        <w:rPr>
          <w:lang w:eastAsia="zh-CN"/>
        </w:rPr>
        <w:t>4</w:t>
      </w:r>
      <w:r w:rsidRPr="0021242D">
        <w:t>-1: Enum: Status</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B42E06">
            <w:pPr>
              <w:pStyle w:val="TAH"/>
            </w:pPr>
            <w:r w:rsidRPr="0021242D">
              <w:t xml:space="preserve">Status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B42E06">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Successful</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status is successful.</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Failure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status is failure.</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In-Process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status is in process.</w:t>
            </w:r>
          </w:p>
        </w:tc>
      </w:tr>
    </w:tbl>
    <w:p w:rsidR="00B42E06" w:rsidRPr="0021242D" w:rsidRDefault="00B42E06" w:rsidP="00B42E06"/>
    <w:p w:rsidR="00875FD0" w:rsidRDefault="00AB3586" w:rsidP="004A0134">
      <w:pPr>
        <w:pStyle w:val="Heading5"/>
      </w:pPr>
      <w:bookmarkStart w:id="469" w:name="_Toc418660040"/>
      <w:r>
        <w:t>6.6.2.2.</w:t>
      </w:r>
      <w:r w:rsidR="00DF339F" w:rsidRPr="0021242D">
        <w:rPr>
          <w:lang w:eastAsia="zh-CN"/>
        </w:rPr>
        <w:t>2</w:t>
      </w:r>
      <w:r w:rsidR="001F44D3" w:rsidRPr="0021242D">
        <w:rPr>
          <w:lang w:eastAsia="zh-CN"/>
        </w:rPr>
        <w:t>5</w:t>
      </w:r>
      <w:r w:rsidR="00DF339F" w:rsidRPr="0021242D">
        <w:rPr>
          <w:lang w:eastAsia="ko-KR"/>
        </w:rPr>
        <w:tab/>
        <w:t>ActionStatus Type</w:t>
      </w:r>
      <w:bookmarkEnd w:id="469"/>
    </w:p>
    <w:p w:rsidR="00DF339F" w:rsidRPr="0021242D" w:rsidRDefault="00DF339F" w:rsidP="00B42E06">
      <w:pPr>
        <w:rPr>
          <w:lang w:eastAsia="zh-CN"/>
        </w:rPr>
      </w:pPr>
      <w:r w:rsidRPr="0021242D">
        <w:rPr>
          <w:lang w:eastAsia="zh-CN"/>
        </w:rPr>
        <w:t xml:space="preserve">The ActionStatus is a complex type that describes </w:t>
      </w:r>
      <w:r w:rsidRPr="0021242D">
        <w:rPr>
          <w:rFonts w:eastAsia="Arial Unicode MS"/>
          <w:szCs w:val="21"/>
          <w:lang w:eastAsia="zh-CN"/>
        </w:rPr>
        <w:t>t</w:t>
      </w:r>
      <w:r w:rsidRPr="0021242D">
        <w:rPr>
          <w:rFonts w:eastAsia="Arial Unicode MS"/>
          <w:szCs w:val="21"/>
          <w:lang w:eastAsia="ko-KR"/>
        </w:rPr>
        <w:t xml:space="preserve">he </w:t>
      </w:r>
      <w:r w:rsidRPr="0021242D">
        <w:rPr>
          <w:rFonts w:eastAsia="Arial Unicode MS"/>
          <w:szCs w:val="21"/>
          <w:lang w:eastAsia="zh-CN"/>
        </w:rPr>
        <w:t xml:space="preserve">action and related </w:t>
      </w:r>
      <w:r w:rsidRPr="0021242D">
        <w:rPr>
          <w:rFonts w:eastAsia="Arial Unicode MS"/>
          <w:lang w:eastAsia="zh-CN"/>
        </w:rPr>
        <w:t>status</w:t>
      </w:r>
      <w:r w:rsidRPr="0021242D">
        <w:rPr>
          <w:lang w:eastAsia="zh-CN"/>
        </w:rPr>
        <w:t>.</w:t>
      </w:r>
    </w:p>
    <w:p w:rsidR="00B42E06" w:rsidRPr="0021242D" w:rsidRDefault="00B42E06" w:rsidP="00B42E06">
      <w:pPr>
        <w:pStyle w:val="TH"/>
        <w:rPr>
          <w:lang w:eastAsia="zh-CN"/>
        </w:rPr>
      </w:pPr>
      <w:r w:rsidRPr="0021242D">
        <w:t xml:space="preserve">Table </w:t>
      </w:r>
      <w:r w:rsidR="00AB3586">
        <w:t>6.6.2.2.</w:t>
      </w:r>
      <w:r w:rsidRPr="0021242D">
        <w:rPr>
          <w:lang w:eastAsia="zh-CN"/>
        </w:rPr>
        <w:t>2</w:t>
      </w:r>
      <w:r w:rsidR="001F44D3" w:rsidRPr="0021242D">
        <w:rPr>
          <w:lang w:eastAsia="zh-CN"/>
        </w:rPr>
        <w:t>5</w:t>
      </w:r>
      <w:r w:rsidRPr="0021242D">
        <w:t>-1: Type: ActionStatus</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DF339F">
            <w:pPr>
              <w:pStyle w:val="TAH"/>
              <w:snapToGrid w:val="0"/>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DF339F">
            <w:pPr>
              <w:pStyle w:val="TAH"/>
              <w:snapToGrid w:val="0"/>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DF339F">
            <w:pPr>
              <w:pStyle w:val="TAH"/>
              <w:snapToGrid w:val="0"/>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action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 xml:space="preserve">The action being performed </w:t>
            </w:r>
          </w:p>
          <w:p w:rsidR="00DF339F" w:rsidRPr="0021242D" w:rsidRDefault="00DF339F" w:rsidP="00B42E06">
            <w:pPr>
              <w:pStyle w:val="TAL"/>
              <w:rPr>
                <w:lang w:eastAsia="zh-CN"/>
              </w:rPr>
            </w:pPr>
            <w:r w:rsidRPr="0021242D">
              <w:rPr>
                <w:lang w:eastAsia="zh-CN"/>
              </w:rPr>
              <w:t xml:space="preserve">Enum Action, see </w:t>
            </w:r>
            <w:r w:rsidR="00AB3586">
              <w:rPr>
                <w:lang w:eastAsia="zh-CN"/>
              </w:rPr>
              <w:t>6.6.2.2.</w:t>
            </w:r>
            <w:r w:rsidRPr="0021242D">
              <w:rPr>
                <w:lang w:eastAsia="zh-CN"/>
              </w:rPr>
              <w:t>24.</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 xml:space="preserve">Indicates the status of the operation is successful, failure or in process. Enum Status, see </w:t>
            </w:r>
            <w:r w:rsidR="00AB3586">
              <w:rPr>
                <w:lang w:eastAsia="zh-CN"/>
              </w:rPr>
              <w:t>6.6.2.2.</w:t>
            </w:r>
            <w:r w:rsidRPr="0021242D">
              <w:rPr>
                <w:lang w:eastAsia="zh-CN"/>
              </w:rPr>
              <w:t>25.</w:t>
            </w:r>
          </w:p>
        </w:tc>
      </w:tr>
    </w:tbl>
    <w:p w:rsidR="00B42E06" w:rsidRPr="0021242D" w:rsidRDefault="00B42E06" w:rsidP="00B42E06"/>
    <w:p w:rsidR="00875FD0" w:rsidRDefault="00AB3586" w:rsidP="004A0134">
      <w:pPr>
        <w:pStyle w:val="Heading5"/>
      </w:pPr>
      <w:bookmarkStart w:id="470" w:name="_Toc418660041"/>
      <w:r>
        <w:t>6.6.2.2.</w:t>
      </w:r>
      <w:r w:rsidR="00DF339F" w:rsidRPr="0021242D">
        <w:rPr>
          <w:lang w:eastAsia="zh-CN"/>
        </w:rPr>
        <w:t>2</w:t>
      </w:r>
      <w:r w:rsidR="001F44D3" w:rsidRPr="0021242D">
        <w:rPr>
          <w:lang w:eastAsia="zh-CN"/>
        </w:rPr>
        <w:t>6</w:t>
      </w:r>
      <w:r w:rsidR="00DF339F" w:rsidRPr="0021242D">
        <w:tab/>
      </w:r>
      <w:r w:rsidR="00DF339F" w:rsidRPr="0021242D">
        <w:rPr>
          <w:lang w:eastAsia="zh-CN"/>
        </w:rPr>
        <w:t>Software</w:t>
      </w:r>
      <w:r w:rsidR="00DF339F" w:rsidRPr="0021242D">
        <w:t>Report Type</w:t>
      </w:r>
      <w:bookmarkEnd w:id="470"/>
    </w:p>
    <w:p w:rsidR="00DF339F" w:rsidRPr="0021242D" w:rsidRDefault="00DF339F" w:rsidP="00B42E06">
      <w:r w:rsidRPr="0021242D">
        <w:t xml:space="preserve">The </w:t>
      </w:r>
      <w:r w:rsidRPr="0021242D">
        <w:rPr>
          <w:lang w:eastAsia="zh-CN"/>
        </w:rPr>
        <w:t>Software</w:t>
      </w:r>
      <w:r w:rsidRPr="0021242D">
        <w:rPr>
          <w:lang w:eastAsia="ko-KR"/>
        </w:rPr>
        <w:t>Report</w:t>
      </w:r>
      <w:r w:rsidRPr="0021242D">
        <w:t xml:space="preserve"> is complex type that defines the current state</w:t>
      </w:r>
      <w:r w:rsidRPr="0021242D">
        <w:rPr>
          <w:lang w:eastAsia="zh-CN"/>
        </w:rPr>
        <w:t xml:space="preserve"> </w:t>
      </w:r>
      <w:r w:rsidRPr="0021242D">
        <w:t>of a</w:t>
      </w:r>
      <w:r w:rsidRPr="0021242D">
        <w:rPr>
          <w:lang w:eastAsia="zh-CN"/>
        </w:rPr>
        <w:t>n application</w:t>
      </w:r>
      <w:r w:rsidRPr="0021242D">
        <w:t xml:space="preserve"> </w:t>
      </w:r>
      <w:r w:rsidRPr="0021242D">
        <w:rPr>
          <w:lang w:eastAsia="zh-CN"/>
        </w:rPr>
        <w:t xml:space="preserve">software management </w:t>
      </w:r>
      <w:r w:rsidRPr="0021242D">
        <w:t>operation</w:t>
      </w:r>
      <w:r w:rsidRPr="0021242D">
        <w:rPr>
          <w:lang w:eastAsia="zh-CN"/>
        </w:rPr>
        <w:t xml:space="preserve"> for a specific device</w:t>
      </w:r>
      <w:r w:rsidRPr="0021242D">
        <w:t xml:space="preserve">. </w:t>
      </w:r>
    </w:p>
    <w:p w:rsidR="00B42E06" w:rsidRPr="0021242D" w:rsidRDefault="00B42E06" w:rsidP="00B42E06">
      <w:pPr>
        <w:pStyle w:val="TH"/>
      </w:pPr>
      <w:r w:rsidRPr="0021242D">
        <w:t xml:space="preserve">Table </w:t>
      </w:r>
      <w:r w:rsidR="00AB3586">
        <w:t>6.6.2.2.</w:t>
      </w:r>
      <w:r w:rsidRPr="0021242D">
        <w:rPr>
          <w:lang w:eastAsia="zh-CN"/>
        </w:rPr>
        <w:t>2</w:t>
      </w:r>
      <w:r w:rsidR="001F44D3" w:rsidRPr="0021242D">
        <w:rPr>
          <w:lang w:eastAsia="zh-CN"/>
        </w:rPr>
        <w:t>6</w:t>
      </w:r>
      <w:r w:rsidRPr="0021242D">
        <w:t>-1: Typ</w:t>
      </w:r>
      <w:r w:rsidRPr="0021242D">
        <w:rPr>
          <w:lang w:eastAsia="zh-CN"/>
        </w:rPr>
        <w:t>e: SoftwareReport</w:t>
      </w:r>
    </w:p>
    <w:tbl>
      <w:tblPr>
        <w:tblW w:w="8725" w:type="dxa"/>
        <w:jc w:val="center"/>
        <w:tblLayout w:type="fixed"/>
        <w:tblCellMar>
          <w:left w:w="0" w:type="dxa"/>
          <w:right w:w="0" w:type="dxa"/>
        </w:tblCellMar>
        <w:tblLook w:val="0000"/>
      </w:tblPr>
      <w:tblGrid>
        <w:gridCol w:w="1709"/>
        <w:gridCol w:w="1709"/>
        <w:gridCol w:w="5307"/>
      </w:tblGrid>
      <w:tr w:rsidR="00DF339F" w:rsidRPr="0021242D" w:rsidTr="00DF339F">
        <w:trPr>
          <w:tblHeader/>
          <w:jc w:val="center"/>
        </w:trPr>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B42E06">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DF339F" w:rsidRPr="0021242D" w:rsidRDefault="00DF339F" w:rsidP="00B42E06">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B42E06">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groupId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The group identifier.</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deviceId</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rPr>
                <w:lang w:eastAsia="zh-CN"/>
              </w:rPr>
              <w:t>o</w:t>
            </w:r>
            <w:r w:rsidRPr="0021242D">
              <w:t>peration</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The application software management operation.(e.g. downloadSoftware, installSoftware, activateSoftware, deactivateSoftware, removeSoftware)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t>operationResult</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t xml:space="preserve">The </w:t>
            </w:r>
            <w:r w:rsidRPr="0021242D">
              <w:rPr>
                <w:lang w:eastAsia="zh-CN"/>
              </w:rPr>
              <w:t xml:space="preserve">application software management operation execution result. </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ko-KR"/>
              </w:rPr>
            </w:pPr>
            <w:r w:rsidRPr="0021242D">
              <w:rPr>
                <w:lang w:eastAsia="ko-KR"/>
              </w:rPr>
              <w:t>installStatus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ko-KR"/>
              </w:rPr>
            </w:pPr>
            <w:r w:rsidRPr="0021242D">
              <w:rPr>
                <w:lang w:eastAsia="ko-KR"/>
              </w:rPr>
              <w:t xml:space="preserve">Indicates the status of the install. </w:t>
            </w:r>
          </w:p>
          <w:p w:rsidR="00DF339F" w:rsidRPr="0021242D" w:rsidRDefault="00DF339F" w:rsidP="00B42E06">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ko-KR"/>
              </w:rPr>
            </w:pPr>
            <w:r w:rsidRPr="0021242D">
              <w:rPr>
                <w:lang w:eastAsia="ko-KR"/>
              </w:rPr>
              <w:t>activeStatus</w:t>
            </w:r>
          </w:p>
        </w:tc>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ko-KR"/>
              </w:rPr>
            </w:pPr>
            <w:r w:rsidRPr="0021242D">
              <w:rPr>
                <w:lang w:eastAsia="ko-KR"/>
              </w:rPr>
              <w:t>The status of active or deactivate action.</w:t>
            </w:r>
          </w:p>
          <w:p w:rsidR="00DF339F" w:rsidRPr="0021242D" w:rsidRDefault="00DF339F" w:rsidP="00B42E06">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bl>
    <w:p w:rsidR="00B42E06" w:rsidRPr="0021242D" w:rsidRDefault="00B42E06" w:rsidP="00B42E06"/>
    <w:p w:rsidR="00875FD0" w:rsidRDefault="00AB3586" w:rsidP="004A0134">
      <w:pPr>
        <w:pStyle w:val="Heading5"/>
      </w:pPr>
      <w:bookmarkStart w:id="471" w:name="_Toc418660042"/>
      <w:r>
        <w:t>6.6.2.2.</w:t>
      </w:r>
      <w:r w:rsidR="00DF339F" w:rsidRPr="0021242D">
        <w:rPr>
          <w:lang w:eastAsia="zh-CN"/>
        </w:rPr>
        <w:t>2</w:t>
      </w:r>
      <w:r w:rsidR="001F44D3" w:rsidRPr="0021242D">
        <w:rPr>
          <w:lang w:eastAsia="zh-CN"/>
        </w:rPr>
        <w:t>7</w:t>
      </w:r>
      <w:r w:rsidR="00DF339F" w:rsidRPr="0021242D">
        <w:tab/>
        <w:t>PendingReport Enum</w:t>
      </w:r>
      <w:bookmarkEnd w:id="471"/>
    </w:p>
    <w:p w:rsidR="00B42E06" w:rsidRPr="0021242D" w:rsidRDefault="00B42E06" w:rsidP="00B42E06">
      <w:pPr>
        <w:pStyle w:val="TH"/>
        <w:rPr>
          <w:lang w:eastAsia="zh-CN"/>
        </w:rPr>
      </w:pPr>
      <w:r w:rsidRPr="0021242D">
        <w:t xml:space="preserve">Table </w:t>
      </w:r>
      <w:r w:rsidR="00AB3586">
        <w:t>6.6.2.2.</w:t>
      </w:r>
      <w:r w:rsidRPr="0021242D">
        <w:rPr>
          <w:lang w:eastAsia="zh-CN"/>
        </w:rPr>
        <w:t>2</w:t>
      </w:r>
      <w:r w:rsidR="001F44D3" w:rsidRPr="0021242D">
        <w:rPr>
          <w:lang w:eastAsia="zh-CN"/>
        </w:rPr>
        <w:t>7</w:t>
      </w:r>
      <w:r w:rsidRPr="0021242D">
        <w:t>-1: Enu</w:t>
      </w:r>
      <w:r w:rsidRPr="0021242D">
        <w:rPr>
          <w:lang w:eastAsia="zh-CN"/>
        </w:rPr>
        <w:t>m: PendingReport</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B42E06">
            <w:pPr>
              <w:pStyle w:val="TAH"/>
            </w:pPr>
            <w:r w:rsidRPr="0021242D">
              <w:t>PendingReport</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B42E06">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SendLatest</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Send the latest report.</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w:t>
            </w:r>
            <w:r w:rsidRPr="0021242D">
              <w:t>endAllPending</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B42E06">
            <w:pPr>
              <w:pStyle w:val="TAL"/>
              <w:rPr>
                <w:lang w:eastAsia="zh-CN"/>
              </w:rPr>
            </w:pPr>
            <w:r w:rsidRPr="0021242D">
              <w:rPr>
                <w:lang w:eastAsia="zh-CN"/>
              </w:rPr>
              <w:t>Send all pending report.</w:t>
            </w:r>
          </w:p>
        </w:tc>
      </w:tr>
    </w:tbl>
    <w:p w:rsidR="00B42E06" w:rsidRPr="0021242D" w:rsidRDefault="00B42E06" w:rsidP="00B42E06"/>
    <w:p w:rsidR="00875FD0" w:rsidRDefault="00AB3586" w:rsidP="004A0134">
      <w:pPr>
        <w:pStyle w:val="Heading5"/>
      </w:pPr>
      <w:bookmarkStart w:id="472" w:name="_Toc418660043"/>
      <w:r>
        <w:lastRenderedPageBreak/>
        <w:t>6.6.2.2.</w:t>
      </w:r>
      <w:r w:rsidR="00DF339F" w:rsidRPr="0021242D">
        <w:rPr>
          <w:lang w:eastAsia="zh-CN"/>
        </w:rPr>
        <w:t>2</w:t>
      </w:r>
      <w:r w:rsidR="001F44D3" w:rsidRPr="0021242D">
        <w:rPr>
          <w:lang w:eastAsia="zh-CN"/>
        </w:rPr>
        <w:t>8</w:t>
      </w:r>
      <w:r w:rsidR="00DF339F" w:rsidRPr="0021242D">
        <w:tab/>
        <w:t>OperationMonitor Enum</w:t>
      </w:r>
      <w:bookmarkEnd w:id="472"/>
    </w:p>
    <w:p w:rsidR="00B42E06" w:rsidRPr="0021242D" w:rsidRDefault="00B42E06" w:rsidP="00B42E06">
      <w:pPr>
        <w:pStyle w:val="TH"/>
        <w:rPr>
          <w:lang w:eastAsia="zh-CN"/>
        </w:rPr>
      </w:pPr>
      <w:r w:rsidRPr="0021242D">
        <w:rPr>
          <w:lang w:eastAsia="zh-CN"/>
        </w:rPr>
        <w:t xml:space="preserve">Table </w:t>
      </w:r>
      <w:r w:rsidR="00AB3586">
        <w:rPr>
          <w:lang w:eastAsia="zh-CN"/>
        </w:rPr>
        <w:t>6.6.2.2.</w:t>
      </w:r>
      <w:r w:rsidRPr="0021242D">
        <w:rPr>
          <w:lang w:eastAsia="zh-CN"/>
        </w:rPr>
        <w:t>2</w:t>
      </w:r>
      <w:r w:rsidR="001F44D3" w:rsidRPr="0021242D">
        <w:rPr>
          <w:lang w:eastAsia="zh-CN"/>
        </w:rPr>
        <w:t>8</w:t>
      </w:r>
      <w:r w:rsidRPr="0021242D">
        <w:rPr>
          <w:lang w:eastAsia="zh-CN"/>
        </w:rPr>
        <w:t>-1: Enum: OperationMonitor</w:t>
      </w:r>
    </w:p>
    <w:tbl>
      <w:tblPr>
        <w:tblW w:w="7901" w:type="dxa"/>
        <w:jc w:val="center"/>
        <w:tblLayout w:type="fixed"/>
        <w:tblCellMar>
          <w:left w:w="0" w:type="dxa"/>
          <w:right w:w="0" w:type="dxa"/>
        </w:tblCellMar>
        <w:tblLook w:val="0000"/>
      </w:tblPr>
      <w:tblGrid>
        <w:gridCol w:w="2594"/>
        <w:gridCol w:w="5307"/>
      </w:tblGrid>
      <w:tr w:rsidR="00DF339F" w:rsidRPr="0021242D" w:rsidTr="00DF339F">
        <w:trPr>
          <w:tblHeader/>
          <w:jc w:val="center"/>
        </w:trPr>
        <w:tc>
          <w:tcPr>
            <w:tcW w:w="2594" w:type="dxa"/>
            <w:tcBorders>
              <w:top w:val="single" w:sz="1" w:space="0" w:color="000000"/>
              <w:left w:val="single" w:sz="1" w:space="0" w:color="000000"/>
              <w:bottom w:val="single" w:sz="4" w:space="0" w:color="auto"/>
            </w:tcBorders>
            <w:shd w:val="clear" w:color="auto" w:fill="C0C0C0"/>
          </w:tcPr>
          <w:p w:rsidR="00DF339F" w:rsidRPr="0021242D" w:rsidRDefault="00DF339F" w:rsidP="003710B6">
            <w:pPr>
              <w:pStyle w:val="TAH"/>
            </w:pPr>
            <w:r w:rsidRPr="0021242D">
              <w:t>Monitor</w:t>
            </w:r>
            <w:r w:rsidRPr="0021242D">
              <w:rPr>
                <w:lang w:eastAsia="zh-CN"/>
              </w:rPr>
              <w:t xml:space="preserve">ed </w:t>
            </w:r>
            <w:r w:rsidRPr="0021242D">
              <w:t>Operation</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DF339F" w:rsidRPr="0021242D" w:rsidRDefault="00DF339F" w:rsidP="003710B6">
            <w:pPr>
              <w:pStyle w:val="TAH"/>
            </w:pPr>
            <w:r w:rsidRPr="0021242D">
              <w:t>Description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rFonts w:ascii="Times New Roman" w:hAnsi="Times New Roman"/>
                <w:sz w:val="20"/>
                <w:lang w:eastAsia="zh-CN"/>
              </w:rPr>
            </w:pPr>
            <w:r w:rsidRPr="0021242D">
              <w:rPr>
                <w:lang w:eastAsia="zh-CN"/>
              </w:rPr>
              <w:t>D</w:t>
            </w:r>
            <w:r w:rsidRPr="0021242D">
              <w:t>ownloadFirmware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rFonts w:ascii="Times New Roman" w:hAnsi="Times New Roman"/>
                <w:sz w:val="20"/>
                <w:lang w:eastAsia="zh-CN"/>
              </w:rPr>
            </w:pPr>
            <w:r w:rsidRPr="0021242D">
              <w:rPr>
                <w:lang w:eastAsia="zh-CN"/>
              </w:rPr>
              <w:t xml:space="preserve">The </w:t>
            </w:r>
            <w:r w:rsidRPr="0021242D">
              <w:t>downloadFirmware</w:t>
            </w:r>
            <w:r w:rsidRPr="0021242D">
              <w:rPr>
                <w:lang w:eastAsia="zh-CN"/>
              </w:rPr>
              <w:t xml:space="preserv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InstallFirmware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installFirmware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RebootDevice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rebootDevice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ResetDevice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resetDevice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UploadDeviceLog</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uploadDeviceLog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DownloadSoftware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downloadSoftware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InstallSoftware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installSoftware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ActiveSoftware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activeSoftware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DeactivateSoftware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deactivateSoftware operation.</w:t>
            </w:r>
          </w:p>
        </w:tc>
      </w:tr>
      <w:tr w:rsidR="00DF339F" w:rsidRPr="0021242D" w:rsidTr="00DF339F">
        <w:trPr>
          <w:tblHeader/>
          <w:jc w:val="center"/>
        </w:trPr>
        <w:tc>
          <w:tcPr>
            <w:tcW w:w="2594"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RemoveSoftware</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removeSoftware operation.</w:t>
            </w:r>
          </w:p>
        </w:tc>
      </w:tr>
    </w:tbl>
    <w:p w:rsidR="00B42E06" w:rsidRPr="0021242D" w:rsidRDefault="00B42E06" w:rsidP="00B42E06">
      <w:bookmarkStart w:id="473" w:name="_Toc417309494"/>
    </w:p>
    <w:p w:rsidR="00DF339F" w:rsidRPr="0021242D" w:rsidRDefault="00DF339F" w:rsidP="00DF339F">
      <w:pPr>
        <w:pStyle w:val="Heading3"/>
        <w:rPr>
          <w:lang w:val="en-US"/>
        </w:rPr>
      </w:pPr>
      <w:bookmarkStart w:id="474" w:name="_Toc418174179"/>
      <w:bookmarkStart w:id="475" w:name="_Toc418660044"/>
      <w:r w:rsidRPr="0021242D">
        <w:rPr>
          <w:lang w:val="en-US"/>
        </w:rPr>
        <w:t>6.6.</w:t>
      </w:r>
      <w:r w:rsidR="00D81A00">
        <w:rPr>
          <w:lang w:val="en-US"/>
        </w:rPr>
        <w:t>3</w:t>
      </w:r>
      <w:r w:rsidRPr="0021242D">
        <w:rPr>
          <w:lang w:val="en-US"/>
        </w:rPr>
        <w:tab/>
        <w:t>Service Capabilities</w:t>
      </w:r>
      <w:bookmarkEnd w:id="473"/>
      <w:bookmarkEnd w:id="474"/>
      <w:bookmarkEnd w:id="475"/>
    </w:p>
    <w:p w:rsidR="00DF339F" w:rsidRPr="00ED22C0" w:rsidRDefault="00D81A00" w:rsidP="00DF339F">
      <w:pPr>
        <w:pStyle w:val="Heading4"/>
        <w:rPr>
          <w:lang w:val="en-US"/>
        </w:rPr>
      </w:pPr>
      <w:bookmarkStart w:id="476" w:name="_Toc417309495"/>
      <w:bookmarkStart w:id="477" w:name="_Toc418174180"/>
      <w:bookmarkStart w:id="478" w:name="_Toc418660045"/>
      <w:r w:rsidRPr="00ED22C0">
        <w:rPr>
          <w:lang w:val="en-US"/>
        </w:rPr>
        <w:t>6.6.3.</w:t>
      </w:r>
      <w:r w:rsidR="00DF339F" w:rsidRPr="00ED22C0">
        <w:rPr>
          <w:lang w:val="en-US"/>
        </w:rPr>
        <w:t>1</w:t>
      </w:r>
      <w:r w:rsidR="00DF339F" w:rsidRPr="00ED22C0">
        <w:rPr>
          <w:lang w:val="en-US"/>
        </w:rPr>
        <w:tab/>
        <w:t>downloadFirmware</w:t>
      </w:r>
      <w:bookmarkEnd w:id="476"/>
      <w:bookmarkEnd w:id="477"/>
      <w:bookmarkEnd w:id="478"/>
    </w:p>
    <w:p w:rsidR="00ED22C0" w:rsidRPr="00ED22C0" w:rsidRDefault="00ED22C0" w:rsidP="00ED22C0">
      <w:pPr>
        <w:pStyle w:val="Heading5"/>
        <w:rPr>
          <w:lang w:val="en-US"/>
        </w:rPr>
      </w:pPr>
      <w:bookmarkStart w:id="479" w:name="_Toc418660046"/>
      <w:r w:rsidRPr="00ED22C0">
        <w:rPr>
          <w:lang w:val="en-US"/>
        </w:rPr>
        <w:t>6.6.3.1.1</w:t>
      </w:r>
      <w:r w:rsidRPr="00ED22C0">
        <w:rPr>
          <w:lang w:val="en-US"/>
        </w:rPr>
        <w:tab/>
      </w:r>
      <w:r w:rsidR="004A0134">
        <w:rPr>
          <w:lang w:val="en-US"/>
        </w:rPr>
        <w:t>Description</w:t>
      </w:r>
      <w:bookmarkEnd w:id="479"/>
    </w:p>
    <w:p w:rsidR="00DF339F" w:rsidRPr="00ED22C0" w:rsidRDefault="00DF339F" w:rsidP="00DF339F">
      <w:r w:rsidRPr="00ED22C0">
        <w:t>This service capability provides the ability for AEs to download device firmware.</w:t>
      </w:r>
    </w:p>
    <w:p w:rsidR="00DF339F" w:rsidRPr="00ED22C0" w:rsidRDefault="00D81A00" w:rsidP="00DF339F">
      <w:pPr>
        <w:pStyle w:val="Heading5"/>
        <w:rPr>
          <w:lang w:val="en-US"/>
        </w:rPr>
      </w:pPr>
      <w:bookmarkStart w:id="480" w:name="_Toc418174181"/>
      <w:bookmarkStart w:id="481" w:name="_Toc418660047"/>
      <w:r w:rsidRPr="00ED22C0">
        <w:rPr>
          <w:lang w:val="en-US"/>
        </w:rPr>
        <w:t>6.6.3.</w:t>
      </w:r>
      <w:r w:rsidR="00DF339F" w:rsidRPr="00ED22C0">
        <w:rPr>
          <w:lang w:val="en-US"/>
        </w:rPr>
        <w:t>1.</w:t>
      </w:r>
      <w:r w:rsidR="00ED22C0">
        <w:rPr>
          <w:lang w:val="en-US"/>
        </w:rPr>
        <w:t>2</w:t>
      </w:r>
      <w:r w:rsidR="00DF339F" w:rsidRPr="00ED22C0">
        <w:rPr>
          <w:lang w:val="en-US"/>
        </w:rPr>
        <w:tab/>
      </w:r>
      <w:r w:rsidR="00D87590">
        <w:rPr>
          <w:lang w:val="en-US"/>
        </w:rPr>
        <w:t>Pre-Conditions</w:t>
      </w:r>
      <w:bookmarkEnd w:id="480"/>
      <w:bookmarkEnd w:id="481"/>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service capability and device exist.</w:t>
      </w:r>
    </w:p>
    <w:p w:rsidR="00DF339F" w:rsidRPr="0021242D" w:rsidRDefault="00D81A00" w:rsidP="00DF339F">
      <w:pPr>
        <w:pStyle w:val="Heading5"/>
        <w:rPr>
          <w:lang w:val="en-US"/>
        </w:rPr>
      </w:pPr>
      <w:bookmarkStart w:id="482" w:name="_Toc418174182"/>
      <w:bookmarkStart w:id="483" w:name="_Toc418660048"/>
      <w:r>
        <w:rPr>
          <w:lang w:val="en-US"/>
        </w:rPr>
        <w:t>6.6.3.</w:t>
      </w:r>
      <w:r w:rsidR="00DF339F" w:rsidRPr="0021242D">
        <w:rPr>
          <w:lang w:val="en-US"/>
        </w:rPr>
        <w:t>1.</w:t>
      </w:r>
      <w:r w:rsidR="00ED22C0">
        <w:rPr>
          <w:lang w:val="en-US"/>
        </w:rPr>
        <w:t>3</w:t>
      </w:r>
      <w:r w:rsidR="00DF339F" w:rsidRPr="0021242D">
        <w:rPr>
          <w:lang w:val="en-US"/>
        </w:rPr>
        <w:tab/>
        <w:t xml:space="preserve">Signature </w:t>
      </w:r>
      <w:r w:rsidR="003710B6" w:rsidRPr="0021242D">
        <w:rPr>
          <w:lang w:val="en-US"/>
        </w:rPr>
        <w:t>-</w:t>
      </w:r>
      <w:r w:rsidR="00DF339F" w:rsidRPr="0021242D">
        <w:rPr>
          <w:lang w:val="en-US"/>
        </w:rPr>
        <w:t xml:space="preserve"> downloadFirmware</w:t>
      </w:r>
      <w:bookmarkEnd w:id="482"/>
      <w:bookmarkEnd w:id="483"/>
    </w:p>
    <w:p w:rsidR="003710B6" w:rsidRPr="0021242D" w:rsidRDefault="003710B6" w:rsidP="003710B6">
      <w:pPr>
        <w:pStyle w:val="TH"/>
      </w:pPr>
      <w:r w:rsidRPr="0021242D">
        <w:t xml:space="preserve">Table </w:t>
      </w:r>
      <w:r w:rsidR="00D81A00">
        <w:t>6.6.3.</w:t>
      </w:r>
      <w:r w:rsidRPr="0021242D">
        <w:t>1</w:t>
      </w:r>
      <w:r w:rsidR="00ED22C0">
        <w:t>.3</w:t>
      </w:r>
      <w:r w:rsidRPr="0021242D">
        <w:t>-1: D</w:t>
      </w:r>
      <w:r w:rsidRPr="0021242D">
        <w:rPr>
          <w:lang w:eastAsia="zh-CN"/>
        </w:rPr>
        <w:t>evice</w:t>
      </w:r>
      <w:r w:rsidRPr="0021242D">
        <w:t xml:space="preserve"> </w:t>
      </w:r>
      <w:r w:rsidRPr="0021242D">
        <w:rPr>
          <w:lang w:eastAsia="zh-CN"/>
        </w:rPr>
        <w:t>Management</w:t>
      </w:r>
      <w:r w:rsidRPr="0021242D">
        <w:t xml:space="preserve"> Service –downloadFirmware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zh-CN"/>
              </w:rPr>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zh-CN"/>
              </w:rPr>
            </w:pPr>
            <w:r w:rsidRPr="0021242D">
              <w:rPr>
                <w:lang w:eastAsia="zh-CN"/>
              </w:rPr>
              <w:t>The device firmware information.</w:t>
            </w:r>
          </w:p>
          <w:p w:rsidR="00DF339F" w:rsidRPr="0021242D" w:rsidRDefault="00DF339F" w:rsidP="00D81A00">
            <w:pPr>
              <w:pStyle w:val="TAL"/>
              <w:rPr>
                <w:lang w:eastAsia="zh-CN"/>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D81A00">
              <w:rPr>
                <w:lang w:eastAsia="zh-CN"/>
              </w:rPr>
              <w:t>6.6.2.</w:t>
            </w:r>
            <w:r w:rsidR="00AB3586">
              <w:rPr>
                <w:lang w:eastAsia="zh-CN"/>
              </w:rPr>
              <w:t>2.</w:t>
            </w:r>
            <w:r w:rsidRPr="0021242D">
              <w:rPr>
                <w:lang w:eastAsia="zh-CN"/>
              </w:rPr>
              <w:t>5</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zh-CN"/>
              </w:rPr>
            </w:pPr>
            <w:r w:rsidRPr="0021242D">
              <w:t>The policy used to report the state of the operation to the originating AE.</w:t>
            </w:r>
            <w:r w:rsidRPr="0021242D">
              <w:rPr>
                <w:lang w:eastAsia="zh-CN"/>
              </w:rPr>
              <w:t xml:space="preserve"> Type ReportPolicy, see</w:t>
            </w:r>
            <w:r w:rsidRPr="0021242D">
              <w:t xml:space="preserv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pPr>
            <w:r w:rsidRPr="0021242D">
              <w:t>The M2M Request Identifier (M2M-Request-ID)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Unique response types for this service.</w:t>
            </w:r>
          </w:p>
          <w:p w:rsidR="00DF339F" w:rsidRPr="0021242D" w:rsidRDefault="00DF339F" w:rsidP="003710B6">
            <w:pPr>
              <w:pStyle w:val="TAN"/>
              <w:rPr>
                <w:lang w:eastAsia="ko-KR"/>
              </w:rPr>
            </w:pPr>
            <w:r w:rsidRPr="0021242D">
              <w:rPr>
                <w:lang w:eastAsia="ko-KR"/>
              </w:rPr>
              <w:t>N</w:t>
            </w:r>
            <w:r w:rsidR="003710B6" w:rsidRPr="0021242D">
              <w:rPr>
                <w:lang w:eastAsia="ko-KR"/>
              </w:rPr>
              <w:t>OTE</w:t>
            </w:r>
            <w:r w:rsidRPr="0021242D">
              <w:rPr>
                <w:lang w:eastAsia="ko-KR"/>
              </w:rPr>
              <w:t>:</w:t>
            </w:r>
            <w:r w:rsidR="003710B6" w:rsidRPr="0021242D">
              <w:rPr>
                <w:lang w:eastAsia="ko-KR"/>
              </w:rPr>
              <w:tab/>
            </w:r>
            <w:r w:rsidRPr="0021242D">
              <w:rPr>
                <w:lang w:eastAsia="ko-KR"/>
              </w:rPr>
              <w:t>Consumed services also provide response types.</w:t>
            </w:r>
          </w:p>
          <w:p w:rsidR="00DF339F" w:rsidRPr="0021242D" w:rsidRDefault="00DF339F" w:rsidP="003710B6">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3710B6">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p w:rsidR="00DF339F" w:rsidRPr="0021242D" w:rsidRDefault="00DF339F" w:rsidP="003710B6">
            <w:pPr>
              <w:pStyle w:val="TB1"/>
              <w:rPr>
                <w:lang w:eastAsia="ko-KR"/>
              </w:rPr>
            </w:pPr>
            <w:r w:rsidRPr="0021242D">
              <w:t xml:space="preserve">Firmware download failure,e.g. </w:t>
            </w:r>
            <w:r w:rsidRPr="0021242D">
              <w:rPr>
                <w:lang w:eastAsia="zh-CN"/>
              </w:rPr>
              <w:t>firmware m</w:t>
            </w:r>
            <w:r w:rsidRPr="0021242D">
              <w:t>iss dependency, firmware is too large for available program or data memory</w:t>
            </w:r>
            <w:r w:rsidRPr="0021242D" w:rsidDel="0092128A">
              <w:rPr>
                <w:lang w:eastAsia="zh-CN"/>
              </w:rPr>
              <w:t xml:space="preserve"> </w:t>
            </w:r>
          </w:p>
        </w:tc>
      </w:tr>
    </w:tbl>
    <w:p w:rsidR="003710B6" w:rsidRPr="0021242D" w:rsidRDefault="003710B6" w:rsidP="003710B6"/>
    <w:p w:rsidR="00DF339F" w:rsidRPr="0021242D" w:rsidRDefault="00D81A00" w:rsidP="00DF339F">
      <w:pPr>
        <w:pStyle w:val="Heading5"/>
        <w:rPr>
          <w:lang w:val="en-US"/>
        </w:rPr>
      </w:pPr>
      <w:bookmarkStart w:id="484" w:name="_Toc418174183"/>
      <w:bookmarkStart w:id="485" w:name="_Toc418660049"/>
      <w:r>
        <w:rPr>
          <w:lang w:val="en-US"/>
        </w:rPr>
        <w:t>6.6.3.</w:t>
      </w:r>
      <w:r w:rsidR="00DF339F" w:rsidRPr="0021242D">
        <w:rPr>
          <w:lang w:val="en-US"/>
        </w:rPr>
        <w:t>1.</w:t>
      </w:r>
      <w:r w:rsidR="00ED22C0">
        <w:rPr>
          <w:lang w:val="en-US" w:eastAsia="zh-CN"/>
        </w:rPr>
        <w:t>4</w:t>
      </w:r>
      <w:r w:rsidR="00DF339F" w:rsidRPr="0021242D">
        <w:rPr>
          <w:lang w:val="en-US"/>
        </w:rPr>
        <w:tab/>
        <w:t>Service Interactions</w:t>
      </w:r>
      <w:bookmarkEnd w:id="484"/>
      <w:bookmarkEnd w:id="485"/>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4"/>
        </w:numPr>
        <w:rPr>
          <w:lang w:eastAsia="zh-CN"/>
        </w:r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0" type="#_x0000_t75" style="width:369.8pt;height:202.75pt" o:ole="">
            <v:imagedata r:id="rId78" o:title=""/>
          </v:shape>
          <o:OLEObject Type="Embed" ProgID="Visio.Drawing.11" ShapeID="_x0000_i1040" DrawAspect="Content" ObjectID="_1492401396" r:id="rId79"/>
        </w:object>
      </w:r>
    </w:p>
    <w:p w:rsidR="00DF339F" w:rsidRPr="0021242D" w:rsidRDefault="00DF339F" w:rsidP="003710B6">
      <w:pPr>
        <w:pStyle w:val="TF"/>
      </w:pPr>
      <w:r w:rsidRPr="0021242D">
        <w:t xml:space="preserve">Figure </w:t>
      </w:r>
      <w:r w:rsidR="00D81A00">
        <w:t>6.6.3.</w:t>
      </w:r>
      <w:r w:rsidRPr="0021242D">
        <w:t>1.</w:t>
      </w:r>
      <w:r w:rsidR="00ED22C0">
        <w:t>4</w:t>
      </w:r>
      <w:r w:rsidRPr="0021242D">
        <w:t>-1</w:t>
      </w:r>
      <w:r w:rsidR="003710B6" w:rsidRPr="0021242D">
        <w:t>:</w:t>
      </w:r>
      <w:r w:rsidRPr="0021242D">
        <w:t xml:space="preserve"> downloadFirmware Diagram</w:t>
      </w:r>
    </w:p>
    <w:p w:rsidR="00DF339F" w:rsidRPr="0021242D" w:rsidRDefault="00D81A00" w:rsidP="00DF339F">
      <w:pPr>
        <w:pStyle w:val="Heading5"/>
        <w:rPr>
          <w:lang w:val="en-US"/>
        </w:rPr>
      </w:pPr>
      <w:bookmarkStart w:id="486" w:name="_Toc418174184"/>
      <w:bookmarkStart w:id="487" w:name="_Toc418660050"/>
      <w:r>
        <w:rPr>
          <w:lang w:val="en-US"/>
        </w:rPr>
        <w:t>6.6.3.</w:t>
      </w:r>
      <w:r w:rsidR="00DF339F" w:rsidRPr="0021242D">
        <w:rPr>
          <w:lang w:val="en-US"/>
        </w:rPr>
        <w:t>1.</w:t>
      </w:r>
      <w:r w:rsidR="00ED22C0">
        <w:rPr>
          <w:lang w:val="en-US" w:eastAsia="zh-CN"/>
        </w:rPr>
        <w:t>5</w:t>
      </w:r>
      <w:r w:rsidR="00DF339F" w:rsidRPr="0021242D">
        <w:rPr>
          <w:lang w:val="en-US"/>
        </w:rPr>
        <w:tab/>
      </w:r>
      <w:r w:rsidR="00DF339F" w:rsidRPr="0021242D">
        <w:rPr>
          <w:lang w:val="en-US" w:eastAsia="ko-KR"/>
        </w:rPr>
        <w:t>Post-Conditions</w:t>
      </w:r>
      <w:bookmarkEnd w:id="486"/>
      <w:bookmarkEnd w:id="487"/>
    </w:p>
    <w:p w:rsidR="00DF339F" w:rsidRPr="0021242D" w:rsidRDefault="00DF339F" w:rsidP="00DF339F">
      <w:pPr>
        <w:rPr>
          <w:lang w:eastAsia="zh-CN"/>
        </w:rPr>
      </w:pPr>
      <w:r w:rsidRPr="0021242D">
        <w:rPr>
          <w:lang w:eastAsia="zh-CN"/>
        </w:rPr>
        <w:t>The Management Adapter has submitted a request to the Management Server to download firmware.</w:t>
      </w:r>
    </w:p>
    <w:p w:rsidR="00DF339F" w:rsidRPr="0021242D" w:rsidRDefault="00D81A00" w:rsidP="00DF339F">
      <w:pPr>
        <w:pStyle w:val="Heading5"/>
        <w:rPr>
          <w:lang w:val="en-US" w:eastAsia="ko-KR"/>
        </w:rPr>
      </w:pPr>
      <w:bookmarkStart w:id="488" w:name="_Toc418174185"/>
      <w:bookmarkStart w:id="489" w:name="_Toc418660051"/>
      <w:r>
        <w:rPr>
          <w:lang w:val="en-US"/>
        </w:rPr>
        <w:t>6.6.3.</w:t>
      </w:r>
      <w:r w:rsidR="00DF339F" w:rsidRPr="0021242D">
        <w:rPr>
          <w:lang w:val="en-US"/>
        </w:rPr>
        <w:t>1.</w:t>
      </w:r>
      <w:r w:rsidR="00ED22C0">
        <w:rPr>
          <w:lang w:val="en-US" w:eastAsia="zh-CN"/>
        </w:rPr>
        <w:t>6</w:t>
      </w:r>
      <w:r w:rsidR="00DF339F" w:rsidRPr="0021242D">
        <w:rPr>
          <w:lang w:val="en-US"/>
        </w:rPr>
        <w:tab/>
      </w:r>
      <w:r w:rsidR="00DF339F" w:rsidRPr="0021242D">
        <w:rPr>
          <w:lang w:val="en-US" w:eastAsia="ko-KR"/>
        </w:rPr>
        <w:t>Exceptions</w:t>
      </w:r>
      <w:bookmarkEnd w:id="488"/>
      <w:bookmarkEnd w:id="489"/>
    </w:p>
    <w:p w:rsidR="00DF339F" w:rsidRPr="0021242D" w:rsidRDefault="00DF339F" w:rsidP="00DF339F">
      <w:pPr>
        <w:rPr>
          <w:lang w:eastAsia="ko-KR"/>
        </w:rPr>
      </w:pPr>
      <w:r w:rsidRPr="0021242D">
        <w:rPr>
          <w:lang w:eastAsia="ko-KR"/>
        </w:rPr>
        <w:t>Not Applicable</w:t>
      </w:r>
      <w:r w:rsidR="003710B6" w:rsidRPr="0021242D">
        <w:rPr>
          <w:lang w:eastAsia="ko-KR"/>
        </w:rPr>
        <w:t>.</w:t>
      </w:r>
    </w:p>
    <w:p w:rsidR="00DF339F" w:rsidRPr="0021242D" w:rsidRDefault="00D81A00" w:rsidP="00DF339F">
      <w:pPr>
        <w:pStyle w:val="Heading5"/>
        <w:rPr>
          <w:lang w:val="en-US"/>
        </w:rPr>
      </w:pPr>
      <w:bookmarkStart w:id="490" w:name="_Toc418174186"/>
      <w:bookmarkStart w:id="491" w:name="_Toc418660052"/>
      <w:r>
        <w:rPr>
          <w:lang w:val="en-US"/>
        </w:rPr>
        <w:t>6.6.3.</w:t>
      </w:r>
      <w:r w:rsidR="00DF339F" w:rsidRPr="0021242D">
        <w:rPr>
          <w:lang w:val="en-US"/>
        </w:rPr>
        <w:t>1.</w:t>
      </w:r>
      <w:r w:rsidR="00ED22C0">
        <w:rPr>
          <w:lang w:val="en-US" w:eastAsia="zh-CN"/>
        </w:rPr>
        <w:t>7</w:t>
      </w:r>
      <w:r w:rsidR="00DF339F" w:rsidRPr="0021242D">
        <w:rPr>
          <w:lang w:val="en-US"/>
        </w:rPr>
        <w:tab/>
      </w:r>
      <w:r w:rsidR="00DF339F" w:rsidRPr="0021242D">
        <w:rPr>
          <w:lang w:val="en-US" w:eastAsia="ko-KR"/>
        </w:rPr>
        <w:t>Policies for Use</w:t>
      </w:r>
      <w:bookmarkEnd w:id="490"/>
      <w:bookmarkEnd w:id="491"/>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492" w:name="_Toc418174187"/>
      <w:bookmarkStart w:id="493" w:name="_Toc418660053"/>
      <w:r>
        <w:rPr>
          <w:lang w:val="en-US"/>
        </w:rPr>
        <w:t>6.6.3.</w:t>
      </w:r>
      <w:r w:rsidR="00DF339F" w:rsidRPr="0021242D">
        <w:rPr>
          <w:lang w:val="en-US"/>
        </w:rPr>
        <w:t>1.</w:t>
      </w:r>
      <w:r w:rsidR="00ED22C0">
        <w:rPr>
          <w:lang w:val="en-US" w:eastAsia="zh-CN"/>
        </w:rPr>
        <w:t>8</w:t>
      </w:r>
      <w:r w:rsidR="00DF339F" w:rsidRPr="0021242D">
        <w:rPr>
          <w:lang w:val="en-US"/>
        </w:rPr>
        <w:tab/>
        <w:t>oneM2M Resource Interworking</w:t>
      </w:r>
      <w:bookmarkEnd w:id="492"/>
      <w:bookmarkEnd w:id="493"/>
    </w:p>
    <w:p w:rsidR="00DF339F" w:rsidRPr="0021242D" w:rsidRDefault="00DF339F" w:rsidP="00DF339F">
      <w:r w:rsidRPr="0021242D">
        <w:t xml:space="preserve">This service capability </w:t>
      </w:r>
      <w:r w:rsidRPr="0021242D">
        <w:rPr>
          <w:lang w:eastAsia="zh-CN"/>
        </w:rPr>
        <w:t>is used to download firmware</w:t>
      </w:r>
      <w:r w:rsidRPr="0021242D">
        <w:t>. The service capability aligns with the &lt;</w:t>
      </w:r>
      <w:r w:rsidRPr="0021242D">
        <w:rPr>
          <w:lang w:eastAsia="zh-CN"/>
        </w:rPr>
        <w:t>firmware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update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ED22C0" w:rsidRDefault="00D81A00" w:rsidP="00DF339F">
      <w:pPr>
        <w:pStyle w:val="Heading4"/>
        <w:rPr>
          <w:lang w:val="en-US" w:eastAsia="zh-CN"/>
        </w:rPr>
      </w:pPr>
      <w:bookmarkStart w:id="494" w:name="_Toc417309496"/>
      <w:bookmarkStart w:id="495" w:name="_Toc418174188"/>
      <w:bookmarkStart w:id="496" w:name="_Toc418660054"/>
      <w:r w:rsidRPr="00ED22C0">
        <w:rPr>
          <w:lang w:val="en-US"/>
        </w:rPr>
        <w:t>6.6.3.</w:t>
      </w:r>
      <w:r w:rsidR="00DF339F" w:rsidRPr="00ED22C0">
        <w:rPr>
          <w:lang w:val="en-US"/>
        </w:rPr>
        <w:t>2</w:t>
      </w:r>
      <w:r w:rsidR="00DF339F" w:rsidRPr="00ED22C0">
        <w:rPr>
          <w:lang w:val="en-US"/>
        </w:rPr>
        <w:tab/>
      </w:r>
      <w:r w:rsidR="00DF339F" w:rsidRPr="00ED22C0">
        <w:rPr>
          <w:lang w:val="en-US" w:eastAsia="zh-CN"/>
        </w:rPr>
        <w:t>installFirmware</w:t>
      </w:r>
      <w:bookmarkEnd w:id="494"/>
      <w:bookmarkEnd w:id="495"/>
      <w:bookmarkEnd w:id="496"/>
    </w:p>
    <w:p w:rsidR="00ED22C0" w:rsidRPr="00ED22C0" w:rsidRDefault="00ED22C0" w:rsidP="00ED22C0">
      <w:pPr>
        <w:pStyle w:val="Heading5"/>
        <w:rPr>
          <w:lang w:val="en-US"/>
        </w:rPr>
      </w:pPr>
      <w:bookmarkStart w:id="497" w:name="_Toc418660055"/>
      <w:r w:rsidRPr="00ED22C0">
        <w:rPr>
          <w:lang w:val="en-US"/>
        </w:rPr>
        <w:t>6.6.3.</w:t>
      </w:r>
      <w:r w:rsidR="00DC44C4">
        <w:rPr>
          <w:lang w:val="en-US" w:eastAsia="zh-CN"/>
        </w:rPr>
        <w:t>2</w:t>
      </w:r>
      <w:r w:rsidRPr="00ED22C0">
        <w:rPr>
          <w:lang w:val="en-US" w:eastAsia="zh-CN"/>
        </w:rPr>
        <w:t>.</w:t>
      </w:r>
      <w:r w:rsidRPr="00ED22C0">
        <w:rPr>
          <w:lang w:val="en-US"/>
        </w:rPr>
        <w:t>1</w:t>
      </w:r>
      <w:r w:rsidRPr="00ED22C0">
        <w:rPr>
          <w:lang w:val="en-US"/>
        </w:rPr>
        <w:tab/>
      </w:r>
      <w:r w:rsidR="004A0134">
        <w:rPr>
          <w:lang w:val="en-US"/>
        </w:rPr>
        <w:t>Description</w:t>
      </w:r>
      <w:bookmarkEnd w:id="497"/>
    </w:p>
    <w:p w:rsidR="00DF339F" w:rsidRPr="00ED22C0" w:rsidRDefault="00DF339F" w:rsidP="00DF339F">
      <w:r w:rsidRPr="00ED22C0">
        <w:t>This service capability provides the ability for AEs to install firmware on the device.</w:t>
      </w:r>
    </w:p>
    <w:p w:rsidR="00DF339F" w:rsidRPr="00ED22C0" w:rsidRDefault="00D81A00" w:rsidP="00DF339F">
      <w:pPr>
        <w:pStyle w:val="Heading5"/>
        <w:rPr>
          <w:lang w:val="en-US"/>
        </w:rPr>
      </w:pPr>
      <w:bookmarkStart w:id="498" w:name="_Toc418174189"/>
      <w:bookmarkStart w:id="499" w:name="_Toc418660056"/>
      <w:r w:rsidRPr="00ED22C0">
        <w:rPr>
          <w:lang w:val="en-US"/>
        </w:rPr>
        <w:t>6.6.3.</w:t>
      </w:r>
      <w:r w:rsidR="00DC44C4">
        <w:rPr>
          <w:lang w:val="en-US" w:eastAsia="zh-CN"/>
        </w:rPr>
        <w:t>2</w:t>
      </w:r>
      <w:r w:rsidR="00DD37E3" w:rsidRPr="00ED22C0">
        <w:rPr>
          <w:lang w:val="en-US" w:eastAsia="zh-CN"/>
        </w:rPr>
        <w:t>.</w:t>
      </w:r>
      <w:r w:rsidR="00ED22C0">
        <w:rPr>
          <w:lang w:val="en-US"/>
        </w:rPr>
        <w:t>2</w:t>
      </w:r>
      <w:r w:rsidR="00DF339F" w:rsidRPr="00ED22C0">
        <w:rPr>
          <w:lang w:val="en-US"/>
        </w:rPr>
        <w:tab/>
      </w:r>
      <w:r w:rsidR="00D87590">
        <w:rPr>
          <w:lang w:val="en-US"/>
        </w:rPr>
        <w:t>Pre-Conditions</w:t>
      </w:r>
      <w:bookmarkEnd w:id="498"/>
      <w:bookmarkEnd w:id="49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service capability and device exist.</w:t>
      </w:r>
    </w:p>
    <w:p w:rsidR="00DF339F" w:rsidRPr="0021242D" w:rsidRDefault="00DF339F" w:rsidP="00DF339F">
      <w:r w:rsidRPr="0021242D">
        <w:t>The firmware to be installed exists on the device.</w:t>
      </w:r>
    </w:p>
    <w:p w:rsidR="00DF339F" w:rsidRPr="0021242D" w:rsidRDefault="00D81A00" w:rsidP="00DF339F">
      <w:pPr>
        <w:pStyle w:val="Heading5"/>
        <w:rPr>
          <w:lang w:val="en-US" w:eastAsia="zh-CN"/>
        </w:rPr>
      </w:pPr>
      <w:bookmarkStart w:id="500" w:name="_Toc418174190"/>
      <w:bookmarkStart w:id="501" w:name="_Toc418660057"/>
      <w:r>
        <w:rPr>
          <w:lang w:val="en-US"/>
        </w:rPr>
        <w:lastRenderedPageBreak/>
        <w:t>6.6.3.</w:t>
      </w:r>
      <w:r w:rsidR="00DC44C4">
        <w:rPr>
          <w:lang w:val="en-US" w:eastAsia="zh-CN"/>
        </w:rPr>
        <w:t>2</w:t>
      </w:r>
      <w:r w:rsidR="00DD37E3">
        <w:rPr>
          <w:lang w:val="en-US" w:eastAsia="zh-CN"/>
        </w:rPr>
        <w:t>.</w:t>
      </w:r>
      <w:r w:rsidR="00ED22C0">
        <w:rPr>
          <w:lang w:val="en-US"/>
        </w:rPr>
        <w:t>3</w:t>
      </w:r>
      <w:r w:rsidR="00DF339F" w:rsidRPr="0021242D">
        <w:rPr>
          <w:lang w:val="en-US"/>
        </w:rPr>
        <w:tab/>
        <w:t xml:space="preserve">Signature </w:t>
      </w:r>
      <w:r w:rsidR="003710B6" w:rsidRPr="0021242D">
        <w:rPr>
          <w:lang w:val="en-US"/>
        </w:rPr>
        <w:t xml:space="preserve">- </w:t>
      </w:r>
      <w:r w:rsidR="00DF339F" w:rsidRPr="0021242D">
        <w:rPr>
          <w:lang w:val="en-US" w:eastAsia="zh-CN"/>
        </w:rPr>
        <w:t>installFirmware</w:t>
      </w:r>
      <w:bookmarkEnd w:id="500"/>
      <w:bookmarkEnd w:id="501"/>
    </w:p>
    <w:p w:rsidR="003710B6" w:rsidRPr="0021242D" w:rsidRDefault="003710B6" w:rsidP="003710B6">
      <w:pPr>
        <w:pStyle w:val="TH"/>
      </w:pPr>
      <w:r w:rsidRPr="0021242D">
        <w:t xml:space="preserve">Table </w:t>
      </w:r>
      <w:r w:rsidR="00D81A00">
        <w:t>6.6.3.</w:t>
      </w:r>
      <w:r w:rsidR="00DC44C4">
        <w:rPr>
          <w:lang w:eastAsia="zh-CN"/>
        </w:rPr>
        <w:t>2</w:t>
      </w:r>
      <w:r w:rsidR="00DD37E3">
        <w:rPr>
          <w:lang w:eastAsia="zh-CN"/>
        </w:rPr>
        <w:t>.</w:t>
      </w:r>
      <w:r w:rsidR="00ED22C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install</w:t>
      </w:r>
      <w:r w:rsidRPr="0021242D">
        <w:t>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3710B6">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Description</w:t>
            </w:r>
          </w:p>
        </w:tc>
      </w:tr>
      <w:tr w:rsidR="00DF339F" w:rsidRPr="0021242D" w:rsidTr="003710B6">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zh-CN"/>
              </w:rPr>
            </w:pPr>
            <w:r w:rsidRPr="0021242D">
              <w:rPr>
                <w:lang w:eastAsia="zh-CN"/>
              </w:rPr>
              <w:t>The device firmware information.</w:t>
            </w:r>
          </w:p>
          <w:p w:rsidR="00DF339F" w:rsidRPr="0021242D" w:rsidRDefault="00DF339F" w:rsidP="003710B6">
            <w:pPr>
              <w:pStyle w:val="TAL"/>
              <w:rPr>
                <w:lang w:eastAsia="zh-CN"/>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3710B6">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zh-CN"/>
              </w:rPr>
              <w:t>The unique device identifier in the context of the M2M Service Subscription.</w:t>
            </w:r>
          </w:p>
        </w:tc>
      </w:tr>
      <w:tr w:rsidR="00DF339F" w:rsidRPr="0021242D" w:rsidTr="003710B6">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t>The policy used to report the state of the operation to the originating AE.</w:t>
            </w:r>
            <w:r w:rsidRPr="0021242D">
              <w:rPr>
                <w:lang w:eastAsia="zh-CN"/>
              </w:rPr>
              <w:t xml:space="preserve"> Type ReportPolicy, see</w:t>
            </w:r>
            <w:r w:rsidRPr="0021242D">
              <w:t xml:space="preserve"> </w:t>
            </w:r>
            <w:r w:rsidR="00AB3586">
              <w:t>6.6.2.2.</w:t>
            </w:r>
            <w:r w:rsidRPr="0021242D">
              <w:t>1.</w:t>
            </w:r>
          </w:p>
        </w:tc>
      </w:tr>
      <w:tr w:rsidR="00DF339F" w:rsidRPr="0021242D" w:rsidTr="003710B6">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The M2M Request Identifier (M2M-Request-ID)</w:t>
            </w:r>
          </w:p>
        </w:tc>
      </w:tr>
      <w:tr w:rsidR="00DF339F" w:rsidRPr="0021242D" w:rsidTr="003710B6">
        <w:trPr>
          <w:tblHeader/>
          <w:jc w:val="center"/>
        </w:trPr>
        <w:tc>
          <w:tcPr>
            <w:tcW w:w="1709"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Unique response types for this service.</w:t>
            </w:r>
          </w:p>
          <w:p w:rsidR="00DF339F" w:rsidRPr="0021242D" w:rsidRDefault="00DF339F" w:rsidP="003710B6">
            <w:pPr>
              <w:pStyle w:val="TAN"/>
              <w:rPr>
                <w:lang w:eastAsia="ko-KR"/>
              </w:rPr>
            </w:pPr>
            <w:r w:rsidRPr="0021242D">
              <w:rPr>
                <w:lang w:eastAsia="ko-KR"/>
              </w:rPr>
              <w:t>N</w:t>
            </w:r>
            <w:r w:rsidR="003710B6" w:rsidRPr="0021242D">
              <w:rPr>
                <w:lang w:eastAsia="ko-KR"/>
              </w:rPr>
              <w:t>OTE</w:t>
            </w:r>
            <w:r w:rsidRPr="0021242D">
              <w:rPr>
                <w:lang w:eastAsia="ko-KR"/>
              </w:rPr>
              <w:t xml:space="preserve">: </w:t>
            </w:r>
            <w:r w:rsidR="003710B6" w:rsidRPr="0021242D">
              <w:rPr>
                <w:lang w:eastAsia="ko-KR"/>
              </w:rPr>
              <w:tab/>
            </w:r>
            <w:r w:rsidRPr="0021242D">
              <w:rPr>
                <w:lang w:eastAsia="ko-KR"/>
              </w:rPr>
              <w:t>Consumed services also provide response types.</w:t>
            </w:r>
          </w:p>
          <w:p w:rsidR="00DF339F" w:rsidRPr="0021242D" w:rsidRDefault="00DF339F" w:rsidP="003710B6">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3710B6">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p w:rsidR="00DF339F" w:rsidRPr="0021242D" w:rsidRDefault="00DF339F" w:rsidP="003710B6">
            <w:pPr>
              <w:pStyle w:val="TB1"/>
              <w:rPr>
                <w:lang w:eastAsia="ko-KR"/>
              </w:rPr>
            </w:pPr>
            <w:r w:rsidRPr="0021242D">
              <w:t xml:space="preserve">Firmware install failure, e.g. </w:t>
            </w:r>
            <w:r w:rsidRPr="0021242D">
              <w:rPr>
                <w:lang w:eastAsia="zh-CN"/>
              </w:rPr>
              <w:t xml:space="preserve">firmware </w:t>
            </w:r>
            <w:r w:rsidRPr="0021242D">
              <w:t>is missing dependency on the device</w:t>
            </w:r>
            <w:r w:rsidRPr="0021242D">
              <w:rPr>
                <w:lang w:eastAsia="zh-CN"/>
              </w:rPr>
              <w:t xml:space="preserve">, </w:t>
            </w:r>
            <w:r w:rsidRPr="0021242D">
              <w:t>firmware is too large for available program or data memory</w:t>
            </w:r>
          </w:p>
        </w:tc>
      </w:tr>
    </w:tbl>
    <w:p w:rsidR="003710B6" w:rsidRPr="0021242D" w:rsidRDefault="003710B6" w:rsidP="003710B6"/>
    <w:p w:rsidR="00DF339F" w:rsidRPr="0021242D" w:rsidRDefault="00D81A00" w:rsidP="00DF339F">
      <w:pPr>
        <w:pStyle w:val="Heading5"/>
        <w:rPr>
          <w:lang w:val="en-US"/>
        </w:rPr>
      </w:pPr>
      <w:bookmarkStart w:id="502" w:name="_Toc418174191"/>
      <w:bookmarkStart w:id="503" w:name="_Toc418660058"/>
      <w:r>
        <w:rPr>
          <w:lang w:val="en-US"/>
        </w:rPr>
        <w:t>6.6.3.</w:t>
      </w:r>
      <w:r w:rsidR="00DC44C4">
        <w:rPr>
          <w:lang w:val="en-US" w:eastAsia="zh-CN"/>
        </w:rPr>
        <w:t>2</w:t>
      </w:r>
      <w:r w:rsidR="00DD37E3">
        <w:rPr>
          <w:lang w:val="en-US" w:eastAsia="zh-CN"/>
        </w:rPr>
        <w:t>.</w:t>
      </w:r>
      <w:r w:rsidR="00ED22C0">
        <w:rPr>
          <w:lang w:val="en-US" w:eastAsia="zh-CN"/>
        </w:rPr>
        <w:t>4</w:t>
      </w:r>
      <w:r w:rsidR="00DF339F" w:rsidRPr="0021242D">
        <w:rPr>
          <w:lang w:val="en-US"/>
        </w:rPr>
        <w:tab/>
        <w:t>Service Interactions</w:t>
      </w:r>
      <w:bookmarkEnd w:id="502"/>
      <w:bookmarkEnd w:id="50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5"/>
        </w:numPr>
        <w:rPr>
          <w:lang w:eastAsia="zh-CN"/>
        </w:r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1" type="#_x0000_t75" style="width:369.8pt;height:202.75pt" o:ole="">
            <v:imagedata r:id="rId80" o:title=""/>
          </v:shape>
          <o:OLEObject Type="Embed" ProgID="Visio.Drawing.11" ShapeID="_x0000_i1041" DrawAspect="Content" ObjectID="_1492401397" r:id="rId81"/>
        </w:object>
      </w:r>
    </w:p>
    <w:p w:rsidR="00DF339F" w:rsidRPr="0021242D" w:rsidRDefault="00DF339F" w:rsidP="003710B6">
      <w:pPr>
        <w:pStyle w:val="TF"/>
      </w:pPr>
      <w:r w:rsidRPr="0021242D">
        <w:t xml:space="preserve">Figure </w:t>
      </w:r>
      <w:r w:rsidR="00D81A00">
        <w:t>6.6.3.</w:t>
      </w:r>
      <w:r w:rsidR="00DC44C4">
        <w:t>2</w:t>
      </w:r>
      <w:r w:rsidR="00DD37E3">
        <w:t>.</w:t>
      </w:r>
      <w:r w:rsidR="00ED22C0">
        <w:t>4</w:t>
      </w:r>
      <w:r w:rsidRPr="0021242D">
        <w:t>-1</w:t>
      </w:r>
      <w:r w:rsidR="003710B6" w:rsidRPr="0021242D">
        <w:t>:</w:t>
      </w:r>
      <w:r w:rsidRPr="0021242D">
        <w:t xml:space="preserve"> installFirmware Diagram</w:t>
      </w:r>
    </w:p>
    <w:p w:rsidR="00DF339F" w:rsidRPr="0021242D" w:rsidRDefault="00D81A00" w:rsidP="00DF339F">
      <w:pPr>
        <w:pStyle w:val="Heading5"/>
        <w:rPr>
          <w:lang w:val="en-US"/>
        </w:rPr>
      </w:pPr>
      <w:bookmarkStart w:id="504" w:name="_Toc418174192"/>
      <w:bookmarkStart w:id="505" w:name="_Toc418660059"/>
      <w:r>
        <w:rPr>
          <w:lang w:val="en-US"/>
        </w:rPr>
        <w:t>6.6.3.</w:t>
      </w:r>
      <w:r w:rsidR="00DC44C4">
        <w:rPr>
          <w:lang w:val="en-US" w:eastAsia="zh-CN"/>
        </w:rPr>
        <w:t>2</w:t>
      </w:r>
      <w:r w:rsidR="00DD37E3">
        <w:rPr>
          <w:lang w:val="en-US" w:eastAsia="zh-CN"/>
        </w:rPr>
        <w:t>.</w:t>
      </w:r>
      <w:r w:rsidR="00ED22C0">
        <w:rPr>
          <w:lang w:val="en-US" w:eastAsia="zh-CN"/>
        </w:rPr>
        <w:t>5</w:t>
      </w:r>
      <w:r w:rsidR="00DF339F" w:rsidRPr="0021242D">
        <w:rPr>
          <w:lang w:val="en-US"/>
        </w:rPr>
        <w:tab/>
      </w:r>
      <w:r w:rsidR="00DF339F" w:rsidRPr="0021242D">
        <w:rPr>
          <w:lang w:val="en-US" w:eastAsia="ko-KR"/>
        </w:rPr>
        <w:t>Post-Conditions</w:t>
      </w:r>
      <w:bookmarkEnd w:id="504"/>
      <w:bookmarkEnd w:id="505"/>
    </w:p>
    <w:p w:rsidR="00DF339F" w:rsidRPr="0021242D" w:rsidRDefault="00DF339F" w:rsidP="00DF339F">
      <w:r w:rsidRPr="0021242D">
        <w:t>The Management Adapter has submitted a request to the Management Server to install firmware.</w:t>
      </w:r>
    </w:p>
    <w:p w:rsidR="00DF339F" w:rsidRPr="0021242D" w:rsidRDefault="00D81A00" w:rsidP="00DF339F">
      <w:pPr>
        <w:pStyle w:val="Heading5"/>
        <w:rPr>
          <w:lang w:val="en-US"/>
        </w:rPr>
      </w:pPr>
      <w:bookmarkStart w:id="506" w:name="_Toc418174193"/>
      <w:bookmarkStart w:id="507" w:name="_Toc418660060"/>
      <w:r>
        <w:rPr>
          <w:lang w:val="en-US"/>
        </w:rPr>
        <w:t>6.6.3.</w:t>
      </w:r>
      <w:r w:rsidR="00DC44C4">
        <w:rPr>
          <w:lang w:val="en-US" w:eastAsia="zh-CN"/>
        </w:rPr>
        <w:t>2</w:t>
      </w:r>
      <w:r w:rsidR="00DD37E3">
        <w:rPr>
          <w:lang w:val="en-US" w:eastAsia="zh-CN"/>
        </w:rPr>
        <w:t>.</w:t>
      </w:r>
      <w:r w:rsidR="00ED22C0">
        <w:rPr>
          <w:lang w:val="en-US" w:eastAsia="zh-CN"/>
        </w:rPr>
        <w:t>6</w:t>
      </w:r>
      <w:r w:rsidR="00DF339F" w:rsidRPr="0021242D">
        <w:rPr>
          <w:lang w:val="en-US"/>
        </w:rPr>
        <w:tab/>
      </w:r>
      <w:r w:rsidR="00DF339F" w:rsidRPr="0021242D">
        <w:rPr>
          <w:lang w:val="en-US" w:eastAsia="ko-KR"/>
        </w:rPr>
        <w:t>Exceptions</w:t>
      </w:r>
      <w:bookmarkEnd w:id="506"/>
      <w:bookmarkEnd w:id="507"/>
    </w:p>
    <w:p w:rsidR="00DF339F" w:rsidRPr="0021242D" w:rsidRDefault="00DF339F" w:rsidP="00DF339F">
      <w:r w:rsidRPr="0021242D">
        <w:t>Not Applicable</w:t>
      </w:r>
      <w:r w:rsidR="003710B6" w:rsidRPr="0021242D">
        <w:t>.</w:t>
      </w:r>
    </w:p>
    <w:p w:rsidR="00DF339F" w:rsidRPr="0021242D" w:rsidRDefault="00D81A00" w:rsidP="00DF339F">
      <w:pPr>
        <w:pStyle w:val="Heading5"/>
        <w:rPr>
          <w:lang w:val="en-US"/>
        </w:rPr>
      </w:pPr>
      <w:bookmarkStart w:id="508" w:name="_Toc418174194"/>
      <w:bookmarkStart w:id="509" w:name="_Toc418660061"/>
      <w:r>
        <w:rPr>
          <w:lang w:val="en-US"/>
        </w:rPr>
        <w:t>6.6.3.</w:t>
      </w:r>
      <w:r w:rsidR="00DC44C4">
        <w:rPr>
          <w:lang w:val="en-US" w:eastAsia="zh-CN"/>
        </w:rPr>
        <w:t>2</w:t>
      </w:r>
      <w:r w:rsidR="00DD37E3">
        <w:rPr>
          <w:lang w:val="en-US" w:eastAsia="zh-CN"/>
        </w:rPr>
        <w:t>.</w:t>
      </w:r>
      <w:r w:rsidR="00ED22C0">
        <w:rPr>
          <w:lang w:val="en-US" w:eastAsia="zh-CN"/>
        </w:rPr>
        <w:t>7</w:t>
      </w:r>
      <w:r w:rsidR="00DF339F" w:rsidRPr="0021242D">
        <w:rPr>
          <w:lang w:val="en-US"/>
        </w:rPr>
        <w:tab/>
      </w:r>
      <w:r w:rsidR="00DF339F" w:rsidRPr="0021242D">
        <w:rPr>
          <w:lang w:val="en-US" w:eastAsia="ko-KR"/>
        </w:rPr>
        <w:t>Policies for Use</w:t>
      </w:r>
      <w:bookmarkEnd w:id="508"/>
      <w:bookmarkEnd w:id="50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510" w:name="_Toc418174195"/>
      <w:bookmarkStart w:id="511" w:name="_Toc418660062"/>
      <w:r>
        <w:rPr>
          <w:lang w:val="en-US"/>
        </w:rPr>
        <w:lastRenderedPageBreak/>
        <w:t>6.6.3.</w:t>
      </w:r>
      <w:r w:rsidR="00DC44C4">
        <w:rPr>
          <w:lang w:val="en-US" w:eastAsia="zh-CN"/>
        </w:rPr>
        <w:t>2</w:t>
      </w:r>
      <w:r w:rsidR="00DD37E3">
        <w:rPr>
          <w:lang w:val="en-US" w:eastAsia="zh-CN"/>
        </w:rPr>
        <w:t>.</w:t>
      </w:r>
      <w:r w:rsidR="00ED22C0">
        <w:rPr>
          <w:lang w:val="en-US" w:eastAsia="zh-CN"/>
        </w:rPr>
        <w:t>8</w:t>
      </w:r>
      <w:r w:rsidR="00DF339F" w:rsidRPr="0021242D">
        <w:rPr>
          <w:lang w:val="en-US"/>
        </w:rPr>
        <w:tab/>
        <w:t>oneM2M Resource Interworking</w:t>
      </w:r>
      <w:bookmarkEnd w:id="510"/>
      <w:bookmarkEnd w:id="511"/>
    </w:p>
    <w:p w:rsidR="00DF339F" w:rsidRPr="0021242D" w:rsidRDefault="00DF339F" w:rsidP="00DF339F">
      <w:r w:rsidRPr="0021242D">
        <w:t xml:space="preserve">This service capability </w:t>
      </w:r>
      <w:r w:rsidRPr="0021242D">
        <w:rPr>
          <w:lang w:eastAsia="zh-CN"/>
        </w:rPr>
        <w:t>is used to install firmware</w:t>
      </w:r>
      <w:r w:rsidRPr="0021242D">
        <w:t>. The service capability aligns with the &lt;</w:t>
      </w:r>
      <w:r w:rsidRPr="0021242D">
        <w:rPr>
          <w:lang w:eastAsia="zh-CN"/>
        </w:rPr>
        <w:t>firmware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update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DC44C4" w:rsidRDefault="00D81A00" w:rsidP="00DF339F">
      <w:pPr>
        <w:pStyle w:val="Heading4"/>
        <w:rPr>
          <w:lang w:val="en-US"/>
        </w:rPr>
      </w:pPr>
      <w:bookmarkStart w:id="512" w:name="_Toc417309497"/>
      <w:bookmarkStart w:id="513" w:name="_Toc418174196"/>
      <w:bookmarkStart w:id="514" w:name="_Toc418660063"/>
      <w:r w:rsidRPr="00DC44C4">
        <w:rPr>
          <w:lang w:val="en-US"/>
        </w:rPr>
        <w:t>6.6.3.</w:t>
      </w:r>
      <w:r w:rsidR="003710B6" w:rsidRPr="00DC44C4">
        <w:rPr>
          <w:lang w:val="en-US" w:eastAsia="zh-CN"/>
        </w:rPr>
        <w:t>3</w:t>
      </w:r>
      <w:r w:rsidR="00DF339F" w:rsidRPr="00DC44C4">
        <w:rPr>
          <w:lang w:val="en-US" w:eastAsia="zh-CN"/>
        </w:rPr>
        <w:tab/>
      </w:r>
      <w:r w:rsidR="00DF339F" w:rsidRPr="00DC44C4">
        <w:rPr>
          <w:lang w:val="en-US"/>
        </w:rPr>
        <w:t>getFirmwareInformation</w:t>
      </w:r>
      <w:bookmarkEnd w:id="512"/>
      <w:bookmarkEnd w:id="513"/>
      <w:bookmarkEnd w:id="514"/>
    </w:p>
    <w:p w:rsidR="00DC44C4" w:rsidRPr="00DC44C4" w:rsidRDefault="00DC44C4" w:rsidP="00DC44C4">
      <w:pPr>
        <w:pStyle w:val="Heading5"/>
        <w:rPr>
          <w:lang w:val="en-US"/>
        </w:rPr>
      </w:pPr>
      <w:bookmarkStart w:id="515" w:name="_Toc418660064"/>
      <w:r w:rsidRPr="00DC44C4">
        <w:rPr>
          <w:lang w:val="en-US"/>
        </w:rPr>
        <w:t>6.6.3.</w:t>
      </w:r>
      <w:r w:rsidRPr="00DC44C4">
        <w:rPr>
          <w:lang w:val="en-US" w:eastAsia="zh-CN"/>
        </w:rPr>
        <w:t>3</w:t>
      </w:r>
      <w:r w:rsidRPr="00DC44C4">
        <w:rPr>
          <w:lang w:val="en-US"/>
        </w:rPr>
        <w:t>.1</w:t>
      </w:r>
      <w:r w:rsidRPr="00DC44C4">
        <w:rPr>
          <w:lang w:val="en-US"/>
        </w:rPr>
        <w:tab/>
      </w:r>
      <w:r w:rsidR="004A0134">
        <w:rPr>
          <w:lang w:val="en-US"/>
        </w:rPr>
        <w:t>Description</w:t>
      </w:r>
      <w:bookmarkEnd w:id="515"/>
    </w:p>
    <w:p w:rsidR="00DF339F" w:rsidRPr="00DC44C4" w:rsidRDefault="00DF339F" w:rsidP="00DF339F">
      <w:r w:rsidRPr="00DC44C4">
        <w:t>This service capability provides the ability for AEs to get device firmware information.</w:t>
      </w:r>
    </w:p>
    <w:p w:rsidR="00DF339F" w:rsidRPr="00DC44C4" w:rsidRDefault="00D81A00" w:rsidP="00DF339F">
      <w:pPr>
        <w:pStyle w:val="Heading5"/>
        <w:rPr>
          <w:lang w:val="en-US"/>
        </w:rPr>
      </w:pPr>
      <w:bookmarkStart w:id="516" w:name="_Toc418174197"/>
      <w:bookmarkStart w:id="517" w:name="_Toc418660065"/>
      <w:r w:rsidRPr="00DC44C4">
        <w:rPr>
          <w:lang w:val="en-US"/>
        </w:rPr>
        <w:t>6.6.3.</w:t>
      </w:r>
      <w:r w:rsidR="00DF339F" w:rsidRPr="00DC44C4">
        <w:rPr>
          <w:lang w:val="en-US" w:eastAsia="zh-CN"/>
        </w:rPr>
        <w:t>3</w:t>
      </w:r>
      <w:r w:rsidR="00DF339F" w:rsidRPr="00DC44C4">
        <w:rPr>
          <w:lang w:val="en-US"/>
        </w:rPr>
        <w:t>.</w:t>
      </w:r>
      <w:r w:rsidR="00DC44C4" w:rsidRPr="00DC44C4">
        <w:rPr>
          <w:lang w:val="en-US"/>
        </w:rPr>
        <w:t>2</w:t>
      </w:r>
      <w:r w:rsidR="00DF339F" w:rsidRPr="00DC44C4">
        <w:rPr>
          <w:lang w:val="en-US"/>
        </w:rPr>
        <w:tab/>
      </w:r>
      <w:r w:rsidR="00D87590">
        <w:rPr>
          <w:lang w:val="en-US"/>
        </w:rPr>
        <w:t>Pre-Conditions</w:t>
      </w:r>
      <w:bookmarkEnd w:id="516"/>
      <w:bookmarkEnd w:id="517"/>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service capability and device exist.</w:t>
      </w:r>
    </w:p>
    <w:p w:rsidR="00DF339F" w:rsidRPr="0021242D" w:rsidRDefault="00D81A00" w:rsidP="00DF339F">
      <w:pPr>
        <w:pStyle w:val="Heading5"/>
        <w:rPr>
          <w:lang w:val="en-US"/>
        </w:rPr>
      </w:pPr>
      <w:bookmarkStart w:id="518" w:name="_Toc418174198"/>
      <w:bookmarkStart w:id="519" w:name="_Toc418660066"/>
      <w:r>
        <w:rPr>
          <w:lang w:val="en-US"/>
        </w:rPr>
        <w:t>6.6.3.</w:t>
      </w:r>
      <w:r w:rsidR="00DF339F" w:rsidRPr="0021242D">
        <w:rPr>
          <w:lang w:val="en-US" w:eastAsia="zh-CN"/>
        </w:rPr>
        <w:t>3</w:t>
      </w:r>
      <w:r w:rsidR="00DF339F" w:rsidRPr="0021242D">
        <w:rPr>
          <w:lang w:val="en-US"/>
        </w:rPr>
        <w:t>.</w:t>
      </w:r>
      <w:r w:rsidR="00DC44C4">
        <w:rPr>
          <w:lang w:val="en-US"/>
        </w:rPr>
        <w:t>3</w:t>
      </w:r>
      <w:r w:rsidR="00DF339F" w:rsidRPr="0021242D">
        <w:rPr>
          <w:lang w:val="en-US"/>
        </w:rPr>
        <w:tab/>
        <w:t xml:space="preserve">Signature </w:t>
      </w:r>
      <w:r w:rsidR="003710B6" w:rsidRPr="0021242D">
        <w:rPr>
          <w:lang w:val="en-US"/>
        </w:rPr>
        <w:t xml:space="preserve">- </w:t>
      </w:r>
      <w:r w:rsidR="00DF339F" w:rsidRPr="0021242D">
        <w:rPr>
          <w:lang w:val="en-US"/>
        </w:rPr>
        <w:t>getFirmwareInformation</w:t>
      </w:r>
      <w:bookmarkEnd w:id="518"/>
      <w:bookmarkEnd w:id="519"/>
    </w:p>
    <w:p w:rsidR="003710B6" w:rsidRPr="0021242D" w:rsidRDefault="003710B6" w:rsidP="003710B6">
      <w:pPr>
        <w:pStyle w:val="TH"/>
      </w:pPr>
      <w:r w:rsidRPr="0021242D">
        <w:t xml:space="preserve">Table </w:t>
      </w:r>
      <w:r w:rsidR="00D81A00">
        <w:t>6.6.3.</w:t>
      </w:r>
      <w:r w:rsidRPr="0021242D">
        <w:rPr>
          <w:lang w:eastAsia="zh-CN"/>
        </w:rPr>
        <w:t>3</w:t>
      </w:r>
      <w:r w:rsidRPr="0021242D">
        <w:t>.</w:t>
      </w:r>
      <w:r w:rsidR="00DC44C4">
        <w:t>3</w:t>
      </w:r>
      <w:r w:rsidRPr="0021242D">
        <w:t>-1: D</w:t>
      </w:r>
      <w:r w:rsidRPr="0021242D">
        <w:rPr>
          <w:lang w:eastAsia="zh-CN"/>
        </w:rPr>
        <w:t>evice</w:t>
      </w:r>
      <w:r w:rsidRPr="0021242D">
        <w:t xml:space="preserve"> </w:t>
      </w:r>
      <w:r w:rsidRPr="0021242D">
        <w:rPr>
          <w:lang w:eastAsia="zh-CN"/>
        </w:rPr>
        <w:t>Management</w:t>
      </w:r>
      <w:r w:rsidRPr="0021242D">
        <w:t xml:space="preserve"> Service –getFirmwareInformation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3710B6">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710B6">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710B6">
            <w:pPr>
              <w:pStyle w:val="TAH"/>
            </w:pPr>
            <w:r w:rsidRPr="0021242D">
              <w:t>Description</w:t>
            </w:r>
          </w:p>
        </w:tc>
      </w:tr>
      <w:tr w:rsidR="00DF339F" w:rsidRPr="0021242D" w:rsidTr="003710B6">
        <w:trPr>
          <w:tblHeader/>
          <w:jc w:val="center"/>
        </w:trPr>
        <w:tc>
          <w:tcPr>
            <w:tcW w:w="1709"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3710B6">
            <w:pPr>
              <w:pStyle w:val="TAL"/>
              <w:rPr>
                <w:lang w:eastAsia="ko-KR"/>
              </w:rPr>
            </w:pPr>
            <w:r w:rsidRPr="0021242D">
              <w:rPr>
                <w:lang w:eastAsia="zh-CN"/>
              </w:rPr>
              <w:t>The unique device identifier in the context of the M2M Service Subscription.</w:t>
            </w:r>
          </w:p>
        </w:tc>
      </w:tr>
      <w:tr w:rsidR="00DF339F" w:rsidRPr="0021242D" w:rsidTr="003710B6">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The M2M Request Identifier (M2M-Request-ID)</w:t>
            </w:r>
          </w:p>
        </w:tc>
      </w:tr>
      <w:tr w:rsidR="00DF339F" w:rsidRPr="0021242D" w:rsidTr="003710B6">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rPr>
                <w:lang w:eastAsia="ko-KR"/>
              </w:rPr>
              <w:t>firmware</w:t>
            </w:r>
            <w:r w:rsidRPr="0021242D">
              <w:rPr>
                <w:lang w:eastAsia="zh-CN"/>
              </w:rPr>
              <w:t>Info</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710B6">
            <w:pPr>
              <w:pStyle w:val="TAL"/>
              <w:rPr>
                <w:lang w:eastAsia="zh-CN"/>
              </w:rPr>
            </w:pPr>
            <w:r w:rsidRPr="0021242D">
              <w:rPr>
                <w:lang w:eastAsia="zh-CN"/>
              </w:rPr>
              <w:t>The device firmware information.</w:t>
            </w:r>
          </w:p>
          <w:p w:rsidR="00DF339F" w:rsidRPr="0021242D" w:rsidRDefault="00DF339F" w:rsidP="003710B6">
            <w:pPr>
              <w:pStyle w:val="TAL"/>
              <w:rPr>
                <w:lang w:eastAsia="ko-KR"/>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3710B6">
        <w:trPr>
          <w:tblHeader/>
          <w:jc w:val="center"/>
        </w:trPr>
        <w:tc>
          <w:tcPr>
            <w:tcW w:w="1709"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3710B6">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3710B6">
            <w:pPr>
              <w:pStyle w:val="TAL"/>
              <w:rPr>
                <w:lang w:eastAsia="ko-KR"/>
              </w:rPr>
            </w:pPr>
            <w:r w:rsidRPr="0021242D">
              <w:rPr>
                <w:lang w:eastAsia="ko-KR"/>
              </w:rPr>
              <w:t>Unique response types for this service.</w:t>
            </w:r>
          </w:p>
          <w:p w:rsidR="00DF339F" w:rsidRPr="0021242D" w:rsidRDefault="00DF339F" w:rsidP="003710B6">
            <w:pPr>
              <w:pStyle w:val="TAN"/>
              <w:rPr>
                <w:lang w:eastAsia="ko-KR"/>
              </w:rPr>
            </w:pPr>
            <w:r w:rsidRPr="0021242D">
              <w:rPr>
                <w:lang w:eastAsia="ko-KR"/>
              </w:rPr>
              <w:t>N</w:t>
            </w:r>
            <w:r w:rsidR="003710B6" w:rsidRPr="0021242D">
              <w:rPr>
                <w:lang w:eastAsia="ko-KR"/>
              </w:rPr>
              <w:t>OTE</w:t>
            </w:r>
            <w:r w:rsidRPr="0021242D">
              <w:rPr>
                <w:lang w:eastAsia="ko-KR"/>
              </w:rPr>
              <w:t xml:space="preserve">: </w:t>
            </w:r>
            <w:r w:rsidR="003710B6" w:rsidRPr="0021242D">
              <w:rPr>
                <w:lang w:eastAsia="ko-KR"/>
              </w:rPr>
              <w:tab/>
            </w:r>
            <w:r w:rsidRPr="0021242D">
              <w:rPr>
                <w:lang w:eastAsia="ko-KR"/>
              </w:rPr>
              <w:t>Consumed services also provide response types.</w:t>
            </w:r>
          </w:p>
          <w:p w:rsidR="00DF339F" w:rsidRPr="0021242D" w:rsidRDefault="00DF339F" w:rsidP="003710B6">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3710B6" w:rsidRPr="0021242D" w:rsidRDefault="003710B6" w:rsidP="003710B6"/>
    <w:p w:rsidR="00DF339F" w:rsidRPr="0021242D" w:rsidRDefault="00D81A00" w:rsidP="00DF339F">
      <w:pPr>
        <w:pStyle w:val="Heading5"/>
        <w:rPr>
          <w:lang w:val="en-US"/>
        </w:rPr>
      </w:pPr>
      <w:bookmarkStart w:id="520" w:name="_Toc418174199"/>
      <w:bookmarkStart w:id="521" w:name="_Toc418660067"/>
      <w:r>
        <w:rPr>
          <w:lang w:val="en-US"/>
        </w:rPr>
        <w:t>6.6.3.</w:t>
      </w:r>
      <w:r w:rsidR="00DF339F" w:rsidRPr="0021242D">
        <w:rPr>
          <w:lang w:val="en-US" w:eastAsia="zh-CN"/>
        </w:rPr>
        <w:t>3</w:t>
      </w:r>
      <w:r w:rsidR="00DF339F" w:rsidRPr="0021242D">
        <w:rPr>
          <w:lang w:val="en-US"/>
        </w:rPr>
        <w:t>.</w:t>
      </w:r>
      <w:r w:rsidR="00DC44C4">
        <w:rPr>
          <w:lang w:val="en-US" w:eastAsia="zh-CN"/>
        </w:rPr>
        <w:t>4</w:t>
      </w:r>
      <w:r w:rsidR="00DF339F" w:rsidRPr="0021242D">
        <w:rPr>
          <w:lang w:val="en-US"/>
        </w:rPr>
        <w:tab/>
        <w:t>Service Interactions</w:t>
      </w:r>
      <w:bookmarkEnd w:id="520"/>
      <w:bookmarkEnd w:id="521"/>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6"/>
        </w:num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2" type="#_x0000_t75" style="width:369.8pt;height:202.75pt" o:ole="">
            <v:imagedata r:id="rId82" o:title=""/>
          </v:shape>
          <o:OLEObject Type="Embed" ProgID="Visio.Drawing.11" ShapeID="_x0000_i1042" DrawAspect="Content" ObjectID="_1492401398" r:id="rId83"/>
        </w:object>
      </w:r>
    </w:p>
    <w:p w:rsidR="00DF339F" w:rsidRPr="0021242D" w:rsidRDefault="00DF339F" w:rsidP="003710B6">
      <w:pPr>
        <w:pStyle w:val="TF"/>
      </w:pPr>
      <w:r w:rsidRPr="0021242D">
        <w:t xml:space="preserve">Figure </w:t>
      </w:r>
      <w:r w:rsidR="00D81A00">
        <w:t>6.6.3.</w:t>
      </w:r>
      <w:r w:rsidRPr="0021242D">
        <w:t>3.</w:t>
      </w:r>
      <w:r w:rsidR="00DC44C4">
        <w:t>4</w:t>
      </w:r>
      <w:r w:rsidRPr="0021242D">
        <w:t>-1</w:t>
      </w:r>
      <w:r w:rsidR="003710B6" w:rsidRPr="0021242D">
        <w:t>:</w:t>
      </w:r>
      <w:r w:rsidRPr="0021242D">
        <w:t xml:space="preserve"> getFirmwareInformation Diagram</w:t>
      </w:r>
    </w:p>
    <w:p w:rsidR="00DF339F" w:rsidRPr="0021242D" w:rsidRDefault="00D81A00" w:rsidP="00DF339F">
      <w:pPr>
        <w:pStyle w:val="Heading5"/>
        <w:rPr>
          <w:lang w:val="en-US"/>
        </w:rPr>
      </w:pPr>
      <w:bookmarkStart w:id="522" w:name="_Toc418174200"/>
      <w:bookmarkStart w:id="523" w:name="_Toc418660068"/>
      <w:r>
        <w:rPr>
          <w:lang w:val="en-US"/>
        </w:rPr>
        <w:t>6.6.3.</w:t>
      </w:r>
      <w:r w:rsidR="00DF339F" w:rsidRPr="0021242D">
        <w:rPr>
          <w:lang w:val="en-US" w:eastAsia="zh-CN"/>
        </w:rPr>
        <w:t>3</w:t>
      </w:r>
      <w:r w:rsidR="00DF339F" w:rsidRPr="0021242D">
        <w:rPr>
          <w:lang w:val="en-US"/>
        </w:rPr>
        <w:t>.</w:t>
      </w:r>
      <w:r w:rsidR="00DC44C4">
        <w:rPr>
          <w:lang w:val="en-US" w:eastAsia="zh-CN"/>
        </w:rPr>
        <w:t>5</w:t>
      </w:r>
      <w:r w:rsidR="00DF339F" w:rsidRPr="0021242D">
        <w:rPr>
          <w:lang w:val="en-US"/>
        </w:rPr>
        <w:tab/>
      </w:r>
      <w:r w:rsidR="00DF339F" w:rsidRPr="0021242D">
        <w:rPr>
          <w:lang w:val="en-US" w:eastAsia="ko-KR"/>
        </w:rPr>
        <w:t>Post-Conditions</w:t>
      </w:r>
      <w:bookmarkEnd w:id="522"/>
      <w:bookmarkEnd w:id="523"/>
    </w:p>
    <w:p w:rsidR="00DF339F" w:rsidRPr="0021242D" w:rsidRDefault="00DF339F" w:rsidP="00DF339F">
      <w:r w:rsidRPr="0021242D">
        <w:rPr>
          <w:lang w:eastAsia="zh-CN"/>
        </w:rPr>
        <w:t>The Management Adapter has submitted a request to the Management Server to get firmware information.</w:t>
      </w:r>
    </w:p>
    <w:p w:rsidR="00DF339F" w:rsidRPr="0021242D" w:rsidRDefault="00D81A00" w:rsidP="00DF339F">
      <w:pPr>
        <w:pStyle w:val="Heading5"/>
        <w:rPr>
          <w:lang w:val="en-US"/>
        </w:rPr>
      </w:pPr>
      <w:bookmarkStart w:id="524" w:name="_Toc418174201"/>
      <w:bookmarkStart w:id="525" w:name="_Toc418660069"/>
      <w:r>
        <w:rPr>
          <w:lang w:val="en-US"/>
        </w:rPr>
        <w:lastRenderedPageBreak/>
        <w:t>6.6.3.</w:t>
      </w:r>
      <w:r w:rsidR="00DF339F" w:rsidRPr="0021242D">
        <w:rPr>
          <w:lang w:val="en-US" w:eastAsia="zh-CN"/>
        </w:rPr>
        <w:t>3</w:t>
      </w:r>
      <w:r w:rsidR="00DF339F" w:rsidRPr="0021242D">
        <w:rPr>
          <w:lang w:val="en-US"/>
        </w:rPr>
        <w:t>.</w:t>
      </w:r>
      <w:r w:rsidR="00DC44C4">
        <w:rPr>
          <w:lang w:val="en-US" w:eastAsia="zh-CN"/>
        </w:rPr>
        <w:t>6</w:t>
      </w:r>
      <w:r w:rsidR="00DF339F" w:rsidRPr="0021242D">
        <w:rPr>
          <w:lang w:val="en-US"/>
        </w:rPr>
        <w:tab/>
      </w:r>
      <w:r w:rsidR="00DF339F" w:rsidRPr="0021242D">
        <w:rPr>
          <w:lang w:val="en-US" w:eastAsia="ko-KR"/>
        </w:rPr>
        <w:t>Exceptions</w:t>
      </w:r>
      <w:bookmarkEnd w:id="524"/>
      <w:bookmarkEnd w:id="525"/>
    </w:p>
    <w:p w:rsidR="00DF339F" w:rsidRPr="0021242D" w:rsidRDefault="00DF339F" w:rsidP="00DF339F">
      <w:r w:rsidRPr="0021242D">
        <w:t>Not Applicable</w:t>
      </w:r>
      <w:r w:rsidR="00764183" w:rsidRPr="0021242D">
        <w:t>.</w:t>
      </w:r>
    </w:p>
    <w:p w:rsidR="00DF339F" w:rsidRPr="0021242D" w:rsidRDefault="00D81A00" w:rsidP="00DF339F">
      <w:pPr>
        <w:pStyle w:val="Heading5"/>
        <w:rPr>
          <w:lang w:val="en-US"/>
        </w:rPr>
      </w:pPr>
      <w:bookmarkStart w:id="526" w:name="_Toc418174202"/>
      <w:bookmarkStart w:id="527" w:name="_Toc418660070"/>
      <w:r>
        <w:rPr>
          <w:lang w:val="en-US"/>
        </w:rPr>
        <w:t>6.6.3.</w:t>
      </w:r>
      <w:r w:rsidR="00DF339F" w:rsidRPr="0021242D">
        <w:rPr>
          <w:lang w:val="en-US" w:eastAsia="zh-CN"/>
        </w:rPr>
        <w:t>3</w:t>
      </w:r>
      <w:r w:rsidR="00DF339F" w:rsidRPr="0021242D">
        <w:rPr>
          <w:lang w:val="en-US"/>
        </w:rPr>
        <w:t>.</w:t>
      </w:r>
      <w:r w:rsidR="00DC44C4">
        <w:rPr>
          <w:lang w:val="en-US" w:eastAsia="zh-CN"/>
        </w:rPr>
        <w:t>7</w:t>
      </w:r>
      <w:r w:rsidR="00DF339F" w:rsidRPr="0021242D">
        <w:rPr>
          <w:lang w:val="en-US"/>
        </w:rPr>
        <w:tab/>
      </w:r>
      <w:r w:rsidR="00DF339F" w:rsidRPr="0021242D">
        <w:rPr>
          <w:lang w:val="en-US" w:eastAsia="ko-KR"/>
        </w:rPr>
        <w:t>Policies for Use</w:t>
      </w:r>
      <w:bookmarkEnd w:id="526"/>
      <w:bookmarkEnd w:id="527"/>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528" w:name="_Toc418174203"/>
      <w:bookmarkStart w:id="529" w:name="_Toc418660071"/>
      <w:r>
        <w:rPr>
          <w:lang w:val="en-US"/>
        </w:rPr>
        <w:t>6.6.3.</w:t>
      </w:r>
      <w:r w:rsidR="00DF339F" w:rsidRPr="0021242D">
        <w:rPr>
          <w:lang w:val="en-US" w:eastAsia="zh-CN"/>
        </w:rPr>
        <w:t>3</w:t>
      </w:r>
      <w:r w:rsidR="00DF339F" w:rsidRPr="0021242D">
        <w:rPr>
          <w:lang w:val="en-US"/>
        </w:rPr>
        <w:t>.</w:t>
      </w:r>
      <w:r w:rsidR="00DC44C4">
        <w:rPr>
          <w:lang w:val="en-US" w:eastAsia="zh-CN"/>
        </w:rPr>
        <w:t>8</w:t>
      </w:r>
      <w:r w:rsidR="00DF339F" w:rsidRPr="0021242D">
        <w:rPr>
          <w:lang w:val="en-US"/>
        </w:rPr>
        <w:tab/>
        <w:t>oneM2M Resource Interworking</w:t>
      </w:r>
      <w:bookmarkEnd w:id="528"/>
      <w:bookmarkEnd w:id="529"/>
    </w:p>
    <w:p w:rsidR="00DF339F" w:rsidRPr="0021242D" w:rsidRDefault="00DF339F" w:rsidP="00764183">
      <w:pPr>
        <w:rPr>
          <w:lang w:eastAsia="zh-CN"/>
        </w:rPr>
      </w:pPr>
      <w:r w:rsidRPr="0021242D">
        <w:t xml:space="preserve">This service capability </w:t>
      </w:r>
      <w:r w:rsidRPr="0021242D">
        <w:rPr>
          <w:lang w:eastAsia="zh-CN"/>
        </w:rPr>
        <w:t>is used to get firmware information</w:t>
      </w:r>
      <w:r w:rsidRPr="0021242D">
        <w:t>. The service capability aligns with the &lt;</w:t>
      </w:r>
      <w:r w:rsidRPr="0021242D">
        <w:rPr>
          <w:lang w:eastAsia="zh-CN"/>
        </w:rPr>
        <w:t>firmware</w:t>
      </w:r>
      <w:r w:rsidRPr="0021242D">
        <w:t xml:space="preserve">&gt; resource and maps to the RETRIEVE procedure for </w:t>
      </w:r>
      <w:r w:rsidRPr="0021242D">
        <w:rPr>
          <w:lang w:eastAsia="zh-CN"/>
        </w:rPr>
        <w:t>the a</w:t>
      </w:r>
      <w:r w:rsidRPr="0021242D">
        <w:t xml:space="preserve">ttribute </w:t>
      </w:r>
      <w:r w:rsidRPr="0021242D">
        <w:rPr>
          <w:lang w:eastAsia="zh-CN"/>
        </w:rPr>
        <w:t>version, name, URL</w:t>
      </w:r>
      <w:r w:rsidRPr="0021242D">
        <w:t xml:space="preserve"> of the resource.</w:t>
      </w:r>
    </w:p>
    <w:p w:rsidR="00DF339F" w:rsidRPr="00A75C0E" w:rsidRDefault="00D81A00" w:rsidP="00DF339F">
      <w:pPr>
        <w:pStyle w:val="Heading4"/>
        <w:rPr>
          <w:lang w:val="en-US"/>
        </w:rPr>
      </w:pPr>
      <w:bookmarkStart w:id="530" w:name="_Toc417309498"/>
      <w:bookmarkStart w:id="531" w:name="_Toc418174204"/>
      <w:bookmarkStart w:id="532" w:name="_Toc418660072"/>
      <w:r w:rsidRPr="00A75C0E">
        <w:rPr>
          <w:lang w:val="en-US"/>
        </w:rPr>
        <w:t>6.6.3.</w:t>
      </w:r>
      <w:r w:rsidR="00764183" w:rsidRPr="00A75C0E">
        <w:rPr>
          <w:lang w:val="en-US"/>
        </w:rPr>
        <w:t>4</w:t>
      </w:r>
      <w:r w:rsidR="00DF339F" w:rsidRPr="00A75C0E">
        <w:rPr>
          <w:lang w:val="en-US"/>
        </w:rPr>
        <w:tab/>
        <w:t>getFirmwareExecStatus</w:t>
      </w:r>
      <w:bookmarkEnd w:id="530"/>
      <w:bookmarkEnd w:id="531"/>
      <w:bookmarkEnd w:id="532"/>
    </w:p>
    <w:p w:rsidR="00A75C0E" w:rsidRPr="00A75C0E" w:rsidRDefault="00A75C0E" w:rsidP="00A75C0E">
      <w:pPr>
        <w:pStyle w:val="Heading5"/>
        <w:rPr>
          <w:lang w:val="en-US"/>
        </w:rPr>
      </w:pPr>
      <w:bookmarkStart w:id="533" w:name="_Toc418660073"/>
      <w:r w:rsidRPr="00A75C0E">
        <w:rPr>
          <w:lang w:val="en-US"/>
        </w:rPr>
        <w:t>6.6.3.</w:t>
      </w:r>
      <w:r w:rsidRPr="00A75C0E">
        <w:rPr>
          <w:lang w:val="en-US" w:eastAsia="zh-CN"/>
        </w:rPr>
        <w:t>4</w:t>
      </w:r>
      <w:r w:rsidRPr="00A75C0E">
        <w:rPr>
          <w:lang w:val="en-US"/>
        </w:rPr>
        <w:t>.1</w:t>
      </w:r>
      <w:r w:rsidRPr="00A75C0E">
        <w:rPr>
          <w:lang w:val="en-US"/>
        </w:rPr>
        <w:tab/>
      </w:r>
      <w:r w:rsidR="004A0134">
        <w:rPr>
          <w:lang w:val="en-US"/>
        </w:rPr>
        <w:t>Description</w:t>
      </w:r>
      <w:bookmarkEnd w:id="533"/>
    </w:p>
    <w:p w:rsidR="00DF339F" w:rsidRPr="00A75C0E" w:rsidRDefault="00DF339F" w:rsidP="00DF339F">
      <w:r w:rsidRPr="00A75C0E">
        <w:t xml:space="preserve">This service capability provides the ability for AEs to get </w:t>
      </w:r>
      <w:r w:rsidRPr="00A75C0E">
        <w:rPr>
          <w:lang w:eastAsia="zh-CN"/>
        </w:rPr>
        <w:t>state</w:t>
      </w:r>
      <w:r w:rsidRPr="00A75C0E">
        <w:t xml:space="preserve"> of firmware management operation</w:t>
      </w:r>
      <w:r w:rsidRPr="00A75C0E">
        <w:rPr>
          <w:lang w:eastAsia="zh-CN"/>
        </w:rPr>
        <w:t xml:space="preserve"> for a specific device</w:t>
      </w:r>
      <w:r w:rsidRPr="00A75C0E">
        <w:t>.</w:t>
      </w:r>
    </w:p>
    <w:p w:rsidR="00DF339F" w:rsidRPr="00A75C0E" w:rsidRDefault="00D81A00" w:rsidP="00DF339F">
      <w:pPr>
        <w:pStyle w:val="Heading5"/>
        <w:rPr>
          <w:lang w:val="en-US"/>
        </w:rPr>
      </w:pPr>
      <w:bookmarkStart w:id="534" w:name="_Toc418174205"/>
      <w:bookmarkStart w:id="535" w:name="_Toc418660074"/>
      <w:r w:rsidRPr="00A75C0E">
        <w:rPr>
          <w:lang w:val="en-US"/>
        </w:rPr>
        <w:t>6.6.3.</w:t>
      </w:r>
      <w:r w:rsidR="00DF339F" w:rsidRPr="00A75C0E">
        <w:rPr>
          <w:lang w:val="en-US" w:eastAsia="zh-CN"/>
        </w:rPr>
        <w:t>4</w:t>
      </w:r>
      <w:r w:rsidR="00DF339F" w:rsidRPr="00A75C0E">
        <w:rPr>
          <w:lang w:val="en-US"/>
        </w:rPr>
        <w:t>.</w:t>
      </w:r>
      <w:r w:rsidR="00A75C0E" w:rsidRPr="00A75C0E">
        <w:rPr>
          <w:lang w:val="en-US"/>
        </w:rPr>
        <w:t>2</w:t>
      </w:r>
      <w:r w:rsidR="00DF339F" w:rsidRPr="00A75C0E">
        <w:rPr>
          <w:lang w:val="en-US"/>
        </w:rPr>
        <w:tab/>
      </w:r>
      <w:r w:rsidR="00D87590">
        <w:rPr>
          <w:lang w:val="en-US"/>
        </w:rPr>
        <w:t>Pre-Conditions</w:t>
      </w:r>
      <w:bookmarkEnd w:id="534"/>
      <w:bookmarkEnd w:id="53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previously submitted firmware request exist.</w:t>
      </w:r>
    </w:p>
    <w:p w:rsidR="00DF339F" w:rsidRPr="0021242D" w:rsidRDefault="00D81A00" w:rsidP="00DF339F">
      <w:pPr>
        <w:pStyle w:val="Heading5"/>
        <w:rPr>
          <w:lang w:val="en-US"/>
        </w:rPr>
      </w:pPr>
      <w:bookmarkStart w:id="536" w:name="_Toc418174206"/>
      <w:bookmarkStart w:id="537" w:name="_Toc418660075"/>
      <w:r>
        <w:rPr>
          <w:lang w:val="en-US"/>
        </w:rPr>
        <w:t>6.6.3.</w:t>
      </w:r>
      <w:r w:rsidR="00DF339F" w:rsidRPr="0021242D">
        <w:rPr>
          <w:lang w:val="en-US" w:eastAsia="zh-CN"/>
        </w:rPr>
        <w:t>4</w:t>
      </w:r>
      <w:r w:rsidR="00DF339F" w:rsidRPr="0021242D">
        <w:rPr>
          <w:lang w:val="en-US"/>
        </w:rPr>
        <w:t>.</w:t>
      </w:r>
      <w:r w:rsidR="00A75C0E">
        <w:rPr>
          <w:lang w:val="en-US"/>
        </w:rPr>
        <w:t>3</w:t>
      </w:r>
      <w:r w:rsidR="00DF339F" w:rsidRPr="0021242D">
        <w:rPr>
          <w:lang w:val="en-US"/>
        </w:rPr>
        <w:tab/>
        <w:t>Signature –</w:t>
      </w:r>
      <w:r w:rsidR="00764183" w:rsidRPr="0021242D">
        <w:rPr>
          <w:lang w:val="en-US"/>
        </w:rPr>
        <w:t xml:space="preserve"> </w:t>
      </w:r>
      <w:r w:rsidR="00DF339F" w:rsidRPr="0021242D">
        <w:rPr>
          <w:lang w:val="en-US"/>
        </w:rPr>
        <w:t>getFirmwareExecStatus</w:t>
      </w:r>
      <w:bookmarkEnd w:id="536"/>
      <w:bookmarkEnd w:id="537"/>
    </w:p>
    <w:p w:rsidR="00764183" w:rsidRPr="0021242D" w:rsidRDefault="00764183" w:rsidP="00764183">
      <w:pPr>
        <w:pStyle w:val="TH"/>
      </w:pPr>
      <w:r w:rsidRPr="0021242D">
        <w:t xml:space="preserve">Table </w:t>
      </w:r>
      <w:r w:rsidR="00D81A00">
        <w:t>6.6.3.</w:t>
      </w:r>
      <w:r w:rsidRPr="0021242D">
        <w:t>4.</w:t>
      </w:r>
      <w:r w:rsidR="00A75C0E">
        <w:t>3</w:t>
      </w:r>
      <w:r w:rsidRPr="0021242D">
        <w:t>-1: D</w:t>
      </w:r>
      <w:r w:rsidRPr="0021242D">
        <w:rPr>
          <w:lang w:eastAsia="zh-CN"/>
        </w:rPr>
        <w:t>evice</w:t>
      </w:r>
      <w:r w:rsidRPr="0021242D">
        <w:t xml:space="preserve"> </w:t>
      </w:r>
      <w:r w:rsidRPr="0021242D">
        <w:rPr>
          <w:lang w:eastAsia="zh-CN"/>
        </w:rPr>
        <w:t>Management</w:t>
      </w:r>
      <w:r w:rsidRPr="0021242D">
        <w:t xml:space="preserve"> Service –getFirmwareExecStatus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zh-CN"/>
              </w:rPr>
              <w:t>operationRequestId</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The M2M Request Identifier of previously submitted firmware request (M2M-Request-ID)</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t>The M2M Request Identifier (M2M-Request-ID)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firmwareReport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The firmware management operation execution result or status. Type FirmwareReport</w:t>
            </w:r>
            <w:r w:rsidRPr="0021242D">
              <w:rPr>
                <w:lang w:eastAsia="zh-CN"/>
              </w:rPr>
              <w:t xml:space="preserve">, see </w:t>
            </w:r>
            <w:r w:rsidR="00AB3586">
              <w:t>6.6.2.2.</w:t>
            </w:r>
            <w:r w:rsidRPr="0021242D">
              <w:rPr>
                <w:lang w:eastAsia="zh-CN"/>
              </w:rPr>
              <w:t>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Unique response types for this service.</w:t>
            </w:r>
          </w:p>
          <w:p w:rsidR="00DF339F" w:rsidRPr="0021242D" w:rsidRDefault="00DF339F" w:rsidP="00764183">
            <w:pPr>
              <w:pStyle w:val="TAN"/>
              <w:rPr>
                <w:lang w:eastAsia="ko-KR"/>
              </w:rPr>
            </w:pPr>
            <w:r w:rsidRPr="0021242D">
              <w:rPr>
                <w:lang w:eastAsia="ko-KR"/>
              </w:rPr>
              <w:t>N</w:t>
            </w:r>
            <w:r w:rsidR="00764183" w:rsidRPr="0021242D">
              <w:rPr>
                <w:lang w:eastAsia="ko-KR"/>
              </w:rPr>
              <w:t>OTE</w:t>
            </w:r>
            <w:r w:rsidRPr="0021242D">
              <w:rPr>
                <w:lang w:eastAsia="ko-KR"/>
              </w:rPr>
              <w:t xml:space="preserve">: </w:t>
            </w:r>
            <w:r w:rsidR="00764183" w:rsidRPr="0021242D">
              <w:rPr>
                <w:lang w:eastAsia="ko-KR"/>
              </w:rPr>
              <w:tab/>
            </w:r>
            <w:r w:rsidRPr="0021242D">
              <w:rPr>
                <w:lang w:eastAsia="ko-KR"/>
              </w:rPr>
              <w:t>Consumed services also provide response types.</w:t>
            </w:r>
          </w:p>
          <w:p w:rsidR="00DF339F" w:rsidRPr="0021242D" w:rsidRDefault="00DF339F" w:rsidP="00764183">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764183">
            <w:pPr>
              <w:pStyle w:val="TB1"/>
              <w:rPr>
                <w:lang w:eastAsia="ko-KR"/>
              </w:rPr>
            </w:pPr>
            <w:r w:rsidRPr="0021242D">
              <w:rPr>
                <w:lang w:eastAsia="zh-CN"/>
              </w:rPr>
              <w:t>The previo</w:t>
            </w:r>
            <w:r w:rsidRPr="0021242D">
              <w:rPr>
                <w:lang w:eastAsia="ko-KR"/>
              </w:rPr>
              <w:t>usly submitted firmware request</w:t>
            </w:r>
            <w:r w:rsidRPr="0021242D">
              <w:rPr>
                <w:lang w:eastAsia="zh-CN"/>
              </w:rPr>
              <w:t xml:space="preserve"> does not exist</w:t>
            </w:r>
          </w:p>
        </w:tc>
      </w:tr>
    </w:tbl>
    <w:p w:rsidR="00764183" w:rsidRPr="0021242D" w:rsidRDefault="00764183" w:rsidP="00764183"/>
    <w:p w:rsidR="00DF339F" w:rsidRPr="0021242D" w:rsidRDefault="00D81A00" w:rsidP="00DF339F">
      <w:pPr>
        <w:pStyle w:val="Heading5"/>
        <w:rPr>
          <w:lang w:val="en-US"/>
        </w:rPr>
      </w:pPr>
      <w:bookmarkStart w:id="538" w:name="_Toc418174207"/>
      <w:bookmarkStart w:id="539" w:name="_Toc418660076"/>
      <w:r>
        <w:rPr>
          <w:lang w:val="en-US"/>
        </w:rPr>
        <w:t>6.6.3.</w:t>
      </w:r>
      <w:r w:rsidR="00DF339F" w:rsidRPr="0021242D">
        <w:rPr>
          <w:lang w:val="en-US" w:eastAsia="zh-CN"/>
        </w:rPr>
        <w:t>4</w:t>
      </w:r>
      <w:r w:rsidR="00DF339F" w:rsidRPr="0021242D">
        <w:rPr>
          <w:lang w:val="en-US"/>
        </w:rPr>
        <w:t>.</w:t>
      </w:r>
      <w:r w:rsidR="00A75C0E">
        <w:rPr>
          <w:lang w:val="en-US" w:eastAsia="zh-CN"/>
        </w:rPr>
        <w:t>4</w:t>
      </w:r>
      <w:r w:rsidR="00DF339F" w:rsidRPr="0021242D">
        <w:rPr>
          <w:lang w:val="en-US"/>
        </w:rPr>
        <w:tab/>
        <w:t>Service Interactions</w:t>
      </w:r>
      <w:bookmarkEnd w:id="538"/>
      <w:bookmarkEnd w:id="539"/>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7"/>
        </w:num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pPr>
      <w:r w:rsidRPr="0021242D">
        <w:object w:dxaOrig="7965" w:dyaOrig="4365">
          <v:shape id="_x0000_i1043" type="#_x0000_t75" style="width:369.8pt;height:202.75pt" o:ole="">
            <v:imagedata r:id="rId84" o:title=""/>
          </v:shape>
          <o:OLEObject Type="Embed" ProgID="Visio.Drawing.11" ShapeID="_x0000_i1043" DrawAspect="Content" ObjectID="_1492401399" r:id="rId85"/>
        </w:object>
      </w:r>
    </w:p>
    <w:p w:rsidR="00DF339F" w:rsidRPr="0021242D" w:rsidRDefault="00DF339F" w:rsidP="00764183">
      <w:pPr>
        <w:pStyle w:val="TF"/>
      </w:pPr>
      <w:r w:rsidRPr="0021242D">
        <w:t xml:space="preserve">Figure </w:t>
      </w:r>
      <w:r w:rsidR="00D81A00">
        <w:t>6.6.3.</w:t>
      </w:r>
      <w:r w:rsidRPr="0021242D">
        <w:rPr>
          <w:lang w:eastAsia="zh-CN"/>
        </w:rPr>
        <w:t>4</w:t>
      </w:r>
      <w:r w:rsidRPr="0021242D">
        <w:t>.</w:t>
      </w:r>
      <w:r w:rsidR="00A75C0E">
        <w:t>4</w:t>
      </w:r>
      <w:r w:rsidRPr="0021242D">
        <w:t>-1</w:t>
      </w:r>
      <w:r w:rsidR="00764183" w:rsidRPr="0021242D">
        <w:t>:</w:t>
      </w:r>
      <w:r w:rsidRPr="0021242D">
        <w:t xml:space="preserve"> getFirmwareExecStatus Diagram</w:t>
      </w:r>
    </w:p>
    <w:p w:rsidR="00DF339F" w:rsidRPr="0021242D" w:rsidRDefault="00D81A00" w:rsidP="00DF339F">
      <w:pPr>
        <w:pStyle w:val="Heading5"/>
        <w:rPr>
          <w:lang w:val="en-US"/>
        </w:rPr>
      </w:pPr>
      <w:bookmarkStart w:id="540" w:name="_Toc418174208"/>
      <w:bookmarkStart w:id="541" w:name="_Toc418660077"/>
      <w:r>
        <w:rPr>
          <w:lang w:val="en-US"/>
        </w:rPr>
        <w:t>6.6.3.</w:t>
      </w:r>
      <w:r w:rsidR="00DF339F" w:rsidRPr="0021242D">
        <w:rPr>
          <w:lang w:val="en-US" w:eastAsia="zh-CN"/>
        </w:rPr>
        <w:t>4</w:t>
      </w:r>
      <w:r w:rsidR="00DF339F" w:rsidRPr="0021242D">
        <w:rPr>
          <w:lang w:val="en-US"/>
        </w:rPr>
        <w:t>.</w:t>
      </w:r>
      <w:r w:rsidR="00A75C0E">
        <w:rPr>
          <w:lang w:val="en-US" w:eastAsia="zh-CN"/>
        </w:rPr>
        <w:t>5</w:t>
      </w:r>
      <w:r w:rsidR="00DF339F" w:rsidRPr="0021242D">
        <w:rPr>
          <w:lang w:val="en-US"/>
        </w:rPr>
        <w:tab/>
      </w:r>
      <w:r w:rsidR="00DF339F" w:rsidRPr="0021242D">
        <w:rPr>
          <w:lang w:val="en-US" w:eastAsia="ko-KR"/>
        </w:rPr>
        <w:t>Post-Conditions</w:t>
      </w:r>
      <w:bookmarkEnd w:id="540"/>
      <w:bookmarkEnd w:id="541"/>
    </w:p>
    <w:p w:rsidR="00DF339F" w:rsidRPr="0021242D" w:rsidRDefault="00DF339F" w:rsidP="00DF339F">
      <w:r w:rsidRPr="0021242D">
        <w:rPr>
          <w:lang w:eastAsia="zh-CN"/>
        </w:rPr>
        <w:t>The Management Adapter has submitted a request to the Management Server to get firmware state of management operation.</w:t>
      </w:r>
    </w:p>
    <w:p w:rsidR="00DF339F" w:rsidRPr="0021242D" w:rsidRDefault="00D81A00" w:rsidP="00DF339F">
      <w:pPr>
        <w:pStyle w:val="Heading5"/>
        <w:rPr>
          <w:lang w:val="en-US"/>
        </w:rPr>
      </w:pPr>
      <w:bookmarkStart w:id="542" w:name="_Toc418174209"/>
      <w:bookmarkStart w:id="543" w:name="_Toc418660078"/>
      <w:r>
        <w:rPr>
          <w:lang w:val="en-US"/>
        </w:rPr>
        <w:t>6.6.3.</w:t>
      </w:r>
      <w:r w:rsidR="00DF339F" w:rsidRPr="0021242D">
        <w:rPr>
          <w:lang w:val="en-US" w:eastAsia="zh-CN"/>
        </w:rPr>
        <w:t>4</w:t>
      </w:r>
      <w:r w:rsidR="00DF339F" w:rsidRPr="0021242D">
        <w:rPr>
          <w:lang w:val="en-US"/>
        </w:rPr>
        <w:t>.</w:t>
      </w:r>
      <w:r w:rsidR="00A75C0E">
        <w:rPr>
          <w:lang w:val="en-US" w:eastAsia="zh-CN"/>
        </w:rPr>
        <w:t>6</w:t>
      </w:r>
      <w:r w:rsidR="00DF339F" w:rsidRPr="0021242D">
        <w:rPr>
          <w:lang w:val="en-US"/>
        </w:rPr>
        <w:tab/>
      </w:r>
      <w:r w:rsidR="00DF339F" w:rsidRPr="0021242D">
        <w:rPr>
          <w:lang w:val="en-US" w:eastAsia="ko-KR"/>
        </w:rPr>
        <w:t>Exceptions</w:t>
      </w:r>
      <w:bookmarkEnd w:id="542"/>
      <w:bookmarkEnd w:id="543"/>
    </w:p>
    <w:p w:rsidR="00DF339F" w:rsidRPr="0021242D" w:rsidRDefault="00DF339F" w:rsidP="00DF339F">
      <w:r w:rsidRPr="0021242D">
        <w:t>Not Applicable</w:t>
      </w:r>
      <w:r w:rsidR="00764183" w:rsidRPr="0021242D">
        <w:t>.</w:t>
      </w:r>
    </w:p>
    <w:p w:rsidR="00DF339F" w:rsidRPr="0021242D" w:rsidRDefault="00D81A00" w:rsidP="00DF339F">
      <w:pPr>
        <w:pStyle w:val="Heading5"/>
        <w:rPr>
          <w:lang w:val="en-US"/>
        </w:rPr>
      </w:pPr>
      <w:bookmarkStart w:id="544" w:name="_Toc418174210"/>
      <w:bookmarkStart w:id="545" w:name="_Toc418660079"/>
      <w:r>
        <w:rPr>
          <w:lang w:val="en-US"/>
        </w:rPr>
        <w:t>6.6.3.</w:t>
      </w:r>
      <w:r w:rsidR="00DF339F" w:rsidRPr="0021242D">
        <w:rPr>
          <w:lang w:val="en-US" w:eastAsia="zh-CN"/>
        </w:rPr>
        <w:t>4</w:t>
      </w:r>
      <w:r w:rsidR="00DF339F" w:rsidRPr="0021242D">
        <w:rPr>
          <w:lang w:val="en-US"/>
        </w:rPr>
        <w:t>.</w:t>
      </w:r>
      <w:r w:rsidR="00A75C0E">
        <w:rPr>
          <w:lang w:val="en-US" w:eastAsia="zh-CN"/>
        </w:rPr>
        <w:t>7</w:t>
      </w:r>
      <w:r w:rsidR="00DF339F" w:rsidRPr="0021242D">
        <w:rPr>
          <w:lang w:val="en-US"/>
        </w:rPr>
        <w:tab/>
      </w:r>
      <w:r w:rsidR="00DF339F" w:rsidRPr="0021242D">
        <w:rPr>
          <w:lang w:val="en-US" w:eastAsia="ko-KR"/>
        </w:rPr>
        <w:t>Policies for Use</w:t>
      </w:r>
      <w:bookmarkEnd w:id="544"/>
      <w:bookmarkEnd w:id="545"/>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546" w:name="_Toc418174211"/>
      <w:bookmarkStart w:id="547" w:name="_Toc418660080"/>
      <w:r>
        <w:rPr>
          <w:lang w:val="en-US"/>
        </w:rPr>
        <w:t>6.6.3.</w:t>
      </w:r>
      <w:r w:rsidR="00DF339F" w:rsidRPr="0021242D">
        <w:rPr>
          <w:lang w:val="en-US" w:eastAsia="zh-CN"/>
        </w:rPr>
        <w:t>4</w:t>
      </w:r>
      <w:r w:rsidR="00DF339F" w:rsidRPr="0021242D">
        <w:rPr>
          <w:lang w:val="en-US"/>
        </w:rPr>
        <w:t>.</w:t>
      </w:r>
      <w:r w:rsidR="00A75C0E">
        <w:rPr>
          <w:lang w:val="en-US" w:eastAsia="zh-CN"/>
        </w:rPr>
        <w:t>8</w:t>
      </w:r>
      <w:r w:rsidR="00DF339F" w:rsidRPr="0021242D">
        <w:rPr>
          <w:lang w:val="en-US"/>
        </w:rPr>
        <w:tab/>
        <w:t>oneM2M Resource Interworking</w:t>
      </w:r>
      <w:bookmarkEnd w:id="546"/>
      <w:bookmarkEnd w:id="547"/>
    </w:p>
    <w:p w:rsidR="00DF339F" w:rsidRPr="0021242D" w:rsidRDefault="00DF339F" w:rsidP="00DF339F">
      <w:pPr>
        <w:rPr>
          <w:lang w:eastAsia="zh-CN"/>
        </w:rPr>
      </w:pPr>
      <w:r w:rsidRPr="0021242D">
        <w:t xml:space="preserve">This service capability </w:t>
      </w:r>
      <w:r w:rsidRPr="0021242D">
        <w:rPr>
          <w:lang w:eastAsia="zh-CN"/>
        </w:rPr>
        <w:t xml:space="preserve">is used to </w:t>
      </w:r>
      <w:r w:rsidRPr="0021242D">
        <w:t xml:space="preserve">get </w:t>
      </w:r>
      <w:r w:rsidRPr="0021242D">
        <w:rPr>
          <w:lang w:eastAsia="zh-CN"/>
        </w:rPr>
        <w:t>state</w:t>
      </w:r>
      <w:r w:rsidRPr="0021242D">
        <w:t xml:space="preserve"> of firmware management operation. The service capability aligns with the &lt;</w:t>
      </w:r>
      <w:r w:rsidRPr="0021242D">
        <w:rPr>
          <w:lang w:eastAsia="zh-CN"/>
        </w:rPr>
        <w:t>firmware</w:t>
      </w:r>
      <w:r w:rsidRPr="0021242D">
        <w:t xml:space="preserve">&gt; resource and maps to the RETRIEVE procedure for </w:t>
      </w:r>
      <w:r w:rsidRPr="0021242D">
        <w:rPr>
          <w:lang w:eastAsia="zh-CN"/>
        </w:rPr>
        <w:t xml:space="preserve">the attribute </w:t>
      </w:r>
      <w:r w:rsidRPr="0021242D">
        <w:t xml:space="preserve">updateStatus of the resource. The service capability also aligns with the &lt;execInstance&gt; resource and maps to the RETRIEVE procedure for </w:t>
      </w:r>
      <w:r w:rsidRPr="0021242D">
        <w:rPr>
          <w:lang w:eastAsia="zh-CN"/>
        </w:rPr>
        <w:t>the a</w:t>
      </w:r>
      <w:r w:rsidRPr="0021242D">
        <w:t>ttribute execStatus, execResult of the resource.</w:t>
      </w:r>
    </w:p>
    <w:p w:rsidR="00DF339F" w:rsidRPr="00A75C0E" w:rsidRDefault="00D81A00" w:rsidP="00DF339F">
      <w:pPr>
        <w:pStyle w:val="Heading4"/>
        <w:rPr>
          <w:lang w:val="en-US" w:eastAsia="zh-CN"/>
        </w:rPr>
      </w:pPr>
      <w:bookmarkStart w:id="548" w:name="_Toc417309499"/>
      <w:bookmarkStart w:id="549" w:name="_Toc418174212"/>
      <w:bookmarkStart w:id="550" w:name="_Toc418660081"/>
      <w:r w:rsidRPr="00A75C0E">
        <w:rPr>
          <w:lang w:val="en-US"/>
        </w:rPr>
        <w:t>6.6.3.</w:t>
      </w:r>
      <w:r w:rsidR="00DF339F" w:rsidRPr="00A75C0E">
        <w:rPr>
          <w:lang w:val="en-US"/>
        </w:rPr>
        <w:t>5</w:t>
      </w:r>
      <w:r w:rsidR="00DF339F" w:rsidRPr="00A75C0E">
        <w:rPr>
          <w:lang w:val="en-US"/>
        </w:rPr>
        <w:tab/>
      </w:r>
      <w:r w:rsidR="00DF339F" w:rsidRPr="00A75C0E">
        <w:rPr>
          <w:lang w:val="en-US" w:eastAsia="zh-CN"/>
        </w:rPr>
        <w:t>deviceManagementReport</w:t>
      </w:r>
      <w:bookmarkEnd w:id="548"/>
      <w:bookmarkEnd w:id="549"/>
      <w:bookmarkEnd w:id="550"/>
    </w:p>
    <w:p w:rsidR="00A75C0E" w:rsidRPr="00A75C0E" w:rsidRDefault="00A75C0E" w:rsidP="00A75C0E">
      <w:pPr>
        <w:pStyle w:val="Heading5"/>
        <w:rPr>
          <w:lang w:val="en-US"/>
        </w:rPr>
      </w:pPr>
      <w:bookmarkStart w:id="551" w:name="_Toc418660082"/>
      <w:r w:rsidRPr="00A75C0E">
        <w:rPr>
          <w:lang w:val="en-US"/>
        </w:rPr>
        <w:t>6.6.3.</w:t>
      </w:r>
      <w:r w:rsidRPr="00A75C0E">
        <w:rPr>
          <w:lang w:val="en-US" w:eastAsia="zh-CN"/>
        </w:rPr>
        <w:t>5</w:t>
      </w:r>
      <w:r w:rsidRPr="00A75C0E">
        <w:rPr>
          <w:lang w:val="en-US"/>
        </w:rPr>
        <w:t>.1</w:t>
      </w:r>
      <w:r w:rsidRPr="00A75C0E">
        <w:rPr>
          <w:lang w:val="en-US"/>
        </w:rPr>
        <w:tab/>
      </w:r>
      <w:r w:rsidR="004A0134">
        <w:rPr>
          <w:lang w:val="en-US"/>
        </w:rPr>
        <w:t>Description</w:t>
      </w:r>
      <w:bookmarkEnd w:id="551"/>
    </w:p>
    <w:p w:rsidR="00DF339F" w:rsidRPr="00A75C0E" w:rsidRDefault="00DF339F" w:rsidP="00DF339F">
      <w:r w:rsidRPr="00A75C0E">
        <w:t xml:space="preserve">This service capability provides the ability to </w:t>
      </w:r>
      <w:r w:rsidRPr="00A75C0E">
        <w:rPr>
          <w:lang w:eastAsia="zh-CN"/>
        </w:rPr>
        <w:t>report</w:t>
      </w:r>
      <w:r w:rsidRPr="00A75C0E">
        <w:t xml:space="preserve"> </w:t>
      </w:r>
      <w:r w:rsidRPr="00A75C0E">
        <w:rPr>
          <w:lang w:eastAsia="zh-CN"/>
        </w:rPr>
        <w:t xml:space="preserve">the device management operation execution result or status information to the AE. </w:t>
      </w:r>
    </w:p>
    <w:p w:rsidR="00DF339F" w:rsidRPr="00A75C0E" w:rsidRDefault="00D81A00" w:rsidP="00DF339F">
      <w:pPr>
        <w:pStyle w:val="Heading5"/>
        <w:rPr>
          <w:lang w:val="en-US"/>
        </w:rPr>
      </w:pPr>
      <w:bookmarkStart w:id="552" w:name="_Toc418174213"/>
      <w:bookmarkStart w:id="553" w:name="_Toc418660083"/>
      <w:r w:rsidRPr="00A75C0E">
        <w:rPr>
          <w:lang w:val="en-US"/>
        </w:rPr>
        <w:t>6.6.3.</w:t>
      </w:r>
      <w:r w:rsidR="00DF339F" w:rsidRPr="00A75C0E">
        <w:rPr>
          <w:lang w:val="en-US" w:eastAsia="zh-CN"/>
        </w:rPr>
        <w:t>5</w:t>
      </w:r>
      <w:r w:rsidR="00DF339F" w:rsidRPr="00A75C0E">
        <w:rPr>
          <w:lang w:val="en-US"/>
        </w:rPr>
        <w:t>.</w:t>
      </w:r>
      <w:r w:rsidR="00A75C0E" w:rsidRPr="00A75C0E">
        <w:rPr>
          <w:lang w:val="en-US"/>
        </w:rPr>
        <w:t>2</w:t>
      </w:r>
      <w:r w:rsidR="00DF339F" w:rsidRPr="00A75C0E">
        <w:rPr>
          <w:lang w:val="en-US"/>
        </w:rPr>
        <w:tab/>
      </w:r>
      <w:r w:rsidR="00D87590">
        <w:rPr>
          <w:lang w:val="en-US"/>
        </w:rPr>
        <w:t>Pre-Conditions</w:t>
      </w:r>
      <w:bookmarkEnd w:id="552"/>
      <w:bookmarkEnd w:id="553"/>
    </w:p>
    <w:p w:rsidR="00DF339F" w:rsidRPr="0021242D" w:rsidRDefault="00DF339F" w:rsidP="00DF339F">
      <w:r w:rsidRPr="0021242D">
        <w:t>A correlation between a Management Adapter, the M2M Service Capability and previously submitted request exist.</w:t>
      </w:r>
    </w:p>
    <w:p w:rsidR="00DF339F" w:rsidRPr="0021242D" w:rsidRDefault="00D81A00" w:rsidP="00DF339F">
      <w:pPr>
        <w:pStyle w:val="Heading5"/>
        <w:rPr>
          <w:lang w:val="en-US" w:eastAsia="zh-CN"/>
        </w:rPr>
      </w:pPr>
      <w:bookmarkStart w:id="554" w:name="_Toc418174214"/>
      <w:bookmarkStart w:id="555" w:name="_Toc418660084"/>
      <w:r>
        <w:rPr>
          <w:lang w:val="en-US"/>
        </w:rPr>
        <w:lastRenderedPageBreak/>
        <w:t>6.6.3.</w:t>
      </w:r>
      <w:r w:rsidR="00935233" w:rsidRPr="00935233">
        <w:rPr>
          <w:lang w:val="en-US" w:eastAsia="zh-CN"/>
        </w:rPr>
        <w:t>5</w:t>
      </w:r>
      <w:r w:rsidR="00935233" w:rsidRPr="00935233">
        <w:rPr>
          <w:lang w:val="en-US"/>
        </w:rPr>
        <w:t>.</w:t>
      </w:r>
      <w:r w:rsidR="00A75C0E">
        <w:rPr>
          <w:lang w:val="en-US"/>
        </w:rPr>
        <w:t>3</w:t>
      </w:r>
      <w:r w:rsidR="00935233" w:rsidRPr="00935233">
        <w:rPr>
          <w:lang w:val="en-US"/>
        </w:rPr>
        <w:tab/>
        <w:t xml:space="preserve">Signature – </w:t>
      </w:r>
      <w:r w:rsidR="00935233" w:rsidRPr="00935233">
        <w:rPr>
          <w:lang w:val="en-US" w:eastAsia="zh-CN"/>
        </w:rPr>
        <w:t>deviceManagementReport</w:t>
      </w:r>
      <w:bookmarkEnd w:id="554"/>
      <w:bookmarkEnd w:id="555"/>
    </w:p>
    <w:p w:rsidR="00764183" w:rsidRPr="0021242D" w:rsidRDefault="00935233" w:rsidP="00764183">
      <w:pPr>
        <w:pStyle w:val="TH"/>
      </w:pPr>
      <w:r w:rsidRPr="00935233">
        <w:t xml:space="preserve">Table </w:t>
      </w:r>
      <w:r w:rsidR="00D81A00">
        <w:t>6.6.3.</w:t>
      </w:r>
      <w:r w:rsidRPr="00935233">
        <w:t>5.</w:t>
      </w:r>
      <w:r w:rsidR="00A75C0E">
        <w:t>3</w:t>
      </w:r>
      <w:r w:rsidRPr="00935233">
        <w:t>-1: Device Management Service –</w:t>
      </w:r>
      <w:r w:rsidRPr="00935233">
        <w:rPr>
          <w:lang w:eastAsia="zh-CN"/>
        </w:rPr>
        <w:t>deviceManagementReport</w:t>
      </w:r>
      <w:r w:rsidRPr="00935233">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pPr>
            <w:r w:rsidRPr="0021242D">
              <w:rPr>
                <w:lang w:eastAsia="zh-CN"/>
              </w:rPr>
              <w:t>isLastReport</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pPr>
            <w:r w:rsidRPr="0021242D">
              <w:t>IN</w:t>
            </w:r>
          </w:p>
        </w:tc>
        <w:tc>
          <w:tcPr>
            <w:tcW w:w="900" w:type="dxa"/>
            <w:tcBorders>
              <w:left w:val="single" w:sz="1" w:space="0" w:color="000000"/>
              <w:bottom w:val="single" w:sz="1" w:space="0" w:color="000000"/>
            </w:tcBorders>
          </w:tcPr>
          <w:p w:rsidR="00DF339F" w:rsidRPr="0021242D" w:rsidRDefault="00DF339F" w:rsidP="00764183">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pPr>
            <w:r w:rsidRPr="0021242D">
              <w:rPr>
                <w:lang w:eastAsia="zh-CN"/>
              </w:rPr>
              <w:t>Boolean, whether it is the last report.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sequenceNumber</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pPr>
            <w:r w:rsidRPr="0021242D">
              <w:t>IN</w:t>
            </w:r>
          </w:p>
        </w:tc>
        <w:tc>
          <w:tcPr>
            <w:tcW w:w="900" w:type="dxa"/>
            <w:tcBorders>
              <w:left w:val="single" w:sz="1" w:space="0" w:color="000000"/>
              <w:bottom w:val="single" w:sz="1" w:space="0" w:color="000000"/>
            </w:tcBorders>
          </w:tcPr>
          <w:p w:rsidR="00DF339F" w:rsidRPr="0021242D" w:rsidRDefault="00DF339F" w:rsidP="00764183">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zh-CN"/>
              </w:rPr>
            </w:pPr>
            <w:r w:rsidRPr="0021242D">
              <w:rPr>
                <w:lang w:eastAsia="zh-CN"/>
              </w:rPr>
              <w:t>The report sequence number.</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ko-KR"/>
              </w:rPr>
              <w:t>firmwareReportList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zh-CN"/>
              </w:rPr>
            </w:pPr>
            <w:r w:rsidRPr="0021242D">
              <w:rPr>
                <w:lang w:eastAsia="ko-KR"/>
              </w:rPr>
              <w:t>Array of firmwareReport.</w:t>
            </w:r>
          </w:p>
          <w:p w:rsidR="00DF339F" w:rsidRPr="0021242D" w:rsidRDefault="00DF339F" w:rsidP="00764183">
            <w:pPr>
              <w:pStyle w:val="TAL"/>
              <w:rPr>
                <w:lang w:eastAsia="zh-CN"/>
              </w:rPr>
            </w:pPr>
            <w:r w:rsidRPr="0021242D">
              <w:rPr>
                <w:lang w:eastAsia="ko-KR"/>
              </w:rPr>
              <w:t>Type FirmwareReport</w:t>
            </w:r>
            <w:r w:rsidRPr="0021242D">
              <w:rPr>
                <w:lang w:eastAsia="zh-CN"/>
              </w:rPr>
              <w:t xml:space="preserve">, see </w:t>
            </w:r>
            <w:r w:rsidR="00AB3586">
              <w:rPr>
                <w:lang w:eastAsia="zh-CN"/>
              </w:rPr>
              <w:t>6.6.2.2.</w:t>
            </w:r>
            <w:r w:rsidRPr="0021242D">
              <w:rPr>
                <w:lang w:eastAsia="zh-CN"/>
              </w:rPr>
              <w:t>3</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zh-CN"/>
              </w:rPr>
              <w:t>troubleshootingReportList</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zh-CN"/>
              </w:rPr>
            </w:pPr>
            <w:r w:rsidRPr="0021242D">
              <w:rPr>
                <w:lang w:eastAsia="ko-KR"/>
              </w:rPr>
              <w:t>Array of troubleshootingReport.</w:t>
            </w:r>
          </w:p>
          <w:p w:rsidR="00DF339F" w:rsidRPr="0021242D" w:rsidRDefault="00DF339F" w:rsidP="00764183">
            <w:pPr>
              <w:pStyle w:val="TAL"/>
              <w:rPr>
                <w:lang w:eastAsia="ko-KR"/>
              </w:rPr>
            </w:pPr>
            <w:r w:rsidRPr="0021242D">
              <w:rPr>
                <w:lang w:eastAsia="ko-KR"/>
              </w:rPr>
              <w:t xml:space="preserve">Type </w:t>
            </w:r>
            <w:r w:rsidRPr="0021242D">
              <w:rPr>
                <w:lang w:eastAsia="zh-CN"/>
              </w:rPr>
              <w:t>T</w:t>
            </w:r>
            <w:r w:rsidRPr="0021242D">
              <w:rPr>
                <w:lang w:eastAsia="ko-KR"/>
              </w:rPr>
              <w:t>roubleshootingReport</w:t>
            </w:r>
            <w:r w:rsidRPr="0021242D">
              <w:rPr>
                <w:lang w:eastAsia="zh-CN"/>
              </w:rPr>
              <w:t xml:space="preserve">, see </w:t>
            </w:r>
            <w:r w:rsidR="00AB3586">
              <w:rPr>
                <w:lang w:eastAsia="zh-CN"/>
              </w:rPr>
              <w:t>6.6.2.2.</w:t>
            </w:r>
            <w:r w:rsidRPr="0021242D">
              <w:rPr>
                <w:lang w:eastAsia="zh-CN"/>
              </w:rPr>
              <w:t>20</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zh-CN"/>
              </w:rPr>
              <w:t>softwareReportList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zh-CN"/>
              </w:rPr>
            </w:pPr>
            <w:r w:rsidRPr="0021242D">
              <w:rPr>
                <w:lang w:eastAsia="ko-KR"/>
              </w:rPr>
              <w:t xml:space="preserve">Array of </w:t>
            </w:r>
            <w:r w:rsidRPr="0021242D">
              <w:rPr>
                <w:lang w:eastAsia="zh-CN"/>
              </w:rPr>
              <w:t>software</w:t>
            </w:r>
            <w:r w:rsidRPr="0021242D">
              <w:rPr>
                <w:lang w:eastAsia="ko-KR"/>
              </w:rPr>
              <w:t>Report.</w:t>
            </w:r>
          </w:p>
          <w:p w:rsidR="00DF339F" w:rsidRPr="0021242D" w:rsidRDefault="00DF339F" w:rsidP="00764183">
            <w:pPr>
              <w:pStyle w:val="TAL"/>
              <w:rPr>
                <w:lang w:eastAsia="ko-KR"/>
              </w:rPr>
            </w:pPr>
            <w:r w:rsidRPr="0021242D">
              <w:rPr>
                <w:lang w:eastAsia="ko-KR"/>
              </w:rPr>
              <w:t xml:space="preserve">Type </w:t>
            </w:r>
            <w:r w:rsidRPr="0021242D">
              <w:rPr>
                <w:lang w:eastAsia="zh-CN"/>
              </w:rPr>
              <w:t>Software</w:t>
            </w:r>
            <w:r w:rsidRPr="0021242D">
              <w:rPr>
                <w:lang w:eastAsia="ko-KR"/>
              </w:rPr>
              <w:t>Report</w:t>
            </w:r>
            <w:r w:rsidRPr="0021242D">
              <w:rPr>
                <w:lang w:eastAsia="zh-CN"/>
              </w:rPr>
              <w:t xml:space="preserve">, see </w:t>
            </w:r>
            <w:r w:rsidR="00AB3586">
              <w:rPr>
                <w:lang w:eastAsia="zh-CN"/>
              </w:rPr>
              <w:t>6.6.2.2.</w:t>
            </w:r>
            <w:r w:rsidRPr="0021242D">
              <w:rPr>
                <w:lang w:eastAsia="zh-CN"/>
              </w:rPr>
              <w:t>27</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rFonts w:ascii="Times New Roman" w:hAnsi="Times New Roman"/>
                <w:sz w:val="20"/>
              </w:rPr>
            </w:pPr>
            <w:r w:rsidRPr="0021242D">
              <w:rPr>
                <w:rFonts w:ascii="Times New Roman" w:hAnsi="Times New Roman"/>
                <w:sz w:val="20"/>
              </w:rPr>
              <w:t>responseType</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rFonts w:ascii="Times New Roman" w:hAnsi="Times New Roman"/>
                <w:sz w:val="20"/>
              </w:rPr>
            </w:pPr>
            <w:r w:rsidRPr="0021242D">
              <w:rPr>
                <w:rFonts w:ascii="Times New Roman" w:hAnsi="Times New Roman"/>
                <w:sz w:val="20"/>
              </w:rPr>
              <w:t>OUT</w:t>
            </w:r>
          </w:p>
        </w:tc>
        <w:tc>
          <w:tcPr>
            <w:tcW w:w="900" w:type="dxa"/>
            <w:tcBorders>
              <w:left w:val="single" w:sz="1" w:space="0" w:color="000000"/>
              <w:bottom w:val="single" w:sz="1" w:space="0" w:color="000000"/>
            </w:tcBorders>
          </w:tcPr>
          <w:p w:rsidR="00DF339F" w:rsidRPr="0021242D" w:rsidRDefault="00DF339F" w:rsidP="00764183">
            <w:pPr>
              <w:pStyle w:val="TAL"/>
              <w:rPr>
                <w:rFonts w:ascii="Times New Roman" w:hAnsi="Times New Roman"/>
                <w:sz w:val="20"/>
              </w:rPr>
            </w:pPr>
            <w:r w:rsidRPr="0021242D">
              <w:rPr>
                <w:rFonts w:ascii="Times New Roman" w:hAnsi="Times New Roman"/>
                <w:sz w:val="20"/>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pPr>
            <w:r w:rsidRPr="0021242D">
              <w:t>Unique response types for this service.</w:t>
            </w:r>
          </w:p>
          <w:p w:rsidR="00DF339F" w:rsidRPr="0021242D" w:rsidRDefault="00DF339F" w:rsidP="00764183">
            <w:pPr>
              <w:pStyle w:val="TAN"/>
            </w:pPr>
            <w:r w:rsidRPr="0021242D">
              <w:t>N</w:t>
            </w:r>
            <w:r w:rsidR="00764183" w:rsidRPr="0021242D">
              <w:t>OTE</w:t>
            </w:r>
            <w:r w:rsidRPr="0021242D">
              <w:t>:</w:t>
            </w:r>
            <w:r w:rsidR="00764183" w:rsidRPr="0021242D">
              <w:tab/>
            </w:r>
            <w:r w:rsidRPr="0021242D">
              <w:t xml:space="preserve"> Consumed services also provide response types.</w:t>
            </w:r>
          </w:p>
          <w:p w:rsidR="00DF339F" w:rsidRPr="0021242D" w:rsidRDefault="00DF339F" w:rsidP="00764183">
            <w:pPr>
              <w:pStyle w:val="TB1"/>
            </w:pPr>
            <w:r w:rsidRPr="0021242D">
              <w:rPr>
                <w:lang w:eastAsia="zh-CN"/>
              </w:rPr>
              <w:t>The target AE does not exist.</w:t>
            </w:r>
          </w:p>
        </w:tc>
      </w:tr>
    </w:tbl>
    <w:p w:rsidR="00764183" w:rsidRPr="0021242D" w:rsidRDefault="00764183" w:rsidP="00764183"/>
    <w:p w:rsidR="00DF339F" w:rsidRPr="0021242D" w:rsidRDefault="00D81A00" w:rsidP="00DF339F">
      <w:pPr>
        <w:pStyle w:val="Heading5"/>
        <w:rPr>
          <w:lang w:val="en-US"/>
        </w:rPr>
      </w:pPr>
      <w:bookmarkStart w:id="556" w:name="_Toc418174215"/>
      <w:bookmarkStart w:id="557" w:name="_Toc418660085"/>
      <w:r>
        <w:rPr>
          <w:lang w:val="en-US"/>
        </w:rPr>
        <w:t>6.6.3.</w:t>
      </w:r>
      <w:r w:rsidR="00DF339F" w:rsidRPr="0021242D">
        <w:rPr>
          <w:lang w:val="en-US" w:eastAsia="zh-CN"/>
        </w:rPr>
        <w:t>5</w:t>
      </w:r>
      <w:r w:rsidR="00DF339F" w:rsidRPr="0021242D">
        <w:rPr>
          <w:lang w:val="en-US"/>
        </w:rPr>
        <w:t>.</w:t>
      </w:r>
      <w:r w:rsidR="00A75C0E">
        <w:rPr>
          <w:lang w:val="en-US"/>
        </w:rPr>
        <w:t>4</w:t>
      </w:r>
      <w:r w:rsidR="00DF339F" w:rsidRPr="0021242D">
        <w:rPr>
          <w:lang w:val="en-US"/>
        </w:rPr>
        <w:tab/>
      </w:r>
      <w:r w:rsidR="00DF339F" w:rsidRPr="0021242D">
        <w:rPr>
          <w:lang w:val="en-US" w:eastAsia="ko-KR"/>
        </w:rPr>
        <w:t>Post-Conditions</w:t>
      </w:r>
      <w:bookmarkEnd w:id="556"/>
      <w:bookmarkEnd w:id="557"/>
    </w:p>
    <w:p w:rsidR="00DF339F" w:rsidRPr="0021242D" w:rsidRDefault="00DF339F" w:rsidP="00DF339F">
      <w:pPr>
        <w:rPr>
          <w:lang w:eastAsia="zh-CN"/>
        </w:rPr>
      </w:pPr>
      <w:r w:rsidRPr="0021242D">
        <w:rPr>
          <w:lang w:eastAsia="zh-CN"/>
        </w:rPr>
        <w:t>The AE has received a report of firmware operation execution status or result.</w:t>
      </w:r>
      <w:r w:rsidRPr="0021242D">
        <w:t xml:space="preserve"> </w:t>
      </w:r>
      <w:r w:rsidRPr="0021242D">
        <w:rPr>
          <w:lang w:eastAsia="zh-CN"/>
        </w:rPr>
        <w:t>T</w:t>
      </w:r>
      <w:r w:rsidRPr="0021242D">
        <w:t xml:space="preserve">he M2M System </w:t>
      </w:r>
      <w:r w:rsidRPr="0021242D">
        <w:rPr>
          <w:lang w:eastAsia="zh-CN"/>
        </w:rPr>
        <w:t xml:space="preserve">shall </w:t>
      </w:r>
      <w:r w:rsidRPr="0021242D">
        <w:t>maintain the state of the report (</w:t>
      </w:r>
      <w:r w:rsidR="00DC6F67" w:rsidRPr="0021242D">
        <w:t>i.e.</w:t>
      </w:r>
      <w:r w:rsidRPr="0021242D">
        <w:t xml:space="preserve"> sequence number</w:t>
      </w:r>
      <w:r w:rsidRPr="0021242D">
        <w:rPr>
          <w:lang w:eastAsia="zh-CN"/>
        </w:rPr>
        <w:t>) according to the report policy</w:t>
      </w:r>
      <w:r w:rsidRPr="0021242D">
        <w:t>.</w:t>
      </w:r>
    </w:p>
    <w:p w:rsidR="00DF339F" w:rsidRPr="0021242D" w:rsidRDefault="00D81A00" w:rsidP="00DF339F">
      <w:pPr>
        <w:pStyle w:val="Heading5"/>
        <w:rPr>
          <w:lang w:val="en-US"/>
        </w:rPr>
      </w:pPr>
      <w:bookmarkStart w:id="558" w:name="_Toc418174216"/>
      <w:bookmarkStart w:id="559" w:name="_Toc418660086"/>
      <w:r>
        <w:rPr>
          <w:lang w:val="en-US"/>
        </w:rPr>
        <w:t>6.6.3.</w:t>
      </w:r>
      <w:r w:rsidR="00DF339F" w:rsidRPr="0021242D">
        <w:rPr>
          <w:lang w:val="en-US" w:eastAsia="zh-CN"/>
        </w:rPr>
        <w:t>5</w:t>
      </w:r>
      <w:r w:rsidR="00DF339F" w:rsidRPr="0021242D">
        <w:rPr>
          <w:lang w:val="en-US"/>
        </w:rPr>
        <w:t>.</w:t>
      </w:r>
      <w:r w:rsidR="00A75C0E">
        <w:rPr>
          <w:lang w:val="en-US"/>
        </w:rPr>
        <w:t>5</w:t>
      </w:r>
      <w:r w:rsidR="00DF339F" w:rsidRPr="0021242D">
        <w:rPr>
          <w:lang w:val="en-US"/>
        </w:rPr>
        <w:tab/>
      </w:r>
      <w:r w:rsidR="00DF339F" w:rsidRPr="0021242D">
        <w:rPr>
          <w:lang w:val="en-US" w:eastAsia="ko-KR"/>
        </w:rPr>
        <w:t>Exceptions</w:t>
      </w:r>
      <w:bookmarkEnd w:id="558"/>
      <w:bookmarkEnd w:id="559"/>
    </w:p>
    <w:p w:rsidR="00DF339F" w:rsidRPr="0021242D" w:rsidRDefault="00DF339F" w:rsidP="00DF339F">
      <w:r w:rsidRPr="0021242D">
        <w:t>Not Applicable</w:t>
      </w:r>
      <w:r w:rsidR="00764183" w:rsidRPr="0021242D">
        <w:t>.</w:t>
      </w:r>
    </w:p>
    <w:p w:rsidR="00DF339F" w:rsidRPr="0021242D" w:rsidRDefault="00D81A00" w:rsidP="00DF339F">
      <w:pPr>
        <w:pStyle w:val="Heading5"/>
        <w:rPr>
          <w:lang w:val="en-US"/>
        </w:rPr>
      </w:pPr>
      <w:bookmarkStart w:id="560" w:name="_Toc418174217"/>
      <w:bookmarkStart w:id="561" w:name="_Toc418660087"/>
      <w:r>
        <w:rPr>
          <w:lang w:val="en-US"/>
        </w:rPr>
        <w:t>6.6.3.</w:t>
      </w:r>
      <w:r w:rsidR="00DF339F" w:rsidRPr="0021242D">
        <w:rPr>
          <w:lang w:val="en-US"/>
        </w:rPr>
        <w:t>5.</w:t>
      </w:r>
      <w:r w:rsidR="00A75C0E">
        <w:rPr>
          <w:lang w:val="en-US"/>
        </w:rPr>
        <w:t>6</w:t>
      </w:r>
      <w:r w:rsidR="00DF339F" w:rsidRPr="0021242D">
        <w:rPr>
          <w:lang w:val="en-US"/>
        </w:rPr>
        <w:tab/>
      </w:r>
      <w:r w:rsidR="00DF339F" w:rsidRPr="0021242D">
        <w:rPr>
          <w:lang w:val="en-US" w:eastAsia="ko-KR"/>
        </w:rPr>
        <w:t>Policies for Use</w:t>
      </w:r>
      <w:bookmarkEnd w:id="560"/>
      <w:bookmarkEnd w:id="561"/>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562" w:name="_Toc418174218"/>
      <w:bookmarkStart w:id="563" w:name="_Toc418660088"/>
      <w:r>
        <w:rPr>
          <w:lang w:val="en-US"/>
        </w:rPr>
        <w:t>6.6.3.</w:t>
      </w:r>
      <w:r w:rsidR="00DF339F" w:rsidRPr="0021242D">
        <w:rPr>
          <w:lang w:val="en-US"/>
        </w:rPr>
        <w:t>5</w:t>
      </w:r>
      <w:r w:rsidR="00A75C0E">
        <w:rPr>
          <w:lang w:val="en-US"/>
        </w:rPr>
        <w:t>7</w:t>
      </w:r>
      <w:r w:rsidR="00DF339F" w:rsidRPr="0021242D">
        <w:rPr>
          <w:lang w:val="en-US"/>
        </w:rPr>
        <w:tab/>
        <w:t>oneM2M Resource Interworking</w:t>
      </w:r>
      <w:bookmarkEnd w:id="562"/>
      <w:bookmarkEnd w:id="563"/>
    </w:p>
    <w:p w:rsidR="00DF339F" w:rsidRPr="0021242D" w:rsidRDefault="00DF339F" w:rsidP="00DF339F">
      <w:pPr>
        <w:rPr>
          <w:lang w:eastAsia="zh-CN"/>
        </w:rPr>
      </w:pPr>
      <w:r w:rsidRPr="0021242D">
        <w:t>Not Applicable</w:t>
      </w:r>
      <w:r w:rsidR="00764183" w:rsidRPr="0021242D">
        <w:t>.</w:t>
      </w:r>
    </w:p>
    <w:p w:rsidR="00DF339F" w:rsidRPr="00A75C0E" w:rsidRDefault="00D81A00" w:rsidP="00DF339F">
      <w:pPr>
        <w:pStyle w:val="Heading4"/>
        <w:rPr>
          <w:lang w:val="en-US"/>
        </w:rPr>
      </w:pPr>
      <w:bookmarkStart w:id="564" w:name="_Toc417309500"/>
      <w:bookmarkStart w:id="565" w:name="_Toc418174219"/>
      <w:bookmarkStart w:id="566" w:name="_Toc418660089"/>
      <w:r w:rsidRPr="00A75C0E">
        <w:rPr>
          <w:lang w:val="en-US"/>
        </w:rPr>
        <w:t>6.6.3.</w:t>
      </w:r>
      <w:r w:rsidR="00DF339F" w:rsidRPr="00A75C0E">
        <w:rPr>
          <w:lang w:val="en-US" w:eastAsia="zh-CN"/>
        </w:rPr>
        <w:t>6</w:t>
      </w:r>
      <w:r w:rsidR="00DF339F" w:rsidRPr="00A75C0E">
        <w:rPr>
          <w:lang w:val="en-US"/>
        </w:rPr>
        <w:tab/>
      </w:r>
      <w:r w:rsidR="00DF339F" w:rsidRPr="00A75C0E">
        <w:rPr>
          <w:lang w:val="en-US" w:eastAsia="zh-CN"/>
        </w:rPr>
        <w:t>upgrade</w:t>
      </w:r>
      <w:r w:rsidR="00DF339F" w:rsidRPr="00A75C0E">
        <w:rPr>
          <w:lang w:val="en-US"/>
        </w:rPr>
        <w:t>Firmware</w:t>
      </w:r>
      <w:bookmarkEnd w:id="564"/>
      <w:bookmarkEnd w:id="565"/>
      <w:bookmarkEnd w:id="566"/>
    </w:p>
    <w:p w:rsidR="00A75C0E" w:rsidRPr="00A75C0E" w:rsidRDefault="00A75C0E" w:rsidP="00A75C0E">
      <w:pPr>
        <w:pStyle w:val="Heading5"/>
        <w:rPr>
          <w:lang w:val="en-US"/>
        </w:rPr>
      </w:pPr>
      <w:bookmarkStart w:id="567" w:name="_Toc418660090"/>
      <w:r w:rsidRPr="00A75C0E">
        <w:rPr>
          <w:lang w:val="en-US"/>
        </w:rPr>
        <w:t>6.6.3.</w:t>
      </w:r>
      <w:r w:rsidRPr="00A75C0E">
        <w:rPr>
          <w:lang w:val="en-US" w:eastAsia="zh-CN"/>
        </w:rPr>
        <w:t>6</w:t>
      </w:r>
      <w:r w:rsidRPr="00A75C0E">
        <w:rPr>
          <w:lang w:val="en-US"/>
        </w:rPr>
        <w:t>.1</w:t>
      </w:r>
      <w:r w:rsidRPr="00A75C0E">
        <w:rPr>
          <w:lang w:val="en-US"/>
        </w:rPr>
        <w:tab/>
      </w:r>
      <w:r w:rsidR="004A0134">
        <w:rPr>
          <w:lang w:val="en-US"/>
        </w:rPr>
        <w:t>Description</w:t>
      </w:r>
      <w:bookmarkEnd w:id="567"/>
    </w:p>
    <w:p w:rsidR="00DF339F" w:rsidRPr="00A75C0E" w:rsidRDefault="00DF339F" w:rsidP="00DF339F">
      <w:r w:rsidRPr="00A75C0E">
        <w:t xml:space="preserve">This service capability </w:t>
      </w:r>
      <w:r w:rsidRPr="00A75C0E">
        <w:rPr>
          <w:lang w:eastAsia="zh-CN"/>
        </w:rPr>
        <w:t>is a complex operation</w:t>
      </w:r>
      <w:r w:rsidRPr="00A75C0E">
        <w:t xml:space="preserve"> for AEs </w:t>
      </w:r>
      <w:r w:rsidRPr="00A75C0E">
        <w:rPr>
          <w:lang w:eastAsia="zh-CN"/>
        </w:rPr>
        <w:t xml:space="preserve">to upgrade firmware on one or more devices. The service capability utilizes </w:t>
      </w:r>
      <w:r w:rsidRPr="00A75C0E">
        <w:t>orchestrat</w:t>
      </w:r>
      <w:r w:rsidRPr="00A75C0E">
        <w:rPr>
          <w:lang w:eastAsia="zh-CN"/>
        </w:rPr>
        <w:t xml:space="preserve">ion rules for the related management operations such as downloadFirmware, installFirmware, </w:t>
      </w:r>
      <w:r w:rsidRPr="00A75C0E">
        <w:t>getFirmwareInformation</w:t>
      </w:r>
      <w:r w:rsidRPr="00A75C0E">
        <w:rPr>
          <w:lang w:eastAsia="zh-CN"/>
        </w:rPr>
        <w:t>,</w:t>
      </w:r>
      <w:r w:rsidRPr="00A75C0E">
        <w:t xml:space="preserve"> getFirmwareExecInstance</w:t>
      </w:r>
      <w:r w:rsidRPr="00A75C0E">
        <w:rPr>
          <w:lang w:eastAsia="zh-CN"/>
        </w:rPr>
        <w:t xml:space="preserve"> and reportFirmwareStatus according to the business process</w:t>
      </w:r>
      <w:r w:rsidRPr="00A75C0E">
        <w:t xml:space="preserve">. </w:t>
      </w:r>
    </w:p>
    <w:p w:rsidR="00DF339F" w:rsidRPr="00A75C0E" w:rsidRDefault="00DF339F" w:rsidP="00DF339F">
      <w:r w:rsidRPr="00A75C0E">
        <w:t xml:space="preserve">This service capability permits AEs to upgrade the firmware on individual device, multiple devices or a group of devices. In addition the upgrade of the firmware is permitted based on a schedule for each of the operations. </w:t>
      </w:r>
    </w:p>
    <w:p w:rsidR="00DF339F" w:rsidRPr="00A75C0E" w:rsidRDefault="00D81A00" w:rsidP="00DF339F">
      <w:pPr>
        <w:pStyle w:val="Heading5"/>
        <w:rPr>
          <w:lang w:val="en-US"/>
        </w:rPr>
      </w:pPr>
      <w:bookmarkStart w:id="568" w:name="_Toc418174220"/>
      <w:bookmarkStart w:id="569" w:name="_Toc418660091"/>
      <w:r w:rsidRPr="00A75C0E">
        <w:rPr>
          <w:lang w:val="en-US"/>
        </w:rPr>
        <w:t>6.6.3.</w:t>
      </w:r>
      <w:r w:rsidR="00DF339F" w:rsidRPr="00A75C0E">
        <w:rPr>
          <w:lang w:val="en-US" w:eastAsia="zh-CN"/>
        </w:rPr>
        <w:t>6</w:t>
      </w:r>
      <w:r w:rsidR="00DF339F" w:rsidRPr="00A75C0E">
        <w:rPr>
          <w:lang w:val="en-US"/>
        </w:rPr>
        <w:t>.</w:t>
      </w:r>
      <w:r w:rsidR="00A75C0E">
        <w:rPr>
          <w:lang w:val="en-US"/>
        </w:rPr>
        <w:t>2</w:t>
      </w:r>
      <w:r w:rsidR="00DF339F" w:rsidRPr="00A75C0E">
        <w:rPr>
          <w:lang w:val="en-US"/>
        </w:rPr>
        <w:tab/>
      </w:r>
      <w:r w:rsidR="00D87590">
        <w:rPr>
          <w:lang w:val="en-US"/>
        </w:rPr>
        <w:t>Pre-Conditions</w:t>
      </w:r>
      <w:bookmarkEnd w:id="568"/>
      <w:bookmarkEnd w:id="56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Management Adapter, the service capability and devices or device group exist.</w:t>
      </w:r>
    </w:p>
    <w:p w:rsidR="00DF339F" w:rsidRPr="0021242D" w:rsidRDefault="00D81A00" w:rsidP="00DF339F">
      <w:pPr>
        <w:pStyle w:val="Heading5"/>
        <w:rPr>
          <w:lang w:val="en-US"/>
        </w:rPr>
      </w:pPr>
      <w:bookmarkStart w:id="570" w:name="_Toc418174221"/>
      <w:bookmarkStart w:id="571" w:name="_Toc418660092"/>
      <w:r>
        <w:rPr>
          <w:lang w:val="en-US"/>
        </w:rPr>
        <w:lastRenderedPageBreak/>
        <w:t>6.6.3.</w:t>
      </w:r>
      <w:r w:rsidR="00DF339F" w:rsidRPr="0021242D">
        <w:rPr>
          <w:lang w:val="en-US" w:eastAsia="zh-CN"/>
        </w:rPr>
        <w:t>6</w:t>
      </w:r>
      <w:r w:rsidR="00DF339F" w:rsidRPr="0021242D">
        <w:rPr>
          <w:lang w:val="en-US"/>
        </w:rPr>
        <w:t>.</w:t>
      </w:r>
      <w:r w:rsidR="00A75C0E">
        <w:rPr>
          <w:lang w:val="en-US"/>
        </w:rPr>
        <w:t>3</w:t>
      </w:r>
      <w:r w:rsidR="00DF339F" w:rsidRPr="0021242D">
        <w:rPr>
          <w:lang w:val="en-US"/>
        </w:rPr>
        <w:tab/>
        <w:t xml:space="preserve">Signature </w:t>
      </w:r>
      <w:r w:rsidR="00764183" w:rsidRPr="0021242D">
        <w:rPr>
          <w:lang w:val="en-US"/>
        </w:rPr>
        <w:t>-</w:t>
      </w:r>
      <w:r w:rsidR="00DF339F" w:rsidRPr="0021242D">
        <w:rPr>
          <w:lang w:val="en-US"/>
        </w:rPr>
        <w:t xml:space="preserve"> </w:t>
      </w:r>
      <w:r w:rsidR="00DF339F" w:rsidRPr="0021242D">
        <w:rPr>
          <w:lang w:val="en-US" w:eastAsia="zh-CN"/>
        </w:rPr>
        <w:t>upgrade</w:t>
      </w:r>
      <w:r w:rsidR="00DF339F" w:rsidRPr="0021242D">
        <w:rPr>
          <w:lang w:val="en-US"/>
        </w:rPr>
        <w:t>Firmware</w:t>
      </w:r>
      <w:bookmarkEnd w:id="570"/>
      <w:bookmarkEnd w:id="571"/>
    </w:p>
    <w:p w:rsidR="00764183" w:rsidRPr="0021242D" w:rsidRDefault="00764183" w:rsidP="00764183">
      <w:pPr>
        <w:pStyle w:val="TH"/>
      </w:pPr>
      <w:r w:rsidRPr="0021242D">
        <w:t xml:space="preserve">Table </w:t>
      </w:r>
      <w:r w:rsidR="00D81A00">
        <w:t>6.6.3.</w:t>
      </w:r>
      <w:r w:rsidRPr="0021242D">
        <w:rPr>
          <w:lang w:eastAsia="zh-CN"/>
        </w:rPr>
        <w:t>6</w:t>
      </w:r>
      <w:r w:rsidRPr="0021242D">
        <w:t>.</w:t>
      </w:r>
      <w:r w:rsidR="00A75C0E">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upgrade</w:t>
      </w:r>
      <w:r w:rsidRPr="0021242D">
        <w:t>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orchestrationRuleList</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 xml:space="preserve">List of OrchestrationRule. </w:t>
            </w:r>
            <w:r w:rsidRPr="0021242D">
              <w:rPr>
                <w:lang w:eastAsia="zh-CN"/>
              </w:rPr>
              <w:t>Type O</w:t>
            </w:r>
            <w:r w:rsidRPr="0021242D">
              <w:rPr>
                <w:lang w:eastAsia="ko-KR"/>
              </w:rPr>
              <w:t>rchestrationRule</w:t>
            </w:r>
            <w:r w:rsidRPr="0021242D">
              <w:rPr>
                <w:lang w:eastAsia="zh-CN"/>
              </w:rPr>
              <w:t>, s</w:t>
            </w:r>
            <w:r w:rsidRPr="0021242D">
              <w:rPr>
                <w:lang w:eastAsia="ko-KR"/>
              </w:rPr>
              <w:t xml:space="preserve">ee clause </w:t>
            </w:r>
            <w:r w:rsidR="00AB3586">
              <w:t>6.6.2.2.</w:t>
            </w:r>
            <w:r w:rsidRPr="0021242D">
              <w:t>4.</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zh-CN"/>
              </w:rPr>
              <w:t>report</w:t>
            </w:r>
            <w:r w:rsidRPr="0021242D">
              <w:t>Policy</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764183">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t xml:space="preserve">The policy used to report the state of the operation to the originating AE. </w:t>
            </w:r>
            <w:r w:rsidRPr="0021242D">
              <w:rPr>
                <w:lang w:eastAsia="zh-CN"/>
              </w:rPr>
              <w:t>Type ReportPolicy, see</w:t>
            </w:r>
            <w:r w:rsidRPr="0021242D">
              <w:t xml:space="preserv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764183">
            <w:pPr>
              <w:pStyle w:val="TAL"/>
              <w:rPr>
                <w:lang w:eastAsia="ko-KR"/>
              </w:rPr>
            </w:pPr>
            <w:r w:rsidRPr="0021242D">
              <w:t>requestId</w:t>
            </w:r>
          </w:p>
        </w:tc>
        <w:tc>
          <w:tcPr>
            <w:tcW w:w="900"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t>OUT</w:t>
            </w:r>
          </w:p>
        </w:tc>
        <w:tc>
          <w:tcPr>
            <w:tcW w:w="900" w:type="dxa"/>
            <w:tcBorders>
              <w:left w:val="single" w:sz="1" w:space="0" w:color="000000"/>
              <w:bottom w:val="single" w:sz="4" w:space="0" w:color="auto"/>
            </w:tcBorders>
          </w:tcPr>
          <w:p w:rsidR="00DF339F" w:rsidRPr="0021242D" w:rsidRDefault="00DF339F" w:rsidP="00764183">
            <w:pPr>
              <w:pStyle w:val="TAL"/>
              <w:rPr>
                <w:lang w:eastAsia="ko-KR"/>
              </w:rPr>
            </w:pPr>
            <w:r w:rsidRPr="0021242D">
              <w:t>NO</w:t>
            </w:r>
          </w:p>
        </w:tc>
        <w:tc>
          <w:tcPr>
            <w:tcW w:w="5307"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t>The M2M Request Identifier (M2M-Request-ID)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Unique response types for this service.</w:t>
            </w:r>
          </w:p>
          <w:p w:rsidR="00DF339F" w:rsidRPr="0021242D" w:rsidRDefault="00DF339F" w:rsidP="00764183">
            <w:pPr>
              <w:pStyle w:val="TAN"/>
              <w:rPr>
                <w:lang w:eastAsia="ko-KR"/>
              </w:rPr>
            </w:pPr>
            <w:r w:rsidRPr="0021242D">
              <w:rPr>
                <w:lang w:eastAsia="ko-KR"/>
              </w:rPr>
              <w:t>N</w:t>
            </w:r>
            <w:r w:rsidR="00764183" w:rsidRPr="0021242D">
              <w:rPr>
                <w:lang w:eastAsia="ko-KR"/>
              </w:rPr>
              <w:t>OTE:</w:t>
            </w:r>
            <w:r w:rsidR="00764183" w:rsidRPr="0021242D">
              <w:rPr>
                <w:lang w:eastAsia="ko-KR"/>
              </w:rPr>
              <w:tab/>
            </w:r>
            <w:r w:rsidRPr="0021242D">
              <w:rPr>
                <w:lang w:eastAsia="ko-KR"/>
              </w:rPr>
              <w:t>Consumed services also provide response types.</w:t>
            </w:r>
          </w:p>
          <w:p w:rsidR="00DF339F" w:rsidRPr="0021242D" w:rsidRDefault="00DF339F" w:rsidP="00764183">
            <w:pPr>
              <w:pStyle w:val="TB1"/>
              <w:rPr>
                <w:lang w:eastAsia="ko-KR"/>
              </w:rPr>
            </w:pPr>
            <w:r w:rsidRPr="0021242D">
              <w:rPr>
                <w:lang w:eastAsia="zh-CN"/>
              </w:rPr>
              <w:t>Report</w:t>
            </w:r>
            <w:r w:rsidRPr="0021242D">
              <w:t xml:space="preserve"> policy</w:t>
            </w:r>
            <w:r w:rsidRPr="0021242D">
              <w:rPr>
                <w:lang w:eastAsia="ko-KR"/>
              </w:rPr>
              <w:t xml:space="preserve"> is </w:t>
            </w:r>
            <w:r w:rsidRPr="0021242D">
              <w:rPr>
                <w:lang w:eastAsia="zh-CN"/>
              </w:rPr>
              <w:t>not</w:t>
            </w:r>
            <w:r w:rsidRPr="0021242D">
              <w:rPr>
                <w:lang w:eastAsia="ko-KR"/>
              </w:rPr>
              <w:t xml:space="preserve"> supported by the Management Adapter</w:t>
            </w:r>
          </w:p>
          <w:p w:rsidR="00DF339F" w:rsidRPr="0021242D" w:rsidRDefault="00DF339F" w:rsidP="00764183">
            <w:pPr>
              <w:pStyle w:val="TB1"/>
              <w:rPr>
                <w:lang w:eastAsia="ko-KR"/>
              </w:rPr>
            </w:pPr>
            <w:r w:rsidRPr="0021242D">
              <w:rPr>
                <w:lang w:eastAsia="zh-CN"/>
              </w:rPr>
              <w:t>The O</w:t>
            </w:r>
            <w:r w:rsidRPr="0021242D">
              <w:rPr>
                <w:lang w:eastAsia="ko-KR"/>
              </w:rPr>
              <w:t>rchestration</w:t>
            </w:r>
            <w:r w:rsidRPr="0021242D">
              <w:rPr>
                <w:lang w:eastAsia="zh-CN"/>
              </w:rPr>
              <w:t xml:space="preserve"> </w:t>
            </w:r>
            <w:r w:rsidRPr="0021242D">
              <w:rPr>
                <w:lang w:eastAsia="ko-KR"/>
              </w:rPr>
              <w:t>Rules</w:t>
            </w:r>
            <w:r w:rsidRPr="0021242D">
              <w:rPr>
                <w:lang w:eastAsia="zh-CN"/>
              </w:rPr>
              <w:t xml:space="preserve"> are not supported</w:t>
            </w:r>
            <w:r w:rsidRPr="0021242D">
              <w:rPr>
                <w:lang w:eastAsia="ko-KR"/>
              </w:rPr>
              <w:t xml:space="preserve"> by the Management Adapter</w:t>
            </w:r>
            <w:r w:rsidRPr="0021242D" w:rsidDel="00080430">
              <w:rPr>
                <w:lang w:eastAsia="ko-KR"/>
              </w:rPr>
              <w:t xml:space="preserve"> </w:t>
            </w:r>
          </w:p>
          <w:p w:rsidR="00DF339F" w:rsidRPr="0021242D" w:rsidRDefault="00DF339F" w:rsidP="00764183">
            <w:pPr>
              <w:pStyle w:val="TB1"/>
              <w:rPr>
                <w:lang w:eastAsia="ko-KR"/>
              </w:rPr>
            </w:pPr>
            <w:r w:rsidRPr="0021242D">
              <w:rPr>
                <w:lang w:eastAsia="zh-CN"/>
              </w:rPr>
              <w:t>Operation e</w:t>
            </w:r>
            <w:r w:rsidRPr="0021242D">
              <w:t xml:space="preserve">xception: </w:t>
            </w:r>
            <w:r w:rsidRPr="0021242D">
              <w:rPr>
                <w:lang w:eastAsia="zh-CN"/>
              </w:rPr>
              <w:t>The device</w:t>
            </w:r>
            <w:r w:rsidR="00A55D34" w:rsidRPr="0021242D">
              <w:rPr>
                <w:lang w:eastAsia="zh-CN"/>
              </w:rPr>
              <w:t>'</w:t>
            </w:r>
            <w:r w:rsidRPr="0021242D">
              <w:rPr>
                <w:lang w:eastAsia="zh-CN"/>
              </w:rPr>
              <w:t xml:space="preserve">s </w:t>
            </w:r>
            <w:r w:rsidRPr="0021242D">
              <w:t xml:space="preserve">reachability </w:t>
            </w:r>
            <w:r w:rsidRPr="0021242D">
              <w:rPr>
                <w:lang w:eastAsia="zh-CN"/>
              </w:rPr>
              <w:t>schedule is inconsistent with the schedule of the O</w:t>
            </w:r>
            <w:r w:rsidRPr="0021242D">
              <w:rPr>
                <w:lang w:eastAsia="ko-KR"/>
              </w:rPr>
              <w:t>rchestration</w:t>
            </w:r>
            <w:r w:rsidRPr="0021242D">
              <w:rPr>
                <w:lang w:eastAsia="zh-CN"/>
              </w:rPr>
              <w:t xml:space="preserve"> r</w:t>
            </w:r>
            <w:r w:rsidRPr="0021242D">
              <w:rPr>
                <w:lang w:eastAsia="ko-KR"/>
              </w:rPr>
              <w:t>ule.</w:t>
            </w:r>
            <w:r w:rsidRPr="0021242D">
              <w:t xml:space="preserve"> </w:t>
            </w:r>
          </w:p>
        </w:tc>
      </w:tr>
    </w:tbl>
    <w:p w:rsidR="00764183" w:rsidRPr="0021242D" w:rsidRDefault="00764183" w:rsidP="00764183"/>
    <w:p w:rsidR="00DF339F" w:rsidRPr="0021242D" w:rsidRDefault="00D81A00" w:rsidP="00DF339F">
      <w:pPr>
        <w:pStyle w:val="Heading5"/>
        <w:rPr>
          <w:lang w:val="en-US"/>
        </w:rPr>
      </w:pPr>
      <w:bookmarkStart w:id="572" w:name="_Toc418174222"/>
      <w:bookmarkStart w:id="573" w:name="_Toc418660093"/>
      <w:r>
        <w:rPr>
          <w:lang w:val="en-US"/>
        </w:rPr>
        <w:t>6.6.3.</w:t>
      </w:r>
      <w:r w:rsidR="00DF339F" w:rsidRPr="0021242D">
        <w:rPr>
          <w:lang w:val="en-US" w:eastAsia="zh-CN"/>
        </w:rPr>
        <w:t>6</w:t>
      </w:r>
      <w:r w:rsidR="00DF339F" w:rsidRPr="0021242D">
        <w:rPr>
          <w:lang w:val="en-US"/>
        </w:rPr>
        <w:t>.</w:t>
      </w:r>
      <w:r w:rsidR="00A75C0E">
        <w:rPr>
          <w:lang w:val="en-US" w:eastAsia="zh-CN"/>
        </w:rPr>
        <w:t>4</w:t>
      </w:r>
      <w:r w:rsidR="00DF339F" w:rsidRPr="0021242D">
        <w:rPr>
          <w:lang w:val="en-US"/>
        </w:rPr>
        <w:tab/>
        <w:t>Service Interactions</w:t>
      </w:r>
      <w:bookmarkEnd w:id="572"/>
      <w:bookmarkEnd w:id="573"/>
    </w:p>
    <w:p w:rsidR="00DF339F" w:rsidRPr="0021242D" w:rsidRDefault="00DF339F" w:rsidP="00DF339F">
      <w:r w:rsidRPr="0021242D">
        <w:t>The interactions of service capabilities required for this service capability:</w:t>
      </w:r>
    </w:p>
    <w:p w:rsidR="00DF339F" w:rsidRPr="0021242D" w:rsidRDefault="00764183" w:rsidP="00764183">
      <w:pPr>
        <w:pStyle w:val="BN"/>
        <w:numPr>
          <w:ilvl w:val="0"/>
          <w:numId w:val="0"/>
        </w:numPr>
        <w:ind w:left="737"/>
      </w:pPr>
      <w:r w:rsidRPr="0021242D">
        <w:t>1)</w:t>
      </w:r>
      <w:r w:rsidR="00DF339F" w:rsidRPr="0021242D">
        <w:tab/>
        <w:t xml:space="preserve">Issue the request to the Supporting Service to </w:t>
      </w:r>
      <w:r w:rsidR="00DF339F" w:rsidRPr="0021242D">
        <w:rPr>
          <w:lang w:eastAsia="zh-CN"/>
        </w:rPr>
        <w:t>perform</w:t>
      </w:r>
      <w:r w:rsidR="00DF339F" w:rsidRPr="0021242D">
        <w:t xml:space="preserve"> the </w:t>
      </w:r>
      <w:r w:rsidR="00DF339F" w:rsidRPr="0021242D">
        <w:rPr>
          <w:lang w:eastAsia="zh-CN"/>
        </w:rPr>
        <w:t>operation</w:t>
      </w:r>
    </w:p>
    <w:p w:rsidR="00DF339F" w:rsidRPr="0021242D" w:rsidRDefault="00DF339F" w:rsidP="00B91F03">
      <w:pPr>
        <w:pStyle w:val="FL"/>
        <w:rPr>
          <w:lang w:eastAsia="zh-CN"/>
        </w:rPr>
      </w:pPr>
      <w:r w:rsidRPr="0021242D">
        <w:object w:dxaOrig="7965" w:dyaOrig="7965">
          <v:shape id="_x0000_i1044" type="#_x0000_t75" style="width:369.8pt;height:369.8pt" o:ole="">
            <v:imagedata r:id="rId86" o:title=""/>
          </v:shape>
          <o:OLEObject Type="Embed" ProgID="Visio.Drawing.11" ShapeID="_x0000_i1044" DrawAspect="Content" ObjectID="_1492401400" r:id="rId87"/>
        </w:object>
      </w:r>
    </w:p>
    <w:p w:rsidR="00DF339F" w:rsidRPr="0021242D" w:rsidRDefault="00DF339F" w:rsidP="00764183">
      <w:pPr>
        <w:pStyle w:val="TF"/>
      </w:pPr>
      <w:r w:rsidRPr="0021242D">
        <w:t xml:space="preserve">Figure </w:t>
      </w:r>
      <w:r w:rsidR="00D81A00">
        <w:t>6.6.3.</w:t>
      </w:r>
      <w:r w:rsidRPr="0021242D">
        <w:rPr>
          <w:lang w:eastAsia="zh-CN"/>
        </w:rPr>
        <w:t>6</w:t>
      </w:r>
      <w:r w:rsidRPr="0021242D">
        <w:t>.</w:t>
      </w:r>
      <w:r w:rsidR="00A75C0E">
        <w:rPr>
          <w:lang w:eastAsia="zh-CN"/>
        </w:rPr>
        <w:t>4</w:t>
      </w:r>
      <w:r w:rsidRPr="0021242D">
        <w:t>-1</w:t>
      </w:r>
      <w:r w:rsidR="00764183" w:rsidRPr="0021242D">
        <w:t>:</w:t>
      </w:r>
      <w:r w:rsidRPr="0021242D">
        <w:t xml:space="preserve"> upgradeFirmware Diagram</w:t>
      </w:r>
    </w:p>
    <w:p w:rsidR="00DF339F" w:rsidRPr="0021242D" w:rsidRDefault="00D81A00" w:rsidP="00DF339F">
      <w:pPr>
        <w:pStyle w:val="Heading5"/>
        <w:rPr>
          <w:lang w:val="en-US"/>
        </w:rPr>
      </w:pPr>
      <w:bookmarkStart w:id="574" w:name="_Toc418174223"/>
      <w:bookmarkStart w:id="575" w:name="_Toc418660094"/>
      <w:r>
        <w:rPr>
          <w:lang w:val="en-US"/>
        </w:rPr>
        <w:lastRenderedPageBreak/>
        <w:t>6.6.3.</w:t>
      </w:r>
      <w:r w:rsidR="00DF339F" w:rsidRPr="0021242D">
        <w:rPr>
          <w:lang w:val="en-US" w:eastAsia="zh-CN"/>
        </w:rPr>
        <w:t>6</w:t>
      </w:r>
      <w:r w:rsidR="00DF339F" w:rsidRPr="0021242D">
        <w:rPr>
          <w:lang w:val="en-US"/>
        </w:rPr>
        <w:t>.</w:t>
      </w:r>
      <w:r w:rsidR="00A75C0E">
        <w:rPr>
          <w:lang w:val="en-US" w:eastAsia="zh-CN"/>
        </w:rPr>
        <w:t>5</w:t>
      </w:r>
      <w:r w:rsidR="00DF339F" w:rsidRPr="0021242D">
        <w:rPr>
          <w:lang w:val="en-US"/>
        </w:rPr>
        <w:tab/>
      </w:r>
      <w:r w:rsidR="00DF339F" w:rsidRPr="0021242D">
        <w:rPr>
          <w:lang w:val="en-US" w:eastAsia="ko-KR"/>
        </w:rPr>
        <w:t>Post-Conditions</w:t>
      </w:r>
      <w:bookmarkEnd w:id="574"/>
      <w:bookmarkEnd w:id="575"/>
    </w:p>
    <w:p w:rsidR="00DF339F" w:rsidRPr="0021242D" w:rsidRDefault="00DF339F" w:rsidP="00DF339F">
      <w:r w:rsidRPr="0021242D">
        <w:rPr>
          <w:lang w:eastAsia="zh-CN"/>
        </w:rPr>
        <w:t>The Management Adapter has submitted a set of requests to the Management Server to manage firmware.</w:t>
      </w:r>
    </w:p>
    <w:p w:rsidR="00DF339F" w:rsidRPr="0021242D" w:rsidRDefault="00D81A00" w:rsidP="00DF339F">
      <w:pPr>
        <w:pStyle w:val="Heading5"/>
        <w:rPr>
          <w:lang w:val="en-US" w:eastAsia="zh-CN"/>
        </w:rPr>
      </w:pPr>
      <w:bookmarkStart w:id="576" w:name="_Toc418174224"/>
      <w:bookmarkStart w:id="577" w:name="_Toc418660095"/>
      <w:r>
        <w:rPr>
          <w:lang w:val="en-US"/>
        </w:rPr>
        <w:t>6.6.3.</w:t>
      </w:r>
      <w:r w:rsidR="00DF339F" w:rsidRPr="0021242D">
        <w:rPr>
          <w:lang w:val="en-US" w:eastAsia="zh-CN"/>
        </w:rPr>
        <w:t>6</w:t>
      </w:r>
      <w:r w:rsidR="00DF339F" w:rsidRPr="0021242D">
        <w:rPr>
          <w:lang w:val="en-US"/>
        </w:rPr>
        <w:t>.</w:t>
      </w:r>
      <w:r w:rsidR="00A75C0E">
        <w:rPr>
          <w:lang w:val="en-US" w:eastAsia="zh-CN"/>
        </w:rPr>
        <w:t>6</w:t>
      </w:r>
      <w:r w:rsidR="00DF339F" w:rsidRPr="0021242D">
        <w:rPr>
          <w:lang w:val="en-US"/>
        </w:rPr>
        <w:tab/>
      </w:r>
      <w:r w:rsidR="00DF339F" w:rsidRPr="0021242D">
        <w:rPr>
          <w:lang w:val="en-US" w:eastAsia="ko-KR"/>
        </w:rPr>
        <w:t>Exceptions</w:t>
      </w:r>
      <w:bookmarkEnd w:id="576"/>
      <w:bookmarkEnd w:id="577"/>
    </w:p>
    <w:p w:rsidR="00DF339F" w:rsidRPr="0021242D" w:rsidRDefault="00DF339F" w:rsidP="00DF339F">
      <w:r w:rsidRPr="0021242D">
        <w:t>Not Applicable</w:t>
      </w:r>
      <w:r w:rsidR="00764183" w:rsidRPr="0021242D">
        <w:t>.</w:t>
      </w:r>
    </w:p>
    <w:p w:rsidR="00DF339F" w:rsidRPr="0021242D" w:rsidRDefault="00D81A00" w:rsidP="00DF339F">
      <w:pPr>
        <w:pStyle w:val="Heading5"/>
        <w:rPr>
          <w:lang w:val="en-US"/>
        </w:rPr>
      </w:pPr>
      <w:bookmarkStart w:id="578" w:name="_Toc418174225"/>
      <w:bookmarkStart w:id="579" w:name="_Toc418660096"/>
      <w:r>
        <w:rPr>
          <w:lang w:val="en-US"/>
        </w:rPr>
        <w:t>6.6.3.</w:t>
      </w:r>
      <w:r w:rsidR="00DF339F" w:rsidRPr="0021242D">
        <w:rPr>
          <w:lang w:val="en-US" w:eastAsia="zh-CN"/>
        </w:rPr>
        <w:t>6</w:t>
      </w:r>
      <w:r w:rsidR="00DF339F" w:rsidRPr="0021242D">
        <w:rPr>
          <w:lang w:val="en-US"/>
        </w:rPr>
        <w:t>.</w:t>
      </w:r>
      <w:r w:rsidR="00A75C0E">
        <w:rPr>
          <w:lang w:val="en-US" w:eastAsia="zh-CN"/>
        </w:rPr>
        <w:t>7</w:t>
      </w:r>
      <w:r w:rsidR="00DF339F" w:rsidRPr="0021242D">
        <w:rPr>
          <w:lang w:val="en-US"/>
        </w:rPr>
        <w:tab/>
      </w:r>
      <w:r w:rsidR="00DF339F" w:rsidRPr="0021242D">
        <w:rPr>
          <w:lang w:val="en-US" w:eastAsia="ko-KR"/>
        </w:rPr>
        <w:t>Policies for Use</w:t>
      </w:r>
      <w:bookmarkEnd w:id="578"/>
      <w:bookmarkEnd w:id="57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865D5D">
      <w:pPr>
        <w:pStyle w:val="Heading5"/>
        <w:rPr>
          <w:lang w:val="en-US"/>
        </w:rPr>
      </w:pPr>
      <w:bookmarkStart w:id="580" w:name="_Toc418174226"/>
      <w:bookmarkStart w:id="581" w:name="_Toc418660097"/>
      <w:r>
        <w:rPr>
          <w:lang w:val="en-US"/>
        </w:rPr>
        <w:t>6.6.3.</w:t>
      </w:r>
      <w:r w:rsidR="00DF339F" w:rsidRPr="0021242D">
        <w:rPr>
          <w:lang w:val="en-US" w:eastAsia="zh-CN"/>
        </w:rPr>
        <w:t>6</w:t>
      </w:r>
      <w:r w:rsidR="00DF339F" w:rsidRPr="0021242D">
        <w:rPr>
          <w:lang w:val="en-US"/>
        </w:rPr>
        <w:t>.</w:t>
      </w:r>
      <w:r w:rsidR="00A75C0E">
        <w:rPr>
          <w:lang w:val="en-US" w:eastAsia="zh-CN"/>
        </w:rPr>
        <w:t>8</w:t>
      </w:r>
      <w:r w:rsidR="00DF339F" w:rsidRPr="0021242D">
        <w:rPr>
          <w:lang w:val="en-US"/>
        </w:rPr>
        <w:tab/>
        <w:t>oneM2M Resource Interworking</w:t>
      </w:r>
      <w:bookmarkEnd w:id="580"/>
      <w:bookmarkEnd w:id="581"/>
    </w:p>
    <w:p w:rsidR="00DF339F" w:rsidRPr="0021242D" w:rsidRDefault="00DF339F" w:rsidP="00DF339F">
      <w:r w:rsidRPr="0021242D">
        <w:t>Not Applicable</w:t>
      </w:r>
      <w:r w:rsidR="00764183" w:rsidRPr="0021242D">
        <w:t>.</w:t>
      </w:r>
    </w:p>
    <w:p w:rsidR="00DF339F" w:rsidRPr="00A75C0E" w:rsidRDefault="00D81A00" w:rsidP="00DF339F">
      <w:pPr>
        <w:pStyle w:val="Heading4"/>
        <w:rPr>
          <w:lang w:val="en-US"/>
        </w:rPr>
      </w:pPr>
      <w:bookmarkStart w:id="582" w:name="_Toc417309501"/>
      <w:bookmarkStart w:id="583" w:name="_Toc418174227"/>
      <w:bookmarkStart w:id="584" w:name="_Toc418660098"/>
      <w:r w:rsidRPr="00A75C0E">
        <w:rPr>
          <w:lang w:val="en-US"/>
        </w:rPr>
        <w:t>6.6.3.</w:t>
      </w:r>
      <w:r w:rsidR="00DF339F" w:rsidRPr="00A75C0E">
        <w:rPr>
          <w:lang w:val="en-US" w:eastAsia="zh-CN"/>
        </w:rPr>
        <w:t>7</w:t>
      </w:r>
      <w:r w:rsidR="00DF339F" w:rsidRPr="00A75C0E">
        <w:rPr>
          <w:lang w:val="en-US"/>
        </w:rPr>
        <w:tab/>
      </w:r>
      <w:r w:rsidR="00DF339F" w:rsidRPr="00A75C0E">
        <w:rPr>
          <w:lang w:val="en-US" w:eastAsia="zh-CN"/>
        </w:rPr>
        <w:t>get</w:t>
      </w:r>
      <w:r w:rsidR="00DF339F" w:rsidRPr="00A75C0E">
        <w:rPr>
          <w:lang w:val="en-US"/>
        </w:rPr>
        <w:t>DeviceInformation</w:t>
      </w:r>
      <w:bookmarkEnd w:id="582"/>
      <w:bookmarkEnd w:id="583"/>
      <w:bookmarkEnd w:id="584"/>
    </w:p>
    <w:p w:rsidR="00A75C0E" w:rsidRPr="00A75C0E" w:rsidRDefault="00A75C0E" w:rsidP="00A75C0E">
      <w:pPr>
        <w:pStyle w:val="Heading5"/>
        <w:rPr>
          <w:lang w:val="en-US"/>
        </w:rPr>
      </w:pPr>
      <w:bookmarkStart w:id="585" w:name="_Toc418660099"/>
      <w:r w:rsidRPr="00A75C0E">
        <w:rPr>
          <w:lang w:val="en-US"/>
        </w:rPr>
        <w:t>6.6.3.</w:t>
      </w:r>
      <w:r w:rsidRPr="00A75C0E">
        <w:rPr>
          <w:lang w:val="en-US" w:eastAsia="zh-CN"/>
        </w:rPr>
        <w:t>7</w:t>
      </w:r>
      <w:r w:rsidRPr="00A75C0E">
        <w:rPr>
          <w:lang w:val="en-US"/>
        </w:rPr>
        <w:t>.1</w:t>
      </w:r>
      <w:r w:rsidRPr="00A75C0E">
        <w:rPr>
          <w:lang w:val="en-US"/>
        </w:rPr>
        <w:tab/>
      </w:r>
      <w:r w:rsidR="004A0134">
        <w:rPr>
          <w:lang w:val="en-US"/>
        </w:rPr>
        <w:t>Description</w:t>
      </w:r>
      <w:bookmarkEnd w:id="585"/>
    </w:p>
    <w:p w:rsidR="00DF339F" w:rsidRPr="00A75C0E" w:rsidRDefault="00DF339F" w:rsidP="00DF339F">
      <w:r w:rsidRPr="00A75C0E">
        <w:t xml:space="preserve">This service capability provides the ability for AEs to </w:t>
      </w:r>
      <w:r w:rsidRPr="00A75C0E">
        <w:rPr>
          <w:lang w:eastAsia="zh-CN"/>
        </w:rPr>
        <w:t>get</w:t>
      </w:r>
      <w:r w:rsidRPr="00A75C0E">
        <w:t xml:space="preserve"> device </w:t>
      </w:r>
      <w:r w:rsidRPr="00A75C0E">
        <w:rPr>
          <w:lang w:eastAsia="zh-CN"/>
        </w:rPr>
        <w:t>information</w:t>
      </w:r>
      <w:r w:rsidRPr="00A75C0E">
        <w:t>.</w:t>
      </w:r>
    </w:p>
    <w:p w:rsidR="00DF339F" w:rsidRPr="00A75C0E" w:rsidRDefault="00D81A00" w:rsidP="00DF339F">
      <w:pPr>
        <w:pStyle w:val="Heading5"/>
        <w:rPr>
          <w:lang w:val="en-US"/>
        </w:rPr>
      </w:pPr>
      <w:bookmarkStart w:id="586" w:name="_Toc418174228"/>
      <w:bookmarkStart w:id="587" w:name="_Toc418660100"/>
      <w:r w:rsidRPr="00A75C0E">
        <w:rPr>
          <w:lang w:val="en-US"/>
        </w:rPr>
        <w:t>6.6.3.</w:t>
      </w:r>
      <w:r w:rsidR="00DF339F" w:rsidRPr="00A75C0E">
        <w:rPr>
          <w:lang w:val="en-US" w:eastAsia="zh-CN"/>
        </w:rPr>
        <w:t>7</w:t>
      </w:r>
      <w:r w:rsidR="00DF339F" w:rsidRPr="00A75C0E">
        <w:rPr>
          <w:lang w:val="en-US"/>
        </w:rPr>
        <w:t>.</w:t>
      </w:r>
      <w:r w:rsidR="00A75C0E">
        <w:rPr>
          <w:lang w:val="en-US"/>
        </w:rPr>
        <w:t>2</w:t>
      </w:r>
      <w:r w:rsidR="00DF339F" w:rsidRPr="00A75C0E">
        <w:rPr>
          <w:lang w:val="en-US"/>
        </w:rPr>
        <w:tab/>
      </w:r>
      <w:r w:rsidR="00D87590">
        <w:rPr>
          <w:lang w:val="en-US"/>
        </w:rPr>
        <w:t>Pre-Conditions</w:t>
      </w:r>
      <w:bookmarkEnd w:id="586"/>
      <w:bookmarkEnd w:id="587"/>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rPr>
      </w:pPr>
      <w:bookmarkStart w:id="588" w:name="_Toc418174229"/>
      <w:bookmarkStart w:id="589" w:name="_Toc418660101"/>
      <w:r>
        <w:rPr>
          <w:lang w:val="en-US"/>
        </w:rPr>
        <w:t>6.6.3.</w:t>
      </w:r>
      <w:r w:rsidR="00DF339F" w:rsidRPr="0021242D">
        <w:rPr>
          <w:lang w:val="en-US" w:eastAsia="zh-CN"/>
        </w:rPr>
        <w:t>7</w:t>
      </w:r>
      <w:r w:rsidR="00DF339F" w:rsidRPr="0021242D">
        <w:rPr>
          <w:lang w:val="en-US"/>
        </w:rPr>
        <w:t>.</w:t>
      </w:r>
      <w:r w:rsidR="00A75C0E">
        <w:rPr>
          <w:lang w:val="en-US"/>
        </w:rPr>
        <w:t>3</w:t>
      </w:r>
      <w:r w:rsidR="00DF339F" w:rsidRPr="0021242D">
        <w:rPr>
          <w:lang w:val="en-US"/>
        </w:rPr>
        <w:tab/>
        <w:t xml:space="preserve">Signature </w:t>
      </w:r>
      <w:r w:rsidR="00764183" w:rsidRPr="0021242D">
        <w:rPr>
          <w:lang w:val="en-US"/>
        </w:rPr>
        <w:t>-</w:t>
      </w:r>
      <w:r w:rsidR="00DF339F" w:rsidRPr="0021242D">
        <w:rPr>
          <w:lang w:val="en-US"/>
        </w:rPr>
        <w:t xml:space="preserve"> </w:t>
      </w:r>
      <w:r w:rsidR="00DF339F" w:rsidRPr="0021242D">
        <w:rPr>
          <w:lang w:val="en-US" w:eastAsia="zh-CN"/>
        </w:rPr>
        <w:t>get</w:t>
      </w:r>
      <w:r w:rsidR="00DF339F" w:rsidRPr="0021242D">
        <w:rPr>
          <w:lang w:val="en-US"/>
        </w:rPr>
        <w:t>DeviceInformation</w:t>
      </w:r>
      <w:bookmarkEnd w:id="588"/>
      <w:bookmarkEnd w:id="589"/>
    </w:p>
    <w:p w:rsidR="00764183" w:rsidRPr="0021242D" w:rsidRDefault="00764183" w:rsidP="00764183">
      <w:pPr>
        <w:pStyle w:val="TH"/>
      </w:pPr>
      <w:r w:rsidRPr="0021242D">
        <w:t xml:space="preserve">Table </w:t>
      </w:r>
      <w:r w:rsidR="00D81A00">
        <w:t>6.6.3.</w:t>
      </w:r>
      <w:r w:rsidRPr="0021242D">
        <w:rPr>
          <w:lang w:eastAsia="zh-CN"/>
        </w:rPr>
        <w:t>7</w:t>
      </w:r>
      <w:r w:rsidRPr="0021242D">
        <w:t>.</w:t>
      </w:r>
      <w:r w:rsidR="00A75C0E">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394860" w:rsidRPr="0021242D">
        <w:t xml:space="preserve"> </w:t>
      </w:r>
      <w:r w:rsidRPr="0021242D">
        <w:rPr>
          <w:lang w:eastAsia="zh-CN"/>
        </w:rPr>
        <w:t>get</w:t>
      </w:r>
      <w:r w:rsidRPr="0021242D">
        <w:t>DeviceInformation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deviceInfo</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 xml:space="preserve">The </w:t>
            </w:r>
            <w:r w:rsidRPr="0021242D">
              <w:rPr>
                <w:lang w:eastAsia="zh-CN"/>
              </w:rPr>
              <w:t>device information</w:t>
            </w:r>
            <w:r w:rsidRPr="0021242D">
              <w:rPr>
                <w:lang w:eastAsia="ko-KR"/>
              </w:rPr>
              <w:t xml:space="preserve">. Type </w:t>
            </w:r>
            <w:r w:rsidRPr="0021242D">
              <w:rPr>
                <w:lang w:eastAsia="zh-CN"/>
              </w:rPr>
              <w:t xml:space="preserve">DeviceInfo, see </w:t>
            </w:r>
            <w:r w:rsidR="00AB3586">
              <w:t>6.6.2.2.</w:t>
            </w:r>
            <w:r w:rsidRPr="0021242D">
              <w:rPr>
                <w:lang w:eastAsia="zh-CN"/>
              </w:rPr>
              <w:t>7</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memory</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 xml:space="preserve">The memory information. </w:t>
            </w:r>
            <w:r w:rsidRPr="0021242D">
              <w:rPr>
                <w:lang w:eastAsia="ko-KR"/>
              </w:rPr>
              <w:t xml:space="preserve">Type </w:t>
            </w:r>
            <w:r w:rsidRPr="0021242D">
              <w:rPr>
                <w:lang w:eastAsia="zh-CN"/>
              </w:rPr>
              <w:t xml:space="preserve">Memory, see </w:t>
            </w:r>
            <w:r w:rsidR="00AB3586">
              <w:t>6.6.2.2.</w:t>
            </w:r>
            <w:r w:rsidRPr="0021242D">
              <w:rPr>
                <w:lang w:eastAsia="zh-CN"/>
              </w:rPr>
              <w:t>8</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 xml:space="preserve">The battery information. </w:t>
            </w:r>
            <w:r w:rsidRPr="0021242D">
              <w:rPr>
                <w:lang w:eastAsia="ko-KR"/>
              </w:rPr>
              <w:t xml:space="preserve">Type </w:t>
            </w:r>
            <w:r w:rsidRPr="0021242D">
              <w:rPr>
                <w:lang w:eastAsia="zh-CN"/>
              </w:rPr>
              <w:t xml:space="preserve">Battery, see </w:t>
            </w:r>
            <w:r w:rsidR="00AB3586">
              <w:t>6.6.2.2.</w:t>
            </w:r>
            <w:r w:rsidRPr="0021242D">
              <w:rPr>
                <w:lang w:eastAsia="zh-CN"/>
              </w:rPr>
              <w:t>9</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 xml:space="preserve">The </w:t>
            </w:r>
            <w:r w:rsidRPr="0021242D">
              <w:rPr>
                <w:lang w:eastAsia="zh-CN"/>
              </w:rPr>
              <w:t xml:space="preserve">device lock status. Enum LockStatus, see </w:t>
            </w:r>
            <w:r w:rsidR="00AB3586">
              <w:t>6.6.2.2.</w:t>
            </w:r>
            <w:r w:rsidRPr="0021242D">
              <w:rPr>
                <w:lang w:eastAsia="zh-CN"/>
              </w:rPr>
              <w:t>13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Unique response types for this service.</w:t>
            </w:r>
          </w:p>
          <w:p w:rsidR="00DF339F" w:rsidRPr="0021242D" w:rsidRDefault="00DF339F" w:rsidP="00764183">
            <w:pPr>
              <w:pStyle w:val="TAN"/>
              <w:rPr>
                <w:lang w:eastAsia="ko-KR"/>
              </w:rPr>
            </w:pPr>
            <w:r w:rsidRPr="0021242D">
              <w:rPr>
                <w:lang w:eastAsia="ko-KR"/>
              </w:rPr>
              <w:t>N</w:t>
            </w:r>
            <w:r w:rsidR="00764183" w:rsidRPr="0021242D">
              <w:rPr>
                <w:lang w:eastAsia="ko-KR"/>
              </w:rPr>
              <w:t>OTE</w:t>
            </w:r>
            <w:r w:rsidRPr="0021242D">
              <w:rPr>
                <w:lang w:eastAsia="ko-KR"/>
              </w:rPr>
              <w:t xml:space="preserve">: </w:t>
            </w:r>
            <w:r w:rsidR="00764183" w:rsidRPr="0021242D">
              <w:rPr>
                <w:lang w:eastAsia="ko-KR"/>
              </w:rPr>
              <w:tab/>
            </w:r>
            <w:r w:rsidRPr="0021242D">
              <w:rPr>
                <w:lang w:eastAsia="ko-KR"/>
              </w:rPr>
              <w:t>Consumed services also provide response types.</w:t>
            </w:r>
          </w:p>
          <w:p w:rsidR="00DF339F" w:rsidRPr="0021242D" w:rsidRDefault="00DF339F" w:rsidP="00764183">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764183" w:rsidRPr="0021242D" w:rsidRDefault="00764183" w:rsidP="00764183"/>
    <w:p w:rsidR="00DF339F" w:rsidRPr="0021242D" w:rsidRDefault="00D81A00" w:rsidP="00DF339F">
      <w:pPr>
        <w:pStyle w:val="Heading5"/>
        <w:rPr>
          <w:lang w:val="en-US"/>
        </w:rPr>
      </w:pPr>
      <w:bookmarkStart w:id="590" w:name="_Toc418174230"/>
      <w:bookmarkStart w:id="591" w:name="_Toc418660102"/>
      <w:r>
        <w:rPr>
          <w:lang w:val="en-US"/>
        </w:rPr>
        <w:t>6.6.3.</w:t>
      </w:r>
      <w:r w:rsidR="00DF339F" w:rsidRPr="0021242D">
        <w:rPr>
          <w:lang w:val="en-US" w:eastAsia="zh-CN"/>
        </w:rPr>
        <w:t>7</w:t>
      </w:r>
      <w:r w:rsidR="00DF339F" w:rsidRPr="0021242D">
        <w:rPr>
          <w:lang w:val="en-US"/>
        </w:rPr>
        <w:t>.</w:t>
      </w:r>
      <w:r w:rsidR="00A75C0E">
        <w:rPr>
          <w:lang w:val="en-US" w:eastAsia="zh-CN"/>
        </w:rPr>
        <w:t>4</w:t>
      </w:r>
      <w:r w:rsidR="00DF339F" w:rsidRPr="0021242D">
        <w:rPr>
          <w:lang w:val="en-US"/>
        </w:rPr>
        <w:tab/>
        <w:t>Service Interactions</w:t>
      </w:r>
      <w:bookmarkEnd w:id="590"/>
      <w:bookmarkEnd w:id="591"/>
    </w:p>
    <w:p w:rsidR="00DF339F" w:rsidRPr="0021242D" w:rsidRDefault="00DF339F" w:rsidP="00DF339F">
      <w:r w:rsidRPr="0021242D">
        <w:t>The interactions of service capabilities required for this service capability:</w:t>
      </w:r>
    </w:p>
    <w:p w:rsidR="00DF339F" w:rsidRPr="0021242D" w:rsidRDefault="00DF339F" w:rsidP="00764183">
      <w:pPr>
        <w:pStyle w:val="BN"/>
        <w:numPr>
          <w:ilvl w:val="0"/>
          <w:numId w:val="0"/>
        </w:numPr>
        <w:ind w:left="737"/>
      </w:pPr>
      <w:r w:rsidRPr="0021242D">
        <w:rPr>
          <w:lang w:eastAsia="zh-CN"/>
        </w:rPr>
        <w:t>1)</w:t>
      </w:r>
      <w:r w:rsidR="00764183"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5" type="#_x0000_t75" style="width:369.8pt;height:202.75pt" o:ole="">
            <v:imagedata r:id="rId88" o:title=""/>
          </v:shape>
          <o:OLEObject Type="Embed" ProgID="Visio.Drawing.11" ShapeID="_x0000_i1045" DrawAspect="Content" ObjectID="_1492401401" r:id="rId89"/>
        </w:object>
      </w:r>
    </w:p>
    <w:p w:rsidR="00DF339F" w:rsidRPr="0021242D" w:rsidRDefault="00DF339F" w:rsidP="00764183">
      <w:pPr>
        <w:pStyle w:val="TF"/>
      </w:pPr>
      <w:r w:rsidRPr="0021242D">
        <w:rPr>
          <w:lang w:eastAsia="zh-CN"/>
        </w:rPr>
        <w:t xml:space="preserve">Figure </w:t>
      </w:r>
      <w:r w:rsidR="00D81A00">
        <w:rPr>
          <w:lang w:eastAsia="zh-CN"/>
        </w:rPr>
        <w:t>6.6.3.</w:t>
      </w:r>
      <w:r w:rsidRPr="0021242D">
        <w:rPr>
          <w:lang w:eastAsia="zh-CN"/>
        </w:rPr>
        <w:t>7.</w:t>
      </w:r>
      <w:r w:rsidR="00A75C0E">
        <w:rPr>
          <w:lang w:eastAsia="zh-CN"/>
        </w:rPr>
        <w:t>4</w:t>
      </w:r>
      <w:r w:rsidRPr="0021242D">
        <w:rPr>
          <w:lang w:eastAsia="zh-CN"/>
        </w:rPr>
        <w:t>-1</w:t>
      </w:r>
      <w:r w:rsidR="00764183" w:rsidRPr="0021242D">
        <w:rPr>
          <w:lang w:eastAsia="zh-CN"/>
        </w:rPr>
        <w:t>:</w:t>
      </w:r>
      <w:r w:rsidRPr="0021242D">
        <w:rPr>
          <w:lang w:eastAsia="zh-CN"/>
        </w:rPr>
        <w:t xml:space="preserve"> getDeviceInformation Diagram</w:t>
      </w:r>
    </w:p>
    <w:p w:rsidR="00DF339F" w:rsidRPr="0021242D" w:rsidRDefault="00D81A00" w:rsidP="00DF339F">
      <w:pPr>
        <w:pStyle w:val="Heading5"/>
        <w:rPr>
          <w:lang w:val="en-US"/>
        </w:rPr>
      </w:pPr>
      <w:bookmarkStart w:id="592" w:name="_Toc418174231"/>
      <w:bookmarkStart w:id="593" w:name="_Toc418660103"/>
      <w:r>
        <w:rPr>
          <w:lang w:val="en-US"/>
        </w:rPr>
        <w:t>6.6.3.</w:t>
      </w:r>
      <w:r w:rsidR="00DF339F" w:rsidRPr="0021242D">
        <w:rPr>
          <w:lang w:val="en-US" w:eastAsia="zh-CN"/>
        </w:rPr>
        <w:t>7</w:t>
      </w:r>
      <w:r w:rsidR="00DF339F" w:rsidRPr="0021242D">
        <w:rPr>
          <w:lang w:val="en-US"/>
        </w:rPr>
        <w:t>.</w:t>
      </w:r>
      <w:r w:rsidR="00A75C0E">
        <w:rPr>
          <w:lang w:val="en-US" w:eastAsia="zh-CN"/>
        </w:rPr>
        <w:t>5</w:t>
      </w:r>
      <w:r w:rsidR="00DF339F" w:rsidRPr="0021242D">
        <w:rPr>
          <w:lang w:val="en-US"/>
        </w:rPr>
        <w:tab/>
      </w:r>
      <w:r w:rsidR="00DF339F" w:rsidRPr="0021242D">
        <w:rPr>
          <w:lang w:val="en-US" w:eastAsia="ko-KR"/>
        </w:rPr>
        <w:t>Post-Conditions</w:t>
      </w:r>
      <w:bookmarkEnd w:id="592"/>
      <w:bookmarkEnd w:id="593"/>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device </w:t>
      </w:r>
      <w:r w:rsidRPr="0021242D">
        <w:rPr>
          <w:lang w:eastAsia="zh-CN"/>
        </w:rPr>
        <w:t>information.</w:t>
      </w:r>
    </w:p>
    <w:p w:rsidR="00DF339F" w:rsidRPr="0021242D" w:rsidRDefault="00DF339F" w:rsidP="00DF339F">
      <w:pPr>
        <w:rPr>
          <w:lang w:eastAsia="zh-CN"/>
        </w:rPr>
      </w:pPr>
      <w:r w:rsidRPr="0021242D">
        <w:rPr>
          <w:lang w:eastAsia="zh-CN"/>
        </w:rPr>
        <w:t>Based on the capabilities supported by the device, the memory, battery and lock status information may or may not be returned.</w:t>
      </w:r>
    </w:p>
    <w:p w:rsidR="00DF339F" w:rsidRPr="0021242D" w:rsidRDefault="00D81A00" w:rsidP="00DF339F">
      <w:pPr>
        <w:pStyle w:val="Heading5"/>
        <w:rPr>
          <w:lang w:val="en-US"/>
        </w:rPr>
      </w:pPr>
      <w:bookmarkStart w:id="594" w:name="_Toc418174232"/>
      <w:bookmarkStart w:id="595" w:name="_Toc418660104"/>
      <w:r>
        <w:rPr>
          <w:lang w:val="en-US"/>
        </w:rPr>
        <w:t>6.6.3.</w:t>
      </w:r>
      <w:r w:rsidR="00DF339F" w:rsidRPr="0021242D">
        <w:rPr>
          <w:lang w:val="en-US" w:eastAsia="zh-CN"/>
        </w:rPr>
        <w:t>7</w:t>
      </w:r>
      <w:r w:rsidR="00DF339F" w:rsidRPr="0021242D">
        <w:rPr>
          <w:lang w:val="en-US"/>
        </w:rPr>
        <w:t>.</w:t>
      </w:r>
      <w:r w:rsidR="00A75C0E">
        <w:rPr>
          <w:lang w:val="en-US" w:eastAsia="zh-CN"/>
        </w:rPr>
        <w:t>6</w:t>
      </w:r>
      <w:r w:rsidR="00DF339F" w:rsidRPr="0021242D">
        <w:rPr>
          <w:lang w:val="en-US"/>
        </w:rPr>
        <w:tab/>
      </w:r>
      <w:r w:rsidR="00DF339F" w:rsidRPr="0021242D">
        <w:rPr>
          <w:lang w:val="en-US" w:eastAsia="ko-KR"/>
        </w:rPr>
        <w:t>Exceptions</w:t>
      </w:r>
      <w:bookmarkEnd w:id="594"/>
      <w:bookmarkEnd w:id="595"/>
    </w:p>
    <w:p w:rsidR="00DF339F" w:rsidRPr="0021242D" w:rsidRDefault="00DF339F" w:rsidP="00DF339F">
      <w:pPr>
        <w:keepNext/>
      </w:pPr>
      <w:r w:rsidRPr="0021242D">
        <w:rPr>
          <w:lang w:eastAsia="ko-KR"/>
        </w:rPr>
        <w:t>Not Applicable</w:t>
      </w:r>
      <w:r w:rsidR="00764183" w:rsidRPr="0021242D">
        <w:rPr>
          <w:lang w:eastAsia="ko-KR"/>
        </w:rPr>
        <w:t>.</w:t>
      </w:r>
    </w:p>
    <w:p w:rsidR="00DF339F" w:rsidRPr="0021242D" w:rsidRDefault="00D81A00" w:rsidP="00DF339F">
      <w:pPr>
        <w:pStyle w:val="Heading5"/>
        <w:rPr>
          <w:lang w:val="en-US"/>
        </w:rPr>
      </w:pPr>
      <w:bookmarkStart w:id="596" w:name="_Toc418174233"/>
      <w:bookmarkStart w:id="597" w:name="_Toc418660105"/>
      <w:r>
        <w:rPr>
          <w:lang w:val="en-US"/>
        </w:rPr>
        <w:t>6.6.3.</w:t>
      </w:r>
      <w:r w:rsidR="00DF339F" w:rsidRPr="0021242D">
        <w:rPr>
          <w:lang w:val="en-US" w:eastAsia="zh-CN"/>
        </w:rPr>
        <w:t>7</w:t>
      </w:r>
      <w:r w:rsidR="00DF339F" w:rsidRPr="0021242D">
        <w:rPr>
          <w:lang w:val="en-US"/>
        </w:rPr>
        <w:t>.</w:t>
      </w:r>
      <w:r w:rsidR="00A75C0E">
        <w:rPr>
          <w:lang w:val="en-US" w:eastAsia="zh-CN"/>
        </w:rPr>
        <w:t>7</w:t>
      </w:r>
      <w:r w:rsidR="00DF339F" w:rsidRPr="0021242D">
        <w:rPr>
          <w:lang w:val="en-US"/>
        </w:rPr>
        <w:tab/>
      </w:r>
      <w:r w:rsidR="00DF339F" w:rsidRPr="0021242D">
        <w:rPr>
          <w:lang w:val="en-US" w:eastAsia="ko-KR"/>
        </w:rPr>
        <w:t>Policies for Use</w:t>
      </w:r>
      <w:bookmarkEnd w:id="596"/>
      <w:bookmarkEnd w:id="597"/>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598" w:name="_Toc418174234"/>
      <w:bookmarkStart w:id="599" w:name="_Toc418660106"/>
      <w:r>
        <w:rPr>
          <w:lang w:val="en-US"/>
        </w:rPr>
        <w:t>6.6.3.</w:t>
      </w:r>
      <w:r w:rsidR="00DF339F" w:rsidRPr="0021242D">
        <w:rPr>
          <w:lang w:val="en-US" w:eastAsia="zh-CN"/>
        </w:rPr>
        <w:t>7</w:t>
      </w:r>
      <w:r w:rsidR="00DF339F" w:rsidRPr="0021242D">
        <w:rPr>
          <w:lang w:val="en-US"/>
        </w:rPr>
        <w:t>.</w:t>
      </w:r>
      <w:r w:rsidR="00A75C0E">
        <w:rPr>
          <w:lang w:val="en-US" w:eastAsia="zh-CN"/>
        </w:rPr>
        <w:t>8</w:t>
      </w:r>
      <w:r w:rsidR="00DF339F" w:rsidRPr="0021242D">
        <w:rPr>
          <w:lang w:val="en-US"/>
        </w:rPr>
        <w:tab/>
        <w:t>oneM2M Resource Interworking</w:t>
      </w:r>
      <w:bookmarkEnd w:id="598"/>
      <w:bookmarkEnd w:id="599"/>
    </w:p>
    <w:p w:rsidR="00DF339F" w:rsidRPr="0021242D" w:rsidRDefault="00DF339F" w:rsidP="00DF339F">
      <w:r w:rsidRPr="0021242D">
        <w:t xml:space="preserve">This service capability </w:t>
      </w:r>
      <w:r w:rsidRPr="0021242D">
        <w:rPr>
          <w:lang w:eastAsia="zh-CN"/>
        </w:rPr>
        <w:t>is used to get</w:t>
      </w:r>
      <w:r w:rsidRPr="0021242D">
        <w:t xml:space="preserve"> device </w:t>
      </w:r>
      <w:r w:rsidRPr="0021242D">
        <w:rPr>
          <w:lang w:eastAsia="zh-CN"/>
        </w:rPr>
        <w:t>information</w:t>
      </w:r>
      <w:r w:rsidRPr="0021242D">
        <w:t xml:space="preserve">. The service capability aligns with the &lt;deviceInfo&gt;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 The service capability aligns with the &lt;</w:t>
      </w:r>
      <w:r w:rsidRPr="0021242D">
        <w:rPr>
          <w:lang w:eastAsia="zh-CN"/>
        </w:rPr>
        <w:t>memory</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 The service capability aligns with the &lt;</w:t>
      </w:r>
      <w:r w:rsidRPr="0021242D">
        <w:rPr>
          <w:lang w:eastAsia="zh-CN"/>
        </w:rPr>
        <w:t>battery</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w:t>
      </w:r>
    </w:p>
    <w:p w:rsidR="00DF339F" w:rsidRPr="008C012B" w:rsidRDefault="00D81A00" w:rsidP="00DF339F">
      <w:pPr>
        <w:pStyle w:val="Heading4"/>
        <w:rPr>
          <w:lang w:val="en-US" w:eastAsia="zh-CN"/>
        </w:rPr>
      </w:pPr>
      <w:bookmarkStart w:id="600" w:name="_Toc417309502"/>
      <w:bookmarkStart w:id="601" w:name="_Toc418174235"/>
      <w:bookmarkStart w:id="602" w:name="_Toc418660107"/>
      <w:r w:rsidRPr="008C012B">
        <w:rPr>
          <w:lang w:val="en-US"/>
        </w:rPr>
        <w:t>6.6.3.</w:t>
      </w:r>
      <w:r w:rsidR="00DF339F" w:rsidRPr="008C012B">
        <w:rPr>
          <w:lang w:val="en-US" w:eastAsia="zh-CN"/>
        </w:rPr>
        <w:t>8</w:t>
      </w:r>
      <w:r w:rsidR="00DF339F" w:rsidRPr="008C012B">
        <w:rPr>
          <w:lang w:val="en-US"/>
        </w:rPr>
        <w:tab/>
      </w:r>
      <w:r w:rsidR="00DF339F" w:rsidRPr="008C012B">
        <w:rPr>
          <w:lang w:val="en-US" w:eastAsia="zh-CN"/>
        </w:rPr>
        <w:t>getDeviceCapabilities</w:t>
      </w:r>
      <w:bookmarkEnd w:id="600"/>
      <w:bookmarkEnd w:id="601"/>
      <w:bookmarkEnd w:id="602"/>
    </w:p>
    <w:p w:rsidR="008C012B" w:rsidRPr="008C012B" w:rsidRDefault="008C012B" w:rsidP="008C012B">
      <w:pPr>
        <w:pStyle w:val="Heading5"/>
        <w:rPr>
          <w:lang w:val="en-US"/>
        </w:rPr>
      </w:pPr>
      <w:bookmarkStart w:id="603" w:name="_Toc418660108"/>
      <w:r w:rsidRPr="008C012B">
        <w:rPr>
          <w:lang w:val="en-US"/>
        </w:rPr>
        <w:t>6.6.3.</w:t>
      </w:r>
      <w:r w:rsidRPr="008C012B">
        <w:rPr>
          <w:lang w:val="en-US" w:eastAsia="zh-CN"/>
        </w:rPr>
        <w:t>8</w:t>
      </w:r>
      <w:r w:rsidRPr="008C012B">
        <w:rPr>
          <w:lang w:val="en-US"/>
        </w:rPr>
        <w:t>.1</w:t>
      </w:r>
      <w:r w:rsidRPr="008C012B">
        <w:rPr>
          <w:lang w:val="en-US"/>
        </w:rPr>
        <w:tab/>
      </w:r>
      <w:r w:rsidR="004A0134">
        <w:rPr>
          <w:lang w:val="en-US"/>
        </w:rPr>
        <w:t>Description</w:t>
      </w:r>
      <w:bookmarkEnd w:id="603"/>
    </w:p>
    <w:p w:rsidR="00DF339F" w:rsidRPr="008C012B" w:rsidRDefault="00DF339F" w:rsidP="00DF339F">
      <w:r w:rsidRPr="008C012B">
        <w:t>This service capability provides the ability for AEs to</w:t>
      </w:r>
      <w:r w:rsidRPr="008C012B">
        <w:rPr>
          <w:lang w:eastAsia="zh-CN"/>
        </w:rPr>
        <w:t xml:space="preserve"> get</w:t>
      </w:r>
      <w:r w:rsidRPr="008C012B">
        <w:t xml:space="preserve"> the device </w:t>
      </w:r>
      <w:r w:rsidRPr="008C012B">
        <w:rPr>
          <w:lang w:eastAsia="zh-CN"/>
        </w:rPr>
        <w:t>capabilities.</w:t>
      </w:r>
    </w:p>
    <w:p w:rsidR="00DF339F" w:rsidRPr="008C012B" w:rsidRDefault="00D81A00" w:rsidP="00DF339F">
      <w:pPr>
        <w:pStyle w:val="Heading5"/>
        <w:rPr>
          <w:lang w:val="en-US"/>
        </w:rPr>
      </w:pPr>
      <w:bookmarkStart w:id="604" w:name="_Toc418174236"/>
      <w:bookmarkStart w:id="605" w:name="_Toc418660109"/>
      <w:r w:rsidRPr="008C012B">
        <w:rPr>
          <w:lang w:val="en-US"/>
        </w:rPr>
        <w:t>6.6.3.</w:t>
      </w:r>
      <w:r w:rsidR="00DF339F" w:rsidRPr="008C012B">
        <w:rPr>
          <w:lang w:val="en-US" w:eastAsia="zh-CN"/>
        </w:rPr>
        <w:t>8</w:t>
      </w:r>
      <w:r w:rsidR="00DF339F" w:rsidRPr="008C012B">
        <w:rPr>
          <w:lang w:val="en-US"/>
        </w:rPr>
        <w:t>.</w:t>
      </w:r>
      <w:r w:rsidR="008C012B" w:rsidRPr="008C012B">
        <w:rPr>
          <w:lang w:val="en-US"/>
        </w:rPr>
        <w:t>2</w:t>
      </w:r>
      <w:r w:rsidR="00DF339F" w:rsidRPr="008C012B">
        <w:rPr>
          <w:lang w:val="en-US"/>
        </w:rPr>
        <w:tab/>
      </w:r>
      <w:r w:rsidR="00D87590">
        <w:rPr>
          <w:lang w:val="en-US"/>
        </w:rPr>
        <w:t>Pre-Conditions</w:t>
      </w:r>
      <w:bookmarkEnd w:id="604"/>
      <w:bookmarkEnd w:id="60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D81A00" w:rsidP="00DF339F">
      <w:pPr>
        <w:pStyle w:val="Heading5"/>
        <w:rPr>
          <w:lang w:val="en-US" w:eastAsia="zh-CN"/>
        </w:rPr>
      </w:pPr>
      <w:bookmarkStart w:id="606" w:name="_Toc418174237"/>
      <w:bookmarkStart w:id="607" w:name="_Toc418660110"/>
      <w:r>
        <w:rPr>
          <w:lang w:val="en-US"/>
        </w:rPr>
        <w:lastRenderedPageBreak/>
        <w:t>6.6.3.</w:t>
      </w:r>
      <w:r w:rsidR="00DF339F" w:rsidRPr="0021242D">
        <w:rPr>
          <w:lang w:val="en-US" w:eastAsia="zh-CN"/>
        </w:rPr>
        <w:t>8</w:t>
      </w:r>
      <w:r w:rsidR="00DF339F" w:rsidRPr="0021242D">
        <w:rPr>
          <w:lang w:val="en-US"/>
        </w:rPr>
        <w:t>.</w:t>
      </w:r>
      <w:r w:rsidR="008C012B">
        <w:rPr>
          <w:lang w:val="en-US"/>
        </w:rPr>
        <w:t>3</w:t>
      </w:r>
      <w:r w:rsidR="00DF339F" w:rsidRPr="0021242D">
        <w:rPr>
          <w:lang w:val="en-US"/>
        </w:rPr>
        <w:tab/>
        <w:t>Signature –</w:t>
      </w:r>
      <w:r w:rsidR="00394860" w:rsidRPr="0021242D">
        <w:rPr>
          <w:lang w:val="en-US"/>
        </w:rPr>
        <w:t xml:space="preserve"> </w:t>
      </w:r>
      <w:r w:rsidR="00DF339F" w:rsidRPr="0021242D">
        <w:rPr>
          <w:lang w:val="en-US" w:eastAsia="zh-CN"/>
        </w:rPr>
        <w:t>getDeviceCapabilities</w:t>
      </w:r>
      <w:bookmarkEnd w:id="606"/>
      <w:bookmarkEnd w:id="607"/>
    </w:p>
    <w:p w:rsidR="00764183" w:rsidRPr="0021242D" w:rsidRDefault="00764183" w:rsidP="00764183">
      <w:pPr>
        <w:pStyle w:val="TH"/>
      </w:pPr>
      <w:r w:rsidRPr="0021242D">
        <w:t xml:space="preserve">Table </w:t>
      </w:r>
      <w:r w:rsidR="00D81A00">
        <w:t>6.6.3.</w:t>
      </w:r>
      <w:r w:rsidRPr="0021242D">
        <w:rPr>
          <w:lang w:eastAsia="zh-CN"/>
        </w:rPr>
        <w:t>8</w:t>
      </w:r>
      <w:r w:rsidRPr="0021242D">
        <w:t>.</w:t>
      </w:r>
      <w:r w:rsidR="008C012B">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394860" w:rsidRPr="0021242D">
        <w:t xml:space="preserve"> </w:t>
      </w:r>
      <w:r w:rsidRPr="0021242D">
        <w:rPr>
          <w:lang w:eastAsia="zh-CN"/>
        </w:rPr>
        <w:t>getDeviceCapabilities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764183">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64183">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64183">
            <w:pPr>
              <w:pStyle w:val="TAH"/>
            </w:pPr>
            <w:r w:rsidRPr="0021242D">
              <w:t>Description</w:t>
            </w:r>
          </w:p>
        </w:tc>
      </w:tr>
      <w:tr w:rsidR="00DF339F" w:rsidRPr="0021242D" w:rsidTr="00764183">
        <w:trPr>
          <w:tblHeader/>
          <w:jc w:val="center"/>
        </w:trPr>
        <w:tc>
          <w:tcPr>
            <w:tcW w:w="1709" w:type="dxa"/>
            <w:tcBorders>
              <w:left w:val="single" w:sz="1" w:space="0" w:color="000000"/>
              <w:bottom w:val="single" w:sz="1" w:space="0" w:color="000000"/>
            </w:tcBorders>
          </w:tcPr>
          <w:p w:rsidR="00DF339F" w:rsidRPr="0021242D" w:rsidRDefault="00DF339F" w:rsidP="00764183">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764183">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764183">
            <w:pPr>
              <w:pStyle w:val="TAL"/>
              <w:rPr>
                <w:lang w:eastAsia="ko-KR"/>
              </w:rPr>
            </w:pPr>
            <w:r w:rsidRPr="0021242D">
              <w:rPr>
                <w:lang w:eastAsia="zh-CN"/>
              </w:rPr>
              <w:t>The unique device identifier in the context of the M2M Service Subscription.</w:t>
            </w:r>
          </w:p>
        </w:tc>
      </w:tr>
      <w:tr w:rsidR="00DF339F" w:rsidRPr="0021242D" w:rsidTr="00764183">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deviceCapabilit</w:t>
            </w:r>
            <w:r w:rsidRPr="0021242D">
              <w:rPr>
                <w:lang w:eastAsia="zh-CN"/>
              </w:rPr>
              <w:t>ies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764183">
            <w:pPr>
              <w:pStyle w:val="TAL"/>
              <w:rPr>
                <w:lang w:eastAsia="zh-CN"/>
              </w:rPr>
            </w:pPr>
            <w:r w:rsidRPr="0021242D">
              <w:rPr>
                <w:lang w:eastAsia="ko-KR"/>
              </w:rPr>
              <w:t xml:space="preserve">List of deviceCapability. Type </w:t>
            </w:r>
            <w:r w:rsidRPr="0021242D">
              <w:rPr>
                <w:lang w:eastAsia="zh-CN"/>
              </w:rPr>
              <w:t>D</w:t>
            </w:r>
            <w:r w:rsidRPr="0021242D">
              <w:rPr>
                <w:lang w:eastAsia="ko-KR"/>
              </w:rPr>
              <w:t>eviceCapability</w:t>
            </w:r>
            <w:r w:rsidRPr="0021242D">
              <w:rPr>
                <w:lang w:eastAsia="zh-CN"/>
              </w:rPr>
              <w:t xml:space="preserve">, see </w:t>
            </w:r>
            <w:r w:rsidR="00AB3586">
              <w:t>6.6.2.2.</w:t>
            </w:r>
            <w:r w:rsidRPr="0021242D">
              <w:rPr>
                <w:lang w:eastAsia="zh-CN"/>
              </w:rPr>
              <w:t>10</w:t>
            </w:r>
            <w:r w:rsidRPr="0021242D">
              <w:rPr>
                <w:lang w:eastAsia="ko-KR"/>
              </w:rPr>
              <w:t>.</w:t>
            </w:r>
          </w:p>
        </w:tc>
      </w:tr>
      <w:tr w:rsidR="00DF339F" w:rsidRPr="0021242D" w:rsidTr="00764183">
        <w:trPr>
          <w:tblHeader/>
          <w:jc w:val="center"/>
        </w:trPr>
        <w:tc>
          <w:tcPr>
            <w:tcW w:w="1709" w:type="dxa"/>
            <w:tcBorders>
              <w:left w:val="single" w:sz="1" w:space="0" w:color="000000"/>
              <w:bottom w:val="single" w:sz="4" w:space="0" w:color="auto"/>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OUT</w:t>
            </w:r>
          </w:p>
        </w:tc>
        <w:tc>
          <w:tcPr>
            <w:tcW w:w="900" w:type="dxa"/>
            <w:tcBorders>
              <w:left w:val="single" w:sz="1" w:space="0" w:color="000000"/>
              <w:bottom w:val="single" w:sz="4" w:space="0" w:color="auto"/>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764183">
            <w:pPr>
              <w:pStyle w:val="TAL"/>
              <w:rPr>
                <w:lang w:eastAsia="ko-KR"/>
              </w:rPr>
            </w:pPr>
            <w:r w:rsidRPr="0021242D">
              <w:rPr>
                <w:lang w:eastAsia="ko-KR"/>
              </w:rPr>
              <w:t>Unique response types for this service.</w:t>
            </w:r>
          </w:p>
          <w:p w:rsidR="00DF339F" w:rsidRPr="0021242D" w:rsidRDefault="00DF339F" w:rsidP="00764183">
            <w:pPr>
              <w:pStyle w:val="TAN"/>
              <w:rPr>
                <w:lang w:eastAsia="ko-KR"/>
              </w:rPr>
            </w:pPr>
            <w:r w:rsidRPr="0021242D">
              <w:rPr>
                <w:lang w:eastAsia="ko-KR"/>
              </w:rPr>
              <w:t>N</w:t>
            </w:r>
            <w:r w:rsidR="00764183" w:rsidRPr="0021242D">
              <w:rPr>
                <w:lang w:eastAsia="ko-KR"/>
              </w:rPr>
              <w:t>OTE</w:t>
            </w:r>
            <w:r w:rsidRPr="0021242D">
              <w:rPr>
                <w:lang w:eastAsia="ko-KR"/>
              </w:rPr>
              <w:t xml:space="preserve">: </w:t>
            </w:r>
            <w:r w:rsidR="00764183" w:rsidRPr="0021242D">
              <w:rPr>
                <w:lang w:eastAsia="ko-KR"/>
              </w:rPr>
              <w:tab/>
            </w:r>
            <w:r w:rsidRPr="0021242D">
              <w:rPr>
                <w:lang w:eastAsia="ko-KR"/>
              </w:rPr>
              <w:t>Consumed services also provide response types.</w:t>
            </w:r>
          </w:p>
          <w:p w:rsidR="00DF339F" w:rsidRPr="0021242D" w:rsidRDefault="00DF339F" w:rsidP="00764183">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764183" w:rsidRPr="0021242D" w:rsidRDefault="00764183" w:rsidP="00764183"/>
    <w:p w:rsidR="00DF339F" w:rsidRPr="0021242D" w:rsidRDefault="00D81A00" w:rsidP="00DF339F">
      <w:pPr>
        <w:pStyle w:val="Heading5"/>
        <w:rPr>
          <w:lang w:val="en-US"/>
        </w:rPr>
      </w:pPr>
      <w:bookmarkStart w:id="608" w:name="_Toc418174238"/>
      <w:bookmarkStart w:id="609" w:name="_Toc418660111"/>
      <w:r>
        <w:rPr>
          <w:lang w:val="en-US"/>
        </w:rPr>
        <w:t>6.6.3.</w:t>
      </w:r>
      <w:r w:rsidR="00DF339F" w:rsidRPr="0021242D">
        <w:rPr>
          <w:lang w:val="en-US" w:eastAsia="zh-CN"/>
        </w:rPr>
        <w:t>8</w:t>
      </w:r>
      <w:r w:rsidR="00DF339F" w:rsidRPr="0021242D">
        <w:rPr>
          <w:lang w:val="en-US"/>
        </w:rPr>
        <w:t>.</w:t>
      </w:r>
      <w:r w:rsidR="008C012B">
        <w:rPr>
          <w:lang w:val="en-US" w:eastAsia="zh-CN"/>
        </w:rPr>
        <w:t>4</w:t>
      </w:r>
      <w:r w:rsidR="00DF339F" w:rsidRPr="0021242D">
        <w:rPr>
          <w:lang w:val="en-US"/>
        </w:rPr>
        <w:tab/>
        <w:t>Service Interactions</w:t>
      </w:r>
      <w:bookmarkEnd w:id="608"/>
      <w:bookmarkEnd w:id="609"/>
    </w:p>
    <w:p w:rsidR="00DF339F" w:rsidRPr="0021242D" w:rsidRDefault="00DF339F" w:rsidP="00DF339F">
      <w:r w:rsidRPr="0021242D">
        <w:t>The interactions of service capabilities required for this service capability:</w:t>
      </w:r>
    </w:p>
    <w:p w:rsidR="00DF339F" w:rsidRPr="0021242D" w:rsidRDefault="00DF339F" w:rsidP="00764183">
      <w:pPr>
        <w:pStyle w:val="BN"/>
        <w:numPr>
          <w:ilvl w:val="0"/>
          <w:numId w:val="0"/>
        </w:numPr>
        <w:ind w:left="737"/>
      </w:pPr>
      <w:r w:rsidRPr="0021242D">
        <w:rPr>
          <w:lang w:eastAsia="zh-CN"/>
        </w:rPr>
        <w:t>1)</w:t>
      </w:r>
      <w:r w:rsidR="00764183"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6" type="#_x0000_t75" style="width:369.8pt;height:202.75pt" o:ole="">
            <v:imagedata r:id="rId90" o:title=""/>
          </v:shape>
          <o:OLEObject Type="Embed" ProgID="Visio.Drawing.11" ShapeID="_x0000_i1046" DrawAspect="Content" ObjectID="_1492401402" r:id="rId91"/>
        </w:object>
      </w:r>
    </w:p>
    <w:p w:rsidR="00DF339F" w:rsidRPr="0021242D" w:rsidRDefault="00DF339F" w:rsidP="00764183">
      <w:pPr>
        <w:pStyle w:val="TF"/>
        <w:rPr>
          <w:lang w:eastAsia="zh-CN"/>
        </w:rPr>
      </w:pPr>
      <w:r w:rsidRPr="0021242D">
        <w:rPr>
          <w:lang w:eastAsia="zh-CN"/>
        </w:rPr>
        <w:t xml:space="preserve">Figure </w:t>
      </w:r>
      <w:r w:rsidR="00D81A00">
        <w:rPr>
          <w:lang w:eastAsia="zh-CN"/>
        </w:rPr>
        <w:t>6.6.3.</w:t>
      </w:r>
      <w:r w:rsidRPr="0021242D">
        <w:rPr>
          <w:lang w:eastAsia="zh-CN"/>
        </w:rPr>
        <w:t>8.</w:t>
      </w:r>
      <w:r w:rsidR="008C012B">
        <w:rPr>
          <w:lang w:eastAsia="zh-CN"/>
        </w:rPr>
        <w:t>4</w:t>
      </w:r>
      <w:r w:rsidRPr="0021242D">
        <w:rPr>
          <w:lang w:eastAsia="zh-CN"/>
        </w:rPr>
        <w:t>-1</w:t>
      </w:r>
      <w:r w:rsidR="00764183" w:rsidRPr="0021242D">
        <w:rPr>
          <w:lang w:eastAsia="zh-CN"/>
        </w:rPr>
        <w:t>:</w:t>
      </w:r>
      <w:r w:rsidRPr="0021242D">
        <w:rPr>
          <w:lang w:eastAsia="zh-CN"/>
        </w:rPr>
        <w:t xml:space="preserve"> getDeviceCapabilities Diagram</w:t>
      </w:r>
    </w:p>
    <w:p w:rsidR="00DF339F" w:rsidRPr="0021242D" w:rsidRDefault="00D81A00" w:rsidP="00DF339F">
      <w:pPr>
        <w:pStyle w:val="Heading5"/>
        <w:rPr>
          <w:lang w:val="en-US"/>
        </w:rPr>
      </w:pPr>
      <w:bookmarkStart w:id="610" w:name="_Toc418174239"/>
      <w:bookmarkStart w:id="611" w:name="_Toc418660112"/>
      <w:r>
        <w:rPr>
          <w:lang w:val="en-US"/>
        </w:rPr>
        <w:t>6.6.3.</w:t>
      </w:r>
      <w:r w:rsidR="00DF339F" w:rsidRPr="0021242D">
        <w:rPr>
          <w:lang w:val="en-US" w:eastAsia="zh-CN"/>
        </w:rPr>
        <w:t>8</w:t>
      </w:r>
      <w:r w:rsidR="00DF339F" w:rsidRPr="0021242D">
        <w:rPr>
          <w:lang w:val="en-US"/>
        </w:rPr>
        <w:t>.</w:t>
      </w:r>
      <w:r w:rsidR="008C012B">
        <w:rPr>
          <w:lang w:val="en-US" w:eastAsia="zh-CN"/>
        </w:rPr>
        <w:t>5</w:t>
      </w:r>
      <w:r w:rsidR="00DF339F" w:rsidRPr="0021242D">
        <w:rPr>
          <w:lang w:val="en-US"/>
        </w:rPr>
        <w:tab/>
      </w:r>
      <w:r w:rsidR="00DF339F" w:rsidRPr="0021242D">
        <w:rPr>
          <w:lang w:val="en-US" w:eastAsia="ko-KR"/>
        </w:rPr>
        <w:t>Post-Conditions</w:t>
      </w:r>
      <w:bookmarkEnd w:id="610"/>
      <w:bookmarkEnd w:id="611"/>
    </w:p>
    <w:p w:rsidR="00DF339F" w:rsidRPr="0021242D" w:rsidRDefault="00DF339F" w:rsidP="00DF339F">
      <w:r w:rsidRPr="0021242D">
        <w:t xml:space="preserve">The Management Adapter has submitted a request to the Management Server to </w:t>
      </w:r>
      <w:r w:rsidRPr="0021242D">
        <w:rPr>
          <w:lang w:eastAsia="zh-CN"/>
        </w:rPr>
        <w:t>get</w:t>
      </w:r>
      <w:r w:rsidRPr="0021242D">
        <w:t xml:space="preserve"> device </w:t>
      </w:r>
      <w:r w:rsidRPr="0021242D">
        <w:rPr>
          <w:lang w:eastAsia="zh-CN"/>
        </w:rPr>
        <w:t>capabilities</w:t>
      </w:r>
      <w:r w:rsidRPr="0021242D">
        <w:t>.</w:t>
      </w:r>
    </w:p>
    <w:p w:rsidR="00DF339F" w:rsidRPr="0021242D" w:rsidRDefault="00D81A00" w:rsidP="00DF339F">
      <w:pPr>
        <w:pStyle w:val="Heading5"/>
        <w:rPr>
          <w:lang w:val="en-US"/>
        </w:rPr>
      </w:pPr>
      <w:bookmarkStart w:id="612" w:name="_Toc418174240"/>
      <w:bookmarkStart w:id="613" w:name="_Toc418660113"/>
      <w:r>
        <w:rPr>
          <w:lang w:val="en-US"/>
        </w:rPr>
        <w:t>6.6.3.</w:t>
      </w:r>
      <w:r w:rsidR="00DF339F" w:rsidRPr="0021242D">
        <w:rPr>
          <w:lang w:val="en-US" w:eastAsia="zh-CN"/>
        </w:rPr>
        <w:t>8</w:t>
      </w:r>
      <w:r w:rsidR="00DF339F" w:rsidRPr="0021242D">
        <w:rPr>
          <w:lang w:val="en-US"/>
        </w:rPr>
        <w:t>.</w:t>
      </w:r>
      <w:r w:rsidR="008C012B">
        <w:rPr>
          <w:lang w:val="en-US" w:eastAsia="zh-CN"/>
        </w:rPr>
        <w:t>6</w:t>
      </w:r>
      <w:r w:rsidR="00DF339F" w:rsidRPr="0021242D">
        <w:rPr>
          <w:lang w:val="en-US"/>
        </w:rPr>
        <w:tab/>
      </w:r>
      <w:r w:rsidR="00DF339F" w:rsidRPr="0021242D">
        <w:rPr>
          <w:lang w:val="en-US" w:eastAsia="ko-KR"/>
        </w:rPr>
        <w:t>Exceptions</w:t>
      </w:r>
      <w:bookmarkEnd w:id="612"/>
      <w:bookmarkEnd w:id="613"/>
    </w:p>
    <w:p w:rsidR="00DF339F" w:rsidRPr="0021242D" w:rsidRDefault="00DF339F" w:rsidP="00DF339F">
      <w:pPr>
        <w:keepNext/>
      </w:pPr>
      <w:r w:rsidRPr="0021242D">
        <w:rPr>
          <w:lang w:eastAsia="ko-KR"/>
        </w:rPr>
        <w:t>Not Applicable</w:t>
      </w:r>
      <w:r w:rsidR="000746D5" w:rsidRPr="0021242D">
        <w:rPr>
          <w:lang w:eastAsia="ko-KR"/>
        </w:rPr>
        <w:t>.</w:t>
      </w:r>
    </w:p>
    <w:p w:rsidR="00DF339F" w:rsidRPr="0021242D" w:rsidRDefault="00D81A00" w:rsidP="00DF339F">
      <w:pPr>
        <w:pStyle w:val="Heading5"/>
        <w:rPr>
          <w:lang w:val="en-US"/>
        </w:rPr>
      </w:pPr>
      <w:bookmarkStart w:id="614" w:name="_Toc418174241"/>
      <w:bookmarkStart w:id="615" w:name="_Toc418660114"/>
      <w:r>
        <w:rPr>
          <w:lang w:val="en-US"/>
        </w:rPr>
        <w:t>6.6.3.</w:t>
      </w:r>
      <w:r w:rsidR="00DF339F" w:rsidRPr="0021242D">
        <w:rPr>
          <w:lang w:val="en-US" w:eastAsia="zh-CN"/>
        </w:rPr>
        <w:t>8</w:t>
      </w:r>
      <w:r w:rsidR="00DF339F" w:rsidRPr="0021242D">
        <w:rPr>
          <w:lang w:val="en-US"/>
        </w:rPr>
        <w:t>.</w:t>
      </w:r>
      <w:r w:rsidR="008C012B">
        <w:rPr>
          <w:lang w:val="en-US" w:eastAsia="zh-CN"/>
        </w:rPr>
        <w:t>7</w:t>
      </w:r>
      <w:r w:rsidR="00DF339F" w:rsidRPr="0021242D">
        <w:rPr>
          <w:lang w:val="en-US"/>
        </w:rPr>
        <w:tab/>
      </w:r>
      <w:r w:rsidR="00DF339F" w:rsidRPr="0021242D">
        <w:rPr>
          <w:lang w:val="en-US" w:eastAsia="ko-KR"/>
        </w:rPr>
        <w:t>Policies for Use</w:t>
      </w:r>
      <w:bookmarkEnd w:id="614"/>
      <w:bookmarkEnd w:id="615"/>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616" w:name="_Toc418174242"/>
      <w:bookmarkStart w:id="617" w:name="_Toc418660115"/>
      <w:r>
        <w:rPr>
          <w:lang w:val="en-US"/>
        </w:rPr>
        <w:t>6.6.3.</w:t>
      </w:r>
      <w:r w:rsidR="00DF339F" w:rsidRPr="0021242D">
        <w:rPr>
          <w:lang w:val="en-US" w:eastAsia="zh-CN"/>
        </w:rPr>
        <w:t>8</w:t>
      </w:r>
      <w:r w:rsidR="00DF339F" w:rsidRPr="0021242D">
        <w:rPr>
          <w:lang w:val="en-US"/>
        </w:rPr>
        <w:t>.</w:t>
      </w:r>
      <w:r w:rsidR="008C012B">
        <w:rPr>
          <w:lang w:val="en-US" w:eastAsia="zh-CN"/>
        </w:rPr>
        <w:t>8</w:t>
      </w:r>
      <w:r w:rsidR="00DF339F" w:rsidRPr="0021242D">
        <w:rPr>
          <w:lang w:val="en-US"/>
        </w:rPr>
        <w:tab/>
        <w:t>oneM2M Resource Interworking</w:t>
      </w:r>
      <w:bookmarkEnd w:id="616"/>
      <w:bookmarkEnd w:id="617"/>
    </w:p>
    <w:p w:rsidR="00DF339F" w:rsidRPr="0021242D" w:rsidRDefault="00DF339F" w:rsidP="00DF339F">
      <w:pPr>
        <w:rPr>
          <w:lang w:eastAsia="zh-CN"/>
        </w:rPr>
      </w:pPr>
      <w:r w:rsidRPr="0021242D">
        <w:t xml:space="preserve">This service capability </w:t>
      </w:r>
      <w:r w:rsidRPr="0021242D">
        <w:rPr>
          <w:lang w:eastAsia="zh-CN"/>
        </w:rPr>
        <w:t>is used to get</w:t>
      </w:r>
      <w:r w:rsidRPr="0021242D">
        <w:t xml:space="preserve"> device </w:t>
      </w:r>
      <w:r w:rsidRPr="0021242D">
        <w:rPr>
          <w:lang w:eastAsia="zh-CN"/>
        </w:rPr>
        <w:t>capabilities</w:t>
      </w:r>
      <w:r w:rsidRPr="0021242D">
        <w:t>. The service capability aligns with the&lt;deviceCapability&gt;</w:t>
      </w:r>
      <w:r w:rsidRPr="0021242D">
        <w:rPr>
          <w:lang w:eastAsia="zh-CN"/>
        </w:rPr>
        <w:t xml:space="preserve"> </w:t>
      </w:r>
      <w:r w:rsidRPr="0021242D">
        <w:t xml:space="preserve">resource and maps to the RETRIEVE procedure for the resource. </w:t>
      </w:r>
    </w:p>
    <w:p w:rsidR="00DF339F" w:rsidRPr="008C012B" w:rsidRDefault="00D81A00" w:rsidP="00DF339F">
      <w:pPr>
        <w:pStyle w:val="Heading4"/>
        <w:rPr>
          <w:lang w:val="en-US" w:eastAsia="zh-CN"/>
        </w:rPr>
      </w:pPr>
      <w:bookmarkStart w:id="618" w:name="_Toc417309503"/>
      <w:bookmarkStart w:id="619" w:name="_Toc418174243"/>
      <w:bookmarkStart w:id="620" w:name="_Toc418660116"/>
      <w:r w:rsidRPr="008C012B">
        <w:rPr>
          <w:lang w:val="en-US"/>
        </w:rPr>
        <w:t>6.6.3.</w:t>
      </w:r>
      <w:r w:rsidR="00DF339F" w:rsidRPr="008C012B">
        <w:rPr>
          <w:lang w:val="en-US" w:eastAsia="zh-CN"/>
        </w:rPr>
        <w:t xml:space="preserve">9 </w:t>
      </w:r>
      <w:r w:rsidR="00DF339F" w:rsidRPr="008C012B">
        <w:rPr>
          <w:lang w:val="en-US" w:eastAsia="zh-CN"/>
        </w:rPr>
        <w:tab/>
        <w:t>enableDeviceCapability</w:t>
      </w:r>
      <w:bookmarkEnd w:id="618"/>
      <w:bookmarkEnd w:id="619"/>
      <w:bookmarkEnd w:id="620"/>
    </w:p>
    <w:p w:rsidR="008C012B" w:rsidRPr="008C012B" w:rsidRDefault="008C012B" w:rsidP="008C012B">
      <w:pPr>
        <w:pStyle w:val="Heading5"/>
        <w:rPr>
          <w:lang w:val="en-US"/>
        </w:rPr>
      </w:pPr>
      <w:bookmarkStart w:id="621" w:name="_Toc418660117"/>
      <w:r w:rsidRPr="008C012B">
        <w:rPr>
          <w:lang w:val="en-US"/>
        </w:rPr>
        <w:t>6.6.3.</w:t>
      </w:r>
      <w:r w:rsidRPr="008C012B">
        <w:rPr>
          <w:lang w:val="en-US" w:eastAsia="zh-CN"/>
        </w:rPr>
        <w:t>9</w:t>
      </w:r>
      <w:r w:rsidRPr="008C012B">
        <w:rPr>
          <w:lang w:val="en-US"/>
        </w:rPr>
        <w:t>.1</w:t>
      </w:r>
      <w:r w:rsidRPr="008C012B">
        <w:rPr>
          <w:lang w:val="en-US"/>
        </w:rPr>
        <w:tab/>
      </w:r>
      <w:r w:rsidR="004A0134">
        <w:rPr>
          <w:lang w:val="en-US"/>
        </w:rPr>
        <w:t>Description</w:t>
      </w:r>
      <w:bookmarkEnd w:id="621"/>
    </w:p>
    <w:p w:rsidR="00DF339F" w:rsidRPr="008C012B" w:rsidRDefault="00DF339F" w:rsidP="00DF339F">
      <w:r w:rsidRPr="008C012B">
        <w:t xml:space="preserve">This service capability provides the ability for AEs to </w:t>
      </w:r>
      <w:r w:rsidRPr="008C012B">
        <w:rPr>
          <w:lang w:eastAsia="zh-CN"/>
        </w:rPr>
        <w:t>enable device capability</w:t>
      </w:r>
      <w:r w:rsidRPr="008C012B">
        <w:t>.</w:t>
      </w:r>
    </w:p>
    <w:p w:rsidR="00DF339F" w:rsidRPr="008C012B" w:rsidRDefault="00D81A00" w:rsidP="00DF339F">
      <w:pPr>
        <w:pStyle w:val="Heading5"/>
        <w:rPr>
          <w:lang w:val="en-US"/>
        </w:rPr>
      </w:pPr>
      <w:bookmarkStart w:id="622" w:name="_Toc418174244"/>
      <w:bookmarkStart w:id="623" w:name="_Toc418660118"/>
      <w:r w:rsidRPr="008C012B">
        <w:rPr>
          <w:lang w:val="en-US"/>
        </w:rPr>
        <w:lastRenderedPageBreak/>
        <w:t>6.6.3.</w:t>
      </w:r>
      <w:r w:rsidR="00DF339F" w:rsidRPr="008C012B">
        <w:rPr>
          <w:lang w:val="en-US" w:eastAsia="zh-CN"/>
        </w:rPr>
        <w:t>9</w:t>
      </w:r>
      <w:r w:rsidR="00DF339F" w:rsidRPr="008C012B">
        <w:rPr>
          <w:lang w:val="en-US"/>
        </w:rPr>
        <w:t>.</w:t>
      </w:r>
      <w:r w:rsidR="008C012B" w:rsidRPr="008C012B">
        <w:rPr>
          <w:lang w:val="en-US"/>
        </w:rPr>
        <w:t>2</w:t>
      </w:r>
      <w:r w:rsidR="00DF339F" w:rsidRPr="008C012B">
        <w:rPr>
          <w:lang w:val="en-US"/>
        </w:rPr>
        <w:tab/>
      </w:r>
      <w:r w:rsidR="00D87590">
        <w:rPr>
          <w:lang w:val="en-US"/>
        </w:rPr>
        <w:t>Pre-Conditions</w:t>
      </w:r>
      <w:bookmarkEnd w:id="622"/>
      <w:bookmarkEnd w:id="623"/>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624" w:name="_Toc418174245"/>
      <w:bookmarkStart w:id="625" w:name="_Toc418660119"/>
      <w:r>
        <w:rPr>
          <w:lang w:val="en-US"/>
        </w:rPr>
        <w:t>6.6.3.</w:t>
      </w:r>
      <w:r w:rsidR="00DF339F" w:rsidRPr="0021242D">
        <w:rPr>
          <w:lang w:val="en-US" w:eastAsia="zh-CN"/>
        </w:rPr>
        <w:t>9</w:t>
      </w:r>
      <w:r w:rsidR="00DF339F" w:rsidRPr="0021242D">
        <w:rPr>
          <w:lang w:val="en-US"/>
        </w:rPr>
        <w:t>.</w:t>
      </w:r>
      <w:r w:rsidR="008C012B">
        <w:rPr>
          <w:lang w:val="en-US"/>
        </w:rPr>
        <w:t>3</w:t>
      </w:r>
      <w:r w:rsidR="00DF339F" w:rsidRPr="0021242D">
        <w:rPr>
          <w:lang w:val="en-US"/>
        </w:rPr>
        <w:tab/>
        <w:t>Signature –</w:t>
      </w:r>
      <w:r w:rsidR="00DF339F" w:rsidRPr="0021242D">
        <w:rPr>
          <w:lang w:val="en-US" w:eastAsia="zh-CN"/>
        </w:rPr>
        <w:t>enableDeviceCapability</w:t>
      </w:r>
      <w:bookmarkEnd w:id="624"/>
      <w:bookmarkEnd w:id="625"/>
    </w:p>
    <w:p w:rsidR="000746D5" w:rsidRPr="0021242D" w:rsidRDefault="000746D5" w:rsidP="000746D5">
      <w:pPr>
        <w:pStyle w:val="TH"/>
      </w:pPr>
      <w:r w:rsidRPr="0021242D">
        <w:t xml:space="preserve">Table </w:t>
      </w:r>
      <w:r w:rsidR="00D81A00">
        <w:t>6.6.3.</w:t>
      </w:r>
      <w:r w:rsidRPr="0021242D">
        <w:rPr>
          <w:lang w:eastAsia="zh-CN"/>
        </w:rPr>
        <w:t>9</w:t>
      </w:r>
      <w:r w:rsidRPr="0021242D">
        <w:t>.</w:t>
      </w:r>
      <w:r w:rsidR="008C012B">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enableDeviceCapability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746D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746D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746D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746D5">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state</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Indicates if the capability is enabled or disabled.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Unique response types for this service.</w:t>
            </w:r>
          </w:p>
          <w:p w:rsidR="00DF339F" w:rsidRPr="0021242D" w:rsidRDefault="00DF339F" w:rsidP="000746D5">
            <w:pPr>
              <w:pStyle w:val="TAN"/>
              <w:rPr>
                <w:lang w:eastAsia="ko-KR"/>
              </w:rPr>
            </w:pPr>
            <w:r w:rsidRPr="0021242D">
              <w:rPr>
                <w:lang w:eastAsia="ko-KR"/>
              </w:rPr>
              <w:t>N</w:t>
            </w:r>
            <w:r w:rsidR="000746D5" w:rsidRPr="0021242D">
              <w:rPr>
                <w:lang w:eastAsia="ko-KR"/>
              </w:rPr>
              <w:t>OTE</w:t>
            </w:r>
            <w:r w:rsidRPr="0021242D">
              <w:rPr>
                <w:lang w:eastAsia="ko-KR"/>
              </w:rPr>
              <w:t xml:space="preserve">: </w:t>
            </w:r>
            <w:r w:rsidR="000746D5" w:rsidRPr="0021242D">
              <w:rPr>
                <w:lang w:eastAsia="ko-KR"/>
              </w:rPr>
              <w:tab/>
            </w:r>
            <w:r w:rsidRPr="0021242D">
              <w:rPr>
                <w:lang w:eastAsia="ko-KR"/>
              </w:rPr>
              <w:t>Consumed services also provide response types.</w:t>
            </w:r>
          </w:p>
          <w:p w:rsidR="00DF339F" w:rsidRPr="0021242D" w:rsidRDefault="00DF339F" w:rsidP="000746D5">
            <w:pPr>
              <w:pStyle w:val="TB1"/>
            </w:pPr>
            <w:r w:rsidRPr="0021242D">
              <w:rPr>
                <w:lang w:eastAsia="ko-KR"/>
              </w:rPr>
              <w:t xml:space="preserve">Issuer does not have a Management Adapter for the requested </w:t>
            </w:r>
            <w:r w:rsidRPr="0021242D">
              <w:rPr>
                <w:lang w:eastAsia="zh-CN"/>
              </w:rPr>
              <w:t>operation</w:t>
            </w:r>
          </w:p>
        </w:tc>
      </w:tr>
    </w:tbl>
    <w:p w:rsidR="000746D5" w:rsidRPr="0021242D" w:rsidRDefault="000746D5" w:rsidP="000746D5"/>
    <w:p w:rsidR="00DF339F" w:rsidRPr="0021242D" w:rsidRDefault="00DF339F" w:rsidP="00DF339F">
      <w:pPr>
        <w:pStyle w:val="Heading5"/>
        <w:rPr>
          <w:lang w:val="en-US"/>
        </w:rPr>
      </w:pPr>
      <w:bookmarkStart w:id="626" w:name="_Toc418174246"/>
      <w:bookmarkStart w:id="627" w:name="_Toc418660120"/>
      <w:r w:rsidRPr="0021242D">
        <w:rPr>
          <w:lang w:val="en-US"/>
        </w:rPr>
        <w:t>6.</w:t>
      </w:r>
      <w:r w:rsidRPr="0021242D">
        <w:rPr>
          <w:lang w:val="en-US" w:eastAsia="zh-CN"/>
        </w:rPr>
        <w:t>6</w:t>
      </w:r>
      <w:r w:rsidRPr="0021242D">
        <w:rPr>
          <w:lang w:val="en-US"/>
        </w:rPr>
        <w:t>.</w:t>
      </w:r>
      <w:r w:rsidR="00D81A00">
        <w:rPr>
          <w:lang w:val="en-US"/>
        </w:rPr>
        <w:t>3</w:t>
      </w:r>
      <w:r w:rsidRPr="0021242D">
        <w:rPr>
          <w:lang w:val="en-US"/>
        </w:rPr>
        <w:t>.</w:t>
      </w:r>
      <w:r w:rsidRPr="0021242D">
        <w:rPr>
          <w:lang w:val="en-US" w:eastAsia="zh-CN"/>
        </w:rPr>
        <w:t>9</w:t>
      </w:r>
      <w:r w:rsidRPr="0021242D">
        <w:rPr>
          <w:lang w:val="en-US"/>
        </w:rPr>
        <w:t>.</w:t>
      </w:r>
      <w:r w:rsidR="008C012B">
        <w:rPr>
          <w:lang w:val="en-US" w:eastAsia="zh-CN"/>
        </w:rPr>
        <w:t>4</w:t>
      </w:r>
      <w:r w:rsidRPr="0021242D">
        <w:rPr>
          <w:lang w:val="en-US"/>
        </w:rPr>
        <w:tab/>
        <w:t>Service Interactions</w:t>
      </w:r>
      <w:bookmarkEnd w:id="626"/>
      <w:bookmarkEnd w:id="627"/>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8"/>
        </w:num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7" type="#_x0000_t75" style="width:369.8pt;height:202.75pt" o:ole="">
            <v:imagedata r:id="rId92" o:title=""/>
          </v:shape>
          <o:OLEObject Type="Embed" ProgID="Visio.Drawing.11" ShapeID="_x0000_i1047" DrawAspect="Content" ObjectID="_1492401403" r:id="rId93"/>
        </w:object>
      </w:r>
    </w:p>
    <w:p w:rsidR="00DF339F" w:rsidRPr="0021242D" w:rsidRDefault="00DF339F" w:rsidP="000746D5">
      <w:pPr>
        <w:pStyle w:val="TF"/>
      </w:pPr>
      <w:r w:rsidRPr="0021242D">
        <w:rPr>
          <w:lang w:eastAsia="zh-CN"/>
        </w:rPr>
        <w:t xml:space="preserve">Figure </w:t>
      </w:r>
      <w:r w:rsidR="00D81A00">
        <w:rPr>
          <w:lang w:eastAsia="zh-CN"/>
        </w:rPr>
        <w:t>6.6.3.</w:t>
      </w:r>
      <w:r w:rsidRPr="0021242D">
        <w:rPr>
          <w:lang w:eastAsia="zh-CN"/>
        </w:rPr>
        <w:t>9.</w:t>
      </w:r>
      <w:r w:rsidR="008C012B">
        <w:rPr>
          <w:lang w:eastAsia="zh-CN"/>
        </w:rPr>
        <w:t>4</w:t>
      </w:r>
      <w:r w:rsidRPr="0021242D">
        <w:rPr>
          <w:lang w:eastAsia="zh-CN"/>
        </w:rPr>
        <w:t>-1</w:t>
      </w:r>
      <w:r w:rsidR="000746D5" w:rsidRPr="0021242D">
        <w:rPr>
          <w:lang w:eastAsia="zh-CN"/>
        </w:rPr>
        <w:t>:</w:t>
      </w:r>
      <w:r w:rsidRPr="0021242D">
        <w:rPr>
          <w:lang w:eastAsia="zh-CN"/>
        </w:rPr>
        <w:t xml:space="preserve"> enableDeviceCapability Diagram</w:t>
      </w:r>
    </w:p>
    <w:p w:rsidR="00DF339F" w:rsidRPr="0021242D" w:rsidRDefault="00D81A00" w:rsidP="00DF339F">
      <w:pPr>
        <w:pStyle w:val="Heading5"/>
        <w:rPr>
          <w:lang w:val="en-US"/>
        </w:rPr>
      </w:pPr>
      <w:bookmarkStart w:id="628" w:name="_Toc418174247"/>
      <w:bookmarkStart w:id="629" w:name="_Toc418660121"/>
      <w:r>
        <w:rPr>
          <w:lang w:val="en-US"/>
        </w:rPr>
        <w:t>6.6.3.</w:t>
      </w:r>
      <w:r w:rsidR="00DF339F" w:rsidRPr="0021242D">
        <w:rPr>
          <w:lang w:val="en-US" w:eastAsia="zh-CN"/>
        </w:rPr>
        <w:t>9</w:t>
      </w:r>
      <w:r w:rsidR="00DF339F" w:rsidRPr="0021242D">
        <w:rPr>
          <w:lang w:val="en-US"/>
        </w:rPr>
        <w:t>.</w:t>
      </w:r>
      <w:r w:rsidR="008C012B">
        <w:rPr>
          <w:lang w:val="en-US" w:eastAsia="zh-CN"/>
        </w:rPr>
        <w:t>5</w:t>
      </w:r>
      <w:r w:rsidR="00DF339F" w:rsidRPr="0021242D">
        <w:rPr>
          <w:lang w:val="en-US"/>
        </w:rPr>
        <w:tab/>
      </w:r>
      <w:r w:rsidR="00DF339F" w:rsidRPr="0021242D">
        <w:rPr>
          <w:lang w:val="en-US" w:eastAsia="ko-KR"/>
        </w:rPr>
        <w:t>Post-Conditions</w:t>
      </w:r>
      <w:bookmarkEnd w:id="628"/>
      <w:bookmarkEnd w:id="629"/>
    </w:p>
    <w:p w:rsidR="00DF339F" w:rsidRPr="0021242D" w:rsidRDefault="00DF339F" w:rsidP="00DF339F">
      <w:r w:rsidRPr="0021242D">
        <w:rPr>
          <w:lang w:eastAsia="zh-CN"/>
        </w:rPr>
        <w:t>The Management Adapter has submitted a request to the Management Server to enable device capability.</w:t>
      </w:r>
    </w:p>
    <w:p w:rsidR="00DF339F" w:rsidRPr="0021242D" w:rsidRDefault="00D81A00" w:rsidP="00DF339F">
      <w:pPr>
        <w:pStyle w:val="Heading5"/>
        <w:rPr>
          <w:lang w:val="en-US"/>
        </w:rPr>
      </w:pPr>
      <w:bookmarkStart w:id="630" w:name="_Toc418174248"/>
      <w:bookmarkStart w:id="631" w:name="_Toc418660122"/>
      <w:r>
        <w:rPr>
          <w:lang w:val="en-US"/>
        </w:rPr>
        <w:t>6.6.3.</w:t>
      </w:r>
      <w:r w:rsidR="00DF339F" w:rsidRPr="0021242D">
        <w:rPr>
          <w:lang w:val="en-US" w:eastAsia="zh-CN"/>
        </w:rPr>
        <w:t>9</w:t>
      </w:r>
      <w:r w:rsidR="00DF339F" w:rsidRPr="0021242D">
        <w:rPr>
          <w:lang w:val="en-US"/>
        </w:rPr>
        <w:t>.</w:t>
      </w:r>
      <w:r w:rsidR="008C012B">
        <w:rPr>
          <w:lang w:val="en-US" w:eastAsia="zh-CN"/>
        </w:rPr>
        <w:t>6</w:t>
      </w:r>
      <w:r w:rsidR="00DF339F" w:rsidRPr="0021242D">
        <w:rPr>
          <w:lang w:val="en-US"/>
        </w:rPr>
        <w:tab/>
      </w:r>
      <w:r w:rsidR="00DF339F" w:rsidRPr="0021242D">
        <w:rPr>
          <w:lang w:val="en-US" w:eastAsia="ko-KR"/>
        </w:rPr>
        <w:t>Exceptions</w:t>
      </w:r>
      <w:bookmarkEnd w:id="630"/>
      <w:bookmarkEnd w:id="631"/>
    </w:p>
    <w:p w:rsidR="00DF339F" w:rsidRPr="0021242D" w:rsidRDefault="00DF339F" w:rsidP="00DF339F">
      <w:r w:rsidRPr="0021242D">
        <w:t>Not Applicable</w:t>
      </w:r>
      <w:r w:rsidR="000746D5" w:rsidRPr="0021242D">
        <w:t>.</w:t>
      </w:r>
    </w:p>
    <w:p w:rsidR="00DF339F" w:rsidRPr="0021242D" w:rsidRDefault="00D81A00" w:rsidP="00DF339F">
      <w:pPr>
        <w:pStyle w:val="Heading5"/>
        <w:rPr>
          <w:lang w:val="en-US"/>
        </w:rPr>
      </w:pPr>
      <w:bookmarkStart w:id="632" w:name="_Toc418174249"/>
      <w:bookmarkStart w:id="633" w:name="_Toc418660123"/>
      <w:r>
        <w:rPr>
          <w:lang w:val="en-US"/>
        </w:rPr>
        <w:t>6.6.3.</w:t>
      </w:r>
      <w:r w:rsidR="00DF339F" w:rsidRPr="0021242D">
        <w:rPr>
          <w:lang w:val="en-US" w:eastAsia="zh-CN"/>
        </w:rPr>
        <w:t>9</w:t>
      </w:r>
      <w:r w:rsidR="00DF339F" w:rsidRPr="0021242D">
        <w:rPr>
          <w:lang w:val="en-US"/>
        </w:rPr>
        <w:t>.</w:t>
      </w:r>
      <w:r w:rsidR="008C012B">
        <w:rPr>
          <w:lang w:val="en-US" w:eastAsia="zh-CN"/>
        </w:rPr>
        <w:t>7</w:t>
      </w:r>
      <w:r w:rsidR="00DF339F" w:rsidRPr="0021242D">
        <w:rPr>
          <w:lang w:val="en-US"/>
        </w:rPr>
        <w:tab/>
      </w:r>
      <w:r w:rsidR="00DF339F" w:rsidRPr="0021242D">
        <w:rPr>
          <w:lang w:val="en-US" w:eastAsia="ko-KR"/>
        </w:rPr>
        <w:t>Policies for Use</w:t>
      </w:r>
      <w:bookmarkEnd w:id="632"/>
      <w:bookmarkEnd w:id="633"/>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634" w:name="_Toc418174250"/>
      <w:bookmarkStart w:id="635" w:name="_Toc418660124"/>
      <w:r>
        <w:rPr>
          <w:lang w:val="en-US"/>
        </w:rPr>
        <w:lastRenderedPageBreak/>
        <w:t>6.6.3.</w:t>
      </w:r>
      <w:r w:rsidR="00DF339F" w:rsidRPr="0021242D">
        <w:rPr>
          <w:lang w:val="en-US" w:eastAsia="zh-CN"/>
        </w:rPr>
        <w:t>9</w:t>
      </w:r>
      <w:r w:rsidR="00DF339F" w:rsidRPr="0021242D">
        <w:rPr>
          <w:lang w:val="en-US"/>
        </w:rPr>
        <w:t>.</w:t>
      </w:r>
      <w:r w:rsidR="008C012B">
        <w:rPr>
          <w:lang w:val="en-US" w:eastAsia="zh-CN"/>
        </w:rPr>
        <w:t>8</w:t>
      </w:r>
      <w:r w:rsidR="00DF339F" w:rsidRPr="0021242D">
        <w:rPr>
          <w:lang w:val="en-US"/>
        </w:rPr>
        <w:tab/>
        <w:t>oneM2M Resource Interworking</w:t>
      </w:r>
      <w:bookmarkEnd w:id="634"/>
      <w:bookmarkEnd w:id="635"/>
    </w:p>
    <w:p w:rsidR="00DF339F" w:rsidRPr="0021242D" w:rsidRDefault="00DF339F" w:rsidP="00DF339F">
      <w:pPr>
        <w:rPr>
          <w:lang w:eastAsia="zh-CN"/>
        </w:rPr>
      </w:pPr>
      <w:r w:rsidRPr="0021242D">
        <w:t xml:space="preserve">This service capability </w:t>
      </w:r>
      <w:r w:rsidRPr="0021242D">
        <w:rPr>
          <w:lang w:eastAsia="zh-CN"/>
        </w:rPr>
        <w:t>is used to enable device capability</w:t>
      </w:r>
      <w:r w:rsidRPr="0021242D">
        <w:t xml:space="preserve">. The service capability aligns with the &lt;deviceCapability&gt; resource and maps to the </w:t>
      </w:r>
      <w:r w:rsidRPr="0021242D">
        <w:rPr>
          <w:lang w:eastAsia="zh-CN"/>
        </w:rPr>
        <w:t>UPDATE</w:t>
      </w:r>
      <w:r w:rsidRPr="0021242D">
        <w:t xml:space="preserve"> procedure for </w:t>
      </w:r>
      <w:r w:rsidRPr="0021242D">
        <w:rPr>
          <w:lang w:eastAsia="zh-CN"/>
        </w:rPr>
        <w:t>the a</w:t>
      </w:r>
      <w:r w:rsidRPr="0021242D">
        <w:t>ttribute enable of the resource.</w:t>
      </w:r>
    </w:p>
    <w:p w:rsidR="00DF339F" w:rsidRPr="008C012B" w:rsidRDefault="00D81A00" w:rsidP="00DF339F">
      <w:pPr>
        <w:pStyle w:val="Heading4"/>
        <w:rPr>
          <w:lang w:val="en-US" w:eastAsia="zh-CN"/>
        </w:rPr>
      </w:pPr>
      <w:bookmarkStart w:id="636" w:name="_Toc417309504"/>
      <w:bookmarkStart w:id="637" w:name="_Toc418174251"/>
      <w:bookmarkStart w:id="638" w:name="_Toc418660125"/>
      <w:r w:rsidRPr="008C012B">
        <w:rPr>
          <w:lang w:val="en-US"/>
        </w:rPr>
        <w:t>6.6.3.</w:t>
      </w:r>
      <w:r w:rsidR="00DF339F" w:rsidRPr="008C012B">
        <w:rPr>
          <w:lang w:val="en-US" w:eastAsia="zh-CN"/>
        </w:rPr>
        <w:t>10</w:t>
      </w:r>
      <w:r w:rsidR="00DF339F" w:rsidRPr="008C012B">
        <w:rPr>
          <w:lang w:val="en-US" w:eastAsia="zh-CN"/>
        </w:rPr>
        <w:tab/>
        <w:t>disableDeviceCapability</w:t>
      </w:r>
      <w:bookmarkEnd w:id="636"/>
      <w:bookmarkEnd w:id="637"/>
      <w:bookmarkEnd w:id="638"/>
    </w:p>
    <w:p w:rsidR="008C012B" w:rsidRPr="008C012B" w:rsidRDefault="008C012B" w:rsidP="008C012B">
      <w:pPr>
        <w:pStyle w:val="Heading5"/>
        <w:rPr>
          <w:lang w:val="en-US"/>
        </w:rPr>
      </w:pPr>
      <w:bookmarkStart w:id="639" w:name="_Toc418660126"/>
      <w:r w:rsidRPr="008C012B">
        <w:rPr>
          <w:lang w:val="en-US"/>
        </w:rPr>
        <w:t>6.6.3.</w:t>
      </w:r>
      <w:r w:rsidRPr="008C012B">
        <w:rPr>
          <w:lang w:val="en-US" w:eastAsia="zh-CN"/>
        </w:rPr>
        <w:t>10</w:t>
      </w:r>
      <w:r w:rsidRPr="008C012B">
        <w:rPr>
          <w:lang w:val="en-US"/>
        </w:rPr>
        <w:t>.1</w:t>
      </w:r>
      <w:r w:rsidRPr="008C012B">
        <w:rPr>
          <w:lang w:val="en-US"/>
        </w:rPr>
        <w:tab/>
      </w:r>
      <w:r w:rsidR="004A0134">
        <w:rPr>
          <w:lang w:val="en-US"/>
        </w:rPr>
        <w:t>Description</w:t>
      </w:r>
      <w:bookmarkEnd w:id="639"/>
    </w:p>
    <w:p w:rsidR="00DF339F" w:rsidRPr="008C012B" w:rsidRDefault="00DF339F" w:rsidP="00DF339F">
      <w:r w:rsidRPr="008C012B">
        <w:t xml:space="preserve">This service capability provides the ability for AEs to </w:t>
      </w:r>
      <w:r w:rsidRPr="008C012B">
        <w:rPr>
          <w:lang w:eastAsia="zh-CN"/>
        </w:rPr>
        <w:t>disable device capability</w:t>
      </w:r>
      <w:r w:rsidRPr="008C012B">
        <w:t>.</w:t>
      </w:r>
    </w:p>
    <w:p w:rsidR="00DF339F" w:rsidRPr="008C012B" w:rsidRDefault="00D81A00" w:rsidP="00DF339F">
      <w:pPr>
        <w:pStyle w:val="Heading5"/>
        <w:rPr>
          <w:lang w:val="en-US"/>
        </w:rPr>
      </w:pPr>
      <w:bookmarkStart w:id="640" w:name="_Toc418174252"/>
      <w:bookmarkStart w:id="641" w:name="_Toc418660127"/>
      <w:r w:rsidRPr="008C012B">
        <w:rPr>
          <w:lang w:val="en-US"/>
        </w:rPr>
        <w:t>6.6.3.</w:t>
      </w:r>
      <w:r w:rsidR="00DF339F" w:rsidRPr="008C012B">
        <w:rPr>
          <w:lang w:val="en-US" w:eastAsia="zh-CN"/>
        </w:rPr>
        <w:t>10</w:t>
      </w:r>
      <w:r w:rsidR="00DF339F" w:rsidRPr="008C012B">
        <w:rPr>
          <w:lang w:val="en-US"/>
        </w:rPr>
        <w:t>.</w:t>
      </w:r>
      <w:r w:rsidR="008C012B" w:rsidRPr="008C012B">
        <w:rPr>
          <w:lang w:val="en-US"/>
        </w:rPr>
        <w:t>2</w:t>
      </w:r>
      <w:r w:rsidR="00DF339F" w:rsidRPr="008C012B">
        <w:rPr>
          <w:lang w:val="en-US"/>
        </w:rPr>
        <w:tab/>
      </w:r>
      <w:r w:rsidR="00D87590">
        <w:rPr>
          <w:lang w:val="en-US"/>
        </w:rPr>
        <w:t>Pre-Conditions</w:t>
      </w:r>
      <w:bookmarkEnd w:id="640"/>
      <w:bookmarkEnd w:id="641"/>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service capability and device exist.</w:t>
      </w:r>
    </w:p>
    <w:p w:rsidR="00DF339F" w:rsidRPr="0021242D" w:rsidRDefault="00D81A00" w:rsidP="00DF339F">
      <w:pPr>
        <w:pStyle w:val="Heading5"/>
        <w:rPr>
          <w:lang w:val="en-US" w:eastAsia="zh-CN"/>
        </w:rPr>
      </w:pPr>
      <w:bookmarkStart w:id="642" w:name="_Toc418174253"/>
      <w:bookmarkStart w:id="643" w:name="_Toc418660128"/>
      <w:r>
        <w:rPr>
          <w:lang w:val="en-US"/>
        </w:rPr>
        <w:t>6.6.3.</w:t>
      </w:r>
      <w:r w:rsidR="00DF339F" w:rsidRPr="0021242D">
        <w:rPr>
          <w:lang w:val="en-US" w:eastAsia="zh-CN"/>
        </w:rPr>
        <w:t>10</w:t>
      </w:r>
      <w:r w:rsidR="00DF339F" w:rsidRPr="0021242D">
        <w:rPr>
          <w:lang w:val="en-US"/>
        </w:rPr>
        <w:t>.</w:t>
      </w:r>
      <w:r w:rsidR="008C012B">
        <w:rPr>
          <w:lang w:val="en-US"/>
        </w:rPr>
        <w:t>3</w:t>
      </w:r>
      <w:r w:rsidR="00DF339F" w:rsidRPr="0021242D">
        <w:rPr>
          <w:lang w:val="en-US"/>
        </w:rPr>
        <w:tab/>
        <w:t>Signature –</w:t>
      </w:r>
      <w:r w:rsidR="00DF339F" w:rsidRPr="0021242D">
        <w:rPr>
          <w:lang w:val="en-US" w:eastAsia="zh-CN"/>
        </w:rPr>
        <w:t>disableDeviceCapability</w:t>
      </w:r>
      <w:bookmarkEnd w:id="642"/>
      <w:bookmarkEnd w:id="643"/>
    </w:p>
    <w:p w:rsidR="000746D5" w:rsidRPr="0021242D" w:rsidRDefault="000746D5" w:rsidP="000746D5">
      <w:pPr>
        <w:pStyle w:val="TH"/>
      </w:pPr>
      <w:r w:rsidRPr="0021242D">
        <w:t xml:space="preserve">Table </w:t>
      </w:r>
      <w:r w:rsidR="00D81A00">
        <w:t>6.6.3.</w:t>
      </w:r>
      <w:r w:rsidRPr="0021242D">
        <w:rPr>
          <w:lang w:eastAsia="zh-CN"/>
        </w:rPr>
        <w:t>10</w:t>
      </w:r>
      <w:r w:rsidRPr="0021242D">
        <w:t>.</w:t>
      </w:r>
      <w:r w:rsidR="008C012B">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disableDeviceCapability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DF339F">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F339F">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DF339F">
            <w:pPr>
              <w:pStyle w:val="TAH"/>
              <w:tabs>
                <w:tab w:val="center" w:pos="449"/>
              </w:tabs>
              <w:snapToGrid w:val="0"/>
              <w:jc w:val="left"/>
            </w:pPr>
            <w:r w:rsidRPr="0021242D">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F339F">
            <w:pPr>
              <w:pStyle w:val="TAH"/>
              <w:snapToGrid w:val="0"/>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state</w:t>
            </w:r>
          </w:p>
        </w:tc>
        <w:tc>
          <w:tcPr>
            <w:tcW w:w="900"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DF339F" w:rsidRPr="0021242D" w:rsidRDefault="00DF339F" w:rsidP="000746D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746D5">
            <w:pPr>
              <w:pStyle w:val="TAL"/>
              <w:rPr>
                <w:lang w:eastAsia="zh-CN"/>
              </w:rPr>
            </w:pPr>
            <w:r w:rsidRPr="0021242D">
              <w:rPr>
                <w:lang w:eastAsia="zh-CN"/>
              </w:rPr>
              <w:t>Indicates if the capability is enabled or disabled.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Unique response types for this service.</w:t>
            </w:r>
          </w:p>
          <w:p w:rsidR="00DF339F" w:rsidRPr="0021242D" w:rsidRDefault="00DF339F" w:rsidP="000746D5">
            <w:pPr>
              <w:pStyle w:val="TAN"/>
              <w:rPr>
                <w:lang w:eastAsia="ko-KR"/>
              </w:rPr>
            </w:pPr>
            <w:r w:rsidRPr="0021242D">
              <w:rPr>
                <w:lang w:eastAsia="ko-KR"/>
              </w:rPr>
              <w:t>N</w:t>
            </w:r>
            <w:r w:rsidR="000746D5" w:rsidRPr="0021242D">
              <w:t>OTE</w:t>
            </w:r>
            <w:r w:rsidRPr="0021242D">
              <w:t xml:space="preserve">: </w:t>
            </w:r>
            <w:r w:rsidR="000746D5" w:rsidRPr="0021242D">
              <w:tab/>
            </w:r>
            <w:r w:rsidRPr="0021242D">
              <w:t>Consumed s</w:t>
            </w:r>
            <w:r w:rsidRPr="0021242D">
              <w:rPr>
                <w:lang w:eastAsia="ko-KR"/>
              </w:rPr>
              <w:t>ervices also provide response types.</w:t>
            </w:r>
          </w:p>
          <w:p w:rsidR="00DF339F" w:rsidRPr="0021242D" w:rsidRDefault="00DF339F" w:rsidP="000746D5">
            <w:pPr>
              <w:pStyle w:val="TB1"/>
            </w:pPr>
            <w:r w:rsidRPr="0021242D">
              <w:rPr>
                <w:lang w:eastAsia="ko-KR"/>
              </w:rPr>
              <w:t xml:space="preserve">Issuer does not have a Management Adapter for the requested </w:t>
            </w:r>
            <w:r w:rsidRPr="0021242D">
              <w:rPr>
                <w:lang w:eastAsia="zh-CN"/>
              </w:rPr>
              <w:t>operation</w:t>
            </w:r>
          </w:p>
        </w:tc>
      </w:tr>
    </w:tbl>
    <w:p w:rsidR="000746D5" w:rsidRPr="0021242D" w:rsidRDefault="000746D5" w:rsidP="000746D5"/>
    <w:p w:rsidR="00DF339F" w:rsidRPr="0021242D" w:rsidRDefault="00D81A00" w:rsidP="00DF339F">
      <w:pPr>
        <w:pStyle w:val="Heading5"/>
        <w:rPr>
          <w:lang w:val="en-US"/>
        </w:rPr>
      </w:pPr>
      <w:bookmarkStart w:id="644" w:name="_Toc418174254"/>
      <w:bookmarkStart w:id="645" w:name="_Toc418660129"/>
      <w:r>
        <w:rPr>
          <w:lang w:val="en-US"/>
        </w:rPr>
        <w:t>6.6.3.</w:t>
      </w:r>
      <w:r w:rsidR="00DF339F" w:rsidRPr="0021242D">
        <w:rPr>
          <w:lang w:val="en-US" w:eastAsia="zh-CN"/>
        </w:rPr>
        <w:t>10</w:t>
      </w:r>
      <w:r w:rsidR="00DF339F" w:rsidRPr="0021242D">
        <w:rPr>
          <w:lang w:val="en-US"/>
        </w:rPr>
        <w:t>.</w:t>
      </w:r>
      <w:r w:rsidR="008C012B">
        <w:rPr>
          <w:lang w:val="en-US" w:eastAsia="zh-CN"/>
        </w:rPr>
        <w:t>4</w:t>
      </w:r>
      <w:r w:rsidR="00DF339F" w:rsidRPr="0021242D">
        <w:rPr>
          <w:lang w:val="en-US"/>
        </w:rPr>
        <w:tab/>
        <w:t>Service Interactions</w:t>
      </w:r>
      <w:bookmarkEnd w:id="644"/>
      <w:bookmarkEnd w:id="645"/>
    </w:p>
    <w:p w:rsidR="00DF339F" w:rsidRPr="0021242D" w:rsidRDefault="00DF339F" w:rsidP="00DF339F">
      <w:r w:rsidRPr="0021242D">
        <w:t>The interactions of service capabilities required for this service capability:</w:t>
      </w:r>
    </w:p>
    <w:p w:rsidR="00DF339F" w:rsidRPr="0021242D" w:rsidRDefault="00DF339F" w:rsidP="000746D5">
      <w:pPr>
        <w:pStyle w:val="BN"/>
        <w:numPr>
          <w:ilvl w:val="0"/>
          <w:numId w:val="0"/>
        </w:numPr>
        <w:ind w:left="737"/>
      </w:pPr>
      <w:r w:rsidRPr="0021242D">
        <w:rPr>
          <w:lang w:eastAsia="zh-CN"/>
        </w:rPr>
        <w:t>1)</w:t>
      </w:r>
      <w:r w:rsidR="000746D5"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8" type="#_x0000_t75" style="width:369.8pt;height:202.75pt" o:ole="">
            <v:imagedata r:id="rId94" o:title=""/>
          </v:shape>
          <o:OLEObject Type="Embed" ProgID="Visio.Drawing.11" ShapeID="_x0000_i1048" DrawAspect="Content" ObjectID="_1492401404" r:id="rId95"/>
        </w:object>
      </w:r>
    </w:p>
    <w:p w:rsidR="00DF339F" w:rsidRPr="0021242D" w:rsidRDefault="00DF339F" w:rsidP="000746D5">
      <w:pPr>
        <w:pStyle w:val="TF"/>
      </w:pPr>
      <w:r w:rsidRPr="0021242D">
        <w:rPr>
          <w:lang w:eastAsia="zh-CN"/>
        </w:rPr>
        <w:t xml:space="preserve">Figure </w:t>
      </w:r>
      <w:r w:rsidR="00D81A00">
        <w:rPr>
          <w:lang w:eastAsia="zh-CN"/>
        </w:rPr>
        <w:t>6.6.3.</w:t>
      </w:r>
      <w:r w:rsidRPr="0021242D">
        <w:rPr>
          <w:lang w:eastAsia="zh-CN"/>
        </w:rPr>
        <w:t>10.</w:t>
      </w:r>
      <w:r w:rsidR="008C012B">
        <w:rPr>
          <w:lang w:eastAsia="zh-CN"/>
        </w:rPr>
        <w:t>4</w:t>
      </w:r>
      <w:r w:rsidRPr="0021242D">
        <w:rPr>
          <w:lang w:eastAsia="zh-CN"/>
        </w:rPr>
        <w:t>-1</w:t>
      </w:r>
      <w:r w:rsidR="000746D5" w:rsidRPr="0021242D">
        <w:rPr>
          <w:lang w:eastAsia="zh-CN"/>
        </w:rPr>
        <w:t>:</w:t>
      </w:r>
      <w:r w:rsidRPr="0021242D">
        <w:rPr>
          <w:lang w:eastAsia="zh-CN"/>
        </w:rPr>
        <w:t xml:space="preserve"> disableDeviceCapability Diagram</w:t>
      </w:r>
    </w:p>
    <w:p w:rsidR="00DF339F" w:rsidRPr="0021242D" w:rsidRDefault="00D81A00" w:rsidP="00DF339F">
      <w:pPr>
        <w:pStyle w:val="Heading5"/>
        <w:rPr>
          <w:lang w:val="en-US"/>
        </w:rPr>
      </w:pPr>
      <w:bookmarkStart w:id="646" w:name="_Toc418174255"/>
      <w:bookmarkStart w:id="647" w:name="_Toc418660130"/>
      <w:r>
        <w:rPr>
          <w:lang w:val="en-US"/>
        </w:rPr>
        <w:t>6.6.3.</w:t>
      </w:r>
      <w:r w:rsidR="00DF339F" w:rsidRPr="0021242D">
        <w:rPr>
          <w:lang w:val="en-US" w:eastAsia="zh-CN"/>
        </w:rPr>
        <w:t>10</w:t>
      </w:r>
      <w:r w:rsidR="00DF339F" w:rsidRPr="0021242D">
        <w:rPr>
          <w:lang w:val="en-US"/>
        </w:rPr>
        <w:t>.</w:t>
      </w:r>
      <w:r w:rsidR="008C012B">
        <w:rPr>
          <w:lang w:val="en-US" w:eastAsia="zh-CN"/>
        </w:rPr>
        <w:t>5</w:t>
      </w:r>
      <w:r w:rsidR="00DF339F" w:rsidRPr="0021242D">
        <w:rPr>
          <w:lang w:val="en-US"/>
        </w:rPr>
        <w:tab/>
      </w:r>
      <w:r w:rsidR="00DF339F" w:rsidRPr="0021242D">
        <w:rPr>
          <w:lang w:val="en-US" w:eastAsia="ko-KR"/>
        </w:rPr>
        <w:t>Post-Conditions</w:t>
      </w:r>
      <w:bookmarkEnd w:id="646"/>
      <w:bookmarkEnd w:id="647"/>
    </w:p>
    <w:p w:rsidR="00DF339F" w:rsidRPr="0021242D" w:rsidRDefault="00DF339F" w:rsidP="00DF339F">
      <w:r w:rsidRPr="0021242D">
        <w:rPr>
          <w:lang w:eastAsia="zh-CN"/>
        </w:rPr>
        <w:t>The Management Adapter has submitted a request to the Management Server to disable device capability.</w:t>
      </w:r>
    </w:p>
    <w:p w:rsidR="00DF339F" w:rsidRPr="0021242D" w:rsidRDefault="00D81A00" w:rsidP="00DF339F">
      <w:pPr>
        <w:pStyle w:val="Heading5"/>
        <w:rPr>
          <w:lang w:val="en-US"/>
        </w:rPr>
      </w:pPr>
      <w:bookmarkStart w:id="648" w:name="_Toc418174256"/>
      <w:bookmarkStart w:id="649" w:name="_Toc418660131"/>
      <w:r>
        <w:rPr>
          <w:lang w:val="en-US"/>
        </w:rPr>
        <w:lastRenderedPageBreak/>
        <w:t>6.6.3.</w:t>
      </w:r>
      <w:r w:rsidR="00DF339F" w:rsidRPr="0021242D">
        <w:rPr>
          <w:lang w:val="en-US" w:eastAsia="zh-CN"/>
        </w:rPr>
        <w:t>10</w:t>
      </w:r>
      <w:r w:rsidR="00DF339F" w:rsidRPr="0021242D">
        <w:rPr>
          <w:lang w:val="en-US"/>
        </w:rPr>
        <w:t>.</w:t>
      </w:r>
      <w:r w:rsidR="008C012B">
        <w:rPr>
          <w:lang w:val="en-US" w:eastAsia="zh-CN"/>
        </w:rPr>
        <w:t>6</w:t>
      </w:r>
      <w:r w:rsidR="00DF339F" w:rsidRPr="0021242D">
        <w:rPr>
          <w:lang w:val="en-US"/>
        </w:rPr>
        <w:tab/>
      </w:r>
      <w:r w:rsidR="00DF339F" w:rsidRPr="0021242D">
        <w:rPr>
          <w:lang w:val="en-US" w:eastAsia="ko-KR"/>
        </w:rPr>
        <w:t>Exceptions</w:t>
      </w:r>
      <w:bookmarkEnd w:id="648"/>
      <w:bookmarkEnd w:id="649"/>
    </w:p>
    <w:p w:rsidR="00DF339F" w:rsidRPr="0021242D" w:rsidRDefault="00DF339F" w:rsidP="00DF339F">
      <w:r w:rsidRPr="0021242D">
        <w:t>Not Applicable</w:t>
      </w:r>
      <w:r w:rsidR="000746D5" w:rsidRPr="0021242D">
        <w:t>.</w:t>
      </w:r>
    </w:p>
    <w:p w:rsidR="00DF339F" w:rsidRPr="0021242D" w:rsidRDefault="00D81A00" w:rsidP="00DF339F">
      <w:pPr>
        <w:pStyle w:val="Heading5"/>
        <w:rPr>
          <w:lang w:val="en-US"/>
        </w:rPr>
      </w:pPr>
      <w:bookmarkStart w:id="650" w:name="_Toc418174257"/>
      <w:bookmarkStart w:id="651" w:name="_Toc418660132"/>
      <w:r>
        <w:rPr>
          <w:lang w:val="en-US"/>
        </w:rPr>
        <w:t>6.6.3.</w:t>
      </w:r>
      <w:r w:rsidR="00DF339F" w:rsidRPr="0021242D">
        <w:rPr>
          <w:lang w:val="en-US" w:eastAsia="zh-CN"/>
        </w:rPr>
        <w:t>10</w:t>
      </w:r>
      <w:r w:rsidR="00DF339F" w:rsidRPr="0021242D">
        <w:rPr>
          <w:lang w:val="en-US"/>
        </w:rPr>
        <w:t>.</w:t>
      </w:r>
      <w:r w:rsidR="008C012B">
        <w:rPr>
          <w:lang w:val="en-US" w:eastAsia="zh-CN"/>
        </w:rPr>
        <w:t>7</w:t>
      </w:r>
      <w:r w:rsidR="00DF339F" w:rsidRPr="0021242D">
        <w:rPr>
          <w:lang w:val="en-US"/>
        </w:rPr>
        <w:tab/>
      </w:r>
      <w:r w:rsidR="00DF339F" w:rsidRPr="0021242D">
        <w:rPr>
          <w:lang w:val="en-US" w:eastAsia="ko-KR"/>
        </w:rPr>
        <w:t>Policies for Use</w:t>
      </w:r>
      <w:bookmarkEnd w:id="650"/>
      <w:bookmarkEnd w:id="651"/>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652" w:name="_Toc418174258"/>
      <w:bookmarkStart w:id="653" w:name="_Toc418660133"/>
      <w:r>
        <w:rPr>
          <w:lang w:val="en-US"/>
        </w:rPr>
        <w:t>6.6.3.</w:t>
      </w:r>
      <w:r w:rsidR="00DF339F" w:rsidRPr="0021242D">
        <w:rPr>
          <w:lang w:val="en-US" w:eastAsia="zh-CN"/>
        </w:rPr>
        <w:t>10</w:t>
      </w:r>
      <w:r w:rsidR="00DF339F" w:rsidRPr="0021242D">
        <w:rPr>
          <w:lang w:val="en-US"/>
        </w:rPr>
        <w:t>.</w:t>
      </w:r>
      <w:r w:rsidR="008C012B">
        <w:rPr>
          <w:lang w:val="en-US" w:eastAsia="zh-CN"/>
        </w:rPr>
        <w:t>8</w:t>
      </w:r>
      <w:r w:rsidR="00DF339F" w:rsidRPr="0021242D">
        <w:rPr>
          <w:lang w:val="en-US"/>
        </w:rPr>
        <w:tab/>
        <w:t>oneM2M Resource Interworking</w:t>
      </w:r>
      <w:bookmarkEnd w:id="652"/>
      <w:bookmarkEnd w:id="653"/>
    </w:p>
    <w:p w:rsidR="00DF339F" w:rsidRPr="0021242D" w:rsidRDefault="00DF339F" w:rsidP="00DF339F">
      <w:r w:rsidRPr="0021242D">
        <w:t xml:space="preserve">This service capability </w:t>
      </w:r>
      <w:r w:rsidRPr="0021242D">
        <w:rPr>
          <w:lang w:eastAsia="zh-CN"/>
        </w:rPr>
        <w:t>is used to disable device capability</w:t>
      </w:r>
      <w:r w:rsidRPr="0021242D">
        <w:t xml:space="preserve">. The service capability aligns with the &lt;deviceCapability&gt;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dis</w:t>
      </w:r>
      <w:r w:rsidRPr="0021242D">
        <w:t>able of the resource.</w:t>
      </w:r>
    </w:p>
    <w:p w:rsidR="00DF339F" w:rsidRPr="008C012B" w:rsidRDefault="00D81A00" w:rsidP="00DF339F">
      <w:pPr>
        <w:pStyle w:val="Heading4"/>
        <w:rPr>
          <w:lang w:val="en-US" w:eastAsia="zh-CN"/>
        </w:rPr>
      </w:pPr>
      <w:bookmarkStart w:id="654" w:name="_Toc417309505"/>
      <w:bookmarkStart w:id="655" w:name="_Toc418174259"/>
      <w:bookmarkStart w:id="656" w:name="_Toc418660134"/>
      <w:r w:rsidRPr="008C012B">
        <w:rPr>
          <w:lang w:val="en-US"/>
        </w:rPr>
        <w:t>6.6.3.</w:t>
      </w:r>
      <w:r w:rsidR="00DF339F" w:rsidRPr="008C012B">
        <w:rPr>
          <w:lang w:val="en-US"/>
        </w:rPr>
        <w:t>11</w:t>
      </w:r>
      <w:r w:rsidR="00DF339F" w:rsidRPr="008C012B">
        <w:rPr>
          <w:lang w:val="en-US"/>
        </w:rPr>
        <w:tab/>
      </w:r>
      <w:r w:rsidR="00DF339F" w:rsidRPr="008C012B">
        <w:rPr>
          <w:lang w:val="en-US" w:eastAsia="zh-CN"/>
        </w:rPr>
        <w:t>getAreaNetworks</w:t>
      </w:r>
      <w:bookmarkEnd w:id="654"/>
      <w:bookmarkEnd w:id="655"/>
      <w:bookmarkEnd w:id="656"/>
    </w:p>
    <w:p w:rsidR="008C012B" w:rsidRPr="008C012B" w:rsidRDefault="008C012B" w:rsidP="008C012B">
      <w:pPr>
        <w:pStyle w:val="Heading5"/>
        <w:rPr>
          <w:lang w:val="en-US"/>
        </w:rPr>
      </w:pPr>
      <w:bookmarkStart w:id="657" w:name="_Toc418660135"/>
      <w:r w:rsidRPr="008C012B">
        <w:rPr>
          <w:lang w:val="en-US"/>
        </w:rPr>
        <w:t>6.6.3.11.1</w:t>
      </w:r>
      <w:r w:rsidRPr="008C012B">
        <w:rPr>
          <w:lang w:val="en-US"/>
        </w:rPr>
        <w:tab/>
      </w:r>
      <w:r w:rsidR="004A0134">
        <w:rPr>
          <w:lang w:val="en-US"/>
        </w:rPr>
        <w:t>Description</w:t>
      </w:r>
      <w:bookmarkEnd w:id="657"/>
    </w:p>
    <w:p w:rsidR="00DF339F" w:rsidRPr="008C012B" w:rsidRDefault="00DF339F" w:rsidP="00DF339F">
      <w:r w:rsidRPr="008C012B">
        <w:t xml:space="preserve">This service capability provides the ability for AEs to </w:t>
      </w:r>
      <w:r w:rsidRPr="008C012B">
        <w:rPr>
          <w:lang w:eastAsia="zh-CN"/>
        </w:rPr>
        <w:t>get</w:t>
      </w:r>
      <w:r w:rsidRPr="008C012B">
        <w:t xml:space="preserve"> </w:t>
      </w:r>
      <w:r w:rsidRPr="008C012B">
        <w:rPr>
          <w:lang w:eastAsia="zh-CN"/>
        </w:rPr>
        <w:t>area networks</w:t>
      </w:r>
      <w:r w:rsidRPr="008C012B">
        <w:t xml:space="preserve"> </w:t>
      </w:r>
      <w:r w:rsidRPr="008C012B">
        <w:rPr>
          <w:lang w:eastAsia="zh-CN"/>
        </w:rPr>
        <w:t>information</w:t>
      </w:r>
      <w:r w:rsidRPr="008C012B">
        <w:t>.</w:t>
      </w:r>
    </w:p>
    <w:p w:rsidR="00DF339F" w:rsidRPr="008C012B" w:rsidRDefault="00D81A00" w:rsidP="00DF339F">
      <w:pPr>
        <w:pStyle w:val="Heading5"/>
        <w:rPr>
          <w:lang w:val="en-US"/>
        </w:rPr>
      </w:pPr>
      <w:bookmarkStart w:id="658" w:name="_Toc418174260"/>
      <w:bookmarkStart w:id="659" w:name="_Toc418660136"/>
      <w:r w:rsidRPr="008C012B">
        <w:rPr>
          <w:lang w:val="en-US"/>
        </w:rPr>
        <w:t>6.6.3.</w:t>
      </w:r>
      <w:r w:rsidR="00DF339F" w:rsidRPr="008C012B">
        <w:rPr>
          <w:lang w:val="en-US"/>
        </w:rPr>
        <w:t>11.</w:t>
      </w:r>
      <w:r w:rsidR="008C012B" w:rsidRPr="008C012B">
        <w:rPr>
          <w:lang w:val="en-US"/>
        </w:rPr>
        <w:t>2</w:t>
      </w:r>
      <w:r w:rsidR="00DF339F" w:rsidRPr="008C012B">
        <w:rPr>
          <w:lang w:val="en-US"/>
        </w:rPr>
        <w:tab/>
      </w:r>
      <w:r w:rsidR="00D87590">
        <w:rPr>
          <w:lang w:val="en-US"/>
        </w:rPr>
        <w:t>Pre-Conditions</w:t>
      </w:r>
      <w:bookmarkEnd w:id="658"/>
      <w:bookmarkEnd w:id="65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 xml:space="preserve">A correlation between a Management Adapter, the M2M Service Capability and </w:t>
      </w:r>
      <w:r w:rsidRPr="0021242D">
        <w:rPr>
          <w:lang w:eastAsia="zh-CN"/>
        </w:rPr>
        <w:t>area network</w:t>
      </w:r>
      <w:r w:rsidRPr="0021242D">
        <w:t xml:space="preserve"> exist.</w:t>
      </w:r>
    </w:p>
    <w:p w:rsidR="00DF339F" w:rsidRPr="0021242D" w:rsidRDefault="00D81A00" w:rsidP="00DF339F">
      <w:pPr>
        <w:pStyle w:val="Heading5"/>
        <w:rPr>
          <w:lang w:val="en-US" w:eastAsia="zh-CN"/>
        </w:rPr>
      </w:pPr>
      <w:bookmarkStart w:id="660" w:name="_Toc418174261"/>
      <w:bookmarkStart w:id="661" w:name="_Toc418660137"/>
      <w:r>
        <w:rPr>
          <w:lang w:val="en-US"/>
        </w:rPr>
        <w:t>6.6.3.</w:t>
      </w:r>
      <w:r w:rsidR="00DF339F" w:rsidRPr="0021242D">
        <w:rPr>
          <w:lang w:val="en-US"/>
        </w:rPr>
        <w:t>11.</w:t>
      </w:r>
      <w:r w:rsidR="008C012B">
        <w:rPr>
          <w:lang w:val="en-US"/>
        </w:rPr>
        <w:t>3</w:t>
      </w:r>
      <w:r w:rsidR="00DF339F" w:rsidRPr="0021242D">
        <w:rPr>
          <w:lang w:val="en-US"/>
        </w:rPr>
        <w:tab/>
        <w:t xml:space="preserve">Signature </w:t>
      </w:r>
      <w:r w:rsidR="000746D5" w:rsidRPr="0021242D">
        <w:rPr>
          <w:lang w:val="en-US"/>
        </w:rPr>
        <w:t>-</w:t>
      </w:r>
      <w:r w:rsidR="00DF339F" w:rsidRPr="0021242D">
        <w:rPr>
          <w:lang w:val="en-US"/>
        </w:rPr>
        <w:t xml:space="preserve"> </w:t>
      </w:r>
      <w:r w:rsidR="00DF339F" w:rsidRPr="0021242D">
        <w:rPr>
          <w:lang w:val="en-US" w:eastAsia="zh-CN"/>
        </w:rPr>
        <w:t>getAreaNetworks</w:t>
      </w:r>
      <w:bookmarkEnd w:id="660"/>
      <w:bookmarkEnd w:id="661"/>
    </w:p>
    <w:p w:rsidR="000746D5" w:rsidRPr="0021242D" w:rsidRDefault="000746D5" w:rsidP="000746D5">
      <w:pPr>
        <w:pStyle w:val="TH"/>
      </w:pPr>
      <w:r w:rsidRPr="0021242D">
        <w:t xml:space="preserve">Table </w:t>
      </w:r>
      <w:r w:rsidR="00D81A00">
        <w:t>6.6.3.</w:t>
      </w:r>
      <w:r w:rsidRPr="0021242D">
        <w:t>11.</w:t>
      </w:r>
      <w:r w:rsidR="008C012B">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getAreaNetworks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746D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746D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746D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746D5">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746D5">
            <w:pPr>
              <w:pStyle w:val="TAL"/>
              <w:rPr>
                <w:lang w:eastAsia="zh-CN"/>
              </w:rPr>
            </w:pPr>
            <w:r w:rsidRPr="0021242D">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746D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746D5">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746D5">
            <w:pPr>
              <w:pStyle w:val="TAL"/>
              <w:rPr>
                <w:lang w:eastAsia="zh-CN"/>
              </w:rPr>
            </w:pPr>
            <w:r w:rsidRPr="0021242D">
              <w:rPr>
                <w:lang w:eastAsia="ko-KR"/>
              </w:rPr>
              <w:t xml:space="preserve">Array of area network. Type </w:t>
            </w:r>
            <w:r w:rsidRPr="0021242D">
              <w:rPr>
                <w:lang w:eastAsia="zh-CN"/>
              </w:rPr>
              <w:t xml:space="preserve">AreaNwkInfo, see </w:t>
            </w:r>
            <w:r w:rsidR="00AB3586">
              <w:t>6.6.2.2.</w:t>
            </w:r>
            <w:r w:rsidRPr="0021242D">
              <w:rPr>
                <w:lang w:eastAsia="zh-CN"/>
              </w:rPr>
              <w:t>14</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746D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746D5">
            <w:pPr>
              <w:pStyle w:val="TAL"/>
              <w:rPr>
                <w:lang w:eastAsia="ko-KR"/>
              </w:rPr>
            </w:pPr>
            <w:r w:rsidRPr="0021242D">
              <w:rPr>
                <w:lang w:eastAsia="ko-KR"/>
              </w:rPr>
              <w:t>Unique response types for this service.</w:t>
            </w:r>
          </w:p>
          <w:p w:rsidR="00DF339F" w:rsidRPr="0021242D" w:rsidRDefault="00DF339F" w:rsidP="000746D5">
            <w:pPr>
              <w:pStyle w:val="TAN"/>
              <w:rPr>
                <w:lang w:eastAsia="ko-KR"/>
              </w:rPr>
            </w:pPr>
            <w:r w:rsidRPr="0021242D">
              <w:rPr>
                <w:lang w:eastAsia="ko-KR"/>
              </w:rPr>
              <w:t>N</w:t>
            </w:r>
            <w:r w:rsidR="000746D5" w:rsidRPr="0021242D">
              <w:rPr>
                <w:lang w:eastAsia="ko-KR"/>
              </w:rPr>
              <w:t>OTE</w:t>
            </w:r>
            <w:r w:rsidRPr="0021242D">
              <w:rPr>
                <w:lang w:eastAsia="ko-KR"/>
              </w:rPr>
              <w:t xml:space="preserve">: </w:t>
            </w:r>
            <w:r w:rsidR="000746D5" w:rsidRPr="0021242D">
              <w:rPr>
                <w:lang w:eastAsia="ko-KR"/>
              </w:rPr>
              <w:tab/>
            </w:r>
            <w:r w:rsidRPr="0021242D">
              <w:rPr>
                <w:lang w:eastAsia="ko-KR"/>
              </w:rPr>
              <w:t>Consumed services also provide response types.</w:t>
            </w:r>
          </w:p>
          <w:p w:rsidR="00DF339F" w:rsidRPr="0021242D" w:rsidRDefault="00DF339F" w:rsidP="000746D5">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0746D5" w:rsidRPr="0021242D" w:rsidRDefault="000746D5" w:rsidP="000746D5"/>
    <w:p w:rsidR="00DF339F" w:rsidRPr="0021242D" w:rsidRDefault="00D81A00" w:rsidP="00DF339F">
      <w:pPr>
        <w:pStyle w:val="Heading5"/>
        <w:rPr>
          <w:lang w:val="en-US"/>
        </w:rPr>
      </w:pPr>
      <w:bookmarkStart w:id="662" w:name="_Toc418174262"/>
      <w:bookmarkStart w:id="663" w:name="_Toc418660138"/>
      <w:r>
        <w:rPr>
          <w:lang w:val="en-US"/>
        </w:rPr>
        <w:t>6.6.3.</w:t>
      </w:r>
      <w:r w:rsidR="00DF339F" w:rsidRPr="0021242D">
        <w:rPr>
          <w:lang w:val="en-US"/>
        </w:rPr>
        <w:t>11.</w:t>
      </w:r>
      <w:r w:rsidR="008C012B">
        <w:rPr>
          <w:lang w:val="en-US" w:eastAsia="zh-CN"/>
        </w:rPr>
        <w:t>4</w:t>
      </w:r>
      <w:r w:rsidR="00DF339F" w:rsidRPr="0021242D">
        <w:rPr>
          <w:lang w:val="en-US"/>
        </w:rPr>
        <w:tab/>
        <w:t>Service Interactions</w:t>
      </w:r>
      <w:bookmarkEnd w:id="662"/>
      <w:bookmarkEnd w:id="663"/>
    </w:p>
    <w:p w:rsidR="00DF339F" w:rsidRPr="0021242D" w:rsidRDefault="00DF339F" w:rsidP="00DF339F">
      <w:r w:rsidRPr="0021242D">
        <w:t>The interactions of service capabilities required for this service capability:</w:t>
      </w:r>
    </w:p>
    <w:p w:rsidR="00DF339F" w:rsidRPr="0021242D" w:rsidRDefault="00DF339F" w:rsidP="000746D5">
      <w:pPr>
        <w:pStyle w:val="BN"/>
        <w:numPr>
          <w:ilvl w:val="0"/>
          <w:numId w:val="0"/>
        </w:numPr>
        <w:ind w:left="737"/>
      </w:pPr>
      <w:r w:rsidRPr="0021242D">
        <w:rPr>
          <w:lang w:eastAsia="zh-CN"/>
        </w:rPr>
        <w:t>1)</w:t>
      </w:r>
      <w:r w:rsidR="000746D5"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49" type="#_x0000_t75" style="width:369.8pt;height:202.75pt" o:ole="">
            <v:imagedata r:id="rId96" o:title=""/>
          </v:shape>
          <o:OLEObject Type="Embed" ProgID="Visio.Drawing.11" ShapeID="_x0000_i1049" DrawAspect="Content" ObjectID="_1492401405" r:id="rId97"/>
        </w:object>
      </w:r>
    </w:p>
    <w:p w:rsidR="00DF339F" w:rsidRPr="0021242D" w:rsidRDefault="00DF339F" w:rsidP="000746D5">
      <w:pPr>
        <w:pStyle w:val="TF"/>
      </w:pPr>
      <w:r w:rsidRPr="0021242D">
        <w:rPr>
          <w:lang w:eastAsia="zh-CN"/>
        </w:rPr>
        <w:t xml:space="preserve">Figure </w:t>
      </w:r>
      <w:r w:rsidR="00D81A00">
        <w:rPr>
          <w:lang w:eastAsia="zh-CN"/>
        </w:rPr>
        <w:t>6.6.3.</w:t>
      </w:r>
      <w:r w:rsidRPr="0021242D">
        <w:rPr>
          <w:lang w:eastAsia="zh-CN"/>
        </w:rPr>
        <w:t>11.</w:t>
      </w:r>
      <w:r w:rsidR="008C012B">
        <w:rPr>
          <w:lang w:eastAsia="zh-CN"/>
        </w:rPr>
        <w:t>4</w:t>
      </w:r>
      <w:r w:rsidRPr="0021242D">
        <w:rPr>
          <w:lang w:eastAsia="zh-CN"/>
        </w:rPr>
        <w:t>-1</w:t>
      </w:r>
      <w:r w:rsidR="000746D5" w:rsidRPr="0021242D">
        <w:rPr>
          <w:lang w:eastAsia="zh-CN"/>
        </w:rPr>
        <w:t>:</w:t>
      </w:r>
      <w:r w:rsidRPr="0021242D">
        <w:rPr>
          <w:lang w:eastAsia="zh-CN"/>
        </w:rPr>
        <w:t xml:space="preserve"> getAreaNetworks Diagram</w:t>
      </w:r>
    </w:p>
    <w:p w:rsidR="00DF339F" w:rsidRPr="0021242D" w:rsidRDefault="00D81A00" w:rsidP="00DF339F">
      <w:pPr>
        <w:pStyle w:val="Heading5"/>
        <w:rPr>
          <w:lang w:val="en-US"/>
        </w:rPr>
      </w:pPr>
      <w:bookmarkStart w:id="664" w:name="_Toc418174263"/>
      <w:bookmarkStart w:id="665" w:name="_Toc418660139"/>
      <w:r>
        <w:rPr>
          <w:lang w:val="en-US"/>
        </w:rPr>
        <w:lastRenderedPageBreak/>
        <w:t>6.6.3.</w:t>
      </w:r>
      <w:r w:rsidR="00DF339F" w:rsidRPr="0021242D">
        <w:rPr>
          <w:lang w:val="en-US"/>
        </w:rPr>
        <w:t>11.</w:t>
      </w:r>
      <w:r w:rsidR="008C012B">
        <w:rPr>
          <w:lang w:val="en-US" w:eastAsia="zh-CN"/>
        </w:rPr>
        <w:t>5</w:t>
      </w:r>
      <w:r w:rsidR="00DF339F" w:rsidRPr="0021242D">
        <w:rPr>
          <w:lang w:val="en-US"/>
        </w:rPr>
        <w:tab/>
      </w:r>
      <w:r w:rsidR="00DF339F" w:rsidRPr="0021242D">
        <w:rPr>
          <w:lang w:val="en-US" w:eastAsia="ko-KR"/>
        </w:rPr>
        <w:t>Post-Conditions</w:t>
      </w:r>
      <w:bookmarkEnd w:id="664"/>
      <w:bookmarkEnd w:id="665"/>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area networks</w:t>
      </w:r>
      <w:r w:rsidRPr="0021242D">
        <w:t xml:space="preserve"> </w:t>
      </w:r>
      <w:r w:rsidRPr="0021242D">
        <w:rPr>
          <w:lang w:eastAsia="zh-CN"/>
        </w:rPr>
        <w:t>information.</w:t>
      </w:r>
    </w:p>
    <w:p w:rsidR="00DF339F" w:rsidRPr="0021242D" w:rsidRDefault="00D81A00" w:rsidP="00DF339F">
      <w:pPr>
        <w:pStyle w:val="Heading5"/>
        <w:rPr>
          <w:lang w:val="en-US"/>
        </w:rPr>
      </w:pPr>
      <w:bookmarkStart w:id="666" w:name="_Toc418174264"/>
      <w:bookmarkStart w:id="667" w:name="_Toc418660140"/>
      <w:r>
        <w:rPr>
          <w:lang w:val="en-US"/>
        </w:rPr>
        <w:t>6.6.3.</w:t>
      </w:r>
      <w:r w:rsidR="00DF339F" w:rsidRPr="0021242D">
        <w:rPr>
          <w:lang w:val="en-US"/>
        </w:rPr>
        <w:t>11.</w:t>
      </w:r>
      <w:r w:rsidR="008C012B">
        <w:rPr>
          <w:lang w:val="en-US" w:eastAsia="zh-CN"/>
        </w:rPr>
        <w:t>6</w:t>
      </w:r>
      <w:r w:rsidR="00DF339F" w:rsidRPr="0021242D">
        <w:rPr>
          <w:lang w:val="en-US"/>
        </w:rPr>
        <w:tab/>
      </w:r>
      <w:r w:rsidR="00DF339F" w:rsidRPr="0021242D">
        <w:rPr>
          <w:lang w:val="en-US" w:eastAsia="ko-KR"/>
        </w:rPr>
        <w:t>Exceptions</w:t>
      </w:r>
      <w:bookmarkEnd w:id="666"/>
      <w:bookmarkEnd w:id="667"/>
    </w:p>
    <w:p w:rsidR="00DF339F" w:rsidRPr="0021242D" w:rsidRDefault="00DF339F" w:rsidP="00DF339F">
      <w:pPr>
        <w:keepNext/>
      </w:pPr>
      <w:r w:rsidRPr="0021242D">
        <w:rPr>
          <w:lang w:eastAsia="ko-KR"/>
        </w:rPr>
        <w:t>Not Applicable</w:t>
      </w:r>
      <w:r w:rsidR="000746D5" w:rsidRPr="0021242D">
        <w:rPr>
          <w:lang w:eastAsia="ko-KR"/>
        </w:rPr>
        <w:t>.</w:t>
      </w:r>
    </w:p>
    <w:p w:rsidR="00DF339F" w:rsidRPr="0021242D" w:rsidRDefault="00D81A00" w:rsidP="00DF339F">
      <w:pPr>
        <w:pStyle w:val="Heading5"/>
        <w:rPr>
          <w:lang w:val="en-US"/>
        </w:rPr>
      </w:pPr>
      <w:bookmarkStart w:id="668" w:name="_Toc418174265"/>
      <w:bookmarkStart w:id="669" w:name="_Toc418660141"/>
      <w:r>
        <w:rPr>
          <w:lang w:val="en-US"/>
        </w:rPr>
        <w:t>6.6.3.</w:t>
      </w:r>
      <w:r w:rsidR="00DF339F" w:rsidRPr="0021242D">
        <w:rPr>
          <w:lang w:val="en-US"/>
        </w:rPr>
        <w:t>11.</w:t>
      </w:r>
      <w:r w:rsidR="008C012B">
        <w:rPr>
          <w:lang w:val="en-US" w:eastAsia="zh-CN"/>
        </w:rPr>
        <w:t>7</w:t>
      </w:r>
      <w:r w:rsidR="00DF339F" w:rsidRPr="0021242D">
        <w:rPr>
          <w:lang w:val="en-US"/>
        </w:rPr>
        <w:tab/>
      </w:r>
      <w:r w:rsidR="00DF339F" w:rsidRPr="0021242D">
        <w:rPr>
          <w:lang w:val="en-US" w:eastAsia="ko-KR"/>
        </w:rPr>
        <w:t>Policies for Use</w:t>
      </w:r>
      <w:bookmarkEnd w:id="668"/>
      <w:bookmarkEnd w:id="66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670" w:name="_Toc418174266"/>
      <w:bookmarkStart w:id="671" w:name="_Toc418660142"/>
      <w:r>
        <w:rPr>
          <w:lang w:val="en-US"/>
        </w:rPr>
        <w:t>6.6.3.</w:t>
      </w:r>
      <w:r w:rsidR="00DF339F" w:rsidRPr="0021242D">
        <w:rPr>
          <w:lang w:val="en-US"/>
        </w:rPr>
        <w:t>11.</w:t>
      </w:r>
      <w:r w:rsidR="008C012B">
        <w:rPr>
          <w:lang w:val="en-US" w:eastAsia="zh-CN"/>
        </w:rPr>
        <w:t>8</w:t>
      </w:r>
      <w:r w:rsidR="00DF339F" w:rsidRPr="0021242D">
        <w:rPr>
          <w:lang w:val="en-US"/>
        </w:rPr>
        <w:tab/>
        <w:t>oneM2M Resource Interworking</w:t>
      </w:r>
      <w:bookmarkEnd w:id="670"/>
      <w:bookmarkEnd w:id="671"/>
    </w:p>
    <w:p w:rsidR="00DF339F" w:rsidRPr="0021242D" w:rsidRDefault="00DF339F" w:rsidP="00DF339F">
      <w:r w:rsidRPr="0021242D">
        <w:t xml:space="preserve">This service capability </w:t>
      </w:r>
      <w:r w:rsidRPr="0021242D">
        <w:rPr>
          <w:lang w:eastAsia="zh-CN"/>
        </w:rPr>
        <w:t>is used to get</w:t>
      </w:r>
      <w:r w:rsidRPr="0021242D">
        <w:t xml:space="preserve"> </w:t>
      </w:r>
      <w:r w:rsidRPr="0021242D">
        <w:rPr>
          <w:lang w:eastAsia="zh-CN"/>
        </w:rPr>
        <w:t>area networks</w:t>
      </w:r>
      <w:r w:rsidRPr="0021242D">
        <w:t xml:space="preserve"> </w:t>
      </w:r>
      <w:r w:rsidRPr="0021242D">
        <w:rPr>
          <w:lang w:eastAsia="zh-CN"/>
        </w:rPr>
        <w:t>information</w:t>
      </w:r>
      <w:r w:rsidRPr="0021242D">
        <w:t>. The service capability aligns with the &lt;</w:t>
      </w:r>
      <w:r w:rsidRPr="0021242D">
        <w:rPr>
          <w:lang w:eastAsia="zh-CN"/>
        </w:rPr>
        <w:t>areaNwkInfo</w:t>
      </w:r>
      <w:r w:rsidRPr="0021242D">
        <w:t xml:space="preserve">&gt; resource and maps to the RETRIEVE procedure for </w:t>
      </w:r>
      <w:r w:rsidRPr="0021242D">
        <w:rPr>
          <w:lang w:eastAsia="zh-CN"/>
        </w:rPr>
        <w:t xml:space="preserve">the </w:t>
      </w:r>
      <w:r w:rsidRPr="0021242D">
        <w:t>resource. The service capability aligns with the &lt;</w:t>
      </w:r>
      <w:r w:rsidRPr="0021242D">
        <w:rPr>
          <w:lang w:eastAsia="zh-CN"/>
        </w:rPr>
        <w:t>areaNwkDeviceInfo</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w:t>
      </w:r>
    </w:p>
    <w:p w:rsidR="00DF339F" w:rsidRPr="00875FD0" w:rsidRDefault="00D81A00" w:rsidP="00DF339F">
      <w:pPr>
        <w:pStyle w:val="Heading4"/>
        <w:rPr>
          <w:lang w:val="en-US" w:eastAsia="zh-CN"/>
        </w:rPr>
      </w:pPr>
      <w:bookmarkStart w:id="672" w:name="_Toc417309506"/>
      <w:bookmarkStart w:id="673" w:name="_Toc418174267"/>
      <w:bookmarkStart w:id="674" w:name="_Toc418660143"/>
      <w:r w:rsidRPr="00875FD0">
        <w:rPr>
          <w:lang w:val="en-US"/>
        </w:rPr>
        <w:t>6.6.3.</w:t>
      </w:r>
      <w:r w:rsidR="00DF339F" w:rsidRPr="00875FD0">
        <w:rPr>
          <w:lang w:val="en-US"/>
        </w:rPr>
        <w:t>12</w:t>
      </w:r>
      <w:r w:rsidR="00DF339F" w:rsidRPr="00875FD0">
        <w:rPr>
          <w:lang w:val="en-US" w:eastAsia="zh-CN"/>
        </w:rPr>
        <w:tab/>
        <w:t>updateDeviceForAreaNetwork</w:t>
      </w:r>
      <w:bookmarkEnd w:id="672"/>
      <w:bookmarkEnd w:id="673"/>
      <w:bookmarkEnd w:id="674"/>
    </w:p>
    <w:p w:rsidR="00875FD0" w:rsidRPr="00875FD0" w:rsidRDefault="00875FD0" w:rsidP="00875FD0">
      <w:pPr>
        <w:pStyle w:val="Heading5"/>
        <w:rPr>
          <w:lang w:val="en-US"/>
        </w:rPr>
      </w:pPr>
      <w:bookmarkStart w:id="675" w:name="_Toc418660144"/>
      <w:r w:rsidRPr="00875FD0">
        <w:rPr>
          <w:lang w:val="en-US"/>
        </w:rPr>
        <w:t>6.6.3.12.1</w:t>
      </w:r>
      <w:r w:rsidRPr="00875FD0">
        <w:rPr>
          <w:lang w:val="en-US"/>
        </w:rPr>
        <w:tab/>
      </w:r>
      <w:r w:rsidR="004A0134">
        <w:rPr>
          <w:lang w:val="en-US"/>
        </w:rPr>
        <w:t>Description</w:t>
      </w:r>
      <w:bookmarkEnd w:id="675"/>
    </w:p>
    <w:p w:rsidR="00DF339F" w:rsidRPr="00875FD0" w:rsidRDefault="00DF339F" w:rsidP="00DF339F">
      <w:r w:rsidRPr="00875FD0">
        <w:t xml:space="preserve">This service capability provides the ability for AEs to </w:t>
      </w:r>
      <w:r w:rsidRPr="00875FD0">
        <w:rPr>
          <w:lang w:eastAsia="zh-CN"/>
        </w:rPr>
        <w:t>update device information for area network</w:t>
      </w:r>
      <w:r w:rsidRPr="00875FD0">
        <w:t>.</w:t>
      </w:r>
    </w:p>
    <w:p w:rsidR="00DF339F" w:rsidRPr="00875FD0" w:rsidRDefault="00D81A00" w:rsidP="00DF339F">
      <w:pPr>
        <w:pStyle w:val="Heading5"/>
        <w:rPr>
          <w:lang w:val="en-US"/>
        </w:rPr>
      </w:pPr>
      <w:bookmarkStart w:id="676" w:name="_Toc418174268"/>
      <w:bookmarkStart w:id="677" w:name="_Toc418660145"/>
      <w:r w:rsidRPr="00875FD0">
        <w:rPr>
          <w:lang w:val="en-US"/>
        </w:rPr>
        <w:t>6.6.3.</w:t>
      </w:r>
      <w:r w:rsidR="00DF339F" w:rsidRPr="00875FD0">
        <w:rPr>
          <w:lang w:val="en-US"/>
        </w:rPr>
        <w:t>12.</w:t>
      </w:r>
      <w:r w:rsidR="00875FD0" w:rsidRPr="00875FD0">
        <w:rPr>
          <w:lang w:val="en-US"/>
        </w:rPr>
        <w:t>2</w:t>
      </w:r>
      <w:r w:rsidR="00DF339F" w:rsidRPr="00875FD0">
        <w:rPr>
          <w:lang w:val="en-US"/>
        </w:rPr>
        <w:tab/>
      </w:r>
      <w:r w:rsidR="00D87590">
        <w:rPr>
          <w:lang w:val="en-US"/>
        </w:rPr>
        <w:t>Pre-Conditions</w:t>
      </w:r>
      <w:bookmarkEnd w:id="676"/>
      <w:bookmarkEnd w:id="677"/>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w:t>
      </w:r>
      <w:r w:rsidRPr="0021242D">
        <w:rPr>
          <w:lang w:eastAsia="zh-CN"/>
        </w:rPr>
        <w:t>,</w:t>
      </w:r>
      <w:r w:rsidRPr="0021242D">
        <w:t xml:space="preserve"> </w:t>
      </w:r>
      <w:r w:rsidRPr="0021242D">
        <w:rPr>
          <w:lang w:eastAsia="zh-CN"/>
        </w:rPr>
        <w:t>the device</w:t>
      </w:r>
      <w:r w:rsidRPr="0021242D">
        <w:t xml:space="preserve"> and </w:t>
      </w:r>
      <w:r w:rsidRPr="0021242D">
        <w:rPr>
          <w:lang w:eastAsia="zh-CN"/>
        </w:rPr>
        <w:t>area network</w:t>
      </w:r>
      <w:r w:rsidRPr="0021242D">
        <w:t xml:space="preserve"> exist.</w:t>
      </w:r>
    </w:p>
    <w:p w:rsidR="00DF339F" w:rsidRPr="0021242D" w:rsidRDefault="00D81A00" w:rsidP="00DF339F">
      <w:pPr>
        <w:pStyle w:val="Heading5"/>
        <w:rPr>
          <w:lang w:val="en-US" w:eastAsia="zh-CN"/>
        </w:rPr>
      </w:pPr>
      <w:bookmarkStart w:id="678" w:name="_Toc418174269"/>
      <w:bookmarkStart w:id="679" w:name="_Toc418660146"/>
      <w:r>
        <w:rPr>
          <w:lang w:val="en-US"/>
        </w:rPr>
        <w:t>6.6.3.</w:t>
      </w:r>
      <w:r w:rsidR="00DF339F" w:rsidRPr="0021242D">
        <w:rPr>
          <w:lang w:val="en-US"/>
        </w:rPr>
        <w:t>12.</w:t>
      </w:r>
      <w:r w:rsidR="00875FD0">
        <w:rPr>
          <w:lang w:val="en-US"/>
        </w:rPr>
        <w:t>3</w:t>
      </w:r>
      <w:r w:rsidR="00DF339F" w:rsidRPr="0021242D">
        <w:rPr>
          <w:lang w:val="en-US"/>
        </w:rPr>
        <w:tab/>
        <w:t>Signature –</w:t>
      </w:r>
      <w:r w:rsidR="00E33848" w:rsidRPr="0021242D">
        <w:rPr>
          <w:lang w:val="en-US"/>
        </w:rPr>
        <w:t xml:space="preserve"> </w:t>
      </w:r>
      <w:r w:rsidR="00DF339F" w:rsidRPr="0021242D">
        <w:rPr>
          <w:lang w:val="en-US" w:eastAsia="zh-CN"/>
        </w:rPr>
        <w:t>updateDeviceForAreaNetwork</w:t>
      </w:r>
      <w:bookmarkEnd w:id="678"/>
      <w:bookmarkEnd w:id="679"/>
    </w:p>
    <w:p w:rsidR="00F57DD2" w:rsidRPr="0021242D" w:rsidRDefault="00F57DD2" w:rsidP="00F57DD2">
      <w:pPr>
        <w:pStyle w:val="TH"/>
      </w:pPr>
      <w:r w:rsidRPr="0021242D">
        <w:t xml:space="preserve">Table </w:t>
      </w:r>
      <w:r w:rsidR="00D81A00">
        <w:t>6.6.3.</w:t>
      </w:r>
      <w:r w:rsidRPr="0021242D">
        <w:t>12.</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E33848" w:rsidRPr="0021242D">
        <w:t xml:space="preserve"> </w:t>
      </w:r>
      <w:r w:rsidRPr="0021242D">
        <w:rPr>
          <w:lang w:eastAsia="zh-CN"/>
        </w:rPr>
        <w:t>updateDeviceForAreaNetwork</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57DD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57DD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F57DD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57DD2">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57DD2">
            <w:pPr>
              <w:pStyle w:val="TAL"/>
              <w:rPr>
                <w:lang w:eastAsia="zh-CN"/>
              </w:rPr>
            </w:pPr>
            <w:r w:rsidRPr="0021242D">
              <w:rPr>
                <w:lang w:eastAsia="zh-CN"/>
              </w:rPr>
              <w:t>areaNwkId</w:t>
            </w:r>
          </w:p>
        </w:tc>
        <w:tc>
          <w:tcPr>
            <w:tcW w:w="900"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F57DD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zh-CN"/>
              </w:rPr>
              <w:t>The unique area network identifier.</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57DD2">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F57DD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F57DD2">
            <w:pPr>
              <w:pStyle w:val="TAL"/>
              <w:rPr>
                <w:lang w:eastAsia="zh-CN"/>
              </w:rPr>
            </w:pPr>
            <w:r w:rsidRPr="0021242D">
              <w:rPr>
                <w:lang w:eastAsia="zh-CN"/>
              </w:rPr>
              <w:t>areaNwkDeviceInfo</w:t>
            </w:r>
          </w:p>
        </w:tc>
        <w:tc>
          <w:tcPr>
            <w:tcW w:w="900" w:type="dxa"/>
            <w:tcBorders>
              <w:left w:val="single" w:sz="1" w:space="0" w:color="000000"/>
              <w:bottom w:val="single" w:sz="4" w:space="0" w:color="auto"/>
              <w:right w:val="single" w:sz="1" w:space="0" w:color="000000"/>
            </w:tcBorders>
          </w:tcPr>
          <w:p w:rsidR="00DF339F" w:rsidRPr="0021242D" w:rsidRDefault="00DF339F" w:rsidP="00F57DD2">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F57DD2">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F57DD2">
            <w:pPr>
              <w:pStyle w:val="TAL"/>
              <w:rPr>
                <w:lang w:eastAsia="ko-KR"/>
              </w:rPr>
            </w:pPr>
            <w:r w:rsidRPr="0021242D">
              <w:t xml:space="preserve">The existing </w:t>
            </w:r>
            <w:r w:rsidRPr="0021242D">
              <w:rPr>
                <w:lang w:eastAsia="zh-CN"/>
              </w:rPr>
              <w:t>areaNwkDeviceInfo</w:t>
            </w:r>
            <w:r w:rsidRPr="0021242D">
              <w:t xml:space="preserve"> are replaced with the </w:t>
            </w:r>
            <w:r w:rsidRPr="0021242D">
              <w:rPr>
                <w:lang w:eastAsia="zh-CN"/>
              </w:rPr>
              <w:t>information</w:t>
            </w:r>
            <w:r w:rsidRPr="0021242D">
              <w:t xml:space="preserve"> in this parameter.</w:t>
            </w:r>
            <w:r w:rsidRPr="0021242D">
              <w:rPr>
                <w:lang w:eastAsia="zh-CN"/>
              </w:rPr>
              <w:t xml:space="preserve"> Type AreaNwkDeviceInfo, see </w:t>
            </w:r>
            <w:r w:rsidR="00AB3586">
              <w:t>6.6.2.2.</w:t>
            </w:r>
            <w:r w:rsidRPr="0021242D">
              <w:rPr>
                <w:lang w:eastAsia="zh-CN"/>
              </w:rPr>
              <w:t>16</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pPr>
            <w:r w:rsidRPr="0021242D">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zh-CN"/>
              </w:rPr>
            </w:pPr>
            <w:r w:rsidRPr="0021242D">
              <w:rPr>
                <w:lang w:eastAsia="zh-CN"/>
              </w:rPr>
              <w:t>The modified time.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zh-CN"/>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Unique response types for this service.</w:t>
            </w:r>
          </w:p>
          <w:p w:rsidR="00DF339F" w:rsidRPr="0021242D" w:rsidRDefault="00DF339F" w:rsidP="00F57DD2">
            <w:pPr>
              <w:pStyle w:val="TAN"/>
              <w:rPr>
                <w:lang w:eastAsia="ko-KR"/>
              </w:rPr>
            </w:pPr>
            <w:r w:rsidRPr="0021242D">
              <w:rPr>
                <w:lang w:eastAsia="ko-KR"/>
              </w:rPr>
              <w:t>N</w:t>
            </w:r>
            <w:r w:rsidR="00F57DD2" w:rsidRPr="0021242D">
              <w:rPr>
                <w:lang w:eastAsia="ko-KR"/>
              </w:rPr>
              <w:t>OTE</w:t>
            </w:r>
            <w:r w:rsidRPr="0021242D">
              <w:rPr>
                <w:lang w:eastAsia="ko-KR"/>
              </w:rPr>
              <w:t xml:space="preserve">: </w:t>
            </w:r>
            <w:r w:rsidR="00F57DD2" w:rsidRPr="0021242D">
              <w:rPr>
                <w:lang w:eastAsia="ko-KR"/>
              </w:rPr>
              <w:tab/>
            </w:r>
            <w:r w:rsidRPr="0021242D">
              <w:rPr>
                <w:lang w:eastAsia="ko-KR"/>
              </w:rPr>
              <w:t>Consumed services also provide response types.</w:t>
            </w:r>
          </w:p>
          <w:p w:rsidR="00DF339F" w:rsidRPr="0021242D" w:rsidRDefault="00DF339F" w:rsidP="00F57DD2">
            <w:pPr>
              <w:pStyle w:val="TB1"/>
            </w:pPr>
            <w:r w:rsidRPr="0021242D">
              <w:rPr>
                <w:lang w:eastAsia="ko-KR"/>
              </w:rPr>
              <w:t xml:space="preserve">Issuer does not have a Management Adapter for the requested </w:t>
            </w:r>
            <w:r w:rsidRPr="0021242D">
              <w:rPr>
                <w:lang w:eastAsia="zh-CN"/>
              </w:rPr>
              <w:t>operation</w:t>
            </w:r>
          </w:p>
        </w:tc>
      </w:tr>
    </w:tbl>
    <w:p w:rsidR="00F57DD2" w:rsidRPr="0021242D" w:rsidRDefault="00F57DD2" w:rsidP="00F57DD2"/>
    <w:p w:rsidR="00DF339F" w:rsidRPr="0021242D" w:rsidRDefault="00D81A00" w:rsidP="00DF339F">
      <w:pPr>
        <w:pStyle w:val="Heading5"/>
        <w:rPr>
          <w:lang w:val="en-US"/>
        </w:rPr>
      </w:pPr>
      <w:bookmarkStart w:id="680" w:name="_Toc418174270"/>
      <w:bookmarkStart w:id="681" w:name="_Toc418660147"/>
      <w:r>
        <w:rPr>
          <w:lang w:val="en-US"/>
        </w:rPr>
        <w:t>6.6.3.</w:t>
      </w:r>
      <w:r w:rsidR="00DF339F" w:rsidRPr="0021242D">
        <w:rPr>
          <w:lang w:val="en-US"/>
        </w:rPr>
        <w:t>12.</w:t>
      </w:r>
      <w:r w:rsidR="00875FD0">
        <w:rPr>
          <w:lang w:val="en-US" w:eastAsia="zh-CN"/>
        </w:rPr>
        <w:t>4</w:t>
      </w:r>
      <w:r w:rsidR="00DF339F" w:rsidRPr="0021242D">
        <w:rPr>
          <w:lang w:val="en-US"/>
        </w:rPr>
        <w:tab/>
        <w:t>Service Interactions</w:t>
      </w:r>
      <w:bookmarkEnd w:id="680"/>
      <w:bookmarkEnd w:id="681"/>
    </w:p>
    <w:p w:rsidR="00DF339F" w:rsidRPr="0021242D" w:rsidRDefault="00DF339F" w:rsidP="00DF339F">
      <w:r w:rsidRPr="0021242D">
        <w:t>The interactions of service capabilities required for this service capability:</w:t>
      </w:r>
    </w:p>
    <w:p w:rsidR="00DF339F" w:rsidRPr="0021242D" w:rsidRDefault="00DF339F" w:rsidP="00F57DD2">
      <w:pPr>
        <w:pStyle w:val="BN"/>
        <w:numPr>
          <w:ilvl w:val="0"/>
          <w:numId w:val="0"/>
        </w:numPr>
        <w:ind w:left="737"/>
      </w:pPr>
      <w:r w:rsidRPr="0021242D">
        <w:rPr>
          <w:lang w:eastAsia="zh-CN"/>
        </w:rPr>
        <w:t>1)</w:t>
      </w:r>
      <w:r w:rsidR="00F57DD2"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0" type="#_x0000_t75" style="width:369.8pt;height:202.75pt" o:ole="">
            <v:imagedata r:id="rId98" o:title=""/>
          </v:shape>
          <o:OLEObject Type="Embed" ProgID="Visio.Drawing.11" ShapeID="_x0000_i1050" DrawAspect="Content" ObjectID="_1492401406" r:id="rId99"/>
        </w:object>
      </w:r>
    </w:p>
    <w:p w:rsidR="00DF339F" w:rsidRPr="0021242D" w:rsidRDefault="00DF339F" w:rsidP="00F57DD2">
      <w:pPr>
        <w:pStyle w:val="TF"/>
      </w:pPr>
      <w:r w:rsidRPr="0021242D">
        <w:rPr>
          <w:lang w:eastAsia="zh-CN"/>
        </w:rPr>
        <w:t xml:space="preserve">Figure </w:t>
      </w:r>
      <w:r w:rsidR="00D81A00">
        <w:rPr>
          <w:lang w:eastAsia="zh-CN"/>
        </w:rPr>
        <w:t>6.6.3.</w:t>
      </w:r>
      <w:r w:rsidRPr="0021242D">
        <w:rPr>
          <w:lang w:eastAsia="zh-CN"/>
        </w:rPr>
        <w:t>12.</w:t>
      </w:r>
      <w:r w:rsidR="00875FD0">
        <w:rPr>
          <w:lang w:eastAsia="zh-CN"/>
        </w:rPr>
        <w:t>4</w:t>
      </w:r>
      <w:r w:rsidRPr="0021242D">
        <w:rPr>
          <w:lang w:eastAsia="zh-CN"/>
        </w:rPr>
        <w:t>-1</w:t>
      </w:r>
      <w:r w:rsidR="00F57DD2" w:rsidRPr="0021242D">
        <w:rPr>
          <w:lang w:eastAsia="zh-CN"/>
        </w:rPr>
        <w:t>:</w:t>
      </w:r>
      <w:r w:rsidRPr="0021242D">
        <w:rPr>
          <w:lang w:eastAsia="zh-CN"/>
        </w:rPr>
        <w:t xml:space="preserve"> updateDeviceForAreaNetwork Diagram</w:t>
      </w:r>
    </w:p>
    <w:p w:rsidR="00DF339F" w:rsidRPr="0021242D" w:rsidRDefault="00D81A00" w:rsidP="00DF339F">
      <w:pPr>
        <w:pStyle w:val="Heading5"/>
        <w:rPr>
          <w:lang w:val="en-US"/>
        </w:rPr>
      </w:pPr>
      <w:bookmarkStart w:id="682" w:name="_Toc418174271"/>
      <w:bookmarkStart w:id="683" w:name="_Toc418660148"/>
      <w:r>
        <w:rPr>
          <w:lang w:val="en-US"/>
        </w:rPr>
        <w:t>6.6.3.</w:t>
      </w:r>
      <w:r w:rsidR="00DF339F" w:rsidRPr="0021242D">
        <w:rPr>
          <w:lang w:val="en-US"/>
        </w:rPr>
        <w:t>12.</w:t>
      </w:r>
      <w:r w:rsidR="00875FD0">
        <w:rPr>
          <w:lang w:val="en-US" w:eastAsia="zh-CN"/>
        </w:rPr>
        <w:t>5</w:t>
      </w:r>
      <w:r w:rsidR="00DF339F" w:rsidRPr="0021242D">
        <w:rPr>
          <w:lang w:val="en-US"/>
        </w:rPr>
        <w:tab/>
      </w:r>
      <w:r w:rsidR="00DF339F" w:rsidRPr="0021242D">
        <w:rPr>
          <w:lang w:val="en-US" w:eastAsia="ko-KR"/>
        </w:rPr>
        <w:t>Post-Conditions</w:t>
      </w:r>
      <w:bookmarkEnd w:id="682"/>
      <w:bookmarkEnd w:id="683"/>
    </w:p>
    <w:p w:rsidR="00DF339F" w:rsidRPr="0021242D" w:rsidRDefault="00DF339F" w:rsidP="00DF339F">
      <w:r w:rsidRPr="0021242D">
        <w:rPr>
          <w:lang w:eastAsia="zh-CN"/>
        </w:rPr>
        <w:t>The Management Adapter has submitted a request to the Management Server to update device information for area network.</w:t>
      </w:r>
    </w:p>
    <w:p w:rsidR="00DF339F" w:rsidRPr="0021242D" w:rsidRDefault="00D81A00" w:rsidP="00DF339F">
      <w:pPr>
        <w:pStyle w:val="Heading5"/>
        <w:rPr>
          <w:lang w:val="en-US"/>
        </w:rPr>
      </w:pPr>
      <w:bookmarkStart w:id="684" w:name="_Toc418174272"/>
      <w:bookmarkStart w:id="685" w:name="_Toc418660149"/>
      <w:r>
        <w:rPr>
          <w:lang w:val="en-US"/>
        </w:rPr>
        <w:t>6.6.3.</w:t>
      </w:r>
      <w:r w:rsidR="00DF339F" w:rsidRPr="0021242D">
        <w:rPr>
          <w:lang w:val="en-US"/>
        </w:rPr>
        <w:t>12.</w:t>
      </w:r>
      <w:r w:rsidR="00875FD0">
        <w:rPr>
          <w:lang w:val="en-US" w:eastAsia="zh-CN"/>
        </w:rPr>
        <w:t>6</w:t>
      </w:r>
      <w:r w:rsidR="00DF339F" w:rsidRPr="0021242D">
        <w:rPr>
          <w:lang w:val="en-US"/>
        </w:rPr>
        <w:tab/>
      </w:r>
      <w:r w:rsidR="00DF339F" w:rsidRPr="0021242D">
        <w:rPr>
          <w:lang w:val="en-US" w:eastAsia="ko-KR"/>
        </w:rPr>
        <w:t>Exceptions</w:t>
      </w:r>
      <w:bookmarkEnd w:id="684"/>
      <w:bookmarkEnd w:id="685"/>
    </w:p>
    <w:p w:rsidR="00DF339F" w:rsidRPr="0021242D" w:rsidRDefault="00DF339F" w:rsidP="00DF339F">
      <w:r w:rsidRPr="0021242D">
        <w:t>Not Applicable</w:t>
      </w:r>
      <w:r w:rsidR="00F57DD2" w:rsidRPr="0021242D">
        <w:t>.</w:t>
      </w:r>
    </w:p>
    <w:p w:rsidR="00DF339F" w:rsidRPr="0021242D" w:rsidRDefault="00D81A00" w:rsidP="00DF339F">
      <w:pPr>
        <w:pStyle w:val="Heading5"/>
        <w:rPr>
          <w:lang w:val="en-US"/>
        </w:rPr>
      </w:pPr>
      <w:bookmarkStart w:id="686" w:name="_Toc418174273"/>
      <w:bookmarkStart w:id="687" w:name="_Toc418660150"/>
      <w:r>
        <w:rPr>
          <w:lang w:val="en-US"/>
        </w:rPr>
        <w:t>6.6.3.</w:t>
      </w:r>
      <w:r w:rsidR="00DF339F" w:rsidRPr="0021242D">
        <w:rPr>
          <w:lang w:val="en-US"/>
        </w:rPr>
        <w:t>12.</w:t>
      </w:r>
      <w:r w:rsidR="00875FD0">
        <w:rPr>
          <w:lang w:val="en-US" w:eastAsia="zh-CN"/>
        </w:rPr>
        <w:t>7</w:t>
      </w:r>
      <w:r w:rsidR="00DF339F" w:rsidRPr="0021242D">
        <w:rPr>
          <w:lang w:val="en-US"/>
        </w:rPr>
        <w:tab/>
      </w:r>
      <w:r w:rsidR="00DF339F" w:rsidRPr="0021242D">
        <w:rPr>
          <w:lang w:val="en-US" w:eastAsia="ko-KR"/>
        </w:rPr>
        <w:t>Policies for Use</w:t>
      </w:r>
      <w:bookmarkEnd w:id="686"/>
      <w:bookmarkEnd w:id="687"/>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688" w:name="_Toc418174274"/>
      <w:bookmarkStart w:id="689" w:name="_Toc418660151"/>
      <w:r>
        <w:rPr>
          <w:lang w:val="en-US"/>
        </w:rPr>
        <w:t>6.6.3.</w:t>
      </w:r>
      <w:r w:rsidR="00DF339F" w:rsidRPr="0021242D">
        <w:rPr>
          <w:lang w:val="en-US"/>
        </w:rPr>
        <w:t>12.</w:t>
      </w:r>
      <w:r w:rsidR="00875FD0">
        <w:rPr>
          <w:lang w:val="en-US" w:eastAsia="zh-CN"/>
        </w:rPr>
        <w:t>8</w:t>
      </w:r>
      <w:r w:rsidR="00DF339F" w:rsidRPr="0021242D">
        <w:rPr>
          <w:lang w:val="en-US"/>
        </w:rPr>
        <w:tab/>
        <w:t>oneM2M Resource Interworking</w:t>
      </w:r>
      <w:bookmarkEnd w:id="688"/>
      <w:bookmarkEnd w:id="689"/>
    </w:p>
    <w:p w:rsidR="00DF339F" w:rsidRPr="0021242D" w:rsidRDefault="00DF339F" w:rsidP="00F57DD2">
      <w:pPr>
        <w:rPr>
          <w:lang w:eastAsia="zh-CN"/>
        </w:rPr>
      </w:pPr>
      <w:r w:rsidRPr="0021242D">
        <w:t xml:space="preserve">The service capability aligns with the &lt;areaNwkDeviceInfo&gt; resource and maps to the Update </w:t>
      </w:r>
      <w:r w:rsidR="00E716DA" w:rsidRPr="0021242D">
        <w:t>procedure for attribute devType, sleepInterval, sleepDuration, status</w:t>
      </w:r>
      <w:r w:rsidRPr="0021242D">
        <w:t>, listOfNeighbors of the resource.</w:t>
      </w:r>
    </w:p>
    <w:p w:rsidR="00DF339F" w:rsidRPr="00875FD0" w:rsidRDefault="00D81A00" w:rsidP="00DF339F">
      <w:pPr>
        <w:pStyle w:val="Heading4"/>
        <w:rPr>
          <w:lang w:val="en-US" w:eastAsia="zh-CN"/>
        </w:rPr>
      </w:pPr>
      <w:bookmarkStart w:id="690" w:name="_Toc417309507"/>
      <w:bookmarkStart w:id="691" w:name="_Toc418174275"/>
      <w:bookmarkStart w:id="692" w:name="_Toc418660152"/>
      <w:r w:rsidRPr="00875FD0">
        <w:rPr>
          <w:lang w:val="en-US"/>
        </w:rPr>
        <w:t>6.6.3.</w:t>
      </w:r>
      <w:r w:rsidR="00DF339F" w:rsidRPr="00875FD0">
        <w:rPr>
          <w:lang w:val="en-US" w:eastAsia="zh-CN"/>
        </w:rPr>
        <w:t>13</w:t>
      </w:r>
      <w:r w:rsidR="00DF339F" w:rsidRPr="00875FD0">
        <w:rPr>
          <w:lang w:val="en-US"/>
        </w:rPr>
        <w:tab/>
      </w:r>
      <w:r w:rsidR="00DF339F" w:rsidRPr="00875FD0">
        <w:rPr>
          <w:lang w:val="en-US" w:eastAsia="zh-CN"/>
        </w:rPr>
        <w:t>rebootDevice</w:t>
      </w:r>
      <w:bookmarkEnd w:id="690"/>
      <w:bookmarkEnd w:id="691"/>
      <w:bookmarkEnd w:id="692"/>
    </w:p>
    <w:p w:rsidR="00875FD0" w:rsidRPr="00875FD0" w:rsidRDefault="00875FD0" w:rsidP="00875FD0">
      <w:pPr>
        <w:pStyle w:val="Heading5"/>
        <w:rPr>
          <w:lang w:val="en-US"/>
        </w:rPr>
      </w:pPr>
      <w:bookmarkStart w:id="693" w:name="_Toc418660153"/>
      <w:r w:rsidRPr="00875FD0">
        <w:rPr>
          <w:lang w:val="en-US"/>
        </w:rPr>
        <w:t>6.6.3.</w:t>
      </w:r>
      <w:r w:rsidRPr="00875FD0">
        <w:rPr>
          <w:lang w:val="en-US" w:eastAsia="zh-CN"/>
        </w:rPr>
        <w:t>13</w:t>
      </w:r>
      <w:r w:rsidRPr="00875FD0">
        <w:rPr>
          <w:lang w:val="en-US"/>
        </w:rPr>
        <w:t>.1</w:t>
      </w:r>
      <w:r w:rsidRPr="00875FD0">
        <w:rPr>
          <w:lang w:val="en-US"/>
        </w:rPr>
        <w:tab/>
      </w:r>
      <w:r w:rsidR="004A0134">
        <w:rPr>
          <w:lang w:val="en-US"/>
        </w:rPr>
        <w:t>Description</w:t>
      </w:r>
      <w:bookmarkEnd w:id="693"/>
    </w:p>
    <w:p w:rsidR="00DF339F" w:rsidRPr="00875FD0" w:rsidRDefault="00DF339F" w:rsidP="00DF339F">
      <w:r w:rsidRPr="00875FD0">
        <w:t xml:space="preserve">This service capability provides the ability for AEs to </w:t>
      </w:r>
      <w:r w:rsidRPr="00875FD0">
        <w:rPr>
          <w:lang w:eastAsia="zh-CN"/>
        </w:rPr>
        <w:t>reboot</w:t>
      </w:r>
      <w:r w:rsidRPr="00875FD0">
        <w:t xml:space="preserve"> device.</w:t>
      </w:r>
    </w:p>
    <w:p w:rsidR="00DF339F" w:rsidRPr="00875FD0" w:rsidRDefault="00D81A00" w:rsidP="00DF339F">
      <w:pPr>
        <w:pStyle w:val="Heading5"/>
        <w:rPr>
          <w:lang w:val="en-US"/>
        </w:rPr>
      </w:pPr>
      <w:bookmarkStart w:id="694" w:name="_Toc418174276"/>
      <w:bookmarkStart w:id="695" w:name="_Toc418660154"/>
      <w:r w:rsidRPr="00875FD0">
        <w:rPr>
          <w:lang w:val="en-US"/>
        </w:rPr>
        <w:t>6.6.3.</w:t>
      </w:r>
      <w:r w:rsidR="00DF339F" w:rsidRPr="00875FD0">
        <w:rPr>
          <w:lang w:val="en-US" w:eastAsia="zh-CN"/>
        </w:rPr>
        <w:t>13</w:t>
      </w:r>
      <w:r w:rsidR="00DF339F" w:rsidRPr="00875FD0">
        <w:rPr>
          <w:lang w:val="en-US"/>
        </w:rPr>
        <w:t>.</w:t>
      </w:r>
      <w:r w:rsidR="00875FD0">
        <w:rPr>
          <w:lang w:val="en-US"/>
        </w:rPr>
        <w:t>2</w:t>
      </w:r>
      <w:r w:rsidR="00DF339F" w:rsidRPr="00875FD0">
        <w:rPr>
          <w:lang w:val="en-US"/>
        </w:rPr>
        <w:tab/>
      </w:r>
      <w:r w:rsidR="00D87590">
        <w:rPr>
          <w:lang w:val="en-US"/>
        </w:rPr>
        <w:t>Pre-Conditions</w:t>
      </w:r>
      <w:bookmarkEnd w:id="694"/>
      <w:bookmarkEnd w:id="69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696" w:name="_Toc418174277"/>
      <w:bookmarkStart w:id="697" w:name="_Toc418660155"/>
      <w:r>
        <w:rPr>
          <w:lang w:val="en-US"/>
        </w:rPr>
        <w:lastRenderedPageBreak/>
        <w:t>6.6.3.</w:t>
      </w:r>
      <w:r w:rsidR="00DF339F" w:rsidRPr="0021242D">
        <w:rPr>
          <w:lang w:val="en-US" w:eastAsia="zh-CN"/>
        </w:rPr>
        <w:t>13</w:t>
      </w:r>
      <w:r w:rsidR="00DF339F" w:rsidRPr="0021242D">
        <w:rPr>
          <w:lang w:val="en-US"/>
        </w:rPr>
        <w:t>.</w:t>
      </w:r>
      <w:r w:rsidR="00875FD0">
        <w:rPr>
          <w:lang w:val="en-US"/>
        </w:rPr>
        <w:t>3</w:t>
      </w:r>
      <w:r w:rsidR="00DF339F" w:rsidRPr="0021242D">
        <w:rPr>
          <w:lang w:val="en-US"/>
        </w:rPr>
        <w:tab/>
        <w:t xml:space="preserve">Signature </w:t>
      </w:r>
      <w:r w:rsidR="00F57DD2" w:rsidRPr="0021242D">
        <w:rPr>
          <w:lang w:val="en-US"/>
        </w:rPr>
        <w:t>-</w:t>
      </w:r>
      <w:r w:rsidR="00DF339F" w:rsidRPr="0021242D">
        <w:rPr>
          <w:lang w:val="en-US"/>
        </w:rPr>
        <w:t xml:space="preserve"> </w:t>
      </w:r>
      <w:r w:rsidR="00DF339F" w:rsidRPr="0021242D">
        <w:rPr>
          <w:lang w:val="en-US" w:eastAsia="zh-CN"/>
        </w:rPr>
        <w:t>rebootDevice</w:t>
      </w:r>
      <w:bookmarkEnd w:id="696"/>
      <w:bookmarkEnd w:id="697"/>
    </w:p>
    <w:p w:rsidR="00F57DD2" w:rsidRPr="0021242D" w:rsidRDefault="00F57DD2" w:rsidP="00F57DD2">
      <w:pPr>
        <w:pStyle w:val="TH"/>
      </w:pPr>
      <w:r w:rsidRPr="0021242D">
        <w:t xml:space="preserve">Table </w:t>
      </w:r>
      <w:r w:rsidR="00D81A00">
        <w:t>6.6.3.</w:t>
      </w:r>
      <w:r w:rsidRPr="0021242D">
        <w:rPr>
          <w:lang w:eastAsia="zh-CN"/>
        </w:rPr>
        <w:t>13</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rebootDevice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57DD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57DD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F57DD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57DD2">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57DD2">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F57DD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57DD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F57DD2">
            <w:pPr>
              <w:pStyle w:val="TAL"/>
              <w:rPr>
                <w:lang w:eastAsia="ko-KR"/>
              </w:rPr>
            </w:pPr>
            <w:r w:rsidRPr="0021242D">
              <w:t>reportPolicy</w:t>
            </w:r>
          </w:p>
        </w:tc>
        <w:tc>
          <w:tcPr>
            <w:tcW w:w="900" w:type="dxa"/>
            <w:tcBorders>
              <w:left w:val="single" w:sz="1" w:space="0" w:color="000000"/>
              <w:bottom w:val="single" w:sz="4" w:space="0" w:color="auto"/>
              <w:right w:val="single" w:sz="1" w:space="0" w:color="000000"/>
            </w:tcBorders>
          </w:tcPr>
          <w:p w:rsidR="00DF339F" w:rsidRPr="0021242D" w:rsidRDefault="00DF339F" w:rsidP="00F57DD2">
            <w:pPr>
              <w:pStyle w:val="TAL"/>
              <w:rPr>
                <w:lang w:eastAsia="ko-KR"/>
              </w:rPr>
            </w:pPr>
            <w:r w:rsidRPr="0021242D">
              <w:t>IN</w:t>
            </w:r>
          </w:p>
        </w:tc>
        <w:tc>
          <w:tcPr>
            <w:tcW w:w="900" w:type="dxa"/>
            <w:tcBorders>
              <w:left w:val="single" w:sz="1" w:space="0" w:color="000000"/>
              <w:bottom w:val="single" w:sz="4" w:space="0" w:color="auto"/>
            </w:tcBorders>
          </w:tcPr>
          <w:p w:rsidR="00DF339F" w:rsidRPr="0021242D" w:rsidRDefault="00DF339F" w:rsidP="00F57DD2">
            <w:pPr>
              <w:pStyle w:val="TAL"/>
              <w:rPr>
                <w:lang w:eastAsia="ko-KR"/>
              </w:rPr>
            </w:pPr>
            <w:r w:rsidRPr="0021242D">
              <w:t>YES</w:t>
            </w:r>
          </w:p>
        </w:tc>
        <w:tc>
          <w:tcPr>
            <w:tcW w:w="5307" w:type="dxa"/>
            <w:tcBorders>
              <w:left w:val="single" w:sz="1" w:space="0" w:color="000000"/>
              <w:bottom w:val="single" w:sz="4" w:space="0" w:color="auto"/>
              <w:right w:val="single" w:sz="1" w:space="0" w:color="000000"/>
            </w:tcBorders>
          </w:tcPr>
          <w:p w:rsidR="00DF339F" w:rsidRPr="0021242D" w:rsidRDefault="00DF339F" w:rsidP="00F57DD2">
            <w:pPr>
              <w:pStyle w:val="TAL"/>
              <w:rPr>
                <w:lang w:eastAsia="zh-CN"/>
              </w:rPr>
            </w:pPr>
            <w:r w:rsidRPr="0021242D">
              <w:t xml:space="preserve">The policy used to report the state of the operation to the originating AE. </w:t>
            </w:r>
            <w:r w:rsidRPr="0021242D">
              <w:rPr>
                <w:lang w:eastAsia="zh-CN"/>
              </w:rPr>
              <w:t>Type ReportPolicy, see</w:t>
            </w:r>
            <w:r w:rsidRPr="0021242D">
              <w:t xml:space="preserv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57DD2">
            <w:pPr>
              <w:pStyle w:val="TAL"/>
              <w:rPr>
                <w:lang w:eastAsia="ko-KR"/>
              </w:rPr>
            </w:pPr>
            <w:r w:rsidRPr="0021242D">
              <w:rPr>
                <w:lang w:eastAsia="ko-KR"/>
              </w:rPr>
              <w:t>Unique response types for this service.</w:t>
            </w:r>
          </w:p>
          <w:p w:rsidR="00DF339F" w:rsidRPr="0021242D" w:rsidRDefault="00DF339F" w:rsidP="00F57DD2">
            <w:pPr>
              <w:pStyle w:val="TAL"/>
              <w:rPr>
                <w:lang w:eastAsia="ko-KR"/>
              </w:rPr>
            </w:pPr>
            <w:r w:rsidRPr="0021242D">
              <w:rPr>
                <w:lang w:eastAsia="ko-KR"/>
              </w:rPr>
              <w:t>N</w:t>
            </w:r>
            <w:r w:rsidR="00F57DD2" w:rsidRPr="0021242D">
              <w:rPr>
                <w:lang w:eastAsia="ko-KR"/>
              </w:rPr>
              <w:t>OTE</w:t>
            </w:r>
            <w:r w:rsidRPr="0021242D">
              <w:rPr>
                <w:lang w:eastAsia="ko-KR"/>
              </w:rPr>
              <w:t xml:space="preserve">: </w:t>
            </w:r>
            <w:r w:rsidR="00F57DD2" w:rsidRPr="0021242D">
              <w:rPr>
                <w:lang w:eastAsia="ko-KR"/>
              </w:rPr>
              <w:tab/>
            </w:r>
            <w:r w:rsidRPr="0021242D">
              <w:rPr>
                <w:lang w:eastAsia="ko-KR"/>
              </w:rPr>
              <w:t>Consumed services also provide response types.</w:t>
            </w:r>
          </w:p>
          <w:p w:rsidR="00DF339F" w:rsidRPr="0021242D" w:rsidRDefault="00DF339F" w:rsidP="00F57DD2">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F57DD2">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F57DD2" w:rsidRPr="0021242D" w:rsidRDefault="00F57DD2" w:rsidP="00F57DD2"/>
    <w:p w:rsidR="00DF339F" w:rsidRPr="0021242D" w:rsidRDefault="00D81A00" w:rsidP="00DF339F">
      <w:pPr>
        <w:pStyle w:val="Heading5"/>
        <w:rPr>
          <w:lang w:val="en-US"/>
        </w:rPr>
      </w:pPr>
      <w:bookmarkStart w:id="698" w:name="_Toc418174278"/>
      <w:bookmarkStart w:id="699" w:name="_Toc418660156"/>
      <w:r>
        <w:rPr>
          <w:lang w:val="en-US"/>
        </w:rPr>
        <w:t>6.6.3.</w:t>
      </w:r>
      <w:r w:rsidR="00DF339F" w:rsidRPr="0021242D">
        <w:rPr>
          <w:lang w:val="en-US" w:eastAsia="zh-CN"/>
        </w:rPr>
        <w:t>13</w:t>
      </w:r>
      <w:r w:rsidR="00DF339F" w:rsidRPr="0021242D">
        <w:rPr>
          <w:lang w:val="en-US"/>
        </w:rPr>
        <w:t>.</w:t>
      </w:r>
      <w:r w:rsidR="00875FD0">
        <w:rPr>
          <w:lang w:val="en-US" w:eastAsia="zh-CN"/>
        </w:rPr>
        <w:t>4</w:t>
      </w:r>
      <w:r w:rsidR="00DF339F" w:rsidRPr="0021242D">
        <w:rPr>
          <w:lang w:val="en-US"/>
        </w:rPr>
        <w:tab/>
        <w:t>Service Interactions</w:t>
      </w:r>
      <w:bookmarkEnd w:id="698"/>
      <w:bookmarkEnd w:id="699"/>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29"/>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1" type="#_x0000_t75" style="width:369.8pt;height:202.75pt" o:ole="">
            <v:imagedata r:id="rId100" o:title=""/>
          </v:shape>
          <o:OLEObject Type="Embed" ProgID="Visio.Drawing.11" ShapeID="_x0000_i1051" DrawAspect="Content" ObjectID="_1492401407" r:id="rId101"/>
        </w:object>
      </w:r>
    </w:p>
    <w:p w:rsidR="00DF339F" w:rsidRPr="0021242D" w:rsidRDefault="00DF339F" w:rsidP="00F57DD2">
      <w:pPr>
        <w:pStyle w:val="TF"/>
        <w:rPr>
          <w:lang w:eastAsia="zh-CN"/>
        </w:rPr>
      </w:pPr>
      <w:r w:rsidRPr="0021242D">
        <w:rPr>
          <w:lang w:eastAsia="zh-CN"/>
        </w:rPr>
        <w:t xml:space="preserve">Figure </w:t>
      </w:r>
      <w:r w:rsidR="00D81A00">
        <w:rPr>
          <w:lang w:eastAsia="zh-CN"/>
        </w:rPr>
        <w:t>6.6.3.</w:t>
      </w:r>
      <w:r w:rsidRPr="0021242D">
        <w:rPr>
          <w:lang w:eastAsia="zh-CN"/>
        </w:rPr>
        <w:t>13.</w:t>
      </w:r>
      <w:r w:rsidR="00875FD0">
        <w:rPr>
          <w:lang w:eastAsia="zh-CN"/>
        </w:rPr>
        <w:t>4</w:t>
      </w:r>
      <w:r w:rsidRPr="0021242D">
        <w:rPr>
          <w:lang w:eastAsia="zh-CN"/>
        </w:rPr>
        <w:t>-1</w:t>
      </w:r>
      <w:r w:rsidR="00F57DD2" w:rsidRPr="0021242D">
        <w:rPr>
          <w:lang w:eastAsia="zh-CN"/>
        </w:rPr>
        <w:t>:</w:t>
      </w:r>
      <w:r w:rsidRPr="0021242D">
        <w:rPr>
          <w:lang w:eastAsia="zh-CN"/>
        </w:rPr>
        <w:t xml:space="preserve"> rebootDevice Diagram</w:t>
      </w:r>
    </w:p>
    <w:p w:rsidR="00DF339F" w:rsidRPr="0021242D" w:rsidRDefault="00D81A00" w:rsidP="00DF339F">
      <w:pPr>
        <w:pStyle w:val="Heading5"/>
        <w:rPr>
          <w:lang w:val="en-US"/>
        </w:rPr>
      </w:pPr>
      <w:bookmarkStart w:id="700" w:name="_Toc418174279"/>
      <w:bookmarkStart w:id="701" w:name="_Toc418660157"/>
      <w:r>
        <w:rPr>
          <w:lang w:val="en-US"/>
        </w:rPr>
        <w:t>6.6.3.</w:t>
      </w:r>
      <w:r w:rsidR="00DF339F" w:rsidRPr="0021242D">
        <w:rPr>
          <w:lang w:val="en-US" w:eastAsia="zh-CN"/>
        </w:rPr>
        <w:t>13</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00"/>
      <w:bookmarkEnd w:id="701"/>
    </w:p>
    <w:p w:rsidR="00DF339F" w:rsidRPr="0021242D" w:rsidRDefault="00DF339F" w:rsidP="00DF339F">
      <w:pPr>
        <w:rPr>
          <w:lang w:eastAsia="zh-CN"/>
        </w:rPr>
      </w:pPr>
      <w:r w:rsidRPr="0021242D">
        <w:rPr>
          <w:lang w:eastAsia="zh-CN"/>
        </w:rPr>
        <w:t>The Management Adapter has submitted a request to the Management Server to reboot</w:t>
      </w:r>
      <w:r w:rsidRPr="0021242D">
        <w:t xml:space="preserve"> device</w:t>
      </w:r>
      <w:r w:rsidRPr="0021242D">
        <w:rPr>
          <w:lang w:eastAsia="zh-CN"/>
        </w:rPr>
        <w:t>.</w:t>
      </w:r>
    </w:p>
    <w:p w:rsidR="00DF339F" w:rsidRPr="0021242D" w:rsidRDefault="00D81A00" w:rsidP="00DF339F">
      <w:pPr>
        <w:pStyle w:val="Heading5"/>
        <w:rPr>
          <w:lang w:val="en-US"/>
        </w:rPr>
      </w:pPr>
      <w:bookmarkStart w:id="702" w:name="_Toc418174280"/>
      <w:bookmarkStart w:id="703" w:name="_Toc418660158"/>
      <w:r>
        <w:rPr>
          <w:lang w:val="en-US"/>
        </w:rPr>
        <w:t>6.6.3.</w:t>
      </w:r>
      <w:r w:rsidR="00DF339F" w:rsidRPr="0021242D">
        <w:rPr>
          <w:lang w:val="en-US" w:eastAsia="zh-CN"/>
        </w:rPr>
        <w:t>13</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02"/>
      <w:bookmarkEnd w:id="703"/>
    </w:p>
    <w:p w:rsidR="00DF339F" w:rsidRPr="0021242D" w:rsidRDefault="00DF339F" w:rsidP="00DF339F">
      <w:pPr>
        <w:keepNext/>
      </w:pPr>
      <w:r w:rsidRPr="0021242D">
        <w:rPr>
          <w:lang w:eastAsia="ko-KR"/>
        </w:rPr>
        <w:t>Not Applicable</w:t>
      </w:r>
      <w:r w:rsidR="00F57DD2" w:rsidRPr="0021242D">
        <w:rPr>
          <w:lang w:eastAsia="ko-KR"/>
        </w:rPr>
        <w:t>.</w:t>
      </w:r>
    </w:p>
    <w:p w:rsidR="00DF339F" w:rsidRPr="0021242D" w:rsidRDefault="00D81A00" w:rsidP="00DF339F">
      <w:pPr>
        <w:pStyle w:val="Heading5"/>
        <w:rPr>
          <w:lang w:val="en-US"/>
        </w:rPr>
      </w:pPr>
      <w:bookmarkStart w:id="704" w:name="_Toc418174281"/>
      <w:bookmarkStart w:id="705" w:name="_Toc418660159"/>
      <w:r>
        <w:rPr>
          <w:lang w:val="en-US"/>
        </w:rPr>
        <w:t>6.6.3.</w:t>
      </w:r>
      <w:r w:rsidR="00DF339F" w:rsidRPr="0021242D">
        <w:rPr>
          <w:lang w:val="en-US" w:eastAsia="zh-CN"/>
        </w:rPr>
        <w:t>13</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04"/>
      <w:bookmarkEnd w:id="705"/>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06" w:name="_Toc418174282"/>
      <w:bookmarkStart w:id="707" w:name="_Toc418660160"/>
      <w:r>
        <w:rPr>
          <w:lang w:val="en-US"/>
        </w:rPr>
        <w:t>6.6.3.</w:t>
      </w:r>
      <w:r w:rsidR="00DF339F" w:rsidRPr="0021242D">
        <w:rPr>
          <w:lang w:val="en-US" w:eastAsia="zh-CN"/>
        </w:rPr>
        <w:t>13</w:t>
      </w:r>
      <w:r w:rsidR="00DF339F" w:rsidRPr="0021242D">
        <w:rPr>
          <w:lang w:val="en-US"/>
        </w:rPr>
        <w:t>.</w:t>
      </w:r>
      <w:r w:rsidR="00875FD0">
        <w:rPr>
          <w:lang w:val="en-US" w:eastAsia="zh-CN"/>
        </w:rPr>
        <w:t>8</w:t>
      </w:r>
      <w:r w:rsidR="00DF339F" w:rsidRPr="0021242D">
        <w:rPr>
          <w:lang w:val="en-US"/>
        </w:rPr>
        <w:tab/>
        <w:t>oneM2M Resource Interworking</w:t>
      </w:r>
      <w:bookmarkEnd w:id="706"/>
      <w:bookmarkEnd w:id="707"/>
    </w:p>
    <w:p w:rsidR="00DF339F" w:rsidRPr="0021242D" w:rsidRDefault="00DF339F" w:rsidP="00DF339F">
      <w:r w:rsidRPr="0021242D">
        <w:t xml:space="preserve">This service capability </w:t>
      </w:r>
      <w:r w:rsidRPr="0021242D">
        <w:rPr>
          <w:lang w:eastAsia="zh-CN"/>
        </w:rPr>
        <w:t>is used to reboot</w:t>
      </w:r>
      <w:r w:rsidRPr="0021242D">
        <w:t xml:space="preserve"> device. The service capability aligns with the &lt;</w:t>
      </w:r>
      <w:r w:rsidRPr="0021242D">
        <w:rPr>
          <w:lang w:eastAsia="zh-CN"/>
        </w:rPr>
        <w:t>reboot</w:t>
      </w:r>
      <w:r w:rsidRPr="0021242D">
        <w:t xml:space="preserve">&gt; resource and maps to the Execute procedure for </w:t>
      </w:r>
      <w:r w:rsidRPr="0021242D">
        <w:rPr>
          <w:lang w:eastAsia="zh-CN"/>
        </w:rPr>
        <w:t>the a</w:t>
      </w:r>
      <w:r w:rsidRPr="0021242D">
        <w:t xml:space="preserve">ttribute </w:t>
      </w:r>
      <w:r w:rsidRPr="0021242D">
        <w:rPr>
          <w:lang w:eastAsia="zh-CN"/>
        </w:rPr>
        <w:t>reboot</w:t>
      </w:r>
      <w:r w:rsidRPr="0021242D">
        <w:t xml:space="preserve"> of the resource. </w:t>
      </w:r>
    </w:p>
    <w:p w:rsidR="00DF339F" w:rsidRPr="00875FD0" w:rsidRDefault="00D81A00" w:rsidP="00DF339F">
      <w:pPr>
        <w:pStyle w:val="Heading4"/>
        <w:rPr>
          <w:lang w:val="en-US" w:eastAsia="zh-CN"/>
        </w:rPr>
      </w:pPr>
      <w:bookmarkStart w:id="708" w:name="_Toc417309508"/>
      <w:bookmarkStart w:id="709" w:name="_Toc418174283"/>
      <w:bookmarkStart w:id="710" w:name="_Toc418660161"/>
      <w:r w:rsidRPr="00875FD0">
        <w:rPr>
          <w:lang w:val="en-US"/>
        </w:rPr>
        <w:lastRenderedPageBreak/>
        <w:t>6.6.3.</w:t>
      </w:r>
      <w:r w:rsidR="00DF339F" w:rsidRPr="00875FD0">
        <w:rPr>
          <w:lang w:val="en-US" w:eastAsia="zh-CN"/>
        </w:rPr>
        <w:t>14</w:t>
      </w:r>
      <w:r w:rsidR="00DF339F" w:rsidRPr="00875FD0">
        <w:rPr>
          <w:lang w:val="en-US"/>
        </w:rPr>
        <w:tab/>
      </w:r>
      <w:r w:rsidR="00DF339F" w:rsidRPr="00875FD0">
        <w:rPr>
          <w:lang w:val="en-US" w:eastAsia="zh-CN"/>
        </w:rPr>
        <w:t>resetDevice</w:t>
      </w:r>
      <w:bookmarkEnd w:id="708"/>
      <w:bookmarkEnd w:id="709"/>
      <w:bookmarkEnd w:id="710"/>
    </w:p>
    <w:p w:rsidR="00875FD0" w:rsidRPr="00875FD0" w:rsidRDefault="00875FD0" w:rsidP="00875FD0">
      <w:pPr>
        <w:pStyle w:val="Heading5"/>
        <w:rPr>
          <w:lang w:val="en-US"/>
        </w:rPr>
      </w:pPr>
      <w:bookmarkStart w:id="711" w:name="_Toc418660162"/>
      <w:r w:rsidRPr="00875FD0">
        <w:rPr>
          <w:lang w:val="en-US"/>
        </w:rPr>
        <w:t>6.6.3.</w:t>
      </w:r>
      <w:r w:rsidRPr="00875FD0">
        <w:rPr>
          <w:lang w:val="en-US" w:eastAsia="zh-CN"/>
        </w:rPr>
        <w:t>14</w:t>
      </w:r>
      <w:r w:rsidRPr="00875FD0">
        <w:rPr>
          <w:lang w:val="en-US"/>
        </w:rPr>
        <w:t>.1</w:t>
      </w:r>
      <w:r w:rsidRPr="00875FD0">
        <w:rPr>
          <w:lang w:val="en-US"/>
        </w:rPr>
        <w:tab/>
      </w:r>
      <w:r w:rsidR="004A0134">
        <w:rPr>
          <w:lang w:val="en-US"/>
        </w:rPr>
        <w:t>Description</w:t>
      </w:r>
      <w:bookmarkEnd w:id="711"/>
    </w:p>
    <w:p w:rsidR="00DF339F" w:rsidRPr="00875FD0" w:rsidRDefault="00DF339F" w:rsidP="00DF339F">
      <w:r w:rsidRPr="00875FD0">
        <w:t>This service capability provides the ability for AEs to</w:t>
      </w:r>
      <w:r w:rsidRPr="00875FD0">
        <w:rPr>
          <w:lang w:eastAsia="zh-CN"/>
        </w:rPr>
        <w:t xml:space="preserve"> reset</w:t>
      </w:r>
      <w:r w:rsidRPr="00875FD0">
        <w:t xml:space="preserve"> device</w:t>
      </w:r>
      <w:r w:rsidRPr="00875FD0">
        <w:rPr>
          <w:lang w:eastAsia="zh-CN"/>
        </w:rPr>
        <w:t>.</w:t>
      </w:r>
    </w:p>
    <w:p w:rsidR="00DF339F" w:rsidRPr="00875FD0" w:rsidRDefault="00D81A00" w:rsidP="00DF339F">
      <w:pPr>
        <w:pStyle w:val="Heading5"/>
        <w:rPr>
          <w:lang w:val="en-US"/>
        </w:rPr>
      </w:pPr>
      <w:bookmarkStart w:id="712" w:name="_Toc418174284"/>
      <w:bookmarkStart w:id="713" w:name="_Toc418660163"/>
      <w:r w:rsidRPr="00875FD0">
        <w:rPr>
          <w:lang w:val="en-US"/>
        </w:rPr>
        <w:t>6.6.3.</w:t>
      </w:r>
      <w:r w:rsidR="00DF339F" w:rsidRPr="00875FD0">
        <w:rPr>
          <w:lang w:val="en-US" w:eastAsia="zh-CN"/>
        </w:rPr>
        <w:t>14</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712"/>
      <w:bookmarkEnd w:id="713"/>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D81A00" w:rsidP="00DF339F">
      <w:pPr>
        <w:pStyle w:val="Heading5"/>
        <w:rPr>
          <w:lang w:val="en-US" w:eastAsia="zh-CN"/>
        </w:rPr>
      </w:pPr>
      <w:bookmarkStart w:id="714" w:name="_Toc418174285"/>
      <w:bookmarkStart w:id="715" w:name="_Toc418660164"/>
      <w:r>
        <w:rPr>
          <w:lang w:val="en-US"/>
        </w:rPr>
        <w:t>6.6.3.</w:t>
      </w:r>
      <w:r w:rsidR="00DF339F" w:rsidRPr="0021242D">
        <w:rPr>
          <w:lang w:val="en-US" w:eastAsia="zh-CN"/>
        </w:rPr>
        <w:t>14</w:t>
      </w:r>
      <w:r w:rsidR="00DF339F" w:rsidRPr="0021242D">
        <w:rPr>
          <w:lang w:val="en-US"/>
        </w:rPr>
        <w:t>.</w:t>
      </w:r>
      <w:r w:rsidR="00875FD0">
        <w:rPr>
          <w:lang w:val="en-US"/>
        </w:rPr>
        <w:t>3</w:t>
      </w:r>
      <w:r w:rsidR="00DF339F" w:rsidRPr="0021242D">
        <w:rPr>
          <w:lang w:val="en-US"/>
        </w:rPr>
        <w:tab/>
        <w:t xml:space="preserve">Signature </w:t>
      </w:r>
      <w:r w:rsidR="00983202" w:rsidRPr="0021242D">
        <w:rPr>
          <w:lang w:val="en-US"/>
        </w:rPr>
        <w:t xml:space="preserve">- </w:t>
      </w:r>
      <w:r w:rsidR="00DF339F" w:rsidRPr="0021242D">
        <w:rPr>
          <w:lang w:val="en-US" w:eastAsia="zh-CN"/>
        </w:rPr>
        <w:t>resetDevice</w:t>
      </w:r>
      <w:bookmarkEnd w:id="714"/>
      <w:bookmarkEnd w:id="715"/>
    </w:p>
    <w:p w:rsidR="00983202" w:rsidRPr="0021242D" w:rsidRDefault="00983202" w:rsidP="00983202">
      <w:pPr>
        <w:pStyle w:val="TH"/>
      </w:pPr>
      <w:r w:rsidRPr="0021242D">
        <w:t xml:space="preserve">Table </w:t>
      </w:r>
      <w:r w:rsidR="00D81A00">
        <w:t>6.6.3.</w:t>
      </w:r>
      <w:r w:rsidRPr="0021242D">
        <w:rPr>
          <w:lang w:eastAsia="zh-CN"/>
        </w:rPr>
        <w:t>14</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resetDevice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7507E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507E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7507E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7507EE">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83202">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8320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83202">
            <w:pPr>
              <w:pStyle w:val="TAL"/>
              <w:rPr>
                <w:lang w:eastAsia="ko-KR"/>
              </w:rPr>
            </w:pPr>
            <w:r w:rsidRPr="0021242D">
              <w:t>reportPolicy</w:t>
            </w:r>
          </w:p>
        </w:tc>
        <w:tc>
          <w:tcPr>
            <w:tcW w:w="900"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ko-KR"/>
              </w:rPr>
            </w:pPr>
            <w:r w:rsidRPr="0021242D">
              <w:t>IN</w:t>
            </w:r>
          </w:p>
        </w:tc>
        <w:tc>
          <w:tcPr>
            <w:tcW w:w="900" w:type="dxa"/>
            <w:tcBorders>
              <w:left w:val="single" w:sz="1" w:space="0" w:color="000000"/>
              <w:bottom w:val="single" w:sz="4" w:space="0" w:color="auto"/>
            </w:tcBorders>
          </w:tcPr>
          <w:p w:rsidR="00DF339F" w:rsidRPr="0021242D" w:rsidRDefault="00DF339F" w:rsidP="00983202">
            <w:pPr>
              <w:pStyle w:val="TAL"/>
              <w:rPr>
                <w:lang w:eastAsia="ko-KR"/>
              </w:rPr>
            </w:pPr>
            <w:r w:rsidRPr="0021242D">
              <w:t>YES</w:t>
            </w:r>
          </w:p>
        </w:tc>
        <w:tc>
          <w:tcPr>
            <w:tcW w:w="5307"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zh-CN"/>
              </w:rPr>
            </w:pPr>
            <w:r w:rsidRPr="0021242D">
              <w:t xml:space="preserve">The policy used to report the state of the operation to the originating AE. </w:t>
            </w:r>
            <w:r w:rsidRPr="0021242D">
              <w:rPr>
                <w:lang w:eastAsia="zh-CN"/>
              </w:rPr>
              <w:t>Type ReportPolicy, see</w:t>
            </w:r>
            <w:r w:rsidRPr="0021242D">
              <w:t xml:space="preserv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7507EE">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507EE">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7507EE">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Unique response types for this service.</w:t>
            </w:r>
          </w:p>
          <w:p w:rsidR="00DF339F" w:rsidRPr="0021242D" w:rsidRDefault="00DF339F" w:rsidP="00983202">
            <w:pPr>
              <w:pStyle w:val="TAN"/>
              <w:rPr>
                <w:lang w:eastAsia="ko-KR"/>
              </w:rPr>
            </w:pPr>
            <w:r w:rsidRPr="0021242D">
              <w:rPr>
                <w:lang w:eastAsia="ko-KR"/>
              </w:rPr>
              <w:t>N</w:t>
            </w:r>
            <w:r w:rsidR="00983202" w:rsidRPr="0021242D">
              <w:rPr>
                <w:lang w:eastAsia="ko-KR"/>
              </w:rPr>
              <w:t>OTE</w:t>
            </w:r>
            <w:r w:rsidRPr="0021242D">
              <w:rPr>
                <w:lang w:eastAsia="ko-KR"/>
              </w:rPr>
              <w:t xml:space="preserve">: </w:t>
            </w:r>
            <w:r w:rsidR="00983202" w:rsidRPr="0021242D">
              <w:rPr>
                <w:lang w:eastAsia="ko-KR"/>
              </w:rPr>
              <w:tab/>
            </w:r>
            <w:r w:rsidRPr="0021242D">
              <w:rPr>
                <w:lang w:eastAsia="ko-KR"/>
              </w:rPr>
              <w:t>Consumed services also provide response types.</w:t>
            </w:r>
          </w:p>
          <w:p w:rsidR="00DF339F" w:rsidRPr="0021242D" w:rsidRDefault="00DF339F" w:rsidP="00983202">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983202">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983202" w:rsidRPr="0021242D" w:rsidRDefault="00983202" w:rsidP="00983202"/>
    <w:p w:rsidR="00DF339F" w:rsidRPr="0021242D" w:rsidRDefault="00D81A00" w:rsidP="00DF339F">
      <w:pPr>
        <w:pStyle w:val="Heading5"/>
        <w:rPr>
          <w:lang w:val="en-US"/>
        </w:rPr>
      </w:pPr>
      <w:bookmarkStart w:id="716" w:name="_Toc418174286"/>
      <w:bookmarkStart w:id="717" w:name="_Toc418660165"/>
      <w:r>
        <w:rPr>
          <w:lang w:val="en-US"/>
        </w:rPr>
        <w:t>6.6.3.</w:t>
      </w:r>
      <w:r w:rsidR="00DF339F" w:rsidRPr="0021242D">
        <w:rPr>
          <w:lang w:val="en-US" w:eastAsia="zh-CN"/>
        </w:rPr>
        <w:t>14</w:t>
      </w:r>
      <w:r w:rsidR="00DF339F" w:rsidRPr="0021242D">
        <w:rPr>
          <w:lang w:val="en-US"/>
        </w:rPr>
        <w:t>.</w:t>
      </w:r>
      <w:r w:rsidR="00875FD0">
        <w:rPr>
          <w:lang w:val="en-US" w:eastAsia="zh-CN"/>
        </w:rPr>
        <w:t>4</w:t>
      </w:r>
      <w:r w:rsidR="00DF339F" w:rsidRPr="0021242D">
        <w:rPr>
          <w:lang w:val="en-US"/>
        </w:rPr>
        <w:tab/>
        <w:t>Service Interactions</w:t>
      </w:r>
      <w:bookmarkEnd w:id="716"/>
      <w:bookmarkEnd w:id="717"/>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0"/>
        </w:numPr>
        <w:rPr>
          <w:lang w:eastAsia="zh-CN"/>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2" type="#_x0000_t75" style="width:369.8pt;height:202.75pt" o:ole="">
            <v:imagedata r:id="rId102" o:title=""/>
          </v:shape>
          <o:OLEObject Type="Embed" ProgID="Visio.Drawing.11" ShapeID="_x0000_i1052" DrawAspect="Content" ObjectID="_1492401408" r:id="rId103"/>
        </w:object>
      </w:r>
    </w:p>
    <w:p w:rsidR="00DF339F" w:rsidRPr="0021242D" w:rsidRDefault="00DF339F" w:rsidP="00983202">
      <w:pPr>
        <w:pStyle w:val="TF"/>
        <w:rPr>
          <w:bCs/>
          <w:lang w:eastAsia="zh-CN"/>
        </w:rPr>
      </w:pPr>
      <w:r w:rsidRPr="0021242D">
        <w:rPr>
          <w:lang w:eastAsia="zh-CN"/>
        </w:rPr>
        <w:t xml:space="preserve">Figure </w:t>
      </w:r>
      <w:r w:rsidR="00D81A00">
        <w:rPr>
          <w:lang w:eastAsia="zh-CN"/>
        </w:rPr>
        <w:t>6.6.3.</w:t>
      </w:r>
      <w:r w:rsidRPr="0021242D">
        <w:rPr>
          <w:lang w:eastAsia="zh-CN"/>
        </w:rPr>
        <w:t>14.</w:t>
      </w:r>
      <w:r w:rsidR="00875FD0">
        <w:rPr>
          <w:lang w:eastAsia="zh-CN"/>
        </w:rPr>
        <w:t>4</w:t>
      </w:r>
      <w:r w:rsidRPr="0021242D">
        <w:rPr>
          <w:lang w:eastAsia="zh-CN"/>
        </w:rPr>
        <w:t>-1</w:t>
      </w:r>
      <w:r w:rsidR="00983202" w:rsidRPr="0021242D">
        <w:rPr>
          <w:bCs/>
          <w:lang w:eastAsia="zh-CN"/>
        </w:rPr>
        <w:t>:</w:t>
      </w:r>
      <w:r w:rsidRPr="0021242D">
        <w:rPr>
          <w:lang w:eastAsia="zh-CN"/>
        </w:rPr>
        <w:t xml:space="preserve"> resetDevice Diagram</w:t>
      </w:r>
    </w:p>
    <w:p w:rsidR="00DF339F" w:rsidRPr="0021242D" w:rsidRDefault="00D81A00" w:rsidP="00DF339F">
      <w:pPr>
        <w:pStyle w:val="Heading5"/>
        <w:rPr>
          <w:lang w:val="en-US"/>
        </w:rPr>
      </w:pPr>
      <w:bookmarkStart w:id="718" w:name="_Toc418174287"/>
      <w:bookmarkStart w:id="719" w:name="_Toc418660166"/>
      <w:r>
        <w:rPr>
          <w:lang w:val="en-US"/>
        </w:rPr>
        <w:t>6.6.3.</w:t>
      </w:r>
      <w:r w:rsidR="00DF339F" w:rsidRPr="0021242D">
        <w:rPr>
          <w:lang w:val="en-US" w:eastAsia="zh-CN"/>
        </w:rPr>
        <w:t>14</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18"/>
      <w:bookmarkEnd w:id="719"/>
    </w:p>
    <w:p w:rsidR="00DF339F" w:rsidRPr="0021242D" w:rsidRDefault="00DF339F" w:rsidP="00DF339F">
      <w:r w:rsidRPr="0021242D">
        <w:t xml:space="preserve">The Management Adapter has submitted a request to the Management Server to </w:t>
      </w:r>
      <w:r w:rsidRPr="0021242D">
        <w:rPr>
          <w:lang w:eastAsia="zh-CN"/>
        </w:rPr>
        <w:t>reset</w:t>
      </w:r>
      <w:r w:rsidRPr="0021242D">
        <w:t xml:space="preserve"> device.</w:t>
      </w:r>
    </w:p>
    <w:p w:rsidR="00DF339F" w:rsidRPr="0021242D" w:rsidRDefault="00D81A00" w:rsidP="00DF339F">
      <w:pPr>
        <w:pStyle w:val="Heading5"/>
        <w:rPr>
          <w:lang w:val="en-US"/>
        </w:rPr>
      </w:pPr>
      <w:bookmarkStart w:id="720" w:name="_Toc418174288"/>
      <w:bookmarkStart w:id="721" w:name="_Toc418660167"/>
      <w:r>
        <w:rPr>
          <w:lang w:val="en-US"/>
        </w:rPr>
        <w:lastRenderedPageBreak/>
        <w:t>6.6.3.</w:t>
      </w:r>
      <w:r w:rsidR="00DF339F" w:rsidRPr="0021242D">
        <w:rPr>
          <w:lang w:val="en-US" w:eastAsia="zh-CN"/>
        </w:rPr>
        <w:t>14</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20"/>
      <w:bookmarkEnd w:id="721"/>
    </w:p>
    <w:p w:rsidR="00DF339F" w:rsidRPr="0021242D" w:rsidRDefault="00DF339F" w:rsidP="00DF339F">
      <w:pPr>
        <w:keepNext/>
      </w:pPr>
      <w:r w:rsidRPr="0021242D">
        <w:rPr>
          <w:lang w:eastAsia="ko-KR"/>
        </w:rPr>
        <w:t>Not Applicable</w:t>
      </w:r>
      <w:r w:rsidR="00983202" w:rsidRPr="0021242D">
        <w:rPr>
          <w:lang w:eastAsia="ko-KR"/>
        </w:rPr>
        <w:t>.</w:t>
      </w:r>
    </w:p>
    <w:p w:rsidR="00DF339F" w:rsidRPr="0021242D" w:rsidRDefault="00D81A00" w:rsidP="00DF339F">
      <w:pPr>
        <w:pStyle w:val="Heading5"/>
        <w:rPr>
          <w:lang w:val="en-US"/>
        </w:rPr>
      </w:pPr>
      <w:bookmarkStart w:id="722" w:name="_Toc418174289"/>
      <w:bookmarkStart w:id="723" w:name="_Toc418660168"/>
      <w:r>
        <w:rPr>
          <w:lang w:val="en-US"/>
        </w:rPr>
        <w:t>6.6.3.</w:t>
      </w:r>
      <w:r w:rsidR="00DF339F" w:rsidRPr="0021242D">
        <w:rPr>
          <w:lang w:val="en-US" w:eastAsia="zh-CN"/>
        </w:rPr>
        <w:t>14</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22"/>
      <w:bookmarkEnd w:id="723"/>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24" w:name="_Toc418174290"/>
      <w:bookmarkStart w:id="725" w:name="_Toc418660169"/>
      <w:r>
        <w:rPr>
          <w:lang w:val="en-US"/>
        </w:rPr>
        <w:t>6.6.3.</w:t>
      </w:r>
      <w:r w:rsidR="00DF339F" w:rsidRPr="0021242D">
        <w:rPr>
          <w:lang w:val="en-US" w:eastAsia="zh-CN"/>
        </w:rPr>
        <w:t>14</w:t>
      </w:r>
      <w:r w:rsidR="00DF339F" w:rsidRPr="0021242D">
        <w:rPr>
          <w:lang w:val="en-US"/>
        </w:rPr>
        <w:t>.</w:t>
      </w:r>
      <w:r w:rsidR="00875FD0">
        <w:rPr>
          <w:lang w:val="en-US" w:eastAsia="zh-CN"/>
        </w:rPr>
        <w:t>8</w:t>
      </w:r>
      <w:r w:rsidR="00DF339F" w:rsidRPr="0021242D">
        <w:rPr>
          <w:lang w:val="en-US"/>
        </w:rPr>
        <w:tab/>
        <w:t>oneM2M Resource Interworking</w:t>
      </w:r>
      <w:bookmarkEnd w:id="724"/>
      <w:bookmarkEnd w:id="725"/>
    </w:p>
    <w:p w:rsidR="00DF339F" w:rsidRPr="0021242D" w:rsidRDefault="00DF339F" w:rsidP="00DF339F">
      <w:r w:rsidRPr="0021242D">
        <w:t xml:space="preserve">This service capability </w:t>
      </w:r>
      <w:r w:rsidRPr="0021242D">
        <w:rPr>
          <w:lang w:eastAsia="zh-CN"/>
        </w:rPr>
        <w:t>is used to reset</w:t>
      </w:r>
      <w:r w:rsidRPr="0021242D">
        <w:t xml:space="preserve"> device. The service capability aligns with the &lt;</w:t>
      </w:r>
      <w:r w:rsidRPr="0021242D">
        <w:rPr>
          <w:lang w:eastAsia="zh-CN"/>
        </w:rPr>
        <w:t>reboot</w:t>
      </w:r>
      <w:r w:rsidRPr="0021242D">
        <w:t xml:space="preserve">&gt; resource and maps to the Execute procedure for </w:t>
      </w:r>
      <w:r w:rsidRPr="0021242D">
        <w:rPr>
          <w:lang w:eastAsia="zh-CN"/>
        </w:rPr>
        <w:t>the a</w:t>
      </w:r>
      <w:r w:rsidRPr="0021242D">
        <w:t xml:space="preserve">ttribute factoryReset of the resource. </w:t>
      </w:r>
    </w:p>
    <w:p w:rsidR="00DF339F" w:rsidRPr="00875FD0" w:rsidRDefault="00D81A00" w:rsidP="00DF339F">
      <w:pPr>
        <w:pStyle w:val="Heading4"/>
        <w:rPr>
          <w:lang w:val="en-US" w:eastAsia="zh-CN"/>
        </w:rPr>
      </w:pPr>
      <w:bookmarkStart w:id="726" w:name="_Toc417309509"/>
      <w:bookmarkStart w:id="727" w:name="_Toc418174291"/>
      <w:bookmarkStart w:id="728" w:name="_Toc418660170"/>
      <w:r w:rsidRPr="00875FD0">
        <w:rPr>
          <w:lang w:val="en-US"/>
        </w:rPr>
        <w:t>6.6.3.</w:t>
      </w:r>
      <w:r w:rsidR="00983202" w:rsidRPr="00875FD0">
        <w:rPr>
          <w:lang w:val="en-US" w:eastAsia="zh-CN"/>
        </w:rPr>
        <w:t>15</w:t>
      </w:r>
      <w:r w:rsidR="00DF339F" w:rsidRPr="00875FD0">
        <w:rPr>
          <w:lang w:val="en-US" w:eastAsia="zh-CN"/>
        </w:rPr>
        <w:tab/>
        <w:t>uploadDeviceLog</w:t>
      </w:r>
      <w:bookmarkEnd w:id="726"/>
      <w:bookmarkEnd w:id="727"/>
      <w:bookmarkEnd w:id="728"/>
    </w:p>
    <w:p w:rsidR="00875FD0" w:rsidRPr="00875FD0" w:rsidRDefault="00875FD0" w:rsidP="00875FD0">
      <w:pPr>
        <w:pStyle w:val="Heading5"/>
        <w:rPr>
          <w:lang w:val="en-US"/>
        </w:rPr>
      </w:pPr>
      <w:bookmarkStart w:id="729" w:name="_Toc418660171"/>
      <w:r w:rsidRPr="00875FD0">
        <w:rPr>
          <w:lang w:val="en-US"/>
        </w:rPr>
        <w:t>6.6.3.</w:t>
      </w:r>
      <w:r w:rsidRPr="00875FD0">
        <w:rPr>
          <w:lang w:val="en-US" w:eastAsia="zh-CN"/>
        </w:rPr>
        <w:t>15</w:t>
      </w:r>
      <w:r w:rsidRPr="00875FD0">
        <w:rPr>
          <w:lang w:val="en-US"/>
        </w:rPr>
        <w:t>.1</w:t>
      </w:r>
      <w:r w:rsidRPr="00875FD0">
        <w:rPr>
          <w:lang w:val="en-US"/>
        </w:rPr>
        <w:tab/>
      </w:r>
      <w:r w:rsidR="004A0134">
        <w:rPr>
          <w:lang w:val="en-US"/>
        </w:rPr>
        <w:t>Description</w:t>
      </w:r>
      <w:bookmarkEnd w:id="729"/>
    </w:p>
    <w:p w:rsidR="00DF339F" w:rsidRPr="00875FD0" w:rsidRDefault="00DF339F" w:rsidP="00DF339F">
      <w:r w:rsidRPr="00875FD0">
        <w:t xml:space="preserve">This service capability provides the ability for AEs to </w:t>
      </w:r>
      <w:r w:rsidRPr="00875FD0">
        <w:rPr>
          <w:lang w:eastAsia="zh-CN"/>
        </w:rPr>
        <w:t>upload device log</w:t>
      </w:r>
      <w:r w:rsidRPr="00875FD0">
        <w:t>.</w:t>
      </w:r>
    </w:p>
    <w:p w:rsidR="00DF339F" w:rsidRPr="00875FD0" w:rsidRDefault="00D81A00" w:rsidP="00DF339F">
      <w:pPr>
        <w:pStyle w:val="Heading5"/>
        <w:rPr>
          <w:lang w:val="en-US"/>
        </w:rPr>
      </w:pPr>
      <w:bookmarkStart w:id="730" w:name="_Toc418174292"/>
      <w:bookmarkStart w:id="731" w:name="_Toc418660172"/>
      <w:r w:rsidRPr="00875FD0">
        <w:rPr>
          <w:lang w:val="en-US"/>
        </w:rPr>
        <w:t>6.6.3.</w:t>
      </w:r>
      <w:r w:rsidR="00DF339F" w:rsidRPr="00875FD0">
        <w:rPr>
          <w:lang w:val="en-US" w:eastAsia="zh-CN"/>
        </w:rPr>
        <w:t>15</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730"/>
      <w:bookmarkEnd w:id="731"/>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732" w:name="_Toc418174293"/>
      <w:bookmarkStart w:id="733" w:name="_Toc418660173"/>
      <w:r>
        <w:rPr>
          <w:lang w:val="en-US"/>
        </w:rPr>
        <w:t>6.6.3.</w:t>
      </w:r>
      <w:r w:rsidR="00DF339F" w:rsidRPr="0021242D">
        <w:rPr>
          <w:lang w:val="en-US" w:eastAsia="zh-CN"/>
        </w:rPr>
        <w:t>15</w:t>
      </w:r>
      <w:r w:rsidR="00DF339F" w:rsidRPr="0021242D">
        <w:rPr>
          <w:lang w:val="en-US"/>
        </w:rPr>
        <w:t>.</w:t>
      </w:r>
      <w:r w:rsidR="00875FD0">
        <w:rPr>
          <w:lang w:val="en-US"/>
        </w:rPr>
        <w:t>3</w:t>
      </w:r>
      <w:r w:rsidR="00DF339F" w:rsidRPr="0021242D">
        <w:rPr>
          <w:lang w:val="en-US"/>
        </w:rPr>
        <w:tab/>
        <w:t>Signature –</w:t>
      </w:r>
      <w:r w:rsidR="00E33848" w:rsidRPr="0021242D">
        <w:rPr>
          <w:lang w:val="en-US"/>
        </w:rPr>
        <w:t xml:space="preserve"> </w:t>
      </w:r>
      <w:r w:rsidR="00DF339F" w:rsidRPr="0021242D">
        <w:rPr>
          <w:lang w:val="en-US" w:eastAsia="zh-CN"/>
        </w:rPr>
        <w:t>uploadDeviceLog</w:t>
      </w:r>
      <w:bookmarkEnd w:id="732"/>
      <w:bookmarkEnd w:id="733"/>
    </w:p>
    <w:p w:rsidR="00983202" w:rsidRPr="0021242D" w:rsidRDefault="00983202" w:rsidP="00983202">
      <w:pPr>
        <w:pStyle w:val="TH"/>
      </w:pPr>
      <w:r w:rsidRPr="0021242D">
        <w:t xml:space="preserve">Table </w:t>
      </w:r>
      <w:r w:rsidR="00D81A00">
        <w:t>6.6.3.</w:t>
      </w:r>
      <w:r w:rsidRPr="0021242D">
        <w:rPr>
          <w:lang w:eastAsia="zh-CN"/>
        </w:rPr>
        <w:t>15</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E33848" w:rsidRPr="0021242D">
        <w:t xml:space="preserve"> </w:t>
      </w:r>
      <w:r w:rsidRPr="0021242D">
        <w:rPr>
          <w:lang w:eastAsia="zh-CN"/>
        </w:rPr>
        <w:t>uploadDeviceLog</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8320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8320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8320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83202">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83202">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8320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83202">
            <w:pPr>
              <w:pStyle w:val="TAL"/>
              <w:rPr>
                <w:lang w:eastAsia="zh-CN"/>
              </w:rPr>
            </w:pPr>
            <w:r w:rsidRPr="0021242D">
              <w:rPr>
                <w:lang w:eastAsia="ko-KR"/>
              </w:rPr>
              <w:t>log</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98320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zh-CN"/>
              </w:rPr>
            </w:pPr>
            <w:r w:rsidRPr="0021242D">
              <w:rPr>
                <w:lang w:eastAsia="zh-CN"/>
              </w:rPr>
              <w:t xml:space="preserve">The log information. Type LogInfo, see </w:t>
            </w:r>
            <w:r w:rsidR="00AB3586">
              <w:rPr>
                <w:lang w:eastAsia="zh-CN"/>
              </w:rPr>
              <w:t>6.6.2.2.</w:t>
            </w:r>
            <w:r w:rsidRPr="0021242D">
              <w:rPr>
                <w:lang w:eastAsia="zh-CN"/>
              </w:rPr>
              <w:t>19.</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83202">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983202">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983202">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The URL from which the log can be uploaded.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Unique response types for this service.</w:t>
            </w:r>
          </w:p>
          <w:p w:rsidR="00DF339F" w:rsidRPr="0021242D" w:rsidRDefault="00DF339F" w:rsidP="00E33848">
            <w:pPr>
              <w:pStyle w:val="TAN"/>
              <w:rPr>
                <w:rFonts w:cs="Arial"/>
                <w:sz w:val="20"/>
                <w:lang w:eastAsia="ko-KR"/>
              </w:rPr>
            </w:pPr>
            <w:r w:rsidRPr="0021242D">
              <w:rPr>
                <w:rFonts w:cs="Arial"/>
                <w:sz w:val="20"/>
                <w:lang w:eastAsia="ko-KR"/>
              </w:rPr>
              <w:t>N</w:t>
            </w:r>
            <w:r w:rsidR="00983202" w:rsidRPr="0021242D">
              <w:rPr>
                <w:rFonts w:cs="Arial"/>
                <w:sz w:val="20"/>
                <w:lang w:eastAsia="ko-KR"/>
              </w:rPr>
              <w:t>OTE</w:t>
            </w:r>
            <w:r w:rsidRPr="0021242D">
              <w:rPr>
                <w:rFonts w:cs="Arial"/>
                <w:sz w:val="20"/>
                <w:lang w:eastAsia="ko-KR"/>
              </w:rPr>
              <w:t>:</w:t>
            </w:r>
            <w:r w:rsidR="00983202" w:rsidRPr="0021242D">
              <w:rPr>
                <w:rFonts w:cs="Arial"/>
                <w:sz w:val="20"/>
                <w:lang w:eastAsia="ko-KR"/>
              </w:rPr>
              <w:tab/>
            </w:r>
            <w:r w:rsidRPr="0021242D">
              <w:rPr>
                <w:rFonts w:cs="Arial"/>
              </w:rPr>
              <w:t>Consumed services also provide response types.</w:t>
            </w:r>
          </w:p>
          <w:p w:rsidR="00DF339F" w:rsidRPr="0021242D" w:rsidRDefault="00DF339F" w:rsidP="00983202">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983202">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983202" w:rsidRPr="0021242D" w:rsidRDefault="00983202" w:rsidP="00983202"/>
    <w:p w:rsidR="00DF339F" w:rsidRPr="0021242D" w:rsidRDefault="00D81A00" w:rsidP="00DF339F">
      <w:pPr>
        <w:pStyle w:val="Heading5"/>
        <w:rPr>
          <w:lang w:val="en-US"/>
        </w:rPr>
      </w:pPr>
      <w:bookmarkStart w:id="734" w:name="_Toc418174294"/>
      <w:bookmarkStart w:id="735" w:name="_Toc418660174"/>
      <w:r>
        <w:rPr>
          <w:lang w:val="en-US"/>
        </w:rPr>
        <w:t>6.6.3.</w:t>
      </w:r>
      <w:r w:rsidR="00DF339F" w:rsidRPr="0021242D">
        <w:rPr>
          <w:lang w:val="en-US" w:eastAsia="zh-CN"/>
        </w:rPr>
        <w:t>15</w:t>
      </w:r>
      <w:r w:rsidR="00DF339F" w:rsidRPr="0021242D">
        <w:rPr>
          <w:lang w:val="en-US"/>
        </w:rPr>
        <w:t>.</w:t>
      </w:r>
      <w:r w:rsidR="00875FD0">
        <w:rPr>
          <w:lang w:val="en-US" w:eastAsia="zh-CN"/>
        </w:rPr>
        <w:t>4</w:t>
      </w:r>
      <w:r w:rsidR="00DF339F" w:rsidRPr="0021242D">
        <w:rPr>
          <w:lang w:val="en-US"/>
        </w:rPr>
        <w:tab/>
        <w:t>Service Interactions</w:t>
      </w:r>
      <w:bookmarkEnd w:id="734"/>
      <w:bookmarkEnd w:id="735"/>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1"/>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3" type="#_x0000_t75" style="width:369.8pt;height:202.75pt" o:ole="">
            <v:imagedata r:id="rId104" o:title=""/>
          </v:shape>
          <o:OLEObject Type="Embed" ProgID="Visio.Drawing.11" ShapeID="_x0000_i1053" DrawAspect="Content" ObjectID="_1492401409" r:id="rId105"/>
        </w:object>
      </w:r>
    </w:p>
    <w:p w:rsidR="00DF339F" w:rsidRPr="0021242D" w:rsidRDefault="00DF339F" w:rsidP="00983202">
      <w:pPr>
        <w:pStyle w:val="TF"/>
        <w:rPr>
          <w:bCs/>
          <w:lang w:eastAsia="zh-CN"/>
        </w:rPr>
      </w:pPr>
      <w:r w:rsidRPr="0021242D">
        <w:rPr>
          <w:lang w:eastAsia="zh-CN"/>
        </w:rPr>
        <w:t xml:space="preserve">Figure </w:t>
      </w:r>
      <w:r w:rsidR="00D81A00">
        <w:rPr>
          <w:lang w:eastAsia="zh-CN"/>
        </w:rPr>
        <w:t>6.6.3.</w:t>
      </w:r>
      <w:r w:rsidRPr="0021242D">
        <w:rPr>
          <w:lang w:eastAsia="zh-CN"/>
        </w:rPr>
        <w:t>15.</w:t>
      </w:r>
      <w:r w:rsidR="00875FD0">
        <w:rPr>
          <w:lang w:eastAsia="zh-CN"/>
        </w:rPr>
        <w:t>4</w:t>
      </w:r>
      <w:r w:rsidRPr="0021242D">
        <w:rPr>
          <w:lang w:eastAsia="zh-CN"/>
        </w:rPr>
        <w:t>-1</w:t>
      </w:r>
      <w:r w:rsidR="00983202" w:rsidRPr="0021242D">
        <w:rPr>
          <w:bCs/>
          <w:lang w:eastAsia="zh-CN"/>
        </w:rPr>
        <w:t>:</w:t>
      </w:r>
      <w:r w:rsidRPr="0021242D">
        <w:rPr>
          <w:lang w:eastAsia="zh-CN"/>
        </w:rPr>
        <w:t xml:space="preserve"> uploadDeviceLog Diagram</w:t>
      </w:r>
    </w:p>
    <w:p w:rsidR="00DF339F" w:rsidRPr="0021242D" w:rsidRDefault="00D81A00" w:rsidP="00DF339F">
      <w:pPr>
        <w:pStyle w:val="Heading5"/>
        <w:rPr>
          <w:lang w:val="en-US"/>
        </w:rPr>
      </w:pPr>
      <w:bookmarkStart w:id="736" w:name="_Toc418174295"/>
      <w:bookmarkStart w:id="737" w:name="_Toc418660175"/>
      <w:r>
        <w:rPr>
          <w:lang w:val="en-US"/>
        </w:rPr>
        <w:t>6.6.3.</w:t>
      </w:r>
      <w:r w:rsidR="00DF339F" w:rsidRPr="0021242D">
        <w:rPr>
          <w:lang w:val="en-US" w:eastAsia="zh-CN"/>
        </w:rPr>
        <w:t>15</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36"/>
      <w:bookmarkEnd w:id="737"/>
    </w:p>
    <w:p w:rsidR="00DF339F" w:rsidRPr="0021242D" w:rsidRDefault="00DF339F" w:rsidP="00DF339F">
      <w:r w:rsidRPr="0021242D">
        <w:rPr>
          <w:lang w:eastAsia="zh-CN"/>
        </w:rPr>
        <w:t>The Management Adapter has submitted a request to the Management Server to upload device log.</w:t>
      </w:r>
    </w:p>
    <w:p w:rsidR="00DF339F" w:rsidRPr="0021242D" w:rsidRDefault="00D81A00" w:rsidP="00DF339F">
      <w:pPr>
        <w:pStyle w:val="Heading5"/>
        <w:rPr>
          <w:lang w:val="en-US"/>
        </w:rPr>
      </w:pPr>
      <w:bookmarkStart w:id="738" w:name="_Toc418174296"/>
      <w:bookmarkStart w:id="739" w:name="_Toc418660176"/>
      <w:r>
        <w:rPr>
          <w:lang w:val="en-US"/>
        </w:rPr>
        <w:t>6.6.3.</w:t>
      </w:r>
      <w:r w:rsidR="00DF339F" w:rsidRPr="0021242D">
        <w:rPr>
          <w:lang w:val="en-US" w:eastAsia="zh-CN"/>
        </w:rPr>
        <w:t>15</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38"/>
      <w:bookmarkEnd w:id="739"/>
    </w:p>
    <w:p w:rsidR="00DF339F" w:rsidRPr="0021242D" w:rsidRDefault="00DF339F" w:rsidP="00DF339F">
      <w:r w:rsidRPr="0021242D">
        <w:t>Not Applicable</w:t>
      </w:r>
      <w:r w:rsidR="00983202" w:rsidRPr="0021242D">
        <w:t>.</w:t>
      </w:r>
    </w:p>
    <w:p w:rsidR="00DF339F" w:rsidRPr="0021242D" w:rsidRDefault="00D81A00" w:rsidP="00DF339F">
      <w:pPr>
        <w:pStyle w:val="Heading5"/>
        <w:rPr>
          <w:lang w:val="en-US"/>
        </w:rPr>
      </w:pPr>
      <w:bookmarkStart w:id="740" w:name="_Toc418174297"/>
      <w:bookmarkStart w:id="741" w:name="_Toc418660177"/>
      <w:r>
        <w:rPr>
          <w:lang w:val="en-US"/>
        </w:rPr>
        <w:t>6.6.3.</w:t>
      </w:r>
      <w:r w:rsidR="00DF339F" w:rsidRPr="0021242D">
        <w:rPr>
          <w:lang w:val="en-US" w:eastAsia="zh-CN"/>
        </w:rPr>
        <w:t>15</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40"/>
      <w:bookmarkEnd w:id="741"/>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42" w:name="_Toc418174298"/>
      <w:bookmarkStart w:id="743" w:name="_Toc418660178"/>
      <w:r>
        <w:rPr>
          <w:lang w:val="en-US"/>
        </w:rPr>
        <w:t>6.6.3.</w:t>
      </w:r>
      <w:r w:rsidR="00DF339F" w:rsidRPr="0021242D">
        <w:rPr>
          <w:lang w:val="en-US" w:eastAsia="zh-CN"/>
        </w:rPr>
        <w:t>15</w:t>
      </w:r>
      <w:r w:rsidR="00DF339F" w:rsidRPr="0021242D">
        <w:rPr>
          <w:lang w:val="en-US"/>
        </w:rPr>
        <w:t>.</w:t>
      </w:r>
      <w:r w:rsidR="00875FD0">
        <w:rPr>
          <w:lang w:val="en-US" w:eastAsia="zh-CN"/>
        </w:rPr>
        <w:t>8</w:t>
      </w:r>
      <w:r w:rsidR="00DF339F" w:rsidRPr="0021242D">
        <w:rPr>
          <w:lang w:val="en-US"/>
        </w:rPr>
        <w:tab/>
        <w:t>oneM2M Resource Interworking</w:t>
      </w:r>
      <w:bookmarkEnd w:id="742"/>
      <w:bookmarkEnd w:id="743"/>
    </w:p>
    <w:p w:rsidR="00DF339F" w:rsidRPr="0021242D" w:rsidRDefault="00DF339F" w:rsidP="00DF339F">
      <w:r w:rsidRPr="0021242D">
        <w:t xml:space="preserve">This service capability </w:t>
      </w:r>
      <w:r w:rsidRPr="0021242D">
        <w:rPr>
          <w:lang w:eastAsia="zh-CN"/>
        </w:rPr>
        <w:t>is used to upload device log</w:t>
      </w:r>
      <w:r w:rsidRPr="0021242D">
        <w:t xml:space="preserve">. The service capability aligns with the &lt;eventLog&gt; resource and maps to the </w:t>
      </w:r>
      <w:r w:rsidRPr="0021242D">
        <w:rPr>
          <w:lang w:eastAsia="zh-CN"/>
        </w:rPr>
        <w:t>Update</w:t>
      </w:r>
      <w:r w:rsidRPr="0021242D">
        <w:t xml:space="preserve"> procedure for the resource.</w:t>
      </w:r>
    </w:p>
    <w:p w:rsidR="00DF339F" w:rsidRPr="00875FD0" w:rsidRDefault="00D81A00" w:rsidP="00DF339F">
      <w:pPr>
        <w:pStyle w:val="Heading4"/>
        <w:rPr>
          <w:lang w:val="en-US" w:eastAsia="zh-CN"/>
        </w:rPr>
      </w:pPr>
      <w:bookmarkStart w:id="744" w:name="_Toc417309510"/>
      <w:bookmarkStart w:id="745" w:name="_Toc418174299"/>
      <w:bookmarkStart w:id="746" w:name="_Toc418660179"/>
      <w:r w:rsidRPr="00875FD0">
        <w:rPr>
          <w:lang w:val="en-US"/>
        </w:rPr>
        <w:t>6.6.3.</w:t>
      </w:r>
      <w:r w:rsidR="00DF339F" w:rsidRPr="00875FD0">
        <w:rPr>
          <w:lang w:val="en-US" w:eastAsia="zh-CN"/>
        </w:rPr>
        <w:t>16</w:t>
      </w:r>
      <w:r w:rsidR="00DF339F" w:rsidRPr="00875FD0">
        <w:rPr>
          <w:lang w:val="en-US"/>
        </w:rPr>
        <w:tab/>
      </w:r>
      <w:r w:rsidR="00DF339F" w:rsidRPr="00875FD0">
        <w:rPr>
          <w:lang w:val="en-US" w:eastAsia="zh-CN"/>
        </w:rPr>
        <w:t>getDeviceLogs</w:t>
      </w:r>
      <w:bookmarkEnd w:id="744"/>
      <w:bookmarkEnd w:id="745"/>
      <w:bookmarkEnd w:id="746"/>
    </w:p>
    <w:p w:rsidR="00875FD0" w:rsidRPr="00875FD0" w:rsidRDefault="00875FD0" w:rsidP="00875FD0">
      <w:pPr>
        <w:pStyle w:val="Heading5"/>
        <w:rPr>
          <w:lang w:val="en-US"/>
        </w:rPr>
      </w:pPr>
      <w:bookmarkStart w:id="747" w:name="_Toc418660180"/>
      <w:r w:rsidRPr="00875FD0">
        <w:rPr>
          <w:lang w:val="en-US"/>
        </w:rPr>
        <w:t>6.6.3.</w:t>
      </w:r>
      <w:r w:rsidRPr="00875FD0">
        <w:rPr>
          <w:lang w:val="en-US" w:eastAsia="zh-CN"/>
        </w:rPr>
        <w:t>16</w:t>
      </w:r>
      <w:r w:rsidRPr="00875FD0">
        <w:rPr>
          <w:lang w:val="en-US"/>
        </w:rPr>
        <w:t>.1</w:t>
      </w:r>
      <w:r w:rsidRPr="00875FD0">
        <w:rPr>
          <w:lang w:val="en-US"/>
        </w:rPr>
        <w:tab/>
      </w:r>
      <w:r w:rsidR="004A0134">
        <w:rPr>
          <w:lang w:val="en-US"/>
        </w:rPr>
        <w:t>Description</w:t>
      </w:r>
      <w:bookmarkEnd w:id="747"/>
    </w:p>
    <w:p w:rsidR="00DF339F" w:rsidRPr="00875FD0" w:rsidRDefault="00DF339F" w:rsidP="00DF339F">
      <w:r w:rsidRPr="00875FD0">
        <w:t xml:space="preserve">This service capability provides the ability for AEs to </w:t>
      </w:r>
      <w:r w:rsidRPr="00875FD0">
        <w:rPr>
          <w:lang w:eastAsia="zh-CN"/>
        </w:rPr>
        <w:t>get</w:t>
      </w:r>
      <w:r w:rsidRPr="00875FD0">
        <w:t xml:space="preserve"> </w:t>
      </w:r>
      <w:r w:rsidRPr="00875FD0">
        <w:rPr>
          <w:lang w:eastAsia="zh-CN"/>
        </w:rPr>
        <w:t>all logs of a device</w:t>
      </w:r>
      <w:r w:rsidRPr="00875FD0">
        <w:t>.</w:t>
      </w:r>
    </w:p>
    <w:p w:rsidR="00DF339F" w:rsidRPr="00875FD0" w:rsidRDefault="00D81A00" w:rsidP="00DF339F">
      <w:pPr>
        <w:pStyle w:val="Heading5"/>
        <w:rPr>
          <w:lang w:val="en-US"/>
        </w:rPr>
      </w:pPr>
      <w:bookmarkStart w:id="748" w:name="_Toc418174300"/>
      <w:bookmarkStart w:id="749" w:name="_Toc418660181"/>
      <w:r w:rsidRPr="00875FD0">
        <w:rPr>
          <w:lang w:val="en-US"/>
        </w:rPr>
        <w:t>6.6.3.</w:t>
      </w:r>
      <w:r w:rsidR="00DF339F" w:rsidRPr="00875FD0">
        <w:rPr>
          <w:lang w:val="en-US" w:eastAsia="zh-CN"/>
        </w:rPr>
        <w:t>16</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748"/>
      <w:bookmarkEnd w:id="74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 xml:space="preserve">A correlation between a Management Adapter, the M2M Service Capability and </w:t>
      </w:r>
      <w:r w:rsidRPr="0021242D">
        <w:rPr>
          <w:lang w:eastAsia="zh-CN"/>
        </w:rPr>
        <w:t xml:space="preserve">device </w:t>
      </w:r>
      <w:r w:rsidRPr="0021242D">
        <w:t>exist.</w:t>
      </w:r>
    </w:p>
    <w:p w:rsidR="00DF339F" w:rsidRPr="0021242D" w:rsidRDefault="00D81A00" w:rsidP="00DF339F">
      <w:pPr>
        <w:pStyle w:val="Heading5"/>
        <w:rPr>
          <w:lang w:val="en-US" w:eastAsia="zh-CN"/>
        </w:rPr>
      </w:pPr>
      <w:bookmarkStart w:id="750" w:name="_Toc418174301"/>
      <w:bookmarkStart w:id="751" w:name="_Toc418660182"/>
      <w:r>
        <w:rPr>
          <w:lang w:val="en-US"/>
        </w:rPr>
        <w:t>6.6.3.</w:t>
      </w:r>
      <w:r w:rsidR="00DF339F" w:rsidRPr="0021242D">
        <w:rPr>
          <w:lang w:val="en-US" w:eastAsia="zh-CN"/>
        </w:rPr>
        <w:t>16</w:t>
      </w:r>
      <w:r w:rsidR="00DF339F" w:rsidRPr="0021242D">
        <w:rPr>
          <w:lang w:val="en-US"/>
        </w:rPr>
        <w:t>.</w:t>
      </w:r>
      <w:r w:rsidR="00875FD0">
        <w:rPr>
          <w:lang w:val="en-US"/>
        </w:rPr>
        <w:t>3</w:t>
      </w:r>
      <w:r w:rsidR="00DF339F" w:rsidRPr="0021242D">
        <w:rPr>
          <w:lang w:val="en-US"/>
        </w:rPr>
        <w:tab/>
        <w:t xml:space="preserve">Signature </w:t>
      </w:r>
      <w:r w:rsidR="00983202" w:rsidRPr="0021242D">
        <w:rPr>
          <w:lang w:val="en-US"/>
        </w:rPr>
        <w:t>-</w:t>
      </w:r>
      <w:r w:rsidR="00DF339F" w:rsidRPr="0021242D">
        <w:rPr>
          <w:lang w:val="en-US"/>
        </w:rPr>
        <w:t xml:space="preserve"> </w:t>
      </w:r>
      <w:r w:rsidR="00DF339F" w:rsidRPr="0021242D">
        <w:rPr>
          <w:lang w:val="en-US" w:eastAsia="zh-CN"/>
        </w:rPr>
        <w:t>getDeviceLogs</w:t>
      </w:r>
      <w:bookmarkEnd w:id="750"/>
      <w:bookmarkEnd w:id="751"/>
    </w:p>
    <w:p w:rsidR="00983202" w:rsidRPr="0021242D" w:rsidRDefault="00983202" w:rsidP="00983202">
      <w:pPr>
        <w:pStyle w:val="TH"/>
      </w:pPr>
      <w:r w:rsidRPr="0021242D">
        <w:t xml:space="preserve">Table </w:t>
      </w:r>
      <w:r w:rsidR="00D81A00">
        <w:t>6.6.3.</w:t>
      </w:r>
      <w:r w:rsidRPr="0021242D">
        <w:rPr>
          <w:lang w:eastAsia="zh-CN"/>
        </w:rPr>
        <w:t>16</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E33848" w:rsidRPr="0021242D">
        <w:t xml:space="preserve"> </w:t>
      </w:r>
      <w:r w:rsidRPr="0021242D">
        <w:rPr>
          <w:lang w:eastAsia="zh-CN"/>
        </w:rPr>
        <w:t>getDeviceLogs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8320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8320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8320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83202">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83202">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983202">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zh-CN"/>
              </w:rPr>
            </w:pPr>
            <w:r w:rsidRPr="0021242D">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83202">
            <w:pPr>
              <w:pStyle w:val="TAL"/>
              <w:rPr>
                <w:lang w:eastAsia="zh-CN"/>
              </w:rPr>
            </w:pPr>
            <w:r w:rsidRPr="0021242D">
              <w:rPr>
                <w:lang w:eastAsia="ko-KR"/>
              </w:rPr>
              <w:t xml:space="preserve">Array of </w:t>
            </w:r>
            <w:r w:rsidRPr="0021242D">
              <w:rPr>
                <w:lang w:eastAsia="zh-CN"/>
              </w:rPr>
              <w:t>log</w:t>
            </w:r>
            <w:r w:rsidRPr="0021242D">
              <w:rPr>
                <w:lang w:eastAsia="ko-KR"/>
              </w:rPr>
              <w:t xml:space="preserve">. 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83202">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983202">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983202">
            <w:pPr>
              <w:pStyle w:val="TAL"/>
              <w:rPr>
                <w:lang w:eastAsia="ko-KR"/>
              </w:rPr>
            </w:pPr>
            <w:r w:rsidRPr="0021242D">
              <w:rPr>
                <w:lang w:eastAsia="ko-KR"/>
              </w:rPr>
              <w:t>Unique response types for this service.</w:t>
            </w:r>
          </w:p>
          <w:p w:rsidR="00DF339F" w:rsidRPr="0021242D" w:rsidRDefault="00DF339F" w:rsidP="00983202">
            <w:pPr>
              <w:pStyle w:val="TAN"/>
              <w:rPr>
                <w:lang w:eastAsia="ko-KR"/>
              </w:rPr>
            </w:pPr>
            <w:r w:rsidRPr="0021242D">
              <w:rPr>
                <w:lang w:eastAsia="ko-KR"/>
              </w:rPr>
              <w:t>N</w:t>
            </w:r>
            <w:r w:rsidR="00983202" w:rsidRPr="0021242D">
              <w:rPr>
                <w:lang w:eastAsia="ko-KR"/>
              </w:rPr>
              <w:t>OTE</w:t>
            </w:r>
            <w:r w:rsidRPr="0021242D">
              <w:rPr>
                <w:lang w:eastAsia="ko-KR"/>
              </w:rPr>
              <w:t>:</w:t>
            </w:r>
            <w:r w:rsidR="00983202" w:rsidRPr="0021242D">
              <w:rPr>
                <w:lang w:eastAsia="ko-KR"/>
              </w:rPr>
              <w:tab/>
            </w:r>
            <w:r w:rsidRPr="0021242D">
              <w:rPr>
                <w:lang w:eastAsia="ko-KR"/>
              </w:rPr>
              <w:t>Consumed services also provide response types.</w:t>
            </w:r>
          </w:p>
          <w:p w:rsidR="00DF339F" w:rsidRPr="0021242D" w:rsidRDefault="00DF339F" w:rsidP="00983202">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983202" w:rsidRPr="0021242D" w:rsidRDefault="00983202" w:rsidP="00983202"/>
    <w:p w:rsidR="00DF339F" w:rsidRPr="0021242D" w:rsidRDefault="00D81A00" w:rsidP="00DF339F">
      <w:pPr>
        <w:pStyle w:val="Heading5"/>
        <w:rPr>
          <w:lang w:val="en-US"/>
        </w:rPr>
      </w:pPr>
      <w:bookmarkStart w:id="752" w:name="_Toc418174302"/>
      <w:bookmarkStart w:id="753" w:name="_Toc418660183"/>
      <w:r>
        <w:rPr>
          <w:lang w:val="en-US"/>
        </w:rPr>
        <w:lastRenderedPageBreak/>
        <w:t>6.6.3.</w:t>
      </w:r>
      <w:r w:rsidR="00DF339F" w:rsidRPr="0021242D">
        <w:rPr>
          <w:lang w:val="en-US" w:eastAsia="zh-CN"/>
        </w:rPr>
        <w:t>16</w:t>
      </w:r>
      <w:r w:rsidR="00DF339F" w:rsidRPr="0021242D">
        <w:rPr>
          <w:lang w:val="en-US"/>
        </w:rPr>
        <w:t>.</w:t>
      </w:r>
      <w:r w:rsidR="00875FD0">
        <w:rPr>
          <w:lang w:val="en-US" w:eastAsia="zh-CN"/>
        </w:rPr>
        <w:t>4</w:t>
      </w:r>
      <w:r w:rsidR="00DF339F" w:rsidRPr="0021242D">
        <w:rPr>
          <w:lang w:val="en-US"/>
        </w:rPr>
        <w:tab/>
        <w:t>Service Interactions</w:t>
      </w:r>
      <w:bookmarkEnd w:id="752"/>
      <w:bookmarkEnd w:id="75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2"/>
        </w:num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4" type="#_x0000_t75" style="width:369.8pt;height:202.75pt" o:ole="">
            <v:imagedata r:id="rId106" o:title=""/>
          </v:shape>
          <o:OLEObject Type="Embed" ProgID="Visio.Drawing.11" ShapeID="_x0000_i1054" DrawAspect="Content" ObjectID="_1492401410" r:id="rId107"/>
        </w:object>
      </w:r>
    </w:p>
    <w:p w:rsidR="00DF339F" w:rsidRPr="0021242D" w:rsidRDefault="00DF339F" w:rsidP="00983202">
      <w:pPr>
        <w:pStyle w:val="TF"/>
        <w:rPr>
          <w:bCs/>
          <w:lang w:eastAsia="zh-CN"/>
        </w:rPr>
      </w:pPr>
      <w:r w:rsidRPr="0021242D">
        <w:rPr>
          <w:lang w:eastAsia="zh-CN"/>
        </w:rPr>
        <w:t xml:space="preserve">Figure </w:t>
      </w:r>
      <w:r w:rsidR="00D81A00">
        <w:rPr>
          <w:lang w:eastAsia="zh-CN"/>
        </w:rPr>
        <w:t>6.6.3.</w:t>
      </w:r>
      <w:r w:rsidRPr="0021242D">
        <w:rPr>
          <w:lang w:eastAsia="zh-CN"/>
        </w:rPr>
        <w:t>16.</w:t>
      </w:r>
      <w:r w:rsidR="00875FD0">
        <w:rPr>
          <w:lang w:eastAsia="zh-CN"/>
        </w:rPr>
        <w:t>4</w:t>
      </w:r>
      <w:r w:rsidRPr="0021242D">
        <w:rPr>
          <w:lang w:eastAsia="zh-CN"/>
        </w:rPr>
        <w:t>-1</w:t>
      </w:r>
      <w:r w:rsidR="00983202" w:rsidRPr="0021242D">
        <w:rPr>
          <w:bCs/>
          <w:lang w:eastAsia="zh-CN"/>
        </w:rPr>
        <w:t>:</w:t>
      </w:r>
      <w:r w:rsidRPr="0021242D">
        <w:rPr>
          <w:lang w:eastAsia="zh-CN"/>
        </w:rPr>
        <w:t xml:space="preserve"> getDeviceLogs Diagram</w:t>
      </w:r>
    </w:p>
    <w:p w:rsidR="00DF339F" w:rsidRPr="0021242D" w:rsidRDefault="00D81A00" w:rsidP="00DF339F">
      <w:pPr>
        <w:pStyle w:val="Heading5"/>
        <w:rPr>
          <w:lang w:val="en-US"/>
        </w:rPr>
      </w:pPr>
      <w:bookmarkStart w:id="754" w:name="_Toc418174303"/>
      <w:bookmarkStart w:id="755" w:name="_Toc418660184"/>
      <w:r>
        <w:rPr>
          <w:lang w:val="en-US"/>
        </w:rPr>
        <w:t>6.6.3.</w:t>
      </w:r>
      <w:r w:rsidR="00DF339F" w:rsidRPr="0021242D">
        <w:rPr>
          <w:lang w:val="en-US" w:eastAsia="zh-CN"/>
        </w:rPr>
        <w:t>16</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54"/>
      <w:bookmarkEnd w:id="755"/>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all logs of a device.</w:t>
      </w:r>
    </w:p>
    <w:p w:rsidR="00DF339F" w:rsidRPr="0021242D" w:rsidRDefault="00D81A00" w:rsidP="00DF339F">
      <w:pPr>
        <w:pStyle w:val="Heading5"/>
        <w:rPr>
          <w:lang w:val="en-US"/>
        </w:rPr>
      </w:pPr>
      <w:bookmarkStart w:id="756" w:name="_Toc418174304"/>
      <w:bookmarkStart w:id="757" w:name="_Toc418660185"/>
      <w:r>
        <w:rPr>
          <w:lang w:val="en-US"/>
        </w:rPr>
        <w:t>6.6.3.</w:t>
      </w:r>
      <w:r w:rsidR="00DF339F" w:rsidRPr="0021242D">
        <w:rPr>
          <w:lang w:val="en-US" w:eastAsia="zh-CN"/>
        </w:rPr>
        <w:t>16</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56"/>
      <w:bookmarkEnd w:id="757"/>
    </w:p>
    <w:p w:rsidR="00DF339F" w:rsidRPr="0021242D" w:rsidRDefault="00DF339F" w:rsidP="00DF339F">
      <w:r w:rsidRPr="0021242D">
        <w:t>Not Applicable</w:t>
      </w:r>
      <w:r w:rsidR="00983202" w:rsidRPr="0021242D">
        <w:t>.</w:t>
      </w:r>
    </w:p>
    <w:p w:rsidR="00DF339F" w:rsidRPr="0021242D" w:rsidRDefault="00D81A00" w:rsidP="00DF339F">
      <w:pPr>
        <w:pStyle w:val="Heading5"/>
        <w:rPr>
          <w:lang w:val="en-US"/>
        </w:rPr>
      </w:pPr>
      <w:bookmarkStart w:id="758" w:name="_Toc418174305"/>
      <w:bookmarkStart w:id="759" w:name="_Toc418660186"/>
      <w:r>
        <w:rPr>
          <w:lang w:val="en-US"/>
        </w:rPr>
        <w:t>6.6.3.</w:t>
      </w:r>
      <w:r w:rsidR="00DF339F" w:rsidRPr="0021242D">
        <w:rPr>
          <w:lang w:val="en-US" w:eastAsia="zh-CN"/>
        </w:rPr>
        <w:t>16</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58"/>
      <w:bookmarkEnd w:id="75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60" w:name="_Toc418174306"/>
      <w:bookmarkStart w:id="761" w:name="_Toc418660187"/>
      <w:r>
        <w:rPr>
          <w:lang w:val="en-US"/>
        </w:rPr>
        <w:t>6.6.3.</w:t>
      </w:r>
      <w:r w:rsidR="00DF339F" w:rsidRPr="0021242D">
        <w:rPr>
          <w:lang w:val="en-US" w:eastAsia="zh-CN"/>
        </w:rPr>
        <w:t>16</w:t>
      </w:r>
      <w:r w:rsidR="00DF339F" w:rsidRPr="0021242D">
        <w:rPr>
          <w:lang w:val="en-US"/>
        </w:rPr>
        <w:t>.</w:t>
      </w:r>
      <w:r w:rsidR="00875FD0">
        <w:rPr>
          <w:lang w:val="en-US" w:eastAsia="zh-CN"/>
        </w:rPr>
        <w:t>8</w:t>
      </w:r>
      <w:r w:rsidR="00DF339F" w:rsidRPr="0021242D">
        <w:rPr>
          <w:lang w:val="en-US"/>
        </w:rPr>
        <w:tab/>
        <w:t>oneM2M Resource Interworking</w:t>
      </w:r>
      <w:bookmarkEnd w:id="760"/>
      <w:bookmarkEnd w:id="761"/>
    </w:p>
    <w:p w:rsidR="00DF339F" w:rsidRPr="0021242D" w:rsidRDefault="00DF339F" w:rsidP="00DF339F">
      <w:pPr>
        <w:rPr>
          <w:lang w:eastAsia="zh-CN"/>
        </w:rPr>
      </w:pPr>
      <w:r w:rsidRPr="0021242D">
        <w:t xml:space="preserve">This service capability </w:t>
      </w:r>
      <w:r w:rsidRPr="0021242D">
        <w:rPr>
          <w:lang w:eastAsia="zh-CN"/>
        </w:rPr>
        <w:t>is used to get</w:t>
      </w:r>
      <w:r w:rsidRPr="0021242D">
        <w:t xml:space="preserve"> </w:t>
      </w:r>
      <w:r w:rsidRPr="0021242D">
        <w:rPr>
          <w:lang w:eastAsia="zh-CN"/>
        </w:rPr>
        <w:t>all logs of a device</w:t>
      </w:r>
      <w:r w:rsidRPr="0021242D">
        <w:t>. The service capability aligns with the &lt;eventLog&gt; resource and maps to the Retrieve procedure for the resource.</w:t>
      </w:r>
    </w:p>
    <w:p w:rsidR="00DF339F" w:rsidRPr="00875FD0" w:rsidRDefault="00D81A00" w:rsidP="00DF339F">
      <w:pPr>
        <w:pStyle w:val="Heading4"/>
        <w:rPr>
          <w:lang w:val="en-US" w:eastAsia="zh-CN"/>
        </w:rPr>
      </w:pPr>
      <w:bookmarkStart w:id="762" w:name="_Toc417309511"/>
      <w:bookmarkStart w:id="763" w:name="_Toc418174307"/>
      <w:bookmarkStart w:id="764" w:name="_Toc418660188"/>
      <w:r w:rsidRPr="00875FD0">
        <w:rPr>
          <w:lang w:val="en-US"/>
        </w:rPr>
        <w:t>6.6.3.</w:t>
      </w:r>
      <w:r w:rsidR="00DF339F" w:rsidRPr="00875FD0">
        <w:rPr>
          <w:lang w:val="en-US" w:eastAsia="zh-CN"/>
        </w:rPr>
        <w:t>17</w:t>
      </w:r>
      <w:r w:rsidR="00DF339F" w:rsidRPr="00875FD0">
        <w:rPr>
          <w:lang w:val="en-US"/>
        </w:rPr>
        <w:tab/>
      </w:r>
      <w:r w:rsidR="00DF339F" w:rsidRPr="00875FD0">
        <w:rPr>
          <w:lang w:val="en-US" w:eastAsia="zh-CN"/>
        </w:rPr>
        <w:t>getDeviceLogInformation</w:t>
      </w:r>
      <w:bookmarkEnd w:id="762"/>
      <w:bookmarkEnd w:id="763"/>
      <w:bookmarkEnd w:id="764"/>
    </w:p>
    <w:p w:rsidR="00875FD0" w:rsidRPr="00875FD0" w:rsidRDefault="00875FD0" w:rsidP="00875FD0">
      <w:pPr>
        <w:pStyle w:val="Heading5"/>
        <w:rPr>
          <w:lang w:val="en-US"/>
        </w:rPr>
      </w:pPr>
      <w:bookmarkStart w:id="765" w:name="_Toc418660189"/>
      <w:r w:rsidRPr="00875FD0">
        <w:rPr>
          <w:lang w:val="en-US"/>
        </w:rPr>
        <w:t>6.6.3.</w:t>
      </w:r>
      <w:r w:rsidRPr="00875FD0">
        <w:rPr>
          <w:lang w:val="en-US" w:eastAsia="zh-CN"/>
        </w:rPr>
        <w:t>17</w:t>
      </w:r>
      <w:r w:rsidRPr="00875FD0">
        <w:rPr>
          <w:lang w:val="en-US"/>
        </w:rPr>
        <w:t>.1</w:t>
      </w:r>
      <w:r w:rsidRPr="00875FD0">
        <w:rPr>
          <w:lang w:val="en-US"/>
        </w:rPr>
        <w:tab/>
      </w:r>
      <w:r w:rsidR="004A0134">
        <w:rPr>
          <w:lang w:val="en-US"/>
        </w:rPr>
        <w:t>Description</w:t>
      </w:r>
      <w:bookmarkEnd w:id="765"/>
    </w:p>
    <w:p w:rsidR="00DF339F" w:rsidRPr="00875FD0" w:rsidRDefault="00DF339F" w:rsidP="00DF339F">
      <w:r w:rsidRPr="00875FD0">
        <w:t xml:space="preserve">This service capability provides the ability for AEs to </w:t>
      </w:r>
      <w:r w:rsidRPr="00875FD0">
        <w:rPr>
          <w:lang w:eastAsia="zh-CN"/>
        </w:rPr>
        <w:t>get</w:t>
      </w:r>
      <w:r w:rsidRPr="00875FD0">
        <w:t xml:space="preserve"> </w:t>
      </w:r>
      <w:r w:rsidRPr="00875FD0">
        <w:rPr>
          <w:lang w:eastAsia="zh-CN"/>
        </w:rPr>
        <w:t>a device log information</w:t>
      </w:r>
      <w:r w:rsidRPr="00875FD0">
        <w:t>.</w:t>
      </w:r>
    </w:p>
    <w:p w:rsidR="00DF339F" w:rsidRPr="00875FD0" w:rsidRDefault="00D81A00" w:rsidP="00DF339F">
      <w:pPr>
        <w:pStyle w:val="Heading5"/>
        <w:rPr>
          <w:lang w:val="en-US"/>
        </w:rPr>
      </w:pPr>
      <w:bookmarkStart w:id="766" w:name="_Toc418174308"/>
      <w:bookmarkStart w:id="767" w:name="_Toc418660190"/>
      <w:r w:rsidRPr="00875FD0">
        <w:rPr>
          <w:lang w:val="en-US"/>
        </w:rPr>
        <w:t>6.6.3.</w:t>
      </w:r>
      <w:r w:rsidR="00DF339F" w:rsidRPr="00875FD0">
        <w:rPr>
          <w:lang w:val="en-US" w:eastAsia="zh-CN"/>
        </w:rPr>
        <w:t>17</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766"/>
      <w:bookmarkEnd w:id="767"/>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 xml:space="preserve">A correlation between a Management Adapter, the M2M Service Capability and </w:t>
      </w:r>
      <w:r w:rsidRPr="0021242D">
        <w:rPr>
          <w:lang w:eastAsia="zh-CN"/>
        </w:rPr>
        <w:t xml:space="preserve">device </w:t>
      </w:r>
      <w:r w:rsidRPr="0021242D">
        <w:t>exist.</w:t>
      </w:r>
    </w:p>
    <w:p w:rsidR="00DF339F" w:rsidRPr="0021242D" w:rsidRDefault="00D81A00" w:rsidP="00DF339F">
      <w:pPr>
        <w:pStyle w:val="Heading5"/>
        <w:rPr>
          <w:lang w:val="en-US" w:eastAsia="zh-CN"/>
        </w:rPr>
      </w:pPr>
      <w:bookmarkStart w:id="768" w:name="_Toc418174309"/>
      <w:bookmarkStart w:id="769" w:name="_Toc418660191"/>
      <w:r>
        <w:rPr>
          <w:lang w:val="en-US"/>
        </w:rPr>
        <w:lastRenderedPageBreak/>
        <w:t>6.6.3.</w:t>
      </w:r>
      <w:r w:rsidR="00935233" w:rsidRPr="00935233">
        <w:rPr>
          <w:lang w:val="en-US" w:eastAsia="zh-CN"/>
        </w:rPr>
        <w:t>17</w:t>
      </w:r>
      <w:r w:rsidR="00935233" w:rsidRPr="00935233">
        <w:rPr>
          <w:lang w:val="en-US"/>
        </w:rPr>
        <w:t>.</w:t>
      </w:r>
      <w:r w:rsidR="00875FD0">
        <w:rPr>
          <w:lang w:val="en-US"/>
        </w:rPr>
        <w:t>3</w:t>
      </w:r>
      <w:r w:rsidR="00935233" w:rsidRPr="00935233">
        <w:rPr>
          <w:lang w:val="en-US"/>
        </w:rPr>
        <w:tab/>
        <w:t xml:space="preserve">Signature – </w:t>
      </w:r>
      <w:r w:rsidR="00935233" w:rsidRPr="00935233">
        <w:rPr>
          <w:lang w:val="en-US" w:eastAsia="zh-CN"/>
        </w:rPr>
        <w:t>getDeviceLogInformation</w:t>
      </w:r>
      <w:bookmarkEnd w:id="768"/>
      <w:bookmarkEnd w:id="769"/>
    </w:p>
    <w:p w:rsidR="00983202" w:rsidRPr="0021242D" w:rsidRDefault="00935233" w:rsidP="00983202">
      <w:pPr>
        <w:pStyle w:val="TH"/>
      </w:pPr>
      <w:r w:rsidRPr="00935233">
        <w:t xml:space="preserve">Table </w:t>
      </w:r>
      <w:r w:rsidR="00D81A00">
        <w:t>6.6.3.</w:t>
      </w:r>
      <w:r w:rsidRPr="00935233">
        <w:rPr>
          <w:lang w:eastAsia="zh-CN"/>
        </w:rPr>
        <w:t>17</w:t>
      </w:r>
      <w:r w:rsidRPr="00935233">
        <w:t>.</w:t>
      </w:r>
      <w:r w:rsidR="00875FD0">
        <w:t>3</w:t>
      </w:r>
      <w:r w:rsidRPr="00935233">
        <w:t>-1: D</w:t>
      </w:r>
      <w:r w:rsidRPr="00935233">
        <w:rPr>
          <w:lang w:eastAsia="zh-CN"/>
        </w:rPr>
        <w:t>evice</w:t>
      </w:r>
      <w:r w:rsidRPr="00935233">
        <w:t xml:space="preserve"> </w:t>
      </w:r>
      <w:r w:rsidRPr="00935233">
        <w:rPr>
          <w:lang w:eastAsia="zh-CN"/>
        </w:rPr>
        <w:t>Management</w:t>
      </w:r>
      <w:r w:rsidRPr="00935233">
        <w:t xml:space="preserve"> Service – </w:t>
      </w:r>
      <w:r w:rsidRPr="00935233">
        <w:rPr>
          <w:lang w:eastAsia="zh-CN"/>
        </w:rPr>
        <w:t>getDeviceLogInformation</w:t>
      </w:r>
      <w:r w:rsidRPr="00935233">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pPr>
            <w:r w:rsidRPr="0021242D">
              <w:t>filterCriteria</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pPr>
            <w:r w:rsidRPr="0021242D">
              <w:t>IN</w:t>
            </w:r>
          </w:p>
        </w:tc>
        <w:tc>
          <w:tcPr>
            <w:tcW w:w="900"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pPr>
            <w:r w:rsidRPr="0021242D">
              <w:t xml:space="preserve">See Table </w:t>
            </w:r>
            <w:r w:rsidR="00AB3586">
              <w:t>6.6.2.2.</w:t>
            </w:r>
            <w:r w:rsidRPr="0021242D">
              <w:t>2</w:t>
            </w:r>
            <w:r w:rsidRPr="0021242D">
              <w:rPr>
                <w:lang w:eastAsia="zh-CN"/>
              </w:rPr>
              <w:t>2</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ko-KR"/>
              </w:rPr>
            </w:pPr>
            <w:r w:rsidRPr="0021242D">
              <w:rPr>
                <w:lang w:eastAsia="ko-KR"/>
              </w:rPr>
              <w:t>logURL</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 xml:space="preserve">The URL from which the log can be </w:t>
            </w:r>
            <w:r w:rsidRPr="0021242D">
              <w:rPr>
                <w:lang w:eastAsia="zh-CN"/>
              </w:rPr>
              <w:t>accessed</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zh-CN"/>
              </w:rPr>
            </w:pPr>
            <w:r w:rsidRPr="0021242D">
              <w:rPr>
                <w:lang w:eastAsia="zh-CN"/>
              </w:rPr>
              <w:t>log</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zh-CN"/>
              </w:rPr>
            </w:pPr>
            <w:r w:rsidRPr="0021242D">
              <w:rPr>
                <w:lang w:eastAsia="ko-KR"/>
              </w:rPr>
              <w:t xml:space="preserve">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Unique response types for this service.</w:t>
            </w:r>
          </w:p>
          <w:p w:rsidR="00DF339F" w:rsidRPr="0021242D" w:rsidRDefault="00DF339F" w:rsidP="00CF0492">
            <w:pPr>
              <w:pStyle w:val="TAN"/>
              <w:rPr>
                <w:lang w:eastAsia="ko-KR"/>
              </w:rPr>
            </w:pPr>
            <w:r w:rsidRPr="0021242D">
              <w:rPr>
                <w:lang w:eastAsia="ko-KR"/>
              </w:rPr>
              <w:t>N</w:t>
            </w:r>
            <w:r w:rsidR="00CF0492" w:rsidRPr="0021242D">
              <w:rPr>
                <w:lang w:eastAsia="ko-KR"/>
              </w:rPr>
              <w:t>OTE</w:t>
            </w:r>
            <w:r w:rsidRPr="0021242D">
              <w:rPr>
                <w:lang w:eastAsia="ko-KR"/>
              </w:rPr>
              <w:t xml:space="preserve">: </w:t>
            </w:r>
            <w:r w:rsidR="00CF0492" w:rsidRPr="0021242D">
              <w:rPr>
                <w:lang w:eastAsia="ko-KR"/>
              </w:rPr>
              <w:tab/>
            </w:r>
            <w:r w:rsidRPr="0021242D">
              <w:rPr>
                <w:lang w:eastAsia="ko-KR"/>
              </w:rPr>
              <w:t>Consumed services also provide response types.</w:t>
            </w:r>
          </w:p>
          <w:p w:rsidR="00DF339F" w:rsidRPr="0021242D" w:rsidRDefault="00DF339F" w:rsidP="00CF0492">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CF0492" w:rsidRPr="0021242D" w:rsidRDefault="00CF0492" w:rsidP="00CF0492"/>
    <w:p w:rsidR="00DF339F" w:rsidRPr="0021242D" w:rsidRDefault="00D81A00" w:rsidP="00DF339F">
      <w:pPr>
        <w:pStyle w:val="Heading5"/>
        <w:rPr>
          <w:lang w:val="en-US"/>
        </w:rPr>
      </w:pPr>
      <w:bookmarkStart w:id="770" w:name="_Toc418174310"/>
      <w:bookmarkStart w:id="771" w:name="_Toc418660192"/>
      <w:r>
        <w:rPr>
          <w:lang w:val="en-US"/>
        </w:rPr>
        <w:t>6.6.3.</w:t>
      </w:r>
      <w:r w:rsidR="00DF339F" w:rsidRPr="0021242D">
        <w:rPr>
          <w:lang w:val="en-US" w:eastAsia="zh-CN"/>
        </w:rPr>
        <w:t>17</w:t>
      </w:r>
      <w:r w:rsidR="00DF339F" w:rsidRPr="0021242D">
        <w:rPr>
          <w:lang w:val="en-US"/>
        </w:rPr>
        <w:t>.</w:t>
      </w:r>
      <w:r w:rsidR="00875FD0">
        <w:rPr>
          <w:lang w:val="en-US" w:eastAsia="zh-CN"/>
        </w:rPr>
        <w:t>4</w:t>
      </w:r>
      <w:r w:rsidR="00DF339F" w:rsidRPr="0021242D">
        <w:rPr>
          <w:lang w:val="en-US"/>
        </w:rPr>
        <w:tab/>
        <w:t>Service Interactions</w:t>
      </w:r>
      <w:bookmarkEnd w:id="770"/>
      <w:bookmarkEnd w:id="771"/>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3"/>
        </w:numPr>
      </w:pP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5" type="#_x0000_t75" style="width:369.8pt;height:202.75pt" o:ole="">
            <v:imagedata r:id="rId108" o:title=""/>
          </v:shape>
          <o:OLEObject Type="Embed" ProgID="Visio.Drawing.11" ShapeID="_x0000_i1055" DrawAspect="Content" ObjectID="_1492401411" r:id="rId109"/>
        </w:object>
      </w:r>
    </w:p>
    <w:p w:rsidR="00DF339F" w:rsidRPr="0021242D" w:rsidRDefault="00DF339F" w:rsidP="00CF0492">
      <w:pPr>
        <w:pStyle w:val="TF"/>
        <w:rPr>
          <w:lang w:eastAsia="zh-CN"/>
        </w:rPr>
      </w:pPr>
      <w:r w:rsidRPr="0021242D">
        <w:rPr>
          <w:lang w:eastAsia="zh-CN"/>
        </w:rPr>
        <w:t xml:space="preserve">Figure </w:t>
      </w:r>
      <w:r w:rsidR="00D81A00">
        <w:rPr>
          <w:lang w:eastAsia="zh-CN"/>
        </w:rPr>
        <w:t>6.6.3.</w:t>
      </w:r>
      <w:r w:rsidRPr="0021242D">
        <w:rPr>
          <w:lang w:eastAsia="zh-CN"/>
        </w:rPr>
        <w:t>17.</w:t>
      </w:r>
      <w:r w:rsidR="00875FD0">
        <w:rPr>
          <w:lang w:eastAsia="zh-CN"/>
        </w:rPr>
        <w:t>4</w:t>
      </w:r>
      <w:r w:rsidRPr="0021242D">
        <w:rPr>
          <w:lang w:eastAsia="zh-CN"/>
        </w:rPr>
        <w:t>-1</w:t>
      </w:r>
      <w:r w:rsidR="00CF0492" w:rsidRPr="0021242D">
        <w:rPr>
          <w:lang w:eastAsia="zh-CN"/>
        </w:rPr>
        <w:t>:</w:t>
      </w:r>
      <w:r w:rsidRPr="0021242D">
        <w:rPr>
          <w:lang w:eastAsia="zh-CN"/>
        </w:rPr>
        <w:t xml:space="preserve"> getDeviceLogInformation Diagram</w:t>
      </w:r>
    </w:p>
    <w:p w:rsidR="00DF339F" w:rsidRPr="0021242D" w:rsidRDefault="00D81A00" w:rsidP="00DF339F">
      <w:pPr>
        <w:pStyle w:val="Heading5"/>
        <w:rPr>
          <w:lang w:val="en-US"/>
        </w:rPr>
      </w:pPr>
      <w:bookmarkStart w:id="772" w:name="_Toc418174311"/>
      <w:bookmarkStart w:id="773" w:name="_Toc418660193"/>
      <w:r>
        <w:rPr>
          <w:lang w:val="en-US"/>
        </w:rPr>
        <w:t>6.6.3.</w:t>
      </w:r>
      <w:r w:rsidR="00DF339F" w:rsidRPr="0021242D">
        <w:rPr>
          <w:lang w:val="en-US" w:eastAsia="zh-CN"/>
        </w:rPr>
        <w:t>17</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72"/>
      <w:bookmarkEnd w:id="773"/>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 device log information.</w:t>
      </w:r>
    </w:p>
    <w:p w:rsidR="00DF339F" w:rsidRPr="0021242D" w:rsidRDefault="00D81A00" w:rsidP="00DF339F">
      <w:pPr>
        <w:pStyle w:val="Heading5"/>
        <w:rPr>
          <w:lang w:val="en-US"/>
        </w:rPr>
      </w:pPr>
      <w:bookmarkStart w:id="774" w:name="_Toc418174312"/>
      <w:bookmarkStart w:id="775" w:name="_Toc418660194"/>
      <w:r>
        <w:rPr>
          <w:lang w:val="en-US"/>
        </w:rPr>
        <w:t>6.6.3.</w:t>
      </w:r>
      <w:r w:rsidR="00DF339F" w:rsidRPr="0021242D">
        <w:rPr>
          <w:lang w:val="en-US" w:eastAsia="zh-CN"/>
        </w:rPr>
        <w:t>17</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74"/>
      <w:bookmarkEnd w:id="775"/>
    </w:p>
    <w:p w:rsidR="00DF339F" w:rsidRPr="0021242D" w:rsidRDefault="00DF339F" w:rsidP="00DF339F">
      <w:r w:rsidRPr="0021242D">
        <w:t>Not Applicable</w:t>
      </w:r>
      <w:r w:rsidR="00CF0492" w:rsidRPr="0021242D">
        <w:t>.</w:t>
      </w:r>
    </w:p>
    <w:p w:rsidR="00DF339F" w:rsidRPr="0021242D" w:rsidRDefault="00D81A00" w:rsidP="00DF339F">
      <w:pPr>
        <w:pStyle w:val="Heading5"/>
        <w:rPr>
          <w:lang w:val="en-US"/>
        </w:rPr>
      </w:pPr>
      <w:bookmarkStart w:id="776" w:name="_Toc418174313"/>
      <w:bookmarkStart w:id="777" w:name="_Toc418660195"/>
      <w:r>
        <w:rPr>
          <w:lang w:val="en-US"/>
        </w:rPr>
        <w:t>6.6.3.</w:t>
      </w:r>
      <w:r w:rsidR="00DF339F" w:rsidRPr="0021242D">
        <w:rPr>
          <w:lang w:val="en-US" w:eastAsia="zh-CN"/>
        </w:rPr>
        <w:t>17</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76"/>
      <w:bookmarkEnd w:id="777"/>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78" w:name="_Toc418174314"/>
      <w:bookmarkStart w:id="779" w:name="_Toc418660196"/>
      <w:r>
        <w:rPr>
          <w:lang w:val="en-US"/>
        </w:rPr>
        <w:t>6.6.3.</w:t>
      </w:r>
      <w:r w:rsidR="00DF339F" w:rsidRPr="0021242D">
        <w:rPr>
          <w:lang w:val="en-US" w:eastAsia="zh-CN"/>
        </w:rPr>
        <w:t>17</w:t>
      </w:r>
      <w:r w:rsidR="00DF339F" w:rsidRPr="0021242D">
        <w:rPr>
          <w:lang w:val="en-US"/>
        </w:rPr>
        <w:t>.</w:t>
      </w:r>
      <w:r w:rsidR="00875FD0">
        <w:rPr>
          <w:lang w:val="en-US" w:eastAsia="zh-CN"/>
        </w:rPr>
        <w:t>8</w:t>
      </w:r>
      <w:r w:rsidR="00DF339F" w:rsidRPr="0021242D">
        <w:rPr>
          <w:lang w:val="en-US"/>
        </w:rPr>
        <w:tab/>
        <w:t>oneM2M Resource Interworking</w:t>
      </w:r>
      <w:bookmarkEnd w:id="778"/>
      <w:bookmarkEnd w:id="779"/>
    </w:p>
    <w:p w:rsidR="00DF339F" w:rsidRPr="0021242D" w:rsidRDefault="00DF339F" w:rsidP="00DF339F">
      <w:pPr>
        <w:rPr>
          <w:lang w:eastAsia="zh-CN"/>
        </w:rPr>
      </w:pPr>
      <w:r w:rsidRPr="0021242D">
        <w:t xml:space="preserve">This service capability </w:t>
      </w:r>
      <w:r w:rsidRPr="0021242D">
        <w:rPr>
          <w:lang w:eastAsia="zh-CN"/>
        </w:rPr>
        <w:t>is used to a device log information</w:t>
      </w:r>
      <w:r w:rsidRPr="0021242D">
        <w:t>. The service capability aligns with the &lt;eventLog&gt; resource and maps to the Retrieve procedure for the resource.</w:t>
      </w:r>
    </w:p>
    <w:p w:rsidR="00DF339F" w:rsidRPr="00875FD0" w:rsidRDefault="00D81A00" w:rsidP="00DF339F">
      <w:pPr>
        <w:pStyle w:val="Heading4"/>
        <w:rPr>
          <w:lang w:val="en-US" w:eastAsia="zh-CN"/>
        </w:rPr>
      </w:pPr>
      <w:bookmarkStart w:id="780" w:name="_Toc417309512"/>
      <w:bookmarkStart w:id="781" w:name="_Toc418174315"/>
      <w:bookmarkStart w:id="782" w:name="_Toc418660197"/>
      <w:r w:rsidRPr="00875FD0">
        <w:rPr>
          <w:lang w:val="en-US"/>
        </w:rPr>
        <w:lastRenderedPageBreak/>
        <w:t>6.6.3.</w:t>
      </w:r>
      <w:r w:rsidR="00DF339F" w:rsidRPr="00875FD0">
        <w:rPr>
          <w:lang w:val="en-US"/>
        </w:rPr>
        <w:t>1</w:t>
      </w:r>
      <w:r w:rsidR="00DF339F" w:rsidRPr="00875FD0">
        <w:rPr>
          <w:lang w:val="en-US" w:eastAsia="zh-CN"/>
        </w:rPr>
        <w:t>8</w:t>
      </w:r>
      <w:r w:rsidR="00DF339F" w:rsidRPr="00875FD0">
        <w:rPr>
          <w:lang w:val="en-US"/>
        </w:rPr>
        <w:tab/>
      </w:r>
      <w:r w:rsidR="00DF339F" w:rsidRPr="00875FD0">
        <w:rPr>
          <w:lang w:val="en-US" w:eastAsia="zh-CN"/>
        </w:rPr>
        <w:t>getSoftwareInformation</w:t>
      </w:r>
      <w:bookmarkEnd w:id="780"/>
      <w:bookmarkEnd w:id="781"/>
      <w:bookmarkEnd w:id="782"/>
    </w:p>
    <w:p w:rsidR="00875FD0" w:rsidRPr="00875FD0" w:rsidRDefault="00875FD0" w:rsidP="00875FD0">
      <w:pPr>
        <w:pStyle w:val="Heading5"/>
        <w:rPr>
          <w:lang w:val="en-US"/>
        </w:rPr>
      </w:pPr>
      <w:bookmarkStart w:id="783" w:name="_Toc418660198"/>
      <w:r w:rsidRPr="00875FD0">
        <w:rPr>
          <w:lang w:val="en-US"/>
        </w:rPr>
        <w:t>6.6.3.1</w:t>
      </w:r>
      <w:r w:rsidRPr="00875FD0">
        <w:rPr>
          <w:lang w:val="en-US" w:eastAsia="zh-CN"/>
        </w:rPr>
        <w:t>8</w:t>
      </w:r>
      <w:r w:rsidRPr="00875FD0">
        <w:rPr>
          <w:lang w:val="en-US"/>
        </w:rPr>
        <w:t>.1</w:t>
      </w:r>
      <w:r w:rsidRPr="00875FD0">
        <w:rPr>
          <w:lang w:val="en-US"/>
        </w:rPr>
        <w:tab/>
      </w:r>
      <w:r w:rsidR="004A0134">
        <w:rPr>
          <w:lang w:val="en-US"/>
        </w:rPr>
        <w:t>Description</w:t>
      </w:r>
      <w:bookmarkEnd w:id="783"/>
    </w:p>
    <w:p w:rsidR="00DF339F" w:rsidRPr="00875FD0" w:rsidRDefault="00DF339F" w:rsidP="00DF339F">
      <w:r w:rsidRPr="00875FD0">
        <w:t xml:space="preserve">This service capability provides the ability for AEs to </w:t>
      </w:r>
      <w:r w:rsidRPr="00875FD0">
        <w:rPr>
          <w:lang w:eastAsia="zh-CN"/>
        </w:rPr>
        <w:t>get application software information</w:t>
      </w:r>
      <w:r w:rsidRPr="00875FD0">
        <w:t>.</w:t>
      </w:r>
    </w:p>
    <w:p w:rsidR="00DF339F" w:rsidRPr="00875FD0" w:rsidRDefault="00D81A00" w:rsidP="00DF339F">
      <w:pPr>
        <w:pStyle w:val="Heading5"/>
        <w:rPr>
          <w:lang w:val="en-US"/>
        </w:rPr>
      </w:pPr>
      <w:bookmarkStart w:id="784" w:name="_Toc418174316"/>
      <w:bookmarkStart w:id="785" w:name="_Toc418660199"/>
      <w:r w:rsidRPr="00875FD0">
        <w:rPr>
          <w:lang w:val="en-US"/>
        </w:rPr>
        <w:t>6.6.3.</w:t>
      </w:r>
      <w:r w:rsidR="00DF339F" w:rsidRPr="00875FD0">
        <w:rPr>
          <w:lang w:val="en-US"/>
        </w:rPr>
        <w:t>1</w:t>
      </w:r>
      <w:r w:rsidR="00DF339F" w:rsidRPr="00875FD0">
        <w:rPr>
          <w:lang w:val="en-US" w:eastAsia="zh-CN"/>
        </w:rPr>
        <w:t>8</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784"/>
      <w:bookmarkEnd w:id="78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786" w:name="_Toc418174317"/>
      <w:bookmarkStart w:id="787" w:name="_Toc418660200"/>
      <w:r>
        <w:rPr>
          <w:lang w:val="en-US"/>
        </w:rPr>
        <w:t>6.6.3.</w:t>
      </w:r>
      <w:r w:rsidR="00DF339F" w:rsidRPr="0021242D">
        <w:rPr>
          <w:lang w:val="en-US"/>
        </w:rPr>
        <w:t>1</w:t>
      </w:r>
      <w:r w:rsidR="00DF339F" w:rsidRPr="0021242D">
        <w:rPr>
          <w:lang w:val="en-US" w:eastAsia="zh-CN"/>
        </w:rPr>
        <w:t>8</w:t>
      </w:r>
      <w:r w:rsidR="00DF339F" w:rsidRPr="0021242D">
        <w:rPr>
          <w:lang w:val="en-US"/>
        </w:rPr>
        <w:t>.</w:t>
      </w:r>
      <w:r w:rsidR="00875FD0">
        <w:rPr>
          <w:lang w:val="en-US"/>
        </w:rPr>
        <w:t>3</w:t>
      </w:r>
      <w:r w:rsidR="00DF339F" w:rsidRPr="0021242D">
        <w:rPr>
          <w:lang w:val="en-US"/>
        </w:rPr>
        <w:tab/>
        <w:t xml:space="preserve">Signature – </w:t>
      </w:r>
      <w:r w:rsidR="00DF339F" w:rsidRPr="0021242D">
        <w:rPr>
          <w:lang w:val="en-US" w:eastAsia="zh-CN"/>
        </w:rPr>
        <w:t>getSoftwareInformation</w:t>
      </w:r>
      <w:bookmarkEnd w:id="786"/>
      <w:bookmarkEnd w:id="787"/>
    </w:p>
    <w:p w:rsidR="00CF0492" w:rsidRPr="0021242D" w:rsidRDefault="00CF0492" w:rsidP="00CF0492">
      <w:pPr>
        <w:pStyle w:val="TH"/>
      </w:pPr>
      <w:r w:rsidRPr="0021242D">
        <w:t xml:space="preserve">Table </w:t>
      </w:r>
      <w:r w:rsidR="00D81A00">
        <w:t>6.6.3.</w:t>
      </w:r>
      <w:r w:rsidRPr="0021242D">
        <w:t>1</w:t>
      </w:r>
      <w:r w:rsidRPr="0021242D">
        <w:rPr>
          <w:lang w:eastAsia="zh-CN"/>
        </w:rPr>
        <w:t>8</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getSoftwareInformation</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name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 xml:space="preserve">Indicates the status of the install. </w:t>
            </w:r>
          </w:p>
          <w:p w:rsidR="00DF339F" w:rsidRPr="0021242D" w:rsidRDefault="00DF339F" w:rsidP="00CF0492">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The status of active or deactivate action.</w:t>
            </w:r>
          </w:p>
          <w:p w:rsidR="00DF339F" w:rsidRPr="0021242D" w:rsidRDefault="00DF339F" w:rsidP="00CF0492">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rFonts w:ascii="Times New Roman" w:hAnsi="Times New Roman"/>
                <w:sz w:val="20"/>
                <w:lang w:eastAsia="ko-KR"/>
              </w:rPr>
            </w:pPr>
            <w:r w:rsidRPr="0021242D">
              <w:rPr>
                <w:rFonts w:ascii="Times New Roman" w:hAnsi="Times New Roman"/>
                <w:sz w:val="20"/>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rFonts w:ascii="Times New Roman" w:hAnsi="Times New Roman"/>
                <w:sz w:val="20"/>
                <w:lang w:eastAsia="ko-KR"/>
              </w:rPr>
            </w:pPr>
            <w:r w:rsidRPr="0021242D">
              <w:rPr>
                <w:rFonts w:ascii="Times New Roman" w:hAnsi="Times New Roman"/>
                <w:sz w:val="20"/>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rFonts w:ascii="Times New Roman" w:hAnsi="Times New Roman"/>
                <w:sz w:val="20"/>
                <w:lang w:eastAsia="ko-KR"/>
              </w:rPr>
            </w:pPr>
            <w:r w:rsidRPr="0021242D">
              <w:rPr>
                <w:rFonts w:ascii="Times New Roman" w:hAnsi="Times New Roman"/>
                <w:sz w:val="20"/>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Unique response types for this service.</w:t>
            </w:r>
          </w:p>
          <w:p w:rsidR="00DF339F" w:rsidRPr="0021242D" w:rsidRDefault="00DF339F" w:rsidP="00CF0492">
            <w:pPr>
              <w:pStyle w:val="TAN"/>
              <w:rPr>
                <w:lang w:eastAsia="ko-KR"/>
              </w:rPr>
            </w:pPr>
            <w:r w:rsidRPr="0021242D">
              <w:rPr>
                <w:lang w:eastAsia="ko-KR"/>
              </w:rPr>
              <w:t>N</w:t>
            </w:r>
            <w:r w:rsidR="00CF0492" w:rsidRPr="0021242D">
              <w:rPr>
                <w:lang w:eastAsia="ko-KR"/>
              </w:rPr>
              <w:t>OTE</w:t>
            </w:r>
            <w:r w:rsidRPr="0021242D">
              <w:rPr>
                <w:lang w:eastAsia="ko-KR"/>
              </w:rPr>
              <w:t>:</w:t>
            </w:r>
            <w:r w:rsidR="00CF0492" w:rsidRPr="0021242D">
              <w:rPr>
                <w:lang w:eastAsia="ko-KR"/>
              </w:rPr>
              <w:tab/>
            </w:r>
            <w:r w:rsidRPr="0021242D">
              <w:rPr>
                <w:lang w:eastAsia="ko-KR"/>
              </w:rPr>
              <w:t>Consumed services also provide response types.</w:t>
            </w:r>
          </w:p>
          <w:p w:rsidR="00DF339F" w:rsidRPr="0021242D" w:rsidRDefault="00DF339F" w:rsidP="00CF0492">
            <w:pPr>
              <w:pStyle w:val="TB1"/>
              <w:rPr>
                <w:lang w:eastAsia="ko-KR"/>
              </w:rPr>
            </w:pPr>
            <w:r w:rsidRPr="0021242D">
              <w:rPr>
                <w:lang w:eastAsia="ko-KR"/>
              </w:rPr>
              <w:t xml:space="preserve">Issuer does not have a Management Adapter for the requested </w:t>
            </w:r>
            <w:r w:rsidRPr="0021242D">
              <w:rPr>
                <w:lang w:eastAsia="zh-CN"/>
              </w:rPr>
              <w:t>operation</w:t>
            </w:r>
          </w:p>
        </w:tc>
      </w:tr>
    </w:tbl>
    <w:p w:rsidR="00CF0492" w:rsidRPr="0021242D" w:rsidRDefault="00CF0492" w:rsidP="00CF0492"/>
    <w:p w:rsidR="00DF339F" w:rsidRPr="0021242D" w:rsidRDefault="00D81A00" w:rsidP="00DF339F">
      <w:pPr>
        <w:pStyle w:val="Heading5"/>
        <w:rPr>
          <w:lang w:val="en-US"/>
        </w:rPr>
      </w:pPr>
      <w:bookmarkStart w:id="788" w:name="_Toc418174318"/>
      <w:bookmarkStart w:id="789" w:name="_Toc418660201"/>
      <w:r>
        <w:rPr>
          <w:lang w:val="en-US"/>
        </w:rPr>
        <w:t>6.6.3.</w:t>
      </w:r>
      <w:r w:rsidR="00DF339F" w:rsidRPr="0021242D">
        <w:rPr>
          <w:lang w:val="en-US"/>
        </w:rPr>
        <w:t>1</w:t>
      </w:r>
      <w:r w:rsidR="00DF339F" w:rsidRPr="0021242D">
        <w:rPr>
          <w:lang w:val="en-US" w:eastAsia="zh-CN"/>
        </w:rPr>
        <w:t>8</w:t>
      </w:r>
      <w:r w:rsidR="00DF339F" w:rsidRPr="0021242D">
        <w:rPr>
          <w:lang w:val="en-US"/>
        </w:rPr>
        <w:t>.</w:t>
      </w:r>
      <w:r w:rsidR="00875FD0">
        <w:rPr>
          <w:lang w:val="en-US" w:eastAsia="zh-CN"/>
        </w:rPr>
        <w:t>4</w:t>
      </w:r>
      <w:r w:rsidR="00DF339F" w:rsidRPr="0021242D">
        <w:rPr>
          <w:lang w:val="en-US"/>
        </w:rPr>
        <w:tab/>
        <w:t>Service Interactions</w:t>
      </w:r>
      <w:bookmarkEnd w:id="788"/>
      <w:bookmarkEnd w:id="789"/>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4"/>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6" type="#_x0000_t75" style="width:369.8pt;height:202.75pt" o:ole="">
            <v:imagedata r:id="rId110" o:title=""/>
          </v:shape>
          <o:OLEObject Type="Embed" ProgID="Visio.Drawing.11" ShapeID="_x0000_i1056" DrawAspect="Content" ObjectID="_1492401412" r:id="rId111"/>
        </w:object>
      </w:r>
    </w:p>
    <w:p w:rsidR="00DF339F" w:rsidRPr="0021242D" w:rsidRDefault="00DF339F" w:rsidP="00CF0492">
      <w:pPr>
        <w:pStyle w:val="FL"/>
      </w:pPr>
      <w:r w:rsidRPr="0021242D">
        <w:t xml:space="preserve">Figure </w:t>
      </w:r>
      <w:r w:rsidR="00D81A00">
        <w:t>6.6.3.</w:t>
      </w:r>
      <w:r w:rsidRPr="0021242D">
        <w:t>1</w:t>
      </w:r>
      <w:r w:rsidRPr="0021242D">
        <w:rPr>
          <w:lang w:eastAsia="zh-CN"/>
        </w:rPr>
        <w:t>8</w:t>
      </w:r>
      <w:r w:rsidRPr="0021242D">
        <w:t>.</w:t>
      </w:r>
      <w:r w:rsidR="00875FD0">
        <w:t>4</w:t>
      </w:r>
      <w:r w:rsidRPr="0021242D">
        <w:t>-1</w:t>
      </w:r>
      <w:r w:rsidR="00CF0492" w:rsidRPr="0021242D">
        <w:t>:</w:t>
      </w:r>
      <w:r w:rsidRPr="0021242D">
        <w:t xml:space="preserve"> getSoftwareInformation Diagram</w:t>
      </w:r>
    </w:p>
    <w:p w:rsidR="00DF339F" w:rsidRPr="0021242D" w:rsidRDefault="00D81A00" w:rsidP="00DF339F">
      <w:pPr>
        <w:pStyle w:val="Heading5"/>
        <w:rPr>
          <w:lang w:val="en-US"/>
        </w:rPr>
      </w:pPr>
      <w:bookmarkStart w:id="790" w:name="_Toc418174319"/>
      <w:bookmarkStart w:id="791" w:name="_Toc418660202"/>
      <w:r>
        <w:rPr>
          <w:lang w:val="en-US"/>
        </w:rPr>
        <w:t>6.6.3.</w:t>
      </w:r>
      <w:r w:rsidR="00DF339F" w:rsidRPr="0021242D">
        <w:rPr>
          <w:lang w:val="en-US"/>
        </w:rPr>
        <w:t>1</w:t>
      </w:r>
      <w:r w:rsidR="00DF339F" w:rsidRPr="0021242D">
        <w:rPr>
          <w:lang w:val="en-US" w:eastAsia="zh-CN"/>
        </w:rPr>
        <w:t>8</w:t>
      </w:r>
      <w:r w:rsidR="00DF339F" w:rsidRPr="0021242D">
        <w:rPr>
          <w:lang w:val="en-US"/>
        </w:rPr>
        <w:t>.</w:t>
      </w:r>
      <w:r w:rsidR="00875FD0">
        <w:rPr>
          <w:lang w:val="en-US" w:eastAsia="zh-CN"/>
        </w:rPr>
        <w:t>5</w:t>
      </w:r>
      <w:r w:rsidR="00DF339F" w:rsidRPr="0021242D">
        <w:rPr>
          <w:lang w:val="en-US"/>
        </w:rPr>
        <w:tab/>
      </w:r>
      <w:r w:rsidR="00DF339F" w:rsidRPr="0021242D">
        <w:rPr>
          <w:lang w:val="en-US" w:eastAsia="ko-KR"/>
        </w:rPr>
        <w:t>Post-Conditions</w:t>
      </w:r>
      <w:bookmarkEnd w:id="790"/>
      <w:bookmarkEnd w:id="791"/>
    </w:p>
    <w:p w:rsidR="00DF339F" w:rsidRPr="0021242D" w:rsidRDefault="00DF339F" w:rsidP="00DF339F">
      <w:pPr>
        <w:rPr>
          <w:lang w:eastAsia="zh-CN"/>
        </w:rPr>
      </w:pPr>
      <w:r w:rsidRPr="0021242D">
        <w:rPr>
          <w:lang w:eastAsia="zh-CN"/>
        </w:rPr>
        <w:t>The Management Adapter has submitted a request to the Management Server to get application software information.</w:t>
      </w:r>
    </w:p>
    <w:p w:rsidR="00DF339F" w:rsidRPr="0021242D" w:rsidRDefault="00D81A00" w:rsidP="00DF339F">
      <w:pPr>
        <w:pStyle w:val="Heading5"/>
        <w:rPr>
          <w:lang w:val="en-US"/>
        </w:rPr>
      </w:pPr>
      <w:bookmarkStart w:id="792" w:name="_Toc418174320"/>
      <w:bookmarkStart w:id="793" w:name="_Toc418660203"/>
      <w:r>
        <w:rPr>
          <w:lang w:val="en-US"/>
        </w:rPr>
        <w:lastRenderedPageBreak/>
        <w:t>6.6.3.</w:t>
      </w:r>
      <w:r w:rsidR="00DF339F" w:rsidRPr="0021242D">
        <w:rPr>
          <w:lang w:val="en-US"/>
        </w:rPr>
        <w:t>1</w:t>
      </w:r>
      <w:r w:rsidR="00DF339F" w:rsidRPr="0021242D">
        <w:rPr>
          <w:lang w:val="en-US" w:eastAsia="zh-CN"/>
        </w:rPr>
        <w:t>8</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792"/>
      <w:bookmarkEnd w:id="793"/>
    </w:p>
    <w:p w:rsidR="00DF339F" w:rsidRPr="0021242D" w:rsidRDefault="00DF339F" w:rsidP="00DF339F">
      <w:pPr>
        <w:keepNext/>
      </w:pPr>
      <w:r w:rsidRPr="0021242D">
        <w:t>Not Applicable</w:t>
      </w:r>
      <w:r w:rsidR="00CF0492" w:rsidRPr="0021242D">
        <w:t>.</w:t>
      </w:r>
    </w:p>
    <w:p w:rsidR="00DF339F" w:rsidRPr="0021242D" w:rsidRDefault="00D81A00" w:rsidP="00DF339F">
      <w:pPr>
        <w:pStyle w:val="Heading5"/>
        <w:rPr>
          <w:lang w:val="en-US"/>
        </w:rPr>
      </w:pPr>
      <w:bookmarkStart w:id="794" w:name="_Toc418174321"/>
      <w:bookmarkStart w:id="795" w:name="_Toc418660204"/>
      <w:r>
        <w:rPr>
          <w:lang w:val="en-US"/>
        </w:rPr>
        <w:t>6.6.3.</w:t>
      </w:r>
      <w:r w:rsidR="00DF339F" w:rsidRPr="0021242D">
        <w:rPr>
          <w:lang w:val="en-US"/>
        </w:rPr>
        <w:t>1</w:t>
      </w:r>
      <w:r w:rsidR="00DF339F" w:rsidRPr="0021242D">
        <w:rPr>
          <w:lang w:val="en-US" w:eastAsia="zh-CN"/>
        </w:rPr>
        <w:t>8</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794"/>
      <w:bookmarkEnd w:id="795"/>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796" w:name="_Toc418174322"/>
      <w:bookmarkStart w:id="797" w:name="_Toc418660205"/>
      <w:r>
        <w:rPr>
          <w:lang w:val="en-US"/>
        </w:rPr>
        <w:t>6.6.3.</w:t>
      </w:r>
      <w:r w:rsidR="00DF339F" w:rsidRPr="0021242D">
        <w:rPr>
          <w:lang w:val="en-US"/>
        </w:rPr>
        <w:t>1</w:t>
      </w:r>
      <w:r w:rsidR="00DF339F" w:rsidRPr="0021242D">
        <w:rPr>
          <w:lang w:val="en-US" w:eastAsia="zh-CN"/>
        </w:rPr>
        <w:t>8</w:t>
      </w:r>
      <w:r w:rsidR="00DF339F" w:rsidRPr="0021242D">
        <w:rPr>
          <w:lang w:val="en-US"/>
        </w:rPr>
        <w:t>.</w:t>
      </w:r>
      <w:r w:rsidR="00875FD0">
        <w:rPr>
          <w:lang w:val="en-US" w:eastAsia="zh-CN"/>
        </w:rPr>
        <w:t>8</w:t>
      </w:r>
      <w:r w:rsidR="00DF339F" w:rsidRPr="0021242D">
        <w:rPr>
          <w:lang w:val="en-US"/>
        </w:rPr>
        <w:tab/>
        <w:t>oneM2M Resource Interworking</w:t>
      </w:r>
      <w:bookmarkEnd w:id="796"/>
      <w:bookmarkEnd w:id="797"/>
    </w:p>
    <w:p w:rsidR="00DF339F" w:rsidRPr="0021242D" w:rsidRDefault="00DF339F" w:rsidP="00DF339F">
      <w:r w:rsidRPr="0021242D">
        <w:t xml:space="preserve">This service capability </w:t>
      </w:r>
      <w:r w:rsidRPr="0021242D">
        <w:rPr>
          <w:lang w:eastAsia="zh-CN"/>
        </w:rPr>
        <w:t>is used to get application software information</w:t>
      </w:r>
      <w:r w:rsidRPr="0021242D">
        <w:t>. The service capability aligns with the &lt;</w:t>
      </w:r>
      <w:r w:rsidRPr="0021242D">
        <w:rPr>
          <w:lang w:eastAsia="zh-CN"/>
        </w:rPr>
        <w:t>software</w:t>
      </w:r>
      <w:r w:rsidRPr="0021242D">
        <w:t xml:space="preserve">&gt; resource and maps to the </w:t>
      </w:r>
      <w:r w:rsidRPr="0021242D">
        <w:rPr>
          <w:rFonts w:eastAsia="Arial Unicode MS"/>
          <w:lang w:eastAsia="zh-CN"/>
        </w:rPr>
        <w:t>R</w:t>
      </w:r>
      <w:r w:rsidRPr="0021242D">
        <w:rPr>
          <w:rFonts w:eastAsia="Arial Unicode MS"/>
        </w:rPr>
        <w:t>etrieve</w:t>
      </w:r>
      <w:r w:rsidRPr="0021242D">
        <w:t xml:space="preserve"> procedure for the resource. </w:t>
      </w:r>
    </w:p>
    <w:p w:rsidR="00DF339F" w:rsidRPr="00875FD0" w:rsidRDefault="00D81A00" w:rsidP="00DF339F">
      <w:pPr>
        <w:pStyle w:val="Heading4"/>
        <w:rPr>
          <w:lang w:val="en-US" w:eastAsia="zh-CN"/>
        </w:rPr>
      </w:pPr>
      <w:bookmarkStart w:id="798" w:name="_Toc417309513"/>
      <w:bookmarkStart w:id="799" w:name="_Toc418174323"/>
      <w:bookmarkStart w:id="800" w:name="_Toc418660206"/>
      <w:r w:rsidRPr="00875FD0">
        <w:rPr>
          <w:lang w:val="en-US"/>
        </w:rPr>
        <w:t>6.6.3.</w:t>
      </w:r>
      <w:r w:rsidR="00DF339F" w:rsidRPr="00875FD0">
        <w:rPr>
          <w:lang w:val="en-US" w:eastAsia="zh-CN"/>
        </w:rPr>
        <w:t>19</w:t>
      </w:r>
      <w:r w:rsidR="00DF339F" w:rsidRPr="00875FD0">
        <w:rPr>
          <w:lang w:val="en-US"/>
        </w:rPr>
        <w:tab/>
      </w:r>
      <w:r w:rsidR="00DF339F" w:rsidRPr="00875FD0">
        <w:rPr>
          <w:lang w:val="en-US" w:eastAsia="zh-CN"/>
        </w:rPr>
        <w:t>downloadSoftware</w:t>
      </w:r>
      <w:bookmarkEnd w:id="798"/>
      <w:bookmarkEnd w:id="799"/>
      <w:bookmarkEnd w:id="800"/>
    </w:p>
    <w:p w:rsidR="00875FD0" w:rsidRPr="00875FD0" w:rsidRDefault="00875FD0" w:rsidP="00875FD0">
      <w:pPr>
        <w:pStyle w:val="Heading5"/>
        <w:rPr>
          <w:lang w:val="en-US"/>
        </w:rPr>
      </w:pPr>
      <w:bookmarkStart w:id="801" w:name="_Toc418660207"/>
      <w:r w:rsidRPr="00875FD0">
        <w:rPr>
          <w:lang w:val="en-US"/>
        </w:rPr>
        <w:t>6.6.3.</w:t>
      </w:r>
      <w:r w:rsidRPr="00875FD0">
        <w:rPr>
          <w:lang w:val="en-US" w:eastAsia="zh-CN"/>
        </w:rPr>
        <w:t>19</w:t>
      </w:r>
      <w:r w:rsidRPr="00875FD0">
        <w:rPr>
          <w:lang w:val="en-US"/>
        </w:rPr>
        <w:t>.1</w:t>
      </w:r>
      <w:r w:rsidRPr="00875FD0">
        <w:rPr>
          <w:lang w:val="en-US"/>
        </w:rPr>
        <w:tab/>
        <w:t>Description</w:t>
      </w:r>
      <w:bookmarkEnd w:id="801"/>
    </w:p>
    <w:p w:rsidR="00DF339F" w:rsidRPr="00875FD0" w:rsidRDefault="00DF339F" w:rsidP="00DF339F">
      <w:r w:rsidRPr="00875FD0">
        <w:t>This service capability provides the ability for AEs to</w:t>
      </w:r>
      <w:r w:rsidRPr="00875FD0">
        <w:rPr>
          <w:lang w:eastAsia="zh-CN"/>
        </w:rPr>
        <w:t xml:space="preserve"> download application software.</w:t>
      </w:r>
    </w:p>
    <w:p w:rsidR="00DF339F" w:rsidRPr="00875FD0" w:rsidRDefault="00D81A00" w:rsidP="00DF339F">
      <w:pPr>
        <w:pStyle w:val="Heading5"/>
        <w:rPr>
          <w:lang w:val="en-US"/>
        </w:rPr>
      </w:pPr>
      <w:bookmarkStart w:id="802" w:name="_Toc418174324"/>
      <w:bookmarkStart w:id="803" w:name="_Toc418660208"/>
      <w:r w:rsidRPr="00875FD0">
        <w:rPr>
          <w:lang w:val="en-US"/>
        </w:rPr>
        <w:t>6.6.3.</w:t>
      </w:r>
      <w:r w:rsidR="00DF339F" w:rsidRPr="00875FD0">
        <w:rPr>
          <w:lang w:val="en-US" w:eastAsia="zh-CN"/>
        </w:rPr>
        <w:t>19</w:t>
      </w:r>
      <w:r w:rsidR="00DF339F" w:rsidRPr="00875FD0">
        <w:rPr>
          <w:lang w:val="en-US"/>
        </w:rPr>
        <w:t>.</w:t>
      </w:r>
      <w:r w:rsidR="00875FD0" w:rsidRPr="00875FD0">
        <w:rPr>
          <w:lang w:val="en-US"/>
        </w:rPr>
        <w:t>2</w:t>
      </w:r>
      <w:r w:rsidR="00DF339F" w:rsidRPr="00875FD0">
        <w:rPr>
          <w:lang w:val="en-US"/>
        </w:rPr>
        <w:tab/>
      </w:r>
      <w:r w:rsidR="00D87590">
        <w:rPr>
          <w:lang w:val="en-US"/>
        </w:rPr>
        <w:t>Pre-Conditions</w:t>
      </w:r>
      <w:bookmarkEnd w:id="802"/>
      <w:bookmarkEnd w:id="803"/>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D81A00" w:rsidP="00DF339F">
      <w:pPr>
        <w:pStyle w:val="Heading5"/>
        <w:rPr>
          <w:lang w:val="en-US" w:eastAsia="zh-CN"/>
        </w:rPr>
      </w:pPr>
      <w:bookmarkStart w:id="804" w:name="_Toc418174325"/>
      <w:bookmarkStart w:id="805" w:name="_Toc418660209"/>
      <w:r>
        <w:rPr>
          <w:lang w:val="en-US"/>
        </w:rPr>
        <w:t>6.6.3.</w:t>
      </w:r>
      <w:r w:rsidR="00DF339F" w:rsidRPr="0021242D">
        <w:rPr>
          <w:lang w:val="en-US" w:eastAsia="zh-CN"/>
        </w:rPr>
        <w:t>19</w:t>
      </w:r>
      <w:r w:rsidR="00DF339F" w:rsidRPr="0021242D">
        <w:rPr>
          <w:lang w:val="en-US"/>
        </w:rPr>
        <w:t>.</w:t>
      </w:r>
      <w:r w:rsidR="00875FD0">
        <w:rPr>
          <w:lang w:val="en-US"/>
        </w:rPr>
        <w:t>3</w:t>
      </w:r>
      <w:r w:rsidR="00DF339F" w:rsidRPr="0021242D">
        <w:rPr>
          <w:lang w:val="en-US"/>
        </w:rPr>
        <w:tab/>
        <w:t>Signature –</w:t>
      </w:r>
      <w:r w:rsidR="00DF339F" w:rsidRPr="0021242D">
        <w:rPr>
          <w:lang w:val="en-US" w:eastAsia="zh-CN"/>
        </w:rPr>
        <w:t>downloadSoftware</w:t>
      </w:r>
      <w:bookmarkEnd w:id="804"/>
      <w:bookmarkEnd w:id="805"/>
    </w:p>
    <w:p w:rsidR="002D39CC" w:rsidRPr="0021242D" w:rsidRDefault="002D39CC" w:rsidP="002D39CC">
      <w:pPr>
        <w:pStyle w:val="TH"/>
      </w:pPr>
      <w:r w:rsidRPr="0021242D">
        <w:t xml:space="preserve">Table </w:t>
      </w:r>
      <w:r w:rsidR="00D81A00">
        <w:t>6.6.3.</w:t>
      </w:r>
      <w:r w:rsidRPr="0021242D">
        <w:rPr>
          <w:lang w:eastAsia="zh-CN"/>
        </w:rPr>
        <w:t>19</w:t>
      </w:r>
      <w:r w:rsidRPr="0021242D">
        <w:t>.</w:t>
      </w:r>
      <w:r w:rsidR="00875FD0">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downloadSoftware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F049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F0492">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F0492">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F049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F0492">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F0492">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F0492">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F0492">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F0492">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F0492">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F0492">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F0492">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F0492">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F0492">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zh-CN"/>
              </w:rPr>
            </w:pPr>
            <w:r w:rsidRPr="0021242D">
              <w:rPr>
                <w:lang w:eastAsia="ko-KR"/>
              </w:rPr>
              <w:t>URL</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CF0492">
            <w:pPr>
              <w:pStyle w:val="TAL"/>
              <w:rPr>
                <w:lang w:eastAsia="ko-KR"/>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F0492">
            <w:pPr>
              <w:pStyle w:val="TAL"/>
              <w:rPr>
                <w:lang w:eastAsia="ko-KR"/>
              </w:rPr>
            </w:pPr>
            <w:r w:rsidRPr="0021242D">
              <w:t>reportPolicy</w:t>
            </w:r>
          </w:p>
        </w:tc>
        <w:tc>
          <w:tcPr>
            <w:tcW w:w="900"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ko-KR"/>
              </w:rPr>
            </w:pPr>
            <w:r w:rsidRPr="0021242D">
              <w:t>IN</w:t>
            </w:r>
          </w:p>
        </w:tc>
        <w:tc>
          <w:tcPr>
            <w:tcW w:w="900" w:type="dxa"/>
            <w:tcBorders>
              <w:left w:val="single" w:sz="1" w:space="0" w:color="000000"/>
              <w:bottom w:val="single" w:sz="4" w:space="0" w:color="auto"/>
            </w:tcBorders>
          </w:tcPr>
          <w:p w:rsidR="00DF339F" w:rsidRPr="0021242D" w:rsidRDefault="00DF339F" w:rsidP="00CF0492">
            <w:pPr>
              <w:pStyle w:val="TAL"/>
              <w:rPr>
                <w:lang w:eastAsia="ko-KR"/>
              </w:rPr>
            </w:pPr>
            <w:r w:rsidRPr="0021242D">
              <w:t>YES</w:t>
            </w:r>
          </w:p>
        </w:tc>
        <w:tc>
          <w:tcPr>
            <w:tcW w:w="5307" w:type="dxa"/>
            <w:tcBorders>
              <w:left w:val="single" w:sz="1" w:space="0" w:color="000000"/>
              <w:bottom w:val="single" w:sz="4" w:space="0" w:color="auto"/>
              <w:right w:val="single" w:sz="1" w:space="0" w:color="000000"/>
            </w:tcBorders>
          </w:tcPr>
          <w:p w:rsidR="00DF339F" w:rsidRPr="0021242D" w:rsidRDefault="00DF339F" w:rsidP="00CF0492">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F0492">
            <w:pPr>
              <w:pStyle w:val="TAL"/>
              <w:rPr>
                <w:lang w:eastAsia="ko-KR"/>
              </w:rPr>
            </w:pPr>
            <w:r w:rsidRPr="0021242D">
              <w:rPr>
                <w:lang w:eastAsia="ko-KR"/>
              </w:rPr>
              <w:t>Unique response types for this service.</w:t>
            </w:r>
          </w:p>
          <w:p w:rsidR="00DF339F" w:rsidRPr="0021242D" w:rsidRDefault="00DF339F" w:rsidP="00CF0492">
            <w:pPr>
              <w:pStyle w:val="TAN"/>
              <w:rPr>
                <w:lang w:eastAsia="ko-KR"/>
              </w:rPr>
            </w:pPr>
            <w:r w:rsidRPr="0021242D">
              <w:rPr>
                <w:lang w:eastAsia="ko-KR"/>
              </w:rPr>
              <w:t>N</w:t>
            </w:r>
            <w:r w:rsidR="00CF0492" w:rsidRPr="0021242D">
              <w:rPr>
                <w:lang w:eastAsia="ko-KR"/>
              </w:rPr>
              <w:t>OTE</w:t>
            </w:r>
            <w:r w:rsidRPr="0021242D">
              <w:rPr>
                <w:lang w:eastAsia="ko-KR"/>
              </w:rPr>
              <w:t xml:space="preserve">: </w:t>
            </w:r>
            <w:r w:rsidR="00CF0492" w:rsidRPr="0021242D">
              <w:rPr>
                <w:lang w:eastAsia="ko-KR"/>
              </w:rPr>
              <w:tab/>
            </w:r>
            <w:r w:rsidRPr="0021242D">
              <w:rPr>
                <w:lang w:eastAsia="ko-KR"/>
              </w:rPr>
              <w:t>Consumed services also provide response types.</w:t>
            </w:r>
          </w:p>
          <w:p w:rsidR="00DF339F" w:rsidRPr="0021242D" w:rsidRDefault="00DF339F" w:rsidP="00CF0492">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CF0492">
            <w:pPr>
              <w:pStyle w:val="TB1"/>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2D39CC" w:rsidRPr="0021242D" w:rsidRDefault="002D39CC" w:rsidP="002D39CC"/>
    <w:p w:rsidR="00DF339F" w:rsidRPr="0021242D" w:rsidRDefault="00D81A00" w:rsidP="00DF339F">
      <w:pPr>
        <w:pStyle w:val="Heading5"/>
        <w:rPr>
          <w:lang w:val="en-US"/>
        </w:rPr>
      </w:pPr>
      <w:bookmarkStart w:id="806" w:name="_Toc418174326"/>
      <w:bookmarkStart w:id="807" w:name="_Toc418660210"/>
      <w:r>
        <w:rPr>
          <w:lang w:val="en-US"/>
        </w:rPr>
        <w:t>6.6.3.</w:t>
      </w:r>
      <w:r w:rsidR="00DF339F" w:rsidRPr="0021242D">
        <w:rPr>
          <w:lang w:val="en-US" w:eastAsia="zh-CN"/>
        </w:rPr>
        <w:t>19</w:t>
      </w:r>
      <w:r w:rsidR="00DF339F" w:rsidRPr="0021242D">
        <w:rPr>
          <w:lang w:val="en-US"/>
        </w:rPr>
        <w:t>.</w:t>
      </w:r>
      <w:r w:rsidR="00875FD0">
        <w:rPr>
          <w:lang w:val="en-US" w:eastAsia="zh-CN"/>
        </w:rPr>
        <w:t>4</w:t>
      </w:r>
      <w:r w:rsidR="00DF339F" w:rsidRPr="0021242D">
        <w:rPr>
          <w:lang w:val="en-US"/>
        </w:rPr>
        <w:tab/>
        <w:t>Service Interactions</w:t>
      </w:r>
      <w:bookmarkEnd w:id="806"/>
      <w:bookmarkEnd w:id="807"/>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5"/>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57" type="#_x0000_t75" style="width:369.8pt;height:202.75pt" o:ole="">
            <v:imagedata r:id="rId112" o:title=""/>
          </v:shape>
          <o:OLEObject Type="Embed" ProgID="Visio.Drawing.11" ShapeID="_x0000_i1057" DrawAspect="Content" ObjectID="_1492401413" r:id="rId113"/>
        </w:object>
      </w:r>
    </w:p>
    <w:p w:rsidR="00DF339F" w:rsidRPr="0021242D" w:rsidRDefault="00DF339F" w:rsidP="002D39CC">
      <w:pPr>
        <w:pStyle w:val="TF"/>
      </w:pPr>
      <w:r w:rsidRPr="0021242D">
        <w:t xml:space="preserve">Figure </w:t>
      </w:r>
      <w:r w:rsidR="00D81A00">
        <w:t>6.6.3.</w:t>
      </w:r>
      <w:r w:rsidRPr="0021242D">
        <w:rPr>
          <w:lang w:eastAsia="zh-CN"/>
        </w:rPr>
        <w:t>19</w:t>
      </w:r>
      <w:r w:rsidRPr="0021242D">
        <w:t>.</w:t>
      </w:r>
      <w:r w:rsidR="00875FD0">
        <w:t>4</w:t>
      </w:r>
      <w:r w:rsidRPr="0021242D">
        <w:t>-1</w:t>
      </w:r>
      <w:r w:rsidR="002D39CC" w:rsidRPr="0021242D">
        <w:t>:</w:t>
      </w:r>
      <w:r w:rsidRPr="0021242D">
        <w:t xml:space="preserve"> downloadSoftware Diagram</w:t>
      </w:r>
    </w:p>
    <w:p w:rsidR="00DF339F" w:rsidRPr="0021242D" w:rsidRDefault="00D81A00" w:rsidP="00DF339F">
      <w:pPr>
        <w:pStyle w:val="Heading5"/>
        <w:rPr>
          <w:lang w:val="en-US"/>
        </w:rPr>
      </w:pPr>
      <w:bookmarkStart w:id="808" w:name="_Toc418174327"/>
      <w:bookmarkStart w:id="809" w:name="_Toc418660211"/>
      <w:r>
        <w:rPr>
          <w:lang w:val="en-US"/>
        </w:rPr>
        <w:t>6.6.3.</w:t>
      </w:r>
      <w:r w:rsidR="00DF339F" w:rsidRPr="0021242D">
        <w:rPr>
          <w:lang w:val="en-US" w:eastAsia="zh-CN"/>
        </w:rPr>
        <w:t>19.</w:t>
      </w:r>
      <w:r w:rsidR="00875FD0">
        <w:rPr>
          <w:lang w:val="en-US" w:eastAsia="zh-CN"/>
        </w:rPr>
        <w:t>5</w:t>
      </w:r>
      <w:r w:rsidR="00DF339F" w:rsidRPr="0021242D">
        <w:rPr>
          <w:lang w:val="en-US"/>
        </w:rPr>
        <w:tab/>
        <w:t>Post-Conditions</w:t>
      </w:r>
      <w:bookmarkEnd w:id="808"/>
      <w:bookmarkEnd w:id="809"/>
    </w:p>
    <w:p w:rsidR="00DF339F" w:rsidRPr="0021242D" w:rsidRDefault="00DF339F" w:rsidP="00DF339F">
      <w:r w:rsidRPr="0021242D">
        <w:t xml:space="preserve">The Management Adapter has submitted a request to the Management Server to </w:t>
      </w:r>
      <w:r w:rsidRPr="0021242D">
        <w:rPr>
          <w:lang w:eastAsia="zh-CN"/>
        </w:rPr>
        <w:t>download application software</w:t>
      </w:r>
      <w:r w:rsidRPr="0021242D">
        <w:t>.</w:t>
      </w:r>
    </w:p>
    <w:p w:rsidR="00DF339F" w:rsidRPr="0021242D" w:rsidRDefault="00D81A00" w:rsidP="00DF339F">
      <w:pPr>
        <w:pStyle w:val="Heading5"/>
        <w:rPr>
          <w:lang w:val="en-US"/>
        </w:rPr>
      </w:pPr>
      <w:bookmarkStart w:id="810" w:name="_Toc418174328"/>
      <w:bookmarkStart w:id="811" w:name="_Toc418660212"/>
      <w:r>
        <w:rPr>
          <w:lang w:val="en-US"/>
        </w:rPr>
        <w:t>6.6.3.</w:t>
      </w:r>
      <w:r w:rsidR="00DF339F" w:rsidRPr="0021242D">
        <w:rPr>
          <w:lang w:val="en-US" w:eastAsia="zh-CN"/>
        </w:rPr>
        <w:t>19</w:t>
      </w:r>
      <w:r w:rsidR="00DF339F" w:rsidRPr="0021242D">
        <w:rPr>
          <w:lang w:val="en-US"/>
        </w:rPr>
        <w:t>.</w:t>
      </w:r>
      <w:r w:rsidR="00875FD0">
        <w:rPr>
          <w:lang w:val="en-US" w:eastAsia="zh-CN"/>
        </w:rPr>
        <w:t>6</w:t>
      </w:r>
      <w:r w:rsidR="00DF339F" w:rsidRPr="0021242D">
        <w:rPr>
          <w:lang w:val="en-US"/>
        </w:rPr>
        <w:tab/>
      </w:r>
      <w:r w:rsidR="00DF339F" w:rsidRPr="0021242D">
        <w:rPr>
          <w:lang w:val="en-US" w:eastAsia="ko-KR"/>
        </w:rPr>
        <w:t>Exceptions</w:t>
      </w:r>
      <w:bookmarkEnd w:id="810"/>
      <w:bookmarkEnd w:id="811"/>
    </w:p>
    <w:p w:rsidR="00DF339F" w:rsidRPr="0021242D" w:rsidRDefault="00DF339F" w:rsidP="00DF339F">
      <w:pPr>
        <w:keepNext/>
      </w:pPr>
      <w:r w:rsidRPr="0021242D">
        <w:rPr>
          <w:lang w:eastAsia="ko-KR"/>
        </w:rPr>
        <w:t>Not Applicable</w:t>
      </w:r>
      <w:r w:rsidR="002D39CC" w:rsidRPr="0021242D">
        <w:rPr>
          <w:lang w:eastAsia="ko-KR"/>
        </w:rPr>
        <w:t>.</w:t>
      </w:r>
    </w:p>
    <w:p w:rsidR="00DF339F" w:rsidRPr="0021242D" w:rsidRDefault="00D81A00" w:rsidP="00DF339F">
      <w:pPr>
        <w:pStyle w:val="Heading5"/>
        <w:rPr>
          <w:lang w:val="en-US"/>
        </w:rPr>
      </w:pPr>
      <w:bookmarkStart w:id="812" w:name="_Toc418174329"/>
      <w:bookmarkStart w:id="813" w:name="_Toc418660213"/>
      <w:r>
        <w:rPr>
          <w:lang w:val="en-US"/>
        </w:rPr>
        <w:t>6.6.3.</w:t>
      </w:r>
      <w:r w:rsidR="00DF339F" w:rsidRPr="0021242D">
        <w:rPr>
          <w:lang w:val="en-US" w:eastAsia="zh-CN"/>
        </w:rPr>
        <w:t>19</w:t>
      </w:r>
      <w:r w:rsidR="00DF339F" w:rsidRPr="0021242D">
        <w:rPr>
          <w:lang w:val="en-US"/>
        </w:rPr>
        <w:t>.</w:t>
      </w:r>
      <w:r w:rsidR="00875FD0">
        <w:rPr>
          <w:lang w:val="en-US" w:eastAsia="zh-CN"/>
        </w:rPr>
        <w:t>7</w:t>
      </w:r>
      <w:r w:rsidR="00DF339F" w:rsidRPr="0021242D">
        <w:rPr>
          <w:lang w:val="en-US"/>
        </w:rPr>
        <w:tab/>
      </w:r>
      <w:r w:rsidR="00DF339F" w:rsidRPr="0021242D">
        <w:rPr>
          <w:lang w:val="en-US" w:eastAsia="ko-KR"/>
        </w:rPr>
        <w:t>Policies for Use</w:t>
      </w:r>
      <w:bookmarkEnd w:id="812"/>
      <w:bookmarkEnd w:id="813"/>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814" w:name="_Toc418174330"/>
      <w:bookmarkStart w:id="815" w:name="_Toc418660214"/>
      <w:r>
        <w:rPr>
          <w:lang w:val="en-US"/>
        </w:rPr>
        <w:t>6.6.3.</w:t>
      </w:r>
      <w:r w:rsidR="00DF339F" w:rsidRPr="0021242D">
        <w:rPr>
          <w:lang w:val="en-US" w:eastAsia="zh-CN"/>
        </w:rPr>
        <w:t>19</w:t>
      </w:r>
      <w:r w:rsidR="00DF339F" w:rsidRPr="0021242D">
        <w:rPr>
          <w:lang w:val="en-US"/>
        </w:rPr>
        <w:t>.</w:t>
      </w:r>
      <w:r w:rsidR="00875FD0">
        <w:rPr>
          <w:lang w:val="en-US" w:eastAsia="zh-CN"/>
        </w:rPr>
        <w:t>8</w:t>
      </w:r>
      <w:r w:rsidR="00DF339F" w:rsidRPr="0021242D">
        <w:rPr>
          <w:lang w:val="en-US"/>
        </w:rPr>
        <w:tab/>
        <w:t>oneM2M Resource Interworking</w:t>
      </w:r>
      <w:bookmarkEnd w:id="814"/>
      <w:bookmarkEnd w:id="815"/>
    </w:p>
    <w:p w:rsidR="00DF339F" w:rsidRPr="0021242D" w:rsidRDefault="00DF339F" w:rsidP="00DF339F">
      <w:pPr>
        <w:rPr>
          <w:lang w:eastAsia="zh-CN"/>
        </w:rPr>
      </w:pPr>
      <w:r w:rsidRPr="0021242D">
        <w:t xml:space="preserve">This service capability </w:t>
      </w:r>
      <w:r w:rsidRPr="0021242D">
        <w:rPr>
          <w:lang w:eastAsia="zh-CN"/>
        </w:rPr>
        <w:t>is used to download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9A4597" w:rsidRDefault="00D81A00" w:rsidP="00DF339F">
      <w:pPr>
        <w:pStyle w:val="Heading4"/>
        <w:rPr>
          <w:lang w:val="en-US" w:eastAsia="zh-CN"/>
        </w:rPr>
      </w:pPr>
      <w:bookmarkStart w:id="816" w:name="_Toc417309514"/>
      <w:bookmarkStart w:id="817" w:name="_Toc418174331"/>
      <w:bookmarkStart w:id="818" w:name="_Toc418660215"/>
      <w:r w:rsidRPr="009A4597">
        <w:rPr>
          <w:lang w:val="en-US"/>
        </w:rPr>
        <w:t>6.6.3.</w:t>
      </w:r>
      <w:r w:rsidR="00DF339F" w:rsidRPr="009A4597">
        <w:rPr>
          <w:lang w:val="en-US"/>
        </w:rPr>
        <w:t>2</w:t>
      </w:r>
      <w:r w:rsidR="00E33848" w:rsidRPr="009A4597">
        <w:rPr>
          <w:lang w:val="en-US" w:eastAsia="zh-CN"/>
        </w:rPr>
        <w:t>0</w:t>
      </w:r>
      <w:r w:rsidR="00DF339F" w:rsidRPr="009A4597">
        <w:rPr>
          <w:lang w:val="en-US" w:eastAsia="zh-CN"/>
        </w:rPr>
        <w:tab/>
        <w:t>installSoftware</w:t>
      </w:r>
      <w:bookmarkEnd w:id="816"/>
      <w:bookmarkEnd w:id="817"/>
      <w:bookmarkEnd w:id="818"/>
    </w:p>
    <w:p w:rsidR="009A4597" w:rsidRPr="009A4597" w:rsidRDefault="009A4597" w:rsidP="009A4597">
      <w:pPr>
        <w:pStyle w:val="Heading5"/>
        <w:rPr>
          <w:lang w:val="en-US"/>
        </w:rPr>
      </w:pPr>
      <w:bookmarkStart w:id="819" w:name="_Toc418660216"/>
      <w:r w:rsidRPr="009A4597">
        <w:rPr>
          <w:lang w:val="en-US"/>
        </w:rPr>
        <w:t>6.6.3.2</w:t>
      </w:r>
      <w:r w:rsidRPr="009A4597">
        <w:rPr>
          <w:lang w:val="en-US" w:eastAsia="zh-CN"/>
        </w:rPr>
        <w:t>0</w:t>
      </w:r>
      <w:r w:rsidRPr="009A4597">
        <w:rPr>
          <w:lang w:val="en-US"/>
        </w:rPr>
        <w:t>.1</w:t>
      </w:r>
      <w:r w:rsidRPr="009A4597">
        <w:rPr>
          <w:lang w:val="en-US"/>
        </w:rPr>
        <w:tab/>
        <w:t>Description</w:t>
      </w:r>
      <w:bookmarkEnd w:id="819"/>
    </w:p>
    <w:p w:rsidR="00DF339F" w:rsidRPr="009A4597" w:rsidRDefault="00DF339F" w:rsidP="00DF339F">
      <w:r w:rsidRPr="009A4597">
        <w:t xml:space="preserve">This service capability provides the ability for AEs to </w:t>
      </w:r>
      <w:r w:rsidRPr="009A4597">
        <w:rPr>
          <w:lang w:eastAsia="zh-CN"/>
        </w:rPr>
        <w:t>install application software</w:t>
      </w:r>
      <w:r w:rsidRPr="009A4597">
        <w:t>.</w:t>
      </w:r>
    </w:p>
    <w:p w:rsidR="00DF339F" w:rsidRPr="009A4597" w:rsidRDefault="00D81A00" w:rsidP="00DF339F">
      <w:pPr>
        <w:pStyle w:val="Heading5"/>
        <w:rPr>
          <w:lang w:val="en-US"/>
        </w:rPr>
      </w:pPr>
      <w:bookmarkStart w:id="820" w:name="_Toc418174332"/>
      <w:bookmarkStart w:id="821" w:name="_Toc418660217"/>
      <w:r w:rsidRPr="009A4597">
        <w:rPr>
          <w:lang w:val="en-US"/>
        </w:rPr>
        <w:t>6.6.3.</w:t>
      </w:r>
      <w:r w:rsidR="00DF339F" w:rsidRPr="009A4597">
        <w:rPr>
          <w:lang w:val="en-US"/>
        </w:rPr>
        <w:t>2</w:t>
      </w:r>
      <w:r w:rsidR="00DF339F" w:rsidRPr="009A4597">
        <w:rPr>
          <w:lang w:val="en-US" w:eastAsia="zh-CN"/>
        </w:rPr>
        <w:t>0</w:t>
      </w:r>
      <w:r w:rsidR="00DF339F" w:rsidRPr="009A4597">
        <w:rPr>
          <w:lang w:val="en-US"/>
        </w:rPr>
        <w:t>.</w:t>
      </w:r>
      <w:r w:rsidR="009A4597" w:rsidRPr="009A4597">
        <w:rPr>
          <w:lang w:val="en-US"/>
        </w:rPr>
        <w:t>2</w:t>
      </w:r>
      <w:r w:rsidR="00DF339F" w:rsidRPr="009A4597">
        <w:rPr>
          <w:lang w:val="en-US"/>
        </w:rPr>
        <w:tab/>
      </w:r>
      <w:r w:rsidR="00D87590">
        <w:rPr>
          <w:lang w:val="en-US"/>
        </w:rPr>
        <w:t>Pre-Conditions</w:t>
      </w:r>
      <w:bookmarkEnd w:id="820"/>
      <w:bookmarkEnd w:id="821"/>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822" w:name="_Toc418174333"/>
      <w:bookmarkStart w:id="823" w:name="_Toc418660218"/>
      <w:r>
        <w:rPr>
          <w:lang w:val="en-US"/>
        </w:rPr>
        <w:lastRenderedPageBreak/>
        <w:t>6.6.3.</w:t>
      </w:r>
      <w:r w:rsidR="00DF339F" w:rsidRPr="0021242D">
        <w:rPr>
          <w:lang w:val="en-US"/>
        </w:rPr>
        <w:t>2</w:t>
      </w:r>
      <w:r w:rsidR="00DF339F" w:rsidRPr="0021242D">
        <w:rPr>
          <w:lang w:val="en-US" w:eastAsia="zh-CN"/>
        </w:rPr>
        <w:t>0</w:t>
      </w:r>
      <w:r w:rsidR="00DF339F" w:rsidRPr="0021242D">
        <w:rPr>
          <w:lang w:val="en-US"/>
        </w:rPr>
        <w:t>.</w:t>
      </w:r>
      <w:r w:rsidR="009A4597">
        <w:rPr>
          <w:lang w:val="en-US"/>
        </w:rPr>
        <w:t>3</w:t>
      </w:r>
      <w:r w:rsidR="00DF339F" w:rsidRPr="0021242D">
        <w:rPr>
          <w:lang w:val="en-US"/>
        </w:rPr>
        <w:tab/>
        <w:t>Signature –</w:t>
      </w:r>
      <w:r w:rsidR="00DF339F" w:rsidRPr="0021242D">
        <w:rPr>
          <w:lang w:val="en-US" w:eastAsia="zh-CN"/>
        </w:rPr>
        <w:t>installSoftware</w:t>
      </w:r>
      <w:bookmarkEnd w:id="822"/>
      <w:bookmarkEnd w:id="823"/>
    </w:p>
    <w:p w:rsidR="002D39CC" w:rsidRPr="0021242D" w:rsidRDefault="002D39CC" w:rsidP="002D39CC">
      <w:pPr>
        <w:pStyle w:val="TH"/>
      </w:pPr>
      <w:r w:rsidRPr="0021242D">
        <w:t xml:space="preserve">Table </w:t>
      </w:r>
      <w:r w:rsidR="00D81A00">
        <w:t>6.6.3.</w:t>
      </w:r>
      <w:r w:rsidRPr="0021242D">
        <w:t>2</w:t>
      </w:r>
      <w:r w:rsidRPr="0021242D">
        <w:rPr>
          <w:lang w:eastAsia="zh-CN"/>
        </w:rPr>
        <w:t>0</w:t>
      </w:r>
      <w:r w:rsidRPr="0021242D">
        <w:t>.</w:t>
      </w:r>
      <w:r w:rsidR="009A4597">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installSoftware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D39CC">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D39CC">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D39CC">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D39CC">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Unique response types for this service.</w:t>
            </w:r>
          </w:p>
          <w:p w:rsidR="00DF339F" w:rsidRPr="0021242D" w:rsidRDefault="00DF339F" w:rsidP="002D39CC">
            <w:pPr>
              <w:pStyle w:val="TAN"/>
              <w:rPr>
                <w:lang w:eastAsia="ko-KR"/>
              </w:rPr>
            </w:pPr>
            <w:r w:rsidRPr="0021242D">
              <w:rPr>
                <w:lang w:eastAsia="ko-KR"/>
              </w:rPr>
              <w:t>N</w:t>
            </w:r>
            <w:r w:rsidR="002D39CC" w:rsidRPr="0021242D">
              <w:rPr>
                <w:lang w:eastAsia="ko-KR"/>
              </w:rPr>
              <w:t>OTE</w:t>
            </w:r>
            <w:r w:rsidRPr="0021242D">
              <w:rPr>
                <w:lang w:eastAsia="ko-KR"/>
              </w:rPr>
              <w:t>:</w:t>
            </w:r>
            <w:r w:rsidR="002D39CC" w:rsidRPr="0021242D">
              <w:rPr>
                <w:lang w:eastAsia="ko-KR"/>
              </w:rPr>
              <w:tab/>
            </w:r>
            <w:r w:rsidRPr="0021242D">
              <w:rPr>
                <w:lang w:eastAsia="ko-KR"/>
              </w:rPr>
              <w:t>Consumed services also provide response types.</w:t>
            </w:r>
          </w:p>
          <w:p w:rsidR="00DF339F" w:rsidRPr="0021242D" w:rsidRDefault="00DF339F" w:rsidP="002D39CC">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2D39CC">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2D39CC" w:rsidRPr="0021242D" w:rsidRDefault="002D39CC" w:rsidP="002D39CC"/>
    <w:p w:rsidR="00DF339F" w:rsidRPr="0021242D" w:rsidRDefault="00D81A00" w:rsidP="00DF339F">
      <w:pPr>
        <w:pStyle w:val="Heading5"/>
        <w:rPr>
          <w:lang w:val="en-US"/>
        </w:rPr>
      </w:pPr>
      <w:bookmarkStart w:id="824" w:name="_Toc418174334"/>
      <w:bookmarkStart w:id="825" w:name="_Toc418660219"/>
      <w:r>
        <w:rPr>
          <w:lang w:val="en-US"/>
        </w:rPr>
        <w:t>6.6.3.</w:t>
      </w:r>
      <w:r w:rsidR="00DF339F" w:rsidRPr="0021242D">
        <w:rPr>
          <w:lang w:val="en-US"/>
        </w:rPr>
        <w:t>2</w:t>
      </w:r>
      <w:r w:rsidR="00DF339F" w:rsidRPr="0021242D">
        <w:rPr>
          <w:lang w:val="en-US" w:eastAsia="zh-CN"/>
        </w:rPr>
        <w:t>0</w:t>
      </w:r>
      <w:r w:rsidR="00DF339F" w:rsidRPr="0021242D">
        <w:rPr>
          <w:lang w:val="en-US"/>
        </w:rPr>
        <w:t>.</w:t>
      </w:r>
      <w:r w:rsidR="009A4597">
        <w:rPr>
          <w:lang w:val="en-US" w:eastAsia="zh-CN"/>
        </w:rPr>
        <w:t>4</w:t>
      </w:r>
      <w:r w:rsidR="00DF339F" w:rsidRPr="0021242D">
        <w:rPr>
          <w:lang w:val="en-US"/>
        </w:rPr>
        <w:tab/>
        <w:t>Service Interactions</w:t>
      </w:r>
      <w:bookmarkEnd w:id="824"/>
      <w:bookmarkEnd w:id="825"/>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6"/>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pPr>
      <w:r w:rsidRPr="0021242D">
        <w:object w:dxaOrig="7965" w:dyaOrig="4365">
          <v:shape id="_x0000_i1058" type="#_x0000_t75" style="width:369.8pt;height:202.75pt" o:ole="">
            <v:imagedata r:id="rId114" o:title=""/>
          </v:shape>
          <o:OLEObject Type="Embed" ProgID="Visio.Drawing.11" ShapeID="_x0000_i1058" DrawAspect="Content" ObjectID="_1492401414" r:id="rId115"/>
        </w:object>
      </w:r>
    </w:p>
    <w:p w:rsidR="00DF339F" w:rsidRPr="0021242D" w:rsidRDefault="00DF339F" w:rsidP="002D39CC">
      <w:pPr>
        <w:pStyle w:val="TF"/>
      </w:pPr>
      <w:r w:rsidRPr="0021242D">
        <w:t xml:space="preserve">Figure </w:t>
      </w:r>
      <w:r w:rsidR="00D81A00">
        <w:t>6.6.3.</w:t>
      </w:r>
      <w:r w:rsidRPr="0021242D">
        <w:t>2</w:t>
      </w:r>
      <w:r w:rsidRPr="0021242D">
        <w:rPr>
          <w:lang w:eastAsia="zh-CN"/>
        </w:rPr>
        <w:t>0</w:t>
      </w:r>
      <w:r w:rsidRPr="0021242D">
        <w:t>.</w:t>
      </w:r>
      <w:r w:rsidR="009A4597">
        <w:t>4</w:t>
      </w:r>
      <w:r w:rsidRPr="0021242D">
        <w:t>-1</w:t>
      </w:r>
      <w:r w:rsidR="002D39CC" w:rsidRPr="0021242D">
        <w:t>:</w:t>
      </w:r>
      <w:r w:rsidRPr="0021242D">
        <w:t xml:space="preserve"> installSoftware Diagram</w:t>
      </w:r>
    </w:p>
    <w:p w:rsidR="00DF339F" w:rsidRPr="0021242D" w:rsidRDefault="00D81A00" w:rsidP="00DF339F">
      <w:pPr>
        <w:pStyle w:val="Heading5"/>
        <w:rPr>
          <w:lang w:val="en-US"/>
        </w:rPr>
      </w:pPr>
      <w:bookmarkStart w:id="826" w:name="_Toc418174335"/>
      <w:bookmarkStart w:id="827" w:name="_Toc418660220"/>
      <w:r>
        <w:rPr>
          <w:lang w:val="en-US"/>
        </w:rPr>
        <w:t>6.6.3.</w:t>
      </w:r>
      <w:r w:rsidR="00DF339F" w:rsidRPr="0021242D">
        <w:rPr>
          <w:lang w:val="en-US"/>
        </w:rPr>
        <w:t>2</w:t>
      </w:r>
      <w:r w:rsidR="00DF339F" w:rsidRPr="0021242D">
        <w:rPr>
          <w:lang w:val="en-US" w:eastAsia="zh-CN"/>
        </w:rPr>
        <w:t>0</w:t>
      </w:r>
      <w:r w:rsidR="00DF339F" w:rsidRPr="0021242D">
        <w:rPr>
          <w:lang w:val="en-US"/>
        </w:rPr>
        <w:t>.</w:t>
      </w:r>
      <w:r w:rsidR="009A4597">
        <w:rPr>
          <w:lang w:val="en-US" w:eastAsia="zh-CN"/>
        </w:rPr>
        <w:t>5</w:t>
      </w:r>
      <w:r w:rsidR="00DF339F" w:rsidRPr="0021242D">
        <w:rPr>
          <w:lang w:val="en-US"/>
        </w:rPr>
        <w:tab/>
      </w:r>
      <w:r w:rsidR="00DF339F" w:rsidRPr="0021242D">
        <w:rPr>
          <w:lang w:val="en-US" w:eastAsia="ko-KR"/>
        </w:rPr>
        <w:t>Post-Conditions</w:t>
      </w:r>
      <w:bookmarkEnd w:id="826"/>
      <w:bookmarkEnd w:id="827"/>
    </w:p>
    <w:p w:rsidR="00DF339F" w:rsidRPr="0021242D" w:rsidRDefault="00DF339F" w:rsidP="00DF339F">
      <w:r w:rsidRPr="0021242D">
        <w:rPr>
          <w:lang w:eastAsia="zh-CN"/>
        </w:rPr>
        <w:t>The Management Adapter has submitted a request to the Management Server to install application software.</w:t>
      </w:r>
    </w:p>
    <w:p w:rsidR="00DF339F" w:rsidRPr="0021242D" w:rsidRDefault="00D81A00" w:rsidP="00DF339F">
      <w:pPr>
        <w:pStyle w:val="Heading5"/>
        <w:rPr>
          <w:lang w:val="en-US"/>
        </w:rPr>
      </w:pPr>
      <w:bookmarkStart w:id="828" w:name="_Toc418174336"/>
      <w:bookmarkStart w:id="829" w:name="_Toc418660221"/>
      <w:r>
        <w:rPr>
          <w:lang w:val="en-US"/>
        </w:rPr>
        <w:t>6.6.3.</w:t>
      </w:r>
      <w:r w:rsidR="00DF339F" w:rsidRPr="0021242D">
        <w:rPr>
          <w:lang w:val="en-US"/>
        </w:rPr>
        <w:t>2</w:t>
      </w:r>
      <w:r w:rsidR="00DF339F" w:rsidRPr="0021242D">
        <w:rPr>
          <w:lang w:val="en-US" w:eastAsia="zh-CN"/>
        </w:rPr>
        <w:t>0</w:t>
      </w:r>
      <w:r w:rsidR="00DF339F" w:rsidRPr="0021242D">
        <w:rPr>
          <w:lang w:val="en-US"/>
        </w:rPr>
        <w:t>.</w:t>
      </w:r>
      <w:r w:rsidR="009A4597">
        <w:rPr>
          <w:lang w:val="en-US" w:eastAsia="zh-CN"/>
        </w:rPr>
        <w:t>6</w:t>
      </w:r>
      <w:r w:rsidR="00DF339F" w:rsidRPr="0021242D">
        <w:rPr>
          <w:lang w:val="en-US"/>
        </w:rPr>
        <w:tab/>
      </w:r>
      <w:r w:rsidR="00DF339F" w:rsidRPr="0021242D">
        <w:rPr>
          <w:lang w:val="en-US" w:eastAsia="ko-KR"/>
        </w:rPr>
        <w:t>Exceptions</w:t>
      </w:r>
      <w:bookmarkEnd w:id="828"/>
      <w:bookmarkEnd w:id="829"/>
    </w:p>
    <w:p w:rsidR="00DF339F" w:rsidRPr="0021242D" w:rsidRDefault="00DF339F" w:rsidP="00DF339F">
      <w:r w:rsidRPr="0021242D">
        <w:t>Not Applicable</w:t>
      </w:r>
      <w:r w:rsidR="002D39CC" w:rsidRPr="0021242D">
        <w:t>.</w:t>
      </w:r>
    </w:p>
    <w:p w:rsidR="00DF339F" w:rsidRPr="0021242D" w:rsidRDefault="00D81A00" w:rsidP="00DF339F">
      <w:pPr>
        <w:pStyle w:val="Heading5"/>
        <w:rPr>
          <w:lang w:val="en-US"/>
        </w:rPr>
      </w:pPr>
      <w:bookmarkStart w:id="830" w:name="_Toc418174337"/>
      <w:bookmarkStart w:id="831" w:name="_Toc418660222"/>
      <w:r>
        <w:rPr>
          <w:lang w:val="en-US"/>
        </w:rPr>
        <w:t>6.6.3.</w:t>
      </w:r>
      <w:r w:rsidR="00DF339F" w:rsidRPr="0021242D">
        <w:rPr>
          <w:lang w:val="en-US"/>
        </w:rPr>
        <w:t>2</w:t>
      </w:r>
      <w:r w:rsidR="00DF339F" w:rsidRPr="0021242D">
        <w:rPr>
          <w:lang w:val="en-US" w:eastAsia="zh-CN"/>
        </w:rPr>
        <w:t>0</w:t>
      </w:r>
      <w:r w:rsidR="00DF339F" w:rsidRPr="0021242D">
        <w:rPr>
          <w:lang w:val="en-US"/>
        </w:rPr>
        <w:t>.</w:t>
      </w:r>
      <w:r w:rsidR="009A4597">
        <w:rPr>
          <w:lang w:val="en-US" w:eastAsia="zh-CN"/>
        </w:rPr>
        <w:t>7</w:t>
      </w:r>
      <w:r w:rsidR="00DF339F" w:rsidRPr="0021242D">
        <w:rPr>
          <w:lang w:val="en-US"/>
        </w:rPr>
        <w:tab/>
      </w:r>
      <w:r w:rsidR="00DF339F" w:rsidRPr="0021242D">
        <w:rPr>
          <w:lang w:val="en-US" w:eastAsia="ko-KR"/>
        </w:rPr>
        <w:t>Policies for Use</w:t>
      </w:r>
      <w:bookmarkEnd w:id="830"/>
      <w:bookmarkEnd w:id="831"/>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832" w:name="_Toc418174338"/>
      <w:bookmarkStart w:id="833" w:name="_Toc418660223"/>
      <w:r>
        <w:rPr>
          <w:lang w:val="en-US"/>
        </w:rPr>
        <w:t>6.6.3.</w:t>
      </w:r>
      <w:r w:rsidR="00DF339F" w:rsidRPr="0021242D">
        <w:rPr>
          <w:lang w:val="en-US"/>
        </w:rPr>
        <w:t>2</w:t>
      </w:r>
      <w:r w:rsidR="00DF339F" w:rsidRPr="0021242D">
        <w:rPr>
          <w:lang w:val="en-US" w:eastAsia="zh-CN"/>
        </w:rPr>
        <w:t>0</w:t>
      </w:r>
      <w:r w:rsidR="00DF339F" w:rsidRPr="0021242D">
        <w:rPr>
          <w:lang w:val="en-US"/>
        </w:rPr>
        <w:t>.</w:t>
      </w:r>
      <w:r w:rsidR="009A4597">
        <w:rPr>
          <w:lang w:val="en-US" w:eastAsia="zh-CN"/>
        </w:rPr>
        <w:t>8</w:t>
      </w:r>
      <w:r w:rsidR="00DF339F" w:rsidRPr="0021242D">
        <w:rPr>
          <w:lang w:val="en-US"/>
        </w:rPr>
        <w:tab/>
        <w:t>oneM2M Resource Interworking</w:t>
      </w:r>
      <w:bookmarkEnd w:id="832"/>
      <w:bookmarkEnd w:id="833"/>
    </w:p>
    <w:p w:rsidR="00DF339F" w:rsidRPr="0021242D" w:rsidRDefault="00DF339F" w:rsidP="00DF339F">
      <w:pPr>
        <w:rPr>
          <w:lang w:eastAsia="zh-CN"/>
        </w:rPr>
      </w:pPr>
      <w:r w:rsidRPr="0021242D">
        <w:t xml:space="preserve">This service capability </w:t>
      </w:r>
      <w:r w:rsidRPr="0021242D">
        <w:rPr>
          <w:lang w:eastAsia="zh-CN"/>
        </w:rPr>
        <w:t>is used to install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9A4597" w:rsidRDefault="00D81A00" w:rsidP="00DF339F">
      <w:pPr>
        <w:pStyle w:val="Heading4"/>
        <w:rPr>
          <w:lang w:val="en-US" w:eastAsia="zh-CN"/>
        </w:rPr>
      </w:pPr>
      <w:bookmarkStart w:id="834" w:name="_Toc417309515"/>
      <w:bookmarkStart w:id="835" w:name="_Toc418174339"/>
      <w:bookmarkStart w:id="836" w:name="_Toc418660224"/>
      <w:r w:rsidRPr="009A4597">
        <w:rPr>
          <w:lang w:val="en-US"/>
        </w:rPr>
        <w:lastRenderedPageBreak/>
        <w:t>6.6.3.</w:t>
      </w:r>
      <w:r w:rsidR="00DF339F" w:rsidRPr="009A4597">
        <w:rPr>
          <w:lang w:val="en-US"/>
        </w:rPr>
        <w:t>2</w:t>
      </w:r>
      <w:r w:rsidR="00DF339F" w:rsidRPr="009A4597">
        <w:rPr>
          <w:lang w:val="en-US" w:eastAsia="zh-CN"/>
        </w:rPr>
        <w:t>1</w:t>
      </w:r>
      <w:r w:rsidR="00DF339F" w:rsidRPr="009A4597">
        <w:rPr>
          <w:lang w:val="en-US" w:eastAsia="zh-CN"/>
        </w:rPr>
        <w:tab/>
        <w:t>activateSoftware</w:t>
      </w:r>
      <w:bookmarkEnd w:id="834"/>
      <w:bookmarkEnd w:id="835"/>
      <w:bookmarkEnd w:id="836"/>
    </w:p>
    <w:p w:rsidR="009A4597" w:rsidRPr="009A4597" w:rsidRDefault="009A4597" w:rsidP="009A4597">
      <w:pPr>
        <w:pStyle w:val="Heading5"/>
        <w:rPr>
          <w:lang w:val="en-US"/>
        </w:rPr>
      </w:pPr>
      <w:bookmarkStart w:id="837" w:name="_Toc418660225"/>
      <w:r w:rsidRPr="009A4597">
        <w:rPr>
          <w:lang w:val="en-US"/>
        </w:rPr>
        <w:t>6.6.3.2</w:t>
      </w:r>
      <w:r w:rsidRPr="009A4597">
        <w:rPr>
          <w:lang w:val="en-US" w:eastAsia="zh-CN"/>
        </w:rPr>
        <w:t>1</w:t>
      </w:r>
      <w:r w:rsidRPr="009A4597">
        <w:rPr>
          <w:lang w:val="en-US"/>
        </w:rPr>
        <w:t>.1</w:t>
      </w:r>
      <w:r w:rsidRPr="009A4597">
        <w:rPr>
          <w:lang w:val="en-US"/>
        </w:rPr>
        <w:tab/>
        <w:t>Description</w:t>
      </w:r>
      <w:bookmarkEnd w:id="837"/>
    </w:p>
    <w:p w:rsidR="00DF339F" w:rsidRPr="009A4597" w:rsidRDefault="00DF339F" w:rsidP="00DF339F">
      <w:r w:rsidRPr="009A4597">
        <w:t xml:space="preserve">This service capability provides the ability for AEs to </w:t>
      </w:r>
      <w:r w:rsidRPr="009A4597">
        <w:rPr>
          <w:lang w:eastAsia="zh-CN"/>
        </w:rPr>
        <w:t>activate software previously installed</w:t>
      </w:r>
      <w:r w:rsidRPr="009A4597">
        <w:t>.</w:t>
      </w:r>
    </w:p>
    <w:p w:rsidR="00DF339F" w:rsidRPr="009A4597" w:rsidRDefault="00D81A00" w:rsidP="00DF339F">
      <w:pPr>
        <w:pStyle w:val="Heading5"/>
        <w:rPr>
          <w:lang w:val="en-US"/>
        </w:rPr>
      </w:pPr>
      <w:bookmarkStart w:id="838" w:name="_Toc418174340"/>
      <w:bookmarkStart w:id="839" w:name="_Toc418660226"/>
      <w:r w:rsidRPr="009A4597">
        <w:rPr>
          <w:lang w:val="en-US"/>
        </w:rPr>
        <w:t>6.6.3.</w:t>
      </w:r>
      <w:r w:rsidR="00DF339F" w:rsidRPr="009A4597">
        <w:rPr>
          <w:lang w:val="en-US"/>
        </w:rPr>
        <w:t>2</w:t>
      </w:r>
      <w:r w:rsidR="00DF339F" w:rsidRPr="009A4597">
        <w:rPr>
          <w:lang w:val="en-US" w:eastAsia="zh-CN"/>
        </w:rPr>
        <w:t>1</w:t>
      </w:r>
      <w:r w:rsidR="00DF339F" w:rsidRPr="009A4597">
        <w:rPr>
          <w:lang w:val="en-US"/>
        </w:rPr>
        <w:t>.</w:t>
      </w:r>
      <w:r w:rsidR="009A4597" w:rsidRPr="009A4597">
        <w:rPr>
          <w:lang w:val="en-US"/>
        </w:rPr>
        <w:t>2</w:t>
      </w:r>
      <w:r w:rsidR="00DF339F" w:rsidRPr="009A4597">
        <w:rPr>
          <w:lang w:val="en-US"/>
        </w:rPr>
        <w:tab/>
      </w:r>
      <w:r w:rsidR="00D87590">
        <w:rPr>
          <w:lang w:val="en-US"/>
        </w:rPr>
        <w:t>Pre-Conditions</w:t>
      </w:r>
      <w:bookmarkEnd w:id="838"/>
      <w:bookmarkEnd w:id="839"/>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D81A00" w:rsidP="00DF339F">
      <w:pPr>
        <w:pStyle w:val="Heading5"/>
        <w:rPr>
          <w:lang w:val="en-US" w:eastAsia="zh-CN"/>
        </w:rPr>
      </w:pPr>
      <w:bookmarkStart w:id="840" w:name="_Toc418174341"/>
      <w:bookmarkStart w:id="841" w:name="_Toc418660227"/>
      <w:r>
        <w:rPr>
          <w:lang w:val="en-US"/>
        </w:rPr>
        <w:t>6.6.3.</w:t>
      </w:r>
      <w:r w:rsidR="00DF339F" w:rsidRPr="0021242D">
        <w:rPr>
          <w:lang w:val="en-US"/>
        </w:rPr>
        <w:t>2</w:t>
      </w:r>
      <w:r w:rsidR="00DF339F" w:rsidRPr="0021242D">
        <w:rPr>
          <w:lang w:val="en-US" w:eastAsia="zh-CN"/>
        </w:rPr>
        <w:t>1</w:t>
      </w:r>
      <w:r w:rsidR="00DF339F" w:rsidRPr="0021242D">
        <w:rPr>
          <w:lang w:val="en-US"/>
        </w:rPr>
        <w:t>.</w:t>
      </w:r>
      <w:r w:rsidR="009A4597">
        <w:rPr>
          <w:lang w:val="en-US"/>
        </w:rPr>
        <w:t>3</w:t>
      </w:r>
      <w:r w:rsidR="00DF339F" w:rsidRPr="0021242D">
        <w:rPr>
          <w:lang w:val="en-US"/>
        </w:rPr>
        <w:tab/>
        <w:t>Signature –</w:t>
      </w:r>
      <w:r w:rsidR="00DF339F" w:rsidRPr="0021242D">
        <w:rPr>
          <w:lang w:val="en-US" w:eastAsia="zh-CN"/>
        </w:rPr>
        <w:t>activateSoftware</w:t>
      </w:r>
      <w:bookmarkEnd w:id="840"/>
      <w:bookmarkEnd w:id="841"/>
    </w:p>
    <w:p w:rsidR="002D39CC" w:rsidRPr="0021242D" w:rsidRDefault="002D39CC" w:rsidP="002D39CC">
      <w:pPr>
        <w:pStyle w:val="TH"/>
      </w:pPr>
      <w:r w:rsidRPr="0021242D">
        <w:rPr>
          <w:lang w:eastAsia="zh-CN"/>
        </w:rPr>
        <w:t xml:space="preserve">Table </w:t>
      </w:r>
      <w:r w:rsidR="00D81A00">
        <w:rPr>
          <w:lang w:eastAsia="zh-CN"/>
        </w:rPr>
        <w:t>6.6.3.</w:t>
      </w:r>
      <w:r w:rsidRPr="0021242D">
        <w:rPr>
          <w:lang w:eastAsia="zh-CN"/>
        </w:rPr>
        <w:t>21.</w:t>
      </w:r>
      <w:r w:rsidR="009A4597">
        <w:rPr>
          <w:lang w:eastAsia="zh-CN"/>
        </w:rPr>
        <w:t>3</w:t>
      </w:r>
      <w:r w:rsidRPr="0021242D">
        <w:rPr>
          <w:lang w:eastAsia="zh-CN"/>
        </w:rPr>
        <w:t>-1: activateSoftware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D39CC">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D39CC">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D39CC">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D39CC">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D39CC">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2D39CC">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2D39CC">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D39CC">
            <w:pPr>
              <w:pStyle w:val="TAL"/>
              <w:rPr>
                <w:lang w:eastAsia="ko-KR"/>
              </w:rPr>
            </w:pPr>
            <w:r w:rsidRPr="0021242D">
              <w:rPr>
                <w:lang w:eastAsia="ko-KR"/>
              </w:rPr>
              <w:t>Unique response types for this service.</w:t>
            </w:r>
          </w:p>
          <w:p w:rsidR="00DF339F" w:rsidRPr="0021242D" w:rsidRDefault="00DF339F" w:rsidP="002D39CC">
            <w:pPr>
              <w:pStyle w:val="TAN"/>
              <w:rPr>
                <w:lang w:eastAsia="ko-KR"/>
              </w:rPr>
            </w:pPr>
            <w:r w:rsidRPr="0021242D">
              <w:rPr>
                <w:lang w:eastAsia="ko-KR"/>
              </w:rPr>
              <w:t>N</w:t>
            </w:r>
            <w:r w:rsidR="002D39CC" w:rsidRPr="0021242D">
              <w:rPr>
                <w:lang w:eastAsia="ko-KR"/>
              </w:rPr>
              <w:t>OTE</w:t>
            </w:r>
            <w:r w:rsidRPr="0021242D">
              <w:rPr>
                <w:lang w:eastAsia="ko-KR"/>
              </w:rPr>
              <w:t xml:space="preserve">: </w:t>
            </w:r>
            <w:r w:rsidR="002D39CC" w:rsidRPr="0021242D">
              <w:rPr>
                <w:lang w:eastAsia="ko-KR"/>
              </w:rPr>
              <w:tab/>
            </w:r>
            <w:r w:rsidRPr="0021242D">
              <w:rPr>
                <w:lang w:eastAsia="ko-KR"/>
              </w:rPr>
              <w:t>Consumed services also provide response types.</w:t>
            </w:r>
          </w:p>
          <w:p w:rsidR="00DF339F" w:rsidRPr="0021242D" w:rsidRDefault="00DF339F" w:rsidP="002D39CC">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2D39CC">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2D39CC" w:rsidRPr="0021242D" w:rsidRDefault="002D39CC" w:rsidP="002D39CC"/>
    <w:p w:rsidR="00DF339F" w:rsidRPr="0021242D" w:rsidRDefault="00D81A00" w:rsidP="00DF339F">
      <w:pPr>
        <w:pStyle w:val="Heading5"/>
        <w:rPr>
          <w:lang w:val="en-US"/>
        </w:rPr>
      </w:pPr>
      <w:bookmarkStart w:id="842" w:name="_Toc418174342"/>
      <w:bookmarkStart w:id="843" w:name="_Toc418660228"/>
      <w:r>
        <w:rPr>
          <w:lang w:val="en-US"/>
        </w:rPr>
        <w:t>6.6.3.</w:t>
      </w:r>
      <w:r w:rsidR="00DF339F" w:rsidRPr="0021242D">
        <w:rPr>
          <w:lang w:val="en-US"/>
        </w:rPr>
        <w:t>2</w:t>
      </w:r>
      <w:r w:rsidR="00DF339F" w:rsidRPr="0021242D">
        <w:rPr>
          <w:lang w:val="en-US" w:eastAsia="zh-CN"/>
        </w:rPr>
        <w:t>1</w:t>
      </w:r>
      <w:r w:rsidR="00DF339F" w:rsidRPr="0021242D">
        <w:rPr>
          <w:lang w:val="en-US"/>
        </w:rPr>
        <w:t>.</w:t>
      </w:r>
      <w:r w:rsidR="009A4597">
        <w:rPr>
          <w:lang w:val="en-US" w:eastAsia="zh-CN"/>
        </w:rPr>
        <w:t>4</w:t>
      </w:r>
      <w:r w:rsidR="00DF339F" w:rsidRPr="0021242D">
        <w:rPr>
          <w:lang w:val="en-US"/>
        </w:rPr>
        <w:tab/>
        <w:t>Service Interactions</w:t>
      </w:r>
      <w:bookmarkEnd w:id="842"/>
      <w:bookmarkEnd w:id="84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19"/>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pPr>
      <w:r w:rsidRPr="0021242D">
        <w:object w:dxaOrig="7965" w:dyaOrig="4365">
          <v:shape id="_x0000_i1059" type="#_x0000_t75" style="width:369.8pt;height:202.75pt" o:ole="">
            <v:imagedata r:id="rId116" o:title=""/>
          </v:shape>
          <o:OLEObject Type="Embed" ProgID="Visio.Drawing.11" ShapeID="_x0000_i1059" DrawAspect="Content" ObjectID="_1492401415" r:id="rId117"/>
        </w:object>
      </w:r>
    </w:p>
    <w:p w:rsidR="00DF339F" w:rsidRPr="0021242D" w:rsidRDefault="00DF339F" w:rsidP="002D39CC">
      <w:pPr>
        <w:pStyle w:val="TF"/>
      </w:pPr>
      <w:r w:rsidRPr="0021242D">
        <w:t xml:space="preserve">Figure </w:t>
      </w:r>
      <w:r w:rsidR="00D81A00">
        <w:t>6.6.3.</w:t>
      </w:r>
      <w:r w:rsidRPr="0021242D">
        <w:t>2</w:t>
      </w:r>
      <w:r w:rsidRPr="0021242D">
        <w:rPr>
          <w:lang w:eastAsia="zh-CN"/>
        </w:rPr>
        <w:t>1</w:t>
      </w:r>
      <w:r w:rsidRPr="0021242D">
        <w:t>.</w:t>
      </w:r>
      <w:r w:rsidR="009A4597">
        <w:t>4</w:t>
      </w:r>
      <w:r w:rsidRPr="0021242D">
        <w:t>-1</w:t>
      </w:r>
      <w:r w:rsidR="002D39CC" w:rsidRPr="0021242D">
        <w:t>:</w:t>
      </w:r>
      <w:r w:rsidRPr="0021242D">
        <w:t xml:space="preserve"> activateSoftware Diagram</w:t>
      </w:r>
    </w:p>
    <w:p w:rsidR="00DF339F" w:rsidRPr="0021242D" w:rsidRDefault="00D81A00" w:rsidP="00DF339F">
      <w:pPr>
        <w:pStyle w:val="Heading5"/>
        <w:rPr>
          <w:lang w:val="en-US"/>
        </w:rPr>
      </w:pPr>
      <w:bookmarkStart w:id="844" w:name="_Toc418174343"/>
      <w:bookmarkStart w:id="845" w:name="_Toc418660229"/>
      <w:r>
        <w:rPr>
          <w:lang w:val="en-US"/>
        </w:rPr>
        <w:t>6.6.3.</w:t>
      </w:r>
      <w:r w:rsidR="00DF339F" w:rsidRPr="0021242D">
        <w:rPr>
          <w:lang w:val="en-US"/>
        </w:rPr>
        <w:t>2</w:t>
      </w:r>
      <w:r w:rsidR="00DF339F" w:rsidRPr="0021242D">
        <w:rPr>
          <w:lang w:val="en-US" w:eastAsia="zh-CN"/>
        </w:rPr>
        <w:t>1</w:t>
      </w:r>
      <w:r w:rsidR="00DF339F" w:rsidRPr="0021242D">
        <w:rPr>
          <w:lang w:val="en-US"/>
        </w:rPr>
        <w:t>.</w:t>
      </w:r>
      <w:r w:rsidR="009A4597">
        <w:rPr>
          <w:lang w:val="en-US" w:eastAsia="zh-CN"/>
        </w:rPr>
        <w:t>5</w:t>
      </w:r>
      <w:r w:rsidR="00DF339F" w:rsidRPr="0021242D">
        <w:rPr>
          <w:lang w:val="en-US"/>
        </w:rPr>
        <w:tab/>
      </w:r>
      <w:r w:rsidR="00DF339F" w:rsidRPr="0021242D">
        <w:rPr>
          <w:lang w:val="en-US" w:eastAsia="ko-KR"/>
        </w:rPr>
        <w:t>Post-Conditions</w:t>
      </w:r>
      <w:bookmarkEnd w:id="844"/>
      <w:bookmarkEnd w:id="845"/>
    </w:p>
    <w:p w:rsidR="00DF339F" w:rsidRPr="0021242D" w:rsidRDefault="00DF339F" w:rsidP="00DF339F">
      <w:r w:rsidRPr="0021242D">
        <w:rPr>
          <w:lang w:eastAsia="zh-CN"/>
        </w:rPr>
        <w:t>The Management Adapter has submitted a request to the Management Server to activate software previously installed.</w:t>
      </w:r>
    </w:p>
    <w:p w:rsidR="00DF339F" w:rsidRPr="0021242D" w:rsidRDefault="00D81A00" w:rsidP="00DF339F">
      <w:pPr>
        <w:pStyle w:val="Heading5"/>
        <w:rPr>
          <w:lang w:val="en-US"/>
        </w:rPr>
      </w:pPr>
      <w:bookmarkStart w:id="846" w:name="_Toc418174344"/>
      <w:bookmarkStart w:id="847" w:name="_Toc418660230"/>
      <w:r>
        <w:rPr>
          <w:lang w:val="en-US"/>
        </w:rPr>
        <w:t>6.6.3.</w:t>
      </w:r>
      <w:r w:rsidR="00DF339F" w:rsidRPr="0021242D">
        <w:rPr>
          <w:lang w:val="en-US"/>
        </w:rPr>
        <w:t>2</w:t>
      </w:r>
      <w:r w:rsidR="00DF339F" w:rsidRPr="0021242D">
        <w:rPr>
          <w:lang w:val="en-US" w:eastAsia="zh-CN"/>
        </w:rPr>
        <w:t>1</w:t>
      </w:r>
      <w:r w:rsidR="00DF339F" w:rsidRPr="0021242D">
        <w:rPr>
          <w:lang w:val="en-US"/>
        </w:rPr>
        <w:t>.</w:t>
      </w:r>
      <w:r w:rsidR="009A4597">
        <w:rPr>
          <w:lang w:val="en-US" w:eastAsia="zh-CN"/>
        </w:rPr>
        <w:t>6</w:t>
      </w:r>
      <w:r w:rsidR="00DF339F" w:rsidRPr="0021242D">
        <w:rPr>
          <w:lang w:val="en-US"/>
        </w:rPr>
        <w:tab/>
      </w:r>
      <w:r w:rsidR="00DF339F" w:rsidRPr="0021242D">
        <w:rPr>
          <w:lang w:val="en-US" w:eastAsia="ko-KR"/>
        </w:rPr>
        <w:t>Exceptions</w:t>
      </w:r>
      <w:bookmarkEnd w:id="846"/>
      <w:bookmarkEnd w:id="847"/>
    </w:p>
    <w:p w:rsidR="00DF339F" w:rsidRPr="0021242D" w:rsidRDefault="00DF339F" w:rsidP="00DF339F">
      <w:r w:rsidRPr="0021242D">
        <w:t>Not Applicable</w:t>
      </w:r>
      <w:r w:rsidR="00203161" w:rsidRPr="0021242D">
        <w:t>.</w:t>
      </w:r>
    </w:p>
    <w:p w:rsidR="00DF339F" w:rsidRPr="0021242D" w:rsidRDefault="00D81A00" w:rsidP="00DF339F">
      <w:pPr>
        <w:pStyle w:val="Heading5"/>
        <w:rPr>
          <w:lang w:val="en-US"/>
        </w:rPr>
      </w:pPr>
      <w:bookmarkStart w:id="848" w:name="_Toc418174345"/>
      <w:bookmarkStart w:id="849" w:name="_Toc418660231"/>
      <w:r>
        <w:rPr>
          <w:lang w:val="en-US"/>
        </w:rPr>
        <w:lastRenderedPageBreak/>
        <w:t>6.6.3.</w:t>
      </w:r>
      <w:r w:rsidR="00DF339F" w:rsidRPr="0021242D">
        <w:rPr>
          <w:lang w:val="en-US"/>
        </w:rPr>
        <w:t>2</w:t>
      </w:r>
      <w:r w:rsidR="00DF339F" w:rsidRPr="0021242D">
        <w:rPr>
          <w:lang w:val="en-US" w:eastAsia="zh-CN"/>
        </w:rPr>
        <w:t>1</w:t>
      </w:r>
      <w:r w:rsidR="00DF339F" w:rsidRPr="0021242D">
        <w:rPr>
          <w:lang w:val="en-US"/>
        </w:rPr>
        <w:t>.</w:t>
      </w:r>
      <w:r w:rsidR="009A4597">
        <w:rPr>
          <w:lang w:val="en-US" w:eastAsia="zh-CN"/>
        </w:rPr>
        <w:t>7</w:t>
      </w:r>
      <w:r w:rsidR="00DF339F" w:rsidRPr="0021242D">
        <w:rPr>
          <w:lang w:val="en-US"/>
        </w:rPr>
        <w:tab/>
      </w:r>
      <w:r w:rsidR="00DF339F" w:rsidRPr="0021242D">
        <w:rPr>
          <w:lang w:val="en-US" w:eastAsia="ko-KR"/>
        </w:rPr>
        <w:t>Policies for Use</w:t>
      </w:r>
      <w:bookmarkEnd w:id="848"/>
      <w:bookmarkEnd w:id="84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850" w:name="_Toc418174346"/>
      <w:bookmarkStart w:id="851" w:name="_Toc418660232"/>
      <w:r>
        <w:rPr>
          <w:lang w:val="en-US"/>
        </w:rPr>
        <w:t>6.6.3.</w:t>
      </w:r>
      <w:r w:rsidR="00DF339F" w:rsidRPr="0021242D">
        <w:rPr>
          <w:lang w:val="en-US"/>
        </w:rPr>
        <w:t>2</w:t>
      </w:r>
      <w:r w:rsidR="00DF339F" w:rsidRPr="0021242D">
        <w:rPr>
          <w:lang w:val="en-US" w:eastAsia="zh-CN"/>
        </w:rPr>
        <w:t>1</w:t>
      </w:r>
      <w:r w:rsidR="00DF339F" w:rsidRPr="0021242D">
        <w:rPr>
          <w:lang w:val="en-US"/>
        </w:rPr>
        <w:t>.</w:t>
      </w:r>
      <w:r w:rsidR="009A4597">
        <w:rPr>
          <w:lang w:val="en-US" w:eastAsia="zh-CN"/>
        </w:rPr>
        <w:t>8</w:t>
      </w:r>
      <w:r w:rsidR="00DF339F" w:rsidRPr="0021242D">
        <w:rPr>
          <w:lang w:val="en-US"/>
        </w:rPr>
        <w:tab/>
        <w:t>oneM2M Resource Interworking</w:t>
      </w:r>
      <w:bookmarkEnd w:id="850"/>
      <w:bookmarkEnd w:id="851"/>
    </w:p>
    <w:p w:rsidR="00DF339F" w:rsidRPr="0021242D" w:rsidRDefault="00DF339F" w:rsidP="00203161">
      <w:pPr>
        <w:overflowPunct/>
        <w:autoSpaceDE/>
        <w:autoSpaceDN/>
        <w:adjustRightInd/>
        <w:spacing w:after="0"/>
        <w:textAlignment w:val="auto"/>
        <w:rPr>
          <w:lang w:eastAsia="zh-CN"/>
        </w:rPr>
      </w:pPr>
      <w:r w:rsidRPr="0021242D">
        <w:t xml:space="preserve">This service capability </w:t>
      </w:r>
      <w:r w:rsidRPr="0021242D">
        <w:rPr>
          <w:lang w:eastAsia="zh-CN"/>
        </w:rPr>
        <w:t>is used to activate software previously installed</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ttribu</w:t>
      </w:r>
      <w:r w:rsidRPr="0021242D">
        <w:rPr>
          <w:lang w:eastAsia="zh-CN"/>
        </w:rPr>
        <w:t>te activate of</w:t>
      </w:r>
      <w:r w:rsidRPr="0021242D">
        <w:t xml:space="preserve">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9A4597" w:rsidRDefault="00D81A00" w:rsidP="00DF339F">
      <w:pPr>
        <w:pStyle w:val="Heading4"/>
        <w:rPr>
          <w:lang w:val="en-US" w:eastAsia="zh-CN"/>
        </w:rPr>
      </w:pPr>
      <w:bookmarkStart w:id="852" w:name="_Toc417309516"/>
      <w:bookmarkStart w:id="853" w:name="_Toc418174347"/>
      <w:bookmarkStart w:id="854" w:name="_Toc418660233"/>
      <w:r w:rsidRPr="009A4597">
        <w:rPr>
          <w:lang w:val="en-US"/>
        </w:rPr>
        <w:t>6.6.3.</w:t>
      </w:r>
      <w:r w:rsidR="00DF339F" w:rsidRPr="009A4597">
        <w:rPr>
          <w:lang w:val="en-US"/>
        </w:rPr>
        <w:t>2</w:t>
      </w:r>
      <w:r w:rsidR="00DF339F" w:rsidRPr="009A4597">
        <w:rPr>
          <w:lang w:val="en-US" w:eastAsia="zh-CN"/>
        </w:rPr>
        <w:t>2</w:t>
      </w:r>
      <w:r w:rsidR="00DF339F" w:rsidRPr="009A4597">
        <w:rPr>
          <w:lang w:val="en-US"/>
        </w:rPr>
        <w:tab/>
      </w:r>
      <w:r w:rsidR="00DF339F" w:rsidRPr="009A4597">
        <w:rPr>
          <w:lang w:val="en-US" w:eastAsia="zh-CN"/>
        </w:rPr>
        <w:t>deactivateSoftware</w:t>
      </w:r>
      <w:bookmarkEnd w:id="852"/>
      <w:bookmarkEnd w:id="853"/>
      <w:bookmarkEnd w:id="854"/>
    </w:p>
    <w:p w:rsidR="009A4597" w:rsidRPr="009A4597" w:rsidRDefault="009A4597" w:rsidP="009A4597">
      <w:pPr>
        <w:pStyle w:val="Heading5"/>
        <w:rPr>
          <w:lang w:val="en-US"/>
        </w:rPr>
      </w:pPr>
      <w:bookmarkStart w:id="855" w:name="_Toc418660234"/>
      <w:r w:rsidRPr="009A4597">
        <w:rPr>
          <w:lang w:val="en-US"/>
        </w:rPr>
        <w:t>6.6.3.2</w:t>
      </w:r>
      <w:r w:rsidRPr="009A4597">
        <w:rPr>
          <w:lang w:val="en-US" w:eastAsia="zh-CN"/>
        </w:rPr>
        <w:t>2</w:t>
      </w:r>
      <w:r w:rsidRPr="009A4597">
        <w:rPr>
          <w:lang w:val="en-US"/>
        </w:rPr>
        <w:t>.1</w:t>
      </w:r>
      <w:r w:rsidRPr="009A4597">
        <w:rPr>
          <w:lang w:val="en-US"/>
        </w:rPr>
        <w:tab/>
        <w:t>Description</w:t>
      </w:r>
      <w:bookmarkEnd w:id="855"/>
    </w:p>
    <w:p w:rsidR="00DF339F" w:rsidRPr="009A4597" w:rsidRDefault="00DF339F" w:rsidP="00DF339F">
      <w:pPr>
        <w:widowControl w:val="0"/>
        <w:overflowPunct/>
        <w:spacing w:after="0"/>
        <w:textAlignment w:val="auto"/>
      </w:pPr>
      <w:r w:rsidRPr="009A4597">
        <w:t xml:space="preserve">This service capability provides the ability for AEs to </w:t>
      </w:r>
      <w:r w:rsidRPr="009A4597">
        <w:rPr>
          <w:rFonts w:eastAsia="Arial Unicode MS"/>
        </w:rPr>
        <w:t>deactivate</w:t>
      </w:r>
      <w:r w:rsidRPr="009A4597">
        <w:rPr>
          <w:rFonts w:eastAsia="Arial Unicode MS"/>
          <w:lang w:eastAsia="zh-CN"/>
        </w:rPr>
        <w:t>s</w:t>
      </w:r>
      <w:r w:rsidRPr="009A4597">
        <w:rPr>
          <w:rFonts w:eastAsia="Arial Unicode MS"/>
        </w:rPr>
        <w:t xml:space="preserve"> software</w:t>
      </w:r>
      <w:r w:rsidRPr="009A4597">
        <w:t>.</w:t>
      </w:r>
    </w:p>
    <w:p w:rsidR="00DF339F" w:rsidRPr="009A4597" w:rsidRDefault="00D81A00" w:rsidP="00DF339F">
      <w:pPr>
        <w:pStyle w:val="Heading5"/>
        <w:rPr>
          <w:lang w:val="en-US"/>
        </w:rPr>
      </w:pPr>
      <w:bookmarkStart w:id="856" w:name="_Toc418174348"/>
      <w:bookmarkStart w:id="857" w:name="_Toc418660235"/>
      <w:r w:rsidRPr="009A4597">
        <w:rPr>
          <w:lang w:val="en-US"/>
        </w:rPr>
        <w:t>6.6.3.</w:t>
      </w:r>
      <w:r w:rsidR="00DF339F" w:rsidRPr="009A4597">
        <w:rPr>
          <w:lang w:val="en-US"/>
        </w:rPr>
        <w:t>2</w:t>
      </w:r>
      <w:r w:rsidR="00DF339F" w:rsidRPr="009A4597">
        <w:rPr>
          <w:lang w:val="en-US" w:eastAsia="zh-CN"/>
        </w:rPr>
        <w:t>2</w:t>
      </w:r>
      <w:r w:rsidR="00DF339F" w:rsidRPr="009A4597">
        <w:rPr>
          <w:lang w:val="en-US"/>
        </w:rPr>
        <w:t>.</w:t>
      </w:r>
      <w:r w:rsidR="009A4597" w:rsidRPr="009A4597">
        <w:rPr>
          <w:lang w:val="en-US"/>
        </w:rPr>
        <w:t>2</w:t>
      </w:r>
      <w:r w:rsidR="00DF339F" w:rsidRPr="009A4597">
        <w:rPr>
          <w:lang w:val="en-US"/>
        </w:rPr>
        <w:tab/>
      </w:r>
      <w:r w:rsidR="00D87590">
        <w:rPr>
          <w:lang w:val="en-US"/>
        </w:rPr>
        <w:t>Pre-Conditions</w:t>
      </w:r>
      <w:bookmarkEnd w:id="856"/>
      <w:bookmarkEnd w:id="857"/>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 xml:space="preserve">A correlation between a Management Adapter, the M2M Service Capability and </w:t>
      </w:r>
      <w:r w:rsidRPr="0021242D">
        <w:rPr>
          <w:lang w:eastAsia="zh-CN"/>
        </w:rPr>
        <w:t>the device</w:t>
      </w:r>
      <w:r w:rsidRPr="0021242D">
        <w:t xml:space="preserve"> exist.</w:t>
      </w:r>
    </w:p>
    <w:p w:rsidR="00DF339F" w:rsidRPr="0021242D" w:rsidRDefault="00D81A00" w:rsidP="00DF339F">
      <w:pPr>
        <w:pStyle w:val="Heading5"/>
        <w:rPr>
          <w:lang w:val="en-US" w:eastAsia="zh-CN"/>
        </w:rPr>
      </w:pPr>
      <w:bookmarkStart w:id="858" w:name="_Toc418174349"/>
      <w:bookmarkStart w:id="859" w:name="_Toc418660236"/>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rPr>
        <w:t>3</w:t>
      </w:r>
      <w:r w:rsidR="00DF339F" w:rsidRPr="0021242D">
        <w:rPr>
          <w:lang w:val="en-US"/>
        </w:rPr>
        <w:tab/>
        <w:t>Signature –</w:t>
      </w:r>
      <w:r w:rsidR="00DF339F" w:rsidRPr="0021242D">
        <w:rPr>
          <w:lang w:val="en-US" w:eastAsia="zh-CN"/>
        </w:rPr>
        <w:t>deactivateSoftware</w:t>
      </w:r>
      <w:bookmarkEnd w:id="858"/>
      <w:bookmarkEnd w:id="859"/>
    </w:p>
    <w:p w:rsidR="00203161" w:rsidRPr="0021242D" w:rsidRDefault="00203161" w:rsidP="00203161">
      <w:pPr>
        <w:pStyle w:val="TH"/>
      </w:pPr>
      <w:r w:rsidRPr="0021242D">
        <w:rPr>
          <w:lang w:eastAsia="zh-CN"/>
        </w:rPr>
        <w:t xml:space="preserve">Table </w:t>
      </w:r>
      <w:r w:rsidR="00D81A00">
        <w:rPr>
          <w:lang w:eastAsia="zh-CN"/>
        </w:rPr>
        <w:t>6.6.3.</w:t>
      </w:r>
      <w:r w:rsidRPr="0021242D">
        <w:rPr>
          <w:lang w:eastAsia="zh-CN"/>
        </w:rPr>
        <w:t>22.</w:t>
      </w:r>
      <w:r w:rsidR="009A4597">
        <w:rPr>
          <w:lang w:eastAsia="zh-CN"/>
        </w:rPr>
        <w:t>3</w:t>
      </w:r>
      <w:r w:rsidRPr="0021242D">
        <w:rPr>
          <w:lang w:eastAsia="zh-CN"/>
        </w:rPr>
        <w:t>-1: deactivateSoftware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0316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0316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0316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0316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Unique response types for this service.</w:t>
            </w:r>
          </w:p>
          <w:p w:rsidR="00DF339F" w:rsidRPr="0021242D" w:rsidRDefault="00DF339F" w:rsidP="00203161">
            <w:pPr>
              <w:pStyle w:val="TAN"/>
              <w:rPr>
                <w:lang w:eastAsia="ko-KR"/>
              </w:rPr>
            </w:pPr>
            <w:r w:rsidRPr="0021242D">
              <w:rPr>
                <w:lang w:eastAsia="ko-KR"/>
              </w:rPr>
              <w:t>N</w:t>
            </w:r>
            <w:r w:rsidR="00203161" w:rsidRPr="0021242D">
              <w:rPr>
                <w:lang w:eastAsia="ko-KR"/>
              </w:rPr>
              <w:t>OTE</w:t>
            </w:r>
            <w:r w:rsidRPr="0021242D">
              <w:rPr>
                <w:lang w:eastAsia="ko-KR"/>
              </w:rPr>
              <w:t xml:space="preserve">: </w:t>
            </w:r>
            <w:r w:rsidR="00203161" w:rsidRPr="0021242D">
              <w:rPr>
                <w:lang w:eastAsia="ko-KR"/>
              </w:rPr>
              <w:tab/>
            </w:r>
            <w:r w:rsidRPr="0021242D">
              <w:rPr>
                <w:lang w:eastAsia="ko-KR"/>
              </w:rPr>
              <w:t>Consumed services also provide response types.</w:t>
            </w:r>
          </w:p>
          <w:p w:rsidR="00DF339F" w:rsidRPr="0021242D" w:rsidRDefault="00DF339F" w:rsidP="00203161">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203161">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203161" w:rsidRPr="0021242D" w:rsidRDefault="00203161" w:rsidP="00203161"/>
    <w:p w:rsidR="00DF339F" w:rsidRPr="0021242D" w:rsidRDefault="00D81A00" w:rsidP="00DF339F">
      <w:pPr>
        <w:pStyle w:val="Heading5"/>
        <w:rPr>
          <w:lang w:val="en-US"/>
        </w:rPr>
      </w:pPr>
      <w:bookmarkStart w:id="860" w:name="_Toc418174350"/>
      <w:bookmarkStart w:id="861" w:name="_Toc418660237"/>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eastAsia="zh-CN"/>
        </w:rPr>
        <w:t>4</w:t>
      </w:r>
      <w:r w:rsidR="00DF339F" w:rsidRPr="0021242D">
        <w:rPr>
          <w:lang w:val="en-US"/>
        </w:rPr>
        <w:tab/>
        <w:t>Service Interactions</w:t>
      </w:r>
      <w:bookmarkEnd w:id="860"/>
      <w:bookmarkEnd w:id="861"/>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7"/>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pPr>
      <w:r w:rsidRPr="0021242D">
        <w:object w:dxaOrig="7965" w:dyaOrig="4365">
          <v:shape id="_x0000_i1060" type="#_x0000_t75" style="width:369.8pt;height:202.75pt" o:ole="">
            <v:imagedata r:id="rId118" o:title=""/>
          </v:shape>
          <o:OLEObject Type="Embed" ProgID="Visio.Drawing.11" ShapeID="_x0000_i1060" DrawAspect="Content" ObjectID="_1492401416" r:id="rId119"/>
        </w:object>
      </w:r>
    </w:p>
    <w:p w:rsidR="00DF339F" w:rsidRPr="0021242D" w:rsidRDefault="00DF339F" w:rsidP="00203161">
      <w:pPr>
        <w:pStyle w:val="TF"/>
        <w:rPr>
          <w:lang w:eastAsia="zh-CN"/>
        </w:rPr>
      </w:pPr>
      <w:r w:rsidRPr="0021242D">
        <w:t xml:space="preserve">Figure </w:t>
      </w:r>
      <w:r w:rsidR="00D81A00">
        <w:t>6.6.3.</w:t>
      </w:r>
      <w:r w:rsidRPr="0021242D">
        <w:t>2</w:t>
      </w:r>
      <w:r w:rsidRPr="0021242D">
        <w:rPr>
          <w:lang w:eastAsia="zh-CN"/>
        </w:rPr>
        <w:t>2</w:t>
      </w:r>
      <w:r w:rsidRPr="0021242D">
        <w:t>.</w:t>
      </w:r>
      <w:r w:rsidR="009A4597">
        <w:t>4</w:t>
      </w:r>
      <w:r w:rsidRPr="0021242D">
        <w:t>-1</w:t>
      </w:r>
      <w:r w:rsidR="00203161" w:rsidRPr="0021242D">
        <w:t>:</w:t>
      </w:r>
      <w:r w:rsidRPr="0021242D">
        <w:t xml:space="preserve"> deactivateSoftware Diagram</w:t>
      </w:r>
    </w:p>
    <w:p w:rsidR="00DF339F" w:rsidRPr="0021242D" w:rsidRDefault="00D81A00" w:rsidP="00DF339F">
      <w:pPr>
        <w:pStyle w:val="Heading5"/>
        <w:rPr>
          <w:lang w:val="en-US"/>
        </w:rPr>
      </w:pPr>
      <w:bookmarkStart w:id="862" w:name="_Toc418174351"/>
      <w:bookmarkStart w:id="863" w:name="_Toc418660238"/>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eastAsia="zh-CN"/>
        </w:rPr>
        <w:t>5</w:t>
      </w:r>
      <w:r w:rsidR="00DF339F" w:rsidRPr="0021242D">
        <w:rPr>
          <w:lang w:val="en-US"/>
        </w:rPr>
        <w:tab/>
      </w:r>
      <w:r w:rsidR="00DF339F" w:rsidRPr="0021242D">
        <w:rPr>
          <w:lang w:val="en-US" w:eastAsia="ko-KR"/>
        </w:rPr>
        <w:t>Post-Conditions</w:t>
      </w:r>
      <w:bookmarkEnd w:id="862"/>
      <w:bookmarkEnd w:id="863"/>
    </w:p>
    <w:p w:rsidR="00DF339F" w:rsidRPr="0021242D" w:rsidRDefault="00DF339F" w:rsidP="00DF339F">
      <w:r w:rsidRPr="0021242D">
        <w:rPr>
          <w:lang w:eastAsia="zh-CN"/>
        </w:rPr>
        <w:t xml:space="preserve">The Management Adapter has submitted a request to the Management Server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r w:rsidRPr="0021242D">
        <w:rPr>
          <w:lang w:eastAsia="zh-CN"/>
        </w:rPr>
        <w:t>.</w:t>
      </w:r>
    </w:p>
    <w:p w:rsidR="00DF339F" w:rsidRPr="0021242D" w:rsidRDefault="00D81A00" w:rsidP="00DF339F">
      <w:pPr>
        <w:pStyle w:val="Heading5"/>
        <w:rPr>
          <w:lang w:val="en-US"/>
        </w:rPr>
      </w:pPr>
      <w:bookmarkStart w:id="864" w:name="_Toc418174352"/>
      <w:bookmarkStart w:id="865" w:name="_Toc418660239"/>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eastAsia="zh-CN"/>
        </w:rPr>
        <w:t>6</w:t>
      </w:r>
      <w:r w:rsidR="00DF339F" w:rsidRPr="0021242D">
        <w:rPr>
          <w:lang w:val="en-US"/>
        </w:rPr>
        <w:tab/>
      </w:r>
      <w:r w:rsidR="00DF339F" w:rsidRPr="0021242D">
        <w:rPr>
          <w:lang w:val="en-US" w:eastAsia="ko-KR"/>
        </w:rPr>
        <w:t>Exceptions</w:t>
      </w:r>
      <w:bookmarkEnd w:id="864"/>
      <w:bookmarkEnd w:id="865"/>
    </w:p>
    <w:p w:rsidR="00DF339F" w:rsidRPr="0021242D" w:rsidRDefault="00DF339F" w:rsidP="00DF339F">
      <w:r w:rsidRPr="0021242D">
        <w:t>Not Applicable</w:t>
      </w:r>
      <w:r w:rsidR="00203161" w:rsidRPr="0021242D">
        <w:t>.</w:t>
      </w:r>
    </w:p>
    <w:p w:rsidR="00DF339F" w:rsidRPr="0021242D" w:rsidRDefault="00D81A00" w:rsidP="00DF339F">
      <w:pPr>
        <w:pStyle w:val="Heading5"/>
        <w:rPr>
          <w:lang w:val="en-US"/>
        </w:rPr>
      </w:pPr>
      <w:bookmarkStart w:id="866" w:name="_Toc418174353"/>
      <w:bookmarkStart w:id="867" w:name="_Toc418660240"/>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eastAsia="zh-CN"/>
        </w:rPr>
        <w:t>7</w:t>
      </w:r>
      <w:r w:rsidR="00DF339F" w:rsidRPr="0021242D">
        <w:rPr>
          <w:lang w:val="en-US"/>
        </w:rPr>
        <w:tab/>
      </w:r>
      <w:r w:rsidR="00DF339F" w:rsidRPr="0021242D">
        <w:rPr>
          <w:lang w:val="en-US" w:eastAsia="ko-KR"/>
        </w:rPr>
        <w:t>Policies for Use</w:t>
      </w:r>
      <w:bookmarkEnd w:id="866"/>
      <w:bookmarkEnd w:id="867"/>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868" w:name="_Toc418174354"/>
      <w:bookmarkStart w:id="869" w:name="_Toc418660241"/>
      <w:r>
        <w:rPr>
          <w:lang w:val="en-US"/>
        </w:rPr>
        <w:t>6.6.3.</w:t>
      </w:r>
      <w:r w:rsidR="00DF339F" w:rsidRPr="0021242D">
        <w:rPr>
          <w:lang w:val="en-US"/>
        </w:rPr>
        <w:t>2</w:t>
      </w:r>
      <w:r w:rsidR="00DF339F" w:rsidRPr="0021242D">
        <w:rPr>
          <w:lang w:val="en-US" w:eastAsia="zh-CN"/>
        </w:rPr>
        <w:t>2</w:t>
      </w:r>
      <w:r w:rsidR="00DF339F" w:rsidRPr="0021242D">
        <w:rPr>
          <w:lang w:val="en-US"/>
        </w:rPr>
        <w:t>.</w:t>
      </w:r>
      <w:r w:rsidR="009A4597">
        <w:rPr>
          <w:lang w:val="en-US" w:eastAsia="zh-CN"/>
        </w:rPr>
        <w:t>8</w:t>
      </w:r>
      <w:r w:rsidR="00DF339F" w:rsidRPr="0021242D">
        <w:rPr>
          <w:lang w:val="en-US"/>
        </w:rPr>
        <w:tab/>
        <w:t>oneM2M Resource Interworking</w:t>
      </w:r>
      <w:bookmarkEnd w:id="868"/>
      <w:bookmarkEnd w:id="869"/>
    </w:p>
    <w:p w:rsidR="00DF339F" w:rsidRPr="0021242D" w:rsidRDefault="00DF339F" w:rsidP="008C28E9">
      <w:r w:rsidRPr="0021242D">
        <w:t xml:space="preserve">This service capability </w:t>
      </w:r>
      <w:r w:rsidRPr="0021242D">
        <w:rPr>
          <w:lang w:eastAsia="zh-CN"/>
        </w:rPr>
        <w:t xml:space="preserve">is used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ttribu</w:t>
      </w:r>
      <w:r w:rsidRPr="0021242D">
        <w:rPr>
          <w:lang w:eastAsia="zh-CN"/>
        </w:rPr>
        <w:t>te deactivate of</w:t>
      </w:r>
      <w:r w:rsidRPr="0021242D">
        <w:t xml:space="preserve">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9A4597" w:rsidRDefault="00D81A00" w:rsidP="00DF339F">
      <w:pPr>
        <w:pStyle w:val="Heading4"/>
        <w:rPr>
          <w:lang w:val="en-US" w:eastAsia="zh-CN"/>
        </w:rPr>
      </w:pPr>
      <w:bookmarkStart w:id="870" w:name="_Toc417309517"/>
      <w:bookmarkStart w:id="871" w:name="_Toc418174355"/>
      <w:bookmarkStart w:id="872" w:name="_Toc418660242"/>
      <w:r w:rsidRPr="009A4597">
        <w:rPr>
          <w:lang w:val="en-US"/>
        </w:rPr>
        <w:t>6.6.3.</w:t>
      </w:r>
      <w:r w:rsidR="00DF339F" w:rsidRPr="009A4597">
        <w:rPr>
          <w:lang w:val="en-US"/>
        </w:rPr>
        <w:t>2</w:t>
      </w:r>
      <w:r w:rsidR="00DF339F" w:rsidRPr="009A4597">
        <w:rPr>
          <w:lang w:val="en-US" w:eastAsia="zh-CN"/>
        </w:rPr>
        <w:t>3</w:t>
      </w:r>
      <w:r w:rsidR="00DF339F" w:rsidRPr="009A4597">
        <w:rPr>
          <w:lang w:val="en-US"/>
        </w:rPr>
        <w:tab/>
      </w:r>
      <w:r w:rsidR="00DF339F" w:rsidRPr="009A4597">
        <w:rPr>
          <w:lang w:val="en-US" w:eastAsia="zh-CN"/>
        </w:rPr>
        <w:t>removeSoftware</w:t>
      </w:r>
      <w:bookmarkEnd w:id="870"/>
      <w:bookmarkEnd w:id="871"/>
      <w:bookmarkEnd w:id="872"/>
    </w:p>
    <w:p w:rsidR="009A4597" w:rsidRPr="009A4597" w:rsidRDefault="009A4597" w:rsidP="009A4597">
      <w:pPr>
        <w:pStyle w:val="Heading5"/>
        <w:rPr>
          <w:lang w:val="en-US"/>
        </w:rPr>
      </w:pPr>
      <w:bookmarkStart w:id="873" w:name="_Toc418660243"/>
      <w:r w:rsidRPr="009A4597">
        <w:rPr>
          <w:lang w:val="en-US"/>
        </w:rPr>
        <w:t>6.6.3.2</w:t>
      </w:r>
      <w:r w:rsidRPr="009A4597">
        <w:rPr>
          <w:lang w:val="en-US" w:eastAsia="zh-CN"/>
        </w:rPr>
        <w:t>3</w:t>
      </w:r>
      <w:r w:rsidRPr="009A4597">
        <w:rPr>
          <w:lang w:val="en-US"/>
        </w:rPr>
        <w:t>.1</w:t>
      </w:r>
      <w:r w:rsidRPr="009A4597">
        <w:rPr>
          <w:lang w:val="en-US"/>
        </w:rPr>
        <w:tab/>
        <w:t>Description</w:t>
      </w:r>
      <w:bookmarkEnd w:id="873"/>
    </w:p>
    <w:p w:rsidR="00DF339F" w:rsidRPr="009A4597" w:rsidRDefault="00DF339F" w:rsidP="00DF339F">
      <w:pPr>
        <w:widowControl w:val="0"/>
        <w:overflowPunct/>
        <w:spacing w:after="0"/>
        <w:textAlignment w:val="auto"/>
      </w:pPr>
      <w:r w:rsidRPr="009A4597">
        <w:t xml:space="preserve">This service capability provides the ability for AEs to </w:t>
      </w:r>
      <w:r w:rsidRPr="009A4597">
        <w:rPr>
          <w:rFonts w:eastAsia="Arial Unicode MS"/>
        </w:rPr>
        <w:t>uninstall the software</w:t>
      </w:r>
      <w:r w:rsidRPr="009A4597">
        <w:t>.</w:t>
      </w:r>
    </w:p>
    <w:p w:rsidR="00DF339F" w:rsidRPr="009A4597" w:rsidRDefault="00D81A00" w:rsidP="00DF339F">
      <w:pPr>
        <w:pStyle w:val="Heading5"/>
        <w:rPr>
          <w:lang w:val="en-US"/>
        </w:rPr>
      </w:pPr>
      <w:bookmarkStart w:id="874" w:name="_Toc418174356"/>
      <w:bookmarkStart w:id="875" w:name="_Toc418660244"/>
      <w:r w:rsidRPr="009A4597">
        <w:rPr>
          <w:lang w:val="en-US"/>
        </w:rPr>
        <w:t>6.6.3.</w:t>
      </w:r>
      <w:r w:rsidR="00DF339F" w:rsidRPr="009A4597">
        <w:rPr>
          <w:lang w:val="en-US"/>
        </w:rPr>
        <w:t>2</w:t>
      </w:r>
      <w:r w:rsidR="00DF339F" w:rsidRPr="009A4597">
        <w:rPr>
          <w:lang w:val="en-US" w:eastAsia="zh-CN"/>
        </w:rPr>
        <w:t>3</w:t>
      </w:r>
      <w:r w:rsidR="00DF339F" w:rsidRPr="009A4597">
        <w:rPr>
          <w:lang w:val="en-US"/>
        </w:rPr>
        <w:t>.</w:t>
      </w:r>
      <w:r w:rsidR="009A4597" w:rsidRPr="009A4597">
        <w:rPr>
          <w:lang w:val="en-US"/>
        </w:rPr>
        <w:t>2</w:t>
      </w:r>
      <w:r w:rsidR="00DF339F" w:rsidRPr="009A4597">
        <w:rPr>
          <w:lang w:val="en-US"/>
        </w:rPr>
        <w:tab/>
      </w:r>
      <w:r w:rsidR="00D87590">
        <w:rPr>
          <w:lang w:val="en-US"/>
        </w:rPr>
        <w:t>Pre-Conditions</w:t>
      </w:r>
      <w:bookmarkEnd w:id="874"/>
      <w:bookmarkEnd w:id="87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 xml:space="preserve">A correlation between a Management Adapter, the M2M Service Capability and </w:t>
      </w:r>
      <w:r w:rsidRPr="0021242D">
        <w:rPr>
          <w:lang w:eastAsia="zh-CN"/>
        </w:rPr>
        <w:t>the device</w:t>
      </w:r>
      <w:r w:rsidRPr="0021242D">
        <w:t xml:space="preserve"> exist.</w:t>
      </w:r>
    </w:p>
    <w:p w:rsidR="00DF339F" w:rsidRPr="0021242D" w:rsidRDefault="00D81A00" w:rsidP="00DF339F">
      <w:pPr>
        <w:pStyle w:val="Heading5"/>
        <w:rPr>
          <w:lang w:val="en-US" w:eastAsia="zh-CN"/>
        </w:rPr>
      </w:pPr>
      <w:bookmarkStart w:id="876" w:name="_Toc418174357"/>
      <w:bookmarkStart w:id="877" w:name="_Toc418660245"/>
      <w:r>
        <w:rPr>
          <w:lang w:val="en-US"/>
        </w:rPr>
        <w:lastRenderedPageBreak/>
        <w:t>6.6.3.</w:t>
      </w:r>
      <w:r w:rsidR="00DF339F" w:rsidRPr="0021242D">
        <w:rPr>
          <w:lang w:val="en-US"/>
        </w:rPr>
        <w:t>2</w:t>
      </w:r>
      <w:r w:rsidR="00DF339F" w:rsidRPr="0021242D">
        <w:rPr>
          <w:lang w:val="en-US" w:eastAsia="zh-CN"/>
        </w:rPr>
        <w:t>3</w:t>
      </w:r>
      <w:r w:rsidR="00DF339F" w:rsidRPr="0021242D">
        <w:rPr>
          <w:lang w:val="en-US"/>
        </w:rPr>
        <w:t>.</w:t>
      </w:r>
      <w:r w:rsidR="009A4597">
        <w:rPr>
          <w:lang w:val="en-US"/>
        </w:rPr>
        <w:t>3</w:t>
      </w:r>
      <w:r w:rsidR="00DF339F" w:rsidRPr="0021242D">
        <w:rPr>
          <w:lang w:val="en-US"/>
        </w:rPr>
        <w:tab/>
        <w:t xml:space="preserve">Signature – </w:t>
      </w:r>
      <w:r w:rsidR="00DF339F" w:rsidRPr="0021242D">
        <w:rPr>
          <w:lang w:val="en-US" w:eastAsia="zh-CN"/>
        </w:rPr>
        <w:t>removeSoftware</w:t>
      </w:r>
      <w:bookmarkEnd w:id="876"/>
      <w:bookmarkEnd w:id="877"/>
    </w:p>
    <w:p w:rsidR="00203161" w:rsidRPr="0021242D" w:rsidRDefault="00203161" w:rsidP="00203161">
      <w:pPr>
        <w:pStyle w:val="TH"/>
      </w:pPr>
      <w:r w:rsidRPr="0021242D">
        <w:t xml:space="preserve">Table </w:t>
      </w:r>
      <w:r w:rsidR="00D81A00">
        <w:t>6.6.3.</w:t>
      </w:r>
      <w:r w:rsidRPr="0021242D">
        <w:t>2</w:t>
      </w:r>
      <w:r w:rsidRPr="0021242D">
        <w:rPr>
          <w:lang w:eastAsia="zh-CN"/>
        </w:rPr>
        <w:t>3</w:t>
      </w:r>
      <w:r w:rsidRPr="0021242D">
        <w:t>.</w:t>
      </w:r>
      <w:r w:rsidR="009A4597">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removeSoftware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0316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0316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0316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0316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0316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20316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203161">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03161">
            <w:pPr>
              <w:pStyle w:val="TAL"/>
              <w:rPr>
                <w:lang w:eastAsia="ko-KR"/>
              </w:rPr>
            </w:pPr>
            <w:r w:rsidRPr="0021242D">
              <w:rPr>
                <w:lang w:eastAsia="ko-KR"/>
              </w:rPr>
              <w:t>Unique response types for this service.</w:t>
            </w:r>
          </w:p>
          <w:p w:rsidR="00DF339F" w:rsidRPr="0021242D" w:rsidRDefault="00DF339F" w:rsidP="00203161">
            <w:pPr>
              <w:pStyle w:val="TAN"/>
              <w:rPr>
                <w:lang w:eastAsia="ko-KR"/>
              </w:rPr>
            </w:pPr>
            <w:r w:rsidRPr="0021242D">
              <w:rPr>
                <w:lang w:eastAsia="ko-KR"/>
              </w:rPr>
              <w:t>N</w:t>
            </w:r>
            <w:r w:rsidR="00203161" w:rsidRPr="0021242D">
              <w:rPr>
                <w:lang w:eastAsia="ko-KR"/>
              </w:rPr>
              <w:t>OTE</w:t>
            </w:r>
            <w:r w:rsidRPr="0021242D">
              <w:rPr>
                <w:lang w:eastAsia="ko-KR"/>
              </w:rPr>
              <w:t xml:space="preserve">: </w:t>
            </w:r>
            <w:r w:rsidR="00203161" w:rsidRPr="0021242D">
              <w:rPr>
                <w:lang w:eastAsia="ko-KR"/>
              </w:rPr>
              <w:tab/>
            </w:r>
            <w:r w:rsidRPr="0021242D">
              <w:rPr>
                <w:lang w:eastAsia="ko-KR"/>
              </w:rPr>
              <w:t>Consumed services also provide response types.</w:t>
            </w:r>
          </w:p>
          <w:p w:rsidR="00DF339F" w:rsidRPr="0021242D" w:rsidRDefault="00DF339F" w:rsidP="00203161">
            <w:pPr>
              <w:pStyle w:val="TB1"/>
              <w:rPr>
                <w:lang w:eastAsia="ko-KR"/>
              </w:rPr>
            </w:pPr>
            <w:r w:rsidRPr="0021242D">
              <w:rPr>
                <w:lang w:eastAsia="ko-KR"/>
              </w:rPr>
              <w:t xml:space="preserve">Issuer does not have a Management Adapter for the requested </w:t>
            </w:r>
            <w:r w:rsidRPr="0021242D">
              <w:rPr>
                <w:lang w:eastAsia="zh-CN"/>
              </w:rPr>
              <w:t>operation</w:t>
            </w:r>
          </w:p>
          <w:p w:rsidR="00DF339F" w:rsidRPr="0021242D" w:rsidRDefault="00DF339F" w:rsidP="00203161">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tc>
      </w:tr>
    </w:tbl>
    <w:p w:rsidR="00203161" w:rsidRPr="0021242D" w:rsidRDefault="00203161" w:rsidP="00203161"/>
    <w:p w:rsidR="00DF339F" w:rsidRPr="0021242D" w:rsidRDefault="00D81A00" w:rsidP="00DF339F">
      <w:pPr>
        <w:pStyle w:val="Heading5"/>
        <w:rPr>
          <w:lang w:val="en-US"/>
        </w:rPr>
      </w:pPr>
      <w:bookmarkStart w:id="878" w:name="_Toc418174358"/>
      <w:bookmarkStart w:id="879" w:name="_Toc418660246"/>
      <w:r>
        <w:rPr>
          <w:lang w:val="en-US"/>
        </w:rPr>
        <w:t>6.6.3.</w:t>
      </w:r>
      <w:r w:rsidR="00DF339F" w:rsidRPr="0021242D">
        <w:rPr>
          <w:lang w:val="en-US"/>
        </w:rPr>
        <w:t>2</w:t>
      </w:r>
      <w:r w:rsidR="00DF339F" w:rsidRPr="0021242D">
        <w:rPr>
          <w:lang w:val="en-US" w:eastAsia="zh-CN"/>
        </w:rPr>
        <w:t>3</w:t>
      </w:r>
      <w:r w:rsidR="00DF339F" w:rsidRPr="0021242D">
        <w:rPr>
          <w:lang w:val="en-US"/>
        </w:rPr>
        <w:t>.</w:t>
      </w:r>
      <w:r w:rsidR="009A4597">
        <w:rPr>
          <w:lang w:val="en-US" w:eastAsia="zh-CN"/>
        </w:rPr>
        <w:t>4</w:t>
      </w:r>
      <w:r w:rsidR="00DF339F" w:rsidRPr="0021242D">
        <w:rPr>
          <w:lang w:val="en-US"/>
        </w:rPr>
        <w:tab/>
        <w:t>Service Interactions</w:t>
      </w:r>
      <w:bookmarkEnd w:id="878"/>
      <w:bookmarkEnd w:id="879"/>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38"/>
        </w:numPr>
        <w:rPr>
          <w:lang w:eastAsia="ko-KR"/>
        </w:rPr>
      </w:pPr>
      <w:r w:rsidRPr="0021242D">
        <w:rPr>
          <w:lang w:eastAsia="ko-KR"/>
        </w:rPr>
        <w:t xml:space="preserve">Issue the request to the Supporting Service to </w:t>
      </w:r>
      <w:r w:rsidRPr="0021242D">
        <w:rPr>
          <w:lang w:eastAsia="zh-CN"/>
        </w:rPr>
        <w:t>perform</w:t>
      </w:r>
      <w:r w:rsidRPr="0021242D">
        <w:rPr>
          <w:lang w:eastAsia="ko-KR"/>
        </w:rPr>
        <w:t xml:space="preserve"> the </w:t>
      </w:r>
      <w:r w:rsidRPr="0021242D">
        <w:rPr>
          <w:lang w:eastAsia="zh-CN"/>
        </w:rPr>
        <w:t>operation</w:t>
      </w:r>
    </w:p>
    <w:p w:rsidR="00DF339F" w:rsidRPr="0021242D" w:rsidRDefault="00DF339F" w:rsidP="00B91F03">
      <w:pPr>
        <w:pStyle w:val="FL"/>
        <w:rPr>
          <w:lang w:eastAsia="zh-CN"/>
        </w:rPr>
      </w:pPr>
      <w:r w:rsidRPr="0021242D">
        <w:object w:dxaOrig="7965" w:dyaOrig="4365">
          <v:shape id="_x0000_i1061" type="#_x0000_t75" style="width:369.8pt;height:202.75pt" o:ole="">
            <v:imagedata r:id="rId120" o:title=""/>
          </v:shape>
          <o:OLEObject Type="Embed" ProgID="Visio.Drawing.11" ShapeID="_x0000_i1061" DrawAspect="Content" ObjectID="_1492401417" r:id="rId121"/>
        </w:object>
      </w:r>
    </w:p>
    <w:p w:rsidR="00DF339F" w:rsidRPr="0021242D" w:rsidRDefault="00DF339F" w:rsidP="00203161">
      <w:pPr>
        <w:pStyle w:val="TF"/>
      </w:pPr>
      <w:r w:rsidRPr="0021242D">
        <w:t xml:space="preserve">Figure </w:t>
      </w:r>
      <w:r w:rsidR="00D81A00">
        <w:t>6.6.3.</w:t>
      </w:r>
      <w:r w:rsidRPr="0021242D">
        <w:t>2</w:t>
      </w:r>
      <w:r w:rsidRPr="0021242D">
        <w:rPr>
          <w:lang w:eastAsia="zh-CN"/>
        </w:rPr>
        <w:t>3</w:t>
      </w:r>
      <w:r w:rsidRPr="0021242D">
        <w:t>.</w:t>
      </w:r>
      <w:r w:rsidR="009A4597">
        <w:t>4</w:t>
      </w:r>
      <w:r w:rsidRPr="0021242D">
        <w:t>-1</w:t>
      </w:r>
      <w:r w:rsidR="00203161" w:rsidRPr="0021242D">
        <w:t>:</w:t>
      </w:r>
      <w:r w:rsidRPr="0021242D">
        <w:t xml:space="preserve"> removeSoftware Diagram</w:t>
      </w:r>
    </w:p>
    <w:p w:rsidR="00DF339F" w:rsidRPr="0021242D" w:rsidRDefault="00D81A00" w:rsidP="00DF339F">
      <w:pPr>
        <w:pStyle w:val="Heading5"/>
        <w:rPr>
          <w:lang w:val="en-US"/>
        </w:rPr>
      </w:pPr>
      <w:bookmarkStart w:id="880" w:name="_Toc418174359"/>
      <w:bookmarkStart w:id="881" w:name="_Toc418660247"/>
      <w:r>
        <w:rPr>
          <w:lang w:val="en-US"/>
        </w:rPr>
        <w:t>6.6.3.</w:t>
      </w:r>
      <w:r w:rsidR="00DF339F" w:rsidRPr="0021242D">
        <w:rPr>
          <w:lang w:val="en-US"/>
        </w:rPr>
        <w:t>2</w:t>
      </w:r>
      <w:r w:rsidR="00DF339F" w:rsidRPr="0021242D">
        <w:rPr>
          <w:lang w:val="en-US" w:eastAsia="zh-CN"/>
        </w:rPr>
        <w:t>3</w:t>
      </w:r>
      <w:r w:rsidR="00DF339F" w:rsidRPr="0021242D">
        <w:rPr>
          <w:lang w:val="en-US"/>
        </w:rPr>
        <w:t>.</w:t>
      </w:r>
      <w:r w:rsidR="009A4597">
        <w:rPr>
          <w:lang w:val="en-US" w:eastAsia="zh-CN"/>
        </w:rPr>
        <w:t>5</w:t>
      </w:r>
      <w:r w:rsidR="00DF339F" w:rsidRPr="0021242D">
        <w:rPr>
          <w:lang w:val="en-US"/>
        </w:rPr>
        <w:tab/>
      </w:r>
      <w:r w:rsidR="00DF339F" w:rsidRPr="0021242D">
        <w:rPr>
          <w:lang w:val="en-US" w:eastAsia="ko-KR"/>
        </w:rPr>
        <w:t>Post-Conditions</w:t>
      </w:r>
      <w:bookmarkEnd w:id="880"/>
      <w:bookmarkEnd w:id="881"/>
    </w:p>
    <w:p w:rsidR="00DF339F" w:rsidRPr="0021242D" w:rsidRDefault="00DF339F" w:rsidP="00DF339F">
      <w:r w:rsidRPr="0021242D">
        <w:rPr>
          <w:lang w:eastAsia="zh-CN"/>
        </w:rPr>
        <w:t>The Management Adapter has submitted a set of requests to the Management Server to</w:t>
      </w:r>
      <w:r w:rsidRPr="0021242D">
        <w:rPr>
          <w:rFonts w:eastAsia="Arial Unicode MS"/>
        </w:rPr>
        <w:t xml:space="preserve"> uninstall the software</w:t>
      </w:r>
      <w:r w:rsidRPr="0021242D">
        <w:rPr>
          <w:lang w:eastAsia="zh-CN"/>
        </w:rPr>
        <w:t>.</w:t>
      </w:r>
    </w:p>
    <w:p w:rsidR="00DF339F" w:rsidRPr="0021242D" w:rsidRDefault="00D81A00" w:rsidP="00DF339F">
      <w:pPr>
        <w:pStyle w:val="Heading5"/>
        <w:rPr>
          <w:lang w:val="en-US"/>
        </w:rPr>
      </w:pPr>
      <w:bookmarkStart w:id="882" w:name="_Toc418174360"/>
      <w:bookmarkStart w:id="883" w:name="_Toc418660248"/>
      <w:r>
        <w:rPr>
          <w:lang w:val="en-US"/>
        </w:rPr>
        <w:t>6.6.3.</w:t>
      </w:r>
      <w:r w:rsidR="00DF339F" w:rsidRPr="0021242D">
        <w:rPr>
          <w:lang w:val="en-US"/>
        </w:rPr>
        <w:t>2</w:t>
      </w:r>
      <w:r w:rsidR="00DF339F" w:rsidRPr="0021242D">
        <w:rPr>
          <w:lang w:val="en-US" w:eastAsia="zh-CN"/>
        </w:rPr>
        <w:t>3</w:t>
      </w:r>
      <w:r w:rsidR="00DF339F" w:rsidRPr="0021242D">
        <w:rPr>
          <w:lang w:val="en-US"/>
        </w:rPr>
        <w:t>.</w:t>
      </w:r>
      <w:r w:rsidR="009A4597">
        <w:rPr>
          <w:lang w:val="en-US" w:eastAsia="zh-CN"/>
        </w:rPr>
        <w:t>6</w:t>
      </w:r>
      <w:r w:rsidR="00DF339F" w:rsidRPr="0021242D">
        <w:rPr>
          <w:lang w:val="en-US"/>
        </w:rPr>
        <w:tab/>
      </w:r>
      <w:r w:rsidR="00DF339F" w:rsidRPr="0021242D">
        <w:rPr>
          <w:lang w:val="en-US" w:eastAsia="ko-KR"/>
        </w:rPr>
        <w:t>Exceptions</w:t>
      </w:r>
      <w:bookmarkEnd w:id="882"/>
      <w:bookmarkEnd w:id="883"/>
    </w:p>
    <w:p w:rsidR="00DF339F" w:rsidRPr="0021242D" w:rsidRDefault="00DF339F" w:rsidP="00DF339F">
      <w:r w:rsidRPr="0021242D">
        <w:t>Not Applicable</w:t>
      </w:r>
      <w:r w:rsidR="008C28E9" w:rsidRPr="0021242D">
        <w:t>.</w:t>
      </w:r>
    </w:p>
    <w:p w:rsidR="00DF339F" w:rsidRPr="0021242D" w:rsidRDefault="00D81A00" w:rsidP="00DF339F">
      <w:pPr>
        <w:pStyle w:val="Heading5"/>
        <w:rPr>
          <w:lang w:val="en-US"/>
        </w:rPr>
      </w:pPr>
      <w:bookmarkStart w:id="884" w:name="_Toc418174361"/>
      <w:bookmarkStart w:id="885" w:name="_Toc418660249"/>
      <w:r>
        <w:rPr>
          <w:lang w:val="en-US"/>
        </w:rPr>
        <w:t>6.6.3.</w:t>
      </w:r>
      <w:r w:rsidR="00DF339F" w:rsidRPr="0021242D">
        <w:rPr>
          <w:lang w:val="en-US"/>
        </w:rPr>
        <w:t>2</w:t>
      </w:r>
      <w:r w:rsidR="00DF339F" w:rsidRPr="0021242D">
        <w:rPr>
          <w:lang w:val="en-US" w:eastAsia="zh-CN"/>
        </w:rPr>
        <w:t>3</w:t>
      </w:r>
      <w:r w:rsidR="00DF339F" w:rsidRPr="0021242D">
        <w:rPr>
          <w:lang w:val="en-US"/>
        </w:rPr>
        <w:t>.</w:t>
      </w:r>
      <w:r w:rsidR="009A4597">
        <w:rPr>
          <w:lang w:val="en-US" w:eastAsia="zh-CN"/>
        </w:rPr>
        <w:t>7</w:t>
      </w:r>
      <w:r w:rsidR="00DF339F" w:rsidRPr="0021242D">
        <w:rPr>
          <w:lang w:val="en-US"/>
        </w:rPr>
        <w:tab/>
      </w:r>
      <w:r w:rsidR="00DF339F" w:rsidRPr="0021242D">
        <w:rPr>
          <w:lang w:val="en-US" w:eastAsia="ko-KR"/>
        </w:rPr>
        <w:t>Policies for Use</w:t>
      </w:r>
      <w:bookmarkEnd w:id="884"/>
      <w:bookmarkEnd w:id="885"/>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81A00" w:rsidP="00DF339F">
      <w:pPr>
        <w:pStyle w:val="Heading5"/>
        <w:rPr>
          <w:lang w:val="en-US"/>
        </w:rPr>
      </w:pPr>
      <w:bookmarkStart w:id="886" w:name="_Toc418174362"/>
      <w:bookmarkStart w:id="887" w:name="_Toc418660250"/>
      <w:r>
        <w:rPr>
          <w:lang w:val="en-US"/>
        </w:rPr>
        <w:t>6.6.3.</w:t>
      </w:r>
      <w:r w:rsidR="00DF339F" w:rsidRPr="0021242D">
        <w:rPr>
          <w:lang w:val="en-US"/>
        </w:rPr>
        <w:t>2</w:t>
      </w:r>
      <w:r w:rsidR="00DF339F" w:rsidRPr="0021242D">
        <w:rPr>
          <w:lang w:val="en-US" w:eastAsia="zh-CN"/>
        </w:rPr>
        <w:t>3</w:t>
      </w:r>
      <w:r w:rsidR="00DF339F" w:rsidRPr="0021242D">
        <w:rPr>
          <w:lang w:val="en-US"/>
        </w:rPr>
        <w:t>.</w:t>
      </w:r>
      <w:r w:rsidR="009A4597">
        <w:rPr>
          <w:lang w:val="en-US" w:eastAsia="zh-CN"/>
        </w:rPr>
        <w:t>8</w:t>
      </w:r>
      <w:r w:rsidR="00DF339F" w:rsidRPr="0021242D">
        <w:rPr>
          <w:lang w:val="en-US"/>
        </w:rPr>
        <w:tab/>
        <w:t>oneM2M Resource Interworking</w:t>
      </w:r>
      <w:bookmarkEnd w:id="886"/>
      <w:bookmarkEnd w:id="887"/>
    </w:p>
    <w:p w:rsidR="00DF339F" w:rsidRPr="0021242D" w:rsidRDefault="00DF339F" w:rsidP="00DF339F">
      <w:pPr>
        <w:rPr>
          <w:lang w:eastAsia="zh-CN"/>
        </w:rPr>
      </w:pPr>
      <w:r w:rsidRPr="0021242D">
        <w:t xml:space="preserve">This service capability </w:t>
      </w:r>
      <w:r w:rsidRPr="0021242D">
        <w:rPr>
          <w:lang w:eastAsia="zh-CN"/>
        </w:rPr>
        <w:t>is used to install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uninstall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21242D" w:rsidRDefault="00DF339F" w:rsidP="00DF339F">
      <w:pPr>
        <w:pStyle w:val="Heading2"/>
        <w:rPr>
          <w:lang w:val="en-US"/>
        </w:rPr>
      </w:pPr>
      <w:bookmarkStart w:id="888" w:name="_Toc417309518"/>
      <w:bookmarkStart w:id="889" w:name="_Toc418174363"/>
      <w:bookmarkStart w:id="890" w:name="_Toc418660251"/>
      <w:r w:rsidRPr="0021242D">
        <w:rPr>
          <w:lang w:val="en-US"/>
        </w:rPr>
        <w:lastRenderedPageBreak/>
        <w:t>6.</w:t>
      </w:r>
      <w:r w:rsidRPr="0021242D">
        <w:rPr>
          <w:lang w:val="en-US" w:eastAsia="zh-CN"/>
        </w:rPr>
        <w:t>7</w:t>
      </w:r>
      <w:r w:rsidRPr="0021242D">
        <w:rPr>
          <w:lang w:val="en-US"/>
        </w:rPr>
        <w:tab/>
        <w:t>Management Adapter</w:t>
      </w:r>
      <w:bookmarkEnd w:id="888"/>
      <w:bookmarkEnd w:id="889"/>
      <w:bookmarkEnd w:id="890"/>
    </w:p>
    <w:p w:rsidR="00DF339F" w:rsidRPr="0021242D" w:rsidRDefault="00DF339F" w:rsidP="00DF339F">
      <w:pPr>
        <w:pStyle w:val="Heading3"/>
        <w:rPr>
          <w:lang w:val="en-US"/>
        </w:rPr>
      </w:pPr>
      <w:bookmarkStart w:id="891" w:name="_Toc417309519"/>
      <w:bookmarkStart w:id="892" w:name="_Toc418174364"/>
      <w:bookmarkStart w:id="893" w:name="_Toc418660252"/>
      <w:r w:rsidRPr="0021242D">
        <w:rPr>
          <w:lang w:val="en-US"/>
        </w:rPr>
        <w:t>6.</w:t>
      </w:r>
      <w:r w:rsidRPr="0021242D">
        <w:rPr>
          <w:lang w:val="en-US" w:eastAsia="zh-CN"/>
        </w:rPr>
        <w:t>7</w:t>
      </w:r>
      <w:r w:rsidRPr="0021242D">
        <w:rPr>
          <w:lang w:val="en-US"/>
        </w:rPr>
        <w:t>.1</w:t>
      </w:r>
      <w:r w:rsidRPr="0021242D">
        <w:rPr>
          <w:lang w:val="en-US"/>
        </w:rPr>
        <w:tab/>
        <w:t>Overview</w:t>
      </w:r>
      <w:bookmarkEnd w:id="891"/>
      <w:bookmarkEnd w:id="892"/>
      <w:bookmarkEnd w:id="893"/>
    </w:p>
    <w:p w:rsidR="00DF339F" w:rsidRPr="0021242D" w:rsidRDefault="00DF339F" w:rsidP="00DF339F">
      <w:r w:rsidRPr="0021242D">
        <w:t>The Management Adapter service provides the ability to adapt the M2M Service Layer operations to the technology specific operations of the Management Server.</w:t>
      </w:r>
    </w:p>
    <w:p w:rsidR="00DF339F" w:rsidRPr="0021242D" w:rsidRDefault="00DF339F" w:rsidP="00DF339F">
      <w:pPr>
        <w:pStyle w:val="Heading3"/>
        <w:rPr>
          <w:lang w:val="en-US"/>
        </w:rPr>
      </w:pPr>
      <w:bookmarkStart w:id="894" w:name="_Toc417309520"/>
      <w:bookmarkStart w:id="895" w:name="_Toc418174365"/>
      <w:bookmarkStart w:id="896" w:name="_Toc418660253"/>
      <w:r w:rsidRPr="0021242D">
        <w:rPr>
          <w:lang w:val="en-US"/>
        </w:rPr>
        <w:t>6.</w:t>
      </w:r>
      <w:r w:rsidRPr="0021242D">
        <w:rPr>
          <w:lang w:val="en-US" w:eastAsia="zh-CN"/>
        </w:rPr>
        <w:t>7</w:t>
      </w:r>
      <w:r w:rsidRPr="0021242D">
        <w:rPr>
          <w:lang w:val="en-US"/>
        </w:rPr>
        <w:t>.2</w:t>
      </w:r>
      <w:r w:rsidRPr="0021242D">
        <w:rPr>
          <w:lang w:val="en-US"/>
        </w:rPr>
        <w:tab/>
        <w:t>Service Capabilities</w:t>
      </w:r>
      <w:bookmarkEnd w:id="894"/>
      <w:bookmarkEnd w:id="895"/>
      <w:bookmarkEnd w:id="896"/>
    </w:p>
    <w:p w:rsidR="00DF339F" w:rsidRPr="00D96192" w:rsidRDefault="00DF339F" w:rsidP="00DF339F">
      <w:pPr>
        <w:pStyle w:val="Heading4"/>
        <w:rPr>
          <w:lang w:val="en-US"/>
        </w:rPr>
      </w:pPr>
      <w:bookmarkStart w:id="897" w:name="_Toc417309521"/>
      <w:bookmarkStart w:id="898" w:name="_Toc418174366"/>
      <w:bookmarkStart w:id="899" w:name="_Toc418660254"/>
      <w:r w:rsidRPr="00D96192">
        <w:rPr>
          <w:lang w:val="en-US"/>
        </w:rPr>
        <w:t>6.</w:t>
      </w:r>
      <w:r w:rsidRPr="00D96192">
        <w:rPr>
          <w:lang w:val="en-US" w:eastAsia="zh-CN"/>
        </w:rPr>
        <w:t>7</w:t>
      </w:r>
      <w:r w:rsidRPr="00D96192">
        <w:rPr>
          <w:lang w:val="en-US"/>
        </w:rPr>
        <w:t>.2.1</w:t>
      </w:r>
      <w:r w:rsidRPr="00D96192">
        <w:rPr>
          <w:lang w:val="en-US"/>
        </w:rPr>
        <w:tab/>
        <w:t>downloadFirmware</w:t>
      </w:r>
      <w:bookmarkEnd w:id="897"/>
      <w:bookmarkEnd w:id="898"/>
      <w:bookmarkEnd w:id="899"/>
    </w:p>
    <w:p w:rsidR="00D96192" w:rsidRPr="00D96192" w:rsidRDefault="00D96192" w:rsidP="00D96192">
      <w:pPr>
        <w:pStyle w:val="Heading5"/>
        <w:rPr>
          <w:lang w:val="en-US"/>
        </w:rPr>
      </w:pPr>
      <w:bookmarkStart w:id="900" w:name="_Toc418660255"/>
      <w:r w:rsidRPr="00D96192">
        <w:rPr>
          <w:lang w:val="en-US"/>
        </w:rPr>
        <w:t>6.</w:t>
      </w:r>
      <w:r w:rsidRPr="00D96192">
        <w:rPr>
          <w:lang w:val="en-US" w:eastAsia="zh-CN"/>
        </w:rPr>
        <w:t>7</w:t>
      </w:r>
      <w:r w:rsidRPr="00D96192">
        <w:rPr>
          <w:lang w:val="en-US"/>
        </w:rPr>
        <w:t>.2.1.1</w:t>
      </w:r>
      <w:r w:rsidRPr="00D96192">
        <w:rPr>
          <w:lang w:val="en-US"/>
        </w:rPr>
        <w:tab/>
        <w:t>Description</w:t>
      </w:r>
      <w:bookmarkEnd w:id="900"/>
    </w:p>
    <w:p w:rsidR="00DF339F" w:rsidRPr="00D96192" w:rsidRDefault="00DF339F" w:rsidP="00DF339F">
      <w:r w:rsidRPr="00D96192">
        <w:t>This service capability provides the ability to download the specific device firmware.</w:t>
      </w:r>
    </w:p>
    <w:p w:rsidR="00DF339F" w:rsidRPr="00D96192" w:rsidRDefault="00DF339F" w:rsidP="00DF339F">
      <w:pPr>
        <w:pStyle w:val="Heading5"/>
        <w:rPr>
          <w:lang w:val="en-US"/>
        </w:rPr>
      </w:pPr>
      <w:bookmarkStart w:id="901" w:name="_Toc418174367"/>
      <w:bookmarkStart w:id="902" w:name="_Toc418660256"/>
      <w:r w:rsidRPr="00D96192">
        <w:rPr>
          <w:lang w:val="en-US"/>
        </w:rPr>
        <w:t>6.</w:t>
      </w:r>
      <w:r w:rsidRPr="00D96192">
        <w:rPr>
          <w:lang w:val="en-US" w:eastAsia="zh-CN"/>
        </w:rPr>
        <w:t>7</w:t>
      </w:r>
      <w:r w:rsidRPr="00D96192">
        <w:rPr>
          <w:lang w:val="en-US"/>
        </w:rPr>
        <w:t>.2.1.</w:t>
      </w:r>
      <w:r w:rsidR="00D96192" w:rsidRPr="00D96192">
        <w:rPr>
          <w:lang w:val="en-US"/>
        </w:rPr>
        <w:t>2</w:t>
      </w:r>
      <w:r w:rsidRPr="00D96192">
        <w:rPr>
          <w:lang w:val="en-US"/>
        </w:rPr>
        <w:tab/>
      </w:r>
      <w:r w:rsidR="00D87590">
        <w:rPr>
          <w:lang w:val="en-US"/>
        </w:rPr>
        <w:t>Pre-Conditions</w:t>
      </w:r>
      <w:bookmarkEnd w:id="901"/>
      <w:bookmarkEnd w:id="902"/>
    </w:p>
    <w:p w:rsidR="00DF339F" w:rsidRPr="0021242D" w:rsidRDefault="00DF339F" w:rsidP="00DF339F">
      <w:pPr>
        <w:rPr>
          <w:lang w:eastAsia="zh-CN"/>
        </w:rPr>
      </w:pPr>
      <w:r w:rsidRPr="0021242D">
        <w:t>A correlation between a Management Server, the service capability and device exist.</w:t>
      </w:r>
    </w:p>
    <w:p w:rsidR="00DF339F" w:rsidRPr="0021242D" w:rsidRDefault="00DF339F" w:rsidP="00DF339F">
      <w:pPr>
        <w:pStyle w:val="Heading5"/>
        <w:rPr>
          <w:lang w:val="en-US"/>
        </w:rPr>
      </w:pPr>
      <w:bookmarkStart w:id="903" w:name="_Toc418174368"/>
      <w:bookmarkStart w:id="904" w:name="_Toc418660257"/>
      <w:r w:rsidRPr="0021242D">
        <w:rPr>
          <w:lang w:val="en-US"/>
        </w:rPr>
        <w:t>6.</w:t>
      </w:r>
      <w:r w:rsidRPr="0021242D">
        <w:rPr>
          <w:lang w:val="en-US" w:eastAsia="zh-CN"/>
        </w:rPr>
        <w:t>7</w:t>
      </w:r>
      <w:r w:rsidRPr="0021242D">
        <w:rPr>
          <w:lang w:val="en-US"/>
        </w:rPr>
        <w:t>.2.1.</w:t>
      </w:r>
      <w:r w:rsidR="00D96192">
        <w:rPr>
          <w:lang w:val="en-US"/>
        </w:rPr>
        <w:t>3</w:t>
      </w:r>
      <w:r w:rsidRPr="0021242D">
        <w:rPr>
          <w:lang w:val="en-US"/>
        </w:rPr>
        <w:tab/>
        <w:t xml:space="preserve">Signature </w:t>
      </w:r>
      <w:r w:rsidR="001F17D1" w:rsidRPr="0021242D">
        <w:rPr>
          <w:lang w:val="en-US"/>
        </w:rPr>
        <w:t>-</w:t>
      </w:r>
      <w:r w:rsidRPr="0021242D">
        <w:rPr>
          <w:lang w:val="en-US" w:eastAsia="zh-CN"/>
        </w:rPr>
        <w:t xml:space="preserve"> </w:t>
      </w:r>
      <w:r w:rsidRPr="0021242D">
        <w:rPr>
          <w:lang w:val="en-US"/>
        </w:rPr>
        <w:t>downloadFirmware</w:t>
      </w:r>
      <w:bookmarkEnd w:id="903"/>
      <w:bookmarkEnd w:id="904"/>
    </w:p>
    <w:p w:rsidR="001F17D1" w:rsidRPr="0021242D" w:rsidRDefault="001F17D1" w:rsidP="001F17D1">
      <w:pPr>
        <w:pStyle w:val="TH"/>
      </w:pPr>
      <w:r w:rsidRPr="0021242D">
        <w:t>Table 6.7.2.1.</w:t>
      </w:r>
      <w:r w:rsidR="00D96192">
        <w:t>3</w:t>
      </w:r>
      <w:r w:rsidRPr="0021242D">
        <w:t>-1: Management Adapter –downloadFirmware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DF339F">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F339F">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DF339F">
            <w:pPr>
              <w:pStyle w:val="TAH"/>
              <w:tabs>
                <w:tab w:val="center" w:pos="449"/>
              </w:tabs>
              <w:snapToGrid w:val="0"/>
              <w:jc w:val="left"/>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F339F">
            <w:pPr>
              <w:pStyle w:val="TAH"/>
              <w:snapToGrid w:val="0"/>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zh-CN"/>
              </w:rPr>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zh-CN"/>
              </w:rPr>
            </w:pPr>
            <w:r w:rsidRPr="0021242D">
              <w:rPr>
                <w:lang w:eastAsia="zh-CN"/>
              </w:rPr>
              <w:t>The device firmware information.</w:t>
            </w:r>
          </w:p>
          <w:p w:rsidR="00DF339F" w:rsidRPr="0021242D" w:rsidRDefault="00DF339F" w:rsidP="001F17D1">
            <w:pPr>
              <w:pStyle w:val="TAL"/>
              <w:rPr>
                <w:lang w:eastAsia="zh-CN"/>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pPr>
            <w:r w:rsidRPr="0021242D">
              <w:t>IN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pPr>
            <w:r w:rsidRPr="0021242D">
              <w:t>The M2M Request Identifier (M2M-Request-ID)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Unique response types for this service.</w:t>
            </w:r>
          </w:p>
          <w:p w:rsidR="00DF339F" w:rsidRPr="0021242D" w:rsidRDefault="00DF339F" w:rsidP="001F17D1">
            <w:pPr>
              <w:pStyle w:val="TAN"/>
              <w:rPr>
                <w:lang w:eastAsia="ko-KR"/>
              </w:rPr>
            </w:pPr>
            <w:r w:rsidRPr="0021242D">
              <w:rPr>
                <w:lang w:eastAsia="ko-KR"/>
              </w:rPr>
              <w:t>N</w:t>
            </w:r>
            <w:r w:rsidR="001F17D1" w:rsidRPr="0021242D">
              <w:rPr>
                <w:lang w:eastAsia="ko-KR"/>
              </w:rPr>
              <w:t>OTE</w:t>
            </w:r>
            <w:r w:rsidRPr="0021242D">
              <w:rPr>
                <w:lang w:eastAsia="ko-KR"/>
              </w:rPr>
              <w:t xml:space="preserve">: </w:t>
            </w:r>
            <w:r w:rsidR="001F17D1" w:rsidRPr="0021242D">
              <w:rPr>
                <w:lang w:eastAsia="ko-KR"/>
              </w:rPr>
              <w:tab/>
            </w:r>
            <w:r w:rsidRPr="0021242D">
              <w:rPr>
                <w:lang w:eastAsia="ko-KR"/>
              </w:rPr>
              <w:t>Consumed services also provide response types.</w:t>
            </w:r>
          </w:p>
          <w:p w:rsidR="00DF339F" w:rsidRPr="0021242D" w:rsidRDefault="00DF339F" w:rsidP="001F17D1">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is not</w:t>
            </w:r>
            <w:r w:rsidRPr="0021242D">
              <w:rPr>
                <w:lang w:eastAsia="ko-KR"/>
              </w:rPr>
              <w:t xml:space="preserve"> supported by the Management Adapter</w:t>
            </w:r>
          </w:p>
          <w:p w:rsidR="00DF339F" w:rsidRPr="0021242D" w:rsidRDefault="00DF339F" w:rsidP="001F17D1">
            <w:pPr>
              <w:pStyle w:val="TB1"/>
              <w:rPr>
                <w:lang w:eastAsia="ko-KR"/>
              </w:rPr>
            </w:pPr>
            <w:r w:rsidRPr="0021242D">
              <w:t xml:space="preserve">Firmware download failure, e.g. </w:t>
            </w:r>
            <w:r w:rsidRPr="0021242D">
              <w:rPr>
                <w:lang w:eastAsia="zh-CN"/>
              </w:rPr>
              <w:t xml:space="preserve">firmware </w:t>
            </w:r>
            <w:r w:rsidRPr="0021242D">
              <w:t>is missing dependency on the device</w:t>
            </w:r>
            <w:r w:rsidRPr="0021242D">
              <w:rPr>
                <w:lang w:eastAsia="zh-CN"/>
              </w:rPr>
              <w:t xml:space="preserve">, </w:t>
            </w:r>
            <w:r w:rsidRPr="0021242D">
              <w:t>firmware is too large for available program or data memory</w:t>
            </w:r>
          </w:p>
        </w:tc>
      </w:tr>
    </w:tbl>
    <w:p w:rsidR="001F17D1" w:rsidRPr="0021242D" w:rsidRDefault="001F17D1" w:rsidP="001F17D1"/>
    <w:p w:rsidR="00DF339F" w:rsidRPr="0021242D" w:rsidRDefault="00DF339F" w:rsidP="00DF339F">
      <w:pPr>
        <w:pStyle w:val="Heading5"/>
        <w:rPr>
          <w:lang w:val="en-US"/>
        </w:rPr>
      </w:pPr>
      <w:bookmarkStart w:id="905" w:name="_Toc418174369"/>
      <w:bookmarkStart w:id="906" w:name="_Toc418660258"/>
      <w:r w:rsidRPr="0021242D">
        <w:rPr>
          <w:lang w:val="en-US"/>
        </w:rPr>
        <w:t>6.</w:t>
      </w:r>
      <w:r w:rsidRPr="0021242D">
        <w:rPr>
          <w:lang w:val="en-US" w:eastAsia="zh-CN"/>
        </w:rPr>
        <w:t>7</w:t>
      </w:r>
      <w:r w:rsidRPr="0021242D">
        <w:rPr>
          <w:lang w:val="en-US"/>
        </w:rPr>
        <w:t>.2.1.</w:t>
      </w:r>
      <w:r w:rsidR="00D96192">
        <w:rPr>
          <w:lang w:val="en-US"/>
        </w:rPr>
        <w:t>4</w:t>
      </w:r>
      <w:r w:rsidRPr="0021242D">
        <w:rPr>
          <w:lang w:val="en-US"/>
        </w:rPr>
        <w:tab/>
      </w:r>
      <w:r w:rsidRPr="0021242D">
        <w:rPr>
          <w:lang w:val="en-US" w:eastAsia="ko-KR"/>
        </w:rPr>
        <w:t>Post-Conditions</w:t>
      </w:r>
      <w:bookmarkEnd w:id="905"/>
      <w:bookmarkEnd w:id="906"/>
    </w:p>
    <w:p w:rsidR="00DF339F" w:rsidRPr="0021242D" w:rsidRDefault="00DF339F" w:rsidP="00DF339F">
      <w:pPr>
        <w:rPr>
          <w:lang w:eastAsia="zh-CN"/>
        </w:rPr>
      </w:pPr>
      <w:r w:rsidRPr="0021242D">
        <w:rPr>
          <w:lang w:eastAsia="zh-CN"/>
        </w:rPr>
        <w:t>The Management Adapter has submitted a request to the Management Server to download the firmware.</w:t>
      </w:r>
    </w:p>
    <w:p w:rsidR="00DF339F" w:rsidRPr="0021242D" w:rsidRDefault="00DF339F" w:rsidP="00DF339F">
      <w:pPr>
        <w:pStyle w:val="Heading5"/>
        <w:rPr>
          <w:lang w:val="en-US" w:eastAsia="ko-KR"/>
        </w:rPr>
      </w:pPr>
      <w:bookmarkStart w:id="907" w:name="_Toc418174370"/>
      <w:bookmarkStart w:id="908" w:name="_Toc418660259"/>
      <w:r w:rsidRPr="0021242D">
        <w:rPr>
          <w:lang w:val="en-US"/>
        </w:rPr>
        <w:t>6.</w:t>
      </w:r>
      <w:r w:rsidRPr="0021242D">
        <w:rPr>
          <w:lang w:val="en-US" w:eastAsia="zh-CN"/>
        </w:rPr>
        <w:t>7</w:t>
      </w:r>
      <w:r w:rsidRPr="0021242D">
        <w:rPr>
          <w:lang w:val="en-US"/>
        </w:rPr>
        <w:t>.2.1.</w:t>
      </w:r>
      <w:r w:rsidR="00D96192">
        <w:rPr>
          <w:lang w:val="en-US"/>
        </w:rPr>
        <w:t>5</w:t>
      </w:r>
      <w:r w:rsidRPr="0021242D">
        <w:rPr>
          <w:lang w:val="en-US"/>
        </w:rPr>
        <w:tab/>
      </w:r>
      <w:r w:rsidRPr="0021242D">
        <w:rPr>
          <w:lang w:val="en-US" w:eastAsia="ko-KR"/>
        </w:rPr>
        <w:t>Exceptions</w:t>
      </w:r>
      <w:bookmarkEnd w:id="907"/>
      <w:bookmarkEnd w:id="908"/>
    </w:p>
    <w:p w:rsidR="00DF339F" w:rsidRPr="0021242D" w:rsidRDefault="00DF339F" w:rsidP="00DF339F">
      <w:pPr>
        <w:rPr>
          <w:lang w:eastAsia="ko-KR"/>
        </w:rPr>
      </w:pPr>
      <w:r w:rsidRPr="0021242D">
        <w:rPr>
          <w:lang w:eastAsia="ko-KR"/>
        </w:rPr>
        <w:t>Not Applicable</w:t>
      </w:r>
      <w:r w:rsidR="001F17D1" w:rsidRPr="0021242D">
        <w:rPr>
          <w:lang w:eastAsia="ko-KR"/>
        </w:rPr>
        <w:t>.</w:t>
      </w:r>
    </w:p>
    <w:p w:rsidR="00DF339F" w:rsidRPr="0021242D" w:rsidRDefault="00DF339F" w:rsidP="00DF339F">
      <w:pPr>
        <w:pStyle w:val="Heading5"/>
        <w:rPr>
          <w:lang w:val="en-US"/>
        </w:rPr>
      </w:pPr>
      <w:bookmarkStart w:id="909" w:name="_Toc418174371"/>
      <w:bookmarkStart w:id="910" w:name="_Toc418660260"/>
      <w:r w:rsidRPr="0021242D">
        <w:rPr>
          <w:lang w:val="en-US"/>
        </w:rPr>
        <w:t>6.</w:t>
      </w:r>
      <w:r w:rsidRPr="0021242D">
        <w:rPr>
          <w:lang w:val="en-US" w:eastAsia="zh-CN"/>
        </w:rPr>
        <w:t>7</w:t>
      </w:r>
      <w:r w:rsidRPr="0021242D">
        <w:rPr>
          <w:lang w:val="en-US"/>
        </w:rPr>
        <w:t>.2.1.</w:t>
      </w:r>
      <w:r w:rsidR="00D96192">
        <w:rPr>
          <w:lang w:val="en-US"/>
        </w:rPr>
        <w:t>6</w:t>
      </w:r>
      <w:r w:rsidRPr="0021242D">
        <w:rPr>
          <w:lang w:val="en-US"/>
        </w:rPr>
        <w:tab/>
      </w:r>
      <w:r w:rsidRPr="0021242D">
        <w:rPr>
          <w:lang w:val="en-US" w:eastAsia="ko-KR"/>
        </w:rPr>
        <w:t>Policies for Use</w:t>
      </w:r>
      <w:bookmarkEnd w:id="909"/>
      <w:bookmarkEnd w:id="91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911" w:name="_Toc418174372"/>
      <w:bookmarkStart w:id="912" w:name="_Toc418660261"/>
      <w:r w:rsidRPr="0021242D">
        <w:rPr>
          <w:lang w:val="en-US"/>
        </w:rPr>
        <w:t>6.</w:t>
      </w:r>
      <w:r w:rsidRPr="0021242D">
        <w:rPr>
          <w:lang w:val="en-US" w:eastAsia="zh-CN"/>
        </w:rPr>
        <w:t>7</w:t>
      </w:r>
      <w:r w:rsidRPr="0021242D">
        <w:rPr>
          <w:lang w:val="en-US"/>
        </w:rPr>
        <w:t>.2.</w:t>
      </w:r>
      <w:r w:rsidRPr="0021242D">
        <w:rPr>
          <w:lang w:val="en-US" w:eastAsia="zh-CN"/>
        </w:rPr>
        <w:t>1</w:t>
      </w:r>
      <w:r w:rsidRPr="0021242D">
        <w:rPr>
          <w:lang w:val="en-US"/>
        </w:rPr>
        <w:t>.</w:t>
      </w:r>
      <w:r w:rsidR="00D96192">
        <w:rPr>
          <w:lang w:val="en-US"/>
        </w:rPr>
        <w:t>7</w:t>
      </w:r>
      <w:r w:rsidRPr="0021242D">
        <w:rPr>
          <w:lang w:val="en-US"/>
        </w:rPr>
        <w:tab/>
        <w:t>oneM2M Resource Interworking</w:t>
      </w:r>
      <w:bookmarkEnd w:id="911"/>
      <w:bookmarkEnd w:id="912"/>
    </w:p>
    <w:p w:rsidR="00DF339F" w:rsidRPr="0021242D" w:rsidRDefault="00DF339F" w:rsidP="008C28E9">
      <w:r w:rsidRPr="0021242D">
        <w:t xml:space="preserve">This service capability </w:t>
      </w:r>
      <w:r w:rsidRPr="0021242D">
        <w:rPr>
          <w:lang w:eastAsia="zh-CN"/>
        </w:rPr>
        <w:t>is used to download firmware</w:t>
      </w:r>
      <w:r w:rsidRPr="0021242D">
        <w:t>. The service capability aligns with the &lt;</w:t>
      </w:r>
      <w:r w:rsidRPr="0021242D">
        <w:rPr>
          <w:lang w:eastAsia="zh-CN"/>
        </w:rPr>
        <w:t>firmware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update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D96192" w:rsidRDefault="00DF339F" w:rsidP="00DF339F">
      <w:pPr>
        <w:pStyle w:val="Heading4"/>
        <w:rPr>
          <w:lang w:val="en-US" w:eastAsia="zh-CN"/>
        </w:rPr>
      </w:pPr>
      <w:bookmarkStart w:id="913" w:name="_Toc417309522"/>
      <w:bookmarkStart w:id="914" w:name="_Toc418174373"/>
      <w:bookmarkStart w:id="915" w:name="_Toc418660262"/>
      <w:r w:rsidRPr="00D96192">
        <w:rPr>
          <w:lang w:val="en-US"/>
        </w:rPr>
        <w:t>6.</w:t>
      </w:r>
      <w:r w:rsidRPr="00D96192">
        <w:rPr>
          <w:lang w:val="en-US" w:eastAsia="zh-CN"/>
        </w:rPr>
        <w:t>7</w:t>
      </w:r>
      <w:r w:rsidRPr="00D96192">
        <w:rPr>
          <w:lang w:val="en-US"/>
        </w:rPr>
        <w:t>.2.2</w:t>
      </w:r>
      <w:r w:rsidRPr="00D96192">
        <w:rPr>
          <w:lang w:val="en-US"/>
        </w:rPr>
        <w:tab/>
      </w:r>
      <w:r w:rsidRPr="00D96192">
        <w:rPr>
          <w:lang w:val="en-US" w:eastAsia="zh-CN"/>
        </w:rPr>
        <w:t>installFirmware</w:t>
      </w:r>
      <w:bookmarkEnd w:id="913"/>
      <w:bookmarkEnd w:id="914"/>
      <w:bookmarkEnd w:id="915"/>
    </w:p>
    <w:p w:rsidR="00D96192" w:rsidRPr="00D96192" w:rsidRDefault="00D96192" w:rsidP="00D96192">
      <w:pPr>
        <w:pStyle w:val="Heading5"/>
        <w:rPr>
          <w:lang w:val="en-US"/>
        </w:rPr>
      </w:pPr>
      <w:bookmarkStart w:id="916" w:name="_Toc418660263"/>
      <w:r w:rsidRPr="00D96192">
        <w:rPr>
          <w:lang w:val="en-US"/>
        </w:rPr>
        <w:t>6.</w:t>
      </w:r>
      <w:r w:rsidRPr="00D96192">
        <w:rPr>
          <w:lang w:val="en-US" w:eastAsia="zh-CN"/>
        </w:rPr>
        <w:t>7</w:t>
      </w:r>
      <w:r w:rsidRPr="00D96192">
        <w:rPr>
          <w:lang w:val="en-US"/>
        </w:rPr>
        <w:t>.2.2.1</w:t>
      </w:r>
      <w:r w:rsidRPr="00D96192">
        <w:rPr>
          <w:lang w:val="en-US"/>
        </w:rPr>
        <w:tab/>
        <w:t>Description</w:t>
      </w:r>
      <w:bookmarkEnd w:id="916"/>
    </w:p>
    <w:p w:rsidR="00DF339F" w:rsidRPr="00D96192" w:rsidRDefault="00DF339F" w:rsidP="00DF339F">
      <w:r w:rsidRPr="00D96192">
        <w:t>This service capability provides the ability to install firmware on a device.</w:t>
      </w:r>
    </w:p>
    <w:p w:rsidR="00DF339F" w:rsidRPr="00D96192" w:rsidRDefault="00DF339F" w:rsidP="00DF339F">
      <w:pPr>
        <w:pStyle w:val="Heading5"/>
        <w:rPr>
          <w:lang w:val="en-US"/>
        </w:rPr>
      </w:pPr>
      <w:bookmarkStart w:id="917" w:name="_Toc418174374"/>
      <w:bookmarkStart w:id="918" w:name="_Toc418660264"/>
      <w:r w:rsidRPr="00D96192">
        <w:rPr>
          <w:lang w:val="en-US"/>
        </w:rPr>
        <w:lastRenderedPageBreak/>
        <w:t>6.</w:t>
      </w:r>
      <w:r w:rsidRPr="00D96192">
        <w:rPr>
          <w:lang w:val="en-US" w:eastAsia="zh-CN"/>
        </w:rPr>
        <w:t>7</w:t>
      </w:r>
      <w:r w:rsidRPr="00D96192">
        <w:rPr>
          <w:lang w:val="en-US"/>
        </w:rPr>
        <w:t>.2.2.</w:t>
      </w:r>
      <w:r w:rsidR="00D96192" w:rsidRPr="00D96192">
        <w:rPr>
          <w:lang w:val="en-US"/>
        </w:rPr>
        <w:t>2</w:t>
      </w:r>
      <w:r w:rsidRPr="00D96192">
        <w:rPr>
          <w:lang w:val="en-US"/>
        </w:rPr>
        <w:tab/>
      </w:r>
      <w:r w:rsidR="00D87590">
        <w:rPr>
          <w:lang w:val="en-US"/>
        </w:rPr>
        <w:t>Pre-Conditions</w:t>
      </w:r>
      <w:bookmarkEnd w:id="917"/>
      <w:bookmarkEnd w:id="918"/>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919" w:name="_Toc418174375"/>
      <w:bookmarkStart w:id="920" w:name="_Toc418660265"/>
      <w:r w:rsidRPr="0021242D">
        <w:rPr>
          <w:lang w:val="en-US"/>
        </w:rPr>
        <w:t>6.</w:t>
      </w:r>
      <w:r w:rsidRPr="0021242D">
        <w:rPr>
          <w:lang w:val="en-US" w:eastAsia="zh-CN"/>
        </w:rPr>
        <w:t>7</w:t>
      </w:r>
      <w:r w:rsidRPr="0021242D">
        <w:rPr>
          <w:lang w:val="en-US"/>
        </w:rPr>
        <w:t>.2.2.</w:t>
      </w:r>
      <w:r w:rsidR="00D96192">
        <w:rPr>
          <w:lang w:val="en-US"/>
        </w:rPr>
        <w:t>3</w:t>
      </w:r>
      <w:r w:rsidRPr="0021242D">
        <w:rPr>
          <w:lang w:val="en-US"/>
        </w:rPr>
        <w:tab/>
        <w:t>Signature –</w:t>
      </w:r>
      <w:r w:rsidRPr="0021242D">
        <w:rPr>
          <w:lang w:val="en-US" w:eastAsia="zh-CN"/>
        </w:rPr>
        <w:t>installFirmware</w:t>
      </w:r>
      <w:bookmarkEnd w:id="919"/>
      <w:bookmarkEnd w:id="920"/>
    </w:p>
    <w:p w:rsidR="001F17D1" w:rsidRPr="0021242D" w:rsidRDefault="001F17D1" w:rsidP="001F17D1">
      <w:pPr>
        <w:pStyle w:val="TH"/>
      </w:pPr>
      <w:r w:rsidRPr="0021242D">
        <w:t>Table 6.</w:t>
      </w:r>
      <w:r w:rsidRPr="0021242D">
        <w:rPr>
          <w:lang w:eastAsia="zh-CN"/>
        </w:rPr>
        <w:t>7</w:t>
      </w:r>
      <w:r w:rsidRPr="0021242D">
        <w:t>.2.2.</w:t>
      </w:r>
      <w:r w:rsidR="00D96192">
        <w:t>3</w:t>
      </w:r>
      <w:r w:rsidRPr="0021242D">
        <w:t>-1: Management Adapter –</w:t>
      </w:r>
      <w:r w:rsidRPr="0021242D">
        <w:rPr>
          <w:lang w:eastAsia="zh-CN"/>
        </w:rPr>
        <w:t>installFirmware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zh-CN"/>
              </w:rPr>
            </w:pPr>
            <w:r w:rsidRPr="0021242D">
              <w:rPr>
                <w:lang w:eastAsia="zh-CN"/>
              </w:rPr>
              <w:t>The device firmware information.</w:t>
            </w:r>
          </w:p>
          <w:p w:rsidR="00DF339F" w:rsidRPr="0021242D" w:rsidRDefault="00DF339F" w:rsidP="001F17D1">
            <w:pPr>
              <w:pStyle w:val="TAL"/>
              <w:rPr>
                <w:lang w:eastAsia="zh-CN"/>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t>The policy used to report the state of the operation to the originating AE.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IN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The M2M Request Identifier (M2M-Request-ID)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Unique response types for this service.</w:t>
            </w:r>
          </w:p>
          <w:p w:rsidR="00DF339F" w:rsidRPr="0021242D" w:rsidRDefault="00DF339F" w:rsidP="001F17D1">
            <w:pPr>
              <w:pStyle w:val="TAN"/>
              <w:rPr>
                <w:lang w:eastAsia="ko-KR"/>
              </w:rPr>
            </w:pPr>
            <w:r w:rsidRPr="0021242D">
              <w:rPr>
                <w:lang w:eastAsia="ko-KR"/>
              </w:rPr>
              <w:t>N</w:t>
            </w:r>
            <w:r w:rsidR="001F17D1" w:rsidRPr="0021242D">
              <w:rPr>
                <w:lang w:eastAsia="ko-KR"/>
              </w:rPr>
              <w:t>OTE</w:t>
            </w:r>
            <w:r w:rsidRPr="0021242D">
              <w:rPr>
                <w:lang w:eastAsia="ko-KR"/>
              </w:rPr>
              <w:t xml:space="preserve">: </w:t>
            </w:r>
            <w:r w:rsidR="001F17D1" w:rsidRPr="0021242D">
              <w:rPr>
                <w:lang w:eastAsia="ko-KR"/>
              </w:rPr>
              <w:tab/>
            </w:r>
            <w:r w:rsidRPr="0021242D">
              <w:rPr>
                <w:lang w:eastAsia="ko-KR"/>
              </w:rPr>
              <w:t>Consumed services also provide response types.</w:t>
            </w:r>
          </w:p>
          <w:p w:rsidR="00DF339F" w:rsidRPr="0021242D" w:rsidRDefault="00DF339F" w:rsidP="001F17D1">
            <w:pPr>
              <w:pStyle w:val="TB1"/>
              <w:rPr>
                <w:lang w:eastAsia="ko-KR"/>
              </w:rPr>
            </w:pPr>
            <w:r w:rsidRPr="0021242D">
              <w:rPr>
                <w:lang w:eastAsia="zh-CN"/>
              </w:rPr>
              <w:t>Report</w:t>
            </w:r>
            <w:r w:rsidRPr="0021242D">
              <w:t xml:space="preserve"> policy</w:t>
            </w:r>
            <w:r w:rsidRPr="0021242D">
              <w:rPr>
                <w:lang w:eastAsia="ko-KR"/>
              </w:rPr>
              <w:t xml:space="preserve"> </w:t>
            </w:r>
            <w:r w:rsidRPr="0021242D">
              <w:rPr>
                <w:lang w:eastAsia="zh-CN"/>
              </w:rPr>
              <w:t>does</w:t>
            </w:r>
            <w:r w:rsidRPr="0021242D">
              <w:rPr>
                <w:lang w:eastAsia="ko-KR"/>
              </w:rPr>
              <w:t xml:space="preserve"> not supported by the Management Adapter</w:t>
            </w:r>
          </w:p>
          <w:p w:rsidR="00DF339F" w:rsidRPr="0021242D" w:rsidRDefault="00DF339F" w:rsidP="001F17D1">
            <w:pPr>
              <w:pStyle w:val="TB1"/>
              <w:rPr>
                <w:lang w:eastAsia="ko-KR"/>
              </w:rPr>
            </w:pPr>
            <w:r w:rsidRPr="0021242D">
              <w:t xml:space="preserve">Firmware install failure, e.g. </w:t>
            </w:r>
            <w:r w:rsidRPr="0021242D">
              <w:rPr>
                <w:lang w:eastAsia="zh-CN"/>
              </w:rPr>
              <w:t xml:space="preserve">firmware </w:t>
            </w:r>
            <w:r w:rsidRPr="0021242D">
              <w:t>is missing dependency on the device</w:t>
            </w:r>
            <w:r w:rsidRPr="0021242D">
              <w:rPr>
                <w:lang w:eastAsia="zh-CN"/>
              </w:rPr>
              <w:t xml:space="preserve">, </w:t>
            </w:r>
            <w:r w:rsidRPr="0021242D">
              <w:t>firmware is too large for available program or data memory</w:t>
            </w:r>
          </w:p>
        </w:tc>
      </w:tr>
    </w:tbl>
    <w:p w:rsidR="001F17D1" w:rsidRPr="0021242D" w:rsidRDefault="001F17D1" w:rsidP="001F17D1"/>
    <w:p w:rsidR="00DF339F" w:rsidRPr="0021242D" w:rsidRDefault="00DF339F" w:rsidP="00DF339F">
      <w:pPr>
        <w:pStyle w:val="Heading5"/>
        <w:rPr>
          <w:lang w:val="en-US"/>
        </w:rPr>
      </w:pPr>
      <w:bookmarkStart w:id="921" w:name="_Toc418174376"/>
      <w:bookmarkStart w:id="922" w:name="_Toc418660266"/>
      <w:r w:rsidRPr="0021242D">
        <w:rPr>
          <w:lang w:val="en-US"/>
        </w:rPr>
        <w:t>6.</w:t>
      </w:r>
      <w:r w:rsidRPr="0021242D">
        <w:rPr>
          <w:lang w:val="en-US" w:eastAsia="zh-CN"/>
        </w:rPr>
        <w:t>7</w:t>
      </w:r>
      <w:r w:rsidRPr="0021242D">
        <w:rPr>
          <w:lang w:val="en-US"/>
        </w:rPr>
        <w:t>.2.</w:t>
      </w:r>
      <w:r w:rsidRPr="0021242D">
        <w:rPr>
          <w:lang w:val="en-US" w:eastAsia="zh-CN"/>
        </w:rPr>
        <w:t>2</w:t>
      </w:r>
      <w:r w:rsidRPr="0021242D">
        <w:rPr>
          <w:lang w:val="en-US"/>
        </w:rPr>
        <w:t>.</w:t>
      </w:r>
      <w:r w:rsidR="00D96192">
        <w:rPr>
          <w:lang w:val="en-US"/>
        </w:rPr>
        <w:t>4</w:t>
      </w:r>
      <w:r w:rsidRPr="0021242D">
        <w:rPr>
          <w:lang w:val="en-US"/>
        </w:rPr>
        <w:tab/>
      </w:r>
      <w:r w:rsidRPr="0021242D">
        <w:rPr>
          <w:lang w:val="en-US" w:eastAsia="ko-KR"/>
        </w:rPr>
        <w:t>Post-Conditions</w:t>
      </w:r>
      <w:bookmarkEnd w:id="921"/>
      <w:bookmarkEnd w:id="922"/>
    </w:p>
    <w:p w:rsidR="00DF339F" w:rsidRPr="0021242D" w:rsidRDefault="00DF339F" w:rsidP="00DF339F">
      <w:r w:rsidRPr="0021242D">
        <w:t>The Management Adapter has submitted a request to the Management Server to install firmware.</w:t>
      </w:r>
    </w:p>
    <w:p w:rsidR="00DF339F" w:rsidRPr="0021242D" w:rsidRDefault="00DF339F" w:rsidP="00DF339F">
      <w:pPr>
        <w:pStyle w:val="Heading5"/>
        <w:rPr>
          <w:lang w:val="en-US" w:eastAsia="ko-KR"/>
        </w:rPr>
      </w:pPr>
      <w:bookmarkStart w:id="923" w:name="_Toc418174377"/>
      <w:bookmarkStart w:id="924" w:name="_Toc418660267"/>
      <w:r w:rsidRPr="0021242D">
        <w:rPr>
          <w:lang w:val="en-US"/>
        </w:rPr>
        <w:t>6.</w:t>
      </w:r>
      <w:r w:rsidRPr="0021242D">
        <w:rPr>
          <w:lang w:val="en-US" w:eastAsia="zh-CN"/>
        </w:rPr>
        <w:t>7</w:t>
      </w:r>
      <w:r w:rsidRPr="0021242D">
        <w:rPr>
          <w:lang w:val="en-US"/>
        </w:rPr>
        <w:t>.2.</w:t>
      </w:r>
      <w:r w:rsidRPr="0021242D">
        <w:rPr>
          <w:lang w:val="en-US" w:eastAsia="zh-CN"/>
        </w:rPr>
        <w:t>2</w:t>
      </w:r>
      <w:r w:rsidRPr="0021242D">
        <w:rPr>
          <w:lang w:val="en-US"/>
        </w:rPr>
        <w:t>.</w:t>
      </w:r>
      <w:r w:rsidR="00D96192">
        <w:rPr>
          <w:lang w:val="en-US"/>
        </w:rPr>
        <w:t>5</w:t>
      </w:r>
      <w:r w:rsidRPr="0021242D">
        <w:rPr>
          <w:lang w:val="en-US"/>
        </w:rPr>
        <w:tab/>
      </w:r>
      <w:r w:rsidRPr="0021242D">
        <w:rPr>
          <w:lang w:val="en-US" w:eastAsia="ko-KR"/>
        </w:rPr>
        <w:t>Exceptions</w:t>
      </w:r>
      <w:bookmarkEnd w:id="923"/>
      <w:bookmarkEnd w:id="924"/>
    </w:p>
    <w:p w:rsidR="00DF339F" w:rsidRPr="0021242D" w:rsidRDefault="00DF339F" w:rsidP="00DF339F">
      <w:pPr>
        <w:rPr>
          <w:lang w:eastAsia="ko-KR"/>
        </w:rPr>
      </w:pPr>
      <w:r w:rsidRPr="0021242D">
        <w:rPr>
          <w:lang w:eastAsia="ko-KR"/>
        </w:rPr>
        <w:t>Not Applicable</w:t>
      </w:r>
      <w:r w:rsidR="001F17D1" w:rsidRPr="0021242D">
        <w:rPr>
          <w:lang w:eastAsia="ko-KR"/>
        </w:rPr>
        <w:t>.</w:t>
      </w:r>
    </w:p>
    <w:p w:rsidR="00DF339F" w:rsidRPr="0021242D" w:rsidRDefault="00DF339F" w:rsidP="00DF339F">
      <w:pPr>
        <w:pStyle w:val="Heading5"/>
        <w:rPr>
          <w:lang w:val="en-US"/>
        </w:rPr>
      </w:pPr>
      <w:bookmarkStart w:id="925" w:name="_Toc418174378"/>
      <w:bookmarkStart w:id="926" w:name="_Toc418660268"/>
      <w:r w:rsidRPr="0021242D">
        <w:rPr>
          <w:lang w:val="en-US"/>
        </w:rPr>
        <w:t>6.</w:t>
      </w:r>
      <w:r w:rsidRPr="0021242D">
        <w:rPr>
          <w:lang w:val="en-US" w:eastAsia="zh-CN"/>
        </w:rPr>
        <w:t>7</w:t>
      </w:r>
      <w:r w:rsidRPr="0021242D">
        <w:rPr>
          <w:lang w:val="en-US"/>
        </w:rPr>
        <w:t>.2.</w:t>
      </w:r>
      <w:r w:rsidRPr="0021242D">
        <w:rPr>
          <w:lang w:val="en-US" w:eastAsia="zh-CN"/>
        </w:rPr>
        <w:t>2</w:t>
      </w:r>
      <w:r w:rsidRPr="0021242D">
        <w:rPr>
          <w:lang w:val="en-US"/>
        </w:rPr>
        <w:t>.</w:t>
      </w:r>
      <w:r w:rsidR="00D96192">
        <w:rPr>
          <w:lang w:val="en-US"/>
        </w:rPr>
        <w:t>6</w:t>
      </w:r>
      <w:r w:rsidRPr="0021242D">
        <w:rPr>
          <w:lang w:val="en-US"/>
        </w:rPr>
        <w:tab/>
      </w:r>
      <w:r w:rsidRPr="0021242D">
        <w:rPr>
          <w:lang w:val="en-US" w:eastAsia="ko-KR"/>
        </w:rPr>
        <w:t>Policies for Use</w:t>
      </w:r>
      <w:bookmarkEnd w:id="925"/>
      <w:bookmarkEnd w:id="926"/>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927" w:name="_Toc418174379"/>
      <w:bookmarkStart w:id="928" w:name="_Toc418660269"/>
      <w:r w:rsidRPr="0021242D">
        <w:rPr>
          <w:lang w:val="en-US"/>
        </w:rPr>
        <w:t>6.</w:t>
      </w:r>
      <w:r w:rsidRPr="0021242D">
        <w:rPr>
          <w:lang w:val="en-US" w:eastAsia="zh-CN"/>
        </w:rPr>
        <w:t>7</w:t>
      </w:r>
      <w:r w:rsidRPr="0021242D">
        <w:rPr>
          <w:lang w:val="en-US"/>
        </w:rPr>
        <w:t>.2.</w:t>
      </w:r>
      <w:r w:rsidRPr="0021242D">
        <w:rPr>
          <w:lang w:val="en-US" w:eastAsia="zh-CN"/>
        </w:rPr>
        <w:t>2</w:t>
      </w:r>
      <w:r w:rsidRPr="0021242D">
        <w:rPr>
          <w:lang w:val="en-US"/>
        </w:rPr>
        <w:t>.</w:t>
      </w:r>
      <w:r w:rsidR="00D96192">
        <w:rPr>
          <w:lang w:val="en-US"/>
        </w:rPr>
        <w:t>7</w:t>
      </w:r>
      <w:r w:rsidRPr="0021242D">
        <w:rPr>
          <w:lang w:val="en-US"/>
        </w:rPr>
        <w:tab/>
        <w:t>oneM2M Resource Interworking</w:t>
      </w:r>
      <w:bookmarkEnd w:id="927"/>
      <w:bookmarkEnd w:id="928"/>
    </w:p>
    <w:p w:rsidR="00DF339F" w:rsidRPr="0021242D" w:rsidRDefault="00DF339F" w:rsidP="00DF339F">
      <w:r w:rsidRPr="0021242D">
        <w:t xml:space="preserve">This service capability </w:t>
      </w:r>
      <w:r w:rsidRPr="0021242D">
        <w:rPr>
          <w:lang w:eastAsia="zh-CN"/>
        </w:rPr>
        <w:t>is used to install firmware</w:t>
      </w:r>
      <w:r w:rsidRPr="0021242D">
        <w:t>. The service capability aligns with the &lt;</w:t>
      </w:r>
      <w:r w:rsidRPr="0021242D">
        <w:rPr>
          <w:lang w:eastAsia="zh-CN"/>
        </w:rPr>
        <w:t>firmware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update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D96192" w:rsidRDefault="00DF339F" w:rsidP="00DF339F">
      <w:pPr>
        <w:pStyle w:val="Heading4"/>
        <w:rPr>
          <w:lang w:val="en-US"/>
        </w:rPr>
      </w:pPr>
      <w:bookmarkStart w:id="929" w:name="_Toc417309523"/>
      <w:bookmarkStart w:id="930" w:name="_Toc418174380"/>
      <w:bookmarkStart w:id="931" w:name="_Toc418660270"/>
      <w:r w:rsidRPr="00D96192">
        <w:rPr>
          <w:lang w:val="en-US"/>
        </w:rPr>
        <w:t>6.</w:t>
      </w:r>
      <w:r w:rsidRPr="00D96192">
        <w:rPr>
          <w:lang w:val="en-US" w:eastAsia="zh-CN"/>
        </w:rPr>
        <w:t>7</w:t>
      </w:r>
      <w:r w:rsidRPr="00D96192">
        <w:rPr>
          <w:lang w:val="en-US"/>
        </w:rPr>
        <w:t>.2.</w:t>
      </w:r>
      <w:r w:rsidRPr="00D96192">
        <w:rPr>
          <w:lang w:val="en-US" w:eastAsia="zh-CN"/>
        </w:rPr>
        <w:t>3</w:t>
      </w:r>
      <w:r w:rsidRPr="00D96192">
        <w:rPr>
          <w:lang w:val="en-US"/>
        </w:rPr>
        <w:tab/>
        <w:t>getFirmwareInformation</w:t>
      </w:r>
      <w:bookmarkEnd w:id="929"/>
      <w:bookmarkEnd w:id="930"/>
      <w:bookmarkEnd w:id="931"/>
    </w:p>
    <w:p w:rsidR="00D96192" w:rsidRPr="00D96192" w:rsidRDefault="00D96192" w:rsidP="00D96192">
      <w:pPr>
        <w:pStyle w:val="Heading5"/>
        <w:rPr>
          <w:lang w:val="en-US"/>
        </w:rPr>
      </w:pPr>
      <w:bookmarkStart w:id="932" w:name="_Toc418660271"/>
      <w:r w:rsidRPr="00D96192">
        <w:rPr>
          <w:lang w:val="en-US"/>
        </w:rPr>
        <w:t>6.</w:t>
      </w:r>
      <w:r w:rsidRPr="00D96192">
        <w:rPr>
          <w:lang w:val="en-US" w:eastAsia="zh-CN"/>
        </w:rPr>
        <w:t>7</w:t>
      </w:r>
      <w:r w:rsidRPr="00D96192">
        <w:rPr>
          <w:lang w:val="en-US"/>
        </w:rPr>
        <w:t>.2.</w:t>
      </w:r>
      <w:r w:rsidRPr="00D96192">
        <w:rPr>
          <w:lang w:val="en-US" w:eastAsia="zh-CN"/>
        </w:rPr>
        <w:t>3</w:t>
      </w:r>
      <w:r w:rsidRPr="00D96192">
        <w:rPr>
          <w:lang w:val="en-US"/>
        </w:rPr>
        <w:t>.1</w:t>
      </w:r>
      <w:r w:rsidRPr="00D96192">
        <w:rPr>
          <w:lang w:val="en-US"/>
        </w:rPr>
        <w:tab/>
        <w:t>Description</w:t>
      </w:r>
      <w:bookmarkEnd w:id="932"/>
    </w:p>
    <w:p w:rsidR="00DF339F" w:rsidRPr="00D96192" w:rsidRDefault="00DF339F" w:rsidP="00DF339F">
      <w:r w:rsidRPr="00D96192">
        <w:t>This service capability provides the ability to retrieve the information relat</w:t>
      </w:r>
      <w:r w:rsidR="001F17D1" w:rsidRPr="00D96192">
        <w:t>ed to the firmware on a device.</w:t>
      </w:r>
    </w:p>
    <w:p w:rsidR="00DF339F" w:rsidRPr="00D96192" w:rsidRDefault="00DF339F" w:rsidP="00DF339F">
      <w:pPr>
        <w:pStyle w:val="Heading5"/>
        <w:rPr>
          <w:lang w:val="en-US"/>
        </w:rPr>
      </w:pPr>
      <w:bookmarkStart w:id="933" w:name="_Toc418174381"/>
      <w:bookmarkStart w:id="934" w:name="_Toc418660272"/>
      <w:r w:rsidRPr="00D96192">
        <w:rPr>
          <w:lang w:val="en-US"/>
        </w:rPr>
        <w:t>6.</w:t>
      </w:r>
      <w:r w:rsidRPr="00D96192">
        <w:rPr>
          <w:lang w:val="en-US" w:eastAsia="zh-CN"/>
        </w:rPr>
        <w:t>7</w:t>
      </w:r>
      <w:r w:rsidRPr="00D96192">
        <w:rPr>
          <w:lang w:val="en-US"/>
        </w:rPr>
        <w:t>.2.</w:t>
      </w:r>
      <w:r w:rsidRPr="00D96192">
        <w:rPr>
          <w:lang w:val="en-US" w:eastAsia="zh-CN"/>
        </w:rPr>
        <w:t>3</w:t>
      </w:r>
      <w:r w:rsidRPr="00D96192">
        <w:rPr>
          <w:lang w:val="en-US"/>
        </w:rPr>
        <w:t>.</w:t>
      </w:r>
      <w:r w:rsidR="00D96192" w:rsidRPr="00D96192">
        <w:rPr>
          <w:lang w:val="en-US"/>
        </w:rPr>
        <w:t>2</w:t>
      </w:r>
      <w:r w:rsidRPr="00D96192">
        <w:rPr>
          <w:lang w:val="en-US"/>
        </w:rPr>
        <w:tab/>
      </w:r>
      <w:r w:rsidR="00D87590">
        <w:rPr>
          <w:lang w:val="en-US"/>
        </w:rPr>
        <w:t>Pre-Conditions</w:t>
      </w:r>
      <w:bookmarkEnd w:id="933"/>
      <w:bookmarkEnd w:id="934"/>
    </w:p>
    <w:p w:rsidR="00DF339F" w:rsidRPr="0021242D" w:rsidRDefault="00DF339F" w:rsidP="00DF339F">
      <w:r w:rsidRPr="0021242D">
        <w:t>A correlation between a Management Server, the M2M Service Capability and device exist.</w:t>
      </w:r>
    </w:p>
    <w:p w:rsidR="00DF339F" w:rsidRPr="0021242D" w:rsidRDefault="00935233" w:rsidP="00DF339F">
      <w:pPr>
        <w:pStyle w:val="Heading5"/>
        <w:rPr>
          <w:lang w:val="en-US"/>
        </w:rPr>
      </w:pPr>
      <w:bookmarkStart w:id="935" w:name="_Toc418174382"/>
      <w:bookmarkStart w:id="936" w:name="_Toc418660273"/>
      <w:r w:rsidRPr="00935233">
        <w:rPr>
          <w:lang w:val="en-US"/>
        </w:rPr>
        <w:lastRenderedPageBreak/>
        <w:t>6.</w:t>
      </w:r>
      <w:r w:rsidRPr="00935233">
        <w:rPr>
          <w:lang w:val="en-US" w:eastAsia="zh-CN"/>
        </w:rPr>
        <w:t>7</w:t>
      </w:r>
      <w:r w:rsidRPr="00935233">
        <w:rPr>
          <w:lang w:val="en-US"/>
        </w:rPr>
        <w:t>.2.</w:t>
      </w:r>
      <w:r w:rsidRPr="00935233">
        <w:rPr>
          <w:lang w:val="en-US" w:eastAsia="zh-CN"/>
        </w:rPr>
        <w:t>3</w:t>
      </w:r>
      <w:r w:rsidRPr="00935233">
        <w:rPr>
          <w:lang w:val="en-US"/>
        </w:rPr>
        <w:t>.</w:t>
      </w:r>
      <w:r w:rsidR="00D96192">
        <w:rPr>
          <w:lang w:val="en-US"/>
        </w:rPr>
        <w:t>3</w:t>
      </w:r>
      <w:r w:rsidRPr="00935233">
        <w:rPr>
          <w:lang w:val="en-US"/>
        </w:rPr>
        <w:tab/>
        <w:t>Signature –getFirmwareInformation</w:t>
      </w:r>
      <w:bookmarkEnd w:id="935"/>
      <w:bookmarkEnd w:id="936"/>
    </w:p>
    <w:p w:rsidR="001F17D1" w:rsidRPr="0021242D" w:rsidRDefault="00935233" w:rsidP="001F17D1">
      <w:pPr>
        <w:pStyle w:val="TH"/>
      </w:pPr>
      <w:r w:rsidRPr="00935233">
        <w:t>Table 6.7.2.3.</w:t>
      </w:r>
      <w:r w:rsidR="00D96192">
        <w:t>3</w:t>
      </w:r>
      <w:r w:rsidRPr="00935233">
        <w:t>-1: Management Adapter –getFirmwareInformation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requestId</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IN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The M2M Request Identifier (M2M-Request-ID)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rPr>
                <w:lang w:eastAsia="ko-KR"/>
              </w:rPr>
              <w:t>firmware</w:t>
            </w:r>
            <w:r w:rsidRPr="0021242D">
              <w:rPr>
                <w:lang w:eastAsia="zh-CN"/>
              </w:rPr>
              <w:t>Info</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zh-CN"/>
              </w:rPr>
            </w:pPr>
            <w:r w:rsidRPr="0021242D">
              <w:rPr>
                <w:lang w:eastAsia="zh-CN"/>
              </w:rPr>
              <w:t>The device firmware information.</w:t>
            </w:r>
          </w:p>
          <w:p w:rsidR="00DF339F" w:rsidRPr="0021242D" w:rsidRDefault="00DF339F" w:rsidP="001F17D1">
            <w:pPr>
              <w:pStyle w:val="TAL"/>
              <w:rPr>
                <w:lang w:eastAsia="ko-KR"/>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Unique response types for this service.</w:t>
            </w:r>
          </w:p>
          <w:p w:rsidR="00DF339F" w:rsidRPr="0021242D" w:rsidRDefault="001F17D1" w:rsidP="001F17D1">
            <w:pPr>
              <w:pStyle w:val="TAN"/>
              <w:rPr>
                <w:lang w:eastAsia="ko-KR"/>
              </w:rPr>
            </w:pPr>
            <w:r w:rsidRPr="0021242D">
              <w:rPr>
                <w:lang w:eastAsia="ko-KR"/>
              </w:rPr>
              <w:t>NOTE</w:t>
            </w:r>
            <w:r w:rsidR="00DF339F" w:rsidRPr="0021242D">
              <w:rPr>
                <w:lang w:eastAsia="ko-KR"/>
              </w:rPr>
              <w:t xml:space="preserve">: </w:t>
            </w:r>
            <w:r w:rsidRPr="0021242D">
              <w:rPr>
                <w:lang w:eastAsia="ko-KR"/>
              </w:rPr>
              <w:tab/>
            </w:r>
            <w:r w:rsidR="00DF339F" w:rsidRPr="0021242D">
              <w:rPr>
                <w:lang w:eastAsia="ko-KR"/>
              </w:rPr>
              <w:t>Consumed services also provide response types.</w:t>
            </w:r>
          </w:p>
          <w:p w:rsidR="00DF339F" w:rsidRPr="0021242D" w:rsidRDefault="00DF339F" w:rsidP="001F17D1">
            <w:pPr>
              <w:pStyle w:val="TB1"/>
              <w:rPr>
                <w:lang w:eastAsia="ko-KR"/>
              </w:rPr>
            </w:pPr>
            <w:r w:rsidRPr="0021242D">
              <w:t>Exception: Request may not have been completed</w:t>
            </w:r>
          </w:p>
        </w:tc>
      </w:tr>
    </w:tbl>
    <w:p w:rsidR="001F17D1" w:rsidRPr="0021242D" w:rsidRDefault="001F17D1" w:rsidP="001F17D1"/>
    <w:p w:rsidR="00DF339F" w:rsidRPr="0021242D" w:rsidRDefault="00DF339F" w:rsidP="00DF339F">
      <w:pPr>
        <w:pStyle w:val="Heading5"/>
        <w:rPr>
          <w:lang w:val="en-US"/>
        </w:rPr>
      </w:pPr>
      <w:bookmarkStart w:id="937" w:name="_Toc418174383"/>
      <w:bookmarkStart w:id="938" w:name="_Toc418660274"/>
      <w:r w:rsidRPr="0021242D">
        <w:rPr>
          <w:lang w:val="en-US"/>
        </w:rPr>
        <w:t>6.</w:t>
      </w:r>
      <w:r w:rsidRPr="0021242D">
        <w:rPr>
          <w:lang w:val="en-US" w:eastAsia="zh-CN"/>
        </w:rPr>
        <w:t>7</w:t>
      </w:r>
      <w:r w:rsidRPr="0021242D">
        <w:rPr>
          <w:lang w:val="en-US"/>
        </w:rPr>
        <w:t>.2.</w:t>
      </w:r>
      <w:r w:rsidRPr="0021242D">
        <w:rPr>
          <w:lang w:val="en-US" w:eastAsia="zh-CN"/>
        </w:rPr>
        <w:t>3</w:t>
      </w:r>
      <w:r w:rsidRPr="0021242D">
        <w:rPr>
          <w:lang w:val="en-US"/>
        </w:rPr>
        <w:t>.</w:t>
      </w:r>
      <w:r w:rsidR="00D96192">
        <w:rPr>
          <w:lang w:val="en-US"/>
        </w:rPr>
        <w:t>4</w:t>
      </w:r>
      <w:r w:rsidRPr="0021242D">
        <w:rPr>
          <w:lang w:val="en-US"/>
        </w:rPr>
        <w:tab/>
      </w:r>
      <w:r w:rsidRPr="0021242D">
        <w:rPr>
          <w:lang w:val="en-US" w:eastAsia="ko-KR"/>
        </w:rPr>
        <w:t>Post-Conditions</w:t>
      </w:r>
      <w:bookmarkEnd w:id="937"/>
      <w:bookmarkEnd w:id="938"/>
    </w:p>
    <w:p w:rsidR="00DF339F" w:rsidRPr="0021242D" w:rsidRDefault="00DF339F" w:rsidP="00DF339F">
      <w:r w:rsidRPr="0021242D">
        <w:rPr>
          <w:lang w:eastAsia="zh-CN"/>
        </w:rPr>
        <w:t>The Management Adapter has submitted a request to the Management Server to get the firmware information.</w:t>
      </w:r>
    </w:p>
    <w:p w:rsidR="00DF339F" w:rsidRPr="0021242D" w:rsidRDefault="00DF339F" w:rsidP="00DF339F">
      <w:pPr>
        <w:pStyle w:val="Heading5"/>
        <w:rPr>
          <w:lang w:val="en-US"/>
        </w:rPr>
      </w:pPr>
      <w:bookmarkStart w:id="939" w:name="_Toc418174384"/>
      <w:bookmarkStart w:id="940" w:name="_Toc418660275"/>
      <w:r w:rsidRPr="0021242D">
        <w:rPr>
          <w:lang w:val="en-US"/>
        </w:rPr>
        <w:t>6.</w:t>
      </w:r>
      <w:r w:rsidRPr="0021242D">
        <w:rPr>
          <w:lang w:val="en-US" w:eastAsia="zh-CN"/>
        </w:rPr>
        <w:t>7</w:t>
      </w:r>
      <w:r w:rsidRPr="0021242D">
        <w:rPr>
          <w:lang w:val="en-US"/>
        </w:rPr>
        <w:t>.2.</w:t>
      </w:r>
      <w:r w:rsidRPr="0021242D">
        <w:rPr>
          <w:lang w:val="en-US" w:eastAsia="zh-CN"/>
        </w:rPr>
        <w:t>3</w:t>
      </w:r>
      <w:r w:rsidRPr="0021242D">
        <w:rPr>
          <w:lang w:val="en-US"/>
        </w:rPr>
        <w:t>.</w:t>
      </w:r>
      <w:r w:rsidR="00D96192">
        <w:rPr>
          <w:lang w:val="en-US"/>
        </w:rPr>
        <w:t>5</w:t>
      </w:r>
      <w:r w:rsidRPr="0021242D">
        <w:rPr>
          <w:lang w:val="en-US"/>
        </w:rPr>
        <w:tab/>
      </w:r>
      <w:r w:rsidRPr="0021242D">
        <w:rPr>
          <w:lang w:val="en-US" w:eastAsia="ko-KR"/>
        </w:rPr>
        <w:t>Exceptions</w:t>
      </w:r>
      <w:bookmarkEnd w:id="939"/>
      <w:bookmarkEnd w:id="940"/>
    </w:p>
    <w:p w:rsidR="00DF339F" w:rsidRPr="0021242D" w:rsidRDefault="00DF339F" w:rsidP="00DF339F">
      <w:r w:rsidRPr="0021242D">
        <w:t>Not Applicable</w:t>
      </w:r>
      <w:r w:rsidR="001F17D1" w:rsidRPr="0021242D">
        <w:t>.</w:t>
      </w:r>
    </w:p>
    <w:p w:rsidR="00DF339F" w:rsidRPr="0021242D" w:rsidRDefault="00DF339F" w:rsidP="00DF339F">
      <w:pPr>
        <w:pStyle w:val="Heading5"/>
        <w:rPr>
          <w:lang w:val="en-US"/>
        </w:rPr>
      </w:pPr>
      <w:bookmarkStart w:id="941" w:name="_Toc418174385"/>
      <w:bookmarkStart w:id="942" w:name="_Toc418660276"/>
      <w:r w:rsidRPr="0021242D">
        <w:rPr>
          <w:lang w:val="en-US"/>
        </w:rPr>
        <w:t>6.</w:t>
      </w:r>
      <w:r w:rsidRPr="0021242D">
        <w:rPr>
          <w:lang w:val="en-US" w:eastAsia="zh-CN"/>
        </w:rPr>
        <w:t>7</w:t>
      </w:r>
      <w:r w:rsidRPr="0021242D">
        <w:rPr>
          <w:lang w:val="en-US"/>
        </w:rPr>
        <w:t>.2.</w:t>
      </w:r>
      <w:r w:rsidRPr="0021242D">
        <w:rPr>
          <w:lang w:val="en-US" w:eastAsia="zh-CN"/>
        </w:rPr>
        <w:t>3</w:t>
      </w:r>
      <w:r w:rsidRPr="0021242D">
        <w:rPr>
          <w:lang w:val="en-US"/>
        </w:rPr>
        <w:t>.</w:t>
      </w:r>
      <w:r w:rsidR="00D96192">
        <w:rPr>
          <w:lang w:val="en-US"/>
        </w:rPr>
        <w:t>6</w:t>
      </w:r>
      <w:r w:rsidRPr="0021242D">
        <w:rPr>
          <w:lang w:val="en-US"/>
        </w:rPr>
        <w:tab/>
      </w:r>
      <w:r w:rsidRPr="0021242D">
        <w:rPr>
          <w:lang w:val="en-US" w:eastAsia="ko-KR"/>
        </w:rPr>
        <w:t>Policies for Use</w:t>
      </w:r>
      <w:bookmarkEnd w:id="941"/>
      <w:bookmarkEnd w:id="942"/>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943" w:name="_Toc418174386"/>
      <w:bookmarkStart w:id="944" w:name="_Toc418660277"/>
      <w:r w:rsidRPr="0021242D">
        <w:rPr>
          <w:lang w:val="en-US"/>
        </w:rPr>
        <w:t>6.</w:t>
      </w:r>
      <w:r w:rsidRPr="0021242D">
        <w:rPr>
          <w:lang w:val="en-US" w:eastAsia="zh-CN"/>
        </w:rPr>
        <w:t>7</w:t>
      </w:r>
      <w:r w:rsidRPr="0021242D">
        <w:rPr>
          <w:lang w:val="en-US"/>
        </w:rPr>
        <w:t>.2.</w:t>
      </w:r>
      <w:r w:rsidRPr="0021242D">
        <w:rPr>
          <w:lang w:val="en-US" w:eastAsia="zh-CN"/>
        </w:rPr>
        <w:t>3</w:t>
      </w:r>
      <w:r w:rsidRPr="0021242D">
        <w:rPr>
          <w:lang w:val="en-US"/>
        </w:rPr>
        <w:t>.</w:t>
      </w:r>
      <w:r w:rsidR="00D96192">
        <w:rPr>
          <w:lang w:val="en-US"/>
        </w:rPr>
        <w:t>7</w:t>
      </w:r>
      <w:r w:rsidRPr="0021242D">
        <w:rPr>
          <w:lang w:val="en-US"/>
        </w:rPr>
        <w:tab/>
        <w:t>oneM2M Resource Interworking</w:t>
      </w:r>
      <w:bookmarkEnd w:id="943"/>
      <w:bookmarkEnd w:id="944"/>
    </w:p>
    <w:p w:rsidR="00DF339F" w:rsidRPr="0021242D" w:rsidRDefault="00DF339F" w:rsidP="00DF339F">
      <w:r w:rsidRPr="0021242D">
        <w:t xml:space="preserve">This service capability </w:t>
      </w:r>
      <w:r w:rsidRPr="0021242D">
        <w:rPr>
          <w:lang w:eastAsia="zh-CN"/>
        </w:rPr>
        <w:t>is used to get firmware information</w:t>
      </w:r>
      <w:r w:rsidRPr="0021242D">
        <w:t>. The service capability aligns with the &lt;</w:t>
      </w:r>
      <w:r w:rsidRPr="0021242D">
        <w:rPr>
          <w:lang w:eastAsia="zh-CN"/>
        </w:rPr>
        <w:t>firmware</w:t>
      </w:r>
      <w:r w:rsidRPr="0021242D">
        <w:t xml:space="preserve">&gt; resource and maps to the RETRIEVE procedure for </w:t>
      </w:r>
      <w:r w:rsidRPr="0021242D">
        <w:rPr>
          <w:lang w:eastAsia="zh-CN"/>
        </w:rPr>
        <w:t>the a</w:t>
      </w:r>
      <w:r w:rsidRPr="0021242D">
        <w:t xml:space="preserve">ttribute </w:t>
      </w:r>
      <w:r w:rsidRPr="0021242D">
        <w:rPr>
          <w:lang w:eastAsia="zh-CN"/>
        </w:rPr>
        <w:t>version, name, URL</w:t>
      </w:r>
      <w:r w:rsidRPr="0021242D">
        <w:t xml:space="preserve"> of the resource.</w:t>
      </w:r>
    </w:p>
    <w:p w:rsidR="00DF339F" w:rsidRPr="00C96916" w:rsidRDefault="00DF339F" w:rsidP="00DF339F">
      <w:pPr>
        <w:pStyle w:val="Heading4"/>
        <w:rPr>
          <w:lang w:val="en-US"/>
        </w:rPr>
      </w:pPr>
      <w:bookmarkStart w:id="945" w:name="_Toc417309524"/>
      <w:bookmarkStart w:id="946" w:name="_Toc418174387"/>
      <w:bookmarkStart w:id="947" w:name="_Toc418660278"/>
      <w:r w:rsidRPr="00C96916">
        <w:rPr>
          <w:lang w:val="en-US"/>
        </w:rPr>
        <w:t>6.</w:t>
      </w:r>
      <w:r w:rsidRPr="00C96916">
        <w:rPr>
          <w:lang w:val="en-US" w:eastAsia="zh-CN"/>
        </w:rPr>
        <w:t>7</w:t>
      </w:r>
      <w:r w:rsidRPr="00C96916">
        <w:rPr>
          <w:lang w:val="en-US"/>
        </w:rPr>
        <w:t>.2.</w:t>
      </w:r>
      <w:r w:rsidRPr="00C96916">
        <w:rPr>
          <w:lang w:val="en-US" w:eastAsia="zh-CN"/>
        </w:rPr>
        <w:t>4</w:t>
      </w:r>
      <w:r w:rsidRPr="00C96916">
        <w:rPr>
          <w:lang w:val="en-US"/>
        </w:rPr>
        <w:tab/>
        <w:t>getFirmwareExecStatus</w:t>
      </w:r>
      <w:bookmarkEnd w:id="945"/>
      <w:bookmarkEnd w:id="946"/>
      <w:bookmarkEnd w:id="947"/>
    </w:p>
    <w:p w:rsidR="00C96916" w:rsidRPr="00C96916" w:rsidRDefault="00C96916" w:rsidP="00C96916">
      <w:pPr>
        <w:pStyle w:val="Heading5"/>
        <w:rPr>
          <w:lang w:val="en-US"/>
        </w:rPr>
      </w:pPr>
      <w:bookmarkStart w:id="948" w:name="_Toc418660279"/>
      <w:r w:rsidRPr="00C96916">
        <w:rPr>
          <w:lang w:val="en-US"/>
        </w:rPr>
        <w:t>6.</w:t>
      </w:r>
      <w:r w:rsidRPr="00C96916">
        <w:rPr>
          <w:lang w:val="en-US" w:eastAsia="zh-CN"/>
        </w:rPr>
        <w:t>7</w:t>
      </w:r>
      <w:r w:rsidRPr="00C96916">
        <w:rPr>
          <w:lang w:val="en-US"/>
        </w:rPr>
        <w:t>.2.</w:t>
      </w:r>
      <w:r w:rsidRPr="00C96916">
        <w:rPr>
          <w:lang w:val="en-US" w:eastAsia="zh-CN"/>
        </w:rPr>
        <w:t>4</w:t>
      </w:r>
      <w:r w:rsidRPr="00C96916">
        <w:rPr>
          <w:lang w:val="en-US"/>
        </w:rPr>
        <w:t>.1</w:t>
      </w:r>
      <w:r w:rsidRPr="00C96916">
        <w:rPr>
          <w:lang w:val="en-US"/>
        </w:rPr>
        <w:tab/>
      </w:r>
      <w:r w:rsidR="00D87590">
        <w:rPr>
          <w:lang w:val="en-US"/>
        </w:rPr>
        <w:t>Pre-Conditions</w:t>
      </w:r>
      <w:bookmarkEnd w:id="948"/>
    </w:p>
    <w:p w:rsidR="00DF339F" w:rsidRPr="00C96916" w:rsidRDefault="00DF339F" w:rsidP="00DF339F">
      <w:r w:rsidRPr="00C96916">
        <w:t xml:space="preserve">This service capability provides the ability to get </w:t>
      </w:r>
      <w:r w:rsidRPr="00C96916">
        <w:rPr>
          <w:lang w:eastAsia="zh-CN"/>
        </w:rPr>
        <w:t>state</w:t>
      </w:r>
      <w:r w:rsidRPr="00C96916">
        <w:t xml:space="preserve"> of firmware management operation</w:t>
      </w:r>
      <w:r w:rsidRPr="00C96916">
        <w:rPr>
          <w:lang w:eastAsia="zh-CN"/>
        </w:rPr>
        <w:t xml:space="preserve"> for a specific device</w:t>
      </w:r>
      <w:r w:rsidRPr="00C96916">
        <w:t>.</w:t>
      </w:r>
    </w:p>
    <w:p w:rsidR="00DF339F" w:rsidRPr="00C96916" w:rsidRDefault="00DF339F" w:rsidP="00DF339F">
      <w:pPr>
        <w:pStyle w:val="Heading5"/>
        <w:rPr>
          <w:lang w:val="en-US"/>
        </w:rPr>
      </w:pPr>
      <w:bookmarkStart w:id="949" w:name="_Toc418174388"/>
      <w:bookmarkStart w:id="950" w:name="_Toc418660280"/>
      <w:r w:rsidRPr="00C96916">
        <w:rPr>
          <w:lang w:val="en-US"/>
        </w:rPr>
        <w:t>6.</w:t>
      </w:r>
      <w:r w:rsidRPr="00C96916">
        <w:rPr>
          <w:lang w:val="en-US" w:eastAsia="zh-CN"/>
        </w:rPr>
        <w:t>7</w:t>
      </w:r>
      <w:r w:rsidRPr="00C96916">
        <w:rPr>
          <w:lang w:val="en-US"/>
        </w:rPr>
        <w:t>.2.</w:t>
      </w:r>
      <w:r w:rsidRPr="00C96916">
        <w:rPr>
          <w:lang w:val="en-US" w:eastAsia="zh-CN"/>
        </w:rPr>
        <w:t>4</w:t>
      </w:r>
      <w:r w:rsidRPr="00C96916">
        <w:rPr>
          <w:lang w:val="en-US"/>
        </w:rPr>
        <w:t>.</w:t>
      </w:r>
      <w:r w:rsidR="00C96916" w:rsidRPr="00C96916">
        <w:rPr>
          <w:lang w:val="en-US"/>
        </w:rPr>
        <w:t>2</w:t>
      </w:r>
      <w:r w:rsidRPr="00C96916">
        <w:rPr>
          <w:lang w:val="en-US"/>
        </w:rPr>
        <w:tab/>
      </w:r>
      <w:r w:rsidR="00D87590">
        <w:rPr>
          <w:lang w:val="en-US"/>
        </w:rPr>
        <w:t>Pre-Conditions</w:t>
      </w:r>
      <w:bookmarkEnd w:id="949"/>
      <w:bookmarkEnd w:id="950"/>
    </w:p>
    <w:p w:rsidR="00DF339F" w:rsidRPr="0021242D" w:rsidRDefault="00DF339F" w:rsidP="00DF339F">
      <w:r w:rsidRPr="0021242D">
        <w:t>A correlation between a Management Server, the M2M Service Capability and previously submitted firmware request exist.</w:t>
      </w:r>
    </w:p>
    <w:p w:rsidR="00DF339F" w:rsidRPr="0021242D" w:rsidRDefault="00DF339F" w:rsidP="00DF339F">
      <w:pPr>
        <w:pStyle w:val="Heading5"/>
        <w:rPr>
          <w:lang w:val="en-US"/>
        </w:rPr>
      </w:pPr>
      <w:bookmarkStart w:id="951" w:name="_Toc418174389"/>
      <w:bookmarkStart w:id="952" w:name="_Toc418660281"/>
      <w:r w:rsidRPr="0021242D">
        <w:rPr>
          <w:lang w:val="en-US"/>
        </w:rPr>
        <w:t>6.</w:t>
      </w:r>
      <w:r w:rsidRPr="0021242D">
        <w:rPr>
          <w:lang w:val="en-US" w:eastAsia="zh-CN"/>
        </w:rPr>
        <w:t>7</w:t>
      </w:r>
      <w:r w:rsidRPr="0021242D">
        <w:rPr>
          <w:lang w:val="en-US"/>
        </w:rPr>
        <w:t>.2.</w:t>
      </w:r>
      <w:r w:rsidRPr="0021242D">
        <w:rPr>
          <w:lang w:val="en-US" w:eastAsia="zh-CN"/>
        </w:rPr>
        <w:t>4</w:t>
      </w:r>
      <w:r w:rsidRPr="0021242D">
        <w:rPr>
          <w:lang w:val="en-US"/>
        </w:rPr>
        <w:t>.</w:t>
      </w:r>
      <w:r w:rsidR="00C96916">
        <w:rPr>
          <w:lang w:val="en-US"/>
        </w:rPr>
        <w:t>3</w:t>
      </w:r>
      <w:r w:rsidRPr="0021242D">
        <w:rPr>
          <w:lang w:val="en-US"/>
        </w:rPr>
        <w:tab/>
        <w:t>Signature –getFirmwareExecInstance</w:t>
      </w:r>
      <w:bookmarkEnd w:id="951"/>
      <w:bookmarkEnd w:id="952"/>
    </w:p>
    <w:p w:rsidR="001F17D1" w:rsidRPr="0021242D" w:rsidRDefault="001F17D1" w:rsidP="001F17D1">
      <w:pPr>
        <w:pStyle w:val="TH"/>
      </w:pPr>
      <w:r w:rsidRPr="0021242D">
        <w:t>Table 6.</w:t>
      </w:r>
      <w:r w:rsidRPr="0021242D">
        <w:rPr>
          <w:lang w:eastAsia="zh-CN"/>
        </w:rPr>
        <w:t>7</w:t>
      </w:r>
      <w:r w:rsidRPr="0021242D">
        <w:t>.2.</w:t>
      </w:r>
      <w:r w:rsidRPr="0021242D">
        <w:rPr>
          <w:lang w:eastAsia="zh-CN"/>
        </w:rPr>
        <w:t>4</w:t>
      </w:r>
      <w:r w:rsidRPr="0021242D">
        <w:t>.</w:t>
      </w:r>
      <w:r w:rsidR="00C96916">
        <w:t>3</w:t>
      </w:r>
      <w:r w:rsidRPr="0021242D">
        <w:t>-1: Management Adapter –getFirmwareExecStatus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1F17D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1F17D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zh-CN"/>
              </w:rPr>
              <w:t>operationRequestId</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The M2M Request Identifier of previously submitted firmware request (M2M-Request-ID)</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1F17D1">
            <w:pPr>
              <w:pStyle w:val="TAL"/>
              <w:rPr>
                <w:lang w:eastAsia="ko-KR"/>
              </w:rPr>
            </w:pPr>
            <w:r w:rsidRPr="0021242D">
              <w:rPr>
                <w:lang w:eastAsia="zh-CN"/>
              </w:rPr>
              <w:t>The unique device identifier in the context of the M2M Service Subscription. When provided the FirmwareReport type is generated for only the specified device.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zh-CN"/>
              </w:rPr>
            </w:pPr>
            <w:r w:rsidRPr="0021242D">
              <w:rPr>
                <w:lang w:eastAsia="ko-KR"/>
              </w:rPr>
              <w:t>firmwareReport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1F17D1">
            <w:pPr>
              <w:pStyle w:val="TAL"/>
              <w:rPr>
                <w:lang w:eastAsia="ko-KR"/>
              </w:rPr>
            </w:pPr>
            <w:r w:rsidRPr="0021242D">
              <w:rPr>
                <w:lang w:eastAsia="ko-KR"/>
              </w:rPr>
              <w:t>The firmware management operation execution result or status. Type FirmwareReport</w:t>
            </w:r>
            <w:r w:rsidRPr="0021242D">
              <w:rPr>
                <w:lang w:eastAsia="zh-CN"/>
              </w:rPr>
              <w:t xml:space="preserve">, see </w:t>
            </w:r>
            <w:r w:rsidR="00AB3586">
              <w:t>6.6.2.2.</w:t>
            </w:r>
            <w:r w:rsidRPr="0021242D">
              <w:rPr>
                <w:lang w:eastAsia="zh-CN"/>
              </w:rPr>
              <w:t>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1F17D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1F17D1">
            <w:pPr>
              <w:pStyle w:val="TAL"/>
              <w:rPr>
                <w:lang w:eastAsia="ko-KR"/>
              </w:rPr>
            </w:pPr>
            <w:r w:rsidRPr="0021242D">
              <w:rPr>
                <w:lang w:eastAsia="ko-KR"/>
              </w:rPr>
              <w:t>Unique response types for this service.</w:t>
            </w:r>
          </w:p>
          <w:p w:rsidR="00DF339F" w:rsidRPr="0021242D" w:rsidRDefault="00DF339F" w:rsidP="001F17D1">
            <w:pPr>
              <w:pStyle w:val="TAN"/>
              <w:rPr>
                <w:lang w:eastAsia="ko-KR"/>
              </w:rPr>
            </w:pPr>
            <w:r w:rsidRPr="0021242D">
              <w:rPr>
                <w:lang w:eastAsia="ko-KR"/>
              </w:rPr>
              <w:t>N</w:t>
            </w:r>
            <w:r w:rsidR="001F17D1" w:rsidRPr="0021242D">
              <w:rPr>
                <w:lang w:eastAsia="ko-KR"/>
              </w:rPr>
              <w:t>OTE</w:t>
            </w:r>
            <w:r w:rsidRPr="0021242D">
              <w:rPr>
                <w:lang w:eastAsia="ko-KR"/>
              </w:rPr>
              <w:t xml:space="preserve">: </w:t>
            </w:r>
            <w:r w:rsidR="001F17D1" w:rsidRPr="0021242D">
              <w:rPr>
                <w:lang w:eastAsia="ko-KR"/>
              </w:rPr>
              <w:tab/>
            </w:r>
            <w:r w:rsidRPr="0021242D">
              <w:rPr>
                <w:lang w:eastAsia="ko-KR"/>
              </w:rPr>
              <w:t>Consumed services also provide response types.</w:t>
            </w:r>
          </w:p>
          <w:p w:rsidR="00DF339F" w:rsidRPr="0021242D" w:rsidRDefault="00DF339F" w:rsidP="001F17D1">
            <w:pPr>
              <w:pStyle w:val="TB1"/>
            </w:pPr>
            <w:r w:rsidRPr="0021242D">
              <w:rPr>
                <w:lang w:eastAsia="zh-CN"/>
              </w:rPr>
              <w:t>The p</w:t>
            </w:r>
            <w:r w:rsidRPr="0021242D">
              <w:rPr>
                <w:lang w:eastAsia="ko-KR"/>
              </w:rPr>
              <w:t>reviously submitted firmware request</w:t>
            </w:r>
            <w:r w:rsidRPr="0021242D">
              <w:rPr>
                <w:lang w:eastAsia="zh-CN"/>
              </w:rPr>
              <w:t xml:space="preserve"> does not exist</w:t>
            </w:r>
          </w:p>
        </w:tc>
      </w:tr>
    </w:tbl>
    <w:p w:rsidR="001F17D1" w:rsidRPr="0021242D" w:rsidRDefault="001F17D1" w:rsidP="001F17D1"/>
    <w:p w:rsidR="00DF339F" w:rsidRPr="0021242D" w:rsidRDefault="00DF339F" w:rsidP="00DF339F">
      <w:pPr>
        <w:pStyle w:val="Heading5"/>
        <w:rPr>
          <w:lang w:val="en-US"/>
        </w:rPr>
      </w:pPr>
      <w:bookmarkStart w:id="953" w:name="_Toc418174390"/>
      <w:bookmarkStart w:id="954" w:name="_Toc418660282"/>
      <w:r w:rsidRPr="0021242D">
        <w:rPr>
          <w:lang w:val="en-US"/>
        </w:rPr>
        <w:t>6.</w:t>
      </w:r>
      <w:r w:rsidRPr="0021242D">
        <w:rPr>
          <w:lang w:val="en-US" w:eastAsia="zh-CN"/>
        </w:rPr>
        <w:t>7</w:t>
      </w:r>
      <w:r w:rsidRPr="0021242D">
        <w:rPr>
          <w:lang w:val="en-US"/>
        </w:rPr>
        <w:t>.2.</w:t>
      </w:r>
      <w:r w:rsidRPr="0021242D">
        <w:rPr>
          <w:lang w:val="en-US" w:eastAsia="zh-CN"/>
        </w:rPr>
        <w:t>4</w:t>
      </w:r>
      <w:r w:rsidRPr="0021242D">
        <w:rPr>
          <w:lang w:val="en-US"/>
        </w:rPr>
        <w:t>.</w:t>
      </w:r>
      <w:r w:rsidR="00C96916">
        <w:rPr>
          <w:lang w:val="en-US"/>
        </w:rPr>
        <w:t>4</w:t>
      </w:r>
      <w:r w:rsidRPr="0021242D">
        <w:rPr>
          <w:lang w:val="en-US"/>
        </w:rPr>
        <w:tab/>
      </w:r>
      <w:r w:rsidRPr="0021242D">
        <w:rPr>
          <w:lang w:val="en-US" w:eastAsia="ko-KR"/>
        </w:rPr>
        <w:t>Post-Conditions</w:t>
      </w:r>
      <w:bookmarkEnd w:id="953"/>
      <w:bookmarkEnd w:id="954"/>
    </w:p>
    <w:p w:rsidR="00DF339F" w:rsidRPr="0021242D" w:rsidRDefault="00DF339F" w:rsidP="00DF339F">
      <w:r w:rsidRPr="0021242D">
        <w:rPr>
          <w:lang w:eastAsia="zh-CN"/>
        </w:rPr>
        <w:t>The Management Adapter has submitted a request to the Management Server to get the firmware operation execution status or result for each device in the operation request.</w:t>
      </w:r>
    </w:p>
    <w:p w:rsidR="00DF339F" w:rsidRPr="0021242D" w:rsidRDefault="00DF339F" w:rsidP="00DF339F">
      <w:pPr>
        <w:pStyle w:val="Heading5"/>
        <w:rPr>
          <w:lang w:val="en-US"/>
        </w:rPr>
      </w:pPr>
      <w:bookmarkStart w:id="955" w:name="_Toc418174391"/>
      <w:bookmarkStart w:id="956" w:name="_Toc418660283"/>
      <w:r w:rsidRPr="0021242D">
        <w:rPr>
          <w:lang w:val="en-US"/>
        </w:rPr>
        <w:lastRenderedPageBreak/>
        <w:t>6.</w:t>
      </w:r>
      <w:r w:rsidRPr="0021242D">
        <w:rPr>
          <w:lang w:val="en-US" w:eastAsia="zh-CN"/>
        </w:rPr>
        <w:t>7</w:t>
      </w:r>
      <w:r w:rsidRPr="0021242D">
        <w:rPr>
          <w:lang w:val="en-US"/>
        </w:rPr>
        <w:t>.2.</w:t>
      </w:r>
      <w:r w:rsidRPr="0021242D">
        <w:rPr>
          <w:lang w:val="en-US" w:eastAsia="zh-CN"/>
        </w:rPr>
        <w:t>4</w:t>
      </w:r>
      <w:r w:rsidRPr="0021242D">
        <w:rPr>
          <w:lang w:val="en-US"/>
        </w:rPr>
        <w:t>.</w:t>
      </w:r>
      <w:r w:rsidR="00C96916">
        <w:rPr>
          <w:lang w:val="en-US"/>
        </w:rPr>
        <w:t>5</w:t>
      </w:r>
      <w:r w:rsidRPr="0021242D">
        <w:rPr>
          <w:lang w:val="en-US"/>
        </w:rPr>
        <w:tab/>
      </w:r>
      <w:r w:rsidRPr="0021242D">
        <w:rPr>
          <w:lang w:val="en-US" w:eastAsia="ko-KR"/>
        </w:rPr>
        <w:t>Exceptions</w:t>
      </w:r>
      <w:bookmarkEnd w:id="955"/>
      <w:bookmarkEnd w:id="956"/>
    </w:p>
    <w:p w:rsidR="00DF339F" w:rsidRPr="0021242D" w:rsidRDefault="00DF339F" w:rsidP="00DF339F">
      <w:r w:rsidRPr="0021242D">
        <w:t>Not Applicable</w:t>
      </w:r>
      <w:r w:rsidR="000664D0" w:rsidRPr="0021242D">
        <w:t>.</w:t>
      </w:r>
    </w:p>
    <w:p w:rsidR="00DF339F" w:rsidRPr="0021242D" w:rsidRDefault="00DF339F" w:rsidP="00DF339F">
      <w:pPr>
        <w:pStyle w:val="Heading5"/>
        <w:rPr>
          <w:lang w:val="en-US"/>
        </w:rPr>
      </w:pPr>
      <w:bookmarkStart w:id="957" w:name="_Toc418174392"/>
      <w:bookmarkStart w:id="958" w:name="_Toc418660284"/>
      <w:r w:rsidRPr="0021242D">
        <w:rPr>
          <w:lang w:val="en-US"/>
        </w:rPr>
        <w:t>6.</w:t>
      </w:r>
      <w:r w:rsidRPr="0021242D">
        <w:rPr>
          <w:lang w:val="en-US" w:eastAsia="zh-CN"/>
        </w:rPr>
        <w:t>7</w:t>
      </w:r>
      <w:r w:rsidRPr="0021242D">
        <w:rPr>
          <w:lang w:val="en-US"/>
        </w:rPr>
        <w:t>.2.</w:t>
      </w:r>
      <w:r w:rsidRPr="0021242D">
        <w:rPr>
          <w:lang w:val="en-US" w:eastAsia="zh-CN"/>
        </w:rPr>
        <w:t>4</w:t>
      </w:r>
      <w:r w:rsidRPr="0021242D">
        <w:rPr>
          <w:lang w:val="en-US"/>
        </w:rPr>
        <w:t>.</w:t>
      </w:r>
      <w:r w:rsidR="00C96916">
        <w:rPr>
          <w:lang w:val="en-US"/>
        </w:rPr>
        <w:t>6</w:t>
      </w:r>
      <w:r w:rsidRPr="0021242D">
        <w:rPr>
          <w:lang w:val="en-US"/>
        </w:rPr>
        <w:tab/>
      </w:r>
      <w:r w:rsidRPr="0021242D">
        <w:rPr>
          <w:lang w:val="en-US" w:eastAsia="ko-KR"/>
        </w:rPr>
        <w:t>Policies for Use</w:t>
      </w:r>
      <w:bookmarkEnd w:id="957"/>
      <w:bookmarkEnd w:id="958"/>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959" w:name="_Toc418174393"/>
      <w:bookmarkStart w:id="960" w:name="_Toc418660285"/>
      <w:r w:rsidRPr="0021242D">
        <w:rPr>
          <w:lang w:val="en-US"/>
        </w:rPr>
        <w:t>6.</w:t>
      </w:r>
      <w:r w:rsidRPr="0021242D">
        <w:rPr>
          <w:lang w:val="en-US" w:eastAsia="zh-CN"/>
        </w:rPr>
        <w:t>7</w:t>
      </w:r>
      <w:r w:rsidRPr="0021242D">
        <w:rPr>
          <w:lang w:val="en-US"/>
        </w:rPr>
        <w:t>.2.</w:t>
      </w:r>
      <w:r w:rsidRPr="0021242D">
        <w:rPr>
          <w:lang w:val="en-US" w:eastAsia="zh-CN"/>
        </w:rPr>
        <w:t>4</w:t>
      </w:r>
      <w:r w:rsidRPr="0021242D">
        <w:rPr>
          <w:lang w:val="en-US"/>
        </w:rPr>
        <w:t>.</w:t>
      </w:r>
      <w:r w:rsidR="00C96916">
        <w:rPr>
          <w:lang w:val="en-US"/>
        </w:rPr>
        <w:t>7</w:t>
      </w:r>
      <w:r w:rsidRPr="0021242D">
        <w:rPr>
          <w:lang w:val="en-US"/>
        </w:rPr>
        <w:tab/>
        <w:t>oneM2M Resource Interworking</w:t>
      </w:r>
      <w:bookmarkEnd w:id="959"/>
      <w:bookmarkEnd w:id="960"/>
    </w:p>
    <w:p w:rsidR="00DF339F" w:rsidRPr="0021242D" w:rsidRDefault="00DF339F" w:rsidP="00DF339F">
      <w:r w:rsidRPr="0021242D">
        <w:t xml:space="preserve">This service capability </w:t>
      </w:r>
      <w:r w:rsidRPr="0021242D">
        <w:rPr>
          <w:lang w:eastAsia="zh-CN"/>
        </w:rPr>
        <w:t xml:space="preserve">is used to </w:t>
      </w:r>
      <w:r w:rsidRPr="0021242D">
        <w:t xml:space="preserve">get </w:t>
      </w:r>
      <w:r w:rsidRPr="0021242D">
        <w:rPr>
          <w:lang w:eastAsia="zh-CN"/>
        </w:rPr>
        <w:t>state</w:t>
      </w:r>
      <w:r w:rsidRPr="0021242D">
        <w:t xml:space="preserve"> of firmware management operation. The service capability aligns with the &lt;</w:t>
      </w:r>
      <w:r w:rsidRPr="0021242D">
        <w:rPr>
          <w:lang w:eastAsia="zh-CN"/>
        </w:rPr>
        <w:t>firmware</w:t>
      </w:r>
      <w:r w:rsidRPr="0021242D">
        <w:t xml:space="preserve">&gt; resource and maps to the RETRIEVE procedure for </w:t>
      </w:r>
      <w:r w:rsidRPr="0021242D">
        <w:rPr>
          <w:lang w:eastAsia="zh-CN"/>
        </w:rPr>
        <w:t>the attribute</w:t>
      </w:r>
      <w:r w:rsidRPr="0021242D">
        <w:t xml:space="preserve"> updateStatus of the resource. The service capability also aligns with the &lt;execInstance&gt; resource and maps to the RETRIEVE procedure for </w:t>
      </w:r>
      <w:r w:rsidRPr="0021242D">
        <w:rPr>
          <w:lang w:eastAsia="zh-CN"/>
        </w:rPr>
        <w:t>the attribute</w:t>
      </w:r>
      <w:r w:rsidRPr="0021242D">
        <w:t xml:space="preserve"> execStatus, execResult of the resource.</w:t>
      </w:r>
    </w:p>
    <w:p w:rsidR="00DF339F" w:rsidRPr="00C96916" w:rsidRDefault="00DF339F" w:rsidP="00DF339F">
      <w:pPr>
        <w:pStyle w:val="Heading4"/>
        <w:rPr>
          <w:lang w:val="en-US" w:eastAsia="zh-CN"/>
        </w:rPr>
      </w:pPr>
      <w:bookmarkStart w:id="961" w:name="_Toc417309525"/>
      <w:bookmarkStart w:id="962" w:name="_Toc418174394"/>
      <w:bookmarkStart w:id="963" w:name="_Toc418660286"/>
      <w:r w:rsidRPr="00C96916">
        <w:rPr>
          <w:lang w:val="en-US"/>
        </w:rPr>
        <w:t>6.</w:t>
      </w:r>
      <w:r w:rsidRPr="00C96916">
        <w:rPr>
          <w:lang w:val="en-US" w:eastAsia="zh-CN"/>
        </w:rPr>
        <w:t>7</w:t>
      </w:r>
      <w:r w:rsidRPr="00C96916">
        <w:rPr>
          <w:lang w:val="en-US"/>
        </w:rPr>
        <w:t>.2.</w:t>
      </w:r>
      <w:r w:rsidRPr="00C96916">
        <w:rPr>
          <w:lang w:val="en-US" w:eastAsia="zh-CN"/>
        </w:rPr>
        <w:t>5</w:t>
      </w:r>
      <w:r w:rsidRPr="00C96916">
        <w:rPr>
          <w:lang w:val="en-US"/>
        </w:rPr>
        <w:tab/>
      </w:r>
      <w:r w:rsidRPr="00C96916">
        <w:rPr>
          <w:lang w:val="en-US" w:eastAsia="zh-CN"/>
        </w:rPr>
        <w:t>deviceManagementReport</w:t>
      </w:r>
      <w:bookmarkEnd w:id="961"/>
      <w:bookmarkEnd w:id="962"/>
      <w:bookmarkEnd w:id="963"/>
    </w:p>
    <w:p w:rsidR="00C96916" w:rsidRPr="00C96916" w:rsidRDefault="00C96916" w:rsidP="00C96916">
      <w:pPr>
        <w:pStyle w:val="Heading5"/>
        <w:rPr>
          <w:lang w:val="en-US"/>
        </w:rPr>
      </w:pPr>
      <w:bookmarkStart w:id="964" w:name="_Toc418660287"/>
      <w:r w:rsidRPr="00C96916">
        <w:rPr>
          <w:lang w:val="en-US"/>
        </w:rPr>
        <w:t>6.</w:t>
      </w:r>
      <w:r w:rsidRPr="00C96916">
        <w:rPr>
          <w:lang w:val="en-US" w:eastAsia="zh-CN"/>
        </w:rPr>
        <w:t>7</w:t>
      </w:r>
      <w:r w:rsidRPr="00C96916">
        <w:rPr>
          <w:lang w:val="en-US"/>
        </w:rPr>
        <w:t>.2.</w:t>
      </w:r>
      <w:r w:rsidRPr="00C96916">
        <w:rPr>
          <w:lang w:val="en-US" w:eastAsia="zh-CN"/>
        </w:rPr>
        <w:t>5</w:t>
      </w:r>
      <w:r w:rsidRPr="00C96916">
        <w:rPr>
          <w:lang w:val="en-US"/>
        </w:rPr>
        <w:t>.1</w:t>
      </w:r>
      <w:r w:rsidRPr="00C96916">
        <w:rPr>
          <w:lang w:val="en-US"/>
        </w:rPr>
        <w:tab/>
        <w:t>Description</w:t>
      </w:r>
      <w:bookmarkEnd w:id="964"/>
    </w:p>
    <w:p w:rsidR="00DF339F" w:rsidRPr="00C96916" w:rsidRDefault="00DF339F" w:rsidP="00DF339F">
      <w:r w:rsidRPr="00C96916">
        <w:t xml:space="preserve">This service capability provides the ability for the Management Adapter to </w:t>
      </w:r>
      <w:r w:rsidRPr="00C96916">
        <w:rPr>
          <w:lang w:eastAsia="zh-CN"/>
        </w:rPr>
        <w:t>report</w:t>
      </w:r>
      <w:r w:rsidRPr="00C96916">
        <w:t xml:space="preserve"> </w:t>
      </w:r>
      <w:r w:rsidRPr="00C96916">
        <w:rPr>
          <w:lang w:eastAsia="zh-CN"/>
        </w:rPr>
        <w:t>the device management operation execution result or status information</w:t>
      </w:r>
      <w:r w:rsidRPr="00C96916">
        <w:t xml:space="preserve">. The </w:t>
      </w:r>
      <w:r w:rsidRPr="00C96916">
        <w:rPr>
          <w:lang w:eastAsia="zh-CN"/>
        </w:rPr>
        <w:t>Management Adapter can send one or multiple reports according to the report policy</w:t>
      </w:r>
      <w:r w:rsidRPr="00C96916">
        <w:t>.</w:t>
      </w:r>
    </w:p>
    <w:p w:rsidR="00DF339F" w:rsidRPr="00C96916" w:rsidRDefault="00DF339F" w:rsidP="00DF339F">
      <w:pPr>
        <w:pStyle w:val="Heading5"/>
        <w:rPr>
          <w:lang w:val="en-US"/>
        </w:rPr>
      </w:pPr>
      <w:bookmarkStart w:id="965" w:name="_Toc418174395"/>
      <w:bookmarkStart w:id="966" w:name="_Toc418660288"/>
      <w:r w:rsidRPr="00C96916">
        <w:rPr>
          <w:lang w:val="en-US"/>
        </w:rPr>
        <w:t>6.</w:t>
      </w:r>
      <w:r w:rsidRPr="00C96916">
        <w:rPr>
          <w:lang w:val="en-US" w:eastAsia="zh-CN"/>
        </w:rPr>
        <w:t>7</w:t>
      </w:r>
      <w:r w:rsidRPr="00C96916">
        <w:rPr>
          <w:lang w:val="en-US"/>
        </w:rPr>
        <w:t>.2.</w:t>
      </w:r>
      <w:r w:rsidRPr="00C96916">
        <w:rPr>
          <w:lang w:val="en-US" w:eastAsia="zh-CN"/>
        </w:rPr>
        <w:t>5</w:t>
      </w:r>
      <w:r w:rsidRPr="00C96916">
        <w:rPr>
          <w:lang w:val="en-US"/>
        </w:rPr>
        <w:t>.</w:t>
      </w:r>
      <w:r w:rsidR="00C96916">
        <w:rPr>
          <w:lang w:val="en-US"/>
        </w:rPr>
        <w:t>2</w:t>
      </w:r>
      <w:r w:rsidRPr="00C96916">
        <w:rPr>
          <w:lang w:val="en-US"/>
        </w:rPr>
        <w:tab/>
      </w:r>
      <w:r w:rsidR="00D87590">
        <w:rPr>
          <w:lang w:val="en-US"/>
        </w:rPr>
        <w:t>Pre-Conditions</w:t>
      </w:r>
      <w:bookmarkEnd w:id="965"/>
      <w:bookmarkEnd w:id="966"/>
    </w:p>
    <w:p w:rsidR="00DF339F" w:rsidRPr="0021242D" w:rsidRDefault="00DF339F" w:rsidP="00DF339F">
      <w:r w:rsidRPr="0021242D">
        <w:t>A correlation between a Management Server, the M2M Service Capability and previously submitted request</w:t>
      </w:r>
      <w:r w:rsidRPr="0021242D">
        <w:rPr>
          <w:lang w:eastAsia="zh-CN"/>
        </w:rPr>
        <w:t>s</w:t>
      </w:r>
      <w:r w:rsidRPr="0021242D">
        <w:t xml:space="preserve"> exist.</w:t>
      </w:r>
    </w:p>
    <w:p w:rsidR="00DF339F" w:rsidRPr="0021242D" w:rsidRDefault="00935233" w:rsidP="00DF339F">
      <w:pPr>
        <w:pStyle w:val="Heading5"/>
        <w:rPr>
          <w:lang w:val="en-US" w:eastAsia="zh-CN"/>
        </w:rPr>
      </w:pPr>
      <w:bookmarkStart w:id="967" w:name="_Toc418174396"/>
      <w:bookmarkStart w:id="968" w:name="_Toc418660289"/>
      <w:r w:rsidRPr="00935233">
        <w:rPr>
          <w:lang w:val="en-US"/>
        </w:rPr>
        <w:t>6.</w:t>
      </w:r>
      <w:r w:rsidRPr="00935233">
        <w:rPr>
          <w:lang w:val="en-US" w:eastAsia="zh-CN"/>
        </w:rPr>
        <w:t>7</w:t>
      </w:r>
      <w:r w:rsidRPr="00935233">
        <w:rPr>
          <w:lang w:val="en-US"/>
        </w:rPr>
        <w:t>.2.</w:t>
      </w:r>
      <w:r w:rsidRPr="00935233">
        <w:rPr>
          <w:lang w:val="en-US" w:eastAsia="zh-CN"/>
        </w:rPr>
        <w:t>5</w:t>
      </w:r>
      <w:r w:rsidRPr="00935233">
        <w:rPr>
          <w:lang w:val="en-US"/>
        </w:rPr>
        <w:t>.</w:t>
      </w:r>
      <w:r w:rsidR="00C96916">
        <w:rPr>
          <w:lang w:val="en-US"/>
        </w:rPr>
        <w:t>3</w:t>
      </w:r>
      <w:r w:rsidRPr="00935233">
        <w:rPr>
          <w:lang w:val="en-US"/>
        </w:rPr>
        <w:tab/>
        <w:t>Signature –</w:t>
      </w:r>
      <w:r w:rsidRPr="00935233">
        <w:rPr>
          <w:lang w:val="en-US" w:eastAsia="zh-CN"/>
        </w:rPr>
        <w:t>deviceManagementReport</w:t>
      </w:r>
      <w:bookmarkEnd w:id="967"/>
      <w:bookmarkEnd w:id="968"/>
    </w:p>
    <w:p w:rsidR="000664D0" w:rsidRPr="0021242D" w:rsidRDefault="00935233" w:rsidP="000664D0">
      <w:pPr>
        <w:pStyle w:val="TH"/>
      </w:pPr>
      <w:r w:rsidRPr="00935233">
        <w:t>Table 6.7.2.5.</w:t>
      </w:r>
      <w:r w:rsidR="00C96916">
        <w:t>3</w:t>
      </w:r>
      <w:r w:rsidRPr="00935233">
        <w:t>-1: Management Adapter –</w:t>
      </w:r>
      <w:r w:rsidRPr="00935233">
        <w:rPr>
          <w:lang w:eastAsia="zh-CN"/>
        </w:rPr>
        <w:t>deviceManagementReport</w:t>
      </w:r>
      <w:r w:rsidRPr="00935233">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pPr>
            <w:r w:rsidRPr="0021242D">
              <w:t>to</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IN</w:t>
            </w:r>
          </w:p>
        </w:tc>
        <w:tc>
          <w:tcPr>
            <w:tcW w:w="900" w:type="dxa"/>
            <w:tcBorders>
              <w:left w:val="single" w:sz="1" w:space="0" w:color="000000"/>
              <w:bottom w:val="single" w:sz="1" w:space="0" w:color="000000"/>
            </w:tcBorders>
          </w:tcPr>
          <w:p w:rsidR="00DF339F" w:rsidRPr="0021242D" w:rsidRDefault="00DF339F" w:rsidP="000664D0">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The identifier of the AE that is to receive the data(M2M-AppInst-ID)</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pPr>
            <w:r w:rsidRPr="0021242D">
              <w:rPr>
                <w:lang w:eastAsia="zh-CN"/>
              </w:rPr>
              <w:t>isLastReport</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IN</w:t>
            </w:r>
          </w:p>
        </w:tc>
        <w:tc>
          <w:tcPr>
            <w:tcW w:w="900" w:type="dxa"/>
            <w:tcBorders>
              <w:left w:val="single" w:sz="1" w:space="0" w:color="000000"/>
              <w:bottom w:val="single" w:sz="1" w:space="0" w:color="000000"/>
            </w:tcBorders>
          </w:tcPr>
          <w:p w:rsidR="00DF339F" w:rsidRPr="0021242D" w:rsidRDefault="00DF339F" w:rsidP="000664D0">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rPr>
                <w:lang w:eastAsia="zh-CN"/>
              </w:rPr>
              <w:t>Boolean, whether it is the last report.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zh-CN"/>
              </w:rPr>
              <w:t>sequenceNumber</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IN</w:t>
            </w:r>
          </w:p>
        </w:tc>
        <w:tc>
          <w:tcPr>
            <w:tcW w:w="900" w:type="dxa"/>
            <w:tcBorders>
              <w:left w:val="single" w:sz="1" w:space="0" w:color="000000"/>
              <w:bottom w:val="single" w:sz="1" w:space="0" w:color="000000"/>
            </w:tcBorders>
          </w:tcPr>
          <w:p w:rsidR="00DF339F" w:rsidRPr="0021242D" w:rsidRDefault="00DF339F" w:rsidP="000664D0">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zh-CN"/>
              </w:rPr>
            </w:pPr>
            <w:r w:rsidRPr="0021242D">
              <w:rPr>
                <w:lang w:eastAsia="zh-CN"/>
              </w:rPr>
              <w:t>The report sequence number.</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ko-KR"/>
              </w:rPr>
              <w:t>firmwareReportList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zh-CN"/>
              </w:rPr>
            </w:pPr>
            <w:r w:rsidRPr="0021242D">
              <w:rPr>
                <w:lang w:eastAsia="ko-KR"/>
              </w:rPr>
              <w:t>Array of firmwareReport.</w:t>
            </w:r>
          </w:p>
          <w:p w:rsidR="00DF339F" w:rsidRPr="0021242D" w:rsidRDefault="00DF339F" w:rsidP="000664D0">
            <w:pPr>
              <w:pStyle w:val="TAL"/>
              <w:rPr>
                <w:lang w:eastAsia="zh-CN"/>
              </w:rPr>
            </w:pPr>
            <w:r w:rsidRPr="0021242D">
              <w:rPr>
                <w:lang w:eastAsia="ko-KR"/>
              </w:rPr>
              <w:t>Type FirmwareReport</w:t>
            </w:r>
            <w:r w:rsidRPr="0021242D">
              <w:rPr>
                <w:lang w:eastAsia="zh-CN"/>
              </w:rPr>
              <w:t xml:space="preserve">, see </w:t>
            </w:r>
            <w:r w:rsidR="00AB3586">
              <w:rPr>
                <w:lang w:eastAsia="zh-CN"/>
              </w:rPr>
              <w:t>6.6.2.2.</w:t>
            </w:r>
            <w:r w:rsidRPr="0021242D">
              <w:rPr>
                <w:lang w:eastAsia="zh-CN"/>
              </w:rPr>
              <w:t>3</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zh-CN"/>
              </w:rPr>
              <w:t>troubleshootingReportList</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Del="00EE0AC2" w:rsidRDefault="00DF339F" w:rsidP="000664D0">
            <w:pPr>
              <w:pStyle w:val="TAL"/>
              <w:rPr>
                <w:lang w:eastAsia="ko-KR"/>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zh-CN"/>
              </w:rPr>
            </w:pPr>
            <w:r w:rsidRPr="0021242D">
              <w:rPr>
                <w:lang w:eastAsia="ko-KR"/>
              </w:rPr>
              <w:t>Array of troubleshootingReport.</w:t>
            </w:r>
          </w:p>
          <w:p w:rsidR="00DF339F" w:rsidRPr="0021242D" w:rsidRDefault="00DF339F" w:rsidP="000664D0">
            <w:pPr>
              <w:pStyle w:val="TAL"/>
              <w:rPr>
                <w:lang w:eastAsia="ko-KR"/>
              </w:rPr>
            </w:pPr>
            <w:r w:rsidRPr="0021242D">
              <w:rPr>
                <w:lang w:eastAsia="ko-KR"/>
              </w:rPr>
              <w:t xml:space="preserve">Type </w:t>
            </w:r>
            <w:r w:rsidRPr="0021242D">
              <w:rPr>
                <w:lang w:eastAsia="zh-CN"/>
              </w:rPr>
              <w:t>T</w:t>
            </w:r>
            <w:r w:rsidRPr="0021242D">
              <w:rPr>
                <w:lang w:eastAsia="ko-KR"/>
              </w:rPr>
              <w:t>roubleshootingReport</w:t>
            </w:r>
            <w:r w:rsidRPr="0021242D">
              <w:rPr>
                <w:lang w:eastAsia="zh-CN"/>
              </w:rPr>
              <w:t xml:space="preserve">, see </w:t>
            </w:r>
            <w:r w:rsidR="00AB3586">
              <w:rPr>
                <w:lang w:eastAsia="zh-CN"/>
              </w:rPr>
              <w:t>6.6.2.2.</w:t>
            </w:r>
            <w:r w:rsidRPr="0021242D">
              <w:rPr>
                <w:lang w:eastAsia="zh-CN"/>
              </w:rPr>
              <w:t>20</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zh-CN"/>
              </w:rPr>
              <w:t>softwareReportList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Del="00EE0AC2" w:rsidRDefault="00DF339F" w:rsidP="000664D0">
            <w:pPr>
              <w:pStyle w:val="TAL"/>
              <w:rPr>
                <w:lang w:eastAsia="ko-KR"/>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zh-CN"/>
              </w:rPr>
            </w:pPr>
            <w:r w:rsidRPr="0021242D">
              <w:rPr>
                <w:lang w:eastAsia="ko-KR"/>
              </w:rPr>
              <w:t xml:space="preserve">Array of </w:t>
            </w:r>
            <w:r w:rsidRPr="0021242D">
              <w:rPr>
                <w:lang w:eastAsia="zh-CN"/>
              </w:rPr>
              <w:t>software</w:t>
            </w:r>
            <w:r w:rsidRPr="0021242D">
              <w:rPr>
                <w:lang w:eastAsia="ko-KR"/>
              </w:rPr>
              <w:t>Report.</w:t>
            </w:r>
          </w:p>
          <w:p w:rsidR="00DF339F" w:rsidRPr="0021242D" w:rsidRDefault="00DF339F" w:rsidP="000664D0">
            <w:pPr>
              <w:pStyle w:val="TAL"/>
              <w:rPr>
                <w:lang w:eastAsia="ko-KR"/>
              </w:rPr>
            </w:pPr>
            <w:r w:rsidRPr="0021242D">
              <w:rPr>
                <w:lang w:eastAsia="ko-KR"/>
              </w:rPr>
              <w:t xml:space="preserve">Type </w:t>
            </w:r>
            <w:r w:rsidRPr="0021242D">
              <w:rPr>
                <w:lang w:eastAsia="zh-CN"/>
              </w:rPr>
              <w:t>Software</w:t>
            </w:r>
            <w:r w:rsidRPr="0021242D">
              <w:rPr>
                <w:lang w:eastAsia="ko-KR"/>
              </w:rPr>
              <w:t>Report</w:t>
            </w:r>
            <w:r w:rsidRPr="0021242D">
              <w:rPr>
                <w:lang w:eastAsia="zh-CN"/>
              </w:rPr>
              <w:t xml:space="preserve">, see </w:t>
            </w:r>
            <w:r w:rsidR="00AB3586">
              <w:rPr>
                <w:lang w:eastAsia="zh-CN"/>
              </w:rPr>
              <w:t>6.6.2.2.</w:t>
            </w:r>
            <w:r w:rsidRPr="0021242D">
              <w:rPr>
                <w:lang w:eastAsia="zh-CN"/>
              </w:rPr>
              <w:t>27</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pPr>
            <w:r w:rsidRPr="0021242D">
              <w:t>responseType</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OUT</w:t>
            </w:r>
          </w:p>
        </w:tc>
        <w:tc>
          <w:tcPr>
            <w:tcW w:w="900" w:type="dxa"/>
            <w:tcBorders>
              <w:left w:val="single" w:sz="1" w:space="0" w:color="000000"/>
              <w:bottom w:val="single" w:sz="1" w:space="0" w:color="000000"/>
            </w:tcBorders>
          </w:tcPr>
          <w:p w:rsidR="00DF339F" w:rsidRPr="0021242D" w:rsidRDefault="00DF339F" w:rsidP="000664D0">
            <w:pPr>
              <w:pStyle w:val="TAL"/>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pPr>
            <w:r w:rsidRPr="0021242D">
              <w:t>Unique response types for this service.</w:t>
            </w:r>
          </w:p>
          <w:p w:rsidR="00DF339F" w:rsidRPr="0021242D" w:rsidRDefault="00DF339F" w:rsidP="000664D0">
            <w:pPr>
              <w:pStyle w:val="TAN"/>
            </w:pPr>
            <w:r w:rsidRPr="0021242D">
              <w:t>N</w:t>
            </w:r>
            <w:r w:rsidR="000664D0" w:rsidRPr="0021242D">
              <w:t>OTE</w:t>
            </w:r>
            <w:r w:rsidRPr="0021242D">
              <w:t xml:space="preserve">: </w:t>
            </w:r>
            <w:r w:rsidR="000664D0" w:rsidRPr="0021242D">
              <w:tab/>
            </w:r>
            <w:r w:rsidRPr="0021242D">
              <w:t>Consumed services also provide response types.</w:t>
            </w:r>
          </w:p>
          <w:p w:rsidR="00DF339F" w:rsidRPr="0021242D" w:rsidRDefault="00DF339F" w:rsidP="000664D0">
            <w:pPr>
              <w:pStyle w:val="TB1"/>
            </w:pPr>
            <w:r w:rsidRPr="0021242D">
              <w:rPr>
                <w:lang w:eastAsia="zh-CN"/>
              </w:rPr>
              <w:t>The target AE does not exist.</w:t>
            </w:r>
          </w:p>
        </w:tc>
      </w:tr>
    </w:tbl>
    <w:p w:rsidR="000664D0" w:rsidRPr="0021242D" w:rsidRDefault="000664D0" w:rsidP="000664D0"/>
    <w:p w:rsidR="00DF339F" w:rsidRPr="0021242D" w:rsidRDefault="00DF339F" w:rsidP="00DF339F">
      <w:pPr>
        <w:pStyle w:val="Heading5"/>
        <w:rPr>
          <w:lang w:val="en-US"/>
        </w:rPr>
      </w:pPr>
      <w:bookmarkStart w:id="969" w:name="_Toc418174397"/>
      <w:bookmarkStart w:id="970" w:name="_Toc418660290"/>
      <w:r w:rsidRPr="0021242D">
        <w:rPr>
          <w:lang w:val="en-US"/>
        </w:rPr>
        <w:t>6.7.2.5.</w:t>
      </w:r>
      <w:r w:rsidR="00C96916">
        <w:rPr>
          <w:lang w:val="en-US"/>
        </w:rPr>
        <w:t>4</w:t>
      </w:r>
      <w:r w:rsidRPr="0021242D">
        <w:rPr>
          <w:lang w:val="en-US"/>
        </w:rPr>
        <w:tab/>
        <w:t>Service Interactions</w:t>
      </w:r>
      <w:bookmarkEnd w:id="969"/>
      <w:bookmarkEnd w:id="970"/>
    </w:p>
    <w:p w:rsidR="00DF339F" w:rsidRPr="0021242D" w:rsidRDefault="00DF339F" w:rsidP="00DF339F">
      <w:r w:rsidRPr="0021242D">
        <w:t>The interactions of service capabilities required for this service capability:</w:t>
      </w:r>
    </w:p>
    <w:p w:rsidR="00DF339F" w:rsidRPr="0021242D" w:rsidRDefault="00DF339F" w:rsidP="000664D0">
      <w:pPr>
        <w:pStyle w:val="BN"/>
        <w:numPr>
          <w:ilvl w:val="0"/>
          <w:numId w:val="0"/>
        </w:numPr>
        <w:ind w:left="737"/>
      </w:pPr>
      <w:r w:rsidRPr="0021242D">
        <w:rPr>
          <w:lang w:eastAsia="zh-CN"/>
        </w:rPr>
        <w:t>1)</w:t>
      </w:r>
      <w:r w:rsidR="000664D0" w:rsidRPr="0021242D">
        <w:rPr>
          <w:lang w:eastAsia="zh-CN"/>
        </w:rPr>
        <w:tab/>
      </w:r>
      <w:r w:rsidRPr="0021242D">
        <w:t xml:space="preserve">Issue the request to the Supporting Service to </w:t>
      </w:r>
      <w:r w:rsidRPr="0021242D">
        <w:rPr>
          <w:lang w:eastAsia="zh-CN"/>
        </w:rPr>
        <w:t>perform</w:t>
      </w:r>
      <w:r w:rsidRPr="0021242D">
        <w:t xml:space="preserve"> the </w:t>
      </w:r>
      <w:r w:rsidRPr="0021242D">
        <w:rPr>
          <w:lang w:eastAsia="zh-CN"/>
        </w:rPr>
        <w:t>operation</w:t>
      </w:r>
    </w:p>
    <w:p w:rsidR="00DF339F" w:rsidRPr="0021242D" w:rsidRDefault="00DF339F" w:rsidP="00B91F03">
      <w:pPr>
        <w:pStyle w:val="FL"/>
      </w:pPr>
      <w:r w:rsidRPr="0021242D">
        <w:rPr>
          <w:lang w:eastAsia="ko-KR"/>
        </w:rPr>
        <w:object w:dxaOrig="7965" w:dyaOrig="4365">
          <v:shape id="_x0000_i1062" type="#_x0000_t75" style="width:369.8pt;height:202.75pt" o:ole="">
            <v:imagedata r:id="rId122" o:title=""/>
          </v:shape>
          <o:OLEObject Type="Embed" ProgID="Visio.Drawing.11" ShapeID="_x0000_i1062" DrawAspect="Content" ObjectID="_1492401418" r:id="rId123"/>
        </w:object>
      </w:r>
    </w:p>
    <w:p w:rsidR="00DF339F" w:rsidRPr="0021242D" w:rsidRDefault="00DF339F" w:rsidP="000664D0">
      <w:pPr>
        <w:pStyle w:val="TF"/>
      </w:pPr>
      <w:r w:rsidRPr="0021242D">
        <w:t>Figure 6.7.2.5.</w:t>
      </w:r>
      <w:r w:rsidR="00C96916">
        <w:t>4</w:t>
      </w:r>
      <w:r w:rsidRPr="0021242D">
        <w:t>-1</w:t>
      </w:r>
      <w:r w:rsidR="000664D0" w:rsidRPr="0021242D">
        <w:t>:</w:t>
      </w:r>
      <w:r w:rsidRPr="0021242D">
        <w:t xml:space="preserve"> </w:t>
      </w:r>
      <w:r w:rsidRPr="0021242D">
        <w:rPr>
          <w:lang w:eastAsia="zh-CN"/>
        </w:rPr>
        <w:t>deviceManagementReport</w:t>
      </w:r>
      <w:r w:rsidRPr="0021242D">
        <w:t xml:space="preserve"> Diagram</w:t>
      </w:r>
    </w:p>
    <w:p w:rsidR="00DF339F" w:rsidRPr="0021242D" w:rsidRDefault="00DF339F" w:rsidP="00DF339F">
      <w:pPr>
        <w:pStyle w:val="Heading5"/>
        <w:rPr>
          <w:lang w:val="en-US" w:eastAsia="ko-KR"/>
        </w:rPr>
      </w:pPr>
      <w:bookmarkStart w:id="971" w:name="_Toc418174398"/>
      <w:bookmarkStart w:id="972" w:name="_Toc418660291"/>
      <w:r w:rsidRPr="0021242D">
        <w:rPr>
          <w:lang w:val="en-US" w:eastAsia="ko-KR"/>
        </w:rPr>
        <w:t>6.7.2.5.</w:t>
      </w:r>
      <w:r w:rsidR="00C96916">
        <w:rPr>
          <w:lang w:val="en-US" w:eastAsia="ko-KR"/>
        </w:rPr>
        <w:t>5</w:t>
      </w:r>
      <w:r w:rsidRPr="0021242D">
        <w:rPr>
          <w:lang w:val="en-US" w:eastAsia="ko-KR"/>
        </w:rPr>
        <w:tab/>
        <w:t>Post-Conditions</w:t>
      </w:r>
      <w:bookmarkEnd w:id="971"/>
      <w:bookmarkEnd w:id="972"/>
    </w:p>
    <w:p w:rsidR="00DF339F" w:rsidRPr="0021242D" w:rsidRDefault="00DF339F" w:rsidP="00DF339F">
      <w:pPr>
        <w:rPr>
          <w:lang w:eastAsia="zh-CN"/>
        </w:rPr>
      </w:pPr>
      <w:r w:rsidRPr="0021242D">
        <w:rPr>
          <w:lang w:eastAsia="zh-CN"/>
        </w:rPr>
        <w:t>T</w:t>
      </w:r>
      <w:r w:rsidRPr="0021242D">
        <w:t>he M2M System maintains the state of the report (</w:t>
      </w:r>
      <w:r w:rsidR="00DC6F67" w:rsidRPr="0021242D">
        <w:t>i.e.</w:t>
      </w:r>
      <w:r w:rsidRPr="0021242D">
        <w:t xml:space="preserve"> sequence number</w:t>
      </w:r>
      <w:r w:rsidRPr="0021242D">
        <w:rPr>
          <w:lang w:eastAsia="zh-CN"/>
        </w:rPr>
        <w:t>) according to the report policy</w:t>
      </w:r>
      <w:r w:rsidRPr="0021242D">
        <w:t>.</w:t>
      </w:r>
    </w:p>
    <w:p w:rsidR="00DF339F" w:rsidRPr="0021242D" w:rsidRDefault="00DF339F" w:rsidP="00DF339F">
      <w:pPr>
        <w:pStyle w:val="Heading5"/>
        <w:rPr>
          <w:lang w:val="en-US"/>
        </w:rPr>
      </w:pPr>
      <w:bookmarkStart w:id="973" w:name="_Toc418174399"/>
      <w:bookmarkStart w:id="974" w:name="_Toc418660292"/>
      <w:r w:rsidRPr="0021242D">
        <w:rPr>
          <w:lang w:val="en-US" w:eastAsia="ko-KR"/>
        </w:rPr>
        <w:t>6</w:t>
      </w:r>
      <w:r w:rsidRPr="0021242D">
        <w:rPr>
          <w:lang w:val="en-US" w:eastAsia="zh-CN"/>
        </w:rPr>
        <w:t>.7.2.5.</w:t>
      </w:r>
      <w:r w:rsidR="00C96916">
        <w:rPr>
          <w:lang w:val="en-US" w:eastAsia="zh-CN"/>
        </w:rPr>
        <w:t>6</w:t>
      </w:r>
      <w:r w:rsidRPr="0021242D">
        <w:rPr>
          <w:lang w:val="en-US" w:eastAsia="zh-CN"/>
        </w:rPr>
        <w:tab/>
        <w:t>Excepti</w:t>
      </w:r>
      <w:r w:rsidRPr="0021242D">
        <w:rPr>
          <w:lang w:val="en-US" w:eastAsia="ko-KR"/>
        </w:rPr>
        <w:t>ons</w:t>
      </w:r>
      <w:bookmarkEnd w:id="973"/>
      <w:bookmarkEnd w:id="974"/>
    </w:p>
    <w:p w:rsidR="00DF339F" w:rsidRPr="0021242D" w:rsidRDefault="00DF339F" w:rsidP="00DF339F">
      <w:r w:rsidRPr="0021242D">
        <w:t>Not Applicable</w:t>
      </w:r>
      <w:r w:rsidR="000664D0" w:rsidRPr="0021242D">
        <w:t>.</w:t>
      </w:r>
    </w:p>
    <w:p w:rsidR="00DF339F" w:rsidRPr="0021242D" w:rsidRDefault="00DF339F" w:rsidP="00DF339F">
      <w:pPr>
        <w:pStyle w:val="Heading5"/>
        <w:rPr>
          <w:lang w:val="en-US"/>
        </w:rPr>
      </w:pPr>
      <w:bookmarkStart w:id="975" w:name="_Toc418174400"/>
      <w:bookmarkStart w:id="976" w:name="_Toc418660293"/>
      <w:r w:rsidRPr="0021242D">
        <w:rPr>
          <w:lang w:val="en-US"/>
        </w:rPr>
        <w:t>6.</w:t>
      </w:r>
      <w:r w:rsidRPr="0021242D">
        <w:rPr>
          <w:lang w:val="en-US" w:eastAsia="zh-CN"/>
        </w:rPr>
        <w:t>7</w:t>
      </w:r>
      <w:r w:rsidRPr="0021242D">
        <w:rPr>
          <w:lang w:val="en-US"/>
        </w:rPr>
        <w:t>.2.</w:t>
      </w:r>
      <w:r w:rsidRPr="0021242D">
        <w:rPr>
          <w:lang w:val="en-US" w:eastAsia="zh-CN"/>
        </w:rPr>
        <w:t>5</w:t>
      </w:r>
      <w:r w:rsidRPr="0021242D">
        <w:rPr>
          <w:lang w:val="en-US"/>
        </w:rPr>
        <w:t>.</w:t>
      </w:r>
      <w:r w:rsidR="00C96916">
        <w:rPr>
          <w:lang w:val="en-US" w:eastAsia="zh-CN"/>
        </w:rPr>
        <w:t>7</w:t>
      </w:r>
      <w:r w:rsidRPr="0021242D">
        <w:rPr>
          <w:lang w:val="en-US"/>
        </w:rPr>
        <w:tab/>
      </w:r>
      <w:r w:rsidRPr="0021242D">
        <w:rPr>
          <w:lang w:val="en-US" w:eastAsia="ko-KR"/>
        </w:rPr>
        <w:t>Policies for Use</w:t>
      </w:r>
      <w:bookmarkEnd w:id="975"/>
      <w:bookmarkEnd w:id="976"/>
    </w:p>
    <w:p w:rsidR="00DF339F" w:rsidRPr="0021242D" w:rsidRDefault="00DF339F" w:rsidP="00DF339F">
      <w:r w:rsidRPr="0021242D">
        <w:t>Message Exchange Patterns: Not Applicable</w:t>
      </w:r>
    </w:p>
    <w:p w:rsidR="00DF339F" w:rsidRPr="0021242D" w:rsidRDefault="00DF339F" w:rsidP="00DF339F">
      <w:r w:rsidRPr="0021242D">
        <w:t>Transaction Pattern: Not Applicable</w:t>
      </w:r>
    </w:p>
    <w:p w:rsidR="00DF339F" w:rsidRPr="0021242D" w:rsidRDefault="00DF339F" w:rsidP="00DF339F">
      <w:pPr>
        <w:pStyle w:val="Heading5"/>
        <w:rPr>
          <w:lang w:val="en-US"/>
        </w:rPr>
      </w:pPr>
      <w:bookmarkStart w:id="977" w:name="_Toc418174401"/>
      <w:bookmarkStart w:id="978" w:name="_Toc418660294"/>
      <w:r w:rsidRPr="0021242D">
        <w:rPr>
          <w:lang w:val="en-US"/>
        </w:rPr>
        <w:t>6.</w:t>
      </w:r>
      <w:r w:rsidRPr="0021242D">
        <w:rPr>
          <w:lang w:val="en-US" w:eastAsia="zh-CN"/>
        </w:rPr>
        <w:t>7</w:t>
      </w:r>
      <w:r w:rsidRPr="0021242D">
        <w:rPr>
          <w:lang w:val="en-US"/>
        </w:rPr>
        <w:t>.2.</w:t>
      </w:r>
      <w:r w:rsidRPr="0021242D">
        <w:rPr>
          <w:lang w:val="en-US" w:eastAsia="zh-CN"/>
        </w:rPr>
        <w:t>5</w:t>
      </w:r>
      <w:r w:rsidRPr="0021242D">
        <w:rPr>
          <w:lang w:val="en-US"/>
        </w:rPr>
        <w:t>.</w:t>
      </w:r>
      <w:r w:rsidRPr="0021242D">
        <w:rPr>
          <w:lang w:val="en-US" w:eastAsia="zh-CN"/>
        </w:rPr>
        <w:t>7</w:t>
      </w:r>
      <w:r w:rsidRPr="0021242D">
        <w:rPr>
          <w:lang w:val="en-US"/>
        </w:rPr>
        <w:tab/>
        <w:t>oneM2M Resource Interworking</w:t>
      </w:r>
      <w:bookmarkEnd w:id="977"/>
      <w:bookmarkEnd w:id="978"/>
    </w:p>
    <w:p w:rsidR="00DF339F" w:rsidRPr="0021242D" w:rsidRDefault="00DF339F" w:rsidP="00DF339F">
      <w:r w:rsidRPr="0021242D">
        <w:t>Not Applicable</w:t>
      </w:r>
      <w:r w:rsidR="000664D0" w:rsidRPr="0021242D">
        <w:t>.</w:t>
      </w:r>
    </w:p>
    <w:p w:rsidR="00DF339F" w:rsidRPr="0045615E" w:rsidRDefault="00DF339F" w:rsidP="00DF339F">
      <w:pPr>
        <w:pStyle w:val="Heading4"/>
        <w:rPr>
          <w:lang w:val="en-US"/>
        </w:rPr>
      </w:pPr>
      <w:bookmarkStart w:id="979" w:name="_Toc417309526"/>
      <w:bookmarkStart w:id="980" w:name="_Toc418174402"/>
      <w:bookmarkStart w:id="981" w:name="_Toc418660295"/>
      <w:r w:rsidRPr="0045615E">
        <w:rPr>
          <w:lang w:val="en-US"/>
        </w:rPr>
        <w:t>6.</w:t>
      </w:r>
      <w:r w:rsidRPr="0045615E">
        <w:rPr>
          <w:lang w:val="en-US" w:eastAsia="zh-CN"/>
        </w:rPr>
        <w:t>7</w:t>
      </w:r>
      <w:r w:rsidRPr="0045615E">
        <w:rPr>
          <w:lang w:val="en-US"/>
        </w:rPr>
        <w:t>.2.</w:t>
      </w:r>
      <w:r w:rsidRPr="0045615E">
        <w:rPr>
          <w:lang w:val="en-US" w:eastAsia="zh-CN"/>
        </w:rPr>
        <w:t>6</w:t>
      </w:r>
      <w:r w:rsidRPr="0045615E">
        <w:rPr>
          <w:lang w:val="en-US"/>
        </w:rPr>
        <w:tab/>
      </w:r>
      <w:r w:rsidRPr="0045615E">
        <w:rPr>
          <w:lang w:val="en-US" w:eastAsia="zh-CN"/>
        </w:rPr>
        <w:t>get</w:t>
      </w:r>
      <w:r w:rsidRPr="0045615E">
        <w:rPr>
          <w:lang w:val="en-US"/>
        </w:rPr>
        <w:t>DeviceInformation</w:t>
      </w:r>
      <w:bookmarkEnd w:id="979"/>
      <w:bookmarkEnd w:id="980"/>
      <w:bookmarkEnd w:id="981"/>
    </w:p>
    <w:p w:rsidR="00C96916" w:rsidRPr="0045615E" w:rsidRDefault="00C96916" w:rsidP="00C96916">
      <w:pPr>
        <w:pStyle w:val="Heading5"/>
        <w:rPr>
          <w:lang w:val="en-US"/>
        </w:rPr>
      </w:pPr>
      <w:bookmarkStart w:id="982" w:name="_Toc418660296"/>
      <w:r w:rsidRPr="0045615E">
        <w:rPr>
          <w:lang w:val="en-US"/>
        </w:rPr>
        <w:t>6.</w:t>
      </w:r>
      <w:r w:rsidRPr="0045615E">
        <w:rPr>
          <w:lang w:val="en-US" w:eastAsia="zh-CN"/>
        </w:rPr>
        <w:t>7</w:t>
      </w:r>
      <w:r w:rsidRPr="0045615E">
        <w:rPr>
          <w:lang w:val="en-US"/>
        </w:rPr>
        <w:t>.2.</w:t>
      </w:r>
      <w:r w:rsidRPr="0045615E">
        <w:rPr>
          <w:lang w:val="en-US" w:eastAsia="zh-CN"/>
        </w:rPr>
        <w:t>6</w:t>
      </w:r>
      <w:r w:rsidRPr="0045615E">
        <w:rPr>
          <w:lang w:val="en-US"/>
        </w:rPr>
        <w:t>.1</w:t>
      </w:r>
      <w:r w:rsidRPr="0045615E">
        <w:rPr>
          <w:lang w:val="en-US"/>
        </w:rPr>
        <w:tab/>
        <w:t>Description</w:t>
      </w:r>
      <w:bookmarkEnd w:id="982"/>
    </w:p>
    <w:p w:rsidR="00DF339F" w:rsidRPr="0045615E" w:rsidRDefault="00DF339F" w:rsidP="00DF339F">
      <w:r w:rsidRPr="0045615E">
        <w:t xml:space="preserve">This service capability provides the ability to </w:t>
      </w:r>
      <w:r w:rsidRPr="0045615E">
        <w:rPr>
          <w:lang w:eastAsia="zh-CN"/>
        </w:rPr>
        <w:t>get</w:t>
      </w:r>
      <w:r w:rsidRPr="0045615E">
        <w:t xml:space="preserve"> the specific device </w:t>
      </w:r>
      <w:r w:rsidRPr="0045615E">
        <w:rPr>
          <w:lang w:eastAsia="zh-CN"/>
        </w:rPr>
        <w:t>information</w:t>
      </w:r>
      <w:r w:rsidRPr="0045615E">
        <w:t>.</w:t>
      </w:r>
    </w:p>
    <w:p w:rsidR="00DF339F" w:rsidRPr="0045615E" w:rsidRDefault="00DF339F" w:rsidP="00DF339F">
      <w:pPr>
        <w:pStyle w:val="Heading5"/>
        <w:rPr>
          <w:lang w:val="en-US"/>
        </w:rPr>
      </w:pPr>
      <w:bookmarkStart w:id="983" w:name="_Toc418174403"/>
      <w:bookmarkStart w:id="984" w:name="_Toc418660297"/>
      <w:r w:rsidRPr="0045615E">
        <w:rPr>
          <w:lang w:val="en-US"/>
        </w:rPr>
        <w:t>6.</w:t>
      </w:r>
      <w:r w:rsidRPr="0045615E">
        <w:rPr>
          <w:lang w:val="en-US" w:eastAsia="zh-CN"/>
        </w:rPr>
        <w:t>7</w:t>
      </w:r>
      <w:r w:rsidRPr="0045615E">
        <w:rPr>
          <w:lang w:val="en-US"/>
        </w:rPr>
        <w:t>.2.</w:t>
      </w:r>
      <w:r w:rsidRPr="0045615E">
        <w:rPr>
          <w:lang w:val="en-US" w:eastAsia="zh-CN"/>
        </w:rPr>
        <w:t>6</w:t>
      </w:r>
      <w:r w:rsidRPr="0045615E">
        <w:rPr>
          <w:lang w:val="en-US"/>
        </w:rPr>
        <w:t>.</w:t>
      </w:r>
      <w:r w:rsidR="00C96916" w:rsidRPr="0045615E">
        <w:rPr>
          <w:lang w:val="en-US"/>
        </w:rPr>
        <w:t>2</w:t>
      </w:r>
      <w:r w:rsidRPr="0045615E">
        <w:rPr>
          <w:lang w:val="en-US"/>
        </w:rPr>
        <w:tab/>
      </w:r>
      <w:r w:rsidR="00D87590">
        <w:rPr>
          <w:lang w:val="en-US"/>
        </w:rPr>
        <w:t>Pre-Conditions</w:t>
      </w:r>
      <w:bookmarkEnd w:id="983"/>
      <w:bookmarkEnd w:id="984"/>
    </w:p>
    <w:p w:rsidR="00DF339F" w:rsidRPr="0021242D" w:rsidRDefault="00DF339F" w:rsidP="00DF339F">
      <w:pPr>
        <w:rPr>
          <w:lang w:eastAsia="zh-CN"/>
        </w:rPr>
      </w:pPr>
      <w:r w:rsidRPr="0021242D">
        <w:t>A correlation between a Management Server, the M2M Service Capability and device exist.</w:t>
      </w:r>
    </w:p>
    <w:p w:rsidR="00DF339F" w:rsidRPr="0021242D" w:rsidRDefault="00DF339F" w:rsidP="00DF339F">
      <w:pPr>
        <w:pStyle w:val="Heading5"/>
        <w:rPr>
          <w:lang w:val="en-US"/>
        </w:rPr>
      </w:pPr>
      <w:bookmarkStart w:id="985" w:name="_Toc418174404"/>
      <w:bookmarkStart w:id="986" w:name="_Toc418660298"/>
      <w:r w:rsidRPr="0021242D">
        <w:rPr>
          <w:lang w:val="en-US"/>
        </w:rPr>
        <w:t>6.</w:t>
      </w:r>
      <w:r w:rsidRPr="0021242D">
        <w:rPr>
          <w:lang w:val="en-US" w:eastAsia="zh-CN"/>
        </w:rPr>
        <w:t>7</w:t>
      </w:r>
      <w:r w:rsidRPr="0021242D">
        <w:rPr>
          <w:lang w:val="en-US"/>
        </w:rPr>
        <w:t>.2.</w:t>
      </w:r>
      <w:r w:rsidRPr="0021242D">
        <w:rPr>
          <w:lang w:val="en-US" w:eastAsia="zh-CN"/>
        </w:rPr>
        <w:t>6</w:t>
      </w:r>
      <w:r w:rsidRPr="0021242D">
        <w:rPr>
          <w:lang w:val="en-US"/>
        </w:rPr>
        <w:t>.</w:t>
      </w:r>
      <w:r w:rsidR="00C96916">
        <w:rPr>
          <w:lang w:val="en-US"/>
        </w:rPr>
        <w:t>3</w:t>
      </w:r>
      <w:r w:rsidRPr="0021242D">
        <w:rPr>
          <w:lang w:val="en-US"/>
        </w:rPr>
        <w:tab/>
        <w:t>Signature –</w:t>
      </w:r>
      <w:r w:rsidRPr="0021242D">
        <w:rPr>
          <w:lang w:val="en-US" w:eastAsia="zh-CN"/>
        </w:rPr>
        <w:t>get</w:t>
      </w:r>
      <w:r w:rsidRPr="0021242D">
        <w:rPr>
          <w:lang w:val="en-US"/>
        </w:rPr>
        <w:t>DeviceInformation</w:t>
      </w:r>
      <w:bookmarkEnd w:id="985"/>
      <w:bookmarkEnd w:id="986"/>
    </w:p>
    <w:p w:rsidR="000664D0" w:rsidRPr="0021242D" w:rsidRDefault="000664D0" w:rsidP="000664D0">
      <w:pPr>
        <w:pStyle w:val="TH"/>
      </w:pPr>
      <w:r w:rsidRPr="0021242D">
        <w:t>Table 6.7.2.6.</w:t>
      </w:r>
      <w:r w:rsidR="00C96916">
        <w:t>3</w:t>
      </w:r>
      <w:r w:rsidRPr="0021242D">
        <w:t>-1: Management Adapter –getDeviceInformation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zh-CN"/>
              </w:rPr>
              <w:t>deviceInfo</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OUT</w:t>
            </w:r>
          </w:p>
        </w:tc>
        <w:tc>
          <w:tcPr>
            <w:tcW w:w="900"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 xml:space="preserve">The </w:t>
            </w:r>
            <w:r w:rsidRPr="0021242D">
              <w:rPr>
                <w:lang w:eastAsia="zh-CN"/>
              </w:rPr>
              <w:t>device information</w:t>
            </w:r>
            <w:r w:rsidRPr="0021242D">
              <w:rPr>
                <w:lang w:eastAsia="ko-KR"/>
              </w:rPr>
              <w:t xml:space="preserve">. Type </w:t>
            </w:r>
            <w:r w:rsidRPr="0021242D">
              <w:rPr>
                <w:lang w:eastAsia="zh-CN"/>
              </w:rPr>
              <w:t xml:space="preserve">DeviceInfo, see </w:t>
            </w:r>
            <w:r w:rsidR="00AB3586">
              <w:t>6.6.2.2.</w:t>
            </w:r>
            <w:r w:rsidRPr="0021242D">
              <w:rPr>
                <w:lang w:eastAsia="zh-CN"/>
              </w:rPr>
              <w:t>7</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664D0">
            <w:pPr>
              <w:pStyle w:val="TAL"/>
              <w:rPr>
                <w:lang w:eastAsia="zh-CN"/>
              </w:rPr>
            </w:pPr>
            <w:r w:rsidRPr="0021242D">
              <w:rPr>
                <w:lang w:eastAsia="zh-CN"/>
              </w:rPr>
              <w:t>memory</w:t>
            </w:r>
          </w:p>
        </w:tc>
        <w:tc>
          <w:tcPr>
            <w:tcW w:w="900" w:type="dxa"/>
            <w:tcBorders>
              <w:left w:val="single" w:sz="1" w:space="0" w:color="000000"/>
              <w:bottom w:val="single" w:sz="4" w:space="0" w:color="auto"/>
              <w:right w:val="single" w:sz="1" w:space="0" w:color="000000"/>
            </w:tcBorders>
          </w:tcPr>
          <w:p w:rsidR="00DF339F" w:rsidRPr="0021242D" w:rsidRDefault="00DF339F" w:rsidP="000664D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664D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664D0">
            <w:pPr>
              <w:pStyle w:val="TAL"/>
              <w:rPr>
                <w:lang w:eastAsia="zh-CN"/>
              </w:rPr>
            </w:pPr>
            <w:r w:rsidRPr="0021242D">
              <w:rPr>
                <w:lang w:eastAsia="zh-CN"/>
              </w:rPr>
              <w:t xml:space="preserve">The memory information. </w:t>
            </w:r>
            <w:r w:rsidRPr="0021242D">
              <w:rPr>
                <w:lang w:eastAsia="ko-KR"/>
              </w:rPr>
              <w:t xml:space="preserve">Type </w:t>
            </w:r>
            <w:r w:rsidRPr="0021242D">
              <w:rPr>
                <w:lang w:eastAsia="zh-CN"/>
              </w:rPr>
              <w:t xml:space="preserve">Memory, see </w:t>
            </w:r>
            <w:r w:rsidR="00AB3586">
              <w:t>6.6.2.2.</w:t>
            </w:r>
            <w:r w:rsidRPr="0021242D">
              <w:rPr>
                <w:lang w:eastAsia="zh-CN"/>
              </w:rPr>
              <w:t>8</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zh-CN"/>
              </w:rPr>
            </w:pPr>
            <w:r w:rsidRPr="0021242D">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zh-CN"/>
              </w:rPr>
            </w:pPr>
            <w:r w:rsidRPr="0021242D">
              <w:rPr>
                <w:lang w:eastAsia="zh-CN"/>
              </w:rPr>
              <w:t xml:space="preserve">The battery information. </w:t>
            </w:r>
            <w:r w:rsidRPr="0021242D">
              <w:rPr>
                <w:lang w:eastAsia="ko-KR"/>
              </w:rPr>
              <w:t xml:space="preserve">Type </w:t>
            </w:r>
            <w:r w:rsidRPr="0021242D">
              <w:rPr>
                <w:lang w:eastAsia="zh-CN"/>
              </w:rPr>
              <w:t xml:space="preserve">Battery, see </w:t>
            </w:r>
            <w:r w:rsidR="00AB3586">
              <w:t>6.6.2.2.</w:t>
            </w:r>
            <w:r w:rsidRPr="0021242D">
              <w:rPr>
                <w:lang w:eastAsia="zh-CN"/>
              </w:rPr>
              <w:t>9</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zh-CN"/>
              </w:rPr>
            </w:pPr>
            <w:r w:rsidRPr="0021242D">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 xml:space="preserve">The </w:t>
            </w:r>
            <w:r w:rsidRPr="0021242D">
              <w:rPr>
                <w:lang w:eastAsia="zh-CN"/>
              </w:rPr>
              <w:t xml:space="preserve">device lock status. Enum LockStatus, see </w:t>
            </w:r>
            <w:r w:rsidR="00AB3586">
              <w:t>6.6.2.2.</w:t>
            </w:r>
            <w:r w:rsidRPr="0021242D">
              <w:rPr>
                <w:lang w:eastAsia="zh-CN"/>
              </w:rPr>
              <w:t>13</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ko-KR"/>
              </w:rPr>
              <w:t>responseType</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OUT</w:t>
            </w:r>
          </w:p>
        </w:tc>
        <w:tc>
          <w:tcPr>
            <w:tcW w:w="900"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Unique response types for this service.</w:t>
            </w:r>
          </w:p>
          <w:p w:rsidR="00DF339F" w:rsidRPr="0021242D" w:rsidRDefault="00DF339F" w:rsidP="000664D0">
            <w:pPr>
              <w:pStyle w:val="TAN"/>
              <w:rPr>
                <w:lang w:eastAsia="ko-KR"/>
              </w:rPr>
            </w:pPr>
            <w:r w:rsidRPr="0021242D">
              <w:rPr>
                <w:lang w:eastAsia="ko-KR"/>
              </w:rPr>
              <w:t>N</w:t>
            </w:r>
            <w:r w:rsidR="000664D0" w:rsidRPr="0021242D">
              <w:rPr>
                <w:lang w:eastAsia="ko-KR"/>
              </w:rPr>
              <w:t>OTE</w:t>
            </w:r>
            <w:r w:rsidRPr="0021242D">
              <w:rPr>
                <w:lang w:eastAsia="ko-KR"/>
              </w:rPr>
              <w:t xml:space="preserve">: </w:t>
            </w:r>
            <w:r w:rsidR="000664D0" w:rsidRPr="0021242D">
              <w:rPr>
                <w:lang w:eastAsia="ko-KR"/>
              </w:rPr>
              <w:tab/>
            </w:r>
            <w:r w:rsidRPr="0021242D">
              <w:rPr>
                <w:lang w:eastAsia="ko-KR"/>
              </w:rPr>
              <w:t>Consumed services also provide response types.</w:t>
            </w:r>
          </w:p>
          <w:p w:rsidR="00DF339F" w:rsidRPr="0021242D" w:rsidRDefault="00DF339F" w:rsidP="00333FCD">
            <w:pPr>
              <w:pStyle w:val="TAL"/>
              <w:numPr>
                <w:ilvl w:val="0"/>
                <w:numId w:val="8"/>
              </w:numPr>
              <w:snapToGrid w:val="0"/>
              <w:rPr>
                <w:rFonts w:cs="Arial"/>
                <w:szCs w:val="18"/>
              </w:rPr>
            </w:pPr>
            <w:r w:rsidRPr="0021242D">
              <w:rPr>
                <w:rFonts w:cs="Arial"/>
                <w:szCs w:val="18"/>
              </w:rPr>
              <w:t>Exception: Request may not have been completed</w:t>
            </w:r>
          </w:p>
        </w:tc>
      </w:tr>
    </w:tbl>
    <w:p w:rsidR="000664D0" w:rsidRPr="0021242D" w:rsidRDefault="000664D0" w:rsidP="000664D0"/>
    <w:p w:rsidR="00DF339F" w:rsidRPr="0021242D" w:rsidRDefault="00DF339F" w:rsidP="00DF339F">
      <w:pPr>
        <w:pStyle w:val="Heading5"/>
        <w:rPr>
          <w:lang w:val="en-US"/>
        </w:rPr>
      </w:pPr>
      <w:bookmarkStart w:id="987" w:name="_Toc418174405"/>
      <w:bookmarkStart w:id="988" w:name="_Toc418660299"/>
      <w:r w:rsidRPr="0021242D">
        <w:rPr>
          <w:lang w:val="en-US"/>
        </w:rPr>
        <w:lastRenderedPageBreak/>
        <w:t>6.</w:t>
      </w:r>
      <w:r w:rsidRPr="0021242D">
        <w:rPr>
          <w:lang w:val="en-US" w:eastAsia="zh-CN"/>
        </w:rPr>
        <w:t>7</w:t>
      </w:r>
      <w:r w:rsidRPr="0021242D">
        <w:rPr>
          <w:lang w:val="en-US"/>
        </w:rPr>
        <w:t>.2.</w:t>
      </w:r>
      <w:r w:rsidRPr="0021242D">
        <w:rPr>
          <w:lang w:val="en-US" w:eastAsia="zh-CN"/>
        </w:rPr>
        <w:t>6</w:t>
      </w:r>
      <w:r w:rsidRPr="0021242D">
        <w:rPr>
          <w:lang w:val="en-US"/>
        </w:rPr>
        <w:t>.</w:t>
      </w:r>
      <w:r w:rsidR="00C96916">
        <w:rPr>
          <w:lang w:val="en-US"/>
        </w:rPr>
        <w:t>4</w:t>
      </w:r>
      <w:r w:rsidRPr="0021242D">
        <w:rPr>
          <w:lang w:val="en-US"/>
        </w:rPr>
        <w:tab/>
      </w:r>
      <w:r w:rsidRPr="0021242D">
        <w:rPr>
          <w:lang w:val="en-US" w:eastAsia="ko-KR"/>
        </w:rPr>
        <w:t>Post-Conditions</w:t>
      </w:r>
      <w:bookmarkEnd w:id="987"/>
      <w:bookmarkEnd w:id="988"/>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the device </w:t>
      </w:r>
      <w:r w:rsidRPr="0021242D">
        <w:rPr>
          <w:lang w:eastAsia="zh-CN"/>
        </w:rPr>
        <w:t>information.</w:t>
      </w:r>
    </w:p>
    <w:p w:rsidR="00DF339F" w:rsidRPr="0021242D" w:rsidRDefault="00DF339F" w:rsidP="00DF339F">
      <w:pPr>
        <w:pStyle w:val="Heading5"/>
        <w:rPr>
          <w:lang w:val="en-US" w:eastAsia="zh-CN"/>
        </w:rPr>
      </w:pPr>
      <w:bookmarkStart w:id="989" w:name="_Toc418174406"/>
      <w:bookmarkStart w:id="990" w:name="_Toc418660300"/>
      <w:r w:rsidRPr="0021242D">
        <w:rPr>
          <w:lang w:val="en-US"/>
        </w:rPr>
        <w:t>6.</w:t>
      </w:r>
      <w:r w:rsidRPr="0021242D">
        <w:rPr>
          <w:lang w:val="en-US" w:eastAsia="zh-CN"/>
        </w:rPr>
        <w:t>7</w:t>
      </w:r>
      <w:r w:rsidRPr="0021242D">
        <w:rPr>
          <w:lang w:val="en-US"/>
        </w:rPr>
        <w:t>.2.</w:t>
      </w:r>
      <w:r w:rsidRPr="0021242D">
        <w:rPr>
          <w:lang w:val="en-US" w:eastAsia="zh-CN"/>
        </w:rPr>
        <w:t>6</w:t>
      </w:r>
      <w:r w:rsidRPr="0021242D">
        <w:rPr>
          <w:lang w:val="en-US"/>
        </w:rPr>
        <w:t>.</w:t>
      </w:r>
      <w:r w:rsidR="00C96916">
        <w:rPr>
          <w:lang w:val="en-US"/>
        </w:rPr>
        <w:t>5</w:t>
      </w:r>
      <w:r w:rsidRPr="0021242D">
        <w:rPr>
          <w:lang w:val="en-US"/>
        </w:rPr>
        <w:tab/>
      </w:r>
      <w:r w:rsidRPr="0021242D">
        <w:rPr>
          <w:lang w:val="en-US" w:eastAsia="ko-KR"/>
        </w:rPr>
        <w:t>Exceptions</w:t>
      </w:r>
      <w:bookmarkEnd w:id="989"/>
      <w:bookmarkEnd w:id="990"/>
    </w:p>
    <w:p w:rsidR="00DF339F" w:rsidRPr="0021242D" w:rsidRDefault="00DF339F" w:rsidP="00DF339F">
      <w:pPr>
        <w:keepNext/>
      </w:pPr>
      <w:r w:rsidRPr="0021242D">
        <w:rPr>
          <w:lang w:eastAsia="ko-KR"/>
        </w:rPr>
        <w:t>Not Applicable</w:t>
      </w:r>
      <w:r w:rsidR="000664D0" w:rsidRPr="0021242D">
        <w:rPr>
          <w:lang w:eastAsia="ko-KR"/>
        </w:rPr>
        <w:t>.</w:t>
      </w:r>
    </w:p>
    <w:p w:rsidR="00DF339F" w:rsidRPr="0021242D" w:rsidRDefault="00DF339F" w:rsidP="00DF339F">
      <w:pPr>
        <w:pStyle w:val="Heading5"/>
        <w:rPr>
          <w:lang w:val="en-US"/>
        </w:rPr>
      </w:pPr>
      <w:bookmarkStart w:id="991" w:name="_Toc418174407"/>
      <w:bookmarkStart w:id="992" w:name="_Toc418660301"/>
      <w:r w:rsidRPr="0021242D">
        <w:rPr>
          <w:lang w:val="en-US"/>
        </w:rPr>
        <w:t>6.</w:t>
      </w:r>
      <w:r w:rsidRPr="0021242D">
        <w:rPr>
          <w:lang w:val="en-US" w:eastAsia="zh-CN"/>
        </w:rPr>
        <w:t>7</w:t>
      </w:r>
      <w:r w:rsidRPr="0021242D">
        <w:rPr>
          <w:lang w:val="en-US"/>
        </w:rPr>
        <w:t>.2.</w:t>
      </w:r>
      <w:r w:rsidRPr="0021242D">
        <w:rPr>
          <w:lang w:val="en-US" w:eastAsia="zh-CN"/>
        </w:rPr>
        <w:t>6</w:t>
      </w:r>
      <w:r w:rsidRPr="0021242D">
        <w:rPr>
          <w:lang w:val="en-US"/>
        </w:rPr>
        <w:t>.</w:t>
      </w:r>
      <w:r w:rsidR="00C96916">
        <w:rPr>
          <w:lang w:val="en-US"/>
        </w:rPr>
        <w:t>6</w:t>
      </w:r>
      <w:r w:rsidRPr="0021242D">
        <w:rPr>
          <w:lang w:val="en-US"/>
        </w:rPr>
        <w:tab/>
      </w:r>
      <w:r w:rsidRPr="0021242D">
        <w:rPr>
          <w:lang w:val="en-US" w:eastAsia="ko-KR"/>
        </w:rPr>
        <w:t>Policies for Use</w:t>
      </w:r>
      <w:bookmarkEnd w:id="991"/>
      <w:bookmarkEnd w:id="992"/>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993" w:name="_Toc418174408"/>
      <w:bookmarkStart w:id="994" w:name="_Toc418660302"/>
      <w:r w:rsidRPr="0021242D">
        <w:rPr>
          <w:lang w:val="en-US"/>
        </w:rPr>
        <w:t>6.</w:t>
      </w:r>
      <w:r w:rsidRPr="0021242D">
        <w:rPr>
          <w:lang w:val="en-US" w:eastAsia="zh-CN"/>
        </w:rPr>
        <w:t>7</w:t>
      </w:r>
      <w:r w:rsidRPr="0021242D">
        <w:rPr>
          <w:lang w:val="en-US"/>
        </w:rPr>
        <w:t>.2.</w:t>
      </w:r>
      <w:r w:rsidRPr="0021242D">
        <w:rPr>
          <w:lang w:val="en-US" w:eastAsia="zh-CN"/>
        </w:rPr>
        <w:t>6</w:t>
      </w:r>
      <w:r w:rsidRPr="0021242D">
        <w:rPr>
          <w:lang w:val="en-US"/>
        </w:rPr>
        <w:t>.</w:t>
      </w:r>
      <w:r w:rsidR="00C96916">
        <w:rPr>
          <w:lang w:val="en-US"/>
        </w:rPr>
        <w:t>7</w:t>
      </w:r>
      <w:r w:rsidRPr="0021242D">
        <w:rPr>
          <w:lang w:val="en-US"/>
        </w:rPr>
        <w:tab/>
        <w:t>oneM2M Resource Interworking</w:t>
      </w:r>
      <w:bookmarkEnd w:id="993"/>
      <w:bookmarkEnd w:id="994"/>
    </w:p>
    <w:p w:rsidR="00DF339F" w:rsidRPr="0021242D" w:rsidRDefault="00DF339F" w:rsidP="00DF339F">
      <w:r w:rsidRPr="0021242D">
        <w:t xml:space="preserve">This service capability </w:t>
      </w:r>
      <w:r w:rsidRPr="0021242D">
        <w:rPr>
          <w:lang w:eastAsia="zh-CN"/>
        </w:rPr>
        <w:t>is used to get</w:t>
      </w:r>
      <w:r w:rsidRPr="0021242D">
        <w:t xml:space="preserve"> device </w:t>
      </w:r>
      <w:r w:rsidRPr="0021242D">
        <w:rPr>
          <w:lang w:eastAsia="zh-CN"/>
        </w:rPr>
        <w:t>information</w:t>
      </w:r>
      <w:r w:rsidRPr="0021242D">
        <w:t xml:space="preserve">. The service capability aligns with the &lt;deviceInfo&gt; resource and maps to the RETRIEVE procedure for </w:t>
      </w:r>
      <w:r w:rsidRPr="0021242D">
        <w:rPr>
          <w:lang w:eastAsia="zh-CN"/>
        </w:rPr>
        <w:t xml:space="preserve">the </w:t>
      </w:r>
      <w:r w:rsidRPr="0021242D">
        <w:t>resource. The service capability aligns with the &lt;</w:t>
      </w:r>
      <w:r w:rsidRPr="0021242D">
        <w:rPr>
          <w:lang w:eastAsia="zh-CN"/>
        </w:rPr>
        <w:t>memory</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 The service capability aligns with the &lt;</w:t>
      </w:r>
      <w:r w:rsidRPr="0021242D">
        <w:rPr>
          <w:lang w:eastAsia="zh-CN"/>
        </w:rPr>
        <w:t>battery</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w:t>
      </w:r>
    </w:p>
    <w:p w:rsidR="00DF339F" w:rsidRPr="00C96916" w:rsidRDefault="00DF339F" w:rsidP="00DF339F">
      <w:pPr>
        <w:pStyle w:val="Heading4"/>
        <w:rPr>
          <w:lang w:val="en-US" w:eastAsia="zh-CN"/>
        </w:rPr>
      </w:pPr>
      <w:bookmarkStart w:id="995" w:name="_Toc417309527"/>
      <w:bookmarkStart w:id="996" w:name="_Toc418174409"/>
      <w:bookmarkStart w:id="997" w:name="_Toc418660303"/>
      <w:r w:rsidRPr="00C96916">
        <w:rPr>
          <w:lang w:val="en-US"/>
        </w:rPr>
        <w:t>6.</w:t>
      </w:r>
      <w:r w:rsidRPr="00C96916">
        <w:rPr>
          <w:lang w:val="en-US" w:eastAsia="zh-CN"/>
        </w:rPr>
        <w:t>7</w:t>
      </w:r>
      <w:r w:rsidRPr="00C96916">
        <w:rPr>
          <w:lang w:val="en-US"/>
        </w:rPr>
        <w:t>.2.</w:t>
      </w:r>
      <w:r w:rsidRPr="00C96916">
        <w:rPr>
          <w:lang w:val="en-US" w:eastAsia="zh-CN"/>
        </w:rPr>
        <w:t>7</w:t>
      </w:r>
      <w:r w:rsidRPr="00C96916">
        <w:rPr>
          <w:lang w:val="en-US"/>
        </w:rPr>
        <w:tab/>
      </w:r>
      <w:r w:rsidRPr="00C96916">
        <w:rPr>
          <w:lang w:val="en-US" w:eastAsia="zh-CN"/>
        </w:rPr>
        <w:t>getDeviceCapabilities</w:t>
      </w:r>
      <w:bookmarkEnd w:id="995"/>
      <w:bookmarkEnd w:id="996"/>
      <w:bookmarkEnd w:id="997"/>
    </w:p>
    <w:p w:rsidR="00C96916" w:rsidRPr="00C96916" w:rsidRDefault="00C96916" w:rsidP="00C96916">
      <w:pPr>
        <w:pStyle w:val="Heading5"/>
        <w:rPr>
          <w:lang w:val="en-US"/>
        </w:rPr>
      </w:pPr>
      <w:bookmarkStart w:id="998" w:name="_Toc418660304"/>
      <w:r w:rsidRPr="00C96916">
        <w:rPr>
          <w:lang w:val="en-US"/>
        </w:rPr>
        <w:t>6.</w:t>
      </w:r>
      <w:r w:rsidRPr="00C96916">
        <w:rPr>
          <w:lang w:val="en-US" w:eastAsia="zh-CN"/>
        </w:rPr>
        <w:t>7</w:t>
      </w:r>
      <w:r w:rsidRPr="00C96916">
        <w:rPr>
          <w:lang w:val="en-US"/>
        </w:rPr>
        <w:t>.2.</w:t>
      </w:r>
      <w:r w:rsidRPr="00C96916">
        <w:rPr>
          <w:lang w:val="en-US" w:eastAsia="zh-CN"/>
        </w:rPr>
        <w:t>7</w:t>
      </w:r>
      <w:r w:rsidRPr="00C96916">
        <w:rPr>
          <w:lang w:val="en-US"/>
        </w:rPr>
        <w:t>.1</w:t>
      </w:r>
      <w:r w:rsidRPr="00C96916">
        <w:rPr>
          <w:lang w:val="en-US"/>
        </w:rPr>
        <w:tab/>
        <w:t>Description</w:t>
      </w:r>
      <w:bookmarkEnd w:id="998"/>
    </w:p>
    <w:p w:rsidR="00DF339F" w:rsidRPr="00C96916" w:rsidRDefault="00DF339F" w:rsidP="00DF339F">
      <w:r w:rsidRPr="00C96916">
        <w:t xml:space="preserve">This service capability provides the ability to </w:t>
      </w:r>
      <w:r w:rsidRPr="00C96916">
        <w:rPr>
          <w:lang w:eastAsia="zh-CN"/>
        </w:rPr>
        <w:t>get</w:t>
      </w:r>
      <w:r w:rsidRPr="00C96916">
        <w:t xml:space="preserve"> device </w:t>
      </w:r>
      <w:r w:rsidRPr="00C96916">
        <w:rPr>
          <w:lang w:eastAsia="zh-CN"/>
        </w:rPr>
        <w:t>capabilities</w:t>
      </w:r>
      <w:r w:rsidRPr="00C96916">
        <w:t>.</w:t>
      </w:r>
    </w:p>
    <w:p w:rsidR="00DF339F" w:rsidRPr="00C96916" w:rsidRDefault="00DF339F" w:rsidP="00DF339F">
      <w:pPr>
        <w:pStyle w:val="Heading5"/>
        <w:rPr>
          <w:lang w:val="en-US"/>
        </w:rPr>
      </w:pPr>
      <w:bookmarkStart w:id="999" w:name="_Toc418174410"/>
      <w:bookmarkStart w:id="1000" w:name="_Toc418660305"/>
      <w:r w:rsidRPr="00C96916">
        <w:rPr>
          <w:lang w:val="en-US"/>
        </w:rPr>
        <w:t>6.</w:t>
      </w:r>
      <w:r w:rsidRPr="00C96916">
        <w:rPr>
          <w:lang w:val="en-US" w:eastAsia="zh-CN"/>
        </w:rPr>
        <w:t>7</w:t>
      </w:r>
      <w:r w:rsidRPr="00C96916">
        <w:rPr>
          <w:lang w:val="en-US"/>
        </w:rPr>
        <w:t>.2.</w:t>
      </w:r>
      <w:r w:rsidRPr="00C96916">
        <w:rPr>
          <w:lang w:val="en-US" w:eastAsia="zh-CN"/>
        </w:rPr>
        <w:t>7</w:t>
      </w:r>
      <w:r w:rsidRPr="00C96916">
        <w:rPr>
          <w:lang w:val="en-US"/>
        </w:rPr>
        <w:t>.</w:t>
      </w:r>
      <w:r w:rsidR="00C96916" w:rsidRPr="00C96916">
        <w:rPr>
          <w:lang w:val="en-US"/>
        </w:rPr>
        <w:t>2</w:t>
      </w:r>
      <w:r w:rsidRPr="00C96916">
        <w:rPr>
          <w:lang w:val="en-US"/>
        </w:rPr>
        <w:tab/>
      </w:r>
      <w:r w:rsidR="00D87590">
        <w:rPr>
          <w:lang w:val="en-US"/>
        </w:rPr>
        <w:t>Pre-Conditions</w:t>
      </w:r>
      <w:bookmarkEnd w:id="999"/>
      <w:bookmarkEnd w:id="1000"/>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001" w:name="_Toc418174411"/>
      <w:bookmarkStart w:id="1002" w:name="_Toc418660306"/>
      <w:r w:rsidRPr="0021242D">
        <w:rPr>
          <w:lang w:val="en-US"/>
        </w:rPr>
        <w:t>6.</w:t>
      </w:r>
      <w:r w:rsidRPr="0021242D">
        <w:rPr>
          <w:lang w:val="en-US" w:eastAsia="zh-CN"/>
        </w:rPr>
        <w:t>7</w:t>
      </w:r>
      <w:r w:rsidRPr="0021242D">
        <w:rPr>
          <w:lang w:val="en-US"/>
        </w:rPr>
        <w:t>.2.</w:t>
      </w:r>
      <w:r w:rsidRPr="0021242D">
        <w:rPr>
          <w:lang w:val="en-US" w:eastAsia="zh-CN"/>
        </w:rPr>
        <w:t>7</w:t>
      </w:r>
      <w:r w:rsidRPr="0021242D">
        <w:rPr>
          <w:lang w:val="en-US"/>
        </w:rPr>
        <w:t>.</w:t>
      </w:r>
      <w:r w:rsidR="00C96916">
        <w:rPr>
          <w:lang w:val="en-US"/>
        </w:rPr>
        <w:t>3</w:t>
      </w:r>
      <w:r w:rsidRPr="0021242D">
        <w:rPr>
          <w:lang w:val="en-US"/>
        </w:rPr>
        <w:tab/>
        <w:t>Signature –</w:t>
      </w:r>
      <w:r w:rsidRPr="0021242D">
        <w:rPr>
          <w:lang w:val="en-US" w:eastAsia="zh-CN"/>
        </w:rPr>
        <w:t>getDeviceCapabilities</w:t>
      </w:r>
      <w:bookmarkEnd w:id="1001"/>
      <w:bookmarkEnd w:id="1002"/>
    </w:p>
    <w:p w:rsidR="000664D0" w:rsidRPr="0021242D" w:rsidRDefault="000664D0" w:rsidP="000664D0">
      <w:pPr>
        <w:pStyle w:val="TH"/>
      </w:pPr>
      <w:r w:rsidRPr="0021242D">
        <w:t>Table 6.</w:t>
      </w:r>
      <w:r w:rsidRPr="0021242D">
        <w:rPr>
          <w:lang w:eastAsia="zh-CN"/>
        </w:rPr>
        <w:t>7</w:t>
      </w:r>
      <w:r w:rsidRPr="0021242D">
        <w:t>.2.</w:t>
      </w:r>
      <w:r w:rsidRPr="0021242D">
        <w:rPr>
          <w:lang w:eastAsia="zh-CN"/>
        </w:rPr>
        <w:t>7</w:t>
      </w:r>
      <w:r w:rsidRPr="0021242D">
        <w:t>.</w:t>
      </w:r>
      <w:r w:rsidR="00C96916">
        <w:t>3</w:t>
      </w:r>
      <w:r w:rsidRPr="0021242D">
        <w:t>-1: Management Adapter –</w:t>
      </w:r>
      <w:r w:rsidRPr="0021242D">
        <w:rPr>
          <w:lang w:eastAsia="zh-CN"/>
        </w:rPr>
        <w:t>getDeviceCapabilities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664D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664D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664D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664D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664D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deviceCapabilit</w:t>
            </w:r>
            <w:r w:rsidRPr="0021242D">
              <w:rPr>
                <w:lang w:eastAsia="zh-CN"/>
              </w:rPr>
              <w:t>ies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664D0">
            <w:pPr>
              <w:pStyle w:val="TAL"/>
              <w:rPr>
                <w:lang w:eastAsia="zh-CN"/>
              </w:rPr>
            </w:pPr>
            <w:r w:rsidRPr="0021242D">
              <w:rPr>
                <w:lang w:eastAsia="ko-KR"/>
              </w:rPr>
              <w:t xml:space="preserve">Array of deviceCapability. Type </w:t>
            </w:r>
            <w:r w:rsidRPr="0021242D">
              <w:rPr>
                <w:lang w:eastAsia="zh-CN"/>
              </w:rPr>
              <w:t>D</w:t>
            </w:r>
            <w:r w:rsidRPr="0021242D">
              <w:rPr>
                <w:lang w:eastAsia="ko-KR"/>
              </w:rPr>
              <w:t>eviceCapability</w:t>
            </w:r>
            <w:r w:rsidRPr="0021242D">
              <w:rPr>
                <w:lang w:eastAsia="zh-CN"/>
              </w:rPr>
              <w:t xml:space="preserve">, see </w:t>
            </w:r>
            <w:r w:rsidR="00AB3586">
              <w:t>6.6.2.2.</w:t>
            </w:r>
            <w:r w:rsidRPr="0021242D">
              <w:rPr>
                <w:lang w:eastAsia="zh-CN"/>
              </w:rPr>
              <w:t>10</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OUT</w:t>
            </w:r>
          </w:p>
        </w:tc>
        <w:tc>
          <w:tcPr>
            <w:tcW w:w="900" w:type="dxa"/>
            <w:tcBorders>
              <w:left w:val="single" w:sz="1" w:space="0" w:color="000000"/>
              <w:bottom w:val="single" w:sz="4" w:space="0" w:color="auto"/>
            </w:tcBorders>
          </w:tcPr>
          <w:p w:rsidR="00DF339F" w:rsidRPr="0021242D" w:rsidRDefault="00DF339F" w:rsidP="00DF339F">
            <w:pPr>
              <w:pStyle w:val="TAL"/>
              <w:snapToGrid w:val="0"/>
              <w:rPr>
                <w:rFonts w:ascii="Times New Roman" w:hAnsi="Times New Roman"/>
                <w:sz w:val="20"/>
                <w:lang w:eastAsia="ko-KR"/>
              </w:rPr>
            </w:pPr>
            <w:r w:rsidRPr="0021242D">
              <w:rPr>
                <w:rFonts w:ascii="Times New Roman" w:hAnsi="Times New Roman"/>
                <w:sz w:val="20"/>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664D0">
            <w:pPr>
              <w:pStyle w:val="TAL"/>
              <w:rPr>
                <w:lang w:eastAsia="ko-KR"/>
              </w:rPr>
            </w:pPr>
            <w:r w:rsidRPr="0021242D">
              <w:rPr>
                <w:lang w:eastAsia="ko-KR"/>
              </w:rPr>
              <w:t>Unique response types for this service.</w:t>
            </w:r>
          </w:p>
          <w:p w:rsidR="00DF339F" w:rsidRPr="0021242D" w:rsidRDefault="00DF339F" w:rsidP="000664D0">
            <w:pPr>
              <w:pStyle w:val="TAN"/>
              <w:rPr>
                <w:lang w:eastAsia="ko-KR"/>
              </w:rPr>
            </w:pPr>
            <w:r w:rsidRPr="0021242D">
              <w:rPr>
                <w:lang w:eastAsia="ko-KR"/>
              </w:rPr>
              <w:t>N</w:t>
            </w:r>
            <w:r w:rsidR="000664D0" w:rsidRPr="0021242D">
              <w:rPr>
                <w:lang w:eastAsia="ko-KR"/>
              </w:rPr>
              <w:t>OTE</w:t>
            </w:r>
            <w:r w:rsidRPr="0021242D">
              <w:rPr>
                <w:lang w:eastAsia="ko-KR"/>
              </w:rPr>
              <w:t xml:space="preserve">: </w:t>
            </w:r>
            <w:r w:rsidR="000664D0" w:rsidRPr="0021242D">
              <w:rPr>
                <w:lang w:eastAsia="ko-KR"/>
              </w:rPr>
              <w:tab/>
            </w:r>
            <w:r w:rsidRPr="0021242D">
              <w:rPr>
                <w:lang w:eastAsia="ko-KR"/>
              </w:rPr>
              <w:t>Consumed services also provide response types.</w:t>
            </w:r>
          </w:p>
          <w:p w:rsidR="00DF339F" w:rsidRPr="0021242D" w:rsidRDefault="00DF339F" w:rsidP="000664D0">
            <w:pPr>
              <w:pStyle w:val="TB1"/>
            </w:pPr>
            <w:r w:rsidRPr="0021242D">
              <w:t>Exception: Request may not have been completed</w:t>
            </w:r>
          </w:p>
        </w:tc>
      </w:tr>
    </w:tbl>
    <w:p w:rsidR="000664D0" w:rsidRPr="0021242D" w:rsidRDefault="000664D0" w:rsidP="000664D0"/>
    <w:p w:rsidR="00DF339F" w:rsidRPr="0021242D" w:rsidRDefault="00DF339F" w:rsidP="00DF339F">
      <w:pPr>
        <w:pStyle w:val="Heading5"/>
        <w:rPr>
          <w:lang w:val="en-US"/>
        </w:rPr>
      </w:pPr>
      <w:bookmarkStart w:id="1003" w:name="_Toc418174412"/>
      <w:bookmarkStart w:id="1004" w:name="_Toc418660307"/>
      <w:r w:rsidRPr="0021242D">
        <w:rPr>
          <w:lang w:val="en-US"/>
        </w:rPr>
        <w:t>6.</w:t>
      </w:r>
      <w:r w:rsidRPr="0021242D">
        <w:rPr>
          <w:lang w:val="en-US" w:eastAsia="zh-CN"/>
        </w:rPr>
        <w:t>7</w:t>
      </w:r>
      <w:r w:rsidRPr="0021242D">
        <w:rPr>
          <w:lang w:val="en-US"/>
        </w:rPr>
        <w:t>.2.</w:t>
      </w:r>
      <w:r w:rsidRPr="0021242D">
        <w:rPr>
          <w:lang w:val="en-US" w:eastAsia="zh-CN"/>
        </w:rPr>
        <w:t>7</w:t>
      </w:r>
      <w:r w:rsidRPr="0021242D">
        <w:rPr>
          <w:lang w:val="en-US"/>
        </w:rPr>
        <w:t>.</w:t>
      </w:r>
      <w:r w:rsidR="00C96916">
        <w:rPr>
          <w:lang w:val="en-US"/>
        </w:rPr>
        <w:t>4</w:t>
      </w:r>
      <w:r w:rsidRPr="0021242D">
        <w:rPr>
          <w:lang w:val="en-US"/>
        </w:rPr>
        <w:tab/>
      </w:r>
      <w:r w:rsidRPr="0021242D">
        <w:rPr>
          <w:lang w:val="en-US" w:eastAsia="ko-KR"/>
        </w:rPr>
        <w:t>Post-Conditions</w:t>
      </w:r>
      <w:bookmarkEnd w:id="1003"/>
      <w:bookmarkEnd w:id="1004"/>
    </w:p>
    <w:p w:rsidR="00DF339F" w:rsidRPr="0021242D" w:rsidRDefault="00DF339F" w:rsidP="00DF339F">
      <w:r w:rsidRPr="0021242D">
        <w:t xml:space="preserve">The Management Adapter has submitted a request to the Management Server to </w:t>
      </w:r>
      <w:r w:rsidRPr="0021242D">
        <w:rPr>
          <w:lang w:eastAsia="zh-CN"/>
        </w:rPr>
        <w:t>get</w:t>
      </w:r>
      <w:r w:rsidRPr="0021242D">
        <w:t xml:space="preserve"> device </w:t>
      </w:r>
      <w:r w:rsidRPr="0021242D">
        <w:rPr>
          <w:lang w:eastAsia="zh-CN"/>
        </w:rPr>
        <w:t>capabilities</w:t>
      </w:r>
      <w:r w:rsidRPr="0021242D">
        <w:t>.</w:t>
      </w:r>
    </w:p>
    <w:p w:rsidR="00DF339F" w:rsidRPr="0021242D" w:rsidRDefault="00DF339F" w:rsidP="00DF339F">
      <w:pPr>
        <w:pStyle w:val="Heading5"/>
        <w:rPr>
          <w:lang w:val="en-US"/>
        </w:rPr>
      </w:pPr>
      <w:bookmarkStart w:id="1005" w:name="_Toc418174413"/>
      <w:bookmarkStart w:id="1006" w:name="_Toc418660308"/>
      <w:r w:rsidRPr="0021242D">
        <w:rPr>
          <w:lang w:val="en-US"/>
        </w:rPr>
        <w:t>6.</w:t>
      </w:r>
      <w:r w:rsidRPr="0021242D">
        <w:rPr>
          <w:lang w:val="en-US" w:eastAsia="zh-CN"/>
        </w:rPr>
        <w:t>7</w:t>
      </w:r>
      <w:r w:rsidRPr="0021242D">
        <w:rPr>
          <w:lang w:val="en-US"/>
        </w:rPr>
        <w:t>.2.</w:t>
      </w:r>
      <w:r w:rsidRPr="0021242D">
        <w:rPr>
          <w:lang w:val="en-US" w:eastAsia="zh-CN"/>
        </w:rPr>
        <w:t>7</w:t>
      </w:r>
      <w:r w:rsidRPr="0021242D">
        <w:rPr>
          <w:lang w:val="en-US"/>
        </w:rPr>
        <w:t>.</w:t>
      </w:r>
      <w:r w:rsidR="00C96916">
        <w:rPr>
          <w:lang w:val="en-US"/>
        </w:rPr>
        <w:t>5</w:t>
      </w:r>
      <w:r w:rsidRPr="0021242D">
        <w:rPr>
          <w:lang w:val="en-US"/>
        </w:rPr>
        <w:tab/>
      </w:r>
      <w:r w:rsidRPr="0021242D">
        <w:rPr>
          <w:lang w:val="en-US" w:eastAsia="ko-KR"/>
        </w:rPr>
        <w:t>Exceptions</w:t>
      </w:r>
      <w:bookmarkEnd w:id="1005"/>
      <w:bookmarkEnd w:id="1006"/>
    </w:p>
    <w:p w:rsidR="00DF339F" w:rsidRPr="0021242D" w:rsidRDefault="00DF339F" w:rsidP="00DF339F">
      <w:pPr>
        <w:keepNext/>
      </w:pPr>
      <w:r w:rsidRPr="0021242D">
        <w:rPr>
          <w:lang w:eastAsia="ko-KR"/>
        </w:rPr>
        <w:t>Not Applicable</w:t>
      </w:r>
      <w:r w:rsidR="000664D0" w:rsidRPr="0021242D">
        <w:rPr>
          <w:lang w:eastAsia="ko-KR"/>
        </w:rPr>
        <w:t>.</w:t>
      </w:r>
    </w:p>
    <w:p w:rsidR="00DF339F" w:rsidRPr="0021242D" w:rsidRDefault="00DF339F" w:rsidP="00DF339F">
      <w:pPr>
        <w:pStyle w:val="Heading5"/>
        <w:rPr>
          <w:lang w:val="en-US"/>
        </w:rPr>
      </w:pPr>
      <w:bookmarkStart w:id="1007" w:name="_Toc418174414"/>
      <w:bookmarkStart w:id="1008" w:name="_Toc418660309"/>
      <w:r w:rsidRPr="0021242D">
        <w:rPr>
          <w:lang w:val="en-US"/>
        </w:rPr>
        <w:t>6.</w:t>
      </w:r>
      <w:r w:rsidRPr="0021242D">
        <w:rPr>
          <w:lang w:val="en-US" w:eastAsia="zh-CN"/>
        </w:rPr>
        <w:t>7</w:t>
      </w:r>
      <w:r w:rsidRPr="0021242D">
        <w:rPr>
          <w:lang w:val="en-US"/>
        </w:rPr>
        <w:t>.2.</w:t>
      </w:r>
      <w:r w:rsidRPr="0021242D">
        <w:rPr>
          <w:lang w:val="en-US" w:eastAsia="zh-CN"/>
        </w:rPr>
        <w:t>7</w:t>
      </w:r>
      <w:r w:rsidRPr="0021242D">
        <w:rPr>
          <w:lang w:val="en-US"/>
        </w:rPr>
        <w:t>.</w:t>
      </w:r>
      <w:r w:rsidR="00C96916">
        <w:rPr>
          <w:lang w:val="en-US"/>
        </w:rPr>
        <w:t>6</w:t>
      </w:r>
      <w:r w:rsidRPr="0021242D">
        <w:rPr>
          <w:lang w:val="en-US"/>
        </w:rPr>
        <w:tab/>
      </w:r>
      <w:r w:rsidRPr="0021242D">
        <w:rPr>
          <w:lang w:val="en-US" w:eastAsia="ko-KR"/>
        </w:rPr>
        <w:t>Policies for Use</w:t>
      </w:r>
      <w:bookmarkEnd w:id="1007"/>
      <w:bookmarkEnd w:id="1008"/>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009" w:name="_Toc418174415"/>
      <w:bookmarkStart w:id="1010" w:name="_Toc418660310"/>
      <w:r w:rsidRPr="0021242D">
        <w:rPr>
          <w:lang w:val="en-US"/>
        </w:rPr>
        <w:t>6.</w:t>
      </w:r>
      <w:r w:rsidRPr="0021242D">
        <w:rPr>
          <w:lang w:val="en-US" w:eastAsia="zh-CN"/>
        </w:rPr>
        <w:t>7</w:t>
      </w:r>
      <w:r w:rsidRPr="0021242D">
        <w:rPr>
          <w:lang w:val="en-US"/>
        </w:rPr>
        <w:t>.2.</w:t>
      </w:r>
      <w:r w:rsidRPr="0021242D">
        <w:rPr>
          <w:lang w:val="en-US" w:eastAsia="zh-CN"/>
        </w:rPr>
        <w:t>7</w:t>
      </w:r>
      <w:r w:rsidRPr="0021242D">
        <w:rPr>
          <w:lang w:val="en-US"/>
        </w:rPr>
        <w:t>.</w:t>
      </w:r>
      <w:r w:rsidR="00C96916">
        <w:rPr>
          <w:lang w:val="en-US"/>
        </w:rPr>
        <w:t>7</w:t>
      </w:r>
      <w:r w:rsidRPr="0021242D">
        <w:rPr>
          <w:lang w:val="en-US"/>
        </w:rPr>
        <w:tab/>
        <w:t>oneM2M Resource Interworking</w:t>
      </w:r>
      <w:bookmarkEnd w:id="1009"/>
      <w:bookmarkEnd w:id="1010"/>
    </w:p>
    <w:p w:rsidR="00DF339F" w:rsidRPr="0021242D" w:rsidRDefault="00DF339F" w:rsidP="00DF339F">
      <w:pPr>
        <w:rPr>
          <w:lang w:eastAsia="zh-CN"/>
        </w:rPr>
      </w:pPr>
      <w:r w:rsidRPr="0021242D">
        <w:t xml:space="preserve">This service capability </w:t>
      </w:r>
      <w:r w:rsidRPr="0021242D">
        <w:rPr>
          <w:lang w:eastAsia="zh-CN"/>
        </w:rPr>
        <w:t>is used to get</w:t>
      </w:r>
      <w:r w:rsidRPr="0021242D">
        <w:t xml:space="preserve"> device </w:t>
      </w:r>
      <w:r w:rsidRPr="0021242D">
        <w:rPr>
          <w:lang w:eastAsia="zh-CN"/>
        </w:rPr>
        <w:t>capabilities</w:t>
      </w:r>
      <w:r w:rsidRPr="0021242D">
        <w:t>. The service capability aligns with the&lt;deviceCapability&gt;</w:t>
      </w:r>
      <w:r w:rsidRPr="0021242D">
        <w:rPr>
          <w:lang w:eastAsia="zh-CN"/>
        </w:rPr>
        <w:t xml:space="preserve"> </w:t>
      </w:r>
      <w:r w:rsidRPr="0021242D">
        <w:t xml:space="preserve">resource and maps to the RETRIEVE procedure for the resource. </w:t>
      </w:r>
    </w:p>
    <w:p w:rsidR="00DF339F" w:rsidRPr="00C96916" w:rsidRDefault="00DF339F" w:rsidP="00DF339F">
      <w:pPr>
        <w:pStyle w:val="Heading4"/>
        <w:rPr>
          <w:lang w:val="en-US" w:eastAsia="zh-CN"/>
        </w:rPr>
      </w:pPr>
      <w:bookmarkStart w:id="1011" w:name="_Toc417309528"/>
      <w:bookmarkStart w:id="1012" w:name="_Toc418174416"/>
      <w:bookmarkStart w:id="1013" w:name="_Toc418660311"/>
      <w:r w:rsidRPr="00C96916">
        <w:rPr>
          <w:lang w:val="en-US"/>
        </w:rPr>
        <w:lastRenderedPageBreak/>
        <w:t>6.</w:t>
      </w:r>
      <w:r w:rsidRPr="00C96916">
        <w:rPr>
          <w:lang w:val="en-US" w:eastAsia="zh-CN"/>
        </w:rPr>
        <w:t>7</w:t>
      </w:r>
      <w:r w:rsidRPr="00C96916">
        <w:rPr>
          <w:lang w:val="en-US"/>
        </w:rPr>
        <w:t>.2.</w:t>
      </w:r>
      <w:r w:rsidRPr="00C96916">
        <w:rPr>
          <w:lang w:val="en-US" w:eastAsia="zh-CN"/>
        </w:rPr>
        <w:t>8</w:t>
      </w:r>
      <w:r w:rsidRPr="00C96916">
        <w:rPr>
          <w:lang w:val="en-US"/>
        </w:rPr>
        <w:tab/>
      </w:r>
      <w:r w:rsidRPr="00C96916">
        <w:rPr>
          <w:lang w:val="en-US" w:eastAsia="zh-CN"/>
        </w:rPr>
        <w:t>enableDeviceCapability</w:t>
      </w:r>
      <w:bookmarkEnd w:id="1011"/>
      <w:bookmarkEnd w:id="1012"/>
      <w:bookmarkEnd w:id="1013"/>
    </w:p>
    <w:p w:rsidR="00C96916" w:rsidRPr="00C96916" w:rsidRDefault="00C96916" w:rsidP="00C96916">
      <w:pPr>
        <w:pStyle w:val="Heading5"/>
        <w:rPr>
          <w:lang w:val="en-US"/>
        </w:rPr>
      </w:pPr>
      <w:bookmarkStart w:id="1014" w:name="_Toc418660312"/>
      <w:r w:rsidRPr="00C96916">
        <w:rPr>
          <w:lang w:val="en-US"/>
        </w:rPr>
        <w:t>6.</w:t>
      </w:r>
      <w:r w:rsidRPr="00C96916">
        <w:rPr>
          <w:lang w:val="en-US" w:eastAsia="zh-CN"/>
        </w:rPr>
        <w:t>7</w:t>
      </w:r>
      <w:r w:rsidRPr="00C96916">
        <w:rPr>
          <w:lang w:val="en-US"/>
        </w:rPr>
        <w:t>.2.</w:t>
      </w:r>
      <w:r w:rsidRPr="00C96916">
        <w:rPr>
          <w:lang w:val="en-US" w:eastAsia="zh-CN"/>
        </w:rPr>
        <w:t>8</w:t>
      </w:r>
      <w:r w:rsidRPr="00C96916">
        <w:rPr>
          <w:lang w:val="en-US"/>
        </w:rPr>
        <w:t>.1</w:t>
      </w:r>
      <w:r w:rsidRPr="00C96916">
        <w:rPr>
          <w:lang w:val="en-US"/>
        </w:rPr>
        <w:tab/>
        <w:t>Description</w:t>
      </w:r>
      <w:bookmarkEnd w:id="1014"/>
    </w:p>
    <w:p w:rsidR="00DF339F" w:rsidRPr="00C96916" w:rsidRDefault="00DF339F" w:rsidP="00DF339F">
      <w:r w:rsidRPr="00C96916">
        <w:t xml:space="preserve">This service capability provides the ability to </w:t>
      </w:r>
      <w:r w:rsidRPr="00C96916">
        <w:rPr>
          <w:lang w:eastAsia="zh-CN"/>
        </w:rPr>
        <w:t>enable device capability</w:t>
      </w:r>
      <w:r w:rsidRPr="00C96916">
        <w:t>.</w:t>
      </w:r>
    </w:p>
    <w:p w:rsidR="00DF339F" w:rsidRPr="00C96916" w:rsidRDefault="00DF339F" w:rsidP="00DF339F">
      <w:pPr>
        <w:pStyle w:val="Heading5"/>
        <w:rPr>
          <w:lang w:val="en-US"/>
        </w:rPr>
      </w:pPr>
      <w:bookmarkStart w:id="1015" w:name="_Toc418174417"/>
      <w:bookmarkStart w:id="1016" w:name="_Toc418660313"/>
      <w:r w:rsidRPr="00C96916">
        <w:rPr>
          <w:lang w:val="en-US"/>
        </w:rPr>
        <w:t>6.</w:t>
      </w:r>
      <w:r w:rsidRPr="00C96916">
        <w:rPr>
          <w:lang w:val="en-US" w:eastAsia="zh-CN"/>
        </w:rPr>
        <w:t>7</w:t>
      </w:r>
      <w:r w:rsidRPr="00C96916">
        <w:rPr>
          <w:lang w:val="en-US"/>
        </w:rPr>
        <w:t>.2.</w:t>
      </w:r>
      <w:r w:rsidRPr="00C96916">
        <w:rPr>
          <w:lang w:val="en-US" w:eastAsia="zh-CN"/>
        </w:rPr>
        <w:t>8</w:t>
      </w:r>
      <w:r w:rsidRPr="00C96916">
        <w:rPr>
          <w:lang w:val="en-US"/>
        </w:rPr>
        <w:t>.</w:t>
      </w:r>
      <w:r w:rsidR="00C96916" w:rsidRPr="00C96916">
        <w:rPr>
          <w:lang w:val="en-US"/>
        </w:rPr>
        <w:t>2</w:t>
      </w:r>
      <w:r w:rsidRPr="00C96916">
        <w:rPr>
          <w:lang w:val="en-US"/>
        </w:rPr>
        <w:tab/>
      </w:r>
      <w:r w:rsidR="00D87590">
        <w:rPr>
          <w:lang w:val="en-US"/>
        </w:rPr>
        <w:t>Pre-Conditions</w:t>
      </w:r>
      <w:bookmarkEnd w:id="1015"/>
      <w:bookmarkEnd w:id="1016"/>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017" w:name="_Toc418174418"/>
      <w:bookmarkStart w:id="1018" w:name="_Toc418660314"/>
      <w:r w:rsidRPr="0021242D">
        <w:rPr>
          <w:lang w:val="en-US"/>
        </w:rPr>
        <w:t>6.</w:t>
      </w:r>
      <w:r w:rsidRPr="0021242D">
        <w:rPr>
          <w:lang w:val="en-US" w:eastAsia="zh-CN"/>
        </w:rPr>
        <w:t>7</w:t>
      </w:r>
      <w:r w:rsidRPr="0021242D">
        <w:rPr>
          <w:lang w:val="en-US"/>
        </w:rPr>
        <w:t>.2.</w:t>
      </w:r>
      <w:r w:rsidRPr="0021242D">
        <w:rPr>
          <w:lang w:val="en-US" w:eastAsia="zh-CN"/>
        </w:rPr>
        <w:t>8</w:t>
      </w:r>
      <w:r w:rsidRPr="0021242D">
        <w:rPr>
          <w:lang w:val="en-US"/>
        </w:rPr>
        <w:t>.</w:t>
      </w:r>
      <w:r w:rsidR="00C96916">
        <w:rPr>
          <w:lang w:val="en-US"/>
        </w:rPr>
        <w:t>3</w:t>
      </w:r>
      <w:r w:rsidRPr="0021242D">
        <w:rPr>
          <w:lang w:val="en-US"/>
        </w:rPr>
        <w:tab/>
        <w:t>Signature –</w:t>
      </w:r>
      <w:r w:rsidRPr="0021242D">
        <w:rPr>
          <w:lang w:val="en-US" w:eastAsia="zh-CN"/>
        </w:rPr>
        <w:t>enableDeviceCapability</w:t>
      </w:r>
      <w:bookmarkEnd w:id="1017"/>
      <w:bookmarkEnd w:id="1018"/>
    </w:p>
    <w:p w:rsidR="00F37D50" w:rsidRPr="0021242D" w:rsidRDefault="00F37D50" w:rsidP="00F37D50">
      <w:pPr>
        <w:pStyle w:val="TH"/>
      </w:pPr>
      <w:r w:rsidRPr="0021242D">
        <w:t>Table 6.</w:t>
      </w:r>
      <w:r w:rsidRPr="0021242D">
        <w:rPr>
          <w:lang w:eastAsia="zh-CN"/>
        </w:rPr>
        <w:t>7</w:t>
      </w:r>
      <w:r w:rsidRPr="0021242D">
        <w:t>.2.</w:t>
      </w:r>
      <w:r w:rsidRPr="0021242D">
        <w:rPr>
          <w:lang w:eastAsia="zh-CN"/>
        </w:rPr>
        <w:t>8</w:t>
      </w:r>
      <w:r w:rsidRPr="0021242D">
        <w:t>.</w:t>
      </w:r>
      <w:r w:rsidR="00C96916">
        <w:t>3</w:t>
      </w:r>
      <w:r w:rsidRPr="0021242D">
        <w:t>-1: Management Adapter –</w:t>
      </w:r>
      <w:r w:rsidRPr="0021242D">
        <w:rPr>
          <w:lang w:eastAsia="zh-CN"/>
        </w:rPr>
        <w:t>enableDeviceCapability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37D5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state</w:t>
            </w:r>
          </w:p>
        </w:tc>
        <w:tc>
          <w:tcPr>
            <w:tcW w:w="900"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Indicates if the capability is enabled or disabled.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F37D50">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F37D5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F37D5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F37D50">
            <w:pPr>
              <w:pStyle w:val="TAL"/>
              <w:rPr>
                <w:lang w:eastAsia="ko-KR"/>
              </w:rPr>
            </w:pPr>
            <w:r w:rsidRPr="0021242D">
              <w:rPr>
                <w:lang w:eastAsia="ko-KR"/>
              </w:rPr>
              <w:t>Unique response types for this service.</w:t>
            </w:r>
          </w:p>
          <w:p w:rsidR="00DF339F" w:rsidRPr="0021242D" w:rsidRDefault="00F37D50" w:rsidP="00F37D50">
            <w:pPr>
              <w:pStyle w:val="TAN"/>
              <w:rPr>
                <w:lang w:eastAsia="ko-KR"/>
              </w:rPr>
            </w:pPr>
            <w:r w:rsidRPr="0021242D">
              <w:rPr>
                <w:lang w:eastAsia="ko-KR"/>
              </w:rPr>
              <w:t>NOTE</w:t>
            </w:r>
            <w:r w:rsidR="00DF339F" w:rsidRPr="0021242D">
              <w:rPr>
                <w:lang w:eastAsia="ko-KR"/>
              </w:rPr>
              <w:t>:</w:t>
            </w:r>
            <w:r w:rsidRPr="0021242D">
              <w:rPr>
                <w:lang w:eastAsia="ko-KR"/>
              </w:rPr>
              <w:tab/>
            </w:r>
            <w:r w:rsidR="00DF339F" w:rsidRPr="0021242D">
              <w:rPr>
                <w:lang w:eastAsia="ko-KR"/>
              </w:rPr>
              <w:t>Consumed services also provide response types.</w:t>
            </w:r>
          </w:p>
          <w:p w:rsidR="00DF339F" w:rsidRPr="0021242D" w:rsidRDefault="00DF339F" w:rsidP="00F37D50">
            <w:pPr>
              <w:pStyle w:val="TB1"/>
            </w:pPr>
            <w:r w:rsidRPr="0021242D">
              <w:t>Exception: Request may not have been completed</w:t>
            </w:r>
          </w:p>
        </w:tc>
      </w:tr>
    </w:tbl>
    <w:p w:rsidR="00F37D50" w:rsidRPr="0021242D" w:rsidRDefault="00F37D50" w:rsidP="00F37D50"/>
    <w:p w:rsidR="00DF339F" w:rsidRPr="0021242D" w:rsidRDefault="00DF339F" w:rsidP="00DF339F">
      <w:pPr>
        <w:pStyle w:val="Heading5"/>
        <w:rPr>
          <w:lang w:val="en-US"/>
        </w:rPr>
      </w:pPr>
      <w:bookmarkStart w:id="1019" w:name="_Toc418174419"/>
      <w:bookmarkStart w:id="1020" w:name="_Toc418660315"/>
      <w:r w:rsidRPr="0021242D">
        <w:rPr>
          <w:lang w:val="en-US"/>
        </w:rPr>
        <w:t>6.</w:t>
      </w:r>
      <w:r w:rsidRPr="0021242D">
        <w:rPr>
          <w:lang w:val="en-US" w:eastAsia="zh-CN"/>
        </w:rPr>
        <w:t>7</w:t>
      </w:r>
      <w:r w:rsidRPr="0021242D">
        <w:rPr>
          <w:lang w:val="en-US"/>
        </w:rPr>
        <w:t>.2.</w:t>
      </w:r>
      <w:r w:rsidRPr="0021242D">
        <w:rPr>
          <w:lang w:val="en-US" w:eastAsia="zh-CN"/>
        </w:rPr>
        <w:t>8</w:t>
      </w:r>
      <w:r w:rsidRPr="0021242D">
        <w:rPr>
          <w:lang w:val="en-US"/>
        </w:rPr>
        <w:t>.</w:t>
      </w:r>
      <w:r w:rsidR="00C96916">
        <w:rPr>
          <w:lang w:val="en-US"/>
        </w:rPr>
        <w:t>4</w:t>
      </w:r>
      <w:r w:rsidRPr="0021242D">
        <w:rPr>
          <w:lang w:val="en-US"/>
        </w:rPr>
        <w:tab/>
      </w:r>
      <w:r w:rsidRPr="0021242D">
        <w:rPr>
          <w:lang w:val="en-US" w:eastAsia="ko-KR"/>
        </w:rPr>
        <w:t>Post-Conditions</w:t>
      </w:r>
      <w:bookmarkEnd w:id="1019"/>
      <w:bookmarkEnd w:id="1020"/>
    </w:p>
    <w:p w:rsidR="00DF339F" w:rsidRPr="0021242D" w:rsidRDefault="00DF339F" w:rsidP="00DF339F">
      <w:r w:rsidRPr="0021242D">
        <w:rPr>
          <w:lang w:eastAsia="zh-CN"/>
        </w:rPr>
        <w:t>The Management Adapter has submitted a request to the Management Server to enable device capability.</w:t>
      </w:r>
    </w:p>
    <w:p w:rsidR="00DF339F" w:rsidRPr="0021242D" w:rsidRDefault="00DF339F" w:rsidP="00DF339F">
      <w:pPr>
        <w:pStyle w:val="Heading5"/>
        <w:rPr>
          <w:lang w:val="en-US"/>
        </w:rPr>
      </w:pPr>
      <w:bookmarkStart w:id="1021" w:name="_Toc418174420"/>
      <w:bookmarkStart w:id="1022" w:name="_Toc418660316"/>
      <w:r w:rsidRPr="0021242D">
        <w:rPr>
          <w:lang w:val="en-US"/>
        </w:rPr>
        <w:t>6.</w:t>
      </w:r>
      <w:r w:rsidRPr="0021242D">
        <w:rPr>
          <w:lang w:val="en-US" w:eastAsia="zh-CN"/>
        </w:rPr>
        <w:t>7</w:t>
      </w:r>
      <w:r w:rsidRPr="0021242D">
        <w:rPr>
          <w:lang w:val="en-US"/>
        </w:rPr>
        <w:t>.2.</w:t>
      </w:r>
      <w:r w:rsidRPr="0021242D">
        <w:rPr>
          <w:lang w:val="en-US" w:eastAsia="zh-CN"/>
        </w:rPr>
        <w:t>8</w:t>
      </w:r>
      <w:r w:rsidRPr="0021242D">
        <w:rPr>
          <w:lang w:val="en-US"/>
        </w:rPr>
        <w:t>.</w:t>
      </w:r>
      <w:r w:rsidR="00C96916">
        <w:rPr>
          <w:lang w:val="en-US"/>
        </w:rPr>
        <w:t>5</w:t>
      </w:r>
      <w:r w:rsidRPr="0021242D">
        <w:rPr>
          <w:lang w:val="en-US"/>
        </w:rPr>
        <w:tab/>
      </w:r>
      <w:r w:rsidRPr="0021242D">
        <w:rPr>
          <w:lang w:val="en-US" w:eastAsia="ko-KR"/>
        </w:rPr>
        <w:t>Exceptions</w:t>
      </w:r>
      <w:bookmarkEnd w:id="1021"/>
      <w:bookmarkEnd w:id="1022"/>
    </w:p>
    <w:p w:rsidR="00DF339F" w:rsidRPr="0021242D" w:rsidRDefault="00DF339F" w:rsidP="00DF339F">
      <w:r w:rsidRPr="0021242D">
        <w:t>Not Applicable</w:t>
      </w:r>
      <w:r w:rsidR="00F37D50" w:rsidRPr="0021242D">
        <w:t>.</w:t>
      </w:r>
    </w:p>
    <w:p w:rsidR="00DF339F" w:rsidRPr="0021242D" w:rsidRDefault="00DF339F" w:rsidP="00DF339F">
      <w:pPr>
        <w:pStyle w:val="Heading5"/>
        <w:rPr>
          <w:lang w:val="en-US"/>
        </w:rPr>
      </w:pPr>
      <w:bookmarkStart w:id="1023" w:name="_Toc418174421"/>
      <w:bookmarkStart w:id="1024" w:name="_Toc418660317"/>
      <w:r w:rsidRPr="0021242D">
        <w:rPr>
          <w:lang w:val="en-US"/>
        </w:rPr>
        <w:t>6.</w:t>
      </w:r>
      <w:r w:rsidRPr="0021242D">
        <w:rPr>
          <w:lang w:val="en-US" w:eastAsia="zh-CN"/>
        </w:rPr>
        <w:t>7</w:t>
      </w:r>
      <w:r w:rsidRPr="0021242D">
        <w:rPr>
          <w:lang w:val="en-US"/>
        </w:rPr>
        <w:t>.2.</w:t>
      </w:r>
      <w:r w:rsidRPr="0021242D">
        <w:rPr>
          <w:lang w:val="en-US" w:eastAsia="zh-CN"/>
        </w:rPr>
        <w:t>8</w:t>
      </w:r>
      <w:r w:rsidRPr="0021242D">
        <w:rPr>
          <w:lang w:val="en-US"/>
        </w:rPr>
        <w:t>.</w:t>
      </w:r>
      <w:r w:rsidR="00C96916">
        <w:rPr>
          <w:lang w:val="en-US"/>
        </w:rPr>
        <w:t>6</w:t>
      </w:r>
      <w:r w:rsidRPr="0021242D">
        <w:rPr>
          <w:lang w:val="en-US"/>
        </w:rPr>
        <w:tab/>
      </w:r>
      <w:r w:rsidRPr="0021242D">
        <w:rPr>
          <w:lang w:val="en-US" w:eastAsia="ko-KR"/>
        </w:rPr>
        <w:t>Policies for Use</w:t>
      </w:r>
      <w:bookmarkEnd w:id="1023"/>
      <w:bookmarkEnd w:id="102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025" w:name="_Toc418174422"/>
      <w:bookmarkStart w:id="1026" w:name="_Toc418660318"/>
      <w:r w:rsidRPr="0021242D">
        <w:rPr>
          <w:lang w:val="en-US"/>
        </w:rPr>
        <w:t>6.</w:t>
      </w:r>
      <w:r w:rsidRPr="0021242D">
        <w:rPr>
          <w:lang w:val="en-US" w:eastAsia="zh-CN"/>
        </w:rPr>
        <w:t>7</w:t>
      </w:r>
      <w:r w:rsidRPr="0021242D">
        <w:rPr>
          <w:lang w:val="en-US"/>
        </w:rPr>
        <w:t>.2.</w:t>
      </w:r>
      <w:r w:rsidRPr="0021242D">
        <w:rPr>
          <w:lang w:val="en-US" w:eastAsia="zh-CN"/>
        </w:rPr>
        <w:t>8</w:t>
      </w:r>
      <w:r w:rsidRPr="0021242D">
        <w:rPr>
          <w:lang w:val="en-US"/>
        </w:rPr>
        <w:t>.</w:t>
      </w:r>
      <w:r w:rsidR="00C96916">
        <w:rPr>
          <w:lang w:val="en-US"/>
        </w:rPr>
        <w:t>7</w:t>
      </w:r>
      <w:r w:rsidRPr="0021242D">
        <w:rPr>
          <w:lang w:val="en-US"/>
        </w:rPr>
        <w:tab/>
        <w:t>oneM2M Resource Interworking</w:t>
      </w:r>
      <w:bookmarkEnd w:id="1025"/>
      <w:bookmarkEnd w:id="1026"/>
    </w:p>
    <w:p w:rsidR="00DF339F" w:rsidRPr="0021242D" w:rsidRDefault="00DF339F" w:rsidP="00DF339F">
      <w:pPr>
        <w:rPr>
          <w:lang w:eastAsia="zh-CN"/>
        </w:rPr>
      </w:pPr>
      <w:r w:rsidRPr="0021242D">
        <w:t xml:space="preserve">This service capability </w:t>
      </w:r>
      <w:r w:rsidRPr="0021242D">
        <w:rPr>
          <w:lang w:eastAsia="zh-CN"/>
        </w:rPr>
        <w:t>is used to enable device capability</w:t>
      </w:r>
      <w:r w:rsidRPr="0021242D">
        <w:t xml:space="preserve">. The service capability aligns with the &lt;deviceCapability&gt; resource and maps to the </w:t>
      </w:r>
      <w:r w:rsidRPr="0021242D">
        <w:rPr>
          <w:lang w:eastAsia="zh-CN"/>
        </w:rPr>
        <w:t>UPDATE</w:t>
      </w:r>
      <w:r w:rsidRPr="0021242D">
        <w:t xml:space="preserve"> procedure for </w:t>
      </w:r>
      <w:r w:rsidRPr="0021242D">
        <w:rPr>
          <w:lang w:eastAsia="zh-CN"/>
        </w:rPr>
        <w:t>the a</w:t>
      </w:r>
      <w:r w:rsidRPr="0021242D">
        <w:t>ttribute enable of the resource.</w:t>
      </w:r>
    </w:p>
    <w:p w:rsidR="00DF339F" w:rsidRPr="00C96916" w:rsidRDefault="00DF339F" w:rsidP="00DF339F">
      <w:pPr>
        <w:pStyle w:val="Heading4"/>
        <w:rPr>
          <w:lang w:val="en-US" w:eastAsia="zh-CN"/>
        </w:rPr>
      </w:pPr>
      <w:bookmarkStart w:id="1027" w:name="_Toc417309529"/>
      <w:bookmarkStart w:id="1028" w:name="_Toc418174423"/>
      <w:bookmarkStart w:id="1029" w:name="_Toc418660319"/>
      <w:r w:rsidRPr="00C96916">
        <w:rPr>
          <w:lang w:val="en-US"/>
        </w:rPr>
        <w:t>6.</w:t>
      </w:r>
      <w:r w:rsidRPr="00C96916">
        <w:rPr>
          <w:lang w:val="en-US" w:eastAsia="zh-CN"/>
        </w:rPr>
        <w:t>7</w:t>
      </w:r>
      <w:r w:rsidRPr="00C96916">
        <w:rPr>
          <w:lang w:val="en-US"/>
        </w:rPr>
        <w:t>.2.</w:t>
      </w:r>
      <w:r w:rsidRPr="00C96916">
        <w:rPr>
          <w:lang w:val="en-US" w:eastAsia="zh-CN"/>
        </w:rPr>
        <w:t>9</w:t>
      </w:r>
      <w:r w:rsidRPr="00C96916">
        <w:rPr>
          <w:lang w:val="en-US"/>
        </w:rPr>
        <w:tab/>
      </w:r>
      <w:r w:rsidRPr="00C96916">
        <w:rPr>
          <w:lang w:val="en-US" w:eastAsia="zh-CN"/>
        </w:rPr>
        <w:t>disableDeviceCapability</w:t>
      </w:r>
      <w:bookmarkEnd w:id="1027"/>
      <w:bookmarkEnd w:id="1028"/>
      <w:bookmarkEnd w:id="1029"/>
    </w:p>
    <w:p w:rsidR="00C96916" w:rsidRPr="00C96916" w:rsidRDefault="00C96916" w:rsidP="00C96916">
      <w:pPr>
        <w:pStyle w:val="Heading5"/>
        <w:rPr>
          <w:lang w:val="en-US"/>
        </w:rPr>
      </w:pPr>
      <w:bookmarkStart w:id="1030" w:name="_Toc418660320"/>
      <w:r w:rsidRPr="00C96916">
        <w:rPr>
          <w:lang w:val="en-US"/>
        </w:rPr>
        <w:t>6.</w:t>
      </w:r>
      <w:r w:rsidRPr="00C96916">
        <w:rPr>
          <w:lang w:val="en-US" w:eastAsia="zh-CN"/>
        </w:rPr>
        <w:t>7</w:t>
      </w:r>
      <w:r w:rsidRPr="00C96916">
        <w:rPr>
          <w:lang w:val="en-US"/>
        </w:rPr>
        <w:t>.2.</w:t>
      </w:r>
      <w:r w:rsidRPr="00C96916">
        <w:rPr>
          <w:lang w:val="en-US" w:eastAsia="zh-CN"/>
        </w:rPr>
        <w:t>9</w:t>
      </w:r>
      <w:r w:rsidRPr="00C96916">
        <w:rPr>
          <w:lang w:val="en-US"/>
        </w:rPr>
        <w:t>.1</w:t>
      </w:r>
      <w:r w:rsidRPr="00C96916">
        <w:rPr>
          <w:lang w:val="en-US"/>
        </w:rPr>
        <w:tab/>
        <w:t>Description</w:t>
      </w:r>
      <w:bookmarkEnd w:id="1030"/>
    </w:p>
    <w:p w:rsidR="00DF339F" w:rsidRPr="00C96916" w:rsidRDefault="00DF339F" w:rsidP="00DF339F">
      <w:r w:rsidRPr="00C96916">
        <w:t xml:space="preserve">This service capability provides the ability to </w:t>
      </w:r>
      <w:r w:rsidRPr="00C96916">
        <w:rPr>
          <w:lang w:eastAsia="zh-CN"/>
        </w:rPr>
        <w:t>disable device capability</w:t>
      </w:r>
      <w:r w:rsidRPr="00C96916">
        <w:t>.</w:t>
      </w:r>
    </w:p>
    <w:p w:rsidR="00DF339F" w:rsidRPr="00C96916" w:rsidRDefault="00DF339F" w:rsidP="00DF339F">
      <w:pPr>
        <w:pStyle w:val="Heading5"/>
        <w:rPr>
          <w:lang w:val="en-US"/>
        </w:rPr>
      </w:pPr>
      <w:bookmarkStart w:id="1031" w:name="_Toc418174424"/>
      <w:bookmarkStart w:id="1032" w:name="_Toc418660321"/>
      <w:r w:rsidRPr="00C96916">
        <w:rPr>
          <w:lang w:val="en-US"/>
        </w:rPr>
        <w:t>6.</w:t>
      </w:r>
      <w:r w:rsidRPr="00C96916">
        <w:rPr>
          <w:lang w:val="en-US" w:eastAsia="zh-CN"/>
        </w:rPr>
        <w:t>7</w:t>
      </w:r>
      <w:r w:rsidRPr="00C96916">
        <w:rPr>
          <w:lang w:val="en-US"/>
        </w:rPr>
        <w:t>.2.</w:t>
      </w:r>
      <w:r w:rsidRPr="00C96916">
        <w:rPr>
          <w:lang w:val="en-US" w:eastAsia="zh-CN"/>
        </w:rPr>
        <w:t>9</w:t>
      </w:r>
      <w:r w:rsidRPr="00C96916">
        <w:rPr>
          <w:lang w:val="en-US"/>
        </w:rPr>
        <w:t>.</w:t>
      </w:r>
      <w:r w:rsidR="00C96916" w:rsidRPr="00C96916">
        <w:rPr>
          <w:lang w:val="en-US"/>
        </w:rPr>
        <w:t>2</w:t>
      </w:r>
      <w:r w:rsidRPr="00C96916">
        <w:rPr>
          <w:lang w:val="en-US"/>
        </w:rPr>
        <w:tab/>
      </w:r>
      <w:r w:rsidR="00D87590">
        <w:rPr>
          <w:lang w:val="en-US"/>
        </w:rPr>
        <w:t>Pre-Conditions</w:t>
      </w:r>
      <w:bookmarkEnd w:id="1031"/>
      <w:bookmarkEnd w:id="1032"/>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033" w:name="_Toc418174425"/>
      <w:bookmarkStart w:id="1034" w:name="_Toc418660322"/>
      <w:r w:rsidRPr="0021242D">
        <w:rPr>
          <w:lang w:val="en-US"/>
        </w:rPr>
        <w:lastRenderedPageBreak/>
        <w:t>6.</w:t>
      </w:r>
      <w:r w:rsidRPr="0021242D">
        <w:rPr>
          <w:lang w:val="en-US" w:eastAsia="zh-CN"/>
        </w:rPr>
        <w:t>7</w:t>
      </w:r>
      <w:r w:rsidRPr="0021242D">
        <w:rPr>
          <w:lang w:val="en-US"/>
        </w:rPr>
        <w:t>.2.</w:t>
      </w:r>
      <w:r w:rsidRPr="0021242D">
        <w:rPr>
          <w:lang w:val="en-US" w:eastAsia="zh-CN"/>
        </w:rPr>
        <w:t>9</w:t>
      </w:r>
      <w:r w:rsidRPr="0021242D">
        <w:rPr>
          <w:lang w:val="en-US"/>
        </w:rPr>
        <w:t>.</w:t>
      </w:r>
      <w:r w:rsidR="00C96916">
        <w:rPr>
          <w:lang w:val="en-US"/>
        </w:rPr>
        <w:t>3</w:t>
      </w:r>
      <w:r w:rsidRPr="0021242D">
        <w:rPr>
          <w:lang w:val="en-US"/>
        </w:rPr>
        <w:tab/>
        <w:t>Signature –</w:t>
      </w:r>
      <w:r w:rsidRPr="0021242D">
        <w:rPr>
          <w:lang w:val="en-US" w:eastAsia="zh-CN"/>
        </w:rPr>
        <w:t>disableDeviceCapability</w:t>
      </w:r>
      <w:bookmarkEnd w:id="1033"/>
      <w:bookmarkEnd w:id="1034"/>
    </w:p>
    <w:p w:rsidR="00F37D50" w:rsidRPr="0021242D" w:rsidRDefault="00F37D50" w:rsidP="00F37D50">
      <w:pPr>
        <w:pStyle w:val="TH"/>
      </w:pPr>
      <w:r w:rsidRPr="0021242D">
        <w:t>Table 6.</w:t>
      </w:r>
      <w:r w:rsidRPr="0021242D">
        <w:rPr>
          <w:lang w:eastAsia="zh-CN"/>
        </w:rPr>
        <w:t>7</w:t>
      </w:r>
      <w:r w:rsidRPr="0021242D">
        <w:t>.2.</w:t>
      </w:r>
      <w:r w:rsidRPr="0021242D">
        <w:rPr>
          <w:lang w:eastAsia="zh-CN"/>
        </w:rPr>
        <w:t>9</w:t>
      </w:r>
      <w:r w:rsidRPr="0021242D">
        <w:t>.</w:t>
      </w:r>
      <w:r w:rsidR="00C96916">
        <w:t>3</w:t>
      </w:r>
      <w:r w:rsidRPr="0021242D">
        <w:t>-1: Management Adapter –</w:t>
      </w:r>
      <w:r w:rsidRPr="0021242D">
        <w:rPr>
          <w:lang w:eastAsia="zh-CN"/>
        </w:rPr>
        <w:t>disableDeviceCapability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F37D50">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Description</w:t>
            </w:r>
          </w:p>
        </w:tc>
      </w:tr>
      <w:tr w:rsidR="00DF339F" w:rsidRPr="0021242D" w:rsidTr="00F37D50">
        <w:trPr>
          <w:tblHeader/>
          <w:jc w:val="center"/>
        </w:trPr>
        <w:tc>
          <w:tcPr>
            <w:tcW w:w="1709" w:type="dxa"/>
            <w:tcBorders>
              <w:left w:val="single" w:sz="1" w:space="0" w:color="000000"/>
              <w:bottom w:val="single" w:sz="1" w:space="0" w:color="000000"/>
            </w:tcBorders>
          </w:tcPr>
          <w:p w:rsidR="00DF339F" w:rsidRPr="0021242D" w:rsidRDefault="00DF339F" w:rsidP="00F37D5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ko-KR"/>
              </w:rPr>
            </w:pPr>
            <w:r w:rsidRPr="0021242D">
              <w:rPr>
                <w:lang w:eastAsia="zh-CN"/>
              </w:rPr>
              <w:t>The unique device identifier in the context of the M2M Service Subscription.</w:t>
            </w:r>
          </w:p>
        </w:tc>
      </w:tr>
      <w:tr w:rsidR="00DF339F" w:rsidRPr="0021242D" w:rsidTr="00F37D50">
        <w:trPr>
          <w:tblHeader/>
          <w:jc w:val="center"/>
        </w:trPr>
        <w:tc>
          <w:tcPr>
            <w:tcW w:w="1709"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F37D50">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F37D50">
        <w:trPr>
          <w:tblHeader/>
          <w:jc w:val="center"/>
        </w:trPr>
        <w:tc>
          <w:tcPr>
            <w:tcW w:w="1709" w:type="dxa"/>
            <w:tcBorders>
              <w:left w:val="single" w:sz="1" w:space="0" w:color="000000"/>
              <w:bottom w:val="single" w:sz="2" w:space="0" w:color="000000"/>
            </w:tcBorders>
          </w:tcPr>
          <w:p w:rsidR="00DF339F" w:rsidRPr="0021242D" w:rsidRDefault="00DF339F" w:rsidP="00F37D50">
            <w:pPr>
              <w:pStyle w:val="TAL"/>
              <w:rPr>
                <w:lang w:eastAsia="zh-CN"/>
              </w:rPr>
            </w:pPr>
            <w:r w:rsidRPr="0021242D">
              <w:rPr>
                <w:lang w:eastAsia="zh-CN"/>
              </w:rPr>
              <w:t>state</w:t>
            </w:r>
          </w:p>
        </w:tc>
        <w:tc>
          <w:tcPr>
            <w:tcW w:w="900" w:type="dxa"/>
            <w:tcBorders>
              <w:left w:val="single" w:sz="1" w:space="0" w:color="000000"/>
              <w:bottom w:val="single" w:sz="2" w:space="0" w:color="000000"/>
              <w:right w:val="single" w:sz="1" w:space="0" w:color="000000"/>
            </w:tcBorders>
          </w:tcPr>
          <w:p w:rsidR="00DF339F" w:rsidRPr="0021242D" w:rsidRDefault="00DF339F" w:rsidP="00F37D50">
            <w:pPr>
              <w:pStyle w:val="TAL"/>
              <w:rPr>
                <w:lang w:eastAsia="zh-CN"/>
              </w:rPr>
            </w:pPr>
            <w:r w:rsidRPr="0021242D">
              <w:rPr>
                <w:lang w:eastAsia="zh-CN"/>
              </w:rPr>
              <w:t>OUT</w:t>
            </w:r>
          </w:p>
        </w:tc>
        <w:tc>
          <w:tcPr>
            <w:tcW w:w="900" w:type="dxa"/>
            <w:tcBorders>
              <w:left w:val="single" w:sz="1" w:space="0" w:color="000000"/>
              <w:bottom w:val="single" w:sz="2" w:space="0" w:color="000000"/>
            </w:tcBorders>
          </w:tcPr>
          <w:p w:rsidR="00DF339F" w:rsidRPr="0021242D" w:rsidRDefault="00DF339F" w:rsidP="00F37D50">
            <w:pPr>
              <w:pStyle w:val="TAL"/>
              <w:rPr>
                <w:lang w:eastAsia="zh-CN"/>
              </w:rPr>
            </w:pPr>
            <w:r w:rsidRPr="0021242D">
              <w:rPr>
                <w:lang w:eastAsia="zh-CN"/>
              </w:rPr>
              <w:t>NO</w:t>
            </w:r>
          </w:p>
        </w:tc>
        <w:tc>
          <w:tcPr>
            <w:tcW w:w="5307" w:type="dxa"/>
            <w:tcBorders>
              <w:left w:val="single" w:sz="1" w:space="0" w:color="000000"/>
              <w:bottom w:val="single" w:sz="2" w:space="0" w:color="000000"/>
              <w:right w:val="single" w:sz="1" w:space="0" w:color="000000"/>
            </w:tcBorders>
          </w:tcPr>
          <w:p w:rsidR="00DF339F" w:rsidRPr="0021242D" w:rsidRDefault="00DF339F" w:rsidP="00F37D50">
            <w:pPr>
              <w:pStyle w:val="TAL"/>
              <w:rPr>
                <w:lang w:eastAsia="zh-CN"/>
              </w:rPr>
            </w:pPr>
            <w:r w:rsidRPr="0021242D">
              <w:rPr>
                <w:lang w:eastAsia="zh-CN"/>
              </w:rPr>
              <w:t>Indicates if the capability is enabled or disabled.</w:t>
            </w:r>
          </w:p>
        </w:tc>
      </w:tr>
      <w:tr w:rsidR="00DF339F" w:rsidRPr="0021242D" w:rsidTr="00F37D50">
        <w:trPr>
          <w:tblHeader/>
          <w:jc w:val="center"/>
        </w:trPr>
        <w:tc>
          <w:tcPr>
            <w:tcW w:w="1709" w:type="dxa"/>
            <w:tcBorders>
              <w:top w:val="single" w:sz="2" w:space="0" w:color="000000"/>
              <w:left w:val="single" w:sz="2" w:space="0" w:color="000000"/>
              <w:bottom w:val="single" w:sz="4" w:space="0" w:color="auto"/>
              <w:right w:val="single" w:sz="2" w:space="0" w:color="000000"/>
            </w:tcBorders>
          </w:tcPr>
          <w:p w:rsidR="00DF339F" w:rsidRPr="0021242D" w:rsidRDefault="00DF339F" w:rsidP="00F37D50">
            <w:pPr>
              <w:pStyle w:val="TAL"/>
              <w:rPr>
                <w:lang w:eastAsia="ko-KR"/>
              </w:rPr>
            </w:pPr>
            <w:r w:rsidRPr="0021242D">
              <w:rPr>
                <w:lang w:eastAsia="ko-KR"/>
              </w:rPr>
              <w:t>responseType</w:t>
            </w:r>
          </w:p>
        </w:tc>
        <w:tc>
          <w:tcPr>
            <w:tcW w:w="900" w:type="dxa"/>
            <w:tcBorders>
              <w:top w:val="single" w:sz="2" w:space="0" w:color="000000"/>
              <w:left w:val="single" w:sz="2" w:space="0" w:color="000000"/>
              <w:bottom w:val="single" w:sz="4" w:space="0" w:color="auto"/>
              <w:right w:val="single" w:sz="2" w:space="0" w:color="000000"/>
            </w:tcBorders>
          </w:tcPr>
          <w:p w:rsidR="00DF339F" w:rsidRPr="0021242D" w:rsidRDefault="00DF339F" w:rsidP="00F37D50">
            <w:pPr>
              <w:pStyle w:val="TAL"/>
              <w:rPr>
                <w:lang w:eastAsia="ko-KR"/>
              </w:rPr>
            </w:pPr>
            <w:r w:rsidRPr="0021242D">
              <w:rPr>
                <w:lang w:eastAsia="ko-KR"/>
              </w:rPr>
              <w:t>OUT</w:t>
            </w:r>
          </w:p>
        </w:tc>
        <w:tc>
          <w:tcPr>
            <w:tcW w:w="900" w:type="dxa"/>
            <w:tcBorders>
              <w:top w:val="single" w:sz="2" w:space="0" w:color="000000"/>
              <w:left w:val="single" w:sz="2" w:space="0" w:color="000000"/>
              <w:bottom w:val="single" w:sz="4" w:space="0" w:color="auto"/>
              <w:right w:val="single" w:sz="2" w:space="0" w:color="000000"/>
            </w:tcBorders>
          </w:tcPr>
          <w:p w:rsidR="00DF339F" w:rsidRPr="0021242D" w:rsidRDefault="00DF339F" w:rsidP="00F37D50">
            <w:pPr>
              <w:pStyle w:val="TAL"/>
              <w:rPr>
                <w:lang w:eastAsia="ko-KR"/>
              </w:rPr>
            </w:pPr>
            <w:r w:rsidRPr="0021242D">
              <w:rPr>
                <w:lang w:eastAsia="ko-KR"/>
              </w:rPr>
              <w:t>YES</w:t>
            </w:r>
          </w:p>
        </w:tc>
        <w:tc>
          <w:tcPr>
            <w:tcW w:w="5307" w:type="dxa"/>
            <w:tcBorders>
              <w:top w:val="single" w:sz="2" w:space="0" w:color="000000"/>
              <w:left w:val="single" w:sz="2" w:space="0" w:color="000000"/>
              <w:bottom w:val="single" w:sz="4" w:space="0" w:color="auto"/>
              <w:right w:val="single" w:sz="2" w:space="0" w:color="000000"/>
            </w:tcBorders>
          </w:tcPr>
          <w:p w:rsidR="00DF339F" w:rsidRPr="0021242D" w:rsidRDefault="00DF339F" w:rsidP="00F37D50">
            <w:pPr>
              <w:pStyle w:val="TAL"/>
              <w:rPr>
                <w:lang w:eastAsia="ko-KR"/>
              </w:rPr>
            </w:pPr>
            <w:r w:rsidRPr="0021242D">
              <w:rPr>
                <w:lang w:eastAsia="ko-KR"/>
              </w:rPr>
              <w:t>Unique response types for this service.</w:t>
            </w:r>
          </w:p>
          <w:p w:rsidR="00DF339F" w:rsidRPr="0021242D" w:rsidRDefault="00F37D50" w:rsidP="00F37D50">
            <w:pPr>
              <w:pStyle w:val="TAN"/>
              <w:rPr>
                <w:lang w:eastAsia="ko-KR"/>
              </w:rPr>
            </w:pPr>
            <w:r w:rsidRPr="0021242D">
              <w:rPr>
                <w:lang w:eastAsia="ko-KR"/>
              </w:rPr>
              <w:t>NOTE</w:t>
            </w:r>
            <w:r w:rsidR="00DF339F" w:rsidRPr="0021242D">
              <w:rPr>
                <w:lang w:eastAsia="ko-KR"/>
              </w:rPr>
              <w:t xml:space="preserve">: </w:t>
            </w:r>
            <w:r w:rsidRPr="0021242D">
              <w:rPr>
                <w:lang w:eastAsia="ko-KR"/>
              </w:rPr>
              <w:tab/>
            </w:r>
            <w:r w:rsidR="00DF339F" w:rsidRPr="0021242D">
              <w:rPr>
                <w:lang w:eastAsia="ko-KR"/>
              </w:rPr>
              <w:t>Consumed services also provide response types.</w:t>
            </w:r>
          </w:p>
          <w:p w:rsidR="00DF339F" w:rsidRPr="0021242D" w:rsidRDefault="00DF339F" w:rsidP="00F37D50">
            <w:pPr>
              <w:pStyle w:val="TB1"/>
            </w:pPr>
            <w:r w:rsidRPr="0021242D">
              <w:t>Exception: Request may not have been completed</w:t>
            </w:r>
          </w:p>
        </w:tc>
      </w:tr>
    </w:tbl>
    <w:p w:rsidR="00F37D50" w:rsidRPr="0021242D" w:rsidRDefault="00F37D50" w:rsidP="00F37D50"/>
    <w:p w:rsidR="00DF339F" w:rsidRPr="0021242D" w:rsidRDefault="00DF339F" w:rsidP="00DF339F">
      <w:pPr>
        <w:pStyle w:val="Heading5"/>
        <w:rPr>
          <w:lang w:val="en-US"/>
        </w:rPr>
      </w:pPr>
      <w:bookmarkStart w:id="1035" w:name="_Toc418174426"/>
      <w:bookmarkStart w:id="1036" w:name="_Toc418660323"/>
      <w:r w:rsidRPr="0021242D">
        <w:rPr>
          <w:lang w:val="en-US"/>
        </w:rPr>
        <w:t>6.</w:t>
      </w:r>
      <w:r w:rsidRPr="0021242D">
        <w:rPr>
          <w:lang w:val="en-US" w:eastAsia="zh-CN"/>
        </w:rPr>
        <w:t>7</w:t>
      </w:r>
      <w:r w:rsidRPr="0021242D">
        <w:rPr>
          <w:lang w:val="en-US"/>
        </w:rPr>
        <w:t>.2.</w:t>
      </w:r>
      <w:r w:rsidRPr="0021242D">
        <w:rPr>
          <w:lang w:val="en-US" w:eastAsia="zh-CN"/>
        </w:rPr>
        <w:t>9</w:t>
      </w:r>
      <w:r w:rsidRPr="0021242D">
        <w:rPr>
          <w:lang w:val="en-US"/>
        </w:rPr>
        <w:t>.</w:t>
      </w:r>
      <w:r w:rsidR="00C96916">
        <w:rPr>
          <w:lang w:val="en-US"/>
        </w:rPr>
        <w:t>4</w:t>
      </w:r>
      <w:r w:rsidRPr="0021242D">
        <w:rPr>
          <w:lang w:val="en-US"/>
        </w:rPr>
        <w:tab/>
      </w:r>
      <w:r w:rsidRPr="0021242D">
        <w:rPr>
          <w:lang w:val="en-US" w:eastAsia="ko-KR"/>
        </w:rPr>
        <w:t>Post-Conditions</w:t>
      </w:r>
      <w:bookmarkEnd w:id="1035"/>
      <w:bookmarkEnd w:id="1036"/>
    </w:p>
    <w:p w:rsidR="00DF339F" w:rsidRPr="0021242D" w:rsidRDefault="00DF339F" w:rsidP="00DF339F">
      <w:r w:rsidRPr="0021242D">
        <w:rPr>
          <w:lang w:eastAsia="zh-CN"/>
        </w:rPr>
        <w:t>The Management Adapter has submitted a request to the Management Server to disable device capability.</w:t>
      </w:r>
    </w:p>
    <w:p w:rsidR="00DF339F" w:rsidRPr="0021242D" w:rsidRDefault="00DF339F" w:rsidP="00DF339F">
      <w:pPr>
        <w:pStyle w:val="Heading5"/>
        <w:rPr>
          <w:lang w:val="en-US"/>
        </w:rPr>
      </w:pPr>
      <w:bookmarkStart w:id="1037" w:name="_Toc418174427"/>
      <w:bookmarkStart w:id="1038" w:name="_Toc418660324"/>
      <w:r w:rsidRPr="0021242D">
        <w:rPr>
          <w:lang w:val="en-US"/>
        </w:rPr>
        <w:t>6.</w:t>
      </w:r>
      <w:r w:rsidRPr="0021242D">
        <w:rPr>
          <w:lang w:val="en-US" w:eastAsia="zh-CN"/>
        </w:rPr>
        <w:t>7</w:t>
      </w:r>
      <w:r w:rsidRPr="0021242D">
        <w:rPr>
          <w:lang w:val="en-US"/>
        </w:rPr>
        <w:t>.2.</w:t>
      </w:r>
      <w:r w:rsidRPr="0021242D">
        <w:rPr>
          <w:lang w:val="en-US" w:eastAsia="zh-CN"/>
        </w:rPr>
        <w:t>9</w:t>
      </w:r>
      <w:r w:rsidRPr="0021242D">
        <w:rPr>
          <w:lang w:val="en-US"/>
        </w:rPr>
        <w:t>.</w:t>
      </w:r>
      <w:r w:rsidR="00C96916">
        <w:rPr>
          <w:lang w:val="en-US"/>
        </w:rPr>
        <w:t>5</w:t>
      </w:r>
      <w:r w:rsidRPr="0021242D">
        <w:rPr>
          <w:lang w:val="en-US"/>
        </w:rPr>
        <w:tab/>
      </w:r>
      <w:r w:rsidRPr="0021242D">
        <w:rPr>
          <w:lang w:val="en-US" w:eastAsia="ko-KR"/>
        </w:rPr>
        <w:t>Exceptions</w:t>
      </w:r>
      <w:bookmarkEnd w:id="1037"/>
      <w:bookmarkEnd w:id="1038"/>
    </w:p>
    <w:p w:rsidR="00DF339F" w:rsidRPr="0021242D" w:rsidRDefault="00DF339F" w:rsidP="00DF339F">
      <w:r w:rsidRPr="0021242D">
        <w:t>Not Applicable</w:t>
      </w:r>
      <w:r w:rsidR="00F37D50" w:rsidRPr="0021242D">
        <w:t>.</w:t>
      </w:r>
    </w:p>
    <w:p w:rsidR="00DF339F" w:rsidRPr="0021242D" w:rsidRDefault="00DF339F" w:rsidP="00DF339F">
      <w:pPr>
        <w:pStyle w:val="Heading5"/>
        <w:rPr>
          <w:lang w:val="en-US"/>
        </w:rPr>
      </w:pPr>
      <w:bookmarkStart w:id="1039" w:name="_Toc418174428"/>
      <w:bookmarkStart w:id="1040" w:name="_Toc418660325"/>
      <w:r w:rsidRPr="0021242D">
        <w:rPr>
          <w:lang w:val="en-US"/>
        </w:rPr>
        <w:t>6.</w:t>
      </w:r>
      <w:r w:rsidRPr="0021242D">
        <w:rPr>
          <w:lang w:val="en-US" w:eastAsia="zh-CN"/>
        </w:rPr>
        <w:t>7</w:t>
      </w:r>
      <w:r w:rsidRPr="0021242D">
        <w:rPr>
          <w:lang w:val="en-US"/>
        </w:rPr>
        <w:t>.2.</w:t>
      </w:r>
      <w:r w:rsidRPr="0021242D">
        <w:rPr>
          <w:lang w:val="en-US" w:eastAsia="zh-CN"/>
        </w:rPr>
        <w:t>9</w:t>
      </w:r>
      <w:r w:rsidRPr="0021242D">
        <w:rPr>
          <w:lang w:val="en-US"/>
        </w:rPr>
        <w:t>.</w:t>
      </w:r>
      <w:r w:rsidR="00C96916">
        <w:rPr>
          <w:lang w:val="en-US"/>
        </w:rPr>
        <w:t>6</w:t>
      </w:r>
      <w:r w:rsidRPr="0021242D">
        <w:rPr>
          <w:lang w:val="en-US"/>
        </w:rPr>
        <w:tab/>
      </w:r>
      <w:r w:rsidRPr="0021242D">
        <w:rPr>
          <w:lang w:val="en-US" w:eastAsia="ko-KR"/>
        </w:rPr>
        <w:t>Policies for Use</w:t>
      </w:r>
      <w:bookmarkEnd w:id="1039"/>
      <w:bookmarkEnd w:id="104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041" w:name="_Toc418174429"/>
      <w:bookmarkStart w:id="1042" w:name="_Toc418660326"/>
      <w:r w:rsidRPr="0021242D">
        <w:rPr>
          <w:lang w:val="en-US"/>
        </w:rPr>
        <w:t>6.</w:t>
      </w:r>
      <w:r w:rsidRPr="0021242D">
        <w:rPr>
          <w:lang w:val="en-US" w:eastAsia="zh-CN"/>
        </w:rPr>
        <w:t>7</w:t>
      </w:r>
      <w:r w:rsidRPr="0021242D">
        <w:rPr>
          <w:lang w:val="en-US"/>
        </w:rPr>
        <w:t>.2.</w:t>
      </w:r>
      <w:r w:rsidRPr="0021242D">
        <w:rPr>
          <w:lang w:val="en-US" w:eastAsia="zh-CN"/>
        </w:rPr>
        <w:t>9</w:t>
      </w:r>
      <w:r w:rsidRPr="0021242D">
        <w:rPr>
          <w:lang w:val="en-US"/>
        </w:rPr>
        <w:t>.</w:t>
      </w:r>
      <w:r w:rsidR="00C96916">
        <w:rPr>
          <w:lang w:val="en-US"/>
        </w:rPr>
        <w:t>7</w:t>
      </w:r>
      <w:r w:rsidRPr="0021242D">
        <w:rPr>
          <w:lang w:val="en-US"/>
        </w:rPr>
        <w:tab/>
        <w:t>oneM2M Resource Interworking</w:t>
      </w:r>
      <w:bookmarkEnd w:id="1041"/>
      <w:bookmarkEnd w:id="1042"/>
    </w:p>
    <w:p w:rsidR="00DF339F" w:rsidRPr="0021242D" w:rsidRDefault="00DF339F" w:rsidP="00DF339F">
      <w:r w:rsidRPr="0021242D">
        <w:t xml:space="preserve">This service capability </w:t>
      </w:r>
      <w:r w:rsidRPr="0021242D">
        <w:rPr>
          <w:lang w:eastAsia="zh-CN"/>
        </w:rPr>
        <w:t>is used to disable device capability</w:t>
      </w:r>
      <w:r w:rsidRPr="0021242D">
        <w:t xml:space="preserve">. The service capability aligns with the &lt;deviceCapability&gt;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dis</w:t>
      </w:r>
      <w:r w:rsidRPr="0021242D">
        <w:t>able of the resource.</w:t>
      </w:r>
    </w:p>
    <w:p w:rsidR="00DF339F" w:rsidRPr="00C96916" w:rsidRDefault="00DF339F" w:rsidP="00DF339F">
      <w:pPr>
        <w:pStyle w:val="Heading4"/>
        <w:rPr>
          <w:lang w:val="en-US" w:eastAsia="zh-CN"/>
        </w:rPr>
      </w:pPr>
      <w:bookmarkStart w:id="1043" w:name="_Toc417309530"/>
      <w:bookmarkStart w:id="1044" w:name="_Toc418174430"/>
      <w:bookmarkStart w:id="1045" w:name="_Toc418660327"/>
      <w:r w:rsidRPr="00C96916">
        <w:rPr>
          <w:lang w:val="en-US"/>
        </w:rPr>
        <w:t>6.7.2.10</w:t>
      </w:r>
      <w:r w:rsidRPr="00C96916">
        <w:rPr>
          <w:lang w:val="en-US"/>
        </w:rPr>
        <w:tab/>
      </w:r>
      <w:r w:rsidRPr="00C96916">
        <w:rPr>
          <w:lang w:val="en-US" w:eastAsia="zh-CN"/>
        </w:rPr>
        <w:t>getAreaNetworks</w:t>
      </w:r>
      <w:bookmarkEnd w:id="1043"/>
      <w:bookmarkEnd w:id="1044"/>
      <w:bookmarkEnd w:id="1045"/>
    </w:p>
    <w:p w:rsidR="00C96916" w:rsidRPr="00C96916" w:rsidRDefault="00C96916" w:rsidP="00C96916">
      <w:pPr>
        <w:pStyle w:val="Heading5"/>
        <w:rPr>
          <w:lang w:val="en-US"/>
        </w:rPr>
      </w:pPr>
      <w:bookmarkStart w:id="1046" w:name="_Toc418660328"/>
      <w:r w:rsidRPr="00C96916">
        <w:rPr>
          <w:lang w:val="en-US"/>
        </w:rPr>
        <w:t>6.7.2.10.1</w:t>
      </w:r>
      <w:r w:rsidRPr="00C96916">
        <w:rPr>
          <w:lang w:val="en-US"/>
        </w:rPr>
        <w:tab/>
        <w:t>Description</w:t>
      </w:r>
      <w:bookmarkEnd w:id="1046"/>
    </w:p>
    <w:p w:rsidR="00DF339F" w:rsidRPr="00C96916" w:rsidRDefault="00DF339F" w:rsidP="00DF339F">
      <w:r w:rsidRPr="00C96916">
        <w:t xml:space="preserve">This service capability provides the ability to </w:t>
      </w:r>
      <w:r w:rsidRPr="00C96916">
        <w:rPr>
          <w:lang w:eastAsia="zh-CN"/>
        </w:rPr>
        <w:t>get</w:t>
      </w:r>
      <w:r w:rsidRPr="00C96916">
        <w:t xml:space="preserve"> </w:t>
      </w:r>
      <w:r w:rsidRPr="00C96916">
        <w:rPr>
          <w:lang w:eastAsia="zh-CN"/>
        </w:rPr>
        <w:t>area networks</w:t>
      </w:r>
      <w:r w:rsidRPr="00C96916">
        <w:t xml:space="preserve"> </w:t>
      </w:r>
      <w:r w:rsidRPr="00C96916">
        <w:rPr>
          <w:lang w:eastAsia="zh-CN"/>
        </w:rPr>
        <w:t>information</w:t>
      </w:r>
      <w:r w:rsidRPr="00C96916">
        <w:t>.</w:t>
      </w:r>
    </w:p>
    <w:p w:rsidR="00DF339F" w:rsidRPr="00C96916" w:rsidRDefault="00DF339F" w:rsidP="00DF339F">
      <w:pPr>
        <w:pStyle w:val="Heading5"/>
        <w:rPr>
          <w:lang w:val="en-US"/>
        </w:rPr>
      </w:pPr>
      <w:bookmarkStart w:id="1047" w:name="_Toc418174431"/>
      <w:bookmarkStart w:id="1048" w:name="_Toc418660329"/>
      <w:r w:rsidRPr="00C96916">
        <w:rPr>
          <w:lang w:val="en-US"/>
        </w:rPr>
        <w:t>6.7.2.10.</w:t>
      </w:r>
      <w:r w:rsidR="00C96916" w:rsidRPr="00C96916">
        <w:rPr>
          <w:lang w:val="en-US"/>
        </w:rPr>
        <w:t>2</w:t>
      </w:r>
      <w:r w:rsidRPr="00C96916">
        <w:rPr>
          <w:lang w:val="en-US"/>
        </w:rPr>
        <w:tab/>
      </w:r>
      <w:r w:rsidR="00D87590">
        <w:rPr>
          <w:lang w:val="en-US"/>
        </w:rPr>
        <w:t>Pre-Conditions</w:t>
      </w:r>
      <w:bookmarkEnd w:id="1047"/>
      <w:bookmarkEnd w:id="1048"/>
    </w:p>
    <w:p w:rsidR="00DF339F" w:rsidRPr="0021242D" w:rsidRDefault="00DF339F" w:rsidP="00DF339F">
      <w:pPr>
        <w:rPr>
          <w:lang w:eastAsia="zh-CN"/>
        </w:rPr>
      </w:pPr>
      <w:r w:rsidRPr="0021242D">
        <w:t xml:space="preserve">A correlation between a Management Server, the M2M Service Capability and </w:t>
      </w:r>
      <w:r w:rsidRPr="0021242D">
        <w:rPr>
          <w:lang w:eastAsia="zh-CN"/>
        </w:rPr>
        <w:t>area network</w:t>
      </w:r>
      <w:r w:rsidRPr="0021242D">
        <w:t xml:space="preserve"> exist.</w:t>
      </w:r>
    </w:p>
    <w:p w:rsidR="00DF339F" w:rsidRPr="0021242D" w:rsidRDefault="00DF339F" w:rsidP="00DF339F">
      <w:pPr>
        <w:pStyle w:val="Heading5"/>
        <w:rPr>
          <w:lang w:val="en-US" w:eastAsia="zh-CN"/>
        </w:rPr>
      </w:pPr>
      <w:bookmarkStart w:id="1049" w:name="_Toc418174432"/>
      <w:bookmarkStart w:id="1050" w:name="_Toc418660330"/>
      <w:r w:rsidRPr="0021242D">
        <w:rPr>
          <w:lang w:val="en-US"/>
        </w:rPr>
        <w:t>6.7.2.10.</w:t>
      </w:r>
      <w:r w:rsidR="00C96916">
        <w:rPr>
          <w:lang w:val="en-US"/>
        </w:rPr>
        <w:t>3</w:t>
      </w:r>
      <w:r w:rsidRPr="0021242D">
        <w:rPr>
          <w:lang w:val="en-US"/>
        </w:rPr>
        <w:tab/>
        <w:t>Signature –</w:t>
      </w:r>
      <w:r w:rsidRPr="0021242D">
        <w:rPr>
          <w:lang w:val="en-US" w:eastAsia="zh-CN"/>
        </w:rPr>
        <w:t>getAreaNetworks</w:t>
      </w:r>
      <w:bookmarkEnd w:id="1049"/>
      <w:bookmarkEnd w:id="1050"/>
    </w:p>
    <w:p w:rsidR="00F37D50" w:rsidRPr="0021242D" w:rsidRDefault="00F37D50" w:rsidP="00F37D50">
      <w:pPr>
        <w:pStyle w:val="TH"/>
      </w:pPr>
      <w:r w:rsidRPr="0021242D">
        <w:t>Table 6.7.2.10.</w:t>
      </w:r>
      <w:r w:rsidR="00C96916">
        <w:t>3</w:t>
      </w:r>
      <w:r w:rsidRPr="0021242D">
        <w:t>-1: Management Adapter –getAreaNetworks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F37D5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F37D50">
            <w:pPr>
              <w:pStyle w:val="TAH"/>
            </w:pPr>
            <w:r w:rsidRPr="0021242D">
              <w:t>Description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F37D50">
            <w:pPr>
              <w:pStyle w:val="TAL"/>
              <w:rPr>
                <w:lang w:eastAsia="zh-CN"/>
              </w:rPr>
            </w:pPr>
            <w:r w:rsidRPr="0021242D">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37D5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F37D5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F37D50">
            <w:pPr>
              <w:pStyle w:val="TAL"/>
              <w:rPr>
                <w:lang w:eastAsia="zh-CN"/>
              </w:rPr>
            </w:pPr>
            <w:r w:rsidRPr="0021242D">
              <w:rPr>
                <w:lang w:eastAsia="ko-KR"/>
              </w:rPr>
              <w:t xml:space="preserve">Array of area network. Type </w:t>
            </w:r>
            <w:r w:rsidRPr="0021242D">
              <w:rPr>
                <w:lang w:eastAsia="zh-CN"/>
              </w:rPr>
              <w:t xml:space="preserve">AreaNwkInfo, see </w:t>
            </w:r>
            <w:r w:rsidR="00AB3586">
              <w:t>6.6.2.2.</w:t>
            </w:r>
            <w:r w:rsidRPr="0021242D">
              <w:rPr>
                <w:lang w:eastAsia="zh-CN"/>
              </w:rPr>
              <w:t>13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F37D50">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F37D5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F37D5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F37D50">
            <w:pPr>
              <w:pStyle w:val="TAL"/>
              <w:rPr>
                <w:lang w:eastAsia="ko-KR"/>
              </w:rPr>
            </w:pPr>
            <w:r w:rsidRPr="0021242D">
              <w:rPr>
                <w:lang w:eastAsia="ko-KR"/>
              </w:rPr>
              <w:t>Unique response types for this service.</w:t>
            </w:r>
          </w:p>
          <w:p w:rsidR="00DF339F" w:rsidRPr="0021242D" w:rsidRDefault="00F37D50" w:rsidP="00F37D50">
            <w:pPr>
              <w:pStyle w:val="TAN"/>
              <w:rPr>
                <w:lang w:eastAsia="ko-KR"/>
              </w:rPr>
            </w:pPr>
            <w:r w:rsidRPr="0021242D">
              <w:rPr>
                <w:lang w:eastAsia="ko-KR"/>
              </w:rPr>
              <w:t>NOTE</w:t>
            </w:r>
            <w:r w:rsidR="00DF339F" w:rsidRPr="0021242D">
              <w:rPr>
                <w:lang w:eastAsia="ko-KR"/>
              </w:rPr>
              <w:t xml:space="preserve">: </w:t>
            </w:r>
            <w:r w:rsidRPr="0021242D">
              <w:rPr>
                <w:lang w:eastAsia="ko-KR"/>
              </w:rPr>
              <w:tab/>
            </w:r>
            <w:r w:rsidR="00DF339F" w:rsidRPr="0021242D">
              <w:rPr>
                <w:lang w:eastAsia="ko-KR"/>
              </w:rPr>
              <w:t>Consumed services also provide response types.</w:t>
            </w:r>
          </w:p>
          <w:p w:rsidR="00DF339F" w:rsidRPr="0021242D" w:rsidRDefault="00DF339F" w:rsidP="00F37D50">
            <w:pPr>
              <w:pStyle w:val="TB1"/>
            </w:pPr>
            <w:r w:rsidRPr="0021242D">
              <w:t>Exception: Request may not have been completed</w:t>
            </w:r>
          </w:p>
        </w:tc>
      </w:tr>
    </w:tbl>
    <w:p w:rsidR="00F37D50" w:rsidRPr="0021242D" w:rsidRDefault="00F37D50" w:rsidP="00F37D50"/>
    <w:p w:rsidR="00DF339F" w:rsidRPr="0021242D" w:rsidRDefault="00DF339F" w:rsidP="00DF339F">
      <w:pPr>
        <w:pStyle w:val="Heading5"/>
        <w:rPr>
          <w:lang w:val="en-US"/>
        </w:rPr>
      </w:pPr>
      <w:bookmarkStart w:id="1051" w:name="_Toc418174433"/>
      <w:bookmarkStart w:id="1052" w:name="_Toc418660331"/>
      <w:r w:rsidRPr="0021242D">
        <w:rPr>
          <w:lang w:val="en-US"/>
        </w:rPr>
        <w:t>6.7.2.10.</w:t>
      </w:r>
      <w:r w:rsidR="00C96916">
        <w:rPr>
          <w:lang w:val="en-US"/>
        </w:rPr>
        <w:t>4</w:t>
      </w:r>
      <w:r w:rsidRPr="0021242D">
        <w:rPr>
          <w:lang w:val="en-US"/>
        </w:rPr>
        <w:tab/>
      </w:r>
      <w:r w:rsidRPr="0021242D">
        <w:rPr>
          <w:lang w:val="en-US" w:eastAsia="ko-KR"/>
        </w:rPr>
        <w:t>Post-Conditions</w:t>
      </w:r>
      <w:bookmarkEnd w:id="1051"/>
      <w:bookmarkEnd w:id="1052"/>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area networks</w:t>
      </w:r>
      <w:r w:rsidRPr="0021242D">
        <w:t xml:space="preserve"> </w:t>
      </w:r>
      <w:r w:rsidRPr="0021242D">
        <w:rPr>
          <w:lang w:eastAsia="zh-CN"/>
        </w:rPr>
        <w:t>information.</w:t>
      </w:r>
    </w:p>
    <w:p w:rsidR="00DF339F" w:rsidRPr="0021242D" w:rsidRDefault="00DF339F" w:rsidP="00DF339F">
      <w:pPr>
        <w:pStyle w:val="Heading5"/>
        <w:rPr>
          <w:lang w:val="en-US" w:eastAsia="zh-CN"/>
        </w:rPr>
      </w:pPr>
      <w:bookmarkStart w:id="1053" w:name="_Toc418174434"/>
      <w:bookmarkStart w:id="1054" w:name="_Toc418660332"/>
      <w:r w:rsidRPr="0021242D">
        <w:rPr>
          <w:lang w:val="en-US"/>
        </w:rPr>
        <w:t>6.7.2.10.</w:t>
      </w:r>
      <w:r w:rsidR="00C96916">
        <w:rPr>
          <w:lang w:val="en-US"/>
        </w:rPr>
        <w:t>5</w:t>
      </w:r>
      <w:r w:rsidRPr="0021242D">
        <w:rPr>
          <w:lang w:val="en-US"/>
        </w:rPr>
        <w:tab/>
      </w:r>
      <w:r w:rsidRPr="0021242D">
        <w:rPr>
          <w:lang w:val="en-US" w:eastAsia="ko-KR"/>
        </w:rPr>
        <w:t>Exceptions</w:t>
      </w:r>
      <w:bookmarkEnd w:id="1053"/>
      <w:bookmarkEnd w:id="1054"/>
    </w:p>
    <w:p w:rsidR="00DF339F" w:rsidRPr="0021242D" w:rsidRDefault="00DF339F" w:rsidP="00DF339F">
      <w:pPr>
        <w:keepNext/>
      </w:pPr>
      <w:r w:rsidRPr="0021242D">
        <w:rPr>
          <w:lang w:eastAsia="ko-KR"/>
        </w:rPr>
        <w:t>Not Applicable</w:t>
      </w:r>
      <w:r w:rsidR="004511B0" w:rsidRPr="0021242D">
        <w:rPr>
          <w:lang w:eastAsia="ko-KR"/>
        </w:rPr>
        <w:t>.</w:t>
      </w:r>
    </w:p>
    <w:p w:rsidR="00DF339F" w:rsidRPr="0021242D" w:rsidRDefault="00DF339F" w:rsidP="00DF339F">
      <w:pPr>
        <w:pStyle w:val="Heading5"/>
        <w:rPr>
          <w:lang w:val="en-US"/>
        </w:rPr>
      </w:pPr>
      <w:bookmarkStart w:id="1055" w:name="_Toc418174435"/>
      <w:bookmarkStart w:id="1056" w:name="_Toc418660333"/>
      <w:r w:rsidRPr="0021242D">
        <w:rPr>
          <w:lang w:val="en-US"/>
        </w:rPr>
        <w:t>6.7.2.10.</w:t>
      </w:r>
      <w:r w:rsidR="00C96916">
        <w:rPr>
          <w:lang w:val="en-US"/>
        </w:rPr>
        <w:t>6</w:t>
      </w:r>
      <w:r w:rsidRPr="0021242D">
        <w:rPr>
          <w:lang w:val="en-US"/>
        </w:rPr>
        <w:tab/>
      </w:r>
      <w:r w:rsidRPr="0021242D">
        <w:rPr>
          <w:lang w:val="en-US" w:eastAsia="ko-KR"/>
        </w:rPr>
        <w:t>Policies for Use</w:t>
      </w:r>
      <w:bookmarkEnd w:id="1055"/>
      <w:bookmarkEnd w:id="1056"/>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pPr>
        <w:pStyle w:val="Heading5"/>
        <w:rPr>
          <w:lang w:val="en-US"/>
        </w:rPr>
      </w:pPr>
      <w:bookmarkStart w:id="1057" w:name="_Toc418174436"/>
      <w:bookmarkStart w:id="1058" w:name="_Toc418660334"/>
      <w:r w:rsidRPr="0021242D">
        <w:rPr>
          <w:lang w:val="en-US"/>
        </w:rPr>
        <w:t>6.7.2.10.</w:t>
      </w:r>
      <w:r w:rsidR="00C96916">
        <w:rPr>
          <w:lang w:val="en-US"/>
        </w:rPr>
        <w:t>7</w:t>
      </w:r>
      <w:r w:rsidRPr="0021242D">
        <w:rPr>
          <w:lang w:val="en-US"/>
        </w:rPr>
        <w:tab/>
        <w:t>oneM2M Resource Interworking</w:t>
      </w:r>
      <w:bookmarkEnd w:id="1057"/>
      <w:bookmarkEnd w:id="1058"/>
    </w:p>
    <w:p w:rsidR="00DF339F" w:rsidRPr="0021242D" w:rsidRDefault="00DF339F" w:rsidP="00DF339F">
      <w:r w:rsidRPr="0021242D">
        <w:t xml:space="preserve">This service capability </w:t>
      </w:r>
      <w:r w:rsidRPr="0021242D">
        <w:rPr>
          <w:lang w:eastAsia="zh-CN"/>
        </w:rPr>
        <w:t>is used to get</w:t>
      </w:r>
      <w:r w:rsidRPr="0021242D">
        <w:t xml:space="preserve"> </w:t>
      </w:r>
      <w:r w:rsidRPr="0021242D">
        <w:rPr>
          <w:lang w:eastAsia="zh-CN"/>
        </w:rPr>
        <w:t>area networks</w:t>
      </w:r>
      <w:r w:rsidRPr="0021242D">
        <w:t xml:space="preserve"> </w:t>
      </w:r>
      <w:r w:rsidRPr="0021242D">
        <w:rPr>
          <w:lang w:eastAsia="zh-CN"/>
        </w:rPr>
        <w:t>information</w:t>
      </w:r>
      <w:r w:rsidRPr="0021242D">
        <w:t>. The service capability aligns with the &lt;</w:t>
      </w:r>
      <w:r w:rsidRPr="0021242D">
        <w:rPr>
          <w:lang w:eastAsia="zh-CN"/>
        </w:rPr>
        <w:t>areaNwkInfo</w:t>
      </w:r>
      <w:r w:rsidRPr="0021242D">
        <w:t xml:space="preserve">&gt; resource and maps to the RETRIEVE procedure for </w:t>
      </w:r>
      <w:r w:rsidRPr="0021242D">
        <w:rPr>
          <w:lang w:eastAsia="zh-CN"/>
        </w:rPr>
        <w:t xml:space="preserve">the </w:t>
      </w:r>
      <w:r w:rsidRPr="0021242D">
        <w:t>resource. The service capability aligns with the &lt;</w:t>
      </w:r>
      <w:r w:rsidRPr="0021242D">
        <w:rPr>
          <w:lang w:eastAsia="zh-CN"/>
        </w:rPr>
        <w:t>areaNwkDeviceInfo</w:t>
      </w:r>
      <w:r w:rsidRPr="0021242D">
        <w:t xml:space="preserve">&gt; resource and maps to the </w:t>
      </w:r>
      <w:r w:rsidRPr="0021242D">
        <w:rPr>
          <w:rFonts w:eastAsia="Arial Unicode MS"/>
        </w:rPr>
        <w:t>Retrieve</w:t>
      </w:r>
      <w:r w:rsidRPr="0021242D">
        <w:t xml:space="preserve"> procedure for </w:t>
      </w:r>
      <w:r w:rsidRPr="0021242D">
        <w:rPr>
          <w:lang w:eastAsia="zh-CN"/>
        </w:rPr>
        <w:t xml:space="preserve">the </w:t>
      </w:r>
      <w:r w:rsidRPr="0021242D">
        <w:t>resource.</w:t>
      </w:r>
    </w:p>
    <w:p w:rsidR="00DF339F" w:rsidRPr="00C96916" w:rsidRDefault="00DF339F" w:rsidP="00DF339F">
      <w:pPr>
        <w:pStyle w:val="Heading4"/>
        <w:rPr>
          <w:lang w:val="en-US"/>
        </w:rPr>
      </w:pPr>
      <w:bookmarkStart w:id="1059" w:name="_Toc417309531"/>
      <w:bookmarkStart w:id="1060" w:name="_Toc418174437"/>
      <w:bookmarkStart w:id="1061" w:name="_Toc418660335"/>
      <w:r w:rsidRPr="00C96916">
        <w:rPr>
          <w:lang w:val="en-US"/>
        </w:rPr>
        <w:t>6.7.2.11</w:t>
      </w:r>
      <w:r w:rsidRPr="00C96916">
        <w:rPr>
          <w:lang w:val="en-US"/>
        </w:rPr>
        <w:tab/>
        <w:t>updateDeviceForAreaNetwork</w:t>
      </w:r>
      <w:bookmarkEnd w:id="1059"/>
      <w:bookmarkEnd w:id="1060"/>
      <w:bookmarkEnd w:id="1061"/>
    </w:p>
    <w:p w:rsidR="00C96916" w:rsidRPr="00C96916" w:rsidRDefault="00C96916" w:rsidP="00C96916">
      <w:pPr>
        <w:pStyle w:val="Heading5"/>
        <w:rPr>
          <w:lang w:val="en-US"/>
        </w:rPr>
      </w:pPr>
      <w:bookmarkStart w:id="1062" w:name="_Toc418660336"/>
      <w:r w:rsidRPr="00C96916">
        <w:rPr>
          <w:lang w:val="en-US"/>
        </w:rPr>
        <w:t>6.7.2.11.1</w:t>
      </w:r>
      <w:r w:rsidRPr="00C96916">
        <w:rPr>
          <w:lang w:val="en-US"/>
        </w:rPr>
        <w:tab/>
        <w:t>Description</w:t>
      </w:r>
      <w:bookmarkEnd w:id="1062"/>
    </w:p>
    <w:p w:rsidR="00DF339F" w:rsidRPr="00C96916" w:rsidRDefault="00DF339F" w:rsidP="00DF339F">
      <w:r w:rsidRPr="00C96916">
        <w:t xml:space="preserve">This service capability provides the ability for the Management Adapter to </w:t>
      </w:r>
      <w:r w:rsidRPr="00C96916">
        <w:rPr>
          <w:lang w:eastAsia="zh-CN"/>
        </w:rPr>
        <w:t>update device information for area network.</w:t>
      </w:r>
    </w:p>
    <w:p w:rsidR="00DF339F" w:rsidRPr="00C96916" w:rsidRDefault="00DF339F" w:rsidP="00DF339F">
      <w:pPr>
        <w:pStyle w:val="Heading5"/>
        <w:rPr>
          <w:lang w:val="en-US"/>
        </w:rPr>
      </w:pPr>
      <w:bookmarkStart w:id="1063" w:name="_Toc418174438"/>
      <w:bookmarkStart w:id="1064" w:name="_Toc418660337"/>
      <w:r w:rsidRPr="00C96916">
        <w:rPr>
          <w:lang w:val="en-US"/>
        </w:rPr>
        <w:t>6.7.2.11.</w:t>
      </w:r>
      <w:r w:rsidR="00C96916" w:rsidRPr="00C96916">
        <w:rPr>
          <w:lang w:val="en-US"/>
        </w:rPr>
        <w:t>2</w:t>
      </w:r>
      <w:r w:rsidRPr="00C96916">
        <w:rPr>
          <w:lang w:val="en-US"/>
        </w:rPr>
        <w:tab/>
      </w:r>
      <w:r w:rsidR="00D87590">
        <w:rPr>
          <w:lang w:val="en-US"/>
        </w:rPr>
        <w:t>Pre-Conditions</w:t>
      </w:r>
      <w:bookmarkEnd w:id="1063"/>
      <w:bookmarkEnd w:id="1064"/>
    </w:p>
    <w:p w:rsidR="00DF339F" w:rsidRPr="0021242D" w:rsidRDefault="00DF339F" w:rsidP="00DF339F">
      <w:r w:rsidRPr="0021242D">
        <w:t>A correlation between a Management Server, the M2M Service Capability</w:t>
      </w:r>
      <w:r w:rsidRPr="0021242D">
        <w:rPr>
          <w:lang w:eastAsia="zh-CN"/>
        </w:rPr>
        <w:t>,</w:t>
      </w:r>
      <w:r w:rsidRPr="0021242D">
        <w:t xml:space="preserve"> </w:t>
      </w:r>
      <w:r w:rsidRPr="0021242D">
        <w:rPr>
          <w:lang w:eastAsia="zh-CN"/>
        </w:rPr>
        <w:t xml:space="preserve">the </w:t>
      </w:r>
      <w:r w:rsidRPr="0021242D">
        <w:t xml:space="preserve">device </w:t>
      </w:r>
      <w:r w:rsidRPr="0021242D">
        <w:rPr>
          <w:lang w:eastAsia="zh-CN"/>
        </w:rPr>
        <w:t xml:space="preserve">and area network </w:t>
      </w:r>
      <w:r w:rsidRPr="0021242D">
        <w:t>exists.</w:t>
      </w:r>
    </w:p>
    <w:p w:rsidR="00DF339F" w:rsidRPr="0021242D" w:rsidRDefault="00DF339F" w:rsidP="00DF339F">
      <w:pPr>
        <w:pStyle w:val="Heading5"/>
        <w:rPr>
          <w:lang w:val="en-US" w:eastAsia="zh-CN"/>
        </w:rPr>
      </w:pPr>
      <w:bookmarkStart w:id="1065" w:name="_Toc418174439"/>
      <w:bookmarkStart w:id="1066" w:name="_Toc418660338"/>
      <w:r w:rsidRPr="0021242D">
        <w:rPr>
          <w:lang w:val="en-US"/>
        </w:rPr>
        <w:t>6.7.2.11.</w:t>
      </w:r>
      <w:r w:rsidR="00C96916">
        <w:rPr>
          <w:lang w:val="en-US"/>
        </w:rPr>
        <w:t>3</w:t>
      </w:r>
      <w:r w:rsidRPr="0021242D">
        <w:rPr>
          <w:lang w:val="en-US"/>
        </w:rPr>
        <w:tab/>
        <w:t>Signature –</w:t>
      </w:r>
      <w:r w:rsidRPr="0021242D">
        <w:rPr>
          <w:lang w:val="en-US" w:eastAsia="zh-CN"/>
        </w:rPr>
        <w:t>updateDeviceForAreaNetwork</w:t>
      </w:r>
      <w:bookmarkEnd w:id="1065"/>
      <w:bookmarkEnd w:id="1066"/>
    </w:p>
    <w:p w:rsidR="004511B0" w:rsidRPr="0021242D" w:rsidRDefault="004511B0" w:rsidP="004511B0">
      <w:pPr>
        <w:pStyle w:val="TH"/>
        <w:rPr>
          <w:lang w:eastAsia="zh-CN"/>
        </w:rPr>
      </w:pPr>
      <w:r w:rsidRPr="0021242D">
        <w:t>Table 6.7.2.</w:t>
      </w:r>
      <w:r w:rsidRPr="0021242D">
        <w:rPr>
          <w:lang w:eastAsia="zh-CN"/>
        </w:rPr>
        <w:t>11</w:t>
      </w:r>
      <w:r w:rsidRPr="0021242D">
        <w:t>.</w:t>
      </w:r>
      <w:r w:rsidR="00C96916">
        <w:t>3</w:t>
      </w:r>
      <w:r w:rsidRPr="0021242D">
        <w:t>-1: Management Adapter –</w:t>
      </w:r>
      <w:r w:rsidRPr="0021242D">
        <w:rPr>
          <w:lang w:eastAsia="zh-CN"/>
        </w:rPr>
        <w:t>updateDeviceForAreaNetwork</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areaNwkId</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zh-CN"/>
              </w:rPr>
              <w:t>The unique area network identifier.</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4511B0">
            <w:pPr>
              <w:pStyle w:val="TAL"/>
              <w:rPr>
                <w:lang w:eastAsia="zh-CN"/>
              </w:rPr>
            </w:pPr>
            <w:r w:rsidRPr="0021242D">
              <w:rPr>
                <w:lang w:eastAsia="zh-CN"/>
              </w:rPr>
              <w:t>areaNwkDeviceInfo</w:t>
            </w:r>
          </w:p>
        </w:tc>
        <w:tc>
          <w:tcPr>
            <w:tcW w:w="900"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4511B0">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t xml:space="preserve">The existing </w:t>
            </w:r>
            <w:r w:rsidRPr="0021242D">
              <w:rPr>
                <w:lang w:eastAsia="zh-CN"/>
              </w:rPr>
              <w:t>areaNwkDeviceInfo</w:t>
            </w:r>
            <w:r w:rsidRPr="0021242D">
              <w:t xml:space="preserve"> are replaced with the </w:t>
            </w:r>
            <w:r w:rsidRPr="0021242D">
              <w:rPr>
                <w:lang w:eastAsia="zh-CN"/>
              </w:rPr>
              <w:t>information</w:t>
            </w:r>
            <w:r w:rsidRPr="0021242D">
              <w:t xml:space="preserve"> in this parameter.</w:t>
            </w:r>
            <w:r w:rsidRPr="0021242D">
              <w:rPr>
                <w:lang w:eastAsia="zh-CN"/>
              </w:rPr>
              <w:t xml:space="preserve"> Type AreaNwkDeviceInfo, see </w:t>
            </w:r>
            <w:r w:rsidR="00AB3586">
              <w:t>6.6.2.2.</w:t>
            </w:r>
            <w:r w:rsidRPr="0021242D">
              <w:rPr>
                <w:lang w:eastAsia="zh-CN"/>
              </w:rPr>
              <w:t>15</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pPr>
            <w:r w:rsidRPr="0021242D">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zh-CN"/>
              </w:rPr>
              <w:t>The modified time.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Unique response types for this service.</w:t>
            </w:r>
          </w:p>
          <w:p w:rsidR="00DF339F" w:rsidRPr="0021242D" w:rsidRDefault="00DF339F" w:rsidP="004511B0">
            <w:pPr>
              <w:pStyle w:val="TAN"/>
              <w:rPr>
                <w:lang w:eastAsia="ko-KR"/>
              </w:rPr>
            </w:pPr>
            <w:r w:rsidRPr="0021242D">
              <w:rPr>
                <w:lang w:eastAsia="ko-KR"/>
              </w:rPr>
              <w:t>N</w:t>
            </w:r>
            <w:r w:rsidR="004511B0" w:rsidRPr="0021242D">
              <w:rPr>
                <w:lang w:eastAsia="ko-KR"/>
              </w:rPr>
              <w:t>OTE</w:t>
            </w:r>
            <w:r w:rsidRPr="0021242D">
              <w:rPr>
                <w:lang w:eastAsia="ko-KR"/>
              </w:rPr>
              <w:t xml:space="preserve">: </w:t>
            </w:r>
            <w:r w:rsidR="004511B0" w:rsidRPr="0021242D">
              <w:rPr>
                <w:lang w:eastAsia="ko-KR"/>
              </w:rPr>
              <w:tab/>
            </w:r>
            <w:r w:rsidRPr="0021242D">
              <w:rPr>
                <w:lang w:eastAsia="ko-KR"/>
              </w:rPr>
              <w:t>Consumed services also provide response types.</w:t>
            </w:r>
          </w:p>
          <w:p w:rsidR="00DF339F" w:rsidRPr="0021242D" w:rsidRDefault="00DF339F" w:rsidP="004511B0">
            <w:pPr>
              <w:pStyle w:val="TB1"/>
            </w:pPr>
            <w:r w:rsidRPr="0021242D">
              <w:t>Exception: Request may not have been completed</w:t>
            </w:r>
          </w:p>
        </w:tc>
      </w:tr>
    </w:tbl>
    <w:p w:rsidR="004511B0" w:rsidRPr="0021242D" w:rsidRDefault="004511B0" w:rsidP="004511B0">
      <w:pPr>
        <w:rPr>
          <w:lang w:eastAsia="ko-KR"/>
        </w:rPr>
      </w:pPr>
    </w:p>
    <w:p w:rsidR="00DF339F" w:rsidRPr="0021242D" w:rsidRDefault="00DF339F" w:rsidP="00DF339F">
      <w:pPr>
        <w:pStyle w:val="Heading5"/>
        <w:rPr>
          <w:lang w:val="en-US" w:eastAsia="ko-KR"/>
        </w:rPr>
      </w:pPr>
      <w:bookmarkStart w:id="1067" w:name="_Toc418174440"/>
      <w:bookmarkStart w:id="1068" w:name="_Toc418660339"/>
      <w:r w:rsidRPr="0021242D">
        <w:rPr>
          <w:lang w:val="en-US" w:eastAsia="ko-KR"/>
        </w:rPr>
        <w:t>6.7.2.11.</w:t>
      </w:r>
      <w:r w:rsidR="00C96916">
        <w:rPr>
          <w:lang w:val="en-US" w:eastAsia="zh-CN"/>
        </w:rPr>
        <w:t>4</w:t>
      </w:r>
      <w:r w:rsidRPr="0021242D">
        <w:rPr>
          <w:lang w:val="en-US" w:eastAsia="ko-KR"/>
        </w:rPr>
        <w:tab/>
        <w:t>Post-Conditions</w:t>
      </w:r>
      <w:bookmarkEnd w:id="1067"/>
      <w:bookmarkEnd w:id="1068"/>
    </w:p>
    <w:p w:rsidR="00DF339F" w:rsidRPr="0021242D" w:rsidRDefault="00DF339F" w:rsidP="00DF339F">
      <w:r w:rsidRPr="0021242D">
        <w:rPr>
          <w:lang w:eastAsia="zh-CN"/>
        </w:rPr>
        <w:t>The Management Adapter has submitted a request to the Management Server to update device information for area network.</w:t>
      </w:r>
    </w:p>
    <w:p w:rsidR="00DF339F" w:rsidRPr="0021242D" w:rsidRDefault="00DF339F" w:rsidP="00DF339F">
      <w:pPr>
        <w:pStyle w:val="Heading5"/>
        <w:rPr>
          <w:lang w:val="en-US"/>
        </w:rPr>
      </w:pPr>
      <w:bookmarkStart w:id="1069" w:name="_Toc418174441"/>
      <w:bookmarkStart w:id="1070" w:name="_Toc418660340"/>
      <w:r w:rsidRPr="0021242D">
        <w:rPr>
          <w:lang w:val="en-US" w:eastAsia="ko-KR"/>
        </w:rPr>
        <w:t>6.7.2.11</w:t>
      </w:r>
      <w:r w:rsidRPr="0021242D">
        <w:rPr>
          <w:lang w:val="en-US" w:eastAsia="zh-CN"/>
        </w:rPr>
        <w:t>.</w:t>
      </w:r>
      <w:r w:rsidR="00C96916">
        <w:rPr>
          <w:lang w:val="en-US" w:eastAsia="zh-CN"/>
        </w:rPr>
        <w:t>5</w:t>
      </w:r>
      <w:r w:rsidRPr="0021242D">
        <w:rPr>
          <w:lang w:val="en-US" w:eastAsia="zh-CN"/>
        </w:rPr>
        <w:tab/>
        <w:t>Excepti</w:t>
      </w:r>
      <w:r w:rsidRPr="0021242D">
        <w:rPr>
          <w:lang w:val="en-US" w:eastAsia="ko-KR"/>
        </w:rPr>
        <w:t>ons</w:t>
      </w:r>
      <w:bookmarkEnd w:id="1069"/>
      <w:bookmarkEnd w:id="1070"/>
    </w:p>
    <w:p w:rsidR="00DF339F" w:rsidRPr="0021242D" w:rsidRDefault="00DF339F" w:rsidP="00DF339F">
      <w:r w:rsidRPr="0021242D">
        <w:t>Not Applicable</w:t>
      </w:r>
      <w:r w:rsidR="004511B0" w:rsidRPr="0021242D">
        <w:t>.</w:t>
      </w:r>
    </w:p>
    <w:p w:rsidR="00DF339F" w:rsidRPr="0021242D" w:rsidRDefault="00DF339F" w:rsidP="00DF339F">
      <w:pPr>
        <w:pStyle w:val="Heading5"/>
        <w:rPr>
          <w:lang w:val="en-US"/>
        </w:rPr>
      </w:pPr>
      <w:bookmarkStart w:id="1071" w:name="_Toc418174442"/>
      <w:bookmarkStart w:id="1072" w:name="_Toc418660341"/>
      <w:r w:rsidRPr="0021242D">
        <w:rPr>
          <w:lang w:val="en-US"/>
        </w:rPr>
        <w:t>6.7.2.11.</w:t>
      </w:r>
      <w:r w:rsidR="00C96916">
        <w:rPr>
          <w:lang w:val="en-US" w:eastAsia="zh-CN"/>
        </w:rPr>
        <w:t>6</w:t>
      </w:r>
      <w:r w:rsidRPr="0021242D">
        <w:rPr>
          <w:lang w:val="en-US"/>
        </w:rPr>
        <w:tab/>
      </w:r>
      <w:r w:rsidRPr="0021242D">
        <w:rPr>
          <w:lang w:val="en-US" w:eastAsia="ko-KR"/>
        </w:rPr>
        <w:t>Policies for Use</w:t>
      </w:r>
      <w:bookmarkEnd w:id="1071"/>
      <w:bookmarkEnd w:id="1072"/>
    </w:p>
    <w:p w:rsidR="00DF339F" w:rsidRPr="0021242D" w:rsidRDefault="00DF339F" w:rsidP="00DF339F">
      <w:r w:rsidRPr="0021242D">
        <w:t>Message Exchange Patterns: Not Applicable</w:t>
      </w:r>
    </w:p>
    <w:p w:rsidR="00DF339F" w:rsidRPr="0021242D" w:rsidRDefault="00DF339F" w:rsidP="00DF339F">
      <w:r w:rsidRPr="0021242D">
        <w:t>Transaction Pattern: Not Applicable</w:t>
      </w:r>
    </w:p>
    <w:p w:rsidR="00DF339F" w:rsidRPr="0021242D" w:rsidRDefault="00DF339F" w:rsidP="00DF339F">
      <w:pPr>
        <w:pStyle w:val="Heading5"/>
        <w:rPr>
          <w:lang w:val="en-US"/>
        </w:rPr>
      </w:pPr>
      <w:bookmarkStart w:id="1073" w:name="_Toc418174443"/>
      <w:bookmarkStart w:id="1074" w:name="_Toc418660342"/>
      <w:r w:rsidRPr="0021242D">
        <w:rPr>
          <w:lang w:val="en-US"/>
        </w:rPr>
        <w:t>6.7.2.11.</w:t>
      </w:r>
      <w:r w:rsidR="00C96916">
        <w:rPr>
          <w:lang w:val="en-US" w:eastAsia="zh-CN"/>
        </w:rPr>
        <w:t>7</w:t>
      </w:r>
      <w:r w:rsidRPr="0021242D">
        <w:rPr>
          <w:lang w:val="en-US"/>
        </w:rPr>
        <w:tab/>
        <w:t>oneM2M Resource Interworking</w:t>
      </w:r>
      <w:bookmarkEnd w:id="1073"/>
      <w:bookmarkEnd w:id="1074"/>
    </w:p>
    <w:p w:rsidR="00DF339F" w:rsidRPr="0021242D" w:rsidRDefault="00DF339F" w:rsidP="00DF339F">
      <w:pPr>
        <w:overflowPunct/>
        <w:autoSpaceDE/>
        <w:autoSpaceDN/>
        <w:adjustRightInd/>
        <w:spacing w:after="0"/>
        <w:textAlignment w:val="auto"/>
      </w:pPr>
      <w:r w:rsidRPr="0021242D">
        <w:t xml:space="preserve">The service capability aligns with the &lt;areaNwkDeviceInfo&gt; resource and maps to the Update </w:t>
      </w:r>
      <w:r w:rsidR="004511B0" w:rsidRPr="0021242D">
        <w:t>procedure for attribute devType</w:t>
      </w:r>
      <w:r w:rsidRPr="0021242D">
        <w:t>, sleepInterval , sleepDuration , status , listOfNeighbors of the resource.</w:t>
      </w:r>
    </w:p>
    <w:p w:rsidR="00DF339F" w:rsidRPr="00C96916" w:rsidRDefault="00DF339F" w:rsidP="00DF339F">
      <w:pPr>
        <w:pStyle w:val="Heading4"/>
        <w:rPr>
          <w:lang w:val="en-US" w:eastAsia="zh-CN"/>
        </w:rPr>
      </w:pPr>
      <w:bookmarkStart w:id="1075" w:name="_Toc417309532"/>
      <w:bookmarkStart w:id="1076" w:name="_Toc418174444"/>
      <w:bookmarkStart w:id="1077" w:name="_Toc418660343"/>
      <w:r w:rsidRPr="00C96916">
        <w:rPr>
          <w:lang w:val="en-US"/>
        </w:rPr>
        <w:t>6.</w:t>
      </w:r>
      <w:r w:rsidRPr="00C96916">
        <w:rPr>
          <w:lang w:val="en-US" w:eastAsia="zh-CN"/>
        </w:rPr>
        <w:t>7</w:t>
      </w:r>
      <w:r w:rsidRPr="00C96916">
        <w:rPr>
          <w:lang w:val="en-US"/>
        </w:rPr>
        <w:t>.2.</w:t>
      </w:r>
      <w:r w:rsidRPr="00C96916">
        <w:rPr>
          <w:lang w:val="en-US" w:eastAsia="zh-CN"/>
        </w:rPr>
        <w:t>12</w:t>
      </w:r>
      <w:r w:rsidRPr="00C96916">
        <w:rPr>
          <w:lang w:val="en-US"/>
        </w:rPr>
        <w:tab/>
      </w:r>
      <w:r w:rsidRPr="00C96916">
        <w:rPr>
          <w:lang w:val="en-US" w:eastAsia="zh-CN"/>
        </w:rPr>
        <w:t>rebootDevice</w:t>
      </w:r>
      <w:bookmarkEnd w:id="1075"/>
      <w:bookmarkEnd w:id="1076"/>
      <w:bookmarkEnd w:id="1077"/>
    </w:p>
    <w:p w:rsidR="00C96916" w:rsidRPr="00C96916" w:rsidRDefault="00C96916" w:rsidP="00C96916">
      <w:pPr>
        <w:pStyle w:val="Heading5"/>
        <w:rPr>
          <w:lang w:val="en-US"/>
        </w:rPr>
      </w:pPr>
      <w:bookmarkStart w:id="1078" w:name="_Toc418660344"/>
      <w:r w:rsidRPr="00C96916">
        <w:rPr>
          <w:lang w:val="en-US"/>
        </w:rPr>
        <w:t>6.</w:t>
      </w:r>
      <w:r w:rsidRPr="00C96916">
        <w:rPr>
          <w:lang w:val="en-US" w:eastAsia="zh-CN"/>
        </w:rPr>
        <w:t>7</w:t>
      </w:r>
      <w:r w:rsidRPr="00C96916">
        <w:rPr>
          <w:lang w:val="en-US"/>
        </w:rPr>
        <w:t>.2.</w:t>
      </w:r>
      <w:r w:rsidRPr="00C96916">
        <w:rPr>
          <w:lang w:val="en-US" w:eastAsia="zh-CN"/>
        </w:rPr>
        <w:t>12</w:t>
      </w:r>
      <w:r w:rsidRPr="00C96916">
        <w:rPr>
          <w:lang w:val="en-US"/>
        </w:rPr>
        <w:t>.1</w:t>
      </w:r>
      <w:r w:rsidRPr="00C96916">
        <w:rPr>
          <w:lang w:val="en-US"/>
        </w:rPr>
        <w:tab/>
        <w:t>Description</w:t>
      </w:r>
      <w:bookmarkEnd w:id="1078"/>
    </w:p>
    <w:p w:rsidR="00DF339F" w:rsidRPr="00C96916" w:rsidRDefault="00DF339F" w:rsidP="00DF339F">
      <w:r w:rsidRPr="00C96916">
        <w:t xml:space="preserve">This service capability provides the ability to </w:t>
      </w:r>
      <w:r w:rsidRPr="00C96916">
        <w:rPr>
          <w:lang w:eastAsia="zh-CN"/>
        </w:rPr>
        <w:t>reboot</w:t>
      </w:r>
      <w:r w:rsidRPr="00C96916">
        <w:t xml:space="preserve"> the specific device.</w:t>
      </w:r>
    </w:p>
    <w:p w:rsidR="00DF339F" w:rsidRPr="00C96916" w:rsidRDefault="00DF339F" w:rsidP="00DF339F">
      <w:pPr>
        <w:pStyle w:val="Heading5"/>
        <w:rPr>
          <w:lang w:val="en-US"/>
        </w:rPr>
      </w:pPr>
      <w:bookmarkStart w:id="1079" w:name="_Toc418174445"/>
      <w:bookmarkStart w:id="1080" w:name="_Toc418660345"/>
      <w:r w:rsidRPr="00C96916">
        <w:rPr>
          <w:lang w:val="en-US"/>
        </w:rPr>
        <w:t>6.</w:t>
      </w:r>
      <w:r w:rsidRPr="00C96916">
        <w:rPr>
          <w:lang w:val="en-US" w:eastAsia="zh-CN"/>
        </w:rPr>
        <w:t>7</w:t>
      </w:r>
      <w:r w:rsidRPr="00C96916">
        <w:rPr>
          <w:lang w:val="en-US"/>
        </w:rPr>
        <w:t>.2.</w:t>
      </w:r>
      <w:r w:rsidRPr="00C96916">
        <w:rPr>
          <w:lang w:val="en-US" w:eastAsia="zh-CN"/>
        </w:rPr>
        <w:t>12</w:t>
      </w:r>
      <w:r w:rsidRPr="00C96916">
        <w:rPr>
          <w:lang w:val="en-US"/>
        </w:rPr>
        <w:t>.</w:t>
      </w:r>
      <w:r w:rsidR="00C96916">
        <w:rPr>
          <w:lang w:val="en-US"/>
        </w:rPr>
        <w:t>2</w:t>
      </w:r>
      <w:r w:rsidRPr="00C96916">
        <w:rPr>
          <w:lang w:val="en-US"/>
        </w:rPr>
        <w:tab/>
      </w:r>
      <w:r w:rsidR="00D87590">
        <w:rPr>
          <w:lang w:val="en-US"/>
        </w:rPr>
        <w:t>Pre-Conditions</w:t>
      </w:r>
      <w:bookmarkEnd w:id="1079"/>
      <w:bookmarkEnd w:id="1080"/>
    </w:p>
    <w:p w:rsidR="00DF339F" w:rsidRPr="0021242D" w:rsidRDefault="00DF339F" w:rsidP="00DF339F">
      <w:pPr>
        <w:rPr>
          <w:lang w:eastAsia="zh-CN"/>
        </w:rPr>
      </w:pPr>
      <w:r w:rsidRPr="0021242D">
        <w:t>A correlation between a Management Server, the M2M Service Capability and device exist.</w:t>
      </w:r>
    </w:p>
    <w:p w:rsidR="00DF339F" w:rsidRPr="0021242D" w:rsidRDefault="00DF339F" w:rsidP="00DF339F">
      <w:pPr>
        <w:pStyle w:val="Heading5"/>
        <w:rPr>
          <w:lang w:val="en-US" w:eastAsia="zh-CN"/>
        </w:rPr>
      </w:pPr>
      <w:bookmarkStart w:id="1081" w:name="_Toc418174446"/>
      <w:bookmarkStart w:id="1082" w:name="_Toc418660346"/>
      <w:r w:rsidRPr="0021242D">
        <w:rPr>
          <w:lang w:val="en-US"/>
        </w:rPr>
        <w:lastRenderedPageBreak/>
        <w:t>6.</w:t>
      </w:r>
      <w:r w:rsidRPr="0021242D">
        <w:rPr>
          <w:lang w:val="en-US" w:eastAsia="zh-CN"/>
        </w:rPr>
        <w:t>7</w:t>
      </w:r>
      <w:r w:rsidRPr="0021242D">
        <w:rPr>
          <w:lang w:val="en-US"/>
        </w:rPr>
        <w:t>.2.</w:t>
      </w:r>
      <w:r w:rsidRPr="0021242D">
        <w:rPr>
          <w:lang w:val="en-US" w:eastAsia="zh-CN"/>
        </w:rPr>
        <w:t>12</w:t>
      </w:r>
      <w:r w:rsidRPr="0021242D">
        <w:rPr>
          <w:lang w:val="en-US"/>
        </w:rPr>
        <w:t>.</w:t>
      </w:r>
      <w:r w:rsidR="00C96916">
        <w:rPr>
          <w:lang w:val="en-US"/>
        </w:rPr>
        <w:t>3</w:t>
      </w:r>
      <w:r w:rsidRPr="0021242D">
        <w:rPr>
          <w:lang w:val="en-US"/>
        </w:rPr>
        <w:tab/>
        <w:t>Signature –</w:t>
      </w:r>
      <w:r w:rsidR="008C28E9" w:rsidRPr="0021242D">
        <w:rPr>
          <w:lang w:val="en-US"/>
        </w:rPr>
        <w:t xml:space="preserve"> </w:t>
      </w:r>
      <w:r w:rsidRPr="0021242D">
        <w:rPr>
          <w:lang w:val="en-US" w:eastAsia="zh-CN"/>
        </w:rPr>
        <w:t>rebootDevice</w:t>
      </w:r>
      <w:bookmarkEnd w:id="1081"/>
      <w:bookmarkEnd w:id="1082"/>
    </w:p>
    <w:p w:rsidR="004511B0" w:rsidRPr="0021242D" w:rsidRDefault="004511B0" w:rsidP="004511B0">
      <w:pPr>
        <w:pStyle w:val="TH"/>
      </w:pPr>
      <w:r w:rsidRPr="0021242D">
        <w:t>Table 6.7.2.</w:t>
      </w:r>
      <w:r w:rsidRPr="0021242D">
        <w:rPr>
          <w:lang w:eastAsia="zh-CN"/>
        </w:rPr>
        <w:t>12</w:t>
      </w:r>
      <w:r w:rsidRPr="0021242D">
        <w:t>.</w:t>
      </w:r>
      <w:r w:rsidR="00C96916">
        <w:t>3</w:t>
      </w:r>
      <w:r w:rsidRPr="0021242D">
        <w:t>-1: Management Adapter –</w:t>
      </w:r>
      <w:r w:rsidR="008C28E9" w:rsidRPr="0021242D">
        <w:t xml:space="preserve"> </w:t>
      </w:r>
      <w:r w:rsidRPr="0021242D">
        <w:t>rebootDevice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4511B0">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Unique response types for this service.</w:t>
            </w:r>
          </w:p>
          <w:p w:rsidR="00DF339F" w:rsidRPr="0021242D" w:rsidRDefault="00DF339F" w:rsidP="004511B0">
            <w:pPr>
              <w:pStyle w:val="TAN"/>
              <w:rPr>
                <w:lang w:eastAsia="ko-KR"/>
              </w:rPr>
            </w:pPr>
            <w:r w:rsidRPr="0021242D">
              <w:rPr>
                <w:lang w:eastAsia="ko-KR"/>
              </w:rPr>
              <w:t>N</w:t>
            </w:r>
            <w:r w:rsidR="004511B0" w:rsidRPr="0021242D">
              <w:rPr>
                <w:lang w:eastAsia="ko-KR"/>
              </w:rPr>
              <w:t>OTE</w:t>
            </w:r>
            <w:r w:rsidRPr="0021242D">
              <w:rPr>
                <w:lang w:eastAsia="ko-KR"/>
              </w:rPr>
              <w:t xml:space="preserve">: </w:t>
            </w:r>
            <w:r w:rsidR="004511B0" w:rsidRPr="0021242D">
              <w:rPr>
                <w:lang w:eastAsia="ko-KR"/>
              </w:rPr>
              <w:tab/>
            </w:r>
            <w:r w:rsidRPr="0021242D">
              <w:rPr>
                <w:lang w:eastAsia="ko-KR"/>
              </w:rPr>
              <w:t>Consumed services also provide response types.</w:t>
            </w:r>
          </w:p>
          <w:p w:rsidR="00DF339F" w:rsidRPr="0021242D" w:rsidRDefault="00DF339F" w:rsidP="004511B0">
            <w:pPr>
              <w:pStyle w:val="TB1"/>
              <w:rPr>
                <w:lang w:eastAsia="ko-KR"/>
              </w:rPr>
            </w:pPr>
            <w:r w:rsidRPr="0021242D">
              <w:t>Exception: Request may not have been completed</w:t>
            </w:r>
          </w:p>
        </w:tc>
      </w:tr>
    </w:tbl>
    <w:p w:rsidR="004511B0" w:rsidRPr="0021242D" w:rsidRDefault="004511B0" w:rsidP="004511B0"/>
    <w:p w:rsidR="00DF339F" w:rsidRPr="0021242D" w:rsidRDefault="00DF339F" w:rsidP="00DF339F">
      <w:pPr>
        <w:pStyle w:val="Heading5"/>
        <w:rPr>
          <w:lang w:val="en-US"/>
        </w:rPr>
      </w:pPr>
      <w:bookmarkStart w:id="1083" w:name="_Toc418174447"/>
      <w:bookmarkStart w:id="1084" w:name="_Toc418660347"/>
      <w:r w:rsidRPr="0021242D">
        <w:rPr>
          <w:lang w:val="en-US"/>
        </w:rPr>
        <w:t>6.</w:t>
      </w:r>
      <w:r w:rsidRPr="0021242D">
        <w:rPr>
          <w:lang w:val="en-US" w:eastAsia="zh-CN"/>
        </w:rPr>
        <w:t>7</w:t>
      </w:r>
      <w:r w:rsidRPr="0021242D">
        <w:rPr>
          <w:lang w:val="en-US"/>
        </w:rPr>
        <w:t>.2.</w:t>
      </w:r>
      <w:r w:rsidRPr="0021242D">
        <w:rPr>
          <w:lang w:val="en-US" w:eastAsia="zh-CN"/>
        </w:rPr>
        <w:t>12</w:t>
      </w:r>
      <w:r w:rsidRPr="0021242D">
        <w:rPr>
          <w:lang w:val="en-US"/>
        </w:rPr>
        <w:t>.</w:t>
      </w:r>
      <w:r w:rsidR="00C96916">
        <w:rPr>
          <w:lang w:val="en-US"/>
        </w:rPr>
        <w:t>4</w:t>
      </w:r>
      <w:r w:rsidRPr="0021242D">
        <w:rPr>
          <w:lang w:val="en-US"/>
        </w:rPr>
        <w:tab/>
      </w:r>
      <w:r w:rsidRPr="0021242D">
        <w:rPr>
          <w:lang w:val="en-US" w:eastAsia="ko-KR"/>
        </w:rPr>
        <w:t>Post-Conditions</w:t>
      </w:r>
      <w:bookmarkEnd w:id="1083"/>
      <w:bookmarkEnd w:id="1084"/>
    </w:p>
    <w:p w:rsidR="00DF339F" w:rsidRPr="0021242D" w:rsidRDefault="00DF339F" w:rsidP="00DF339F">
      <w:pPr>
        <w:rPr>
          <w:lang w:eastAsia="zh-CN"/>
        </w:rPr>
      </w:pPr>
      <w:r w:rsidRPr="0021242D">
        <w:rPr>
          <w:lang w:eastAsia="zh-CN"/>
        </w:rPr>
        <w:t>The Management Adapter has submitted a request to the Management Server to reboot</w:t>
      </w:r>
      <w:r w:rsidRPr="0021242D">
        <w:t xml:space="preserve"> the device</w:t>
      </w:r>
      <w:r w:rsidRPr="0021242D">
        <w:rPr>
          <w:lang w:eastAsia="zh-CN"/>
        </w:rPr>
        <w:t>.</w:t>
      </w:r>
    </w:p>
    <w:p w:rsidR="00DF339F" w:rsidRPr="0021242D" w:rsidRDefault="00DF339F" w:rsidP="00DF339F">
      <w:pPr>
        <w:pStyle w:val="Heading5"/>
        <w:rPr>
          <w:lang w:val="en-US" w:eastAsia="zh-CN"/>
        </w:rPr>
      </w:pPr>
      <w:bookmarkStart w:id="1085" w:name="_Toc418174448"/>
      <w:bookmarkStart w:id="1086" w:name="_Toc418660348"/>
      <w:r w:rsidRPr="0021242D">
        <w:rPr>
          <w:lang w:val="en-US"/>
        </w:rPr>
        <w:t>6.</w:t>
      </w:r>
      <w:r w:rsidRPr="0021242D">
        <w:rPr>
          <w:lang w:val="en-US" w:eastAsia="zh-CN"/>
        </w:rPr>
        <w:t>7</w:t>
      </w:r>
      <w:r w:rsidRPr="0021242D">
        <w:rPr>
          <w:lang w:val="en-US"/>
        </w:rPr>
        <w:t>.2.</w:t>
      </w:r>
      <w:r w:rsidRPr="0021242D">
        <w:rPr>
          <w:lang w:val="en-US" w:eastAsia="zh-CN"/>
        </w:rPr>
        <w:t>12</w:t>
      </w:r>
      <w:r w:rsidRPr="0021242D">
        <w:rPr>
          <w:lang w:val="en-US"/>
        </w:rPr>
        <w:t>.</w:t>
      </w:r>
      <w:r w:rsidR="00C96916">
        <w:rPr>
          <w:lang w:val="en-US"/>
        </w:rPr>
        <w:t>5</w:t>
      </w:r>
      <w:r w:rsidRPr="0021242D">
        <w:rPr>
          <w:lang w:val="en-US"/>
        </w:rPr>
        <w:tab/>
      </w:r>
      <w:r w:rsidRPr="0021242D">
        <w:rPr>
          <w:lang w:val="en-US" w:eastAsia="ko-KR"/>
        </w:rPr>
        <w:t>Exceptions</w:t>
      </w:r>
      <w:bookmarkEnd w:id="1085"/>
      <w:bookmarkEnd w:id="1086"/>
    </w:p>
    <w:p w:rsidR="00DF339F" w:rsidRPr="0021242D" w:rsidRDefault="00DF339F" w:rsidP="00DF339F">
      <w:pPr>
        <w:keepNext/>
      </w:pPr>
      <w:r w:rsidRPr="0021242D">
        <w:rPr>
          <w:lang w:eastAsia="ko-KR"/>
        </w:rPr>
        <w:t>Not Applicable</w:t>
      </w:r>
      <w:r w:rsidR="004511B0" w:rsidRPr="0021242D">
        <w:rPr>
          <w:lang w:eastAsia="ko-KR"/>
        </w:rPr>
        <w:t>.</w:t>
      </w:r>
    </w:p>
    <w:p w:rsidR="00DF339F" w:rsidRPr="0021242D" w:rsidRDefault="00DF339F" w:rsidP="00DF339F">
      <w:pPr>
        <w:pStyle w:val="Heading5"/>
        <w:rPr>
          <w:lang w:val="en-US"/>
        </w:rPr>
      </w:pPr>
      <w:bookmarkStart w:id="1087" w:name="_Toc418174449"/>
      <w:bookmarkStart w:id="1088" w:name="_Toc418660349"/>
      <w:r w:rsidRPr="0021242D">
        <w:rPr>
          <w:lang w:val="en-US"/>
        </w:rPr>
        <w:t>6.</w:t>
      </w:r>
      <w:r w:rsidRPr="0021242D">
        <w:rPr>
          <w:lang w:val="en-US" w:eastAsia="zh-CN"/>
        </w:rPr>
        <w:t>7</w:t>
      </w:r>
      <w:r w:rsidRPr="0021242D">
        <w:rPr>
          <w:lang w:val="en-US"/>
        </w:rPr>
        <w:t>.2.</w:t>
      </w:r>
      <w:r w:rsidRPr="0021242D">
        <w:rPr>
          <w:lang w:val="en-US" w:eastAsia="zh-CN"/>
        </w:rPr>
        <w:t>12</w:t>
      </w:r>
      <w:r w:rsidRPr="0021242D">
        <w:rPr>
          <w:lang w:val="en-US"/>
        </w:rPr>
        <w:t>.</w:t>
      </w:r>
      <w:r w:rsidR="00C96916">
        <w:rPr>
          <w:lang w:val="en-US"/>
        </w:rPr>
        <w:t>6</w:t>
      </w:r>
      <w:r w:rsidRPr="0021242D">
        <w:rPr>
          <w:lang w:val="en-US"/>
        </w:rPr>
        <w:tab/>
      </w:r>
      <w:r w:rsidRPr="0021242D">
        <w:rPr>
          <w:lang w:val="en-US" w:eastAsia="ko-KR"/>
        </w:rPr>
        <w:t>Policies for Use</w:t>
      </w:r>
      <w:bookmarkEnd w:id="1087"/>
      <w:bookmarkEnd w:id="1088"/>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089" w:name="_Toc418174450"/>
      <w:bookmarkStart w:id="1090" w:name="_Toc418660350"/>
      <w:r w:rsidRPr="0021242D">
        <w:rPr>
          <w:lang w:val="en-US"/>
        </w:rPr>
        <w:t>6.</w:t>
      </w:r>
      <w:r w:rsidRPr="0021242D">
        <w:rPr>
          <w:lang w:val="en-US" w:eastAsia="zh-CN"/>
        </w:rPr>
        <w:t>7</w:t>
      </w:r>
      <w:r w:rsidRPr="0021242D">
        <w:rPr>
          <w:lang w:val="en-US"/>
        </w:rPr>
        <w:t>.2.</w:t>
      </w:r>
      <w:r w:rsidRPr="0021242D">
        <w:rPr>
          <w:lang w:val="en-US" w:eastAsia="zh-CN"/>
        </w:rPr>
        <w:t>12</w:t>
      </w:r>
      <w:r w:rsidRPr="0021242D">
        <w:rPr>
          <w:lang w:val="en-US"/>
        </w:rPr>
        <w:t>.</w:t>
      </w:r>
      <w:r w:rsidR="00C96916">
        <w:rPr>
          <w:lang w:val="en-US"/>
        </w:rPr>
        <w:t>7</w:t>
      </w:r>
      <w:r w:rsidRPr="0021242D">
        <w:rPr>
          <w:lang w:val="en-US"/>
        </w:rPr>
        <w:tab/>
        <w:t>oneM2M Resource Interworking</w:t>
      </w:r>
      <w:bookmarkEnd w:id="1089"/>
      <w:bookmarkEnd w:id="1090"/>
    </w:p>
    <w:p w:rsidR="00DF339F" w:rsidRPr="0021242D" w:rsidRDefault="00DF339F" w:rsidP="00DF339F">
      <w:r w:rsidRPr="0021242D">
        <w:t xml:space="preserve">This service capability </w:t>
      </w:r>
      <w:r w:rsidRPr="0021242D">
        <w:rPr>
          <w:lang w:eastAsia="zh-CN"/>
        </w:rPr>
        <w:t>is used to reboot</w:t>
      </w:r>
      <w:r w:rsidRPr="0021242D">
        <w:t xml:space="preserve"> device. The service capability aligns with the &lt;</w:t>
      </w:r>
      <w:r w:rsidRPr="0021242D">
        <w:rPr>
          <w:lang w:eastAsia="zh-CN"/>
        </w:rPr>
        <w:t>reboot</w:t>
      </w:r>
      <w:r w:rsidRPr="0021242D">
        <w:t xml:space="preserve">&gt; resource and maps to the Execute procedure for </w:t>
      </w:r>
      <w:r w:rsidRPr="0021242D">
        <w:rPr>
          <w:lang w:eastAsia="zh-CN"/>
        </w:rPr>
        <w:t>the a</w:t>
      </w:r>
      <w:r w:rsidRPr="0021242D">
        <w:t xml:space="preserve">ttribute </w:t>
      </w:r>
      <w:r w:rsidRPr="0021242D">
        <w:rPr>
          <w:lang w:eastAsia="zh-CN"/>
        </w:rPr>
        <w:t>reboot</w:t>
      </w:r>
      <w:r w:rsidRPr="0021242D">
        <w:t xml:space="preserve"> of the resource. </w:t>
      </w:r>
    </w:p>
    <w:p w:rsidR="00DF339F" w:rsidRPr="00C96916" w:rsidRDefault="00DF339F" w:rsidP="00DF339F">
      <w:pPr>
        <w:pStyle w:val="Heading4"/>
        <w:rPr>
          <w:lang w:val="en-US" w:eastAsia="zh-CN"/>
        </w:rPr>
      </w:pPr>
      <w:bookmarkStart w:id="1091" w:name="_Toc417309533"/>
      <w:bookmarkStart w:id="1092" w:name="_Toc418174451"/>
      <w:bookmarkStart w:id="1093" w:name="_Toc418660351"/>
      <w:r w:rsidRPr="00C96916">
        <w:rPr>
          <w:lang w:val="en-US"/>
        </w:rPr>
        <w:t>6.</w:t>
      </w:r>
      <w:r w:rsidRPr="00C96916">
        <w:rPr>
          <w:lang w:val="en-US" w:eastAsia="zh-CN"/>
        </w:rPr>
        <w:t>7</w:t>
      </w:r>
      <w:r w:rsidRPr="00C96916">
        <w:rPr>
          <w:lang w:val="en-US"/>
        </w:rPr>
        <w:t>.2.</w:t>
      </w:r>
      <w:r w:rsidRPr="00C96916">
        <w:rPr>
          <w:lang w:val="en-US" w:eastAsia="zh-CN"/>
        </w:rPr>
        <w:t>13</w:t>
      </w:r>
      <w:r w:rsidRPr="00C96916">
        <w:rPr>
          <w:lang w:val="en-US"/>
        </w:rPr>
        <w:tab/>
      </w:r>
      <w:r w:rsidRPr="00C96916">
        <w:rPr>
          <w:lang w:val="en-US" w:eastAsia="zh-CN"/>
        </w:rPr>
        <w:t>resetDevice</w:t>
      </w:r>
      <w:bookmarkEnd w:id="1091"/>
      <w:bookmarkEnd w:id="1092"/>
      <w:bookmarkEnd w:id="1093"/>
    </w:p>
    <w:p w:rsidR="00C96916" w:rsidRPr="00C96916" w:rsidRDefault="00C96916" w:rsidP="00C96916">
      <w:pPr>
        <w:pStyle w:val="Heading5"/>
        <w:rPr>
          <w:lang w:val="en-US"/>
        </w:rPr>
      </w:pPr>
      <w:bookmarkStart w:id="1094" w:name="_Toc418660352"/>
      <w:r w:rsidRPr="00C96916">
        <w:rPr>
          <w:lang w:val="en-US"/>
        </w:rPr>
        <w:t>6.</w:t>
      </w:r>
      <w:r w:rsidRPr="00C96916">
        <w:rPr>
          <w:lang w:val="en-US" w:eastAsia="zh-CN"/>
        </w:rPr>
        <w:t>7</w:t>
      </w:r>
      <w:r w:rsidRPr="00C96916">
        <w:rPr>
          <w:lang w:val="en-US"/>
        </w:rPr>
        <w:t>.2.</w:t>
      </w:r>
      <w:r w:rsidRPr="00C96916">
        <w:rPr>
          <w:lang w:val="en-US" w:eastAsia="zh-CN"/>
        </w:rPr>
        <w:t>13</w:t>
      </w:r>
      <w:r w:rsidRPr="00C96916">
        <w:rPr>
          <w:lang w:val="en-US"/>
        </w:rPr>
        <w:t>.1</w:t>
      </w:r>
      <w:r w:rsidRPr="00C96916">
        <w:rPr>
          <w:lang w:val="en-US"/>
        </w:rPr>
        <w:tab/>
        <w:t>Description</w:t>
      </w:r>
      <w:bookmarkEnd w:id="1094"/>
    </w:p>
    <w:p w:rsidR="00DF339F" w:rsidRPr="00C96916" w:rsidRDefault="00DF339F" w:rsidP="00DF339F">
      <w:r w:rsidRPr="00C96916">
        <w:t xml:space="preserve">This service capability provides the ability to </w:t>
      </w:r>
      <w:r w:rsidRPr="00C96916">
        <w:rPr>
          <w:lang w:eastAsia="zh-CN"/>
        </w:rPr>
        <w:t>reset</w:t>
      </w:r>
      <w:r w:rsidRPr="00C96916">
        <w:t xml:space="preserve"> device.</w:t>
      </w:r>
    </w:p>
    <w:p w:rsidR="00DF339F" w:rsidRPr="00C96916" w:rsidRDefault="00DF339F" w:rsidP="00DF339F">
      <w:pPr>
        <w:pStyle w:val="Heading5"/>
        <w:rPr>
          <w:lang w:val="en-US"/>
        </w:rPr>
      </w:pPr>
      <w:bookmarkStart w:id="1095" w:name="_Toc418174452"/>
      <w:bookmarkStart w:id="1096" w:name="_Toc418660353"/>
      <w:r w:rsidRPr="00C96916">
        <w:rPr>
          <w:lang w:val="en-US"/>
        </w:rPr>
        <w:t>6.</w:t>
      </w:r>
      <w:r w:rsidRPr="00C96916">
        <w:rPr>
          <w:lang w:val="en-US" w:eastAsia="zh-CN"/>
        </w:rPr>
        <w:t>7</w:t>
      </w:r>
      <w:r w:rsidRPr="00C96916">
        <w:rPr>
          <w:lang w:val="en-US"/>
        </w:rPr>
        <w:t>.2.</w:t>
      </w:r>
      <w:r w:rsidRPr="00C96916">
        <w:rPr>
          <w:lang w:val="en-US" w:eastAsia="zh-CN"/>
        </w:rPr>
        <w:t>13</w:t>
      </w:r>
      <w:r w:rsidRPr="00C96916">
        <w:rPr>
          <w:lang w:val="en-US"/>
        </w:rPr>
        <w:t>.</w:t>
      </w:r>
      <w:r w:rsidR="00C96916" w:rsidRPr="00C96916">
        <w:rPr>
          <w:lang w:val="en-US"/>
        </w:rPr>
        <w:t>2</w:t>
      </w:r>
      <w:r w:rsidRPr="00C96916">
        <w:rPr>
          <w:lang w:val="en-US"/>
        </w:rPr>
        <w:tab/>
      </w:r>
      <w:r w:rsidR="00D87590">
        <w:rPr>
          <w:lang w:val="en-US"/>
        </w:rPr>
        <w:t>Pre-Conditions</w:t>
      </w:r>
      <w:bookmarkEnd w:id="1095"/>
      <w:bookmarkEnd w:id="1096"/>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097" w:name="_Toc418174453"/>
      <w:bookmarkStart w:id="1098" w:name="_Toc418660354"/>
      <w:r w:rsidRPr="0021242D">
        <w:rPr>
          <w:lang w:val="en-US"/>
        </w:rPr>
        <w:t>6.</w:t>
      </w:r>
      <w:r w:rsidRPr="0021242D">
        <w:rPr>
          <w:lang w:val="en-US" w:eastAsia="zh-CN"/>
        </w:rPr>
        <w:t>7</w:t>
      </w:r>
      <w:r w:rsidRPr="0021242D">
        <w:rPr>
          <w:lang w:val="en-US"/>
        </w:rPr>
        <w:t>.2.</w:t>
      </w:r>
      <w:r w:rsidRPr="0021242D">
        <w:rPr>
          <w:lang w:val="en-US" w:eastAsia="zh-CN"/>
        </w:rPr>
        <w:t>13</w:t>
      </w:r>
      <w:r w:rsidRPr="0021242D">
        <w:rPr>
          <w:lang w:val="en-US"/>
        </w:rPr>
        <w:t>.</w:t>
      </w:r>
      <w:r w:rsidR="00C96916">
        <w:rPr>
          <w:lang w:val="en-US"/>
        </w:rPr>
        <w:t>3</w:t>
      </w:r>
      <w:r w:rsidRPr="0021242D">
        <w:rPr>
          <w:lang w:val="en-US"/>
        </w:rPr>
        <w:tab/>
        <w:t>Signature –</w:t>
      </w:r>
      <w:r w:rsidR="008C28E9" w:rsidRPr="0021242D">
        <w:rPr>
          <w:lang w:val="en-US"/>
        </w:rPr>
        <w:t xml:space="preserve"> </w:t>
      </w:r>
      <w:r w:rsidRPr="0021242D">
        <w:rPr>
          <w:lang w:val="en-US" w:eastAsia="zh-CN"/>
        </w:rPr>
        <w:t>resetDevice</w:t>
      </w:r>
      <w:bookmarkEnd w:id="1097"/>
      <w:bookmarkEnd w:id="1098"/>
    </w:p>
    <w:p w:rsidR="004511B0" w:rsidRPr="0021242D" w:rsidRDefault="004511B0" w:rsidP="004511B0">
      <w:pPr>
        <w:pStyle w:val="TH"/>
      </w:pPr>
      <w:r w:rsidRPr="0021242D">
        <w:t>Table 6.</w:t>
      </w:r>
      <w:r w:rsidRPr="0021242D">
        <w:rPr>
          <w:lang w:eastAsia="zh-CN"/>
        </w:rPr>
        <w:t>7</w:t>
      </w:r>
      <w:r w:rsidRPr="0021242D">
        <w:t>.2.</w:t>
      </w:r>
      <w:r w:rsidRPr="0021242D">
        <w:rPr>
          <w:lang w:eastAsia="zh-CN"/>
        </w:rPr>
        <w:t>13</w:t>
      </w:r>
      <w:r w:rsidRPr="0021242D">
        <w:t>.</w:t>
      </w:r>
      <w:r w:rsidR="00C96916">
        <w:t>3</w:t>
      </w:r>
      <w:r w:rsidRPr="0021242D">
        <w:t>-1: Management Adapter –</w:t>
      </w:r>
      <w:r w:rsidR="008C28E9" w:rsidRPr="0021242D">
        <w:t xml:space="preserve"> </w:t>
      </w:r>
      <w:r w:rsidRPr="0021242D">
        <w:rPr>
          <w:lang w:eastAsia="zh-CN"/>
        </w:rPr>
        <w:t>resetDevice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4511B0">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Description</w:t>
            </w:r>
          </w:p>
        </w:tc>
      </w:tr>
      <w:tr w:rsidR="00DF339F" w:rsidRPr="0021242D" w:rsidTr="004511B0">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zh-CN"/>
              </w:rPr>
              <w:t>The unique device identifier in the context of the M2M Service Subscription.</w:t>
            </w:r>
          </w:p>
        </w:tc>
      </w:tr>
      <w:tr w:rsidR="00DF339F" w:rsidRPr="0021242D" w:rsidTr="004511B0">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4511B0">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4511B0">
        <w:trPr>
          <w:tblHeader/>
          <w:jc w:val="center"/>
        </w:trPr>
        <w:tc>
          <w:tcPr>
            <w:tcW w:w="1709"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Unique response types for this service.</w:t>
            </w:r>
          </w:p>
          <w:p w:rsidR="00DF339F" w:rsidRPr="0021242D" w:rsidRDefault="00DF339F" w:rsidP="004511B0">
            <w:pPr>
              <w:pStyle w:val="TAN"/>
              <w:rPr>
                <w:lang w:eastAsia="ko-KR"/>
              </w:rPr>
            </w:pPr>
            <w:r w:rsidRPr="0021242D">
              <w:rPr>
                <w:lang w:eastAsia="ko-KR"/>
              </w:rPr>
              <w:t>N</w:t>
            </w:r>
            <w:r w:rsidR="004511B0" w:rsidRPr="0021242D">
              <w:rPr>
                <w:lang w:eastAsia="ko-KR"/>
              </w:rPr>
              <w:t>OTE</w:t>
            </w:r>
            <w:r w:rsidRPr="0021242D">
              <w:rPr>
                <w:lang w:eastAsia="ko-KR"/>
              </w:rPr>
              <w:t xml:space="preserve">: </w:t>
            </w:r>
            <w:r w:rsidR="004511B0" w:rsidRPr="0021242D">
              <w:rPr>
                <w:lang w:eastAsia="ko-KR"/>
              </w:rPr>
              <w:tab/>
            </w:r>
            <w:r w:rsidRPr="0021242D">
              <w:rPr>
                <w:lang w:eastAsia="ko-KR"/>
              </w:rPr>
              <w:t>Consumed services also provide response types.</w:t>
            </w:r>
          </w:p>
          <w:p w:rsidR="00DF339F" w:rsidRPr="0021242D" w:rsidRDefault="00DF339F" w:rsidP="004511B0">
            <w:pPr>
              <w:pStyle w:val="TB1"/>
              <w:rPr>
                <w:lang w:eastAsia="ko-KR"/>
              </w:rPr>
            </w:pPr>
            <w:r w:rsidRPr="0021242D">
              <w:t>Exception: Request may not have been completed</w:t>
            </w:r>
          </w:p>
        </w:tc>
      </w:tr>
    </w:tbl>
    <w:p w:rsidR="004511B0" w:rsidRPr="0021242D" w:rsidRDefault="004511B0" w:rsidP="004511B0"/>
    <w:p w:rsidR="00DF339F" w:rsidRPr="0021242D" w:rsidRDefault="00DF339F" w:rsidP="00DF339F">
      <w:pPr>
        <w:pStyle w:val="Heading5"/>
        <w:rPr>
          <w:lang w:val="en-US"/>
        </w:rPr>
      </w:pPr>
      <w:bookmarkStart w:id="1099" w:name="_Toc418174454"/>
      <w:bookmarkStart w:id="1100" w:name="_Toc418660355"/>
      <w:r w:rsidRPr="0021242D">
        <w:rPr>
          <w:lang w:val="en-US"/>
        </w:rPr>
        <w:t>6.</w:t>
      </w:r>
      <w:r w:rsidRPr="0021242D">
        <w:rPr>
          <w:lang w:val="en-US" w:eastAsia="zh-CN"/>
        </w:rPr>
        <w:t>7</w:t>
      </w:r>
      <w:r w:rsidRPr="0021242D">
        <w:rPr>
          <w:lang w:val="en-US"/>
        </w:rPr>
        <w:t>.2.</w:t>
      </w:r>
      <w:r w:rsidRPr="0021242D">
        <w:rPr>
          <w:lang w:val="en-US" w:eastAsia="zh-CN"/>
        </w:rPr>
        <w:t>13</w:t>
      </w:r>
      <w:r w:rsidRPr="0021242D">
        <w:rPr>
          <w:lang w:val="en-US"/>
        </w:rPr>
        <w:t>.</w:t>
      </w:r>
      <w:r w:rsidR="00C96916">
        <w:rPr>
          <w:lang w:val="en-US"/>
        </w:rPr>
        <w:t>4</w:t>
      </w:r>
      <w:r w:rsidRPr="0021242D">
        <w:rPr>
          <w:lang w:val="en-US"/>
        </w:rPr>
        <w:tab/>
      </w:r>
      <w:r w:rsidRPr="0021242D">
        <w:rPr>
          <w:lang w:val="en-US" w:eastAsia="ko-KR"/>
        </w:rPr>
        <w:t>Post-Conditions</w:t>
      </w:r>
      <w:bookmarkEnd w:id="1099"/>
      <w:bookmarkEnd w:id="1100"/>
    </w:p>
    <w:p w:rsidR="00DF339F" w:rsidRPr="0021242D" w:rsidRDefault="00DF339F" w:rsidP="00DF339F">
      <w:r w:rsidRPr="0021242D">
        <w:t xml:space="preserve">The Management Adapter has submitted a request to the Management Server to </w:t>
      </w:r>
      <w:r w:rsidRPr="0021242D">
        <w:rPr>
          <w:lang w:eastAsia="zh-CN"/>
        </w:rPr>
        <w:t>reset</w:t>
      </w:r>
      <w:r w:rsidRPr="0021242D">
        <w:t xml:space="preserve"> device.</w:t>
      </w:r>
    </w:p>
    <w:p w:rsidR="00DF339F" w:rsidRPr="0021242D" w:rsidRDefault="00DF339F" w:rsidP="00DF339F">
      <w:pPr>
        <w:pStyle w:val="Heading5"/>
        <w:rPr>
          <w:lang w:val="en-US"/>
        </w:rPr>
      </w:pPr>
      <w:bookmarkStart w:id="1101" w:name="_Toc418174455"/>
      <w:bookmarkStart w:id="1102" w:name="_Toc418660356"/>
      <w:r w:rsidRPr="0021242D">
        <w:rPr>
          <w:lang w:val="en-US"/>
        </w:rPr>
        <w:lastRenderedPageBreak/>
        <w:t>6.</w:t>
      </w:r>
      <w:r w:rsidRPr="0021242D">
        <w:rPr>
          <w:lang w:val="en-US" w:eastAsia="zh-CN"/>
        </w:rPr>
        <w:t>7</w:t>
      </w:r>
      <w:r w:rsidRPr="0021242D">
        <w:rPr>
          <w:lang w:val="en-US"/>
        </w:rPr>
        <w:t>.2.</w:t>
      </w:r>
      <w:r w:rsidRPr="0021242D">
        <w:rPr>
          <w:lang w:val="en-US" w:eastAsia="zh-CN"/>
        </w:rPr>
        <w:t>13</w:t>
      </w:r>
      <w:r w:rsidRPr="0021242D">
        <w:rPr>
          <w:lang w:val="en-US"/>
        </w:rPr>
        <w:t>.</w:t>
      </w:r>
      <w:r w:rsidR="00C96916">
        <w:rPr>
          <w:lang w:val="en-US"/>
        </w:rPr>
        <w:t>5</w:t>
      </w:r>
      <w:r w:rsidRPr="0021242D">
        <w:rPr>
          <w:lang w:val="en-US"/>
        </w:rPr>
        <w:tab/>
      </w:r>
      <w:r w:rsidRPr="0021242D">
        <w:rPr>
          <w:lang w:val="en-US" w:eastAsia="ko-KR"/>
        </w:rPr>
        <w:t>Exceptions</w:t>
      </w:r>
      <w:bookmarkEnd w:id="1101"/>
      <w:bookmarkEnd w:id="1102"/>
    </w:p>
    <w:p w:rsidR="00DF339F" w:rsidRPr="0021242D" w:rsidRDefault="00DF339F" w:rsidP="00DF339F">
      <w:pPr>
        <w:keepNext/>
      </w:pPr>
      <w:r w:rsidRPr="0021242D">
        <w:rPr>
          <w:lang w:eastAsia="ko-KR"/>
        </w:rPr>
        <w:t>Not Applicable</w:t>
      </w:r>
      <w:r w:rsidR="004511B0" w:rsidRPr="0021242D">
        <w:rPr>
          <w:lang w:eastAsia="ko-KR"/>
        </w:rPr>
        <w:t>.</w:t>
      </w:r>
    </w:p>
    <w:p w:rsidR="00DF339F" w:rsidRPr="0021242D" w:rsidRDefault="00DF339F" w:rsidP="00DF339F">
      <w:pPr>
        <w:pStyle w:val="Heading5"/>
        <w:rPr>
          <w:lang w:val="en-US"/>
        </w:rPr>
      </w:pPr>
      <w:bookmarkStart w:id="1103" w:name="_Toc418174456"/>
      <w:bookmarkStart w:id="1104" w:name="_Toc418660357"/>
      <w:r w:rsidRPr="0021242D">
        <w:rPr>
          <w:lang w:val="en-US"/>
        </w:rPr>
        <w:t>6.</w:t>
      </w:r>
      <w:r w:rsidRPr="0021242D">
        <w:rPr>
          <w:lang w:val="en-US" w:eastAsia="zh-CN"/>
        </w:rPr>
        <w:t>7</w:t>
      </w:r>
      <w:r w:rsidRPr="0021242D">
        <w:rPr>
          <w:lang w:val="en-US"/>
        </w:rPr>
        <w:t>.2.</w:t>
      </w:r>
      <w:r w:rsidRPr="0021242D">
        <w:rPr>
          <w:lang w:val="en-US" w:eastAsia="zh-CN"/>
        </w:rPr>
        <w:t>13</w:t>
      </w:r>
      <w:r w:rsidRPr="0021242D">
        <w:rPr>
          <w:lang w:val="en-US"/>
        </w:rPr>
        <w:t>.</w:t>
      </w:r>
      <w:r w:rsidR="00C96916">
        <w:rPr>
          <w:lang w:val="en-US"/>
        </w:rPr>
        <w:t>6</w:t>
      </w:r>
      <w:r w:rsidRPr="0021242D">
        <w:rPr>
          <w:lang w:val="en-US"/>
        </w:rPr>
        <w:tab/>
      </w:r>
      <w:r w:rsidRPr="0021242D">
        <w:rPr>
          <w:lang w:val="en-US" w:eastAsia="ko-KR"/>
        </w:rPr>
        <w:t>Policies for Use</w:t>
      </w:r>
      <w:bookmarkEnd w:id="1103"/>
      <w:bookmarkEnd w:id="110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05" w:name="_Toc418174457"/>
      <w:bookmarkStart w:id="1106" w:name="_Toc418660358"/>
      <w:r w:rsidRPr="0021242D">
        <w:rPr>
          <w:lang w:val="en-US"/>
        </w:rPr>
        <w:t>6.</w:t>
      </w:r>
      <w:r w:rsidRPr="0021242D">
        <w:rPr>
          <w:lang w:val="en-US" w:eastAsia="zh-CN"/>
        </w:rPr>
        <w:t>7</w:t>
      </w:r>
      <w:r w:rsidRPr="0021242D">
        <w:rPr>
          <w:lang w:val="en-US"/>
        </w:rPr>
        <w:t>.2.</w:t>
      </w:r>
      <w:r w:rsidRPr="0021242D">
        <w:rPr>
          <w:lang w:val="en-US" w:eastAsia="zh-CN"/>
        </w:rPr>
        <w:t>13</w:t>
      </w:r>
      <w:r w:rsidRPr="0021242D">
        <w:rPr>
          <w:lang w:val="en-US"/>
        </w:rPr>
        <w:t>.</w:t>
      </w:r>
      <w:r w:rsidR="00C96916">
        <w:rPr>
          <w:lang w:val="en-US"/>
        </w:rPr>
        <w:t>7</w:t>
      </w:r>
      <w:r w:rsidRPr="0021242D">
        <w:rPr>
          <w:lang w:val="en-US"/>
        </w:rPr>
        <w:tab/>
        <w:t>oneM2M Resource Interworking</w:t>
      </w:r>
      <w:bookmarkEnd w:id="1105"/>
      <w:bookmarkEnd w:id="1106"/>
    </w:p>
    <w:p w:rsidR="00DF339F" w:rsidRPr="0021242D" w:rsidRDefault="00DF339F" w:rsidP="00DF339F">
      <w:r w:rsidRPr="0021242D">
        <w:t xml:space="preserve">This service capability </w:t>
      </w:r>
      <w:r w:rsidRPr="0021242D">
        <w:rPr>
          <w:lang w:eastAsia="zh-CN"/>
        </w:rPr>
        <w:t>is used to reset</w:t>
      </w:r>
      <w:r w:rsidRPr="0021242D">
        <w:t xml:space="preserve"> device. The service capability aligns with the &lt;</w:t>
      </w:r>
      <w:r w:rsidRPr="0021242D">
        <w:rPr>
          <w:lang w:eastAsia="zh-CN"/>
        </w:rPr>
        <w:t>reboot</w:t>
      </w:r>
      <w:r w:rsidRPr="0021242D">
        <w:t xml:space="preserve">&gt; resource and maps to the Execute procedure for </w:t>
      </w:r>
      <w:r w:rsidRPr="0021242D">
        <w:rPr>
          <w:lang w:eastAsia="zh-CN"/>
        </w:rPr>
        <w:t>the a</w:t>
      </w:r>
      <w:r w:rsidRPr="0021242D">
        <w:t xml:space="preserve">ttribute factoryReset of the resource. </w:t>
      </w:r>
    </w:p>
    <w:p w:rsidR="00DF339F" w:rsidRPr="00A84506" w:rsidRDefault="00DF339F" w:rsidP="00DF339F">
      <w:pPr>
        <w:pStyle w:val="Heading4"/>
        <w:rPr>
          <w:lang w:val="en-US" w:eastAsia="zh-CN"/>
        </w:rPr>
      </w:pPr>
      <w:bookmarkStart w:id="1107" w:name="_Toc417309534"/>
      <w:bookmarkStart w:id="1108" w:name="_Toc418174458"/>
      <w:bookmarkStart w:id="1109" w:name="_Toc418660359"/>
      <w:r w:rsidRPr="00A84506">
        <w:rPr>
          <w:lang w:val="en-US"/>
        </w:rPr>
        <w:t>6.</w:t>
      </w:r>
      <w:r w:rsidRPr="00A84506">
        <w:rPr>
          <w:lang w:val="en-US" w:eastAsia="zh-CN"/>
        </w:rPr>
        <w:t>7</w:t>
      </w:r>
      <w:r w:rsidRPr="00A84506">
        <w:rPr>
          <w:lang w:val="en-US"/>
        </w:rPr>
        <w:t>.2.</w:t>
      </w:r>
      <w:r w:rsidRPr="00A84506">
        <w:rPr>
          <w:lang w:val="en-US" w:eastAsia="zh-CN"/>
        </w:rPr>
        <w:t>14</w:t>
      </w:r>
      <w:r w:rsidRPr="00A84506">
        <w:rPr>
          <w:lang w:val="en-US"/>
        </w:rPr>
        <w:tab/>
      </w:r>
      <w:r w:rsidRPr="00A84506">
        <w:rPr>
          <w:lang w:val="en-US" w:eastAsia="zh-CN"/>
        </w:rPr>
        <w:t>uploadDeviceLog</w:t>
      </w:r>
      <w:bookmarkEnd w:id="1107"/>
      <w:bookmarkEnd w:id="1108"/>
      <w:bookmarkEnd w:id="1109"/>
    </w:p>
    <w:p w:rsidR="00A84506" w:rsidRPr="00A84506" w:rsidRDefault="00A84506" w:rsidP="00A84506">
      <w:pPr>
        <w:pStyle w:val="Heading5"/>
        <w:rPr>
          <w:lang w:val="en-US"/>
        </w:rPr>
      </w:pPr>
      <w:bookmarkStart w:id="1110" w:name="_Toc418660360"/>
      <w:r w:rsidRPr="00A84506">
        <w:rPr>
          <w:lang w:val="en-US"/>
        </w:rPr>
        <w:t>6.</w:t>
      </w:r>
      <w:r w:rsidRPr="00A84506">
        <w:rPr>
          <w:lang w:val="en-US" w:eastAsia="zh-CN"/>
        </w:rPr>
        <w:t>7</w:t>
      </w:r>
      <w:r w:rsidRPr="00A84506">
        <w:rPr>
          <w:lang w:val="en-US"/>
        </w:rPr>
        <w:t>.2.</w:t>
      </w:r>
      <w:r w:rsidRPr="00A84506">
        <w:rPr>
          <w:lang w:val="en-US" w:eastAsia="zh-CN"/>
        </w:rPr>
        <w:t>14</w:t>
      </w:r>
      <w:r w:rsidRPr="00A84506">
        <w:rPr>
          <w:lang w:val="en-US"/>
        </w:rPr>
        <w:t>.1</w:t>
      </w:r>
      <w:r w:rsidRPr="00A84506">
        <w:rPr>
          <w:lang w:val="en-US"/>
        </w:rPr>
        <w:tab/>
        <w:t>Description</w:t>
      </w:r>
      <w:bookmarkEnd w:id="1110"/>
    </w:p>
    <w:p w:rsidR="00DF339F" w:rsidRPr="00A84506" w:rsidRDefault="00DF339F" w:rsidP="00DF339F">
      <w:r w:rsidRPr="00A84506">
        <w:t xml:space="preserve">This service capability provides the ability to </w:t>
      </w:r>
      <w:r w:rsidRPr="00A84506">
        <w:rPr>
          <w:lang w:eastAsia="zh-CN"/>
        </w:rPr>
        <w:t>upload device log</w:t>
      </w:r>
      <w:r w:rsidRPr="00A84506">
        <w:t>.</w:t>
      </w:r>
    </w:p>
    <w:p w:rsidR="00DF339F" w:rsidRPr="00A84506" w:rsidRDefault="00DF339F" w:rsidP="00DF339F">
      <w:pPr>
        <w:pStyle w:val="Heading5"/>
        <w:rPr>
          <w:lang w:val="en-US"/>
        </w:rPr>
      </w:pPr>
      <w:bookmarkStart w:id="1111" w:name="_Toc418174459"/>
      <w:bookmarkStart w:id="1112" w:name="_Toc418660361"/>
      <w:r w:rsidRPr="00A84506">
        <w:rPr>
          <w:lang w:val="en-US"/>
        </w:rPr>
        <w:t>6.</w:t>
      </w:r>
      <w:r w:rsidRPr="00A84506">
        <w:rPr>
          <w:lang w:val="en-US" w:eastAsia="zh-CN"/>
        </w:rPr>
        <w:t>7</w:t>
      </w:r>
      <w:r w:rsidRPr="00A84506">
        <w:rPr>
          <w:lang w:val="en-US"/>
        </w:rPr>
        <w:t>.2.</w:t>
      </w:r>
      <w:r w:rsidRPr="00A84506">
        <w:rPr>
          <w:lang w:val="en-US" w:eastAsia="zh-CN"/>
        </w:rPr>
        <w:t>14</w:t>
      </w:r>
      <w:r w:rsidRPr="00A84506">
        <w:rPr>
          <w:lang w:val="en-US"/>
        </w:rPr>
        <w:t>.</w:t>
      </w:r>
      <w:r w:rsidR="00A84506" w:rsidRPr="00A84506">
        <w:rPr>
          <w:lang w:val="en-US"/>
        </w:rPr>
        <w:t>2</w:t>
      </w:r>
      <w:r w:rsidRPr="00A84506">
        <w:rPr>
          <w:lang w:val="en-US"/>
        </w:rPr>
        <w:tab/>
      </w:r>
      <w:r w:rsidR="00D87590">
        <w:rPr>
          <w:lang w:val="en-US"/>
        </w:rPr>
        <w:t>Pre-Conditions</w:t>
      </w:r>
      <w:bookmarkEnd w:id="1111"/>
      <w:bookmarkEnd w:id="1112"/>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113" w:name="_Toc418174460"/>
      <w:bookmarkStart w:id="1114" w:name="_Toc418660362"/>
      <w:r w:rsidRPr="0021242D">
        <w:rPr>
          <w:lang w:val="en-US"/>
        </w:rPr>
        <w:t>6.</w:t>
      </w:r>
      <w:r w:rsidRPr="0021242D">
        <w:rPr>
          <w:lang w:val="en-US" w:eastAsia="zh-CN"/>
        </w:rPr>
        <w:t>7</w:t>
      </w:r>
      <w:r w:rsidRPr="0021242D">
        <w:rPr>
          <w:lang w:val="en-US"/>
        </w:rPr>
        <w:t>.2.</w:t>
      </w:r>
      <w:r w:rsidRPr="0021242D">
        <w:rPr>
          <w:lang w:val="en-US" w:eastAsia="zh-CN"/>
        </w:rPr>
        <w:t>14</w:t>
      </w:r>
      <w:r w:rsidRPr="0021242D">
        <w:rPr>
          <w:lang w:val="en-US"/>
        </w:rPr>
        <w:t>.</w:t>
      </w:r>
      <w:r w:rsidR="00A84506">
        <w:rPr>
          <w:lang w:val="en-US"/>
        </w:rPr>
        <w:t>3</w:t>
      </w:r>
      <w:r w:rsidRPr="0021242D">
        <w:rPr>
          <w:lang w:val="en-US"/>
        </w:rPr>
        <w:tab/>
        <w:t>Signature –</w:t>
      </w:r>
      <w:r w:rsidR="008C28E9" w:rsidRPr="0021242D">
        <w:rPr>
          <w:lang w:val="en-US"/>
        </w:rPr>
        <w:t xml:space="preserve"> </w:t>
      </w:r>
      <w:r w:rsidRPr="0021242D">
        <w:rPr>
          <w:lang w:val="en-US" w:eastAsia="zh-CN"/>
        </w:rPr>
        <w:t>uploadDeviceLog</w:t>
      </w:r>
      <w:bookmarkEnd w:id="1113"/>
      <w:bookmarkEnd w:id="1114"/>
    </w:p>
    <w:p w:rsidR="004511B0" w:rsidRPr="0021242D" w:rsidRDefault="004511B0" w:rsidP="004511B0">
      <w:pPr>
        <w:pStyle w:val="TH"/>
      </w:pPr>
      <w:r w:rsidRPr="0021242D">
        <w:t>Table 6.</w:t>
      </w:r>
      <w:r w:rsidRPr="0021242D">
        <w:rPr>
          <w:lang w:eastAsia="zh-CN"/>
        </w:rPr>
        <w:t>7</w:t>
      </w:r>
      <w:r w:rsidRPr="0021242D">
        <w:t>.2.</w:t>
      </w:r>
      <w:r w:rsidRPr="0021242D">
        <w:rPr>
          <w:lang w:eastAsia="zh-CN"/>
        </w:rPr>
        <w:t>14</w:t>
      </w:r>
      <w:r w:rsidRPr="0021242D">
        <w:t>.</w:t>
      </w:r>
      <w:r w:rsidR="00A84506">
        <w:t>3</w:t>
      </w:r>
      <w:r w:rsidRPr="0021242D">
        <w:t>-1: Management Adapter –</w:t>
      </w:r>
      <w:r w:rsidR="008C28E9" w:rsidRPr="0021242D">
        <w:t xml:space="preserve"> </w:t>
      </w:r>
      <w:r w:rsidRPr="0021242D">
        <w:rPr>
          <w:lang w:eastAsia="zh-CN"/>
        </w:rPr>
        <w:t xml:space="preserve">uploadDeviceLog </w:t>
      </w:r>
      <w:r w:rsidRPr="0021242D">
        <w:t>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ko-KR"/>
              </w:rPr>
              <w:t>log</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zh-CN"/>
              </w:rPr>
            </w:pPr>
            <w:r w:rsidRPr="0021242D">
              <w:rPr>
                <w:lang w:eastAsia="zh-CN"/>
              </w:rPr>
              <w:t xml:space="preserve">The log information. Type LogInfo, see </w:t>
            </w:r>
            <w:r w:rsidR="00AB3586">
              <w:rPr>
                <w:lang w:eastAsia="zh-CN"/>
              </w:rPr>
              <w:t>6.6.2.2.</w:t>
            </w:r>
            <w:r w:rsidRPr="0021242D">
              <w:rPr>
                <w:lang w:eastAsia="zh-CN"/>
              </w:rPr>
              <w:t>19.</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4511B0">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4511B0">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4511B0">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The URL from which the log can be uploaded.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Unique response types for this service.</w:t>
            </w:r>
          </w:p>
          <w:p w:rsidR="00DF339F" w:rsidRPr="0021242D" w:rsidRDefault="00DF339F" w:rsidP="004511B0">
            <w:pPr>
              <w:pStyle w:val="TAN"/>
              <w:rPr>
                <w:lang w:eastAsia="ko-KR"/>
              </w:rPr>
            </w:pPr>
            <w:r w:rsidRPr="0021242D">
              <w:rPr>
                <w:lang w:eastAsia="ko-KR"/>
              </w:rPr>
              <w:t>N</w:t>
            </w:r>
            <w:r w:rsidR="004511B0" w:rsidRPr="0021242D">
              <w:rPr>
                <w:lang w:eastAsia="ko-KR"/>
              </w:rPr>
              <w:t>OTE</w:t>
            </w:r>
            <w:r w:rsidRPr="0021242D">
              <w:rPr>
                <w:lang w:eastAsia="ko-KR"/>
              </w:rPr>
              <w:t xml:space="preserve">: </w:t>
            </w:r>
            <w:r w:rsidR="004511B0" w:rsidRPr="0021242D">
              <w:rPr>
                <w:lang w:eastAsia="ko-KR"/>
              </w:rPr>
              <w:tab/>
            </w:r>
            <w:r w:rsidRPr="0021242D">
              <w:rPr>
                <w:lang w:eastAsia="ko-KR"/>
              </w:rPr>
              <w:t>Consumed services also provide response types.</w:t>
            </w:r>
          </w:p>
          <w:p w:rsidR="00DF339F" w:rsidRPr="0021242D" w:rsidRDefault="00DF339F" w:rsidP="004511B0">
            <w:pPr>
              <w:pStyle w:val="TB1"/>
              <w:rPr>
                <w:lang w:eastAsia="ko-KR"/>
              </w:rPr>
            </w:pPr>
            <w:r w:rsidRPr="0021242D">
              <w:t>Exception: Request may not have been completed</w:t>
            </w:r>
          </w:p>
        </w:tc>
      </w:tr>
    </w:tbl>
    <w:p w:rsidR="004511B0" w:rsidRPr="0021242D" w:rsidRDefault="004511B0" w:rsidP="004511B0"/>
    <w:p w:rsidR="00DF339F" w:rsidRPr="0021242D" w:rsidRDefault="00DF339F" w:rsidP="00DF339F">
      <w:pPr>
        <w:pStyle w:val="Heading5"/>
        <w:rPr>
          <w:lang w:val="en-US"/>
        </w:rPr>
      </w:pPr>
      <w:bookmarkStart w:id="1115" w:name="_Toc418174461"/>
      <w:bookmarkStart w:id="1116" w:name="_Toc418660363"/>
      <w:r w:rsidRPr="0021242D">
        <w:rPr>
          <w:lang w:val="en-US"/>
        </w:rPr>
        <w:t>6.</w:t>
      </w:r>
      <w:r w:rsidRPr="0021242D">
        <w:rPr>
          <w:lang w:val="en-US" w:eastAsia="zh-CN"/>
        </w:rPr>
        <w:t>7</w:t>
      </w:r>
      <w:r w:rsidRPr="0021242D">
        <w:rPr>
          <w:lang w:val="en-US"/>
        </w:rPr>
        <w:t>.2.</w:t>
      </w:r>
      <w:r w:rsidRPr="0021242D">
        <w:rPr>
          <w:lang w:val="en-US" w:eastAsia="zh-CN"/>
        </w:rPr>
        <w:t>14</w:t>
      </w:r>
      <w:r w:rsidRPr="0021242D">
        <w:rPr>
          <w:lang w:val="en-US"/>
        </w:rPr>
        <w:t>.</w:t>
      </w:r>
      <w:r w:rsidR="00A84506">
        <w:rPr>
          <w:lang w:val="en-US"/>
        </w:rPr>
        <w:t>4</w:t>
      </w:r>
      <w:r w:rsidRPr="0021242D">
        <w:rPr>
          <w:lang w:val="en-US"/>
        </w:rPr>
        <w:tab/>
      </w:r>
      <w:r w:rsidRPr="0021242D">
        <w:rPr>
          <w:lang w:val="en-US" w:eastAsia="ko-KR"/>
        </w:rPr>
        <w:t>Post-Conditions</w:t>
      </w:r>
      <w:bookmarkEnd w:id="1115"/>
      <w:bookmarkEnd w:id="1116"/>
    </w:p>
    <w:p w:rsidR="00DF339F" w:rsidRPr="0021242D" w:rsidRDefault="00DF339F" w:rsidP="00DF339F">
      <w:r w:rsidRPr="0021242D">
        <w:rPr>
          <w:lang w:eastAsia="zh-CN"/>
        </w:rPr>
        <w:t>The Management Adapter has submitted a request to the Management Server to upload device log.</w:t>
      </w:r>
    </w:p>
    <w:p w:rsidR="00DF339F" w:rsidRPr="0021242D" w:rsidRDefault="00DF339F" w:rsidP="00DF339F">
      <w:pPr>
        <w:pStyle w:val="Heading5"/>
        <w:rPr>
          <w:lang w:val="en-US"/>
        </w:rPr>
      </w:pPr>
      <w:bookmarkStart w:id="1117" w:name="_Toc418174462"/>
      <w:bookmarkStart w:id="1118" w:name="_Toc418660364"/>
      <w:r w:rsidRPr="0021242D">
        <w:rPr>
          <w:lang w:val="en-US"/>
        </w:rPr>
        <w:t>6.</w:t>
      </w:r>
      <w:r w:rsidRPr="0021242D">
        <w:rPr>
          <w:lang w:val="en-US" w:eastAsia="zh-CN"/>
        </w:rPr>
        <w:t>7</w:t>
      </w:r>
      <w:r w:rsidRPr="0021242D">
        <w:rPr>
          <w:lang w:val="en-US"/>
        </w:rPr>
        <w:t>.2.</w:t>
      </w:r>
      <w:r w:rsidRPr="0021242D">
        <w:rPr>
          <w:lang w:val="en-US" w:eastAsia="zh-CN"/>
        </w:rPr>
        <w:t>14</w:t>
      </w:r>
      <w:r w:rsidRPr="0021242D">
        <w:rPr>
          <w:lang w:val="en-US"/>
        </w:rPr>
        <w:t>.</w:t>
      </w:r>
      <w:r w:rsidR="00A84506">
        <w:rPr>
          <w:lang w:val="en-US"/>
        </w:rPr>
        <w:t>5</w:t>
      </w:r>
      <w:r w:rsidRPr="0021242D">
        <w:rPr>
          <w:lang w:val="en-US"/>
        </w:rPr>
        <w:tab/>
      </w:r>
      <w:r w:rsidRPr="0021242D">
        <w:rPr>
          <w:lang w:val="en-US" w:eastAsia="ko-KR"/>
        </w:rPr>
        <w:t>Exceptions</w:t>
      </w:r>
      <w:bookmarkEnd w:id="1117"/>
      <w:bookmarkEnd w:id="1118"/>
    </w:p>
    <w:p w:rsidR="00DF339F" w:rsidRPr="0021242D" w:rsidRDefault="00DF339F" w:rsidP="00DF339F">
      <w:r w:rsidRPr="0021242D">
        <w:t>Not Applicable</w:t>
      </w:r>
      <w:r w:rsidR="004511B0" w:rsidRPr="0021242D">
        <w:t>.</w:t>
      </w:r>
    </w:p>
    <w:p w:rsidR="00DF339F" w:rsidRPr="0021242D" w:rsidRDefault="00DF339F" w:rsidP="00DF339F">
      <w:pPr>
        <w:pStyle w:val="Heading5"/>
        <w:rPr>
          <w:lang w:val="en-US"/>
        </w:rPr>
      </w:pPr>
      <w:bookmarkStart w:id="1119" w:name="_Toc418174463"/>
      <w:bookmarkStart w:id="1120" w:name="_Toc418660365"/>
      <w:r w:rsidRPr="0021242D">
        <w:rPr>
          <w:lang w:val="en-US"/>
        </w:rPr>
        <w:t>6.</w:t>
      </w:r>
      <w:r w:rsidRPr="0021242D">
        <w:rPr>
          <w:lang w:val="en-US" w:eastAsia="zh-CN"/>
        </w:rPr>
        <w:t>7</w:t>
      </w:r>
      <w:r w:rsidRPr="0021242D">
        <w:rPr>
          <w:lang w:val="en-US"/>
        </w:rPr>
        <w:t>.2.</w:t>
      </w:r>
      <w:r w:rsidRPr="0021242D">
        <w:rPr>
          <w:lang w:val="en-US" w:eastAsia="zh-CN"/>
        </w:rPr>
        <w:t>14</w:t>
      </w:r>
      <w:r w:rsidRPr="0021242D">
        <w:rPr>
          <w:lang w:val="en-US"/>
        </w:rPr>
        <w:t>.</w:t>
      </w:r>
      <w:r w:rsidR="00A84506">
        <w:rPr>
          <w:lang w:val="en-US"/>
        </w:rPr>
        <w:t>6</w:t>
      </w:r>
      <w:r w:rsidRPr="0021242D">
        <w:rPr>
          <w:lang w:val="en-US"/>
        </w:rPr>
        <w:tab/>
      </w:r>
      <w:r w:rsidRPr="0021242D">
        <w:rPr>
          <w:lang w:val="en-US" w:eastAsia="ko-KR"/>
        </w:rPr>
        <w:t>Policies for Use</w:t>
      </w:r>
      <w:bookmarkEnd w:id="1119"/>
      <w:bookmarkEnd w:id="112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21" w:name="_Toc418174464"/>
      <w:bookmarkStart w:id="1122" w:name="_Toc418660366"/>
      <w:r w:rsidRPr="0021242D">
        <w:rPr>
          <w:lang w:val="en-US"/>
        </w:rPr>
        <w:t>6.</w:t>
      </w:r>
      <w:r w:rsidRPr="0021242D">
        <w:rPr>
          <w:lang w:val="en-US" w:eastAsia="zh-CN"/>
        </w:rPr>
        <w:t>7</w:t>
      </w:r>
      <w:r w:rsidRPr="0021242D">
        <w:rPr>
          <w:lang w:val="en-US"/>
        </w:rPr>
        <w:t>.2.</w:t>
      </w:r>
      <w:r w:rsidRPr="0021242D">
        <w:rPr>
          <w:lang w:val="en-US" w:eastAsia="zh-CN"/>
        </w:rPr>
        <w:t>14</w:t>
      </w:r>
      <w:r w:rsidRPr="0021242D">
        <w:rPr>
          <w:lang w:val="en-US"/>
        </w:rPr>
        <w:t>.</w:t>
      </w:r>
      <w:r w:rsidR="00A84506">
        <w:rPr>
          <w:lang w:val="en-US"/>
        </w:rPr>
        <w:t>7</w:t>
      </w:r>
      <w:r w:rsidRPr="0021242D">
        <w:rPr>
          <w:lang w:val="en-US"/>
        </w:rPr>
        <w:tab/>
        <w:t>oneM2M Resource Interworking</w:t>
      </w:r>
      <w:bookmarkEnd w:id="1121"/>
      <w:bookmarkEnd w:id="1122"/>
    </w:p>
    <w:p w:rsidR="00DF339F" w:rsidRPr="0021242D" w:rsidRDefault="00DF339F" w:rsidP="00DF339F">
      <w:pPr>
        <w:rPr>
          <w:lang w:eastAsia="zh-CN"/>
        </w:rPr>
      </w:pPr>
      <w:r w:rsidRPr="0021242D">
        <w:t xml:space="preserve">This service capability </w:t>
      </w:r>
      <w:r w:rsidRPr="0021242D">
        <w:rPr>
          <w:lang w:eastAsia="zh-CN"/>
        </w:rPr>
        <w:t>is used to upload device log</w:t>
      </w:r>
      <w:r w:rsidRPr="0021242D">
        <w:t xml:space="preserve">. The service capability aligns with the &lt;eventLog&gt; resource and maps to the </w:t>
      </w:r>
      <w:r w:rsidRPr="0021242D">
        <w:rPr>
          <w:lang w:eastAsia="zh-CN"/>
        </w:rPr>
        <w:t>Update</w:t>
      </w:r>
      <w:r w:rsidRPr="0021242D">
        <w:t xml:space="preserve"> procedure for the resource.</w:t>
      </w:r>
    </w:p>
    <w:p w:rsidR="00DF339F" w:rsidRPr="00A84506" w:rsidRDefault="00DF339F" w:rsidP="00DF339F">
      <w:pPr>
        <w:pStyle w:val="Heading4"/>
        <w:rPr>
          <w:lang w:val="en-US" w:eastAsia="zh-CN"/>
        </w:rPr>
      </w:pPr>
      <w:bookmarkStart w:id="1123" w:name="_Toc417309535"/>
      <w:bookmarkStart w:id="1124" w:name="_Toc418174465"/>
      <w:bookmarkStart w:id="1125" w:name="_Toc418660367"/>
      <w:r w:rsidRPr="00A84506">
        <w:rPr>
          <w:lang w:val="en-US"/>
        </w:rPr>
        <w:t>6.</w:t>
      </w:r>
      <w:r w:rsidRPr="00A84506">
        <w:rPr>
          <w:lang w:val="en-US" w:eastAsia="zh-CN"/>
        </w:rPr>
        <w:t>7</w:t>
      </w:r>
      <w:r w:rsidRPr="00A84506">
        <w:rPr>
          <w:lang w:val="en-US"/>
        </w:rPr>
        <w:t>.2.</w:t>
      </w:r>
      <w:r w:rsidRPr="00A84506">
        <w:rPr>
          <w:lang w:val="en-US" w:eastAsia="zh-CN"/>
        </w:rPr>
        <w:t>15</w:t>
      </w:r>
      <w:r w:rsidRPr="00A84506">
        <w:rPr>
          <w:lang w:val="en-US"/>
        </w:rPr>
        <w:tab/>
      </w:r>
      <w:r w:rsidRPr="00A84506">
        <w:rPr>
          <w:lang w:val="en-US" w:eastAsia="zh-CN"/>
        </w:rPr>
        <w:t>getDeviceLogs</w:t>
      </w:r>
      <w:bookmarkEnd w:id="1123"/>
      <w:bookmarkEnd w:id="1124"/>
      <w:bookmarkEnd w:id="1125"/>
    </w:p>
    <w:p w:rsidR="00A84506" w:rsidRPr="00A84506" w:rsidRDefault="00A84506" w:rsidP="00A84506">
      <w:pPr>
        <w:pStyle w:val="Heading5"/>
        <w:rPr>
          <w:lang w:val="en-US"/>
        </w:rPr>
      </w:pPr>
      <w:bookmarkStart w:id="1126" w:name="_Toc418660368"/>
      <w:r w:rsidRPr="00A84506">
        <w:rPr>
          <w:lang w:val="en-US"/>
        </w:rPr>
        <w:t>6.</w:t>
      </w:r>
      <w:r w:rsidRPr="00A84506">
        <w:rPr>
          <w:lang w:val="en-US" w:eastAsia="zh-CN"/>
        </w:rPr>
        <w:t>7</w:t>
      </w:r>
      <w:r w:rsidRPr="00A84506">
        <w:rPr>
          <w:lang w:val="en-US"/>
        </w:rPr>
        <w:t>.2.</w:t>
      </w:r>
      <w:r w:rsidRPr="00A84506">
        <w:rPr>
          <w:lang w:val="en-US" w:eastAsia="zh-CN"/>
        </w:rPr>
        <w:t>15</w:t>
      </w:r>
      <w:r w:rsidRPr="00A84506">
        <w:rPr>
          <w:lang w:val="en-US"/>
        </w:rPr>
        <w:t>.1</w:t>
      </w:r>
      <w:r w:rsidRPr="00A84506">
        <w:rPr>
          <w:lang w:val="en-US"/>
        </w:rPr>
        <w:tab/>
        <w:t>Description</w:t>
      </w:r>
      <w:bookmarkEnd w:id="1126"/>
    </w:p>
    <w:p w:rsidR="00DF339F" w:rsidRPr="00A84506" w:rsidRDefault="00DF339F" w:rsidP="00DF339F">
      <w:r w:rsidRPr="00A84506">
        <w:t xml:space="preserve">This service capability provides the ability to </w:t>
      </w:r>
      <w:r w:rsidRPr="00A84506">
        <w:rPr>
          <w:lang w:eastAsia="zh-CN"/>
        </w:rPr>
        <w:t>get</w:t>
      </w:r>
      <w:r w:rsidRPr="00A84506">
        <w:t xml:space="preserve"> </w:t>
      </w:r>
      <w:r w:rsidRPr="00A84506">
        <w:rPr>
          <w:lang w:eastAsia="zh-CN"/>
        </w:rPr>
        <w:t>all logs of a device</w:t>
      </w:r>
      <w:r w:rsidRPr="00A84506">
        <w:t>.</w:t>
      </w:r>
    </w:p>
    <w:p w:rsidR="00DF339F" w:rsidRPr="00A84506" w:rsidRDefault="00DF339F" w:rsidP="00DF339F">
      <w:pPr>
        <w:pStyle w:val="Heading5"/>
        <w:rPr>
          <w:lang w:val="en-US"/>
        </w:rPr>
      </w:pPr>
      <w:bookmarkStart w:id="1127" w:name="_Toc418174466"/>
      <w:bookmarkStart w:id="1128" w:name="_Toc418660369"/>
      <w:r w:rsidRPr="00A84506">
        <w:rPr>
          <w:lang w:val="en-US"/>
        </w:rPr>
        <w:lastRenderedPageBreak/>
        <w:t>6.</w:t>
      </w:r>
      <w:r w:rsidRPr="00A84506">
        <w:rPr>
          <w:lang w:val="en-US" w:eastAsia="zh-CN"/>
        </w:rPr>
        <w:t>7</w:t>
      </w:r>
      <w:r w:rsidRPr="00A84506">
        <w:rPr>
          <w:lang w:val="en-US"/>
        </w:rPr>
        <w:t>.2.</w:t>
      </w:r>
      <w:r w:rsidRPr="00A84506">
        <w:rPr>
          <w:lang w:val="en-US" w:eastAsia="zh-CN"/>
        </w:rPr>
        <w:t>15</w:t>
      </w:r>
      <w:r w:rsidRPr="00A84506">
        <w:rPr>
          <w:lang w:val="en-US"/>
        </w:rPr>
        <w:t>.</w:t>
      </w:r>
      <w:r w:rsidR="00A84506" w:rsidRPr="00A84506">
        <w:rPr>
          <w:lang w:val="en-US"/>
        </w:rPr>
        <w:t>2</w:t>
      </w:r>
      <w:r w:rsidRPr="00A84506">
        <w:rPr>
          <w:lang w:val="en-US"/>
        </w:rPr>
        <w:tab/>
      </w:r>
      <w:r w:rsidR="00D87590">
        <w:rPr>
          <w:lang w:val="en-US"/>
        </w:rPr>
        <w:t>Pre-Conditions</w:t>
      </w:r>
      <w:bookmarkEnd w:id="1127"/>
      <w:bookmarkEnd w:id="1128"/>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129" w:name="_Toc418174467"/>
      <w:bookmarkStart w:id="1130" w:name="_Toc418660370"/>
      <w:r w:rsidRPr="0021242D">
        <w:rPr>
          <w:lang w:val="en-US"/>
        </w:rPr>
        <w:t>6.</w:t>
      </w:r>
      <w:r w:rsidRPr="0021242D">
        <w:rPr>
          <w:lang w:val="en-US" w:eastAsia="zh-CN"/>
        </w:rPr>
        <w:t>7</w:t>
      </w:r>
      <w:r w:rsidRPr="0021242D">
        <w:rPr>
          <w:lang w:val="en-US"/>
        </w:rPr>
        <w:t>.2.</w:t>
      </w:r>
      <w:r w:rsidRPr="0021242D">
        <w:rPr>
          <w:lang w:val="en-US" w:eastAsia="zh-CN"/>
        </w:rPr>
        <w:t>15</w:t>
      </w:r>
      <w:r w:rsidRPr="0021242D">
        <w:rPr>
          <w:lang w:val="en-US"/>
        </w:rPr>
        <w:t>.</w:t>
      </w:r>
      <w:r w:rsidR="00A84506">
        <w:rPr>
          <w:lang w:val="en-US"/>
        </w:rPr>
        <w:t>3</w:t>
      </w:r>
      <w:r w:rsidRPr="0021242D">
        <w:rPr>
          <w:lang w:val="en-US"/>
        </w:rPr>
        <w:tab/>
        <w:t>Signature –</w:t>
      </w:r>
      <w:r w:rsidRPr="0021242D">
        <w:rPr>
          <w:lang w:val="en-US" w:eastAsia="zh-CN"/>
        </w:rPr>
        <w:t>getDeviceLogs</w:t>
      </w:r>
      <w:bookmarkEnd w:id="1129"/>
      <w:bookmarkEnd w:id="1130"/>
    </w:p>
    <w:p w:rsidR="004511B0" w:rsidRPr="0021242D" w:rsidRDefault="004511B0" w:rsidP="004511B0">
      <w:pPr>
        <w:pStyle w:val="TH"/>
      </w:pPr>
      <w:r w:rsidRPr="0021242D">
        <w:t>Table 6.</w:t>
      </w:r>
      <w:r w:rsidRPr="0021242D">
        <w:rPr>
          <w:lang w:eastAsia="zh-CN"/>
        </w:rPr>
        <w:t>7</w:t>
      </w:r>
      <w:r w:rsidRPr="0021242D">
        <w:t>.2.</w:t>
      </w:r>
      <w:r w:rsidRPr="0021242D">
        <w:rPr>
          <w:lang w:eastAsia="zh-CN"/>
        </w:rPr>
        <w:t>15</w:t>
      </w:r>
      <w:r w:rsidRPr="0021242D">
        <w:t>.</w:t>
      </w:r>
      <w:r w:rsidR="00A84506">
        <w:t>3</w:t>
      </w:r>
      <w:r w:rsidRPr="0021242D">
        <w:t>-1: Management Adapter –</w:t>
      </w:r>
      <w:r w:rsidRPr="0021242D">
        <w:rPr>
          <w:lang w:eastAsia="zh-CN"/>
        </w:rPr>
        <w:t xml:space="preserve">getDeviceLogs </w:t>
      </w:r>
      <w:r w:rsidRPr="0021242D">
        <w:t>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4511B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4511B0">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4511B0">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4511B0">
            <w:pPr>
              <w:pStyle w:val="TAL"/>
              <w:rPr>
                <w:lang w:eastAsia="zh-CN"/>
              </w:rPr>
            </w:pPr>
            <w:r w:rsidRPr="0021242D">
              <w:rPr>
                <w:lang w:eastAsia="ko-KR"/>
              </w:rPr>
              <w:t xml:space="preserve">Array of </w:t>
            </w:r>
            <w:r w:rsidRPr="0021242D">
              <w:rPr>
                <w:lang w:eastAsia="zh-CN"/>
              </w:rPr>
              <w:t>log</w:t>
            </w:r>
            <w:r w:rsidRPr="0021242D">
              <w:rPr>
                <w:lang w:eastAsia="ko-KR"/>
              </w:rPr>
              <w:t xml:space="preserve">. 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4511B0">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4511B0">
            <w:pPr>
              <w:pStyle w:val="TAL"/>
              <w:rPr>
                <w:lang w:eastAsia="ko-KR"/>
              </w:rPr>
            </w:pPr>
            <w:r w:rsidRPr="0021242D">
              <w:rPr>
                <w:lang w:eastAsia="ko-KR"/>
              </w:rPr>
              <w:t>Unique response types for this service.</w:t>
            </w:r>
          </w:p>
          <w:p w:rsidR="00DF339F" w:rsidRPr="0021242D" w:rsidRDefault="00DF339F" w:rsidP="004511B0">
            <w:pPr>
              <w:pStyle w:val="TAN"/>
              <w:rPr>
                <w:lang w:eastAsia="ko-KR"/>
              </w:rPr>
            </w:pPr>
            <w:r w:rsidRPr="0021242D">
              <w:rPr>
                <w:lang w:eastAsia="ko-KR"/>
              </w:rPr>
              <w:t>N</w:t>
            </w:r>
            <w:r w:rsidR="004511B0" w:rsidRPr="0021242D">
              <w:rPr>
                <w:lang w:eastAsia="ko-KR"/>
              </w:rPr>
              <w:t>OTE</w:t>
            </w:r>
            <w:r w:rsidRPr="0021242D">
              <w:rPr>
                <w:lang w:eastAsia="ko-KR"/>
              </w:rPr>
              <w:t>:</w:t>
            </w:r>
            <w:r w:rsidR="004511B0" w:rsidRPr="0021242D">
              <w:rPr>
                <w:lang w:eastAsia="ko-KR"/>
              </w:rPr>
              <w:tab/>
            </w:r>
            <w:r w:rsidRPr="0021242D">
              <w:rPr>
                <w:lang w:eastAsia="ko-KR"/>
              </w:rPr>
              <w:t>Consumed services also provide response types.</w:t>
            </w:r>
          </w:p>
          <w:p w:rsidR="00DF339F" w:rsidRPr="0021242D" w:rsidRDefault="00DF339F" w:rsidP="004511B0">
            <w:pPr>
              <w:pStyle w:val="TB1"/>
              <w:rPr>
                <w:lang w:eastAsia="ko-KR"/>
              </w:rPr>
            </w:pPr>
            <w:r w:rsidRPr="0021242D">
              <w:t>Exception: Request may not have been completed</w:t>
            </w:r>
          </w:p>
        </w:tc>
      </w:tr>
    </w:tbl>
    <w:p w:rsidR="004511B0" w:rsidRPr="0021242D" w:rsidRDefault="004511B0" w:rsidP="004511B0"/>
    <w:p w:rsidR="00DF339F" w:rsidRPr="0021242D" w:rsidRDefault="00DF339F" w:rsidP="00DF339F">
      <w:pPr>
        <w:pStyle w:val="Heading5"/>
        <w:rPr>
          <w:lang w:val="en-US"/>
        </w:rPr>
      </w:pPr>
      <w:bookmarkStart w:id="1131" w:name="_Toc418174468"/>
      <w:bookmarkStart w:id="1132" w:name="_Toc418660371"/>
      <w:r w:rsidRPr="0021242D">
        <w:rPr>
          <w:lang w:val="en-US"/>
        </w:rPr>
        <w:t>6.</w:t>
      </w:r>
      <w:r w:rsidRPr="0021242D">
        <w:rPr>
          <w:lang w:val="en-US" w:eastAsia="zh-CN"/>
        </w:rPr>
        <w:t>7</w:t>
      </w:r>
      <w:r w:rsidRPr="0021242D">
        <w:rPr>
          <w:lang w:val="en-US"/>
        </w:rPr>
        <w:t>.2.</w:t>
      </w:r>
      <w:r w:rsidRPr="0021242D">
        <w:rPr>
          <w:lang w:val="en-US" w:eastAsia="zh-CN"/>
        </w:rPr>
        <w:t>15</w:t>
      </w:r>
      <w:r w:rsidRPr="0021242D">
        <w:rPr>
          <w:lang w:val="en-US"/>
        </w:rPr>
        <w:t>.</w:t>
      </w:r>
      <w:r w:rsidR="00A84506">
        <w:rPr>
          <w:lang w:val="en-US"/>
        </w:rPr>
        <w:t>4</w:t>
      </w:r>
      <w:r w:rsidRPr="0021242D">
        <w:rPr>
          <w:lang w:val="en-US"/>
        </w:rPr>
        <w:tab/>
      </w:r>
      <w:r w:rsidRPr="0021242D">
        <w:rPr>
          <w:lang w:val="en-US" w:eastAsia="ko-KR"/>
        </w:rPr>
        <w:t>Post-Conditions</w:t>
      </w:r>
      <w:bookmarkEnd w:id="1131"/>
      <w:bookmarkEnd w:id="1132"/>
    </w:p>
    <w:p w:rsidR="00DF339F" w:rsidRPr="0021242D" w:rsidRDefault="00DF339F" w:rsidP="00DF339F">
      <w:r w:rsidRPr="0021242D">
        <w:rPr>
          <w:lang w:eastAsia="zh-CN"/>
        </w:rPr>
        <w:t>The Management Adapter has submitted a request to the Management Server to get</w:t>
      </w:r>
      <w:r w:rsidRPr="0021242D">
        <w:t xml:space="preserve"> </w:t>
      </w:r>
      <w:r w:rsidRPr="0021242D">
        <w:rPr>
          <w:lang w:eastAsia="zh-CN"/>
        </w:rPr>
        <w:t>all logs of a device.</w:t>
      </w:r>
    </w:p>
    <w:p w:rsidR="00DF339F" w:rsidRPr="0021242D" w:rsidRDefault="00DF339F" w:rsidP="00DF339F">
      <w:pPr>
        <w:pStyle w:val="Heading5"/>
        <w:rPr>
          <w:lang w:val="en-US"/>
        </w:rPr>
      </w:pPr>
      <w:bookmarkStart w:id="1133" w:name="_Toc418174469"/>
      <w:bookmarkStart w:id="1134" w:name="_Toc418660372"/>
      <w:r w:rsidRPr="0021242D">
        <w:rPr>
          <w:lang w:val="en-US"/>
        </w:rPr>
        <w:t>6.</w:t>
      </w:r>
      <w:r w:rsidRPr="0021242D">
        <w:rPr>
          <w:lang w:val="en-US" w:eastAsia="zh-CN"/>
        </w:rPr>
        <w:t>7</w:t>
      </w:r>
      <w:r w:rsidRPr="0021242D">
        <w:rPr>
          <w:lang w:val="en-US"/>
        </w:rPr>
        <w:t>.2.</w:t>
      </w:r>
      <w:r w:rsidRPr="0021242D">
        <w:rPr>
          <w:lang w:val="en-US" w:eastAsia="zh-CN"/>
        </w:rPr>
        <w:t>15</w:t>
      </w:r>
      <w:r w:rsidRPr="0021242D">
        <w:rPr>
          <w:lang w:val="en-US"/>
        </w:rPr>
        <w:t>.</w:t>
      </w:r>
      <w:r w:rsidR="00A84506">
        <w:rPr>
          <w:lang w:val="en-US"/>
        </w:rPr>
        <w:t>5</w:t>
      </w:r>
      <w:r w:rsidRPr="0021242D">
        <w:rPr>
          <w:lang w:val="en-US"/>
        </w:rPr>
        <w:tab/>
      </w:r>
      <w:r w:rsidRPr="0021242D">
        <w:rPr>
          <w:lang w:val="en-US" w:eastAsia="ko-KR"/>
        </w:rPr>
        <w:t>Exceptions</w:t>
      </w:r>
      <w:bookmarkEnd w:id="1133"/>
      <w:bookmarkEnd w:id="1134"/>
    </w:p>
    <w:p w:rsidR="00DF339F" w:rsidRPr="0021242D" w:rsidRDefault="00DF339F" w:rsidP="00DF339F">
      <w:r w:rsidRPr="0021242D">
        <w:t>Not Applicable</w:t>
      </w:r>
      <w:r w:rsidR="004511B0" w:rsidRPr="0021242D">
        <w:t>.</w:t>
      </w:r>
    </w:p>
    <w:p w:rsidR="00DF339F" w:rsidRPr="0021242D" w:rsidRDefault="00DF339F" w:rsidP="00DF339F">
      <w:pPr>
        <w:pStyle w:val="Heading5"/>
        <w:rPr>
          <w:lang w:val="en-US"/>
        </w:rPr>
      </w:pPr>
      <w:bookmarkStart w:id="1135" w:name="_Toc418174470"/>
      <w:bookmarkStart w:id="1136" w:name="_Toc418660373"/>
      <w:r w:rsidRPr="0021242D">
        <w:rPr>
          <w:lang w:val="en-US"/>
        </w:rPr>
        <w:t>6.</w:t>
      </w:r>
      <w:r w:rsidRPr="0021242D">
        <w:rPr>
          <w:lang w:val="en-US" w:eastAsia="zh-CN"/>
        </w:rPr>
        <w:t>7</w:t>
      </w:r>
      <w:r w:rsidRPr="0021242D">
        <w:rPr>
          <w:lang w:val="en-US"/>
        </w:rPr>
        <w:t>.2.</w:t>
      </w:r>
      <w:r w:rsidRPr="0021242D">
        <w:rPr>
          <w:lang w:val="en-US" w:eastAsia="zh-CN"/>
        </w:rPr>
        <w:t>15</w:t>
      </w:r>
      <w:r w:rsidRPr="0021242D">
        <w:rPr>
          <w:lang w:val="en-US"/>
        </w:rPr>
        <w:t>.</w:t>
      </w:r>
      <w:r w:rsidR="00A84506">
        <w:rPr>
          <w:lang w:val="en-US"/>
        </w:rPr>
        <w:t>6</w:t>
      </w:r>
      <w:r w:rsidRPr="0021242D">
        <w:rPr>
          <w:lang w:val="en-US"/>
        </w:rPr>
        <w:tab/>
      </w:r>
      <w:r w:rsidRPr="0021242D">
        <w:rPr>
          <w:lang w:val="en-US" w:eastAsia="ko-KR"/>
        </w:rPr>
        <w:t>Policies for Use</w:t>
      </w:r>
      <w:bookmarkEnd w:id="1135"/>
      <w:bookmarkEnd w:id="1136"/>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37" w:name="_Toc418174471"/>
      <w:bookmarkStart w:id="1138" w:name="_Toc418660374"/>
      <w:r w:rsidRPr="0021242D">
        <w:rPr>
          <w:lang w:val="en-US"/>
        </w:rPr>
        <w:t>6.</w:t>
      </w:r>
      <w:r w:rsidRPr="0021242D">
        <w:rPr>
          <w:lang w:val="en-US" w:eastAsia="zh-CN"/>
        </w:rPr>
        <w:t>7</w:t>
      </w:r>
      <w:r w:rsidRPr="0021242D">
        <w:rPr>
          <w:lang w:val="en-US"/>
        </w:rPr>
        <w:t>.2.</w:t>
      </w:r>
      <w:r w:rsidRPr="0021242D">
        <w:rPr>
          <w:lang w:val="en-US" w:eastAsia="zh-CN"/>
        </w:rPr>
        <w:t>15</w:t>
      </w:r>
      <w:r w:rsidRPr="0021242D">
        <w:rPr>
          <w:lang w:val="en-US"/>
        </w:rPr>
        <w:t>.</w:t>
      </w:r>
      <w:r w:rsidR="00A84506">
        <w:rPr>
          <w:lang w:val="en-US"/>
        </w:rPr>
        <w:t>7</w:t>
      </w:r>
      <w:r w:rsidRPr="0021242D">
        <w:rPr>
          <w:lang w:val="en-US"/>
        </w:rPr>
        <w:tab/>
        <w:t>oneM2M Resource Interworking</w:t>
      </w:r>
      <w:bookmarkEnd w:id="1137"/>
      <w:bookmarkEnd w:id="1138"/>
    </w:p>
    <w:p w:rsidR="00DF339F" w:rsidRPr="0021242D" w:rsidRDefault="00DF339F" w:rsidP="00DF339F">
      <w:pPr>
        <w:rPr>
          <w:lang w:eastAsia="zh-CN"/>
        </w:rPr>
      </w:pPr>
      <w:r w:rsidRPr="0021242D">
        <w:t>This service capability is used to get all logs of a device. The service capability aligns with the &lt;eventLog&gt; resource and maps to the Retrieve procedure for the resource.</w:t>
      </w:r>
    </w:p>
    <w:p w:rsidR="00DF339F" w:rsidRPr="00A84506" w:rsidRDefault="00DF339F" w:rsidP="00DF339F">
      <w:pPr>
        <w:pStyle w:val="Heading4"/>
        <w:rPr>
          <w:lang w:val="en-US" w:eastAsia="zh-CN"/>
        </w:rPr>
      </w:pPr>
      <w:bookmarkStart w:id="1139" w:name="_Toc417309536"/>
      <w:bookmarkStart w:id="1140" w:name="_Toc418174472"/>
      <w:bookmarkStart w:id="1141" w:name="_Toc418660375"/>
      <w:r w:rsidRPr="00A84506">
        <w:rPr>
          <w:lang w:val="en-US"/>
        </w:rPr>
        <w:t>6.</w:t>
      </w:r>
      <w:r w:rsidRPr="00A84506">
        <w:rPr>
          <w:lang w:val="en-US" w:eastAsia="zh-CN"/>
        </w:rPr>
        <w:t>7</w:t>
      </w:r>
      <w:r w:rsidRPr="00A84506">
        <w:rPr>
          <w:lang w:val="en-US"/>
        </w:rPr>
        <w:t>.2.</w:t>
      </w:r>
      <w:r w:rsidRPr="00A84506">
        <w:rPr>
          <w:lang w:val="en-US" w:eastAsia="zh-CN"/>
        </w:rPr>
        <w:t>16</w:t>
      </w:r>
      <w:r w:rsidRPr="00A84506">
        <w:rPr>
          <w:lang w:val="en-US"/>
        </w:rPr>
        <w:tab/>
      </w:r>
      <w:r w:rsidRPr="00A84506">
        <w:rPr>
          <w:lang w:val="en-US" w:eastAsia="zh-CN"/>
        </w:rPr>
        <w:t>getDeviceLogInformation</w:t>
      </w:r>
      <w:bookmarkEnd w:id="1139"/>
      <w:bookmarkEnd w:id="1140"/>
      <w:bookmarkEnd w:id="1141"/>
    </w:p>
    <w:p w:rsidR="00A84506" w:rsidRPr="00A84506" w:rsidRDefault="00A84506" w:rsidP="00A84506">
      <w:pPr>
        <w:pStyle w:val="Heading5"/>
        <w:rPr>
          <w:lang w:val="en-US"/>
        </w:rPr>
      </w:pPr>
      <w:bookmarkStart w:id="1142" w:name="_Toc418660376"/>
      <w:r w:rsidRPr="00A84506">
        <w:rPr>
          <w:lang w:val="en-US"/>
        </w:rPr>
        <w:t>6.</w:t>
      </w:r>
      <w:r w:rsidRPr="00A84506">
        <w:rPr>
          <w:lang w:val="en-US" w:eastAsia="zh-CN"/>
        </w:rPr>
        <w:t>7</w:t>
      </w:r>
      <w:r w:rsidRPr="00A84506">
        <w:rPr>
          <w:lang w:val="en-US"/>
        </w:rPr>
        <w:t>.2.</w:t>
      </w:r>
      <w:r w:rsidRPr="00A84506">
        <w:rPr>
          <w:lang w:val="en-US" w:eastAsia="zh-CN"/>
        </w:rPr>
        <w:t>16</w:t>
      </w:r>
      <w:r w:rsidRPr="00A84506">
        <w:rPr>
          <w:lang w:val="en-US"/>
        </w:rPr>
        <w:t>.1</w:t>
      </w:r>
      <w:r w:rsidRPr="00A84506">
        <w:rPr>
          <w:lang w:val="en-US"/>
        </w:rPr>
        <w:tab/>
        <w:t>Description</w:t>
      </w:r>
      <w:bookmarkEnd w:id="1142"/>
    </w:p>
    <w:p w:rsidR="00DF339F" w:rsidRPr="00A84506" w:rsidRDefault="00DF339F" w:rsidP="00DF339F">
      <w:r w:rsidRPr="00A84506">
        <w:t xml:space="preserve">This service capability provides the ability to </w:t>
      </w:r>
      <w:r w:rsidRPr="00A84506">
        <w:rPr>
          <w:lang w:eastAsia="zh-CN"/>
        </w:rPr>
        <w:t>get</w:t>
      </w:r>
      <w:r w:rsidRPr="00A84506">
        <w:t xml:space="preserve"> </w:t>
      </w:r>
      <w:r w:rsidRPr="00A84506">
        <w:rPr>
          <w:lang w:eastAsia="zh-CN"/>
        </w:rPr>
        <w:t>a device log information</w:t>
      </w:r>
      <w:r w:rsidRPr="00A84506">
        <w:t>.</w:t>
      </w:r>
    </w:p>
    <w:p w:rsidR="00DF339F" w:rsidRPr="00A84506" w:rsidRDefault="00DF339F" w:rsidP="00DF339F">
      <w:pPr>
        <w:pStyle w:val="Heading5"/>
        <w:rPr>
          <w:lang w:val="en-US"/>
        </w:rPr>
      </w:pPr>
      <w:bookmarkStart w:id="1143" w:name="_Toc418174473"/>
      <w:bookmarkStart w:id="1144" w:name="_Toc418660377"/>
      <w:r w:rsidRPr="00A84506">
        <w:rPr>
          <w:lang w:val="en-US"/>
        </w:rPr>
        <w:t>6.</w:t>
      </w:r>
      <w:r w:rsidRPr="00A84506">
        <w:rPr>
          <w:lang w:val="en-US" w:eastAsia="zh-CN"/>
        </w:rPr>
        <w:t>7</w:t>
      </w:r>
      <w:r w:rsidRPr="00A84506">
        <w:rPr>
          <w:lang w:val="en-US"/>
        </w:rPr>
        <w:t>.2.</w:t>
      </w:r>
      <w:r w:rsidRPr="00A84506">
        <w:rPr>
          <w:lang w:val="en-US" w:eastAsia="zh-CN"/>
        </w:rPr>
        <w:t>16</w:t>
      </w:r>
      <w:r w:rsidRPr="00A84506">
        <w:rPr>
          <w:lang w:val="en-US"/>
        </w:rPr>
        <w:t>.</w:t>
      </w:r>
      <w:r w:rsidR="00A84506" w:rsidRPr="00A84506">
        <w:rPr>
          <w:lang w:val="en-US"/>
        </w:rPr>
        <w:t>2</w:t>
      </w:r>
      <w:r w:rsidRPr="00A84506">
        <w:rPr>
          <w:lang w:val="en-US"/>
        </w:rPr>
        <w:tab/>
      </w:r>
      <w:r w:rsidR="00D87590">
        <w:rPr>
          <w:lang w:val="en-US"/>
        </w:rPr>
        <w:t>Pre-Conditions</w:t>
      </w:r>
      <w:bookmarkEnd w:id="1143"/>
      <w:bookmarkEnd w:id="1144"/>
    </w:p>
    <w:p w:rsidR="00DF339F" w:rsidRPr="0021242D" w:rsidRDefault="00DF339F" w:rsidP="00DF339F">
      <w:r w:rsidRPr="0021242D">
        <w:t>A correlation between a Management Server, the M2M Service Capability and device exist.</w:t>
      </w:r>
    </w:p>
    <w:p w:rsidR="00DF339F" w:rsidRPr="0021242D" w:rsidRDefault="00935233" w:rsidP="00DF339F">
      <w:pPr>
        <w:pStyle w:val="Heading5"/>
        <w:rPr>
          <w:lang w:val="en-US" w:eastAsia="zh-CN"/>
        </w:rPr>
      </w:pPr>
      <w:bookmarkStart w:id="1145" w:name="_Toc418174474"/>
      <w:bookmarkStart w:id="1146" w:name="_Toc418660378"/>
      <w:r w:rsidRPr="00935233">
        <w:rPr>
          <w:lang w:val="en-US"/>
        </w:rPr>
        <w:t>6.</w:t>
      </w:r>
      <w:r w:rsidRPr="00935233">
        <w:rPr>
          <w:lang w:val="en-US" w:eastAsia="zh-CN"/>
        </w:rPr>
        <w:t>7</w:t>
      </w:r>
      <w:r w:rsidRPr="00935233">
        <w:rPr>
          <w:lang w:val="en-US"/>
        </w:rPr>
        <w:t>.2.</w:t>
      </w:r>
      <w:r w:rsidRPr="00935233">
        <w:rPr>
          <w:lang w:val="en-US" w:eastAsia="zh-CN"/>
        </w:rPr>
        <w:t>16</w:t>
      </w:r>
      <w:r w:rsidRPr="00935233">
        <w:rPr>
          <w:lang w:val="en-US"/>
        </w:rPr>
        <w:t>.</w:t>
      </w:r>
      <w:r w:rsidR="00A84506">
        <w:rPr>
          <w:lang w:val="en-US"/>
        </w:rPr>
        <w:t>3</w:t>
      </w:r>
      <w:r w:rsidRPr="00935233">
        <w:rPr>
          <w:lang w:val="en-US"/>
        </w:rPr>
        <w:tab/>
        <w:t xml:space="preserve">Signature – </w:t>
      </w:r>
      <w:r w:rsidRPr="00935233">
        <w:rPr>
          <w:lang w:val="en-US" w:eastAsia="zh-CN"/>
        </w:rPr>
        <w:t>getDeviceLogInformation</w:t>
      </w:r>
      <w:bookmarkEnd w:id="1145"/>
      <w:bookmarkEnd w:id="1146"/>
    </w:p>
    <w:p w:rsidR="00C76D4D" w:rsidRPr="0021242D" w:rsidRDefault="00935233" w:rsidP="00C76D4D">
      <w:pPr>
        <w:pStyle w:val="TH"/>
      </w:pPr>
      <w:r w:rsidRPr="00935233">
        <w:t>Table 6.</w:t>
      </w:r>
      <w:r w:rsidRPr="00935233">
        <w:rPr>
          <w:lang w:eastAsia="zh-CN"/>
        </w:rPr>
        <w:t>7</w:t>
      </w:r>
      <w:r w:rsidRPr="00935233">
        <w:t>.2.</w:t>
      </w:r>
      <w:r w:rsidRPr="00935233">
        <w:rPr>
          <w:lang w:eastAsia="zh-CN"/>
        </w:rPr>
        <w:t>16</w:t>
      </w:r>
      <w:r w:rsidRPr="00935233">
        <w:t>.</w:t>
      </w:r>
      <w:r w:rsidR="00A84506">
        <w:t>3</w:t>
      </w:r>
      <w:r w:rsidRPr="00935233">
        <w:t xml:space="preserve">-1: Management Adapter – </w:t>
      </w:r>
      <w:r w:rsidRPr="00935233">
        <w:rPr>
          <w:lang w:eastAsia="zh-CN"/>
        </w:rPr>
        <w:t xml:space="preserve">getDeviceLogInformation </w:t>
      </w:r>
      <w:r w:rsidRPr="00935233">
        <w:t>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pPr>
            <w:r w:rsidRPr="0021242D">
              <w:t>filterCriteria</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pPr>
            <w:r w:rsidRPr="0021242D">
              <w:t>IN</w:t>
            </w:r>
          </w:p>
        </w:tc>
        <w:tc>
          <w:tcPr>
            <w:tcW w:w="900" w:type="dxa"/>
            <w:tcBorders>
              <w:left w:val="single" w:sz="1" w:space="0" w:color="000000"/>
              <w:bottom w:val="single" w:sz="4" w:space="0" w:color="auto"/>
            </w:tcBorders>
          </w:tcPr>
          <w:p w:rsidR="00DF339F" w:rsidRPr="0021242D" w:rsidRDefault="00DF339F" w:rsidP="00C76D4D">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pPr>
            <w:r w:rsidRPr="0021242D">
              <w:t xml:space="preserve">See Table </w:t>
            </w:r>
            <w:r w:rsidR="00AB3586">
              <w:t>6.6.2.2.</w:t>
            </w:r>
            <w:r w:rsidRPr="0021242D">
              <w:t>2</w:t>
            </w:r>
            <w:r w:rsidRPr="0021242D">
              <w:rPr>
                <w:lang w:eastAsia="zh-CN"/>
              </w:rPr>
              <w:t>2</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rPr>
                <w:lang w:eastAsia="ko-KR"/>
              </w:rPr>
            </w:pPr>
            <w:r w:rsidRPr="0021242D">
              <w:rPr>
                <w:lang w:eastAsia="ko-KR"/>
              </w:rPr>
              <w:t>logURL</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C76D4D">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ko-KR"/>
              </w:rPr>
              <w:t xml:space="preserve">The URL from which the log can be </w:t>
            </w:r>
            <w:r w:rsidRPr="0021242D">
              <w:rPr>
                <w:lang w:eastAsia="zh-CN"/>
              </w:rPr>
              <w:t>accessed</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zh-CN"/>
              </w:rPr>
            </w:pPr>
            <w:r w:rsidRPr="0021242D">
              <w:rPr>
                <w:lang w:eastAsia="zh-CN"/>
              </w:rPr>
              <w:t>log</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zh-CN"/>
              </w:rPr>
            </w:pPr>
            <w:r w:rsidRPr="0021242D">
              <w:rPr>
                <w:lang w:eastAsia="ko-KR"/>
              </w:rPr>
              <w:t xml:space="preserve">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 w:rsidR="00DF339F" w:rsidRPr="0021242D" w:rsidRDefault="00DF339F" w:rsidP="00DF339F">
      <w:pPr>
        <w:pStyle w:val="Heading5"/>
        <w:rPr>
          <w:lang w:val="en-US"/>
        </w:rPr>
      </w:pPr>
      <w:bookmarkStart w:id="1147" w:name="_Toc418174475"/>
      <w:bookmarkStart w:id="1148" w:name="_Toc418660379"/>
      <w:r w:rsidRPr="0021242D">
        <w:rPr>
          <w:lang w:val="en-US"/>
        </w:rPr>
        <w:t>6.</w:t>
      </w:r>
      <w:r w:rsidRPr="0021242D">
        <w:rPr>
          <w:lang w:val="en-US" w:eastAsia="zh-CN"/>
        </w:rPr>
        <w:t>7</w:t>
      </w:r>
      <w:r w:rsidRPr="0021242D">
        <w:rPr>
          <w:lang w:val="en-US"/>
        </w:rPr>
        <w:t>.2.</w:t>
      </w:r>
      <w:r w:rsidRPr="0021242D">
        <w:rPr>
          <w:lang w:val="en-US" w:eastAsia="zh-CN"/>
        </w:rPr>
        <w:t>16</w:t>
      </w:r>
      <w:r w:rsidRPr="0021242D">
        <w:rPr>
          <w:lang w:val="en-US"/>
        </w:rPr>
        <w:t>.</w:t>
      </w:r>
      <w:r w:rsidR="00A84506">
        <w:rPr>
          <w:lang w:val="en-US"/>
        </w:rPr>
        <w:t>4</w:t>
      </w:r>
      <w:r w:rsidRPr="0021242D">
        <w:rPr>
          <w:lang w:val="en-US"/>
        </w:rPr>
        <w:tab/>
      </w:r>
      <w:r w:rsidRPr="0021242D">
        <w:rPr>
          <w:lang w:val="en-US" w:eastAsia="ko-KR"/>
        </w:rPr>
        <w:t>Post-Conditions</w:t>
      </w:r>
      <w:bookmarkEnd w:id="1147"/>
      <w:bookmarkEnd w:id="1148"/>
    </w:p>
    <w:p w:rsidR="00DF339F" w:rsidRPr="0021242D" w:rsidRDefault="00DF339F" w:rsidP="00DF339F">
      <w:r w:rsidRPr="0021242D">
        <w:rPr>
          <w:lang w:eastAsia="zh-CN"/>
        </w:rPr>
        <w:t>The Management Adapter has submitted a request to the Management Server to get</w:t>
      </w:r>
      <w:r w:rsidRPr="0021242D">
        <w:t xml:space="preserve"> </w:t>
      </w:r>
      <w:r w:rsidRPr="0021242D">
        <w:rPr>
          <w:lang w:eastAsia="zh-CN"/>
        </w:rPr>
        <w:t>a device log information.</w:t>
      </w:r>
    </w:p>
    <w:p w:rsidR="00DF339F" w:rsidRPr="0021242D" w:rsidRDefault="00DF339F" w:rsidP="00DF339F">
      <w:pPr>
        <w:pStyle w:val="Heading5"/>
        <w:rPr>
          <w:lang w:val="en-US"/>
        </w:rPr>
      </w:pPr>
      <w:bookmarkStart w:id="1149" w:name="_Toc418174476"/>
      <w:bookmarkStart w:id="1150" w:name="_Toc418660380"/>
      <w:r w:rsidRPr="0021242D">
        <w:rPr>
          <w:lang w:val="en-US"/>
        </w:rPr>
        <w:lastRenderedPageBreak/>
        <w:t>6.</w:t>
      </w:r>
      <w:r w:rsidRPr="0021242D">
        <w:rPr>
          <w:lang w:val="en-US" w:eastAsia="zh-CN"/>
        </w:rPr>
        <w:t>7</w:t>
      </w:r>
      <w:r w:rsidRPr="0021242D">
        <w:rPr>
          <w:lang w:val="en-US"/>
        </w:rPr>
        <w:t>.2.</w:t>
      </w:r>
      <w:r w:rsidRPr="0021242D">
        <w:rPr>
          <w:lang w:val="en-US" w:eastAsia="zh-CN"/>
        </w:rPr>
        <w:t>16</w:t>
      </w:r>
      <w:r w:rsidRPr="0021242D">
        <w:rPr>
          <w:lang w:val="en-US"/>
        </w:rPr>
        <w:t>.</w:t>
      </w:r>
      <w:r w:rsidR="00A84506">
        <w:rPr>
          <w:lang w:val="en-US"/>
        </w:rPr>
        <w:t>5</w:t>
      </w:r>
      <w:r w:rsidRPr="0021242D">
        <w:rPr>
          <w:lang w:val="en-US"/>
        </w:rPr>
        <w:tab/>
      </w:r>
      <w:r w:rsidRPr="0021242D">
        <w:rPr>
          <w:lang w:val="en-US" w:eastAsia="ko-KR"/>
        </w:rPr>
        <w:t>Exceptions</w:t>
      </w:r>
      <w:bookmarkEnd w:id="1149"/>
      <w:bookmarkEnd w:id="1150"/>
    </w:p>
    <w:p w:rsidR="00DF339F" w:rsidRPr="0021242D" w:rsidRDefault="00DF339F" w:rsidP="00DF339F">
      <w:r w:rsidRPr="0021242D">
        <w:t>Not Applicable</w:t>
      </w:r>
      <w:r w:rsidR="00C76D4D" w:rsidRPr="0021242D">
        <w:t>.</w:t>
      </w:r>
    </w:p>
    <w:p w:rsidR="00DF339F" w:rsidRPr="0021242D" w:rsidRDefault="00DF339F" w:rsidP="00DF339F">
      <w:pPr>
        <w:pStyle w:val="Heading5"/>
        <w:rPr>
          <w:lang w:val="en-US"/>
        </w:rPr>
      </w:pPr>
      <w:bookmarkStart w:id="1151" w:name="_Toc418174477"/>
      <w:bookmarkStart w:id="1152" w:name="_Toc418660381"/>
      <w:r w:rsidRPr="0021242D">
        <w:rPr>
          <w:lang w:val="en-US"/>
        </w:rPr>
        <w:t>6.</w:t>
      </w:r>
      <w:r w:rsidRPr="0021242D">
        <w:rPr>
          <w:lang w:val="en-US" w:eastAsia="zh-CN"/>
        </w:rPr>
        <w:t>7</w:t>
      </w:r>
      <w:r w:rsidRPr="0021242D">
        <w:rPr>
          <w:lang w:val="en-US"/>
        </w:rPr>
        <w:t>.2.</w:t>
      </w:r>
      <w:r w:rsidRPr="0021242D">
        <w:rPr>
          <w:lang w:val="en-US" w:eastAsia="zh-CN"/>
        </w:rPr>
        <w:t>16</w:t>
      </w:r>
      <w:r w:rsidRPr="0021242D">
        <w:rPr>
          <w:lang w:val="en-US"/>
        </w:rPr>
        <w:t>.</w:t>
      </w:r>
      <w:r w:rsidR="00A84506">
        <w:rPr>
          <w:lang w:val="en-US"/>
        </w:rPr>
        <w:t>6</w:t>
      </w:r>
      <w:r w:rsidRPr="0021242D">
        <w:rPr>
          <w:lang w:val="en-US"/>
        </w:rPr>
        <w:tab/>
      </w:r>
      <w:r w:rsidRPr="0021242D">
        <w:rPr>
          <w:lang w:val="en-US" w:eastAsia="ko-KR"/>
        </w:rPr>
        <w:t>Policies for Use</w:t>
      </w:r>
      <w:bookmarkEnd w:id="1151"/>
      <w:bookmarkEnd w:id="1152"/>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53" w:name="_Toc418174478"/>
      <w:bookmarkStart w:id="1154" w:name="_Toc418660382"/>
      <w:r w:rsidRPr="0021242D">
        <w:rPr>
          <w:lang w:val="en-US"/>
        </w:rPr>
        <w:t>6.</w:t>
      </w:r>
      <w:r w:rsidRPr="0021242D">
        <w:rPr>
          <w:lang w:val="en-US" w:eastAsia="zh-CN"/>
        </w:rPr>
        <w:t>7</w:t>
      </w:r>
      <w:r w:rsidRPr="0021242D">
        <w:rPr>
          <w:lang w:val="en-US"/>
        </w:rPr>
        <w:t>.2.</w:t>
      </w:r>
      <w:r w:rsidRPr="0021242D">
        <w:rPr>
          <w:lang w:val="en-US" w:eastAsia="zh-CN"/>
        </w:rPr>
        <w:t>16</w:t>
      </w:r>
      <w:r w:rsidRPr="0021242D">
        <w:rPr>
          <w:lang w:val="en-US"/>
        </w:rPr>
        <w:t>.</w:t>
      </w:r>
      <w:r w:rsidR="00A84506">
        <w:rPr>
          <w:lang w:val="en-US"/>
        </w:rPr>
        <w:t>7</w:t>
      </w:r>
      <w:r w:rsidRPr="0021242D">
        <w:rPr>
          <w:lang w:val="en-US"/>
        </w:rPr>
        <w:tab/>
        <w:t>oneM2M Resource Interworking</w:t>
      </w:r>
      <w:bookmarkEnd w:id="1153"/>
      <w:bookmarkEnd w:id="1154"/>
    </w:p>
    <w:p w:rsidR="00DF339F" w:rsidRPr="0021242D" w:rsidRDefault="00DF339F" w:rsidP="00DF339F">
      <w:pPr>
        <w:overflowPunct/>
        <w:autoSpaceDE/>
        <w:autoSpaceDN/>
        <w:adjustRightInd/>
        <w:spacing w:after="0"/>
        <w:textAlignment w:val="auto"/>
      </w:pPr>
      <w:r w:rsidRPr="0021242D">
        <w:t xml:space="preserve">This service capability is used to </w:t>
      </w:r>
      <w:r w:rsidRPr="0021242D">
        <w:rPr>
          <w:lang w:eastAsia="zh-CN"/>
        </w:rPr>
        <w:t>get</w:t>
      </w:r>
      <w:r w:rsidRPr="0021242D">
        <w:t xml:space="preserve"> </w:t>
      </w:r>
      <w:r w:rsidRPr="0021242D">
        <w:rPr>
          <w:lang w:eastAsia="zh-CN"/>
        </w:rPr>
        <w:t>device log information</w:t>
      </w:r>
      <w:r w:rsidRPr="0021242D">
        <w:t>. The service capability aligns with the &lt;eventLog&gt; resource and maps to the Retrieve procedure for the resource.</w:t>
      </w:r>
    </w:p>
    <w:p w:rsidR="00DF339F" w:rsidRPr="002878B8" w:rsidRDefault="00DF339F" w:rsidP="00DF339F">
      <w:pPr>
        <w:pStyle w:val="Heading4"/>
        <w:rPr>
          <w:lang w:val="en-US" w:eastAsia="zh-CN"/>
        </w:rPr>
      </w:pPr>
      <w:bookmarkStart w:id="1155" w:name="_Toc417309537"/>
      <w:bookmarkStart w:id="1156" w:name="_Toc418174479"/>
      <w:bookmarkStart w:id="1157" w:name="_Toc418660383"/>
      <w:r w:rsidRPr="002878B8">
        <w:rPr>
          <w:lang w:val="en-US"/>
        </w:rPr>
        <w:t>6.7.2.1</w:t>
      </w:r>
      <w:r w:rsidRPr="002878B8">
        <w:rPr>
          <w:lang w:val="en-US" w:eastAsia="zh-CN"/>
        </w:rPr>
        <w:t>7</w:t>
      </w:r>
      <w:r w:rsidRPr="002878B8">
        <w:rPr>
          <w:lang w:val="en-US"/>
        </w:rPr>
        <w:tab/>
      </w:r>
      <w:r w:rsidRPr="002878B8">
        <w:rPr>
          <w:lang w:val="en-US" w:eastAsia="zh-CN"/>
        </w:rPr>
        <w:t>getSoftwareInformation</w:t>
      </w:r>
      <w:bookmarkEnd w:id="1155"/>
      <w:bookmarkEnd w:id="1156"/>
      <w:bookmarkEnd w:id="1157"/>
    </w:p>
    <w:p w:rsidR="002878B8" w:rsidRPr="002878B8" w:rsidRDefault="002878B8" w:rsidP="002878B8">
      <w:pPr>
        <w:pStyle w:val="Heading5"/>
        <w:rPr>
          <w:lang w:val="en-US"/>
        </w:rPr>
      </w:pPr>
      <w:bookmarkStart w:id="1158" w:name="_Toc418660384"/>
      <w:r w:rsidRPr="002878B8">
        <w:rPr>
          <w:lang w:val="en-US"/>
        </w:rPr>
        <w:t>6.7.2.1</w:t>
      </w:r>
      <w:r w:rsidRPr="002878B8">
        <w:rPr>
          <w:lang w:val="en-US" w:eastAsia="zh-CN"/>
        </w:rPr>
        <w:t>7</w:t>
      </w:r>
      <w:r w:rsidRPr="002878B8">
        <w:rPr>
          <w:lang w:val="en-US"/>
        </w:rPr>
        <w:t>.1</w:t>
      </w:r>
      <w:r w:rsidRPr="002878B8">
        <w:rPr>
          <w:lang w:val="en-US"/>
        </w:rPr>
        <w:tab/>
        <w:t>Description</w:t>
      </w:r>
      <w:bookmarkEnd w:id="1158"/>
    </w:p>
    <w:p w:rsidR="00DF339F" w:rsidRPr="002878B8" w:rsidRDefault="00DF339F" w:rsidP="00DF339F">
      <w:r w:rsidRPr="002878B8">
        <w:t xml:space="preserve">This service capability provides the ability to </w:t>
      </w:r>
      <w:r w:rsidRPr="002878B8">
        <w:rPr>
          <w:lang w:eastAsia="zh-CN"/>
        </w:rPr>
        <w:t>get application software information</w:t>
      </w:r>
      <w:r w:rsidRPr="002878B8">
        <w:t>.</w:t>
      </w:r>
    </w:p>
    <w:p w:rsidR="00DF339F" w:rsidRPr="002878B8" w:rsidRDefault="00DF339F" w:rsidP="00DF339F">
      <w:pPr>
        <w:pStyle w:val="Heading5"/>
        <w:rPr>
          <w:lang w:val="en-US"/>
        </w:rPr>
      </w:pPr>
      <w:bookmarkStart w:id="1159" w:name="_Toc418174480"/>
      <w:bookmarkStart w:id="1160" w:name="_Toc418660385"/>
      <w:r w:rsidRPr="002878B8">
        <w:rPr>
          <w:lang w:val="en-US"/>
        </w:rPr>
        <w:t>6.7.2.1</w:t>
      </w:r>
      <w:r w:rsidRPr="002878B8">
        <w:rPr>
          <w:lang w:val="en-US" w:eastAsia="zh-CN"/>
        </w:rPr>
        <w:t>7</w:t>
      </w:r>
      <w:r w:rsidRPr="002878B8">
        <w:rPr>
          <w:lang w:val="en-US"/>
        </w:rPr>
        <w:t>.</w:t>
      </w:r>
      <w:r w:rsidR="002878B8" w:rsidRPr="002878B8">
        <w:rPr>
          <w:lang w:val="en-US"/>
        </w:rPr>
        <w:t>2</w:t>
      </w:r>
      <w:r w:rsidRPr="002878B8">
        <w:rPr>
          <w:lang w:val="en-US"/>
        </w:rPr>
        <w:tab/>
      </w:r>
      <w:r w:rsidR="00D87590">
        <w:rPr>
          <w:lang w:val="en-US"/>
        </w:rPr>
        <w:t>Pre-Conditions</w:t>
      </w:r>
      <w:bookmarkEnd w:id="1159"/>
      <w:bookmarkEnd w:id="1160"/>
    </w:p>
    <w:p w:rsidR="00DF339F" w:rsidRPr="0021242D" w:rsidRDefault="00DF339F" w:rsidP="00DF339F">
      <w:pPr>
        <w:rPr>
          <w:lang w:eastAsia="zh-CN"/>
        </w:rPr>
      </w:pPr>
      <w:r w:rsidRPr="0021242D">
        <w:t>A correlation between a Management Server, the M2M Service Capability and device exist.</w:t>
      </w:r>
    </w:p>
    <w:p w:rsidR="00DF339F" w:rsidRPr="0021242D" w:rsidRDefault="00DF339F" w:rsidP="00DF339F">
      <w:pPr>
        <w:pStyle w:val="Heading5"/>
        <w:rPr>
          <w:lang w:val="en-US" w:eastAsia="zh-CN"/>
        </w:rPr>
      </w:pPr>
      <w:bookmarkStart w:id="1161" w:name="_Toc418174481"/>
      <w:bookmarkStart w:id="1162" w:name="_Toc418660386"/>
      <w:r w:rsidRPr="0021242D">
        <w:rPr>
          <w:lang w:val="en-US"/>
        </w:rPr>
        <w:t>6.7.2.1</w:t>
      </w:r>
      <w:r w:rsidRPr="0021242D">
        <w:rPr>
          <w:lang w:val="en-US" w:eastAsia="zh-CN"/>
        </w:rPr>
        <w:t>7</w:t>
      </w:r>
      <w:r w:rsidRPr="0021242D">
        <w:rPr>
          <w:lang w:val="en-US"/>
        </w:rPr>
        <w:t>.</w:t>
      </w:r>
      <w:r w:rsidR="002878B8">
        <w:rPr>
          <w:lang w:val="en-US"/>
        </w:rPr>
        <w:t>3</w:t>
      </w:r>
      <w:r w:rsidRPr="0021242D">
        <w:rPr>
          <w:lang w:val="en-US"/>
        </w:rPr>
        <w:tab/>
        <w:t>Signature –</w:t>
      </w:r>
      <w:r w:rsidRPr="0021242D">
        <w:rPr>
          <w:lang w:val="en-US" w:eastAsia="zh-CN"/>
        </w:rPr>
        <w:t>getSoftwareInformation</w:t>
      </w:r>
      <w:bookmarkEnd w:id="1161"/>
      <w:bookmarkEnd w:id="1162"/>
    </w:p>
    <w:p w:rsidR="00C76D4D" w:rsidRPr="0021242D" w:rsidRDefault="00C76D4D" w:rsidP="00C76D4D">
      <w:pPr>
        <w:pStyle w:val="TH"/>
      </w:pPr>
      <w:r w:rsidRPr="0021242D">
        <w:t>Table 6.7.2.1</w:t>
      </w:r>
      <w:r w:rsidRPr="0021242D">
        <w:rPr>
          <w:lang w:eastAsia="zh-CN"/>
        </w:rPr>
        <w:t>7</w:t>
      </w:r>
      <w:r w:rsidRPr="0021242D">
        <w:t>.</w:t>
      </w:r>
      <w:r w:rsidR="002878B8">
        <w:t>3</w:t>
      </w:r>
      <w:r w:rsidRPr="0021242D">
        <w:t>-1: Management Adapter –getSoftwareInformation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name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 xml:space="preserve">Indicates the status of the install. </w:t>
            </w:r>
          </w:p>
          <w:p w:rsidR="00DF339F" w:rsidRPr="0021242D" w:rsidRDefault="00DF339F" w:rsidP="00C76D4D">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The status of active or deactivate action.</w:t>
            </w:r>
          </w:p>
          <w:p w:rsidR="00DF339F" w:rsidRPr="0021242D" w:rsidRDefault="00DF339F" w:rsidP="00C76D4D">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 w:rsidR="00DF339F" w:rsidRPr="0021242D" w:rsidRDefault="00DF339F" w:rsidP="00DF339F">
      <w:pPr>
        <w:pStyle w:val="Heading5"/>
        <w:rPr>
          <w:lang w:val="en-US"/>
        </w:rPr>
      </w:pPr>
      <w:bookmarkStart w:id="1163" w:name="_Toc418174482"/>
      <w:bookmarkStart w:id="1164" w:name="_Toc418660387"/>
      <w:r w:rsidRPr="0021242D">
        <w:rPr>
          <w:lang w:val="en-US"/>
        </w:rPr>
        <w:t>6.7.2.1</w:t>
      </w:r>
      <w:r w:rsidRPr="0021242D">
        <w:rPr>
          <w:lang w:val="en-US" w:eastAsia="zh-CN"/>
        </w:rPr>
        <w:t>7</w:t>
      </w:r>
      <w:r w:rsidRPr="0021242D">
        <w:rPr>
          <w:lang w:val="en-US"/>
        </w:rPr>
        <w:t>.</w:t>
      </w:r>
      <w:r w:rsidR="002878B8">
        <w:rPr>
          <w:lang w:val="en-US"/>
        </w:rPr>
        <w:t>4</w:t>
      </w:r>
      <w:r w:rsidRPr="0021242D">
        <w:rPr>
          <w:lang w:val="en-US"/>
        </w:rPr>
        <w:tab/>
      </w:r>
      <w:r w:rsidRPr="0021242D">
        <w:rPr>
          <w:lang w:val="en-US" w:eastAsia="ko-KR"/>
        </w:rPr>
        <w:t>Post-Conditions</w:t>
      </w:r>
      <w:bookmarkEnd w:id="1163"/>
      <w:bookmarkEnd w:id="1164"/>
    </w:p>
    <w:p w:rsidR="00DF339F" w:rsidRPr="0021242D" w:rsidRDefault="00DF339F" w:rsidP="00DF339F">
      <w:pPr>
        <w:rPr>
          <w:lang w:eastAsia="zh-CN"/>
        </w:rPr>
      </w:pPr>
      <w:r w:rsidRPr="0021242D">
        <w:rPr>
          <w:lang w:eastAsia="zh-CN"/>
        </w:rPr>
        <w:t>The Management Adapter has submitted a request to the Management Server to get application software information.</w:t>
      </w:r>
    </w:p>
    <w:p w:rsidR="00DF339F" w:rsidRPr="0021242D" w:rsidRDefault="00DF339F" w:rsidP="00DF339F">
      <w:pPr>
        <w:pStyle w:val="Heading5"/>
        <w:rPr>
          <w:lang w:val="en-US" w:eastAsia="zh-CN"/>
        </w:rPr>
      </w:pPr>
      <w:bookmarkStart w:id="1165" w:name="_Toc418174483"/>
      <w:bookmarkStart w:id="1166" w:name="_Toc418660388"/>
      <w:r w:rsidRPr="0021242D">
        <w:rPr>
          <w:lang w:val="en-US"/>
        </w:rPr>
        <w:t>6.7.2.1</w:t>
      </w:r>
      <w:r w:rsidRPr="0021242D">
        <w:rPr>
          <w:lang w:val="en-US" w:eastAsia="zh-CN"/>
        </w:rPr>
        <w:t>7</w:t>
      </w:r>
      <w:r w:rsidRPr="0021242D">
        <w:rPr>
          <w:lang w:val="en-US"/>
        </w:rPr>
        <w:t>.</w:t>
      </w:r>
      <w:r w:rsidR="002878B8">
        <w:rPr>
          <w:lang w:val="en-US"/>
        </w:rPr>
        <w:t>5</w:t>
      </w:r>
      <w:r w:rsidRPr="0021242D">
        <w:rPr>
          <w:lang w:val="en-US"/>
        </w:rPr>
        <w:tab/>
      </w:r>
      <w:r w:rsidRPr="0021242D">
        <w:rPr>
          <w:lang w:val="en-US" w:eastAsia="ko-KR"/>
        </w:rPr>
        <w:t>Exceptions</w:t>
      </w:r>
      <w:bookmarkEnd w:id="1165"/>
      <w:bookmarkEnd w:id="1166"/>
    </w:p>
    <w:p w:rsidR="00DF339F" w:rsidRPr="0021242D" w:rsidRDefault="00DF339F" w:rsidP="00DF339F">
      <w:pPr>
        <w:keepNext/>
      </w:pPr>
      <w:r w:rsidRPr="0021242D">
        <w:rPr>
          <w:lang w:eastAsia="ko-KR"/>
        </w:rPr>
        <w:t>Not Applicable</w:t>
      </w:r>
      <w:r w:rsidR="00C76D4D" w:rsidRPr="0021242D">
        <w:rPr>
          <w:lang w:eastAsia="ko-KR"/>
        </w:rPr>
        <w:t>.</w:t>
      </w:r>
    </w:p>
    <w:p w:rsidR="00DF339F" w:rsidRPr="0021242D" w:rsidRDefault="00DF339F" w:rsidP="00DF339F">
      <w:pPr>
        <w:pStyle w:val="Heading5"/>
        <w:rPr>
          <w:lang w:val="en-US"/>
        </w:rPr>
      </w:pPr>
      <w:bookmarkStart w:id="1167" w:name="_Toc418174484"/>
      <w:bookmarkStart w:id="1168" w:name="_Toc418660389"/>
      <w:r w:rsidRPr="0021242D">
        <w:rPr>
          <w:lang w:val="en-US"/>
        </w:rPr>
        <w:t>6.7.2.1</w:t>
      </w:r>
      <w:r w:rsidRPr="0021242D">
        <w:rPr>
          <w:lang w:val="en-US" w:eastAsia="zh-CN"/>
        </w:rPr>
        <w:t>7</w:t>
      </w:r>
      <w:r w:rsidRPr="0021242D">
        <w:rPr>
          <w:lang w:val="en-US"/>
        </w:rPr>
        <w:t>.</w:t>
      </w:r>
      <w:r w:rsidR="002878B8">
        <w:rPr>
          <w:lang w:val="en-US"/>
        </w:rPr>
        <w:t>6</w:t>
      </w:r>
      <w:r w:rsidRPr="0021242D">
        <w:rPr>
          <w:lang w:val="en-US"/>
        </w:rPr>
        <w:tab/>
      </w:r>
      <w:r w:rsidRPr="0021242D">
        <w:rPr>
          <w:lang w:val="en-US" w:eastAsia="ko-KR"/>
        </w:rPr>
        <w:t>Policies for Use</w:t>
      </w:r>
      <w:bookmarkEnd w:id="1167"/>
      <w:bookmarkEnd w:id="1168"/>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69" w:name="_Toc418174485"/>
      <w:bookmarkStart w:id="1170" w:name="_Toc418660390"/>
      <w:r w:rsidRPr="0021242D">
        <w:rPr>
          <w:lang w:val="en-US"/>
        </w:rPr>
        <w:t>6.7.2.1</w:t>
      </w:r>
      <w:r w:rsidRPr="0021242D">
        <w:rPr>
          <w:lang w:val="en-US" w:eastAsia="zh-CN"/>
        </w:rPr>
        <w:t>7</w:t>
      </w:r>
      <w:r w:rsidRPr="0021242D">
        <w:rPr>
          <w:lang w:val="en-US"/>
        </w:rPr>
        <w:t>.</w:t>
      </w:r>
      <w:r w:rsidR="002878B8">
        <w:rPr>
          <w:lang w:val="en-US"/>
        </w:rPr>
        <w:t>7</w:t>
      </w:r>
      <w:r w:rsidRPr="0021242D">
        <w:rPr>
          <w:lang w:val="en-US"/>
        </w:rPr>
        <w:tab/>
        <w:t>oneM2M Resource Interworking</w:t>
      </w:r>
      <w:bookmarkEnd w:id="1169"/>
      <w:bookmarkEnd w:id="1170"/>
    </w:p>
    <w:p w:rsidR="00DF339F" w:rsidRPr="0021242D" w:rsidRDefault="00DF339F" w:rsidP="00DF339F">
      <w:pPr>
        <w:rPr>
          <w:color w:val="000000"/>
          <w:lang w:eastAsia="zh-CN"/>
        </w:rPr>
      </w:pPr>
      <w:r w:rsidRPr="0021242D">
        <w:t xml:space="preserve">This service capability </w:t>
      </w:r>
      <w:r w:rsidRPr="0021242D">
        <w:rPr>
          <w:lang w:eastAsia="zh-CN"/>
        </w:rPr>
        <w:t>is used to get application software information</w:t>
      </w:r>
      <w:r w:rsidRPr="0021242D">
        <w:t>. The service capability aligns with the &lt;</w:t>
      </w:r>
      <w:r w:rsidRPr="0021242D">
        <w:rPr>
          <w:lang w:eastAsia="zh-CN"/>
        </w:rPr>
        <w:t>software</w:t>
      </w:r>
      <w:r w:rsidRPr="0021242D">
        <w:t xml:space="preserve">&gt; resource and maps to the </w:t>
      </w:r>
      <w:r w:rsidRPr="0021242D">
        <w:rPr>
          <w:rFonts w:eastAsia="Arial Unicode MS"/>
          <w:lang w:eastAsia="zh-CN"/>
        </w:rPr>
        <w:t>R</w:t>
      </w:r>
      <w:r w:rsidRPr="0021242D">
        <w:rPr>
          <w:rFonts w:eastAsia="Arial Unicode MS"/>
        </w:rPr>
        <w:t>etrieve</w:t>
      </w:r>
      <w:r w:rsidRPr="0021242D">
        <w:t xml:space="preserve"> procedure for the resource.</w:t>
      </w:r>
    </w:p>
    <w:p w:rsidR="00DF339F" w:rsidRPr="002878B8" w:rsidRDefault="00DF339F" w:rsidP="00DF339F">
      <w:pPr>
        <w:pStyle w:val="Heading4"/>
        <w:rPr>
          <w:lang w:val="en-US" w:eastAsia="zh-CN"/>
        </w:rPr>
      </w:pPr>
      <w:bookmarkStart w:id="1171" w:name="_Toc417309538"/>
      <w:bookmarkStart w:id="1172" w:name="_Toc418174486"/>
      <w:bookmarkStart w:id="1173" w:name="_Toc418660391"/>
      <w:r w:rsidRPr="002878B8">
        <w:rPr>
          <w:lang w:val="en-US"/>
        </w:rPr>
        <w:lastRenderedPageBreak/>
        <w:t>6.7.2.1</w:t>
      </w:r>
      <w:r w:rsidRPr="002878B8">
        <w:rPr>
          <w:lang w:val="en-US" w:eastAsia="zh-CN"/>
        </w:rPr>
        <w:t>8</w:t>
      </w:r>
      <w:r w:rsidRPr="002878B8">
        <w:rPr>
          <w:lang w:val="en-US"/>
        </w:rPr>
        <w:tab/>
      </w:r>
      <w:r w:rsidRPr="002878B8">
        <w:rPr>
          <w:lang w:val="en-US" w:eastAsia="zh-CN"/>
        </w:rPr>
        <w:t>downloadSoftware</w:t>
      </w:r>
      <w:bookmarkEnd w:id="1171"/>
      <w:bookmarkEnd w:id="1172"/>
      <w:bookmarkEnd w:id="1173"/>
    </w:p>
    <w:p w:rsidR="002878B8" w:rsidRPr="002878B8" w:rsidRDefault="002878B8" w:rsidP="002878B8">
      <w:pPr>
        <w:pStyle w:val="Heading5"/>
        <w:rPr>
          <w:lang w:val="en-US"/>
        </w:rPr>
      </w:pPr>
      <w:bookmarkStart w:id="1174" w:name="_Toc418660392"/>
      <w:r w:rsidRPr="002878B8">
        <w:rPr>
          <w:lang w:val="en-US"/>
        </w:rPr>
        <w:t>6.7.2.1</w:t>
      </w:r>
      <w:r w:rsidRPr="002878B8">
        <w:rPr>
          <w:lang w:val="en-US" w:eastAsia="zh-CN"/>
        </w:rPr>
        <w:t>8</w:t>
      </w:r>
      <w:r w:rsidRPr="002878B8">
        <w:rPr>
          <w:lang w:val="en-US"/>
        </w:rPr>
        <w:t>.1</w:t>
      </w:r>
      <w:r w:rsidRPr="002878B8">
        <w:rPr>
          <w:lang w:val="en-US"/>
        </w:rPr>
        <w:tab/>
        <w:t>Description</w:t>
      </w:r>
      <w:bookmarkEnd w:id="1174"/>
    </w:p>
    <w:p w:rsidR="00DF339F" w:rsidRPr="002878B8" w:rsidRDefault="00DF339F" w:rsidP="00DF339F">
      <w:r w:rsidRPr="002878B8">
        <w:t xml:space="preserve">This service capability provides the ability to </w:t>
      </w:r>
      <w:r w:rsidRPr="002878B8">
        <w:rPr>
          <w:lang w:eastAsia="zh-CN"/>
        </w:rPr>
        <w:t>download application software</w:t>
      </w:r>
      <w:r w:rsidRPr="002878B8">
        <w:t>.</w:t>
      </w:r>
    </w:p>
    <w:p w:rsidR="00DF339F" w:rsidRPr="002878B8" w:rsidRDefault="00DF339F" w:rsidP="00DF339F">
      <w:pPr>
        <w:pStyle w:val="Heading5"/>
        <w:rPr>
          <w:lang w:val="en-US"/>
        </w:rPr>
      </w:pPr>
      <w:bookmarkStart w:id="1175" w:name="_Toc418174487"/>
      <w:bookmarkStart w:id="1176" w:name="_Toc418660393"/>
      <w:r w:rsidRPr="002878B8">
        <w:rPr>
          <w:lang w:val="en-US"/>
        </w:rPr>
        <w:t>6.7.2.1</w:t>
      </w:r>
      <w:r w:rsidRPr="002878B8">
        <w:rPr>
          <w:lang w:val="en-US" w:eastAsia="zh-CN"/>
        </w:rPr>
        <w:t>8</w:t>
      </w:r>
      <w:r w:rsidRPr="002878B8">
        <w:rPr>
          <w:lang w:val="en-US"/>
        </w:rPr>
        <w:t>.</w:t>
      </w:r>
      <w:r w:rsidR="002878B8" w:rsidRPr="002878B8">
        <w:rPr>
          <w:lang w:val="en-US"/>
        </w:rPr>
        <w:t>2</w:t>
      </w:r>
      <w:r w:rsidRPr="002878B8">
        <w:rPr>
          <w:lang w:val="en-US"/>
        </w:rPr>
        <w:tab/>
      </w:r>
      <w:r w:rsidR="00D87590">
        <w:rPr>
          <w:lang w:val="en-US"/>
        </w:rPr>
        <w:t>Pre-Conditions</w:t>
      </w:r>
      <w:bookmarkEnd w:id="1175"/>
      <w:bookmarkEnd w:id="1176"/>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177" w:name="_Toc418174488"/>
      <w:bookmarkStart w:id="1178" w:name="_Toc418660394"/>
      <w:r w:rsidRPr="0021242D">
        <w:rPr>
          <w:lang w:val="en-US"/>
        </w:rPr>
        <w:t>6.7.2.1</w:t>
      </w:r>
      <w:r w:rsidRPr="0021242D">
        <w:rPr>
          <w:lang w:val="en-US" w:eastAsia="zh-CN"/>
        </w:rPr>
        <w:t>8</w:t>
      </w:r>
      <w:r w:rsidRPr="0021242D">
        <w:rPr>
          <w:lang w:val="en-US"/>
        </w:rPr>
        <w:t>.</w:t>
      </w:r>
      <w:r w:rsidR="002878B8">
        <w:rPr>
          <w:lang w:val="en-US"/>
        </w:rPr>
        <w:t>3</w:t>
      </w:r>
      <w:r w:rsidRPr="0021242D">
        <w:rPr>
          <w:lang w:val="en-US"/>
        </w:rPr>
        <w:tab/>
        <w:t>Signature –</w:t>
      </w:r>
      <w:r w:rsidRPr="0021242D">
        <w:rPr>
          <w:lang w:val="en-US" w:eastAsia="zh-CN"/>
        </w:rPr>
        <w:t>downloadSoftware</w:t>
      </w:r>
      <w:bookmarkEnd w:id="1177"/>
      <w:bookmarkEnd w:id="1178"/>
    </w:p>
    <w:p w:rsidR="00C76D4D" w:rsidRPr="0021242D" w:rsidRDefault="00C76D4D" w:rsidP="00C76D4D">
      <w:pPr>
        <w:pStyle w:val="TH"/>
      </w:pPr>
      <w:r w:rsidRPr="0021242D">
        <w:t>Table 6.7.2.1</w:t>
      </w:r>
      <w:r w:rsidRPr="0021242D">
        <w:rPr>
          <w:lang w:eastAsia="zh-CN"/>
        </w:rPr>
        <w:t>8</w:t>
      </w:r>
      <w:r w:rsidRPr="0021242D">
        <w:t>.</w:t>
      </w:r>
      <w:r w:rsidR="002878B8">
        <w:t>3</w:t>
      </w:r>
      <w:r w:rsidRPr="0021242D">
        <w:t>-1: Management Adapter –</w:t>
      </w:r>
      <w:r w:rsidRPr="0021242D">
        <w:rPr>
          <w:lang w:eastAsia="zh-CN"/>
        </w:rPr>
        <w:t>downloadSoftware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url</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C76D4D">
            <w:pPr>
              <w:pStyle w:val="TAL"/>
              <w:rPr>
                <w:lang w:eastAsia="ko-KR"/>
              </w:rPr>
            </w:pPr>
            <w:r w:rsidRPr="0021242D">
              <w:t>reportPolicy</w:t>
            </w:r>
          </w:p>
        </w:tc>
        <w:tc>
          <w:tcPr>
            <w:tcW w:w="900"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ko-KR"/>
              </w:rPr>
            </w:pPr>
            <w:r w:rsidRPr="0021242D">
              <w:t>IN</w:t>
            </w:r>
          </w:p>
        </w:tc>
        <w:tc>
          <w:tcPr>
            <w:tcW w:w="900" w:type="dxa"/>
            <w:tcBorders>
              <w:left w:val="single" w:sz="1" w:space="0" w:color="000000"/>
              <w:bottom w:val="single" w:sz="4" w:space="0" w:color="auto"/>
            </w:tcBorders>
          </w:tcPr>
          <w:p w:rsidR="00DF339F" w:rsidRPr="0021242D" w:rsidRDefault="00DF339F" w:rsidP="00C76D4D">
            <w:pPr>
              <w:pStyle w:val="TAL"/>
              <w:rPr>
                <w:lang w:eastAsia="ko-KR"/>
              </w:rPr>
            </w:pPr>
            <w:r w:rsidRPr="0021242D">
              <w:t>YES</w:t>
            </w:r>
          </w:p>
        </w:tc>
        <w:tc>
          <w:tcPr>
            <w:tcW w:w="5307" w:type="dxa"/>
            <w:tcBorders>
              <w:left w:val="single" w:sz="1" w:space="0" w:color="000000"/>
              <w:bottom w:val="single" w:sz="4" w:space="0" w:color="auto"/>
              <w:right w:val="single" w:sz="1" w:space="0" w:color="000000"/>
            </w:tcBorders>
          </w:tcPr>
          <w:p w:rsidR="00DF339F" w:rsidRPr="0021242D" w:rsidRDefault="00DF339F" w:rsidP="00C76D4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zh-CN"/>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pPr>
            <w:r w:rsidRPr="0021242D">
              <w:t>Exception: Request may not have been completed</w:t>
            </w:r>
          </w:p>
        </w:tc>
      </w:tr>
    </w:tbl>
    <w:p w:rsidR="00DF339F" w:rsidRPr="0021242D" w:rsidRDefault="00DF339F" w:rsidP="00DF339F">
      <w:pPr>
        <w:pStyle w:val="Heading5"/>
        <w:rPr>
          <w:lang w:val="en-US"/>
        </w:rPr>
      </w:pPr>
      <w:bookmarkStart w:id="1179" w:name="_Toc418174489"/>
      <w:bookmarkStart w:id="1180" w:name="_Toc418660395"/>
      <w:r w:rsidRPr="0021242D">
        <w:rPr>
          <w:lang w:val="en-US"/>
        </w:rPr>
        <w:t>6.7.2.1</w:t>
      </w:r>
      <w:r w:rsidRPr="0021242D">
        <w:rPr>
          <w:lang w:val="en-US" w:eastAsia="zh-CN"/>
        </w:rPr>
        <w:t>8</w:t>
      </w:r>
      <w:r w:rsidRPr="0021242D">
        <w:rPr>
          <w:lang w:val="en-US"/>
        </w:rPr>
        <w:t>.</w:t>
      </w:r>
      <w:r w:rsidR="002878B8">
        <w:rPr>
          <w:lang w:val="en-US"/>
        </w:rPr>
        <w:t>4</w:t>
      </w:r>
      <w:r w:rsidRPr="0021242D">
        <w:rPr>
          <w:lang w:val="en-US"/>
        </w:rPr>
        <w:tab/>
      </w:r>
      <w:r w:rsidRPr="0021242D">
        <w:rPr>
          <w:lang w:val="en-US" w:eastAsia="ko-KR"/>
        </w:rPr>
        <w:t>Post-Conditions</w:t>
      </w:r>
      <w:bookmarkEnd w:id="1179"/>
      <w:bookmarkEnd w:id="1180"/>
    </w:p>
    <w:p w:rsidR="00DF339F" w:rsidRPr="0021242D" w:rsidRDefault="00DF339F" w:rsidP="00DF339F">
      <w:r w:rsidRPr="0021242D">
        <w:t xml:space="preserve">The Management Adapter has submitted a request to the Management Server to </w:t>
      </w:r>
      <w:r w:rsidRPr="0021242D">
        <w:rPr>
          <w:lang w:eastAsia="zh-CN"/>
        </w:rPr>
        <w:t>download application software</w:t>
      </w:r>
      <w:r w:rsidRPr="0021242D">
        <w:t>.</w:t>
      </w:r>
    </w:p>
    <w:p w:rsidR="00DF339F" w:rsidRPr="0021242D" w:rsidRDefault="00DF339F" w:rsidP="00DF339F">
      <w:pPr>
        <w:pStyle w:val="Heading5"/>
        <w:rPr>
          <w:lang w:val="en-US"/>
        </w:rPr>
      </w:pPr>
      <w:bookmarkStart w:id="1181" w:name="_Toc418174490"/>
      <w:bookmarkStart w:id="1182" w:name="_Toc418660396"/>
      <w:r w:rsidRPr="0021242D">
        <w:rPr>
          <w:lang w:val="en-US"/>
        </w:rPr>
        <w:t>6.7.2.1</w:t>
      </w:r>
      <w:r w:rsidRPr="0021242D">
        <w:rPr>
          <w:lang w:val="en-US" w:eastAsia="zh-CN"/>
        </w:rPr>
        <w:t>8</w:t>
      </w:r>
      <w:r w:rsidRPr="0021242D">
        <w:rPr>
          <w:lang w:val="en-US"/>
        </w:rPr>
        <w:t>.</w:t>
      </w:r>
      <w:r w:rsidR="002878B8">
        <w:rPr>
          <w:lang w:val="en-US"/>
        </w:rPr>
        <w:t>5</w:t>
      </w:r>
      <w:r w:rsidRPr="0021242D">
        <w:rPr>
          <w:lang w:val="en-US"/>
        </w:rPr>
        <w:tab/>
      </w:r>
      <w:r w:rsidRPr="0021242D">
        <w:rPr>
          <w:lang w:val="en-US" w:eastAsia="ko-KR"/>
        </w:rPr>
        <w:t>Exceptions</w:t>
      </w:r>
      <w:bookmarkEnd w:id="1181"/>
      <w:bookmarkEnd w:id="1182"/>
    </w:p>
    <w:p w:rsidR="00DF339F" w:rsidRPr="0021242D" w:rsidRDefault="00DF339F" w:rsidP="00DF339F">
      <w:pPr>
        <w:keepNext/>
      </w:pPr>
      <w:r w:rsidRPr="0021242D">
        <w:rPr>
          <w:lang w:eastAsia="ko-KR"/>
        </w:rPr>
        <w:t>Not Applicable</w:t>
      </w:r>
      <w:r w:rsidR="008C28E9" w:rsidRPr="0021242D">
        <w:rPr>
          <w:lang w:eastAsia="ko-KR"/>
        </w:rPr>
        <w:t>.</w:t>
      </w:r>
    </w:p>
    <w:p w:rsidR="00DF339F" w:rsidRPr="0021242D" w:rsidRDefault="00DF339F" w:rsidP="00DF339F">
      <w:pPr>
        <w:pStyle w:val="Heading5"/>
        <w:rPr>
          <w:lang w:val="en-US"/>
        </w:rPr>
      </w:pPr>
      <w:bookmarkStart w:id="1183" w:name="_Toc418174491"/>
      <w:bookmarkStart w:id="1184" w:name="_Toc418660397"/>
      <w:r w:rsidRPr="0021242D">
        <w:rPr>
          <w:lang w:val="en-US"/>
        </w:rPr>
        <w:t>6.7.2.1</w:t>
      </w:r>
      <w:r w:rsidRPr="0021242D">
        <w:rPr>
          <w:lang w:val="en-US" w:eastAsia="zh-CN"/>
        </w:rPr>
        <w:t>8</w:t>
      </w:r>
      <w:r w:rsidR="002878B8">
        <w:rPr>
          <w:lang w:val="en-US"/>
        </w:rPr>
        <w:t>.6</w:t>
      </w:r>
      <w:r w:rsidRPr="0021242D">
        <w:rPr>
          <w:lang w:val="en-US"/>
        </w:rPr>
        <w:tab/>
      </w:r>
      <w:r w:rsidRPr="0021242D">
        <w:rPr>
          <w:lang w:val="en-US" w:eastAsia="ko-KR"/>
        </w:rPr>
        <w:t>Policies for Use</w:t>
      </w:r>
      <w:bookmarkEnd w:id="1183"/>
      <w:bookmarkEnd w:id="118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185" w:name="_Toc418174492"/>
      <w:bookmarkStart w:id="1186" w:name="_Toc418660398"/>
      <w:r w:rsidRPr="0021242D">
        <w:rPr>
          <w:lang w:val="en-US"/>
        </w:rPr>
        <w:t>6.7.2.1</w:t>
      </w:r>
      <w:r w:rsidRPr="0021242D">
        <w:rPr>
          <w:lang w:val="en-US" w:eastAsia="zh-CN"/>
        </w:rPr>
        <w:t>8</w:t>
      </w:r>
      <w:r w:rsidRPr="0021242D">
        <w:rPr>
          <w:lang w:val="en-US"/>
        </w:rPr>
        <w:t>.</w:t>
      </w:r>
      <w:r w:rsidR="002878B8">
        <w:rPr>
          <w:lang w:val="en-US"/>
        </w:rPr>
        <w:t>7</w:t>
      </w:r>
      <w:r w:rsidRPr="0021242D">
        <w:rPr>
          <w:lang w:val="en-US"/>
        </w:rPr>
        <w:tab/>
        <w:t>oneM2M Resource Interworking</w:t>
      </w:r>
      <w:bookmarkEnd w:id="1185"/>
      <w:bookmarkEnd w:id="1186"/>
    </w:p>
    <w:p w:rsidR="00DF339F" w:rsidRPr="0021242D" w:rsidRDefault="00DF339F" w:rsidP="00DF339F">
      <w:r w:rsidRPr="0021242D">
        <w:t xml:space="preserve">This service capability </w:t>
      </w:r>
      <w:r w:rsidRPr="0021242D">
        <w:rPr>
          <w:lang w:eastAsia="zh-CN"/>
        </w:rPr>
        <w:t>is used to download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45615E" w:rsidRDefault="00DF339F" w:rsidP="00DF339F">
      <w:pPr>
        <w:pStyle w:val="Heading4"/>
        <w:rPr>
          <w:lang w:val="en-US" w:eastAsia="zh-CN"/>
        </w:rPr>
      </w:pPr>
      <w:bookmarkStart w:id="1187" w:name="_Toc417309539"/>
      <w:bookmarkStart w:id="1188" w:name="_Toc418174493"/>
      <w:bookmarkStart w:id="1189" w:name="_Toc418660399"/>
      <w:r w:rsidRPr="0045615E">
        <w:rPr>
          <w:lang w:val="en-US"/>
        </w:rPr>
        <w:t>6.7.2.</w:t>
      </w:r>
      <w:r w:rsidRPr="0045615E">
        <w:rPr>
          <w:lang w:val="en-US" w:eastAsia="zh-CN"/>
        </w:rPr>
        <w:t>19</w:t>
      </w:r>
      <w:r w:rsidRPr="0045615E">
        <w:rPr>
          <w:lang w:val="en-US"/>
        </w:rPr>
        <w:tab/>
      </w:r>
      <w:r w:rsidRPr="0045615E">
        <w:rPr>
          <w:lang w:val="en-US" w:eastAsia="zh-CN"/>
        </w:rPr>
        <w:t>installSoftware</w:t>
      </w:r>
      <w:bookmarkEnd w:id="1187"/>
      <w:bookmarkEnd w:id="1188"/>
      <w:bookmarkEnd w:id="1189"/>
    </w:p>
    <w:p w:rsidR="0045615E" w:rsidRPr="0045615E" w:rsidRDefault="0045615E" w:rsidP="0045615E">
      <w:pPr>
        <w:pStyle w:val="Heading5"/>
        <w:rPr>
          <w:lang w:val="en-US"/>
        </w:rPr>
      </w:pPr>
      <w:bookmarkStart w:id="1190" w:name="_Toc418660400"/>
      <w:r w:rsidRPr="0045615E">
        <w:rPr>
          <w:lang w:val="en-US"/>
        </w:rPr>
        <w:t>6.7.2.</w:t>
      </w:r>
      <w:r w:rsidRPr="0045615E">
        <w:rPr>
          <w:lang w:val="en-US" w:eastAsia="zh-CN"/>
        </w:rPr>
        <w:t>19</w:t>
      </w:r>
      <w:r w:rsidRPr="0045615E">
        <w:rPr>
          <w:lang w:val="en-US"/>
        </w:rPr>
        <w:t>.1</w:t>
      </w:r>
      <w:r w:rsidRPr="0045615E">
        <w:rPr>
          <w:lang w:val="en-US"/>
        </w:rPr>
        <w:tab/>
        <w:t>Description</w:t>
      </w:r>
      <w:bookmarkEnd w:id="1190"/>
    </w:p>
    <w:p w:rsidR="00DF339F" w:rsidRPr="0045615E" w:rsidRDefault="00DF339F" w:rsidP="00DF339F">
      <w:r w:rsidRPr="0045615E">
        <w:t xml:space="preserve">This M2M Service Capability provides the ability to </w:t>
      </w:r>
      <w:r w:rsidRPr="0045615E">
        <w:rPr>
          <w:lang w:eastAsia="zh-CN"/>
        </w:rPr>
        <w:t>install application software</w:t>
      </w:r>
      <w:r w:rsidRPr="0045615E">
        <w:t>.</w:t>
      </w:r>
    </w:p>
    <w:p w:rsidR="00DF339F" w:rsidRPr="0045615E" w:rsidRDefault="00DF339F" w:rsidP="00DF339F">
      <w:pPr>
        <w:pStyle w:val="Heading5"/>
        <w:rPr>
          <w:lang w:val="en-US"/>
        </w:rPr>
      </w:pPr>
      <w:bookmarkStart w:id="1191" w:name="_Toc418174494"/>
      <w:bookmarkStart w:id="1192" w:name="_Toc418660401"/>
      <w:r w:rsidRPr="0045615E">
        <w:rPr>
          <w:lang w:val="en-US"/>
        </w:rPr>
        <w:t>6.7.2.</w:t>
      </w:r>
      <w:r w:rsidRPr="0045615E">
        <w:rPr>
          <w:lang w:val="en-US" w:eastAsia="zh-CN"/>
        </w:rPr>
        <w:t>19</w:t>
      </w:r>
      <w:r w:rsidRPr="0045615E">
        <w:rPr>
          <w:lang w:val="en-US"/>
        </w:rPr>
        <w:t>.</w:t>
      </w:r>
      <w:r w:rsidR="0045615E" w:rsidRPr="0045615E">
        <w:rPr>
          <w:lang w:val="en-US"/>
        </w:rPr>
        <w:t>2</w:t>
      </w:r>
      <w:r w:rsidRPr="0045615E">
        <w:rPr>
          <w:lang w:val="en-US"/>
        </w:rPr>
        <w:tab/>
      </w:r>
      <w:r w:rsidR="00D87590">
        <w:rPr>
          <w:lang w:val="en-US"/>
        </w:rPr>
        <w:t>Pre-Conditions</w:t>
      </w:r>
      <w:bookmarkEnd w:id="1191"/>
      <w:bookmarkEnd w:id="1192"/>
    </w:p>
    <w:p w:rsidR="00DF339F" w:rsidRPr="0021242D" w:rsidRDefault="00DF339F" w:rsidP="00DF339F">
      <w:r w:rsidRPr="0021242D">
        <w:t>A correlation between a Management Server, the service capability and device exist.</w:t>
      </w:r>
    </w:p>
    <w:p w:rsidR="00DF339F" w:rsidRPr="0021242D" w:rsidRDefault="00DF339F" w:rsidP="00DF339F">
      <w:pPr>
        <w:pStyle w:val="Heading5"/>
        <w:rPr>
          <w:lang w:val="en-US" w:eastAsia="zh-CN"/>
        </w:rPr>
      </w:pPr>
      <w:bookmarkStart w:id="1193" w:name="_Toc418174495"/>
      <w:bookmarkStart w:id="1194" w:name="_Toc418660402"/>
      <w:r w:rsidRPr="0021242D">
        <w:rPr>
          <w:lang w:val="en-US"/>
        </w:rPr>
        <w:lastRenderedPageBreak/>
        <w:t>6.7.2.</w:t>
      </w:r>
      <w:r w:rsidRPr="0021242D">
        <w:rPr>
          <w:lang w:val="en-US" w:eastAsia="zh-CN"/>
        </w:rPr>
        <w:t>19</w:t>
      </w:r>
      <w:r w:rsidRPr="0021242D">
        <w:rPr>
          <w:lang w:val="en-US"/>
        </w:rPr>
        <w:t>.</w:t>
      </w:r>
      <w:r w:rsidR="0045615E">
        <w:rPr>
          <w:lang w:val="en-US"/>
        </w:rPr>
        <w:t>3</w:t>
      </w:r>
      <w:r w:rsidRPr="0021242D">
        <w:rPr>
          <w:lang w:val="en-US"/>
        </w:rPr>
        <w:tab/>
        <w:t>Signature –</w:t>
      </w:r>
      <w:r w:rsidRPr="0021242D">
        <w:rPr>
          <w:lang w:val="en-US" w:eastAsia="zh-CN"/>
        </w:rPr>
        <w:t>installSoftware</w:t>
      </w:r>
      <w:bookmarkEnd w:id="1193"/>
      <w:bookmarkEnd w:id="1194"/>
    </w:p>
    <w:p w:rsidR="00C76D4D" w:rsidRPr="0021242D" w:rsidRDefault="00C76D4D" w:rsidP="008C28E9">
      <w:pPr>
        <w:pStyle w:val="TH"/>
      </w:pPr>
      <w:r w:rsidRPr="0021242D">
        <w:rPr>
          <w:lang w:eastAsia="zh-CN"/>
        </w:rPr>
        <w:t>Table 6.7.2.19</w:t>
      </w:r>
      <w:r w:rsidRPr="0021242D">
        <w:t>.</w:t>
      </w:r>
      <w:r w:rsidR="0045615E">
        <w:t>3</w:t>
      </w:r>
      <w:r w:rsidRPr="0021242D">
        <w:t>-1: Management Adapter –</w:t>
      </w:r>
      <w:r w:rsidRPr="0021242D">
        <w:rPr>
          <w:lang w:eastAsia="zh-CN"/>
        </w:rPr>
        <w:t xml:space="preserve">installSoftware </w:t>
      </w:r>
      <w:r w:rsidRPr="0021242D">
        <w:t>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 w:rsidR="00DF339F" w:rsidRPr="0021242D" w:rsidRDefault="00DF339F" w:rsidP="00DF339F">
      <w:pPr>
        <w:pStyle w:val="Heading5"/>
        <w:rPr>
          <w:lang w:val="en-US"/>
        </w:rPr>
      </w:pPr>
      <w:bookmarkStart w:id="1195" w:name="_Toc418174496"/>
      <w:bookmarkStart w:id="1196" w:name="_Toc418660403"/>
      <w:r w:rsidRPr="0021242D">
        <w:rPr>
          <w:lang w:val="en-US"/>
        </w:rPr>
        <w:t>6.7.2.</w:t>
      </w:r>
      <w:r w:rsidRPr="0021242D">
        <w:rPr>
          <w:lang w:val="en-US" w:eastAsia="zh-CN"/>
        </w:rPr>
        <w:t>19</w:t>
      </w:r>
      <w:r w:rsidRPr="0021242D">
        <w:rPr>
          <w:lang w:val="en-US"/>
        </w:rPr>
        <w:t>.</w:t>
      </w:r>
      <w:r w:rsidR="0045615E">
        <w:rPr>
          <w:lang w:val="en-US"/>
        </w:rPr>
        <w:t>4</w:t>
      </w:r>
      <w:r w:rsidRPr="0021242D">
        <w:rPr>
          <w:lang w:val="en-US"/>
        </w:rPr>
        <w:tab/>
      </w:r>
      <w:r w:rsidRPr="0021242D">
        <w:rPr>
          <w:lang w:val="en-US" w:eastAsia="ko-KR"/>
        </w:rPr>
        <w:t>Post-Conditions</w:t>
      </w:r>
      <w:bookmarkEnd w:id="1195"/>
      <w:bookmarkEnd w:id="1196"/>
    </w:p>
    <w:p w:rsidR="00DF339F" w:rsidRPr="0021242D" w:rsidRDefault="00DF339F" w:rsidP="00DF339F">
      <w:r w:rsidRPr="0021242D">
        <w:rPr>
          <w:lang w:eastAsia="zh-CN"/>
        </w:rPr>
        <w:t>The Management Adapter has submitted a request to the Management Server to install application software.</w:t>
      </w:r>
    </w:p>
    <w:p w:rsidR="00DF339F" w:rsidRPr="0021242D" w:rsidRDefault="00DF339F" w:rsidP="00DF339F">
      <w:pPr>
        <w:pStyle w:val="Heading5"/>
        <w:rPr>
          <w:lang w:val="en-US"/>
        </w:rPr>
      </w:pPr>
      <w:bookmarkStart w:id="1197" w:name="_Toc418174497"/>
      <w:bookmarkStart w:id="1198" w:name="_Toc418660404"/>
      <w:r w:rsidRPr="0021242D">
        <w:rPr>
          <w:lang w:val="en-US"/>
        </w:rPr>
        <w:t>6.7.2.</w:t>
      </w:r>
      <w:r w:rsidRPr="0021242D">
        <w:rPr>
          <w:lang w:val="en-US" w:eastAsia="zh-CN"/>
        </w:rPr>
        <w:t>19</w:t>
      </w:r>
      <w:r w:rsidRPr="0021242D">
        <w:rPr>
          <w:lang w:val="en-US"/>
        </w:rPr>
        <w:t>.</w:t>
      </w:r>
      <w:r w:rsidR="0045615E">
        <w:rPr>
          <w:lang w:val="en-US"/>
        </w:rPr>
        <w:t>5</w:t>
      </w:r>
      <w:r w:rsidRPr="0021242D">
        <w:rPr>
          <w:lang w:val="en-US"/>
        </w:rPr>
        <w:tab/>
      </w:r>
      <w:r w:rsidRPr="0021242D">
        <w:rPr>
          <w:lang w:val="en-US" w:eastAsia="ko-KR"/>
        </w:rPr>
        <w:t>Exceptions</w:t>
      </w:r>
      <w:bookmarkEnd w:id="1197"/>
      <w:bookmarkEnd w:id="1198"/>
    </w:p>
    <w:p w:rsidR="00DF339F" w:rsidRPr="0021242D" w:rsidRDefault="00DF339F" w:rsidP="00DF339F">
      <w:r w:rsidRPr="0021242D">
        <w:t>Not Applicable</w:t>
      </w:r>
      <w:r w:rsidR="00C76D4D" w:rsidRPr="0021242D">
        <w:t>.</w:t>
      </w:r>
    </w:p>
    <w:p w:rsidR="00DF339F" w:rsidRPr="0021242D" w:rsidRDefault="00DF339F" w:rsidP="00DF339F">
      <w:pPr>
        <w:pStyle w:val="Heading5"/>
        <w:rPr>
          <w:lang w:val="en-US"/>
        </w:rPr>
      </w:pPr>
      <w:bookmarkStart w:id="1199" w:name="_Toc418174498"/>
      <w:bookmarkStart w:id="1200" w:name="_Toc418660405"/>
      <w:r w:rsidRPr="0021242D">
        <w:rPr>
          <w:lang w:val="en-US"/>
        </w:rPr>
        <w:t>6.7.2.</w:t>
      </w:r>
      <w:r w:rsidRPr="0021242D">
        <w:rPr>
          <w:lang w:val="en-US" w:eastAsia="zh-CN"/>
        </w:rPr>
        <w:t>19</w:t>
      </w:r>
      <w:r w:rsidRPr="0021242D">
        <w:rPr>
          <w:lang w:val="en-US"/>
        </w:rPr>
        <w:t>.</w:t>
      </w:r>
      <w:r w:rsidR="0045615E">
        <w:rPr>
          <w:lang w:val="en-US"/>
        </w:rPr>
        <w:t>6</w:t>
      </w:r>
      <w:r w:rsidRPr="0021242D">
        <w:rPr>
          <w:lang w:val="en-US"/>
        </w:rPr>
        <w:tab/>
      </w:r>
      <w:r w:rsidRPr="0021242D">
        <w:rPr>
          <w:lang w:val="en-US" w:eastAsia="ko-KR"/>
        </w:rPr>
        <w:t>Policies for Use</w:t>
      </w:r>
      <w:bookmarkEnd w:id="1199"/>
      <w:bookmarkEnd w:id="120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201" w:name="_Toc418174499"/>
      <w:bookmarkStart w:id="1202" w:name="_Toc418660406"/>
      <w:r w:rsidRPr="0021242D">
        <w:rPr>
          <w:lang w:val="en-US"/>
        </w:rPr>
        <w:t>6.7.2.</w:t>
      </w:r>
      <w:r w:rsidRPr="0021242D">
        <w:rPr>
          <w:lang w:val="en-US" w:eastAsia="zh-CN"/>
        </w:rPr>
        <w:t>19</w:t>
      </w:r>
      <w:r w:rsidRPr="0021242D">
        <w:rPr>
          <w:lang w:val="en-US"/>
        </w:rPr>
        <w:t>.</w:t>
      </w:r>
      <w:r w:rsidR="0045615E">
        <w:rPr>
          <w:lang w:val="en-US"/>
        </w:rPr>
        <w:t>7</w:t>
      </w:r>
      <w:r w:rsidRPr="0021242D">
        <w:rPr>
          <w:lang w:val="en-US"/>
        </w:rPr>
        <w:tab/>
        <w:t>oneM2M Resource Interworking</w:t>
      </w:r>
      <w:bookmarkEnd w:id="1201"/>
      <w:bookmarkEnd w:id="1202"/>
    </w:p>
    <w:p w:rsidR="00DF339F" w:rsidRPr="0021242D" w:rsidRDefault="00DF339F" w:rsidP="00DF339F">
      <w:pPr>
        <w:rPr>
          <w:lang w:eastAsia="zh-CN"/>
        </w:rPr>
      </w:pPr>
      <w:r w:rsidRPr="0021242D">
        <w:t xml:space="preserve">This service capability </w:t>
      </w:r>
      <w:r w:rsidRPr="0021242D">
        <w:rPr>
          <w:lang w:eastAsia="zh-CN"/>
        </w:rPr>
        <w:t>is used to install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45615E" w:rsidRDefault="00DF339F" w:rsidP="00DF339F">
      <w:pPr>
        <w:pStyle w:val="Heading4"/>
        <w:rPr>
          <w:lang w:val="en-US" w:eastAsia="zh-CN"/>
        </w:rPr>
      </w:pPr>
      <w:bookmarkStart w:id="1203" w:name="_Toc417309540"/>
      <w:bookmarkStart w:id="1204" w:name="_Toc418174500"/>
      <w:bookmarkStart w:id="1205" w:name="_Toc418660407"/>
      <w:r w:rsidRPr="0045615E">
        <w:rPr>
          <w:lang w:val="en-US"/>
        </w:rPr>
        <w:t>6.7.2.2</w:t>
      </w:r>
      <w:r w:rsidRPr="0045615E">
        <w:rPr>
          <w:lang w:val="en-US" w:eastAsia="zh-CN"/>
        </w:rPr>
        <w:t>0</w:t>
      </w:r>
      <w:r w:rsidRPr="0045615E">
        <w:rPr>
          <w:lang w:val="en-US"/>
        </w:rPr>
        <w:tab/>
      </w:r>
      <w:r w:rsidRPr="0045615E">
        <w:rPr>
          <w:lang w:val="en-US" w:eastAsia="zh-CN"/>
        </w:rPr>
        <w:t>activateSoftware</w:t>
      </w:r>
      <w:bookmarkEnd w:id="1203"/>
      <w:bookmarkEnd w:id="1204"/>
      <w:bookmarkEnd w:id="1205"/>
    </w:p>
    <w:p w:rsidR="0045615E" w:rsidRPr="0045615E" w:rsidRDefault="0045615E" w:rsidP="0045615E">
      <w:pPr>
        <w:pStyle w:val="Heading5"/>
        <w:rPr>
          <w:lang w:val="en-US"/>
        </w:rPr>
      </w:pPr>
      <w:bookmarkStart w:id="1206" w:name="_Toc418660408"/>
      <w:r w:rsidRPr="0045615E">
        <w:rPr>
          <w:lang w:val="en-US"/>
        </w:rPr>
        <w:t>6.7.2.2</w:t>
      </w:r>
      <w:r w:rsidRPr="0045615E">
        <w:rPr>
          <w:lang w:val="en-US" w:eastAsia="zh-CN"/>
        </w:rPr>
        <w:t>0</w:t>
      </w:r>
      <w:r w:rsidRPr="0045615E">
        <w:rPr>
          <w:lang w:val="en-US"/>
        </w:rPr>
        <w:t>.1</w:t>
      </w:r>
      <w:r w:rsidRPr="0045615E">
        <w:rPr>
          <w:lang w:val="en-US"/>
        </w:rPr>
        <w:tab/>
        <w:t>Description</w:t>
      </w:r>
      <w:bookmarkEnd w:id="1206"/>
    </w:p>
    <w:p w:rsidR="00DF339F" w:rsidRPr="0045615E" w:rsidRDefault="00DF339F" w:rsidP="00DF339F">
      <w:r w:rsidRPr="0045615E">
        <w:t>This service capability provides the ability to</w:t>
      </w:r>
      <w:r w:rsidRPr="0045615E">
        <w:rPr>
          <w:lang w:eastAsia="zh-CN"/>
        </w:rPr>
        <w:t xml:space="preserve"> activate software previously installed</w:t>
      </w:r>
      <w:r w:rsidRPr="0045615E">
        <w:t>.</w:t>
      </w:r>
    </w:p>
    <w:p w:rsidR="00DF339F" w:rsidRPr="0045615E" w:rsidRDefault="00DF339F" w:rsidP="00DF339F">
      <w:pPr>
        <w:pStyle w:val="Heading5"/>
        <w:rPr>
          <w:lang w:val="en-US"/>
        </w:rPr>
      </w:pPr>
      <w:bookmarkStart w:id="1207" w:name="_Toc418174501"/>
      <w:bookmarkStart w:id="1208" w:name="_Toc418660409"/>
      <w:r w:rsidRPr="0045615E">
        <w:rPr>
          <w:lang w:val="en-US"/>
        </w:rPr>
        <w:t>6.7.2.2</w:t>
      </w:r>
      <w:r w:rsidRPr="0045615E">
        <w:rPr>
          <w:lang w:val="en-US" w:eastAsia="zh-CN"/>
        </w:rPr>
        <w:t>0</w:t>
      </w:r>
      <w:r w:rsidRPr="0045615E">
        <w:rPr>
          <w:lang w:val="en-US"/>
        </w:rPr>
        <w:t>.</w:t>
      </w:r>
      <w:r w:rsidR="0045615E">
        <w:rPr>
          <w:lang w:val="en-US"/>
        </w:rPr>
        <w:t>2</w:t>
      </w:r>
      <w:r w:rsidRPr="0045615E">
        <w:rPr>
          <w:lang w:val="en-US"/>
        </w:rPr>
        <w:tab/>
      </w:r>
      <w:r w:rsidR="00D87590">
        <w:rPr>
          <w:lang w:val="en-US"/>
        </w:rPr>
        <w:t>Pre-Conditions</w:t>
      </w:r>
      <w:bookmarkEnd w:id="1207"/>
      <w:bookmarkEnd w:id="1208"/>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209" w:name="_Toc418174502"/>
      <w:bookmarkStart w:id="1210" w:name="_Toc418660410"/>
      <w:r w:rsidRPr="0021242D">
        <w:rPr>
          <w:lang w:val="en-US"/>
        </w:rPr>
        <w:t>6.7.2.2</w:t>
      </w:r>
      <w:r w:rsidRPr="0021242D">
        <w:rPr>
          <w:lang w:val="en-US" w:eastAsia="zh-CN"/>
        </w:rPr>
        <w:t>0</w:t>
      </w:r>
      <w:r w:rsidRPr="0021242D">
        <w:rPr>
          <w:lang w:val="en-US"/>
        </w:rPr>
        <w:t>.</w:t>
      </w:r>
      <w:r w:rsidR="0045615E">
        <w:rPr>
          <w:lang w:val="en-US"/>
        </w:rPr>
        <w:t>3</w:t>
      </w:r>
      <w:r w:rsidRPr="0021242D">
        <w:rPr>
          <w:lang w:val="en-US"/>
        </w:rPr>
        <w:tab/>
        <w:t>Signature –</w:t>
      </w:r>
      <w:r w:rsidR="008C28E9" w:rsidRPr="0021242D">
        <w:rPr>
          <w:lang w:val="en-US"/>
        </w:rPr>
        <w:t xml:space="preserve"> </w:t>
      </w:r>
      <w:r w:rsidRPr="0021242D">
        <w:rPr>
          <w:lang w:val="en-US" w:eastAsia="zh-CN"/>
        </w:rPr>
        <w:t>activateSoftware</w:t>
      </w:r>
      <w:bookmarkEnd w:id="1209"/>
      <w:bookmarkEnd w:id="1210"/>
    </w:p>
    <w:p w:rsidR="00C76D4D" w:rsidRPr="0021242D" w:rsidRDefault="00C76D4D" w:rsidP="00C76D4D">
      <w:pPr>
        <w:pStyle w:val="TH"/>
      </w:pPr>
      <w:r w:rsidRPr="0021242D">
        <w:t>Table 6.7.2.</w:t>
      </w:r>
      <w:r w:rsidR="008C28E9" w:rsidRPr="0021242D">
        <w:t>20</w:t>
      </w:r>
      <w:r w:rsidRPr="0021242D">
        <w:t>.</w:t>
      </w:r>
      <w:r w:rsidR="0045615E">
        <w:t>3</w:t>
      </w:r>
      <w:r w:rsidRPr="0021242D">
        <w:t>-1: Management Adapter –</w:t>
      </w:r>
      <w:r w:rsidR="008C28E9" w:rsidRPr="0021242D">
        <w:t xml:space="preserve"> </w:t>
      </w:r>
      <w:r w:rsidRPr="0021242D">
        <w:rPr>
          <w:lang w:eastAsia="zh-CN"/>
        </w:rPr>
        <w:t>activateSoftware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 w:rsidR="00DF339F" w:rsidRPr="0021242D" w:rsidRDefault="00DF339F" w:rsidP="00DF339F">
      <w:pPr>
        <w:pStyle w:val="Heading5"/>
        <w:rPr>
          <w:lang w:val="en-US"/>
        </w:rPr>
      </w:pPr>
      <w:bookmarkStart w:id="1211" w:name="_Toc418174503"/>
      <w:bookmarkStart w:id="1212" w:name="_Toc418660411"/>
      <w:r w:rsidRPr="0021242D">
        <w:rPr>
          <w:lang w:val="en-US"/>
        </w:rPr>
        <w:t>6.7.2.2</w:t>
      </w:r>
      <w:r w:rsidRPr="0021242D">
        <w:rPr>
          <w:lang w:val="en-US" w:eastAsia="zh-CN"/>
        </w:rPr>
        <w:t>0</w:t>
      </w:r>
      <w:r w:rsidRPr="0021242D">
        <w:rPr>
          <w:lang w:val="en-US"/>
        </w:rPr>
        <w:t>.</w:t>
      </w:r>
      <w:r w:rsidR="0045615E">
        <w:rPr>
          <w:lang w:val="en-US"/>
        </w:rPr>
        <w:t>4</w:t>
      </w:r>
      <w:r w:rsidRPr="0021242D">
        <w:rPr>
          <w:lang w:val="en-US"/>
        </w:rPr>
        <w:tab/>
      </w:r>
      <w:r w:rsidRPr="0021242D">
        <w:rPr>
          <w:lang w:val="en-US" w:eastAsia="ko-KR"/>
        </w:rPr>
        <w:t>Post-Conditions</w:t>
      </w:r>
      <w:bookmarkEnd w:id="1211"/>
      <w:bookmarkEnd w:id="1212"/>
    </w:p>
    <w:p w:rsidR="00DF339F" w:rsidRPr="0021242D" w:rsidRDefault="00DF339F" w:rsidP="00DF339F">
      <w:r w:rsidRPr="0021242D">
        <w:rPr>
          <w:lang w:eastAsia="zh-CN"/>
        </w:rPr>
        <w:t>The Management Adapter has submitted a request to the Management Server to activate software previously installed.</w:t>
      </w:r>
    </w:p>
    <w:p w:rsidR="00DF339F" w:rsidRPr="0021242D" w:rsidRDefault="00DF339F" w:rsidP="00DF339F">
      <w:pPr>
        <w:pStyle w:val="Heading5"/>
        <w:rPr>
          <w:lang w:val="en-US"/>
        </w:rPr>
      </w:pPr>
      <w:bookmarkStart w:id="1213" w:name="_Toc418174504"/>
      <w:bookmarkStart w:id="1214" w:name="_Toc418660412"/>
      <w:r w:rsidRPr="0021242D">
        <w:rPr>
          <w:lang w:val="en-US"/>
        </w:rPr>
        <w:lastRenderedPageBreak/>
        <w:t>6.7.2.2</w:t>
      </w:r>
      <w:r w:rsidRPr="0021242D">
        <w:rPr>
          <w:lang w:val="en-US" w:eastAsia="zh-CN"/>
        </w:rPr>
        <w:t>0</w:t>
      </w:r>
      <w:r w:rsidRPr="0021242D">
        <w:rPr>
          <w:lang w:val="en-US"/>
        </w:rPr>
        <w:t>.</w:t>
      </w:r>
      <w:r w:rsidR="0045615E">
        <w:rPr>
          <w:lang w:val="en-US"/>
        </w:rPr>
        <w:t>5</w:t>
      </w:r>
      <w:r w:rsidRPr="0021242D">
        <w:rPr>
          <w:lang w:val="en-US"/>
        </w:rPr>
        <w:tab/>
      </w:r>
      <w:r w:rsidRPr="0021242D">
        <w:rPr>
          <w:lang w:val="en-US" w:eastAsia="ko-KR"/>
        </w:rPr>
        <w:t>Exceptions</w:t>
      </w:r>
      <w:bookmarkEnd w:id="1213"/>
      <w:bookmarkEnd w:id="1214"/>
    </w:p>
    <w:p w:rsidR="00DF339F" w:rsidRPr="0021242D" w:rsidRDefault="00DF339F" w:rsidP="00DF339F">
      <w:r w:rsidRPr="0021242D">
        <w:t>Not Applicable</w:t>
      </w:r>
      <w:r w:rsidR="00C76D4D" w:rsidRPr="0021242D">
        <w:t>.</w:t>
      </w:r>
    </w:p>
    <w:p w:rsidR="00DF339F" w:rsidRPr="0021242D" w:rsidRDefault="00DF339F" w:rsidP="00DF339F">
      <w:pPr>
        <w:pStyle w:val="Heading5"/>
        <w:rPr>
          <w:lang w:val="en-US"/>
        </w:rPr>
      </w:pPr>
      <w:bookmarkStart w:id="1215" w:name="_Toc418174505"/>
      <w:bookmarkStart w:id="1216" w:name="_Toc418660413"/>
      <w:r w:rsidRPr="0021242D">
        <w:rPr>
          <w:lang w:val="en-US"/>
        </w:rPr>
        <w:t>6.7.2.2</w:t>
      </w:r>
      <w:r w:rsidRPr="0021242D">
        <w:rPr>
          <w:lang w:val="en-US" w:eastAsia="zh-CN"/>
        </w:rPr>
        <w:t>0</w:t>
      </w:r>
      <w:r w:rsidRPr="0021242D">
        <w:rPr>
          <w:lang w:val="en-US"/>
        </w:rPr>
        <w:t>.</w:t>
      </w:r>
      <w:r w:rsidR="0045615E">
        <w:rPr>
          <w:lang w:val="en-US"/>
        </w:rPr>
        <w:t>6</w:t>
      </w:r>
      <w:r w:rsidRPr="0021242D">
        <w:rPr>
          <w:lang w:val="en-US"/>
        </w:rPr>
        <w:tab/>
      </w:r>
      <w:r w:rsidRPr="0021242D">
        <w:rPr>
          <w:lang w:val="en-US" w:eastAsia="ko-KR"/>
        </w:rPr>
        <w:t>Policies for Use</w:t>
      </w:r>
      <w:bookmarkEnd w:id="1215"/>
      <w:bookmarkEnd w:id="1216"/>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217" w:name="_Toc418174506"/>
      <w:bookmarkStart w:id="1218" w:name="_Toc418660414"/>
      <w:r w:rsidRPr="0021242D">
        <w:rPr>
          <w:lang w:val="en-US"/>
        </w:rPr>
        <w:t>6.7.2.2</w:t>
      </w:r>
      <w:r w:rsidRPr="0021242D">
        <w:rPr>
          <w:lang w:val="en-US" w:eastAsia="zh-CN"/>
        </w:rPr>
        <w:t>0</w:t>
      </w:r>
      <w:r w:rsidRPr="0021242D">
        <w:rPr>
          <w:lang w:val="en-US"/>
        </w:rPr>
        <w:t>.</w:t>
      </w:r>
      <w:r w:rsidR="0045615E">
        <w:rPr>
          <w:lang w:val="en-US"/>
        </w:rPr>
        <w:t>7</w:t>
      </w:r>
      <w:r w:rsidRPr="0021242D">
        <w:rPr>
          <w:lang w:val="en-US"/>
        </w:rPr>
        <w:tab/>
        <w:t>oneM2M Resource Interworking</w:t>
      </w:r>
      <w:bookmarkEnd w:id="1217"/>
      <w:bookmarkEnd w:id="1218"/>
    </w:p>
    <w:p w:rsidR="00DF339F" w:rsidRPr="0021242D" w:rsidRDefault="00DF339F" w:rsidP="00DF339F">
      <w:r w:rsidRPr="0021242D">
        <w:t xml:space="preserve">This service capability </w:t>
      </w:r>
      <w:r w:rsidRPr="0021242D">
        <w:rPr>
          <w:lang w:eastAsia="zh-CN"/>
        </w:rPr>
        <w:t>is used to activate software previously installed</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ttribu</w:t>
      </w:r>
      <w:r w:rsidRPr="0021242D">
        <w:rPr>
          <w:lang w:eastAsia="zh-CN"/>
        </w:rPr>
        <w:t>te activate of</w:t>
      </w:r>
      <w:r w:rsidRPr="0021242D">
        <w:t xml:space="preserve">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45615E" w:rsidRDefault="00DF339F" w:rsidP="00DF339F">
      <w:pPr>
        <w:pStyle w:val="Heading4"/>
        <w:rPr>
          <w:lang w:val="en-US" w:eastAsia="zh-CN"/>
        </w:rPr>
      </w:pPr>
      <w:bookmarkStart w:id="1219" w:name="_Toc417309541"/>
      <w:bookmarkStart w:id="1220" w:name="_Toc418174507"/>
      <w:bookmarkStart w:id="1221" w:name="_Toc418660415"/>
      <w:r w:rsidRPr="0045615E">
        <w:rPr>
          <w:lang w:val="en-US"/>
        </w:rPr>
        <w:t>6.7.2.2</w:t>
      </w:r>
      <w:r w:rsidRPr="0045615E">
        <w:rPr>
          <w:lang w:val="en-US" w:eastAsia="zh-CN"/>
        </w:rPr>
        <w:t>1</w:t>
      </w:r>
      <w:r w:rsidRPr="0045615E">
        <w:rPr>
          <w:lang w:val="en-US"/>
        </w:rPr>
        <w:tab/>
      </w:r>
      <w:r w:rsidRPr="0045615E">
        <w:rPr>
          <w:lang w:val="en-US" w:eastAsia="zh-CN"/>
        </w:rPr>
        <w:t>deactivateSoftware</w:t>
      </w:r>
      <w:bookmarkEnd w:id="1219"/>
      <w:bookmarkEnd w:id="1220"/>
      <w:bookmarkEnd w:id="1221"/>
    </w:p>
    <w:p w:rsidR="0045615E" w:rsidRPr="0045615E" w:rsidRDefault="0045615E" w:rsidP="0045615E">
      <w:pPr>
        <w:pStyle w:val="Heading5"/>
        <w:rPr>
          <w:lang w:val="en-US"/>
        </w:rPr>
      </w:pPr>
      <w:bookmarkStart w:id="1222" w:name="_Toc418660416"/>
      <w:r w:rsidRPr="0045615E">
        <w:rPr>
          <w:lang w:val="en-US"/>
        </w:rPr>
        <w:t>6.7.2.2</w:t>
      </w:r>
      <w:r w:rsidRPr="0045615E">
        <w:rPr>
          <w:lang w:val="en-US" w:eastAsia="zh-CN"/>
        </w:rPr>
        <w:t>1</w:t>
      </w:r>
      <w:r w:rsidRPr="0045615E">
        <w:rPr>
          <w:lang w:val="en-US"/>
        </w:rPr>
        <w:t>.1</w:t>
      </w:r>
      <w:r w:rsidRPr="0045615E">
        <w:rPr>
          <w:lang w:val="en-US"/>
        </w:rPr>
        <w:tab/>
        <w:t>Description</w:t>
      </w:r>
      <w:bookmarkEnd w:id="1222"/>
    </w:p>
    <w:p w:rsidR="00DF339F" w:rsidRPr="0045615E" w:rsidRDefault="00DF339F" w:rsidP="00DF339F">
      <w:r w:rsidRPr="0045615E">
        <w:t xml:space="preserve">This service capability provides the ability for the Management Adapter to </w:t>
      </w:r>
      <w:r w:rsidRPr="0045615E">
        <w:rPr>
          <w:rFonts w:eastAsia="Arial Unicode MS"/>
        </w:rPr>
        <w:t>deactivate</w:t>
      </w:r>
      <w:r w:rsidRPr="0045615E">
        <w:rPr>
          <w:rFonts w:eastAsia="Arial Unicode MS"/>
          <w:lang w:eastAsia="zh-CN"/>
        </w:rPr>
        <w:t>s</w:t>
      </w:r>
      <w:r w:rsidRPr="0045615E">
        <w:rPr>
          <w:rFonts w:eastAsia="Arial Unicode MS"/>
        </w:rPr>
        <w:t xml:space="preserve"> software</w:t>
      </w:r>
      <w:r w:rsidRPr="0045615E">
        <w:t>.</w:t>
      </w:r>
    </w:p>
    <w:p w:rsidR="00DF339F" w:rsidRPr="0045615E" w:rsidRDefault="00DF339F" w:rsidP="00DF339F">
      <w:pPr>
        <w:pStyle w:val="Heading5"/>
        <w:rPr>
          <w:lang w:val="en-US"/>
        </w:rPr>
      </w:pPr>
      <w:bookmarkStart w:id="1223" w:name="_Toc418174508"/>
      <w:bookmarkStart w:id="1224" w:name="_Toc418660417"/>
      <w:r w:rsidRPr="0045615E">
        <w:rPr>
          <w:lang w:val="en-US"/>
        </w:rPr>
        <w:t>6.7.2.2</w:t>
      </w:r>
      <w:r w:rsidRPr="0045615E">
        <w:rPr>
          <w:lang w:val="en-US" w:eastAsia="zh-CN"/>
        </w:rPr>
        <w:t>1</w:t>
      </w:r>
      <w:r w:rsidRPr="0045615E">
        <w:rPr>
          <w:lang w:val="en-US"/>
        </w:rPr>
        <w:t>.</w:t>
      </w:r>
      <w:r w:rsidR="0045615E" w:rsidRPr="0045615E">
        <w:rPr>
          <w:lang w:val="en-US"/>
        </w:rPr>
        <w:t>2</w:t>
      </w:r>
      <w:r w:rsidRPr="0045615E">
        <w:rPr>
          <w:lang w:val="en-US"/>
        </w:rPr>
        <w:tab/>
      </w:r>
      <w:r w:rsidR="00D87590">
        <w:rPr>
          <w:lang w:val="en-US"/>
        </w:rPr>
        <w:t>Pre-Conditions</w:t>
      </w:r>
      <w:bookmarkEnd w:id="1223"/>
      <w:bookmarkEnd w:id="1224"/>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225" w:name="_Toc418174509"/>
      <w:bookmarkStart w:id="1226" w:name="_Toc418660418"/>
      <w:r w:rsidRPr="0021242D">
        <w:rPr>
          <w:lang w:val="en-US"/>
        </w:rPr>
        <w:t>6.7.2.2</w:t>
      </w:r>
      <w:r w:rsidRPr="0021242D">
        <w:rPr>
          <w:lang w:val="en-US" w:eastAsia="zh-CN"/>
        </w:rPr>
        <w:t>1</w:t>
      </w:r>
      <w:r w:rsidRPr="0021242D">
        <w:rPr>
          <w:lang w:val="en-US"/>
        </w:rPr>
        <w:t>.</w:t>
      </w:r>
      <w:r w:rsidR="0045615E">
        <w:rPr>
          <w:lang w:val="en-US"/>
        </w:rPr>
        <w:t>3</w:t>
      </w:r>
      <w:r w:rsidRPr="0021242D">
        <w:rPr>
          <w:lang w:val="en-US"/>
        </w:rPr>
        <w:tab/>
        <w:t>Signature –</w:t>
      </w:r>
      <w:r w:rsidRPr="0021242D">
        <w:rPr>
          <w:lang w:val="en-US" w:eastAsia="zh-CN"/>
        </w:rPr>
        <w:t>deactivateSoftware</w:t>
      </w:r>
      <w:bookmarkEnd w:id="1225"/>
      <w:bookmarkEnd w:id="1226"/>
    </w:p>
    <w:p w:rsidR="00C76D4D" w:rsidRPr="0021242D" w:rsidRDefault="00C76D4D" w:rsidP="00C76D4D">
      <w:pPr>
        <w:pStyle w:val="TH"/>
        <w:rPr>
          <w:lang w:eastAsia="zh-CN"/>
        </w:rPr>
      </w:pPr>
      <w:r w:rsidRPr="0021242D">
        <w:t>Table 6.7.2.</w:t>
      </w:r>
      <w:r w:rsidRPr="0021242D">
        <w:rPr>
          <w:lang w:eastAsia="zh-CN"/>
        </w:rPr>
        <w:t>21</w:t>
      </w:r>
      <w:r w:rsidRPr="0021242D">
        <w:t>.</w:t>
      </w:r>
      <w:r w:rsidR="0045615E">
        <w:t>3</w:t>
      </w:r>
      <w:r w:rsidRPr="0021242D">
        <w:t>-1: Management Adapter –</w:t>
      </w:r>
      <w:r w:rsidRPr="0021242D">
        <w:rPr>
          <w:lang w:eastAsia="zh-CN"/>
        </w:rPr>
        <w:t>deactivateSoftware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Pr>
        <w:rPr>
          <w:lang w:eastAsia="ko-KR"/>
        </w:rPr>
      </w:pPr>
    </w:p>
    <w:p w:rsidR="00DF339F" w:rsidRPr="0021242D" w:rsidRDefault="00DF339F" w:rsidP="00DF339F">
      <w:pPr>
        <w:pStyle w:val="Heading5"/>
        <w:rPr>
          <w:lang w:val="en-US" w:eastAsia="ko-KR"/>
        </w:rPr>
      </w:pPr>
      <w:bookmarkStart w:id="1227" w:name="_Toc418174510"/>
      <w:bookmarkStart w:id="1228" w:name="_Toc418660419"/>
      <w:r w:rsidRPr="0021242D">
        <w:rPr>
          <w:lang w:val="en-US" w:eastAsia="ko-KR"/>
        </w:rPr>
        <w:t>6.7.2.2</w:t>
      </w:r>
      <w:r w:rsidRPr="0021242D">
        <w:rPr>
          <w:lang w:val="en-US" w:eastAsia="zh-CN"/>
        </w:rPr>
        <w:t>1</w:t>
      </w:r>
      <w:r w:rsidRPr="0021242D">
        <w:rPr>
          <w:lang w:val="en-US" w:eastAsia="ko-KR"/>
        </w:rPr>
        <w:t>.</w:t>
      </w:r>
      <w:r w:rsidR="0045615E">
        <w:rPr>
          <w:lang w:val="en-US" w:eastAsia="zh-CN"/>
        </w:rPr>
        <w:t>4</w:t>
      </w:r>
      <w:r w:rsidRPr="0021242D">
        <w:rPr>
          <w:lang w:val="en-US" w:eastAsia="ko-KR"/>
        </w:rPr>
        <w:tab/>
        <w:t>Post-Conditions</w:t>
      </w:r>
      <w:bookmarkEnd w:id="1227"/>
      <w:bookmarkEnd w:id="1228"/>
    </w:p>
    <w:p w:rsidR="00DF339F" w:rsidRPr="0021242D" w:rsidRDefault="00DF339F" w:rsidP="00DF339F">
      <w:pPr>
        <w:rPr>
          <w:lang w:eastAsia="zh-CN"/>
        </w:rPr>
      </w:pPr>
      <w:r w:rsidRPr="0021242D">
        <w:rPr>
          <w:lang w:eastAsia="zh-CN"/>
        </w:rPr>
        <w:t xml:space="preserve">The Management Adapter has submitted a request to the Management Server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r w:rsidRPr="0021242D">
        <w:rPr>
          <w:lang w:eastAsia="zh-CN"/>
        </w:rPr>
        <w:t>.</w:t>
      </w:r>
    </w:p>
    <w:p w:rsidR="00DF339F" w:rsidRPr="0021242D" w:rsidRDefault="00DF339F" w:rsidP="00DF339F">
      <w:pPr>
        <w:pStyle w:val="Heading5"/>
        <w:rPr>
          <w:lang w:val="en-US"/>
        </w:rPr>
      </w:pPr>
      <w:bookmarkStart w:id="1229" w:name="_Toc418174511"/>
      <w:bookmarkStart w:id="1230" w:name="_Toc418660420"/>
      <w:r w:rsidRPr="0021242D">
        <w:rPr>
          <w:lang w:val="en-US" w:eastAsia="ko-KR"/>
        </w:rPr>
        <w:t>6.7.2.2</w:t>
      </w:r>
      <w:r w:rsidRPr="0021242D">
        <w:rPr>
          <w:lang w:val="en-US" w:eastAsia="zh-CN"/>
        </w:rPr>
        <w:t>1.</w:t>
      </w:r>
      <w:r w:rsidR="0045615E">
        <w:rPr>
          <w:lang w:val="en-US" w:eastAsia="zh-CN"/>
        </w:rPr>
        <w:t>5</w:t>
      </w:r>
      <w:r w:rsidRPr="0021242D">
        <w:rPr>
          <w:lang w:val="en-US" w:eastAsia="zh-CN"/>
        </w:rPr>
        <w:tab/>
        <w:t>Excepti</w:t>
      </w:r>
      <w:r w:rsidRPr="0021242D">
        <w:rPr>
          <w:lang w:val="en-US" w:eastAsia="ko-KR"/>
        </w:rPr>
        <w:t>ons</w:t>
      </w:r>
      <w:bookmarkEnd w:id="1229"/>
      <w:bookmarkEnd w:id="1230"/>
    </w:p>
    <w:p w:rsidR="00DF339F" w:rsidRPr="0021242D" w:rsidRDefault="00DF339F" w:rsidP="00DF339F">
      <w:r w:rsidRPr="0021242D">
        <w:t>Not Applicable</w:t>
      </w:r>
      <w:r w:rsidR="00C76D4D" w:rsidRPr="0021242D">
        <w:t>.</w:t>
      </w:r>
    </w:p>
    <w:p w:rsidR="00DF339F" w:rsidRPr="0021242D" w:rsidRDefault="00DF339F" w:rsidP="00DF339F">
      <w:pPr>
        <w:pStyle w:val="Heading5"/>
        <w:rPr>
          <w:lang w:val="en-US"/>
        </w:rPr>
      </w:pPr>
      <w:bookmarkStart w:id="1231" w:name="_Toc418174512"/>
      <w:bookmarkStart w:id="1232" w:name="_Toc418660421"/>
      <w:r w:rsidRPr="0021242D">
        <w:rPr>
          <w:lang w:val="en-US"/>
        </w:rPr>
        <w:t>6.7.2.2</w:t>
      </w:r>
      <w:r w:rsidRPr="0021242D">
        <w:rPr>
          <w:lang w:val="en-US" w:eastAsia="zh-CN"/>
        </w:rPr>
        <w:t>1</w:t>
      </w:r>
      <w:r w:rsidRPr="0021242D">
        <w:rPr>
          <w:lang w:val="en-US"/>
        </w:rPr>
        <w:t>.</w:t>
      </w:r>
      <w:r w:rsidR="0045615E">
        <w:rPr>
          <w:lang w:val="en-US" w:eastAsia="zh-CN"/>
        </w:rPr>
        <w:t>6</w:t>
      </w:r>
      <w:r w:rsidRPr="0021242D">
        <w:rPr>
          <w:lang w:val="en-US"/>
        </w:rPr>
        <w:tab/>
      </w:r>
      <w:r w:rsidRPr="0021242D">
        <w:rPr>
          <w:lang w:val="en-US" w:eastAsia="ko-KR"/>
        </w:rPr>
        <w:t>Policies for Use</w:t>
      </w:r>
      <w:bookmarkEnd w:id="1231"/>
      <w:bookmarkEnd w:id="1232"/>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233" w:name="_Toc418174513"/>
      <w:bookmarkStart w:id="1234" w:name="_Toc418660422"/>
      <w:r w:rsidRPr="0021242D">
        <w:rPr>
          <w:lang w:val="en-US"/>
        </w:rPr>
        <w:t>6.7.2.2</w:t>
      </w:r>
      <w:r w:rsidRPr="0021242D">
        <w:rPr>
          <w:lang w:val="en-US" w:eastAsia="zh-CN"/>
        </w:rPr>
        <w:t>1</w:t>
      </w:r>
      <w:r w:rsidRPr="0021242D">
        <w:rPr>
          <w:lang w:val="en-US"/>
        </w:rPr>
        <w:t>.</w:t>
      </w:r>
      <w:r w:rsidR="0045615E">
        <w:rPr>
          <w:lang w:val="en-US" w:eastAsia="zh-CN"/>
        </w:rPr>
        <w:t>7</w:t>
      </w:r>
      <w:r w:rsidRPr="0021242D">
        <w:rPr>
          <w:lang w:val="en-US"/>
        </w:rPr>
        <w:tab/>
        <w:t>oneM2M Resource Interworking</w:t>
      </w:r>
      <w:bookmarkEnd w:id="1233"/>
      <w:bookmarkEnd w:id="1234"/>
    </w:p>
    <w:p w:rsidR="00DF339F" w:rsidRPr="0021242D" w:rsidRDefault="00DF339F" w:rsidP="00DF339F">
      <w:pPr>
        <w:overflowPunct/>
        <w:autoSpaceDE/>
        <w:autoSpaceDN/>
        <w:adjustRightInd/>
        <w:spacing w:after="0"/>
        <w:textAlignment w:val="auto"/>
        <w:rPr>
          <w:lang w:eastAsia="zh-CN"/>
        </w:rPr>
      </w:pPr>
      <w:r w:rsidRPr="0021242D">
        <w:t xml:space="preserve">This service capability </w:t>
      </w:r>
      <w:r w:rsidRPr="0021242D">
        <w:rPr>
          <w:lang w:eastAsia="zh-CN"/>
        </w:rPr>
        <w:t xml:space="preserve">is used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ttribu</w:t>
      </w:r>
      <w:r w:rsidRPr="0021242D">
        <w:rPr>
          <w:lang w:eastAsia="zh-CN"/>
        </w:rPr>
        <w:t>te deactivate of</w:t>
      </w:r>
      <w:r w:rsidRPr="0021242D">
        <w:t xml:space="preserve">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DF339F" w:rsidRPr="0045615E" w:rsidRDefault="00DF339F" w:rsidP="00DF339F">
      <w:pPr>
        <w:pStyle w:val="Heading4"/>
        <w:rPr>
          <w:lang w:val="en-US" w:eastAsia="zh-CN"/>
        </w:rPr>
      </w:pPr>
      <w:bookmarkStart w:id="1235" w:name="_Toc417309542"/>
      <w:bookmarkStart w:id="1236" w:name="_Toc418174514"/>
      <w:bookmarkStart w:id="1237" w:name="_Toc418660423"/>
      <w:r w:rsidRPr="0045615E">
        <w:rPr>
          <w:lang w:val="en-US"/>
        </w:rPr>
        <w:t>6.7.2.2</w:t>
      </w:r>
      <w:r w:rsidRPr="0045615E">
        <w:rPr>
          <w:lang w:val="en-US" w:eastAsia="zh-CN"/>
        </w:rPr>
        <w:t>2</w:t>
      </w:r>
      <w:r w:rsidRPr="0045615E">
        <w:rPr>
          <w:lang w:val="en-US"/>
        </w:rPr>
        <w:tab/>
      </w:r>
      <w:r w:rsidRPr="0045615E">
        <w:rPr>
          <w:lang w:val="en-US" w:eastAsia="zh-CN"/>
        </w:rPr>
        <w:t>removeSoftware</w:t>
      </w:r>
      <w:bookmarkEnd w:id="1235"/>
      <w:bookmarkEnd w:id="1236"/>
      <w:bookmarkEnd w:id="1237"/>
    </w:p>
    <w:p w:rsidR="0045615E" w:rsidRPr="0045615E" w:rsidRDefault="0045615E" w:rsidP="0045615E">
      <w:pPr>
        <w:pStyle w:val="Heading5"/>
        <w:rPr>
          <w:lang w:val="en-US"/>
        </w:rPr>
      </w:pPr>
      <w:bookmarkStart w:id="1238" w:name="_Toc418660424"/>
      <w:r w:rsidRPr="0045615E">
        <w:rPr>
          <w:lang w:val="en-US"/>
        </w:rPr>
        <w:t>6.7.2.2</w:t>
      </w:r>
      <w:r w:rsidRPr="0045615E">
        <w:rPr>
          <w:lang w:val="en-US" w:eastAsia="zh-CN"/>
        </w:rPr>
        <w:t>2</w:t>
      </w:r>
      <w:r w:rsidRPr="0045615E">
        <w:rPr>
          <w:lang w:val="en-US"/>
        </w:rPr>
        <w:t>.1</w:t>
      </w:r>
      <w:r w:rsidRPr="0045615E">
        <w:rPr>
          <w:lang w:val="en-US"/>
        </w:rPr>
        <w:tab/>
        <w:t>Description</w:t>
      </w:r>
      <w:bookmarkEnd w:id="1238"/>
    </w:p>
    <w:p w:rsidR="00DF339F" w:rsidRPr="0045615E" w:rsidRDefault="00DF339F" w:rsidP="00DF339F">
      <w:r w:rsidRPr="0045615E">
        <w:t>This service capability provides the ability for the Management Adapter to</w:t>
      </w:r>
      <w:r w:rsidRPr="0045615E">
        <w:rPr>
          <w:rFonts w:eastAsia="Arial Unicode MS"/>
        </w:rPr>
        <w:t xml:space="preserve"> uninstall the software</w:t>
      </w:r>
      <w:r w:rsidRPr="0045615E">
        <w:t>.</w:t>
      </w:r>
    </w:p>
    <w:p w:rsidR="00DF339F" w:rsidRPr="0045615E" w:rsidRDefault="00DF339F" w:rsidP="00DF339F">
      <w:pPr>
        <w:pStyle w:val="Heading5"/>
        <w:rPr>
          <w:lang w:val="en-US"/>
        </w:rPr>
      </w:pPr>
      <w:bookmarkStart w:id="1239" w:name="_Toc418174515"/>
      <w:bookmarkStart w:id="1240" w:name="_Toc418660425"/>
      <w:r w:rsidRPr="0045615E">
        <w:rPr>
          <w:lang w:val="en-US"/>
        </w:rPr>
        <w:lastRenderedPageBreak/>
        <w:t>6.7.2.2</w:t>
      </w:r>
      <w:r w:rsidRPr="0045615E">
        <w:rPr>
          <w:lang w:val="en-US" w:eastAsia="zh-CN"/>
        </w:rPr>
        <w:t>2</w:t>
      </w:r>
      <w:r w:rsidRPr="0045615E">
        <w:rPr>
          <w:lang w:val="en-US"/>
        </w:rPr>
        <w:t>.</w:t>
      </w:r>
      <w:r w:rsidR="0045615E" w:rsidRPr="0045615E">
        <w:rPr>
          <w:lang w:val="en-US"/>
        </w:rPr>
        <w:t>2</w:t>
      </w:r>
      <w:r w:rsidRPr="0045615E">
        <w:rPr>
          <w:lang w:val="en-US"/>
        </w:rPr>
        <w:tab/>
      </w:r>
      <w:r w:rsidR="00D87590">
        <w:rPr>
          <w:lang w:val="en-US"/>
        </w:rPr>
        <w:t>Pre-Conditions</w:t>
      </w:r>
      <w:bookmarkEnd w:id="1239"/>
      <w:bookmarkEnd w:id="1240"/>
    </w:p>
    <w:p w:rsidR="00DF339F" w:rsidRPr="0021242D" w:rsidRDefault="00DF339F" w:rsidP="00DF339F">
      <w:r w:rsidRPr="0021242D">
        <w:t>A correlation between a Management Server, the M2M Service Capability and device exist.</w:t>
      </w:r>
    </w:p>
    <w:p w:rsidR="00DF339F" w:rsidRPr="0021242D" w:rsidRDefault="00DF339F" w:rsidP="00DF339F">
      <w:pPr>
        <w:pStyle w:val="Heading5"/>
        <w:rPr>
          <w:lang w:val="en-US" w:eastAsia="zh-CN"/>
        </w:rPr>
      </w:pPr>
      <w:bookmarkStart w:id="1241" w:name="_Toc418174516"/>
      <w:bookmarkStart w:id="1242" w:name="_Toc418660426"/>
      <w:r w:rsidRPr="0021242D">
        <w:rPr>
          <w:lang w:val="en-US"/>
        </w:rPr>
        <w:t>6.7.2.2</w:t>
      </w:r>
      <w:r w:rsidRPr="0021242D">
        <w:rPr>
          <w:lang w:val="en-US" w:eastAsia="zh-CN"/>
        </w:rPr>
        <w:t>2</w:t>
      </w:r>
      <w:r w:rsidRPr="0021242D">
        <w:rPr>
          <w:lang w:val="en-US"/>
        </w:rPr>
        <w:t>.</w:t>
      </w:r>
      <w:r w:rsidR="0045615E">
        <w:rPr>
          <w:lang w:val="en-US"/>
        </w:rPr>
        <w:t>3</w:t>
      </w:r>
      <w:r w:rsidRPr="0021242D">
        <w:rPr>
          <w:lang w:val="en-US"/>
        </w:rPr>
        <w:tab/>
        <w:t>Signature –</w:t>
      </w:r>
      <w:r w:rsidRPr="0021242D">
        <w:rPr>
          <w:lang w:val="en-US" w:eastAsia="zh-CN"/>
        </w:rPr>
        <w:t>removeSoftware</w:t>
      </w:r>
      <w:bookmarkEnd w:id="1241"/>
      <w:bookmarkEnd w:id="1242"/>
    </w:p>
    <w:p w:rsidR="00C76D4D" w:rsidRPr="0021242D" w:rsidRDefault="00C76D4D" w:rsidP="00C76D4D">
      <w:pPr>
        <w:pStyle w:val="TH"/>
        <w:rPr>
          <w:lang w:eastAsia="zh-CN"/>
        </w:rPr>
      </w:pPr>
      <w:r w:rsidRPr="0021242D">
        <w:t>Table 6.7.2.2</w:t>
      </w:r>
      <w:r w:rsidRPr="0021242D">
        <w:rPr>
          <w:lang w:eastAsia="zh-CN"/>
        </w:rPr>
        <w:t>2</w:t>
      </w:r>
      <w:r w:rsidRPr="0021242D">
        <w:t>.</w:t>
      </w:r>
      <w:r w:rsidR="0045615E">
        <w:t>3</w:t>
      </w:r>
      <w:r w:rsidRPr="0021242D">
        <w:t>-1: Management Adapter –</w:t>
      </w:r>
      <w:r w:rsidRPr="0021242D">
        <w:rPr>
          <w:lang w:eastAsia="zh-CN"/>
        </w:rPr>
        <w:t>removeSoftware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6D4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6D4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zh-CN"/>
              </w:rPr>
              <w:t>The unique device identifier in the context of the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6D4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C76D4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C76D4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C76D4D">
            <w:pPr>
              <w:pStyle w:val="TAL"/>
              <w:rPr>
                <w:lang w:eastAsia="ko-KR"/>
              </w:rPr>
            </w:pPr>
            <w:r w:rsidRPr="0021242D">
              <w:rPr>
                <w:lang w:eastAsia="ko-KR"/>
              </w:rPr>
              <w:t>Unique response types for this service.</w:t>
            </w:r>
          </w:p>
          <w:p w:rsidR="00DF339F" w:rsidRPr="0021242D" w:rsidRDefault="00DF339F" w:rsidP="00C76D4D">
            <w:pPr>
              <w:pStyle w:val="TAN"/>
              <w:rPr>
                <w:lang w:eastAsia="ko-KR"/>
              </w:rPr>
            </w:pPr>
            <w:r w:rsidRPr="0021242D">
              <w:rPr>
                <w:lang w:eastAsia="ko-KR"/>
              </w:rPr>
              <w:t>N</w:t>
            </w:r>
            <w:r w:rsidR="00C76D4D" w:rsidRPr="0021242D">
              <w:rPr>
                <w:lang w:eastAsia="ko-KR"/>
              </w:rPr>
              <w:t>OTE</w:t>
            </w:r>
            <w:r w:rsidRPr="0021242D">
              <w:rPr>
                <w:lang w:eastAsia="ko-KR"/>
              </w:rPr>
              <w:t xml:space="preserve">: </w:t>
            </w:r>
            <w:r w:rsidR="00C76D4D" w:rsidRPr="0021242D">
              <w:rPr>
                <w:lang w:eastAsia="ko-KR"/>
              </w:rPr>
              <w:tab/>
            </w:r>
            <w:r w:rsidRPr="0021242D">
              <w:rPr>
                <w:lang w:eastAsia="ko-KR"/>
              </w:rPr>
              <w:t>Consumed services also provide response types.</w:t>
            </w:r>
          </w:p>
          <w:p w:rsidR="00DF339F" w:rsidRPr="0021242D" w:rsidRDefault="00DF339F" w:rsidP="00C76D4D">
            <w:pPr>
              <w:pStyle w:val="TB1"/>
              <w:rPr>
                <w:lang w:eastAsia="ko-KR"/>
              </w:rPr>
            </w:pPr>
            <w:r w:rsidRPr="0021242D">
              <w:t>Exception: Request may not have been completed</w:t>
            </w:r>
          </w:p>
        </w:tc>
      </w:tr>
    </w:tbl>
    <w:p w:rsidR="00C76D4D" w:rsidRPr="0021242D" w:rsidRDefault="00C76D4D" w:rsidP="00C76D4D">
      <w:pPr>
        <w:rPr>
          <w:lang w:eastAsia="ko-KR"/>
        </w:rPr>
      </w:pPr>
    </w:p>
    <w:p w:rsidR="00DF339F" w:rsidRPr="0021242D" w:rsidRDefault="00DF339F" w:rsidP="00DF339F">
      <w:pPr>
        <w:pStyle w:val="Heading5"/>
        <w:rPr>
          <w:lang w:val="en-US" w:eastAsia="ko-KR"/>
        </w:rPr>
      </w:pPr>
      <w:bookmarkStart w:id="1243" w:name="_Toc418174517"/>
      <w:bookmarkStart w:id="1244" w:name="_Toc418660427"/>
      <w:r w:rsidRPr="0021242D">
        <w:rPr>
          <w:lang w:val="en-US" w:eastAsia="ko-KR"/>
        </w:rPr>
        <w:t>6.7.2.2</w:t>
      </w:r>
      <w:r w:rsidRPr="0021242D">
        <w:rPr>
          <w:lang w:val="en-US" w:eastAsia="zh-CN"/>
        </w:rPr>
        <w:t>2</w:t>
      </w:r>
      <w:r w:rsidRPr="0021242D">
        <w:rPr>
          <w:lang w:val="en-US" w:eastAsia="ko-KR"/>
        </w:rPr>
        <w:t>.</w:t>
      </w:r>
      <w:r w:rsidR="0045615E">
        <w:rPr>
          <w:lang w:val="en-US" w:eastAsia="zh-CN"/>
        </w:rPr>
        <w:t>4</w:t>
      </w:r>
      <w:r w:rsidRPr="0021242D">
        <w:rPr>
          <w:lang w:val="en-US" w:eastAsia="ko-KR"/>
        </w:rPr>
        <w:tab/>
        <w:t>Post-Conditions</w:t>
      </w:r>
      <w:bookmarkEnd w:id="1243"/>
      <w:bookmarkEnd w:id="1244"/>
    </w:p>
    <w:p w:rsidR="00DF339F" w:rsidRPr="0021242D" w:rsidRDefault="00DF339F" w:rsidP="00DF339F">
      <w:pPr>
        <w:rPr>
          <w:lang w:eastAsia="zh-CN"/>
        </w:rPr>
      </w:pPr>
      <w:r w:rsidRPr="0021242D">
        <w:rPr>
          <w:lang w:eastAsia="zh-CN"/>
        </w:rPr>
        <w:t xml:space="preserve">The Management Adapter has submitted a request to the Management Server to </w:t>
      </w:r>
      <w:r w:rsidRPr="0021242D">
        <w:rPr>
          <w:rFonts w:eastAsia="Arial Unicode MS"/>
        </w:rPr>
        <w:t>uninstall the software</w:t>
      </w:r>
      <w:r w:rsidRPr="0021242D">
        <w:rPr>
          <w:lang w:eastAsia="zh-CN"/>
        </w:rPr>
        <w:t>.</w:t>
      </w:r>
    </w:p>
    <w:p w:rsidR="00DF339F" w:rsidRPr="0021242D" w:rsidRDefault="00DF339F" w:rsidP="00DF339F">
      <w:pPr>
        <w:pStyle w:val="Heading5"/>
        <w:rPr>
          <w:lang w:val="en-US"/>
        </w:rPr>
      </w:pPr>
      <w:bookmarkStart w:id="1245" w:name="_Toc418174518"/>
      <w:bookmarkStart w:id="1246" w:name="_Toc418660428"/>
      <w:r w:rsidRPr="0021242D">
        <w:rPr>
          <w:lang w:val="en-US" w:eastAsia="ko-KR"/>
        </w:rPr>
        <w:t>6.7.2.2</w:t>
      </w:r>
      <w:r w:rsidRPr="0021242D">
        <w:rPr>
          <w:lang w:val="en-US" w:eastAsia="zh-CN"/>
        </w:rPr>
        <w:t>2.</w:t>
      </w:r>
      <w:r w:rsidR="0045615E">
        <w:rPr>
          <w:lang w:val="en-US" w:eastAsia="zh-CN"/>
        </w:rPr>
        <w:t>5</w:t>
      </w:r>
      <w:r w:rsidRPr="0021242D">
        <w:rPr>
          <w:lang w:val="en-US" w:eastAsia="zh-CN"/>
        </w:rPr>
        <w:tab/>
        <w:t>Excepti</w:t>
      </w:r>
      <w:r w:rsidRPr="0021242D">
        <w:rPr>
          <w:lang w:val="en-US" w:eastAsia="ko-KR"/>
        </w:rPr>
        <w:t>ons</w:t>
      </w:r>
      <w:bookmarkEnd w:id="1245"/>
      <w:bookmarkEnd w:id="1246"/>
    </w:p>
    <w:p w:rsidR="00DF339F" w:rsidRPr="0021242D" w:rsidRDefault="00DF339F" w:rsidP="00DF339F">
      <w:r w:rsidRPr="0021242D">
        <w:t>Not Applicable</w:t>
      </w:r>
      <w:r w:rsidR="00C76D4D" w:rsidRPr="0021242D">
        <w:t>.</w:t>
      </w:r>
    </w:p>
    <w:p w:rsidR="00DF339F" w:rsidRPr="0021242D" w:rsidRDefault="00DF339F" w:rsidP="00DF339F">
      <w:pPr>
        <w:pStyle w:val="Heading5"/>
        <w:rPr>
          <w:lang w:val="en-US"/>
        </w:rPr>
      </w:pPr>
      <w:bookmarkStart w:id="1247" w:name="_Toc418174519"/>
      <w:bookmarkStart w:id="1248" w:name="_Toc418660429"/>
      <w:r w:rsidRPr="0021242D">
        <w:rPr>
          <w:lang w:val="en-US"/>
        </w:rPr>
        <w:t>6.7.2.2</w:t>
      </w:r>
      <w:r w:rsidRPr="0021242D">
        <w:rPr>
          <w:lang w:val="en-US" w:eastAsia="zh-CN"/>
        </w:rPr>
        <w:t>2</w:t>
      </w:r>
      <w:r w:rsidRPr="0021242D">
        <w:rPr>
          <w:lang w:val="en-US"/>
        </w:rPr>
        <w:t>.</w:t>
      </w:r>
      <w:r w:rsidR="0045615E">
        <w:rPr>
          <w:lang w:val="en-US" w:eastAsia="zh-CN"/>
        </w:rPr>
        <w:t>6</w:t>
      </w:r>
      <w:r w:rsidRPr="0021242D">
        <w:rPr>
          <w:lang w:val="en-US"/>
        </w:rPr>
        <w:tab/>
      </w:r>
      <w:r w:rsidRPr="0021242D">
        <w:rPr>
          <w:lang w:val="en-US" w:eastAsia="ko-KR"/>
        </w:rPr>
        <w:t>Policies for Use</w:t>
      </w:r>
      <w:bookmarkEnd w:id="1247"/>
      <w:bookmarkEnd w:id="1248"/>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pStyle w:val="Heading5"/>
        <w:rPr>
          <w:lang w:val="en-US"/>
        </w:rPr>
      </w:pPr>
      <w:bookmarkStart w:id="1249" w:name="_Toc418174520"/>
      <w:bookmarkStart w:id="1250" w:name="_Toc418660430"/>
      <w:r w:rsidRPr="0021242D">
        <w:rPr>
          <w:lang w:val="en-US"/>
        </w:rPr>
        <w:t>6.7.2.2</w:t>
      </w:r>
      <w:r w:rsidRPr="0021242D">
        <w:rPr>
          <w:lang w:val="en-US" w:eastAsia="zh-CN"/>
        </w:rPr>
        <w:t>2</w:t>
      </w:r>
      <w:r w:rsidRPr="0021242D">
        <w:rPr>
          <w:lang w:val="en-US"/>
        </w:rPr>
        <w:t>.</w:t>
      </w:r>
      <w:r w:rsidR="0045615E">
        <w:rPr>
          <w:lang w:val="en-US" w:eastAsia="zh-CN"/>
        </w:rPr>
        <w:t>7</w:t>
      </w:r>
      <w:r w:rsidRPr="0021242D">
        <w:rPr>
          <w:lang w:val="en-US"/>
        </w:rPr>
        <w:tab/>
        <w:t>oneM2M Resource Interworking</w:t>
      </w:r>
      <w:bookmarkEnd w:id="1249"/>
      <w:bookmarkEnd w:id="1250"/>
    </w:p>
    <w:p w:rsidR="008B3625" w:rsidRPr="0021242D" w:rsidRDefault="00DF339F" w:rsidP="00DF339F">
      <w:r w:rsidRPr="0021242D">
        <w:t xml:space="preserve">This service capability </w:t>
      </w:r>
      <w:r w:rsidRPr="0021242D">
        <w:rPr>
          <w:lang w:eastAsia="zh-CN"/>
        </w:rPr>
        <w:t>is used to install application software</w:t>
      </w:r>
      <w:r w:rsidRPr="0021242D">
        <w:t>. The service capability aligns with the &lt;</w:t>
      </w:r>
      <w:r w:rsidRPr="0021242D">
        <w:rPr>
          <w:lang w:eastAsia="zh-CN"/>
        </w:rPr>
        <w:t>software</w:t>
      </w:r>
      <w:r w:rsidRPr="0021242D">
        <w:t xml:space="preserve">&gt; resource and maps to the </w:t>
      </w:r>
      <w:r w:rsidRPr="0021242D">
        <w:rPr>
          <w:lang w:eastAsia="zh-CN"/>
        </w:rPr>
        <w:t>UPDATE</w:t>
      </w:r>
      <w:r w:rsidRPr="0021242D">
        <w:t xml:space="preserve"> procedure for </w:t>
      </w:r>
      <w:r w:rsidRPr="0021242D">
        <w:rPr>
          <w:lang w:eastAsia="zh-CN"/>
        </w:rPr>
        <w:t>the a</w:t>
      </w:r>
      <w:r w:rsidRPr="0021242D">
        <w:t xml:space="preserve">ttribute </w:t>
      </w:r>
      <w:r w:rsidRPr="0021242D">
        <w:rPr>
          <w:lang w:eastAsia="zh-CN"/>
        </w:rPr>
        <w:t>uninstall</w:t>
      </w:r>
      <w:r w:rsidRPr="0021242D">
        <w:t xml:space="preserve"> of the resource. The service capability </w:t>
      </w:r>
      <w:r w:rsidRPr="0021242D">
        <w:rPr>
          <w:lang w:eastAsia="zh-CN"/>
        </w:rPr>
        <w:t xml:space="preserve">also </w:t>
      </w:r>
      <w:r w:rsidRPr="0021242D">
        <w:t>aligns with the &lt;</w:t>
      </w:r>
      <w:r w:rsidRPr="0021242D">
        <w:rPr>
          <w:lang w:eastAsia="zh-CN"/>
        </w:rPr>
        <w:t>mgmtCmd</w:t>
      </w:r>
      <w:r w:rsidRPr="0021242D">
        <w:t xml:space="preserve">&gt; resource and maps to the </w:t>
      </w:r>
      <w:r w:rsidRPr="0021242D">
        <w:rPr>
          <w:lang w:eastAsia="zh-CN"/>
        </w:rPr>
        <w:t>EXECUTE</w:t>
      </w:r>
      <w:r w:rsidRPr="0021242D">
        <w:t xml:space="preserve"> procedure for the resource.</w:t>
      </w:r>
    </w:p>
    <w:p w:rsidR="000E059F" w:rsidRPr="0021242D" w:rsidRDefault="000E059F" w:rsidP="000E059F">
      <w:pPr>
        <w:pStyle w:val="Heading2"/>
        <w:rPr>
          <w:lang w:val="en-US"/>
        </w:rPr>
      </w:pPr>
      <w:bookmarkStart w:id="1251" w:name="_Toc417309543"/>
      <w:bookmarkStart w:id="1252" w:name="_Toc418174521"/>
      <w:bookmarkStart w:id="1253" w:name="_Toc418660431"/>
      <w:r w:rsidRPr="0021242D">
        <w:rPr>
          <w:lang w:val="en-US"/>
        </w:rPr>
        <w:t>6.8</w:t>
      </w:r>
      <w:r w:rsidRPr="0021242D">
        <w:rPr>
          <w:lang w:val="en-US"/>
        </w:rPr>
        <w:tab/>
        <w:t>Service Administration</w:t>
      </w:r>
      <w:bookmarkEnd w:id="1251"/>
      <w:bookmarkEnd w:id="1252"/>
      <w:bookmarkEnd w:id="1253"/>
    </w:p>
    <w:p w:rsidR="000E059F" w:rsidRPr="00A57B55" w:rsidRDefault="000E059F" w:rsidP="000E059F">
      <w:pPr>
        <w:pStyle w:val="Heading3"/>
        <w:rPr>
          <w:lang w:val="en-US"/>
        </w:rPr>
      </w:pPr>
      <w:bookmarkStart w:id="1254" w:name="_Toc417309544"/>
      <w:bookmarkStart w:id="1255" w:name="_Toc418174522"/>
      <w:bookmarkStart w:id="1256" w:name="_Toc418660432"/>
      <w:r w:rsidRPr="00A57B55">
        <w:rPr>
          <w:lang w:val="en-US"/>
        </w:rPr>
        <w:t>6.8.1</w:t>
      </w:r>
      <w:r w:rsidRPr="00A57B55">
        <w:rPr>
          <w:lang w:val="en-US"/>
        </w:rPr>
        <w:tab/>
        <w:t>Overview</w:t>
      </w:r>
      <w:bookmarkEnd w:id="1254"/>
      <w:bookmarkEnd w:id="1255"/>
      <w:bookmarkEnd w:id="1256"/>
    </w:p>
    <w:p w:rsidR="000E059F" w:rsidRPr="00A57B55" w:rsidRDefault="000E059F" w:rsidP="000E059F">
      <w:pPr>
        <w:keepNext/>
      </w:pPr>
      <w:r w:rsidRPr="00A57B55">
        <w:t>The Service Administration service provides the capability to administer the following across the Msc Reference Points:</w:t>
      </w:r>
    </w:p>
    <w:p w:rsidR="000E059F" w:rsidRPr="00A57B55" w:rsidRDefault="000E059F" w:rsidP="00C76D4D">
      <w:pPr>
        <w:pStyle w:val="B1"/>
      </w:pPr>
      <w:r w:rsidRPr="00A57B55">
        <w:t>Administration of M2M Service attributes</w:t>
      </w:r>
    </w:p>
    <w:p w:rsidR="000E059F" w:rsidRPr="00A57B55" w:rsidRDefault="000E059F" w:rsidP="00C76D4D">
      <w:pPr>
        <w:pStyle w:val="B1"/>
      </w:pPr>
      <w:r w:rsidRPr="00A57B55">
        <w:t>Association of M2M Services to corresponding Service Roles</w:t>
      </w:r>
    </w:p>
    <w:p w:rsidR="000E059F" w:rsidRPr="00A57B55" w:rsidRDefault="000E059F" w:rsidP="000E059F">
      <w:pPr>
        <w:pStyle w:val="B1"/>
      </w:pPr>
      <w:r w:rsidRPr="00A57B55">
        <w:t>Association of Service Roles to M2M Service Capabilities</w:t>
      </w:r>
    </w:p>
    <w:p w:rsidR="0045615E" w:rsidRPr="00A57B55" w:rsidRDefault="0045615E" w:rsidP="00A57B55">
      <w:pPr>
        <w:pStyle w:val="Heading3"/>
        <w:rPr>
          <w:lang w:val="en-US"/>
        </w:rPr>
      </w:pPr>
      <w:bookmarkStart w:id="1257" w:name="_Toc418660433"/>
      <w:r w:rsidRPr="00A57B55">
        <w:rPr>
          <w:lang w:val="en-US"/>
        </w:rPr>
        <w:t>6.8.2</w:t>
      </w:r>
      <w:r w:rsidRPr="00A57B55">
        <w:rPr>
          <w:lang w:val="en-US"/>
        </w:rPr>
        <w:tab/>
      </w:r>
      <w:r w:rsidR="00A57B55" w:rsidRPr="00A57B55">
        <w:rPr>
          <w:lang w:val="en-US"/>
        </w:rPr>
        <w:t>Service Administration Entities</w:t>
      </w:r>
      <w:bookmarkEnd w:id="1257"/>
    </w:p>
    <w:p w:rsidR="00A57B55" w:rsidRPr="00A57B55" w:rsidRDefault="00A57B55" w:rsidP="00A57B55">
      <w:pPr>
        <w:pStyle w:val="Heading4"/>
      </w:pPr>
      <w:bookmarkStart w:id="1258" w:name="_Toc418660434"/>
      <w:r w:rsidRPr="00A57B55">
        <w:t>6.8.2.1</w:t>
      </w:r>
      <w:r w:rsidRPr="00A57B55">
        <w:tab/>
        <w:t>Overview</w:t>
      </w:r>
      <w:bookmarkEnd w:id="1258"/>
    </w:p>
    <w:p w:rsidR="000E059F" w:rsidRPr="00A57B55" w:rsidRDefault="000E059F" w:rsidP="000E059F">
      <w:r w:rsidRPr="00A57B55">
        <w:t>The information elements that relate M2M Services to Service Roles and Service Roles to M2M Service Capabilities is depicted below:</w:t>
      </w:r>
    </w:p>
    <w:p w:rsidR="000E059F" w:rsidRPr="00A57B55" w:rsidRDefault="000E059F" w:rsidP="00C76D4D">
      <w:pPr>
        <w:pStyle w:val="B1"/>
      </w:pPr>
      <w:r w:rsidRPr="00A57B55">
        <w:t>Each instance of an M2M Service contains zero or instances of a Service Role</w:t>
      </w:r>
    </w:p>
    <w:p w:rsidR="000E059F" w:rsidRPr="00A57B55" w:rsidRDefault="000E059F" w:rsidP="00C76D4D">
      <w:pPr>
        <w:pStyle w:val="B1"/>
      </w:pPr>
      <w:r w:rsidRPr="00A57B55">
        <w:t>The M2M Service can be obtained from the Service Role. The Service Roles from the M2M Service can be obtained from the M2M Service</w:t>
      </w:r>
    </w:p>
    <w:p w:rsidR="000E059F" w:rsidRPr="00A57B55" w:rsidRDefault="000E059F" w:rsidP="00C76D4D">
      <w:pPr>
        <w:pStyle w:val="B1"/>
      </w:pPr>
      <w:r w:rsidRPr="00A57B55">
        <w:t>Each instance of a Service Role is associated with zero or more instances of a M2M Service Capability</w:t>
      </w:r>
    </w:p>
    <w:p w:rsidR="000E059F" w:rsidRPr="00A57B55" w:rsidRDefault="000E059F" w:rsidP="00C76D4D">
      <w:pPr>
        <w:pStyle w:val="B1"/>
      </w:pPr>
      <w:r w:rsidRPr="00A57B55">
        <w:lastRenderedPageBreak/>
        <w:t>The M2M Service can be obtained from the Service Role. The Service Roles associated with the M2M Service can be obtained from the M2M Service</w:t>
      </w:r>
    </w:p>
    <w:p w:rsidR="000E059F" w:rsidRPr="00A57B55" w:rsidRDefault="000E059F" w:rsidP="00C76D4D">
      <w:pPr>
        <w:pStyle w:val="B1"/>
      </w:pPr>
      <w:r w:rsidRPr="00A57B55">
        <w:t>Each instance of a M2M Service Capability is associated with zero or more instances of a Service Role</w:t>
      </w:r>
    </w:p>
    <w:p w:rsidR="000E059F" w:rsidRPr="00A57B55" w:rsidRDefault="000E059F" w:rsidP="00C76D4D">
      <w:pPr>
        <w:pStyle w:val="B1"/>
      </w:pPr>
      <w:r w:rsidRPr="00A57B55">
        <w:t>The M2M Service Capabilities that are associated with a Service Role can be obtained from the Service Role. Likewise the Service Roles associated with the M2M Service Capability can be obtained from the M2M Service Capability</w:t>
      </w:r>
    </w:p>
    <w:p w:rsidR="000E059F" w:rsidRPr="00A57B55" w:rsidRDefault="000E059F" w:rsidP="00C76D4D">
      <w:pPr>
        <w:pStyle w:val="B1"/>
      </w:pPr>
      <w:r w:rsidRPr="00A57B55">
        <w:t>Each operation that is defined within the Service Exposure Component is assigned to exactly one M2M Service Capability</w:t>
      </w:r>
    </w:p>
    <w:p w:rsidR="000E059F" w:rsidRPr="00A57B55" w:rsidRDefault="000E059F" w:rsidP="00844AC8">
      <w:pPr>
        <w:pStyle w:val="FL"/>
      </w:pPr>
      <w:r w:rsidRPr="00A57B55">
        <w:object w:dxaOrig="6270" w:dyaOrig="2891">
          <v:shape id="_x0000_i1063" type="#_x0000_t75" style="width:313.35pt;height:144.6pt" o:ole="">
            <v:imagedata r:id="rId124" o:title=""/>
          </v:shape>
          <o:OLEObject Type="Embed" ProgID="Visio.Drawing.11" ShapeID="_x0000_i1063" DrawAspect="Content" ObjectID="_1492401419" r:id="rId125"/>
        </w:object>
      </w:r>
    </w:p>
    <w:p w:rsidR="000E059F" w:rsidRPr="00A57B55" w:rsidRDefault="000E059F" w:rsidP="00844AC8">
      <w:pPr>
        <w:pStyle w:val="TF"/>
      </w:pPr>
      <w:r w:rsidRPr="00A57B55">
        <w:t>Figure 6.8.1-1</w:t>
      </w:r>
      <w:r w:rsidR="00C76D4D" w:rsidRPr="00A57B55">
        <w:t>:</w:t>
      </w:r>
      <w:r w:rsidRPr="00A57B55">
        <w:t xml:space="preserve"> M2M Service Entity Relationships</w:t>
      </w:r>
    </w:p>
    <w:p w:rsidR="000E059F" w:rsidRPr="00A57B55" w:rsidRDefault="000E059F" w:rsidP="000E059F">
      <w:pPr>
        <w:pStyle w:val="Heading4"/>
        <w:rPr>
          <w:lang w:val="en-US"/>
        </w:rPr>
      </w:pPr>
      <w:bookmarkStart w:id="1259" w:name="_Toc417309545"/>
      <w:bookmarkStart w:id="1260" w:name="_Toc418174523"/>
      <w:bookmarkStart w:id="1261" w:name="_Toc418660435"/>
      <w:r w:rsidRPr="00A57B55">
        <w:rPr>
          <w:lang w:val="en-US"/>
        </w:rPr>
        <w:t>6.8.</w:t>
      </w:r>
      <w:r w:rsidR="00A57B55" w:rsidRPr="00A57B55">
        <w:rPr>
          <w:lang w:val="en-US"/>
        </w:rPr>
        <w:t>2</w:t>
      </w:r>
      <w:r w:rsidRPr="00A57B55">
        <w:rPr>
          <w:lang w:val="en-US"/>
        </w:rPr>
        <w:t>.</w:t>
      </w:r>
      <w:r w:rsidR="00A57B55" w:rsidRPr="00A57B55">
        <w:rPr>
          <w:lang w:val="en-US"/>
        </w:rPr>
        <w:t>2</w:t>
      </w:r>
      <w:r w:rsidRPr="00A57B55">
        <w:rPr>
          <w:lang w:val="en-US"/>
        </w:rPr>
        <w:tab/>
        <w:t>M2M Service Entity</w:t>
      </w:r>
      <w:bookmarkEnd w:id="1259"/>
      <w:bookmarkEnd w:id="1260"/>
      <w:bookmarkEnd w:id="1261"/>
    </w:p>
    <w:p w:rsidR="000E059F" w:rsidRPr="00A57B55" w:rsidRDefault="000E059F" w:rsidP="000E059F">
      <w:r w:rsidRPr="00A57B55">
        <w:t>The Service is a primary entity that provides the attributes to identify the M2M Service and associated Service Roles within the oneM2M System. These M2M Services and associated Service Roles shall be maintained by the M2M Service Provider.</w:t>
      </w:r>
    </w:p>
    <w:p w:rsidR="00844AC8" w:rsidRPr="00A57B55" w:rsidRDefault="00844AC8" w:rsidP="00844AC8">
      <w:pPr>
        <w:pStyle w:val="TH"/>
      </w:pPr>
      <w:r w:rsidRPr="00A57B55">
        <w:t xml:space="preserve">Table </w:t>
      </w:r>
      <w:r w:rsidR="00A57B55" w:rsidRPr="00A57B55">
        <w:t>6.8.2.2</w:t>
      </w:r>
      <w:r w:rsidRPr="00A57B55">
        <w:t>-1: M2M Service Entity</w:t>
      </w:r>
    </w:p>
    <w:tbl>
      <w:tblPr>
        <w:tblW w:w="7016" w:type="dxa"/>
        <w:jc w:val="center"/>
        <w:tblLayout w:type="fixed"/>
        <w:tblCellMar>
          <w:left w:w="0" w:type="dxa"/>
          <w:right w:w="0" w:type="dxa"/>
        </w:tblCellMar>
        <w:tblLook w:val="0000"/>
      </w:tblPr>
      <w:tblGrid>
        <w:gridCol w:w="1709"/>
        <w:gridCol w:w="5307"/>
      </w:tblGrid>
      <w:tr w:rsidR="000E059F" w:rsidRPr="00A57B55"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A57B55" w:rsidRDefault="000E059F" w:rsidP="00844AC8">
            <w:pPr>
              <w:pStyle w:val="TAH"/>
            </w:pPr>
            <w:r w:rsidRPr="00A57B55">
              <w:t>Attribute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A57B55" w:rsidRDefault="000E059F" w:rsidP="00844AC8">
            <w:pPr>
              <w:pStyle w:val="TAH"/>
            </w:pPr>
            <w:r w:rsidRPr="00A57B55">
              <w:t>Description</w:t>
            </w:r>
          </w:p>
        </w:tc>
      </w:tr>
      <w:tr w:rsidR="000E059F" w:rsidRPr="00A57B55" w:rsidTr="00B95CCF">
        <w:trPr>
          <w:tblHeader/>
          <w:jc w:val="center"/>
        </w:trPr>
        <w:tc>
          <w:tcPr>
            <w:tcW w:w="1709" w:type="dxa"/>
            <w:tcBorders>
              <w:left w:val="single" w:sz="1" w:space="0" w:color="000000"/>
              <w:bottom w:val="single" w:sz="1" w:space="0" w:color="000000"/>
            </w:tcBorders>
          </w:tcPr>
          <w:p w:rsidR="000E059F" w:rsidRPr="00A57B55" w:rsidRDefault="000E059F" w:rsidP="00844AC8">
            <w:pPr>
              <w:pStyle w:val="TAL"/>
            </w:pPr>
            <w:r w:rsidRPr="00A57B55">
              <w:t>serviceId</w:t>
            </w:r>
          </w:p>
        </w:tc>
        <w:tc>
          <w:tcPr>
            <w:tcW w:w="5307" w:type="dxa"/>
            <w:tcBorders>
              <w:left w:val="single" w:sz="1" w:space="0" w:color="000000"/>
              <w:bottom w:val="single" w:sz="1" w:space="0" w:color="000000"/>
              <w:right w:val="single" w:sz="1" w:space="0" w:color="000000"/>
            </w:tcBorders>
          </w:tcPr>
          <w:p w:rsidR="000E059F" w:rsidRPr="00A57B55" w:rsidRDefault="000E059F" w:rsidP="00844AC8">
            <w:pPr>
              <w:pStyle w:val="TAL"/>
            </w:pPr>
            <w:r w:rsidRPr="00A57B55">
              <w:t>The M2M Service Identifier (M2M-Serv-ID).</w:t>
            </w:r>
          </w:p>
        </w:tc>
      </w:tr>
      <w:tr w:rsidR="000E059F" w:rsidRPr="00A57B55" w:rsidTr="00B95CCF">
        <w:trPr>
          <w:tblHeader/>
          <w:jc w:val="center"/>
        </w:trPr>
        <w:tc>
          <w:tcPr>
            <w:tcW w:w="1709" w:type="dxa"/>
            <w:tcBorders>
              <w:left w:val="single" w:sz="1" w:space="0" w:color="000000"/>
              <w:bottom w:val="single" w:sz="1" w:space="0" w:color="000000"/>
            </w:tcBorders>
          </w:tcPr>
          <w:p w:rsidR="000E059F" w:rsidRPr="00A57B55" w:rsidRDefault="000E059F" w:rsidP="00844AC8">
            <w:pPr>
              <w:pStyle w:val="TAL"/>
            </w:pPr>
            <w:r w:rsidRPr="00A57B55">
              <w:t>serviceRoleIds</w:t>
            </w:r>
          </w:p>
        </w:tc>
        <w:tc>
          <w:tcPr>
            <w:tcW w:w="5307" w:type="dxa"/>
            <w:tcBorders>
              <w:left w:val="single" w:sz="1" w:space="0" w:color="000000"/>
              <w:bottom w:val="single" w:sz="1" w:space="0" w:color="000000"/>
              <w:right w:val="single" w:sz="1" w:space="0" w:color="000000"/>
            </w:tcBorders>
          </w:tcPr>
          <w:p w:rsidR="000E059F" w:rsidRPr="00A57B55" w:rsidRDefault="000E059F" w:rsidP="00844AC8">
            <w:pPr>
              <w:pStyle w:val="TAL"/>
            </w:pPr>
            <w:r w:rsidRPr="00A57B55">
              <w:t xml:space="preserve">List of Service Role Identifiers (SRole-ID) associated with the Service. </w:t>
            </w:r>
          </w:p>
        </w:tc>
      </w:tr>
    </w:tbl>
    <w:p w:rsidR="00844AC8" w:rsidRPr="00A57B55" w:rsidRDefault="00844AC8" w:rsidP="00844AC8"/>
    <w:p w:rsidR="000E059F" w:rsidRPr="00A57B55" w:rsidRDefault="00A57B55" w:rsidP="000E059F">
      <w:pPr>
        <w:pStyle w:val="Heading5"/>
        <w:rPr>
          <w:lang w:val="en-US"/>
        </w:rPr>
      </w:pPr>
      <w:bookmarkStart w:id="1262" w:name="_Toc418174524"/>
      <w:bookmarkStart w:id="1263" w:name="_Toc418660436"/>
      <w:r w:rsidRPr="00A57B55">
        <w:rPr>
          <w:lang w:val="en-US"/>
        </w:rPr>
        <w:t>6.8.2.3</w:t>
      </w:r>
      <w:r w:rsidR="000E059F" w:rsidRPr="00A57B55">
        <w:rPr>
          <w:lang w:val="en-US"/>
        </w:rPr>
        <w:tab/>
        <w:t>M2M Service Filter Criteria</w:t>
      </w:r>
      <w:bookmarkEnd w:id="1262"/>
      <w:bookmarkEnd w:id="1263"/>
    </w:p>
    <w:p w:rsidR="00844AC8" w:rsidRPr="00A57B55" w:rsidRDefault="00844AC8" w:rsidP="00844AC8">
      <w:pPr>
        <w:pStyle w:val="TH"/>
      </w:pPr>
      <w:r w:rsidRPr="00A57B55">
        <w:t xml:space="preserve">Table </w:t>
      </w:r>
      <w:r w:rsidR="00A57B55" w:rsidRPr="00A57B55">
        <w:t>6.8.2.3</w:t>
      </w:r>
      <w:r w:rsidRPr="00A57B55">
        <w:t>-1: M2M Service Filter Criteria</w:t>
      </w:r>
    </w:p>
    <w:tbl>
      <w:tblPr>
        <w:tblW w:w="7016" w:type="dxa"/>
        <w:jc w:val="center"/>
        <w:tblLayout w:type="fixed"/>
        <w:tblCellMar>
          <w:left w:w="0" w:type="dxa"/>
          <w:right w:w="0" w:type="dxa"/>
        </w:tblCellMar>
        <w:tblLook w:val="0000"/>
      </w:tblPr>
      <w:tblGrid>
        <w:gridCol w:w="1709"/>
        <w:gridCol w:w="5307"/>
      </w:tblGrid>
      <w:tr w:rsidR="000E059F" w:rsidRPr="00A57B55"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A57B55" w:rsidRDefault="000E059F" w:rsidP="00844AC8">
            <w:pPr>
              <w:pStyle w:val="TAH"/>
            </w:pPr>
            <w:r w:rsidRPr="00A57B55">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A57B55" w:rsidRDefault="000E059F" w:rsidP="00844AC8">
            <w:pPr>
              <w:pStyle w:val="TAH"/>
            </w:pPr>
            <w:r w:rsidRPr="00A57B55">
              <w:t>Description</w:t>
            </w:r>
          </w:p>
        </w:tc>
      </w:tr>
      <w:tr w:rsidR="000E059F" w:rsidRPr="00A57B55" w:rsidTr="00B95CCF">
        <w:trPr>
          <w:tblHeader/>
          <w:jc w:val="center"/>
        </w:trPr>
        <w:tc>
          <w:tcPr>
            <w:tcW w:w="1709" w:type="dxa"/>
            <w:tcBorders>
              <w:left w:val="single" w:sz="1" w:space="0" w:color="000000"/>
              <w:bottom w:val="single" w:sz="1" w:space="0" w:color="000000"/>
            </w:tcBorders>
          </w:tcPr>
          <w:p w:rsidR="000E059F" w:rsidRPr="00A57B55" w:rsidRDefault="000E059F" w:rsidP="00844AC8">
            <w:pPr>
              <w:pStyle w:val="TAL"/>
            </w:pPr>
            <w:r w:rsidRPr="00A57B55">
              <w:t>serviceId</w:t>
            </w:r>
            <w:r w:rsidR="00245B5F" w:rsidRPr="00A57B55">
              <w:t>s</w:t>
            </w:r>
          </w:p>
        </w:tc>
        <w:tc>
          <w:tcPr>
            <w:tcW w:w="5307" w:type="dxa"/>
            <w:tcBorders>
              <w:left w:val="single" w:sz="1" w:space="0" w:color="000000"/>
              <w:bottom w:val="single" w:sz="1" w:space="0" w:color="000000"/>
              <w:right w:val="single" w:sz="1" w:space="0" w:color="000000"/>
            </w:tcBorders>
          </w:tcPr>
          <w:p w:rsidR="000E059F" w:rsidRPr="00A57B55" w:rsidRDefault="00245B5F" w:rsidP="00844AC8">
            <w:pPr>
              <w:pStyle w:val="TAL"/>
            </w:pPr>
            <w:r w:rsidRPr="00A57B55">
              <w:t xml:space="preserve">List of the </w:t>
            </w:r>
            <w:r w:rsidR="000E059F" w:rsidRPr="00A57B55">
              <w:t>Service Identifier</w:t>
            </w:r>
            <w:r w:rsidRPr="00A57B55">
              <w:t xml:space="preserve">s </w:t>
            </w:r>
            <w:r w:rsidR="000E059F" w:rsidRPr="00A57B55">
              <w:t>(M2M-Serv-ID).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A57B55" w:rsidRDefault="000E059F" w:rsidP="00844AC8">
            <w:pPr>
              <w:pStyle w:val="TAL"/>
            </w:pPr>
            <w:r w:rsidRPr="00A57B55">
              <w:t>serviceRoleIds</w:t>
            </w:r>
          </w:p>
        </w:tc>
        <w:tc>
          <w:tcPr>
            <w:tcW w:w="5307"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A57B55">
              <w:t>One or more Service Role Identifiers (SRole-ID) associated with the M2M Service entity.</w:t>
            </w:r>
          </w:p>
        </w:tc>
      </w:tr>
    </w:tbl>
    <w:p w:rsidR="00844AC8" w:rsidRPr="0021242D" w:rsidRDefault="00844AC8" w:rsidP="00844AC8">
      <w:bookmarkStart w:id="1264" w:name="_Toc417309546"/>
    </w:p>
    <w:p w:rsidR="000E059F" w:rsidRPr="0021242D" w:rsidRDefault="000E059F" w:rsidP="000E059F">
      <w:pPr>
        <w:pStyle w:val="Heading3"/>
        <w:rPr>
          <w:lang w:val="en-US"/>
        </w:rPr>
      </w:pPr>
      <w:bookmarkStart w:id="1265" w:name="_Toc418174525"/>
      <w:bookmarkStart w:id="1266" w:name="_Toc418660437"/>
      <w:r w:rsidRPr="0021242D">
        <w:rPr>
          <w:lang w:val="en-US"/>
        </w:rPr>
        <w:t>6.8.</w:t>
      </w:r>
      <w:r w:rsidR="00A57B55">
        <w:rPr>
          <w:lang w:val="en-US"/>
        </w:rPr>
        <w:t>3</w:t>
      </w:r>
      <w:r w:rsidRPr="0021242D">
        <w:rPr>
          <w:lang w:val="en-US"/>
        </w:rPr>
        <w:tab/>
        <w:t>Service Capabilities</w:t>
      </w:r>
      <w:bookmarkEnd w:id="1264"/>
      <w:bookmarkEnd w:id="1265"/>
      <w:bookmarkEnd w:id="1266"/>
    </w:p>
    <w:p w:rsidR="000E059F" w:rsidRPr="00A57B55" w:rsidRDefault="00A57B55" w:rsidP="000E059F">
      <w:pPr>
        <w:pStyle w:val="Heading4"/>
        <w:rPr>
          <w:lang w:val="en-US"/>
        </w:rPr>
      </w:pPr>
      <w:bookmarkStart w:id="1267" w:name="_Toc417309547"/>
      <w:bookmarkStart w:id="1268" w:name="_Toc418174526"/>
      <w:bookmarkStart w:id="1269" w:name="_Toc418660438"/>
      <w:r w:rsidRPr="00A57B55">
        <w:rPr>
          <w:lang w:val="en-US"/>
        </w:rPr>
        <w:t>6.8.3.</w:t>
      </w:r>
      <w:r w:rsidR="000E059F" w:rsidRPr="00A57B55">
        <w:rPr>
          <w:lang w:val="en-US"/>
        </w:rPr>
        <w:t>1</w:t>
      </w:r>
      <w:r w:rsidR="000E059F" w:rsidRPr="00A57B55">
        <w:rPr>
          <w:lang w:val="en-US"/>
        </w:rPr>
        <w:tab/>
        <w:t>createM2MService</w:t>
      </w:r>
      <w:bookmarkEnd w:id="1267"/>
      <w:bookmarkEnd w:id="1268"/>
      <w:bookmarkEnd w:id="1269"/>
    </w:p>
    <w:p w:rsidR="00A57B55" w:rsidRPr="00A57B55" w:rsidRDefault="00A57B55" w:rsidP="00A57B55">
      <w:pPr>
        <w:pStyle w:val="Heading5"/>
        <w:rPr>
          <w:lang w:val="en-US"/>
        </w:rPr>
      </w:pPr>
      <w:bookmarkStart w:id="1270" w:name="_Toc418660439"/>
      <w:r w:rsidRPr="00A57B55">
        <w:rPr>
          <w:lang w:val="en-US"/>
        </w:rPr>
        <w:t>6.8.3.1.1</w:t>
      </w:r>
      <w:r w:rsidRPr="00A57B55">
        <w:rPr>
          <w:lang w:val="en-US"/>
        </w:rPr>
        <w:tab/>
        <w:t>Description</w:t>
      </w:r>
      <w:bookmarkEnd w:id="1270"/>
    </w:p>
    <w:p w:rsidR="000E059F" w:rsidRPr="00A57B55" w:rsidRDefault="000E059F" w:rsidP="000E059F">
      <w:r w:rsidRPr="00A57B55">
        <w:t>This service capability provides the ability to create a M2M Service.</w:t>
      </w:r>
    </w:p>
    <w:p w:rsidR="000E059F" w:rsidRPr="00A57B55" w:rsidRDefault="00A57B55" w:rsidP="000E059F">
      <w:pPr>
        <w:pStyle w:val="Heading5"/>
        <w:rPr>
          <w:lang w:val="en-US"/>
        </w:rPr>
      </w:pPr>
      <w:bookmarkStart w:id="1271" w:name="_Toc418174527"/>
      <w:bookmarkStart w:id="1272" w:name="_Toc418660440"/>
      <w:r w:rsidRPr="00A57B55">
        <w:rPr>
          <w:lang w:val="en-US"/>
        </w:rPr>
        <w:lastRenderedPageBreak/>
        <w:t>6.8.3.</w:t>
      </w:r>
      <w:r w:rsidR="000E059F" w:rsidRPr="00A57B55">
        <w:rPr>
          <w:lang w:val="en-US"/>
        </w:rPr>
        <w:t>1.</w:t>
      </w:r>
      <w:r>
        <w:rPr>
          <w:lang w:val="en-US"/>
        </w:rPr>
        <w:t>2</w:t>
      </w:r>
      <w:r w:rsidR="000E059F" w:rsidRPr="00A57B55">
        <w:rPr>
          <w:lang w:val="en-US"/>
        </w:rPr>
        <w:tab/>
      </w:r>
      <w:r w:rsidR="00D87590">
        <w:rPr>
          <w:lang w:val="en-US"/>
        </w:rPr>
        <w:t>Pre-Conditions</w:t>
      </w:r>
      <w:bookmarkEnd w:id="1271"/>
      <w:bookmarkEnd w:id="1272"/>
    </w:p>
    <w:p w:rsidR="000E059F" w:rsidRPr="0021242D" w:rsidRDefault="000E059F" w:rsidP="000E059F">
      <w:pPr>
        <w:keepNext/>
        <w:rPr>
          <w:lang w:eastAsia="ko-KR"/>
        </w:rPr>
      </w:pPr>
      <w:r w:rsidRPr="0021242D">
        <w:rPr>
          <w:lang w:eastAsia="ko-KR"/>
        </w:rPr>
        <w:t>Not Applicable</w:t>
      </w:r>
      <w:r w:rsidR="00844AC8" w:rsidRPr="0021242D">
        <w:rPr>
          <w:lang w:eastAsia="ko-KR"/>
        </w:rPr>
        <w:t>.</w:t>
      </w:r>
    </w:p>
    <w:p w:rsidR="000E059F" w:rsidRPr="0021242D" w:rsidRDefault="00A57B55" w:rsidP="000E059F">
      <w:pPr>
        <w:pStyle w:val="Heading5"/>
        <w:rPr>
          <w:lang w:val="en-US"/>
        </w:rPr>
      </w:pPr>
      <w:bookmarkStart w:id="1273" w:name="_Toc418174528"/>
      <w:bookmarkStart w:id="1274" w:name="_Toc418660441"/>
      <w:r>
        <w:rPr>
          <w:lang w:val="en-US"/>
        </w:rPr>
        <w:t>6.8.3.</w:t>
      </w:r>
      <w:r w:rsidR="000E059F" w:rsidRPr="0021242D">
        <w:rPr>
          <w:lang w:val="en-US"/>
        </w:rPr>
        <w:t>1.</w:t>
      </w:r>
      <w:r>
        <w:rPr>
          <w:lang w:val="en-US"/>
        </w:rPr>
        <w:t>3</w:t>
      </w:r>
      <w:r w:rsidR="000E059F" w:rsidRPr="0021242D">
        <w:rPr>
          <w:lang w:val="en-US"/>
        </w:rPr>
        <w:tab/>
        <w:t>Signature – createM2MService</w:t>
      </w:r>
      <w:bookmarkEnd w:id="1273"/>
      <w:bookmarkEnd w:id="1274"/>
    </w:p>
    <w:p w:rsidR="00844AC8" w:rsidRPr="0021242D" w:rsidRDefault="00844AC8" w:rsidP="00844AC8">
      <w:pPr>
        <w:pStyle w:val="TH"/>
      </w:pPr>
      <w:r w:rsidRPr="0021242D">
        <w:t xml:space="preserve">Table </w:t>
      </w:r>
      <w:r w:rsidR="00A57B55">
        <w:t>6.8.3.</w:t>
      </w:r>
      <w:r w:rsidRPr="0021242D">
        <w:t>1.</w:t>
      </w:r>
      <w:r w:rsidR="00A57B55">
        <w:t>3</w:t>
      </w:r>
      <w:r w:rsidRPr="0021242D">
        <w:t>-1: Service Administration – createM2M Service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844AC8">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844AC8">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844AC8">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844AC8">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844AC8">
            <w:pPr>
              <w:pStyle w:val="TAL"/>
            </w:pPr>
            <w:r w:rsidRPr="0021242D">
              <w:t>name</w:t>
            </w:r>
          </w:p>
        </w:tc>
        <w:tc>
          <w:tcPr>
            <w:tcW w:w="900"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IN</w:t>
            </w:r>
          </w:p>
        </w:tc>
        <w:tc>
          <w:tcPr>
            <w:tcW w:w="900" w:type="dxa"/>
            <w:tcBorders>
              <w:left w:val="single" w:sz="1" w:space="0" w:color="000000"/>
              <w:bottom w:val="single" w:sz="1" w:space="0" w:color="000000"/>
            </w:tcBorders>
          </w:tcPr>
          <w:p w:rsidR="000E059F" w:rsidRPr="0021242D" w:rsidRDefault="000E059F" w:rsidP="00844AC8">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The unique name of the M2M Service.</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844AC8">
            <w:pPr>
              <w:pStyle w:val="TAL"/>
            </w:pPr>
            <w:r w:rsidRPr="0021242D">
              <w:t>description</w:t>
            </w:r>
          </w:p>
        </w:tc>
        <w:tc>
          <w:tcPr>
            <w:tcW w:w="900"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IN</w:t>
            </w:r>
          </w:p>
        </w:tc>
        <w:tc>
          <w:tcPr>
            <w:tcW w:w="900" w:type="dxa"/>
            <w:tcBorders>
              <w:left w:val="single" w:sz="1" w:space="0" w:color="000000"/>
              <w:bottom w:val="single" w:sz="1" w:space="0" w:color="000000"/>
            </w:tcBorders>
          </w:tcPr>
          <w:p w:rsidR="000E059F" w:rsidRPr="0021242D" w:rsidRDefault="000E059F" w:rsidP="00844AC8">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The description of the M2M Service.</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844AC8">
            <w:pPr>
              <w:pStyle w:val="TAL"/>
            </w:pPr>
            <w:r w:rsidRPr="0021242D">
              <w:t>serviceId</w:t>
            </w:r>
          </w:p>
        </w:tc>
        <w:tc>
          <w:tcPr>
            <w:tcW w:w="900"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OUT</w:t>
            </w:r>
          </w:p>
        </w:tc>
        <w:tc>
          <w:tcPr>
            <w:tcW w:w="900" w:type="dxa"/>
            <w:tcBorders>
              <w:left w:val="single" w:sz="1" w:space="0" w:color="000000"/>
              <w:bottom w:val="single" w:sz="1" w:space="0" w:color="000000"/>
            </w:tcBorders>
          </w:tcPr>
          <w:p w:rsidR="000E059F" w:rsidRPr="0021242D" w:rsidRDefault="000E059F" w:rsidP="00844AC8">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The identifier of the created M2M Service (M2M-Serv-ID)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844AC8">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OUT</w:t>
            </w:r>
          </w:p>
        </w:tc>
        <w:tc>
          <w:tcPr>
            <w:tcW w:w="900" w:type="dxa"/>
            <w:tcBorders>
              <w:left w:val="single" w:sz="1" w:space="0" w:color="000000"/>
              <w:bottom w:val="single" w:sz="1" w:space="0" w:color="000000"/>
            </w:tcBorders>
          </w:tcPr>
          <w:p w:rsidR="000E059F" w:rsidRPr="0021242D" w:rsidRDefault="000E059F" w:rsidP="00844AC8">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844AC8">
            <w:pPr>
              <w:pStyle w:val="TAL"/>
            </w:pPr>
            <w:r w:rsidRPr="0021242D">
              <w:t>Unique response types for this service.</w:t>
            </w:r>
          </w:p>
          <w:p w:rsidR="000E059F" w:rsidRPr="0021242D" w:rsidRDefault="000E059F" w:rsidP="00844AC8">
            <w:pPr>
              <w:pStyle w:val="TB1"/>
            </w:pPr>
            <w:r w:rsidRPr="0021242D">
              <w:t>M2M Service exists for the name parameter</w:t>
            </w:r>
          </w:p>
          <w:p w:rsidR="000E059F" w:rsidRPr="0021242D" w:rsidRDefault="000E059F" w:rsidP="00844AC8">
            <w:pPr>
              <w:pStyle w:val="TB1"/>
            </w:pPr>
            <w:r w:rsidRPr="0021242D">
              <w:t>M2M Service Role exists for M2M Service</w:t>
            </w:r>
          </w:p>
        </w:tc>
      </w:tr>
    </w:tbl>
    <w:p w:rsidR="00844AC8" w:rsidRPr="0021242D" w:rsidRDefault="00844AC8" w:rsidP="00844AC8"/>
    <w:p w:rsidR="000E059F" w:rsidRPr="0021242D" w:rsidRDefault="00A57B55" w:rsidP="000E059F">
      <w:pPr>
        <w:pStyle w:val="Heading5"/>
        <w:rPr>
          <w:lang w:val="en-US"/>
        </w:rPr>
      </w:pPr>
      <w:bookmarkStart w:id="1275" w:name="_Toc418174529"/>
      <w:bookmarkStart w:id="1276" w:name="_Toc418660442"/>
      <w:r>
        <w:rPr>
          <w:lang w:val="en-US"/>
        </w:rPr>
        <w:t>6.8.3.</w:t>
      </w:r>
      <w:r w:rsidR="000E059F" w:rsidRPr="0021242D">
        <w:rPr>
          <w:lang w:val="en-US"/>
        </w:rPr>
        <w:t>1.</w:t>
      </w:r>
      <w:r>
        <w:rPr>
          <w:lang w:val="en-US"/>
        </w:rPr>
        <w:t>4</w:t>
      </w:r>
      <w:r w:rsidR="000E059F" w:rsidRPr="0021242D">
        <w:rPr>
          <w:lang w:val="en-US"/>
        </w:rPr>
        <w:tab/>
        <w:t>Service Interactions</w:t>
      </w:r>
      <w:bookmarkEnd w:id="1275"/>
      <w:bookmarkEnd w:id="1276"/>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39"/>
        </w:numPr>
      </w:pPr>
      <w:r w:rsidRPr="0021242D">
        <w:t>Issue this capability</w:t>
      </w:r>
    </w:p>
    <w:p w:rsidR="000E059F" w:rsidRPr="0021242D" w:rsidRDefault="002957E4" w:rsidP="00DC4B10">
      <w:pPr>
        <w:pStyle w:val="FL"/>
      </w:pPr>
      <w:r w:rsidRPr="0021242D">
        <w:object w:dxaOrig="6491" w:dyaOrig="3649">
          <v:shape id="_x0000_i1064" type="#_x0000_t75" style="width:324.85pt;height:182pt" o:ole="">
            <v:imagedata r:id="rId126" o:title=""/>
          </v:shape>
          <o:OLEObject Type="Embed" ProgID="Visio.Drawing.11" ShapeID="_x0000_i1064" DrawAspect="Content" ObjectID="_1492401420" r:id="rId127"/>
        </w:object>
      </w:r>
    </w:p>
    <w:p w:rsidR="000E059F" w:rsidRPr="0021242D" w:rsidRDefault="000E059F" w:rsidP="00DC4B10">
      <w:pPr>
        <w:pStyle w:val="TF"/>
      </w:pPr>
      <w:r w:rsidRPr="0021242D">
        <w:t xml:space="preserve">Figure </w:t>
      </w:r>
      <w:r w:rsidR="00A57B55">
        <w:t>6.8.3.</w:t>
      </w:r>
      <w:r w:rsidRPr="0021242D">
        <w:t>1.</w:t>
      </w:r>
      <w:r w:rsidR="00A57B55">
        <w:t>4</w:t>
      </w:r>
      <w:r w:rsidRPr="0021242D">
        <w:t>-1</w:t>
      </w:r>
      <w:r w:rsidR="00DC4B10" w:rsidRPr="0021242D">
        <w:t>:</w:t>
      </w:r>
      <w:r w:rsidRPr="0021242D">
        <w:t xml:space="preserve"> Service Administration – createM2MService Diagram</w:t>
      </w:r>
    </w:p>
    <w:p w:rsidR="000E059F" w:rsidRPr="0021242D" w:rsidRDefault="00A57B55" w:rsidP="000E059F">
      <w:pPr>
        <w:pStyle w:val="Heading5"/>
        <w:rPr>
          <w:lang w:val="en-US"/>
        </w:rPr>
      </w:pPr>
      <w:bookmarkStart w:id="1277" w:name="_Toc418174530"/>
      <w:bookmarkStart w:id="1278" w:name="_Toc418660443"/>
      <w:r>
        <w:rPr>
          <w:lang w:val="en-US"/>
        </w:rPr>
        <w:t>6.8.3.</w:t>
      </w:r>
      <w:r w:rsidR="000E059F" w:rsidRPr="0021242D">
        <w:rPr>
          <w:lang w:val="en-US"/>
        </w:rPr>
        <w:t>1.</w:t>
      </w:r>
      <w:r>
        <w:rPr>
          <w:lang w:val="en-US"/>
        </w:rPr>
        <w:t>5</w:t>
      </w:r>
      <w:r w:rsidR="000E059F" w:rsidRPr="0021242D">
        <w:rPr>
          <w:lang w:val="en-US"/>
        </w:rPr>
        <w:tab/>
      </w:r>
      <w:r w:rsidR="000E059F" w:rsidRPr="0021242D">
        <w:rPr>
          <w:lang w:val="en-US" w:eastAsia="ko-KR"/>
        </w:rPr>
        <w:t>Post-Conditions</w:t>
      </w:r>
      <w:bookmarkEnd w:id="1277"/>
      <w:bookmarkEnd w:id="1278"/>
    </w:p>
    <w:p w:rsidR="000E059F" w:rsidRPr="0021242D" w:rsidRDefault="000E059F" w:rsidP="000E059F">
      <w:pPr>
        <w:keepNext/>
        <w:rPr>
          <w:lang w:eastAsia="ko-KR"/>
        </w:rPr>
      </w:pPr>
      <w:r w:rsidRPr="0021242D">
        <w:rPr>
          <w:lang w:eastAsia="ko-KR"/>
        </w:rPr>
        <w:t>Not Applicable</w:t>
      </w:r>
      <w:r w:rsidR="00DC4B10" w:rsidRPr="0021242D">
        <w:rPr>
          <w:lang w:eastAsia="ko-KR"/>
        </w:rPr>
        <w:t>.</w:t>
      </w:r>
    </w:p>
    <w:p w:rsidR="000E059F" w:rsidRPr="0021242D" w:rsidRDefault="00A57B55" w:rsidP="000E059F">
      <w:pPr>
        <w:pStyle w:val="Heading5"/>
        <w:rPr>
          <w:lang w:val="en-US"/>
        </w:rPr>
      </w:pPr>
      <w:bookmarkStart w:id="1279" w:name="_Toc418174531"/>
      <w:bookmarkStart w:id="1280" w:name="_Toc418660444"/>
      <w:r>
        <w:rPr>
          <w:lang w:val="en-US"/>
        </w:rPr>
        <w:t>6.8.3.</w:t>
      </w:r>
      <w:r w:rsidR="000E059F" w:rsidRPr="0021242D">
        <w:rPr>
          <w:lang w:val="en-US"/>
        </w:rPr>
        <w:t>1.</w:t>
      </w:r>
      <w:r>
        <w:rPr>
          <w:lang w:val="en-US"/>
        </w:rPr>
        <w:t>6</w:t>
      </w:r>
      <w:r w:rsidR="000E059F" w:rsidRPr="0021242D">
        <w:rPr>
          <w:lang w:val="en-US"/>
        </w:rPr>
        <w:tab/>
      </w:r>
      <w:r w:rsidR="000E059F" w:rsidRPr="0021242D">
        <w:rPr>
          <w:lang w:val="en-US" w:eastAsia="ko-KR"/>
        </w:rPr>
        <w:t>Exceptions</w:t>
      </w:r>
      <w:bookmarkEnd w:id="1279"/>
      <w:bookmarkEnd w:id="1280"/>
    </w:p>
    <w:p w:rsidR="000E059F" w:rsidRPr="0021242D" w:rsidRDefault="000E059F" w:rsidP="000E059F">
      <w:pPr>
        <w:keepNext/>
      </w:pPr>
      <w:r w:rsidRPr="0021242D">
        <w:rPr>
          <w:lang w:eastAsia="ko-KR"/>
        </w:rPr>
        <w:t>Not Applicable</w:t>
      </w:r>
      <w:r w:rsidR="00DC4B10" w:rsidRPr="0021242D">
        <w:rPr>
          <w:lang w:eastAsia="ko-KR"/>
        </w:rPr>
        <w:t>.</w:t>
      </w:r>
    </w:p>
    <w:p w:rsidR="000E059F" w:rsidRPr="0021242D" w:rsidRDefault="00A57B55" w:rsidP="000E059F">
      <w:pPr>
        <w:pStyle w:val="Heading5"/>
        <w:rPr>
          <w:lang w:val="en-US"/>
        </w:rPr>
      </w:pPr>
      <w:bookmarkStart w:id="1281" w:name="_Toc418174532"/>
      <w:bookmarkStart w:id="1282" w:name="_Toc418660445"/>
      <w:r>
        <w:rPr>
          <w:lang w:val="en-US"/>
        </w:rPr>
        <w:t>6.8.3.</w:t>
      </w:r>
      <w:r w:rsidR="000E059F" w:rsidRPr="0021242D">
        <w:rPr>
          <w:lang w:val="en-US"/>
        </w:rPr>
        <w:t>1.</w:t>
      </w:r>
      <w:r>
        <w:rPr>
          <w:lang w:val="en-US"/>
        </w:rPr>
        <w:t>7</w:t>
      </w:r>
      <w:r w:rsidR="000E059F" w:rsidRPr="0021242D">
        <w:rPr>
          <w:lang w:val="en-US"/>
        </w:rPr>
        <w:tab/>
      </w:r>
      <w:r w:rsidR="000E059F" w:rsidRPr="0021242D">
        <w:rPr>
          <w:lang w:val="en-US" w:eastAsia="ko-KR"/>
        </w:rPr>
        <w:t>Policies for Use</w:t>
      </w:r>
      <w:bookmarkEnd w:id="1281"/>
      <w:bookmarkEnd w:id="1282"/>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283" w:name="_Toc418174533"/>
      <w:bookmarkStart w:id="1284" w:name="_Toc418660446"/>
      <w:r>
        <w:rPr>
          <w:lang w:val="en-US"/>
        </w:rPr>
        <w:lastRenderedPageBreak/>
        <w:t>6.8.3.</w:t>
      </w:r>
      <w:r w:rsidR="000E059F" w:rsidRPr="0021242D">
        <w:rPr>
          <w:lang w:val="en-US"/>
        </w:rPr>
        <w:t>1.</w:t>
      </w:r>
      <w:r>
        <w:rPr>
          <w:lang w:val="en-US"/>
        </w:rPr>
        <w:t>8</w:t>
      </w:r>
      <w:r w:rsidR="000E059F" w:rsidRPr="0021242D">
        <w:rPr>
          <w:lang w:val="en-US"/>
        </w:rPr>
        <w:tab/>
        <w:t>oneM2M Resource Interworking</w:t>
      </w:r>
      <w:bookmarkEnd w:id="1283"/>
      <w:bookmarkEnd w:id="1284"/>
    </w:p>
    <w:p w:rsidR="000E059F" w:rsidRPr="0021242D" w:rsidRDefault="000E059F" w:rsidP="000E059F">
      <w:pPr>
        <w:keepNext/>
      </w:pPr>
      <w:r w:rsidRPr="0021242D">
        <w:t>This service capability creates the M2M Service. The M2M Service entity is described in the Annex G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The M2M-Serv-ID created using this capability shall map to the M2M-Serv-ID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w:t>
      </w:r>
    </w:p>
    <w:p w:rsidR="000E059F" w:rsidRPr="00A57B55" w:rsidRDefault="00A57B55" w:rsidP="000E059F">
      <w:pPr>
        <w:pStyle w:val="Heading4"/>
        <w:rPr>
          <w:lang w:val="en-US"/>
        </w:rPr>
      </w:pPr>
      <w:bookmarkStart w:id="1285" w:name="_Toc417309548"/>
      <w:bookmarkStart w:id="1286" w:name="_Toc418174534"/>
      <w:bookmarkStart w:id="1287" w:name="_Toc418660447"/>
      <w:r w:rsidRPr="00A57B55">
        <w:rPr>
          <w:lang w:val="en-US"/>
        </w:rPr>
        <w:t>6.8.3.</w:t>
      </w:r>
      <w:r w:rsidR="000E059F" w:rsidRPr="00A57B55">
        <w:rPr>
          <w:lang w:val="en-US"/>
        </w:rPr>
        <w:t>2</w:t>
      </w:r>
      <w:r w:rsidR="000E059F" w:rsidRPr="00A57B55">
        <w:rPr>
          <w:lang w:val="en-US"/>
        </w:rPr>
        <w:tab/>
        <w:t>deleteM2MService</w:t>
      </w:r>
      <w:bookmarkEnd w:id="1285"/>
      <w:bookmarkEnd w:id="1286"/>
      <w:bookmarkEnd w:id="1287"/>
    </w:p>
    <w:p w:rsidR="00A57B55" w:rsidRPr="00A57B55" w:rsidRDefault="00A57B55" w:rsidP="00A57B55">
      <w:pPr>
        <w:pStyle w:val="Heading5"/>
        <w:rPr>
          <w:lang w:val="en-US"/>
        </w:rPr>
      </w:pPr>
      <w:bookmarkStart w:id="1288" w:name="_Toc418660448"/>
      <w:r w:rsidRPr="00A57B55">
        <w:rPr>
          <w:lang w:val="en-US"/>
        </w:rPr>
        <w:t>6.8.3.2.1</w:t>
      </w:r>
      <w:r w:rsidRPr="00A57B55">
        <w:rPr>
          <w:lang w:val="en-US"/>
        </w:rPr>
        <w:tab/>
        <w:t>Description</w:t>
      </w:r>
      <w:bookmarkEnd w:id="1288"/>
    </w:p>
    <w:p w:rsidR="000E059F" w:rsidRPr="00A57B55" w:rsidRDefault="000E059F" w:rsidP="000E059F">
      <w:r w:rsidRPr="00A57B55">
        <w:t>This service capability provides the ability to delete a M2M Service. This service capability shall be restricted to the Msc Reference Point.</w:t>
      </w:r>
    </w:p>
    <w:p w:rsidR="000E059F" w:rsidRPr="00A57B55" w:rsidRDefault="00A57B55" w:rsidP="000E059F">
      <w:pPr>
        <w:pStyle w:val="Heading5"/>
        <w:rPr>
          <w:lang w:val="en-US"/>
        </w:rPr>
      </w:pPr>
      <w:bookmarkStart w:id="1289" w:name="_Toc418174535"/>
      <w:bookmarkStart w:id="1290" w:name="_Toc418660449"/>
      <w:r w:rsidRPr="00A57B55">
        <w:rPr>
          <w:lang w:val="en-US"/>
        </w:rPr>
        <w:t>6.8.3.</w:t>
      </w:r>
      <w:r w:rsidR="000E059F" w:rsidRPr="00A57B55">
        <w:rPr>
          <w:lang w:val="en-US"/>
        </w:rPr>
        <w:t>2.</w:t>
      </w:r>
      <w:r w:rsidRPr="00A57B55">
        <w:rPr>
          <w:lang w:val="en-US"/>
        </w:rPr>
        <w:t>2</w:t>
      </w:r>
      <w:r w:rsidR="000E059F" w:rsidRPr="00A57B55">
        <w:rPr>
          <w:lang w:val="en-US"/>
        </w:rPr>
        <w:tab/>
      </w:r>
      <w:r w:rsidR="00D87590">
        <w:rPr>
          <w:lang w:val="en-US"/>
        </w:rPr>
        <w:t>Pre-Conditions</w:t>
      </w:r>
      <w:bookmarkEnd w:id="1289"/>
      <w:bookmarkEnd w:id="1290"/>
    </w:p>
    <w:p w:rsidR="000E059F" w:rsidRPr="0021242D" w:rsidRDefault="000E059F" w:rsidP="000E059F">
      <w:pPr>
        <w:keepNext/>
        <w:rPr>
          <w:lang w:eastAsia="ko-KR"/>
        </w:rPr>
      </w:pPr>
      <w:r w:rsidRPr="0021242D">
        <w:rPr>
          <w:lang w:eastAsia="ko-KR"/>
        </w:rPr>
        <w:t>The M2M Service</w:t>
      </w:r>
      <w:r w:rsidR="00A55D34" w:rsidRPr="0021242D">
        <w:rPr>
          <w:lang w:eastAsia="ko-KR"/>
        </w:rPr>
        <w:t>'</w:t>
      </w:r>
      <w:r w:rsidRPr="0021242D">
        <w:rPr>
          <w:lang w:eastAsia="ko-KR"/>
        </w:rPr>
        <w:t>s Service Roles are not associated with any M2M Service Subscriptions.</w:t>
      </w:r>
    </w:p>
    <w:p w:rsidR="000E059F" w:rsidRPr="0021242D" w:rsidRDefault="00A57B55" w:rsidP="000E059F">
      <w:pPr>
        <w:pStyle w:val="Heading5"/>
        <w:rPr>
          <w:lang w:val="en-US"/>
        </w:rPr>
      </w:pPr>
      <w:bookmarkStart w:id="1291" w:name="_Toc418174536"/>
      <w:bookmarkStart w:id="1292" w:name="_Toc418660450"/>
      <w:r>
        <w:rPr>
          <w:lang w:val="en-US"/>
        </w:rPr>
        <w:t>6.8.3.</w:t>
      </w:r>
      <w:r w:rsidR="000E059F" w:rsidRPr="0021242D">
        <w:rPr>
          <w:lang w:val="en-US"/>
        </w:rPr>
        <w:t>2.</w:t>
      </w:r>
      <w:r>
        <w:rPr>
          <w:lang w:val="en-US"/>
        </w:rPr>
        <w:t>3</w:t>
      </w:r>
      <w:r w:rsidR="000E059F" w:rsidRPr="0021242D">
        <w:rPr>
          <w:lang w:val="en-US"/>
        </w:rPr>
        <w:tab/>
        <w:t>Signature – deleteM2MService</w:t>
      </w:r>
      <w:bookmarkEnd w:id="1291"/>
      <w:bookmarkEnd w:id="1292"/>
    </w:p>
    <w:p w:rsidR="00DC4B10" w:rsidRPr="0021242D" w:rsidRDefault="00DC4B10" w:rsidP="00DC4B10">
      <w:pPr>
        <w:pStyle w:val="TH"/>
      </w:pPr>
      <w:r w:rsidRPr="0021242D">
        <w:t xml:space="preserve">Table </w:t>
      </w:r>
      <w:r w:rsidR="00A57B55">
        <w:t>6.8.3.</w:t>
      </w:r>
      <w:r w:rsidRPr="0021242D">
        <w:t>2.</w:t>
      </w:r>
      <w:r w:rsidR="00A57B55">
        <w:t>3</w:t>
      </w:r>
      <w:r w:rsidRPr="0021242D">
        <w:t>-1: Service Administration – deleteM2MService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serviceId</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IN</w:t>
            </w:r>
          </w:p>
        </w:tc>
        <w:tc>
          <w:tcPr>
            <w:tcW w:w="900" w:type="dxa"/>
            <w:tcBorders>
              <w:left w:val="single" w:sz="1" w:space="0" w:color="000000"/>
              <w:bottom w:val="single" w:sz="1" w:space="0" w:color="000000"/>
            </w:tcBorders>
          </w:tcPr>
          <w:p w:rsidR="000E059F" w:rsidRPr="0021242D" w:rsidRDefault="000E059F" w:rsidP="00DC4B10">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The M2M Service Identifier (M2M-Serv-ID).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OUT</w:t>
            </w:r>
          </w:p>
        </w:tc>
        <w:tc>
          <w:tcPr>
            <w:tcW w:w="900" w:type="dxa"/>
            <w:tcBorders>
              <w:left w:val="single" w:sz="1" w:space="0" w:color="000000"/>
              <w:bottom w:val="single" w:sz="1" w:space="0" w:color="000000"/>
            </w:tcBorders>
          </w:tcPr>
          <w:p w:rsidR="000E059F" w:rsidRPr="0021242D" w:rsidRDefault="000E059F" w:rsidP="00DC4B10">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Unique response types for this service.</w:t>
            </w:r>
          </w:p>
          <w:p w:rsidR="000E059F" w:rsidRPr="0021242D" w:rsidRDefault="000E059F" w:rsidP="00DC4B10">
            <w:pPr>
              <w:pStyle w:val="TB1"/>
            </w:pPr>
            <w:r w:rsidRPr="0021242D">
              <w:t>M2M Service does not exist</w:t>
            </w:r>
          </w:p>
          <w:p w:rsidR="000E059F" w:rsidRPr="0021242D" w:rsidRDefault="000E059F" w:rsidP="00DC4B10">
            <w:pPr>
              <w:pStyle w:val="TB1"/>
            </w:pPr>
            <w:r w:rsidRPr="0021242D">
              <w:t>M2M Service has Service Roles associated with M2M Service Subscriptions</w:t>
            </w:r>
          </w:p>
        </w:tc>
      </w:tr>
    </w:tbl>
    <w:p w:rsidR="00DC4B10" w:rsidRPr="0021242D" w:rsidRDefault="00DC4B10" w:rsidP="00DC4B10"/>
    <w:p w:rsidR="000E059F" w:rsidRPr="0021242D" w:rsidRDefault="00A57B55" w:rsidP="000E059F">
      <w:pPr>
        <w:pStyle w:val="Heading5"/>
        <w:rPr>
          <w:lang w:val="en-US"/>
        </w:rPr>
      </w:pPr>
      <w:bookmarkStart w:id="1293" w:name="_Toc418174537"/>
      <w:bookmarkStart w:id="1294" w:name="_Toc418660451"/>
      <w:r>
        <w:rPr>
          <w:lang w:val="en-US"/>
        </w:rPr>
        <w:t>6.8.3.</w:t>
      </w:r>
      <w:r w:rsidR="000E059F" w:rsidRPr="0021242D">
        <w:rPr>
          <w:lang w:val="en-US"/>
        </w:rPr>
        <w:t>2.</w:t>
      </w:r>
      <w:r>
        <w:rPr>
          <w:lang w:val="en-US"/>
        </w:rPr>
        <w:t>4</w:t>
      </w:r>
      <w:r w:rsidR="000E059F" w:rsidRPr="0021242D">
        <w:rPr>
          <w:lang w:val="en-US"/>
        </w:rPr>
        <w:tab/>
        <w:t>Service Interactions</w:t>
      </w:r>
      <w:bookmarkEnd w:id="1293"/>
      <w:bookmarkEnd w:id="1294"/>
    </w:p>
    <w:p w:rsidR="000E059F" w:rsidRPr="0021242D" w:rsidRDefault="000E059F" w:rsidP="000E059F">
      <w:pPr>
        <w:rPr>
          <w:lang w:eastAsia="ko-KR"/>
        </w:rPr>
      </w:pPr>
      <w:r w:rsidRPr="0021242D">
        <w:rPr>
          <w:lang w:eastAsia="ko-KR"/>
        </w:rPr>
        <w:t>The interactions of service capabilities required for this service capability:</w:t>
      </w:r>
    </w:p>
    <w:p w:rsidR="00EE6789" w:rsidRPr="0021242D" w:rsidRDefault="00EE6789" w:rsidP="004415F7">
      <w:pPr>
        <w:pStyle w:val="BN"/>
        <w:numPr>
          <w:ilvl w:val="0"/>
          <w:numId w:val="40"/>
        </w:numPr>
      </w:pPr>
      <w:r w:rsidRPr="0021242D">
        <w:t>Issue this capability</w:t>
      </w:r>
    </w:p>
    <w:p w:rsidR="000E059F" w:rsidRPr="0021242D" w:rsidRDefault="002957E4" w:rsidP="00B91F03">
      <w:pPr>
        <w:pStyle w:val="FL"/>
      </w:pPr>
      <w:r w:rsidRPr="0021242D">
        <w:object w:dxaOrig="6491" w:dyaOrig="3649">
          <v:shape id="_x0000_i1065" type="#_x0000_t75" style="width:324.85pt;height:182pt" o:ole="">
            <v:imagedata r:id="rId128" o:title=""/>
          </v:shape>
          <o:OLEObject Type="Embed" ProgID="Visio.Drawing.11" ShapeID="_x0000_i1065" DrawAspect="Content" ObjectID="_1492401421" r:id="rId129"/>
        </w:object>
      </w:r>
    </w:p>
    <w:p w:rsidR="000E059F" w:rsidRPr="0021242D" w:rsidRDefault="000E059F" w:rsidP="00DC4B10">
      <w:pPr>
        <w:pStyle w:val="TF"/>
      </w:pPr>
      <w:r w:rsidRPr="0021242D">
        <w:t xml:space="preserve">Figure </w:t>
      </w:r>
      <w:r w:rsidR="00A57B55">
        <w:t>6.8.3.</w:t>
      </w:r>
      <w:r w:rsidRPr="0021242D">
        <w:t>2.</w:t>
      </w:r>
      <w:r w:rsidR="00A57B55">
        <w:t>4</w:t>
      </w:r>
      <w:r w:rsidRPr="0021242D">
        <w:t>-1</w:t>
      </w:r>
      <w:r w:rsidR="00DC4B10" w:rsidRPr="0021242D">
        <w:t>:</w:t>
      </w:r>
      <w:r w:rsidRPr="0021242D">
        <w:t xml:space="preserve"> Service Administration – deleteM2MService Diagram</w:t>
      </w:r>
    </w:p>
    <w:p w:rsidR="000E059F" w:rsidRPr="0021242D" w:rsidRDefault="00A57B55" w:rsidP="000E059F">
      <w:pPr>
        <w:pStyle w:val="Heading5"/>
        <w:rPr>
          <w:lang w:val="en-US"/>
        </w:rPr>
      </w:pPr>
      <w:bookmarkStart w:id="1295" w:name="_Toc418174538"/>
      <w:bookmarkStart w:id="1296" w:name="_Toc418660452"/>
      <w:r>
        <w:rPr>
          <w:lang w:val="en-US"/>
        </w:rPr>
        <w:lastRenderedPageBreak/>
        <w:t>6.8.3.</w:t>
      </w:r>
      <w:r w:rsidR="000E059F" w:rsidRPr="0021242D">
        <w:rPr>
          <w:lang w:val="en-US"/>
        </w:rPr>
        <w:t>2.</w:t>
      </w:r>
      <w:r>
        <w:rPr>
          <w:lang w:val="en-US"/>
        </w:rPr>
        <w:t>5</w:t>
      </w:r>
      <w:r w:rsidR="000E059F" w:rsidRPr="0021242D">
        <w:rPr>
          <w:lang w:val="en-US"/>
        </w:rPr>
        <w:tab/>
      </w:r>
      <w:r w:rsidR="000E059F" w:rsidRPr="0021242D">
        <w:rPr>
          <w:lang w:val="en-US" w:eastAsia="ko-KR"/>
        </w:rPr>
        <w:t>Post-Conditions</w:t>
      </w:r>
      <w:bookmarkEnd w:id="1295"/>
      <w:bookmarkEnd w:id="1296"/>
    </w:p>
    <w:p w:rsidR="000E059F" w:rsidRPr="0021242D" w:rsidRDefault="000E059F" w:rsidP="000E059F">
      <w:pPr>
        <w:keepNext/>
        <w:rPr>
          <w:lang w:eastAsia="ko-KR"/>
        </w:rPr>
      </w:pPr>
      <w:r w:rsidRPr="0021242D">
        <w:rPr>
          <w:lang w:eastAsia="ko-KR"/>
        </w:rPr>
        <w:t>The M2M Service is deleted along with any associations has to the Service Roles. The Node information associated with the M2M Service is also deleted.</w:t>
      </w:r>
    </w:p>
    <w:p w:rsidR="000E059F" w:rsidRPr="0021242D" w:rsidRDefault="00A57B55" w:rsidP="000E059F">
      <w:pPr>
        <w:pStyle w:val="Heading5"/>
        <w:rPr>
          <w:lang w:val="en-US"/>
        </w:rPr>
      </w:pPr>
      <w:bookmarkStart w:id="1297" w:name="_Toc418174539"/>
      <w:bookmarkStart w:id="1298" w:name="_Toc418660453"/>
      <w:r>
        <w:rPr>
          <w:lang w:val="en-US"/>
        </w:rPr>
        <w:t>6.8.3.</w:t>
      </w:r>
      <w:r w:rsidR="000E059F" w:rsidRPr="0021242D">
        <w:rPr>
          <w:lang w:val="en-US"/>
        </w:rPr>
        <w:t>2.</w:t>
      </w:r>
      <w:r>
        <w:rPr>
          <w:lang w:val="en-US"/>
        </w:rPr>
        <w:t>6</w:t>
      </w:r>
      <w:r w:rsidR="000E059F" w:rsidRPr="0021242D">
        <w:rPr>
          <w:lang w:val="en-US"/>
        </w:rPr>
        <w:tab/>
      </w:r>
      <w:r w:rsidR="000E059F" w:rsidRPr="0021242D">
        <w:rPr>
          <w:lang w:val="en-US" w:eastAsia="ko-KR"/>
        </w:rPr>
        <w:t>Exceptions</w:t>
      </w:r>
      <w:bookmarkEnd w:id="1297"/>
      <w:bookmarkEnd w:id="1298"/>
    </w:p>
    <w:p w:rsidR="000E059F" w:rsidRPr="0021242D" w:rsidRDefault="000E059F" w:rsidP="000E059F">
      <w:pPr>
        <w:keepNext/>
      </w:pPr>
      <w:r w:rsidRPr="0021242D">
        <w:rPr>
          <w:lang w:eastAsia="ko-KR"/>
        </w:rPr>
        <w:t>Not Applicable</w:t>
      </w:r>
      <w:r w:rsidR="00DC4B10" w:rsidRPr="0021242D">
        <w:rPr>
          <w:lang w:eastAsia="ko-KR"/>
        </w:rPr>
        <w:t>.</w:t>
      </w:r>
    </w:p>
    <w:p w:rsidR="000E059F" w:rsidRPr="0021242D" w:rsidRDefault="00A57B55" w:rsidP="000E059F">
      <w:pPr>
        <w:pStyle w:val="Heading5"/>
        <w:rPr>
          <w:lang w:val="en-US"/>
        </w:rPr>
      </w:pPr>
      <w:bookmarkStart w:id="1299" w:name="_Toc418174540"/>
      <w:bookmarkStart w:id="1300" w:name="_Toc418660454"/>
      <w:r>
        <w:rPr>
          <w:lang w:val="en-US"/>
        </w:rPr>
        <w:t>6.8.3.</w:t>
      </w:r>
      <w:r w:rsidR="000E059F" w:rsidRPr="0021242D">
        <w:rPr>
          <w:lang w:val="en-US"/>
        </w:rPr>
        <w:t>2.</w:t>
      </w:r>
      <w:r>
        <w:rPr>
          <w:lang w:val="en-US"/>
        </w:rPr>
        <w:t>7</w:t>
      </w:r>
      <w:r w:rsidR="000E059F" w:rsidRPr="0021242D">
        <w:rPr>
          <w:lang w:val="en-US"/>
        </w:rPr>
        <w:tab/>
      </w:r>
      <w:r w:rsidR="000E059F" w:rsidRPr="0021242D">
        <w:rPr>
          <w:lang w:val="en-US" w:eastAsia="ko-KR"/>
        </w:rPr>
        <w:t>Policies for Use</w:t>
      </w:r>
      <w:bookmarkEnd w:id="1299"/>
      <w:bookmarkEnd w:id="1300"/>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01" w:name="_Toc418174541"/>
      <w:bookmarkStart w:id="1302" w:name="_Toc418660455"/>
      <w:r>
        <w:rPr>
          <w:lang w:val="en-US"/>
        </w:rPr>
        <w:t>6.8.3.</w:t>
      </w:r>
      <w:r w:rsidR="000E059F" w:rsidRPr="0021242D">
        <w:rPr>
          <w:lang w:val="en-US"/>
        </w:rPr>
        <w:t>2.</w:t>
      </w:r>
      <w:r>
        <w:rPr>
          <w:lang w:val="en-US"/>
        </w:rPr>
        <w:t>8</w:t>
      </w:r>
      <w:r w:rsidR="000E059F" w:rsidRPr="0021242D">
        <w:rPr>
          <w:lang w:val="en-US"/>
        </w:rPr>
        <w:tab/>
        <w:t>oneM2M Resource Interworking</w:t>
      </w:r>
      <w:bookmarkEnd w:id="1301"/>
      <w:bookmarkEnd w:id="1302"/>
    </w:p>
    <w:p w:rsidR="000E059F" w:rsidRPr="0021242D" w:rsidRDefault="000E059F" w:rsidP="000E059F">
      <w:pPr>
        <w:keepNext/>
      </w:pPr>
      <w:r w:rsidRPr="0021242D">
        <w:t>This service capability deletes the M2M Service. The M2M Service entity is described in the Annex G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 xml:space="preserve">. </w:t>
      </w:r>
    </w:p>
    <w:p w:rsidR="000E059F" w:rsidRPr="00A57B55" w:rsidRDefault="00A57B55" w:rsidP="000E059F">
      <w:pPr>
        <w:pStyle w:val="Heading4"/>
        <w:rPr>
          <w:lang w:val="en-US"/>
        </w:rPr>
      </w:pPr>
      <w:bookmarkStart w:id="1303" w:name="_Toc417309549"/>
      <w:bookmarkStart w:id="1304" w:name="_Toc418174542"/>
      <w:bookmarkStart w:id="1305" w:name="_Toc418660456"/>
      <w:r w:rsidRPr="00A57B55">
        <w:rPr>
          <w:lang w:val="en-US"/>
        </w:rPr>
        <w:t>6.8.3.</w:t>
      </w:r>
      <w:r w:rsidR="00A81051" w:rsidRPr="00A57B55">
        <w:rPr>
          <w:lang w:val="en-US"/>
        </w:rPr>
        <w:t>3</w:t>
      </w:r>
      <w:r w:rsidR="000E059F" w:rsidRPr="00A57B55">
        <w:rPr>
          <w:lang w:val="en-US"/>
        </w:rPr>
        <w:tab/>
        <w:t>addRoleToM2MService</w:t>
      </w:r>
      <w:bookmarkEnd w:id="1303"/>
      <w:bookmarkEnd w:id="1304"/>
      <w:bookmarkEnd w:id="1305"/>
    </w:p>
    <w:p w:rsidR="00A57B55" w:rsidRPr="00A57B55" w:rsidRDefault="00A57B55" w:rsidP="00A57B55">
      <w:pPr>
        <w:pStyle w:val="Heading5"/>
        <w:rPr>
          <w:lang w:val="en-US"/>
        </w:rPr>
      </w:pPr>
      <w:bookmarkStart w:id="1306" w:name="_Toc418660457"/>
      <w:r w:rsidRPr="00A57B55">
        <w:rPr>
          <w:lang w:val="en-US"/>
        </w:rPr>
        <w:t>6.8.3.3.1</w:t>
      </w:r>
      <w:r w:rsidRPr="00A57B55">
        <w:rPr>
          <w:lang w:val="en-US"/>
        </w:rPr>
        <w:tab/>
        <w:t>Description</w:t>
      </w:r>
      <w:bookmarkEnd w:id="1306"/>
    </w:p>
    <w:p w:rsidR="000E059F" w:rsidRPr="00A57B55" w:rsidRDefault="000E059F" w:rsidP="000E059F">
      <w:r w:rsidRPr="00A57B55">
        <w:t>This service capability provides the ability to add new Service Roles to a M2M Service. This service capability shall be restricted to the Msc Reference Point.</w:t>
      </w:r>
    </w:p>
    <w:p w:rsidR="000E059F" w:rsidRPr="00A57B55" w:rsidRDefault="00A57B55" w:rsidP="000E059F">
      <w:pPr>
        <w:pStyle w:val="Heading5"/>
        <w:rPr>
          <w:lang w:val="en-US"/>
        </w:rPr>
      </w:pPr>
      <w:bookmarkStart w:id="1307" w:name="_Toc418174543"/>
      <w:bookmarkStart w:id="1308" w:name="_Toc418660458"/>
      <w:r w:rsidRPr="00A57B55">
        <w:rPr>
          <w:lang w:val="en-US"/>
        </w:rPr>
        <w:t>6.8.3.</w:t>
      </w:r>
      <w:r w:rsidR="00A81051" w:rsidRPr="00A57B55">
        <w:rPr>
          <w:lang w:val="en-US"/>
        </w:rPr>
        <w:t>3</w:t>
      </w:r>
      <w:r w:rsidR="000E059F" w:rsidRPr="00A57B55">
        <w:rPr>
          <w:lang w:val="en-US"/>
        </w:rPr>
        <w:t>.</w:t>
      </w:r>
      <w:r w:rsidRPr="00A57B55">
        <w:rPr>
          <w:lang w:val="en-US"/>
        </w:rPr>
        <w:t>2</w:t>
      </w:r>
      <w:r w:rsidR="000E059F" w:rsidRPr="00A57B55">
        <w:rPr>
          <w:lang w:val="en-US"/>
        </w:rPr>
        <w:tab/>
      </w:r>
      <w:r w:rsidR="00D87590">
        <w:rPr>
          <w:lang w:val="en-US"/>
        </w:rPr>
        <w:t>Pre-Conditions</w:t>
      </w:r>
      <w:bookmarkEnd w:id="1307"/>
      <w:bookmarkEnd w:id="1308"/>
    </w:p>
    <w:p w:rsidR="000E059F" w:rsidRPr="0021242D" w:rsidRDefault="000E059F" w:rsidP="000E059F">
      <w:pPr>
        <w:keepNext/>
        <w:rPr>
          <w:lang w:eastAsia="ko-KR"/>
        </w:rPr>
      </w:pPr>
      <w:r w:rsidRPr="0021242D">
        <w:rPr>
          <w:lang w:eastAsia="ko-KR"/>
        </w:rPr>
        <w:t>M2M Service exists.</w:t>
      </w:r>
    </w:p>
    <w:p w:rsidR="000E059F" w:rsidRPr="0021242D" w:rsidRDefault="00A57B55" w:rsidP="000E059F">
      <w:pPr>
        <w:pStyle w:val="Heading5"/>
        <w:rPr>
          <w:lang w:val="en-US"/>
        </w:rPr>
      </w:pPr>
      <w:bookmarkStart w:id="1309" w:name="_Toc418174544"/>
      <w:bookmarkStart w:id="1310" w:name="_Toc418660459"/>
      <w:r>
        <w:rPr>
          <w:lang w:val="en-US"/>
        </w:rPr>
        <w:t>6.8.3.</w:t>
      </w:r>
      <w:r w:rsidR="00A81051" w:rsidRPr="0021242D">
        <w:rPr>
          <w:lang w:val="en-US"/>
        </w:rPr>
        <w:t>3</w:t>
      </w:r>
      <w:r w:rsidR="000E059F" w:rsidRPr="0021242D">
        <w:rPr>
          <w:lang w:val="en-US"/>
        </w:rPr>
        <w:t>.</w:t>
      </w:r>
      <w:r>
        <w:rPr>
          <w:lang w:val="en-US"/>
        </w:rPr>
        <w:t>3</w:t>
      </w:r>
      <w:r w:rsidR="000E059F" w:rsidRPr="0021242D">
        <w:rPr>
          <w:lang w:val="en-US"/>
        </w:rPr>
        <w:tab/>
        <w:t>Signature – addRoleToM2MService</w:t>
      </w:r>
      <w:bookmarkEnd w:id="1309"/>
      <w:bookmarkEnd w:id="1310"/>
    </w:p>
    <w:p w:rsidR="00DC4B10" w:rsidRPr="0021242D" w:rsidRDefault="00DC4B10" w:rsidP="00DC4B10">
      <w:pPr>
        <w:pStyle w:val="TH"/>
      </w:pPr>
      <w:r w:rsidRPr="0021242D">
        <w:t xml:space="preserve">Table </w:t>
      </w:r>
      <w:r w:rsidR="00A57B55">
        <w:t>6.8.3.</w:t>
      </w:r>
      <w:r w:rsidRPr="0021242D">
        <w:t>3.</w:t>
      </w:r>
      <w:r w:rsidR="00A57B55">
        <w:t>3</w:t>
      </w:r>
      <w:r w:rsidRPr="0021242D">
        <w:t>-1: Service Administration – addRoleToM2MService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serviceId</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IN</w:t>
            </w:r>
          </w:p>
        </w:tc>
        <w:tc>
          <w:tcPr>
            <w:tcW w:w="900" w:type="dxa"/>
            <w:tcBorders>
              <w:left w:val="single" w:sz="1" w:space="0" w:color="000000"/>
              <w:bottom w:val="single" w:sz="1" w:space="0" w:color="000000"/>
            </w:tcBorders>
          </w:tcPr>
          <w:p w:rsidR="000E059F" w:rsidRPr="0021242D" w:rsidRDefault="000E059F" w:rsidP="00DC4B10">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The M2M Service Identifier (M2M-Serv-ID).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serviceRoleIds</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IN</w:t>
            </w:r>
          </w:p>
        </w:tc>
        <w:tc>
          <w:tcPr>
            <w:tcW w:w="900" w:type="dxa"/>
            <w:tcBorders>
              <w:left w:val="single" w:sz="1" w:space="0" w:color="000000"/>
              <w:bottom w:val="single" w:sz="1" w:space="0" w:color="000000"/>
            </w:tcBorders>
          </w:tcPr>
          <w:p w:rsidR="000E059F" w:rsidRPr="0021242D" w:rsidRDefault="000E059F" w:rsidP="00DC4B10">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List of Service Role Identifiers (SRole-ID) to be associated with the M2M Service. If a SRole-ID in the parameter is already associated with the M2M Service, nothing is done for the SRole-ID as it already is associated.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OUT</w:t>
            </w:r>
          </w:p>
        </w:tc>
        <w:tc>
          <w:tcPr>
            <w:tcW w:w="900" w:type="dxa"/>
            <w:tcBorders>
              <w:left w:val="single" w:sz="1" w:space="0" w:color="000000"/>
              <w:bottom w:val="single" w:sz="1" w:space="0" w:color="000000"/>
            </w:tcBorders>
          </w:tcPr>
          <w:p w:rsidR="000E059F" w:rsidRPr="0021242D" w:rsidRDefault="000E059F" w:rsidP="00DC4B10">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Unique response types for this service.</w:t>
            </w:r>
          </w:p>
          <w:p w:rsidR="000E059F" w:rsidRPr="0021242D" w:rsidRDefault="000E059F" w:rsidP="00DC4B10">
            <w:pPr>
              <w:pStyle w:val="TB1"/>
            </w:pPr>
            <w:r w:rsidRPr="0021242D">
              <w:t>M2M Service does not exist</w:t>
            </w:r>
          </w:p>
        </w:tc>
      </w:tr>
    </w:tbl>
    <w:p w:rsidR="00DC4B10" w:rsidRPr="0021242D" w:rsidRDefault="00DC4B10" w:rsidP="00DC4B10"/>
    <w:p w:rsidR="000E059F" w:rsidRPr="0021242D" w:rsidRDefault="00A57B55" w:rsidP="000E059F">
      <w:pPr>
        <w:pStyle w:val="Heading5"/>
        <w:rPr>
          <w:lang w:val="en-US"/>
        </w:rPr>
      </w:pPr>
      <w:bookmarkStart w:id="1311" w:name="_Toc418174545"/>
      <w:bookmarkStart w:id="1312" w:name="_Toc418660460"/>
      <w:r>
        <w:rPr>
          <w:lang w:val="en-US"/>
        </w:rPr>
        <w:t>6.8.3.</w:t>
      </w:r>
      <w:r w:rsidR="00A81051" w:rsidRPr="0021242D">
        <w:rPr>
          <w:lang w:val="en-US"/>
        </w:rPr>
        <w:t>3</w:t>
      </w:r>
      <w:r w:rsidR="000E059F" w:rsidRPr="0021242D">
        <w:rPr>
          <w:lang w:val="en-US"/>
        </w:rPr>
        <w:t>.</w:t>
      </w:r>
      <w:r>
        <w:rPr>
          <w:lang w:val="en-US"/>
        </w:rPr>
        <w:t>4</w:t>
      </w:r>
      <w:r w:rsidR="000E059F" w:rsidRPr="0021242D">
        <w:rPr>
          <w:lang w:val="en-US"/>
        </w:rPr>
        <w:tab/>
        <w:t>Service Interactions</w:t>
      </w:r>
      <w:bookmarkEnd w:id="1311"/>
      <w:bookmarkEnd w:id="1312"/>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1"/>
        </w:numPr>
      </w:pPr>
      <w:r w:rsidRPr="0021242D">
        <w:t>Issue this capability</w:t>
      </w:r>
    </w:p>
    <w:p w:rsidR="000E059F" w:rsidRPr="0021242D" w:rsidRDefault="009D1633" w:rsidP="00B91F03">
      <w:pPr>
        <w:pStyle w:val="FL"/>
      </w:pPr>
      <w:r w:rsidRPr="0021242D">
        <w:object w:dxaOrig="6491" w:dyaOrig="3649">
          <v:shape id="_x0000_i1066" type="#_x0000_t75" style="width:168.2pt;height:171.05pt" o:ole="">
            <v:imagedata r:id="rId130" o:title="" cropbottom="3925f" cropright="31603f"/>
          </v:shape>
          <o:OLEObject Type="Embed" ProgID="Visio.Drawing.11" ShapeID="_x0000_i1066" DrawAspect="Content" ObjectID="_1492401422" r:id="rId131"/>
        </w:object>
      </w:r>
    </w:p>
    <w:p w:rsidR="000E059F" w:rsidRPr="0021242D" w:rsidRDefault="000E059F" w:rsidP="00DC4B10">
      <w:pPr>
        <w:pStyle w:val="TF"/>
      </w:pPr>
      <w:r w:rsidRPr="0021242D">
        <w:t xml:space="preserve">Figure </w:t>
      </w:r>
      <w:r w:rsidR="00A57B55">
        <w:t>6.8.3.</w:t>
      </w:r>
      <w:r w:rsidR="00A81051" w:rsidRPr="0021242D">
        <w:t>3</w:t>
      </w:r>
      <w:r w:rsidRPr="0021242D">
        <w:t>.</w:t>
      </w:r>
      <w:r w:rsidR="00A57B55">
        <w:t>4</w:t>
      </w:r>
      <w:r w:rsidRPr="0021242D">
        <w:t>-1</w:t>
      </w:r>
      <w:r w:rsidR="00DC4B10" w:rsidRPr="0021242D">
        <w:t>:</w:t>
      </w:r>
      <w:r w:rsidRPr="0021242D">
        <w:t xml:space="preserve"> Service Administration – addRoleToM2MService Diagram</w:t>
      </w:r>
    </w:p>
    <w:p w:rsidR="000E059F" w:rsidRPr="0021242D" w:rsidRDefault="00A57B55" w:rsidP="000E059F">
      <w:pPr>
        <w:pStyle w:val="Heading5"/>
        <w:rPr>
          <w:lang w:val="en-US"/>
        </w:rPr>
      </w:pPr>
      <w:bookmarkStart w:id="1313" w:name="_Toc418174546"/>
      <w:bookmarkStart w:id="1314" w:name="_Toc418660461"/>
      <w:r>
        <w:rPr>
          <w:lang w:val="en-US"/>
        </w:rPr>
        <w:t>6.8.3.</w:t>
      </w:r>
      <w:r w:rsidR="00A81051" w:rsidRPr="0021242D">
        <w:rPr>
          <w:lang w:val="en-US"/>
        </w:rPr>
        <w:t>3</w:t>
      </w:r>
      <w:r w:rsidR="000E059F" w:rsidRPr="0021242D">
        <w:rPr>
          <w:lang w:val="en-US"/>
        </w:rPr>
        <w:t>.</w:t>
      </w:r>
      <w:r>
        <w:rPr>
          <w:lang w:val="en-US"/>
        </w:rPr>
        <w:t>5</w:t>
      </w:r>
      <w:r w:rsidR="000E059F" w:rsidRPr="0021242D">
        <w:rPr>
          <w:lang w:val="en-US"/>
        </w:rPr>
        <w:tab/>
      </w:r>
      <w:r w:rsidR="000E059F" w:rsidRPr="0021242D">
        <w:rPr>
          <w:lang w:val="en-US" w:eastAsia="ko-KR"/>
        </w:rPr>
        <w:t>Post-Conditions</w:t>
      </w:r>
      <w:bookmarkEnd w:id="1313"/>
      <w:bookmarkEnd w:id="1314"/>
    </w:p>
    <w:p w:rsidR="000E059F" w:rsidRPr="0021242D" w:rsidRDefault="000E059F" w:rsidP="000E059F">
      <w:pPr>
        <w:keepNext/>
        <w:rPr>
          <w:lang w:eastAsia="ko-KR"/>
        </w:rPr>
      </w:pPr>
      <w:r w:rsidRPr="0021242D">
        <w:rPr>
          <w:lang w:eastAsia="ko-KR"/>
        </w:rPr>
        <w:t xml:space="preserve">The associations that M2M Service has to the Service Role(s) are updated. </w:t>
      </w:r>
    </w:p>
    <w:p w:rsidR="000E059F" w:rsidRPr="0021242D" w:rsidRDefault="00A57B55" w:rsidP="000E059F">
      <w:pPr>
        <w:pStyle w:val="Heading5"/>
        <w:rPr>
          <w:lang w:val="en-US"/>
        </w:rPr>
      </w:pPr>
      <w:bookmarkStart w:id="1315" w:name="_Toc418174547"/>
      <w:bookmarkStart w:id="1316" w:name="_Toc418660462"/>
      <w:r>
        <w:rPr>
          <w:lang w:val="en-US"/>
        </w:rPr>
        <w:t>6.8.3.</w:t>
      </w:r>
      <w:r w:rsidR="00A81051" w:rsidRPr="0021242D">
        <w:rPr>
          <w:lang w:val="en-US"/>
        </w:rPr>
        <w:t>3</w:t>
      </w:r>
      <w:r w:rsidR="000E059F" w:rsidRPr="0021242D">
        <w:rPr>
          <w:lang w:val="en-US"/>
        </w:rPr>
        <w:t>.</w:t>
      </w:r>
      <w:r>
        <w:rPr>
          <w:lang w:val="en-US"/>
        </w:rPr>
        <w:t>6</w:t>
      </w:r>
      <w:r w:rsidR="000E059F" w:rsidRPr="0021242D">
        <w:rPr>
          <w:lang w:val="en-US"/>
        </w:rPr>
        <w:tab/>
      </w:r>
      <w:r w:rsidR="000E059F" w:rsidRPr="0021242D">
        <w:rPr>
          <w:lang w:val="en-US" w:eastAsia="ko-KR"/>
        </w:rPr>
        <w:t>Exceptions</w:t>
      </w:r>
      <w:bookmarkEnd w:id="1315"/>
      <w:bookmarkEnd w:id="1316"/>
    </w:p>
    <w:p w:rsidR="000E059F" w:rsidRPr="0021242D" w:rsidRDefault="000E059F" w:rsidP="000E059F">
      <w:pPr>
        <w:keepNext/>
      </w:pPr>
      <w:r w:rsidRPr="0021242D">
        <w:rPr>
          <w:lang w:eastAsia="ko-KR"/>
        </w:rPr>
        <w:t>Not Applicable</w:t>
      </w:r>
      <w:r w:rsidR="00DC4B10" w:rsidRPr="0021242D">
        <w:rPr>
          <w:lang w:eastAsia="ko-KR"/>
        </w:rPr>
        <w:t>.</w:t>
      </w:r>
    </w:p>
    <w:p w:rsidR="000E059F" w:rsidRPr="0021242D" w:rsidRDefault="00A57B55" w:rsidP="000E059F">
      <w:pPr>
        <w:pStyle w:val="Heading5"/>
        <w:rPr>
          <w:lang w:val="en-US"/>
        </w:rPr>
      </w:pPr>
      <w:bookmarkStart w:id="1317" w:name="_Toc418174548"/>
      <w:bookmarkStart w:id="1318" w:name="_Toc418660463"/>
      <w:r>
        <w:rPr>
          <w:lang w:val="en-US"/>
        </w:rPr>
        <w:t>6.8.3.</w:t>
      </w:r>
      <w:r w:rsidR="00A81051" w:rsidRPr="0021242D">
        <w:rPr>
          <w:lang w:val="en-US"/>
        </w:rPr>
        <w:t>3</w:t>
      </w:r>
      <w:r w:rsidR="000E059F" w:rsidRPr="0021242D">
        <w:rPr>
          <w:lang w:val="en-US"/>
        </w:rPr>
        <w:t>.</w:t>
      </w:r>
      <w:r>
        <w:rPr>
          <w:lang w:val="en-US"/>
        </w:rPr>
        <w:t>7</w:t>
      </w:r>
      <w:r w:rsidR="000E059F" w:rsidRPr="0021242D">
        <w:rPr>
          <w:lang w:val="en-US"/>
        </w:rPr>
        <w:tab/>
      </w:r>
      <w:r w:rsidR="000E059F" w:rsidRPr="0021242D">
        <w:rPr>
          <w:lang w:val="en-US" w:eastAsia="ko-KR"/>
        </w:rPr>
        <w:t>Policies for Use</w:t>
      </w:r>
      <w:bookmarkEnd w:id="1317"/>
      <w:bookmarkEnd w:id="1318"/>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19" w:name="_Toc418174549"/>
      <w:bookmarkStart w:id="1320" w:name="_Toc418660464"/>
      <w:r>
        <w:rPr>
          <w:lang w:val="en-US"/>
        </w:rPr>
        <w:t>6.8.3.</w:t>
      </w:r>
      <w:r w:rsidR="00A81051" w:rsidRPr="0021242D">
        <w:rPr>
          <w:lang w:val="en-US"/>
        </w:rPr>
        <w:t>3</w:t>
      </w:r>
      <w:r w:rsidR="000E059F" w:rsidRPr="0021242D">
        <w:rPr>
          <w:lang w:val="en-US"/>
        </w:rPr>
        <w:t>.</w:t>
      </w:r>
      <w:r>
        <w:rPr>
          <w:lang w:val="en-US"/>
        </w:rPr>
        <w:t>8</w:t>
      </w:r>
      <w:r w:rsidR="000E059F" w:rsidRPr="0021242D">
        <w:rPr>
          <w:lang w:val="en-US"/>
        </w:rPr>
        <w:tab/>
        <w:t>oneM2M Resource Interworking</w:t>
      </w:r>
      <w:bookmarkEnd w:id="1319"/>
      <w:bookmarkEnd w:id="1320"/>
    </w:p>
    <w:p w:rsidR="000E059F" w:rsidRPr="0021242D" w:rsidRDefault="000E059F" w:rsidP="000E059F">
      <w:pPr>
        <w:keepNext/>
      </w:pPr>
      <w:r w:rsidRPr="0021242D">
        <w:t>This service capability updates the M2M Service with the respective M2M Service Roles. The M2M Service entity is described in the Annex G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w:t>
      </w:r>
    </w:p>
    <w:p w:rsidR="000E059F" w:rsidRPr="00842499" w:rsidRDefault="00A57B55" w:rsidP="000E059F">
      <w:pPr>
        <w:pStyle w:val="Heading4"/>
        <w:rPr>
          <w:lang w:val="en-US"/>
        </w:rPr>
      </w:pPr>
      <w:bookmarkStart w:id="1321" w:name="_Toc417309550"/>
      <w:bookmarkStart w:id="1322" w:name="_Toc418174550"/>
      <w:bookmarkStart w:id="1323" w:name="_Toc418660465"/>
      <w:r w:rsidRPr="00842499">
        <w:rPr>
          <w:lang w:val="en-US"/>
        </w:rPr>
        <w:t>6.8.3.</w:t>
      </w:r>
      <w:r w:rsidR="00A81051" w:rsidRPr="00842499">
        <w:rPr>
          <w:lang w:val="en-US"/>
        </w:rPr>
        <w:t>4</w:t>
      </w:r>
      <w:r w:rsidR="000E059F" w:rsidRPr="00842499">
        <w:rPr>
          <w:lang w:val="en-US"/>
        </w:rPr>
        <w:tab/>
        <w:t>deleteRoleFromM2MService</w:t>
      </w:r>
      <w:bookmarkEnd w:id="1321"/>
      <w:bookmarkEnd w:id="1322"/>
      <w:bookmarkEnd w:id="1323"/>
    </w:p>
    <w:p w:rsidR="00842499" w:rsidRPr="00842499" w:rsidRDefault="00842499" w:rsidP="00842499">
      <w:pPr>
        <w:pStyle w:val="Heading5"/>
        <w:rPr>
          <w:lang w:val="en-US"/>
        </w:rPr>
      </w:pPr>
      <w:bookmarkStart w:id="1324" w:name="_Toc418660466"/>
      <w:r w:rsidRPr="00842499">
        <w:rPr>
          <w:lang w:val="en-US"/>
        </w:rPr>
        <w:t>6.8.3.4.1</w:t>
      </w:r>
      <w:r w:rsidRPr="00842499">
        <w:rPr>
          <w:lang w:val="en-US"/>
        </w:rPr>
        <w:tab/>
        <w:t>Description</w:t>
      </w:r>
      <w:bookmarkEnd w:id="1324"/>
    </w:p>
    <w:p w:rsidR="000E059F" w:rsidRPr="00842499" w:rsidRDefault="000E059F" w:rsidP="000E059F">
      <w:r w:rsidRPr="00842499">
        <w:t>This service capability provides the ability to delete existing Service Roles from a M2M Service. This service capability shall be restricted to the Msc Reference Point.</w:t>
      </w:r>
    </w:p>
    <w:p w:rsidR="000E059F" w:rsidRPr="00842499" w:rsidRDefault="00A57B55" w:rsidP="000E059F">
      <w:pPr>
        <w:pStyle w:val="Heading5"/>
        <w:rPr>
          <w:lang w:val="en-US"/>
        </w:rPr>
      </w:pPr>
      <w:bookmarkStart w:id="1325" w:name="_Toc418174551"/>
      <w:bookmarkStart w:id="1326" w:name="_Toc418660467"/>
      <w:r w:rsidRPr="00842499">
        <w:rPr>
          <w:lang w:val="en-US"/>
        </w:rPr>
        <w:t>6.8.3.</w:t>
      </w:r>
      <w:r w:rsidR="00A81051" w:rsidRPr="00842499">
        <w:rPr>
          <w:lang w:val="en-US"/>
        </w:rPr>
        <w:t>4</w:t>
      </w:r>
      <w:r w:rsidR="000E059F" w:rsidRPr="00842499">
        <w:rPr>
          <w:lang w:val="en-US"/>
        </w:rPr>
        <w:t>.</w:t>
      </w:r>
      <w:r w:rsidR="00842499" w:rsidRPr="00842499">
        <w:rPr>
          <w:lang w:val="en-US"/>
        </w:rPr>
        <w:t>2</w:t>
      </w:r>
      <w:r w:rsidR="000E059F" w:rsidRPr="00842499">
        <w:rPr>
          <w:lang w:val="en-US"/>
        </w:rPr>
        <w:tab/>
      </w:r>
      <w:r w:rsidR="00D87590">
        <w:rPr>
          <w:lang w:val="en-US"/>
        </w:rPr>
        <w:t>Pre-Conditions</w:t>
      </w:r>
      <w:bookmarkEnd w:id="1325"/>
      <w:bookmarkEnd w:id="1326"/>
    </w:p>
    <w:p w:rsidR="000E059F" w:rsidRPr="0021242D" w:rsidRDefault="000E059F" w:rsidP="000E059F">
      <w:pPr>
        <w:keepNext/>
        <w:rPr>
          <w:lang w:eastAsia="ko-KR"/>
        </w:rPr>
      </w:pPr>
      <w:r w:rsidRPr="0021242D">
        <w:rPr>
          <w:lang w:eastAsia="ko-KR"/>
        </w:rPr>
        <w:t>The Service Role is not associated with any M2M Service Subscriptions.</w:t>
      </w:r>
    </w:p>
    <w:p w:rsidR="000E059F" w:rsidRPr="0021242D" w:rsidRDefault="00A57B55" w:rsidP="000E059F">
      <w:pPr>
        <w:pStyle w:val="Heading5"/>
        <w:rPr>
          <w:lang w:val="en-US"/>
        </w:rPr>
      </w:pPr>
      <w:bookmarkStart w:id="1327" w:name="_Toc418174552"/>
      <w:bookmarkStart w:id="1328" w:name="_Toc418660468"/>
      <w:r>
        <w:rPr>
          <w:lang w:val="en-US"/>
        </w:rPr>
        <w:t>6.8.3.</w:t>
      </w:r>
      <w:r w:rsidR="00A81051" w:rsidRPr="0021242D">
        <w:rPr>
          <w:lang w:val="en-US"/>
        </w:rPr>
        <w:t>4</w:t>
      </w:r>
      <w:r w:rsidR="000E059F" w:rsidRPr="0021242D">
        <w:rPr>
          <w:lang w:val="en-US"/>
        </w:rPr>
        <w:t>.</w:t>
      </w:r>
      <w:r w:rsidR="00842499">
        <w:rPr>
          <w:lang w:val="en-US"/>
        </w:rPr>
        <w:t>3</w:t>
      </w:r>
      <w:r w:rsidR="000E059F" w:rsidRPr="0021242D">
        <w:rPr>
          <w:lang w:val="en-US"/>
        </w:rPr>
        <w:tab/>
        <w:t>Signature – deleteRoleFromM2MService</w:t>
      </w:r>
      <w:bookmarkEnd w:id="1327"/>
      <w:bookmarkEnd w:id="1328"/>
    </w:p>
    <w:p w:rsidR="00DC4B10" w:rsidRPr="0021242D" w:rsidRDefault="00DC4B10" w:rsidP="00DC4B10">
      <w:pPr>
        <w:pStyle w:val="TH"/>
      </w:pPr>
      <w:r w:rsidRPr="0021242D">
        <w:t xml:space="preserve">Table </w:t>
      </w:r>
      <w:r w:rsidR="00A57B55">
        <w:t>6.8.3.</w:t>
      </w:r>
      <w:r w:rsidRPr="0021242D">
        <w:t>4.</w:t>
      </w:r>
      <w:r w:rsidR="00842499">
        <w:t>3</w:t>
      </w:r>
      <w:r w:rsidRPr="0021242D">
        <w:t>-1: Service Administration – deleteRoleFromM2MService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DC4B1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DC4B10">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serviceId</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IN</w:t>
            </w:r>
          </w:p>
        </w:tc>
        <w:tc>
          <w:tcPr>
            <w:tcW w:w="900" w:type="dxa"/>
            <w:tcBorders>
              <w:left w:val="single" w:sz="1" w:space="0" w:color="000000"/>
              <w:bottom w:val="single" w:sz="1" w:space="0" w:color="000000"/>
            </w:tcBorders>
          </w:tcPr>
          <w:p w:rsidR="000E059F" w:rsidRPr="0021242D" w:rsidRDefault="000E059F" w:rsidP="00DC4B10">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The M2M Service Identifier (M2M-Serv-ID).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serviceRoleIds</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IN</w:t>
            </w:r>
          </w:p>
        </w:tc>
        <w:tc>
          <w:tcPr>
            <w:tcW w:w="900" w:type="dxa"/>
            <w:tcBorders>
              <w:left w:val="single" w:sz="1" w:space="0" w:color="000000"/>
              <w:bottom w:val="single" w:sz="1" w:space="0" w:color="000000"/>
            </w:tcBorders>
          </w:tcPr>
          <w:p w:rsidR="000E059F" w:rsidRPr="0021242D" w:rsidRDefault="000E059F" w:rsidP="00DC4B10">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List of Service Role Identifiers (SRole-ID) to be deleted from the association with the M2M Service.</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DC4B10">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OUT</w:t>
            </w:r>
          </w:p>
        </w:tc>
        <w:tc>
          <w:tcPr>
            <w:tcW w:w="900" w:type="dxa"/>
            <w:tcBorders>
              <w:left w:val="single" w:sz="1" w:space="0" w:color="000000"/>
              <w:bottom w:val="single" w:sz="1" w:space="0" w:color="000000"/>
            </w:tcBorders>
          </w:tcPr>
          <w:p w:rsidR="000E059F" w:rsidRPr="0021242D" w:rsidRDefault="000E059F" w:rsidP="00DC4B10">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DC4B10">
            <w:pPr>
              <w:pStyle w:val="TAL"/>
            </w:pPr>
            <w:r w:rsidRPr="0021242D">
              <w:t>Unique response types for this service.</w:t>
            </w:r>
          </w:p>
          <w:p w:rsidR="000E059F" w:rsidRPr="0021242D" w:rsidRDefault="000E059F" w:rsidP="00DC4B10">
            <w:pPr>
              <w:pStyle w:val="TB1"/>
            </w:pPr>
            <w:r w:rsidRPr="0021242D">
              <w:t>M2M Service does not exist</w:t>
            </w:r>
          </w:p>
          <w:p w:rsidR="000E059F" w:rsidRPr="0021242D" w:rsidRDefault="000E059F" w:rsidP="00DC4B10">
            <w:pPr>
              <w:pStyle w:val="TB1"/>
            </w:pPr>
            <w:r w:rsidRPr="0021242D">
              <w:t>Service Role does not exist</w:t>
            </w:r>
          </w:p>
          <w:p w:rsidR="000E059F" w:rsidRPr="0021242D" w:rsidRDefault="000E059F" w:rsidP="00DC4B10">
            <w:pPr>
              <w:pStyle w:val="TB1"/>
            </w:pPr>
            <w:r w:rsidRPr="0021242D">
              <w:t>Service Role is associated with a M2M Service Subscription</w:t>
            </w:r>
          </w:p>
        </w:tc>
      </w:tr>
    </w:tbl>
    <w:p w:rsidR="00DC4B10" w:rsidRPr="0021242D" w:rsidRDefault="00DC4B10" w:rsidP="00DC4B10"/>
    <w:p w:rsidR="000E059F" w:rsidRPr="0021242D" w:rsidRDefault="00A57B55" w:rsidP="000E059F">
      <w:pPr>
        <w:pStyle w:val="Heading5"/>
        <w:rPr>
          <w:lang w:val="en-US"/>
        </w:rPr>
      </w:pPr>
      <w:bookmarkStart w:id="1329" w:name="_Toc418174553"/>
      <w:bookmarkStart w:id="1330" w:name="_Toc418660469"/>
      <w:r>
        <w:rPr>
          <w:lang w:val="en-US"/>
        </w:rPr>
        <w:t>6.8.3.</w:t>
      </w:r>
      <w:r w:rsidR="00A81051" w:rsidRPr="0021242D">
        <w:rPr>
          <w:lang w:val="en-US"/>
        </w:rPr>
        <w:t>4</w:t>
      </w:r>
      <w:r w:rsidR="000E059F" w:rsidRPr="0021242D">
        <w:rPr>
          <w:lang w:val="en-US"/>
        </w:rPr>
        <w:t>.</w:t>
      </w:r>
      <w:r w:rsidR="00842499">
        <w:rPr>
          <w:lang w:val="en-US"/>
        </w:rPr>
        <w:t>4</w:t>
      </w:r>
      <w:r w:rsidR="000E059F" w:rsidRPr="0021242D">
        <w:rPr>
          <w:lang w:val="en-US"/>
        </w:rPr>
        <w:tab/>
        <w:t>Service Interactions</w:t>
      </w:r>
      <w:bookmarkEnd w:id="1329"/>
      <w:bookmarkEnd w:id="1330"/>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2"/>
        </w:numPr>
      </w:pPr>
      <w:r w:rsidRPr="0021242D">
        <w:lastRenderedPageBreak/>
        <w:t>Issue this capability</w:t>
      </w:r>
    </w:p>
    <w:p w:rsidR="000E059F" w:rsidRPr="0021242D" w:rsidRDefault="009D1633" w:rsidP="00B91F03">
      <w:pPr>
        <w:pStyle w:val="FL"/>
      </w:pPr>
      <w:r w:rsidRPr="0021242D">
        <w:object w:dxaOrig="6491" w:dyaOrig="3649">
          <v:shape id="_x0000_i1067" type="#_x0000_t75" style="width:180.3pt;height:171.05pt" o:ole="">
            <v:imagedata r:id="rId132" o:title="" cropbottom="3925f" cropright="29172f"/>
          </v:shape>
          <o:OLEObject Type="Embed" ProgID="Visio.Drawing.11" ShapeID="_x0000_i1067" DrawAspect="Content" ObjectID="_1492401423" r:id="rId133"/>
        </w:object>
      </w:r>
    </w:p>
    <w:p w:rsidR="000E059F" w:rsidRPr="0021242D" w:rsidRDefault="000E059F" w:rsidP="00DC4B10">
      <w:pPr>
        <w:pStyle w:val="TF"/>
      </w:pPr>
      <w:r w:rsidRPr="0021242D">
        <w:t xml:space="preserve">Figure </w:t>
      </w:r>
      <w:r w:rsidR="00A57B55">
        <w:t>6.8.3.</w:t>
      </w:r>
      <w:r w:rsidR="00A81051" w:rsidRPr="0021242D">
        <w:t>4</w:t>
      </w:r>
      <w:r w:rsidRPr="0021242D">
        <w:t>.</w:t>
      </w:r>
      <w:r w:rsidR="00842499">
        <w:t>4</w:t>
      </w:r>
      <w:r w:rsidRPr="0021242D">
        <w:t>-1</w:t>
      </w:r>
      <w:r w:rsidR="00DC4B10" w:rsidRPr="0021242D">
        <w:t>:</w:t>
      </w:r>
      <w:r w:rsidRPr="0021242D">
        <w:t xml:space="preserve"> Service Administration – deleteRoleFromM2MService Diagram</w:t>
      </w:r>
    </w:p>
    <w:p w:rsidR="000E059F" w:rsidRPr="0021242D" w:rsidRDefault="00A57B55" w:rsidP="000E059F">
      <w:pPr>
        <w:pStyle w:val="Heading5"/>
        <w:rPr>
          <w:lang w:val="en-US"/>
        </w:rPr>
      </w:pPr>
      <w:bookmarkStart w:id="1331" w:name="_Toc418174554"/>
      <w:bookmarkStart w:id="1332" w:name="_Toc418660470"/>
      <w:r>
        <w:rPr>
          <w:lang w:val="en-US"/>
        </w:rPr>
        <w:t>6.8.3.</w:t>
      </w:r>
      <w:r w:rsidR="00A81051" w:rsidRPr="0021242D">
        <w:rPr>
          <w:lang w:val="en-US"/>
        </w:rPr>
        <w:t>4</w:t>
      </w:r>
      <w:r w:rsidR="000E059F" w:rsidRPr="0021242D">
        <w:rPr>
          <w:lang w:val="en-US"/>
        </w:rPr>
        <w:t>.</w:t>
      </w:r>
      <w:r w:rsidR="00842499">
        <w:rPr>
          <w:lang w:val="en-US"/>
        </w:rPr>
        <w:t>5</w:t>
      </w:r>
      <w:r w:rsidR="000E059F" w:rsidRPr="0021242D">
        <w:rPr>
          <w:lang w:val="en-US"/>
        </w:rPr>
        <w:tab/>
      </w:r>
      <w:r w:rsidR="000E059F" w:rsidRPr="0021242D">
        <w:rPr>
          <w:lang w:val="en-US" w:eastAsia="ko-KR"/>
        </w:rPr>
        <w:t>Post-Conditions</w:t>
      </w:r>
      <w:bookmarkEnd w:id="1331"/>
      <w:bookmarkEnd w:id="1332"/>
    </w:p>
    <w:p w:rsidR="000E059F" w:rsidRPr="0021242D" w:rsidRDefault="000E059F" w:rsidP="000E059F">
      <w:pPr>
        <w:keepNext/>
        <w:rPr>
          <w:lang w:eastAsia="ko-KR"/>
        </w:rPr>
      </w:pPr>
      <w:r w:rsidRPr="0021242D">
        <w:rPr>
          <w:lang w:eastAsia="ko-KR"/>
        </w:rPr>
        <w:t xml:space="preserve">The M2M Service is updated with associations of the identified Service Roles deleted. </w:t>
      </w:r>
    </w:p>
    <w:p w:rsidR="000E059F" w:rsidRPr="0021242D" w:rsidRDefault="00A57B55" w:rsidP="000E059F">
      <w:pPr>
        <w:pStyle w:val="Heading5"/>
        <w:rPr>
          <w:lang w:val="en-US"/>
        </w:rPr>
      </w:pPr>
      <w:bookmarkStart w:id="1333" w:name="_Toc418174555"/>
      <w:bookmarkStart w:id="1334" w:name="_Toc418660471"/>
      <w:r>
        <w:rPr>
          <w:lang w:val="en-US"/>
        </w:rPr>
        <w:t>6.8.3.</w:t>
      </w:r>
      <w:r w:rsidR="00A81051" w:rsidRPr="0021242D">
        <w:rPr>
          <w:lang w:val="en-US"/>
        </w:rPr>
        <w:t>4</w:t>
      </w:r>
      <w:r w:rsidR="000E059F" w:rsidRPr="0021242D">
        <w:rPr>
          <w:lang w:val="en-US"/>
        </w:rPr>
        <w:t>.</w:t>
      </w:r>
      <w:r w:rsidR="00842499">
        <w:rPr>
          <w:lang w:val="en-US"/>
        </w:rPr>
        <w:t>6</w:t>
      </w:r>
      <w:r w:rsidR="000E059F" w:rsidRPr="0021242D">
        <w:rPr>
          <w:lang w:val="en-US"/>
        </w:rPr>
        <w:tab/>
      </w:r>
      <w:r w:rsidR="000E059F" w:rsidRPr="0021242D">
        <w:rPr>
          <w:lang w:val="en-US" w:eastAsia="ko-KR"/>
        </w:rPr>
        <w:t>Exceptions</w:t>
      </w:r>
      <w:bookmarkEnd w:id="1333"/>
      <w:bookmarkEnd w:id="1334"/>
    </w:p>
    <w:p w:rsidR="000E059F" w:rsidRPr="0021242D" w:rsidRDefault="000E059F" w:rsidP="000E059F">
      <w:pPr>
        <w:keepNext/>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35" w:name="_Toc418174556"/>
      <w:bookmarkStart w:id="1336" w:name="_Toc418660472"/>
      <w:r>
        <w:rPr>
          <w:lang w:val="en-US"/>
        </w:rPr>
        <w:t>6.8.3.</w:t>
      </w:r>
      <w:r w:rsidR="00A81051" w:rsidRPr="0021242D">
        <w:rPr>
          <w:lang w:val="en-US"/>
        </w:rPr>
        <w:t>4</w:t>
      </w:r>
      <w:r w:rsidR="000E059F" w:rsidRPr="0021242D">
        <w:rPr>
          <w:lang w:val="en-US"/>
        </w:rPr>
        <w:t>.</w:t>
      </w:r>
      <w:r w:rsidR="00842499">
        <w:rPr>
          <w:lang w:val="en-US"/>
        </w:rPr>
        <w:t>7</w:t>
      </w:r>
      <w:r w:rsidR="000E059F" w:rsidRPr="0021242D">
        <w:rPr>
          <w:lang w:val="en-US"/>
        </w:rPr>
        <w:tab/>
      </w:r>
      <w:r w:rsidR="000E059F" w:rsidRPr="0021242D">
        <w:rPr>
          <w:lang w:val="en-US" w:eastAsia="ko-KR"/>
        </w:rPr>
        <w:t>Policies for Use</w:t>
      </w:r>
      <w:bookmarkEnd w:id="1335"/>
      <w:bookmarkEnd w:id="1336"/>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37" w:name="_Toc418174557"/>
      <w:bookmarkStart w:id="1338" w:name="_Toc418660473"/>
      <w:r>
        <w:rPr>
          <w:lang w:val="en-US"/>
        </w:rPr>
        <w:t>6.8.3.</w:t>
      </w:r>
      <w:r w:rsidR="00A81051" w:rsidRPr="0021242D">
        <w:rPr>
          <w:lang w:val="en-US"/>
        </w:rPr>
        <w:t>4</w:t>
      </w:r>
      <w:r w:rsidR="000E059F" w:rsidRPr="0021242D">
        <w:rPr>
          <w:lang w:val="en-US"/>
        </w:rPr>
        <w:t>.</w:t>
      </w:r>
      <w:r w:rsidR="00842499">
        <w:rPr>
          <w:lang w:val="en-US"/>
        </w:rPr>
        <w:t>8</w:t>
      </w:r>
      <w:r w:rsidR="000E059F" w:rsidRPr="0021242D">
        <w:rPr>
          <w:lang w:val="en-US"/>
        </w:rPr>
        <w:tab/>
        <w:t>oneM2M Resource Interworking</w:t>
      </w:r>
      <w:bookmarkEnd w:id="1337"/>
      <w:bookmarkEnd w:id="1338"/>
    </w:p>
    <w:p w:rsidR="000E059F" w:rsidRPr="0021242D" w:rsidRDefault="000E059F" w:rsidP="000E059F">
      <w:pPr>
        <w:keepNext/>
      </w:pPr>
      <w:r w:rsidRPr="0021242D">
        <w:t>This service capability updates the M2M Service with the respective Service Roles removed. The M2M Service entity is described in the Annex G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w:t>
      </w:r>
    </w:p>
    <w:p w:rsidR="000E059F" w:rsidRPr="00842499" w:rsidRDefault="00A57B55" w:rsidP="000E059F">
      <w:pPr>
        <w:pStyle w:val="Heading4"/>
        <w:rPr>
          <w:lang w:val="en-US"/>
        </w:rPr>
      </w:pPr>
      <w:bookmarkStart w:id="1339" w:name="_Toc417309551"/>
      <w:bookmarkStart w:id="1340" w:name="_Toc418174558"/>
      <w:bookmarkStart w:id="1341" w:name="_Toc418660474"/>
      <w:r w:rsidRPr="00842499">
        <w:rPr>
          <w:lang w:val="en-US"/>
        </w:rPr>
        <w:t>6.8.3.</w:t>
      </w:r>
      <w:r w:rsidR="00A81051" w:rsidRPr="00842499">
        <w:rPr>
          <w:lang w:val="en-US"/>
        </w:rPr>
        <w:t>5</w:t>
      </w:r>
      <w:r w:rsidR="000E059F" w:rsidRPr="00842499">
        <w:rPr>
          <w:lang w:val="en-US"/>
        </w:rPr>
        <w:tab/>
        <w:t>getM2MService</w:t>
      </w:r>
      <w:bookmarkEnd w:id="1339"/>
      <w:bookmarkEnd w:id="1340"/>
      <w:bookmarkEnd w:id="1341"/>
    </w:p>
    <w:p w:rsidR="00842499" w:rsidRPr="00842499" w:rsidRDefault="00842499" w:rsidP="00842499">
      <w:pPr>
        <w:pStyle w:val="Heading5"/>
        <w:rPr>
          <w:lang w:val="en-US"/>
        </w:rPr>
      </w:pPr>
      <w:bookmarkStart w:id="1342" w:name="_Toc418660475"/>
      <w:r w:rsidRPr="00842499">
        <w:rPr>
          <w:lang w:val="en-US"/>
        </w:rPr>
        <w:t>6.8.3.5.1</w:t>
      </w:r>
      <w:r w:rsidRPr="00842499">
        <w:rPr>
          <w:lang w:val="en-US"/>
        </w:rPr>
        <w:tab/>
        <w:t>Description</w:t>
      </w:r>
      <w:bookmarkEnd w:id="1342"/>
    </w:p>
    <w:p w:rsidR="000E059F" w:rsidRPr="00842499" w:rsidRDefault="000E059F" w:rsidP="000E059F">
      <w:r w:rsidRPr="00842499">
        <w:t>This service capability provides the ability to retrieve the existing M2M Service. This service capability shall be restricted to the Msc Reference Points.</w:t>
      </w:r>
    </w:p>
    <w:p w:rsidR="000E059F" w:rsidRPr="00842499" w:rsidRDefault="00A57B55" w:rsidP="000E059F">
      <w:pPr>
        <w:pStyle w:val="Heading5"/>
        <w:rPr>
          <w:lang w:val="en-US"/>
        </w:rPr>
      </w:pPr>
      <w:bookmarkStart w:id="1343" w:name="_Toc418174559"/>
      <w:bookmarkStart w:id="1344" w:name="_Toc418660476"/>
      <w:r w:rsidRPr="00842499">
        <w:rPr>
          <w:lang w:val="en-US"/>
        </w:rPr>
        <w:t>6.8.3.</w:t>
      </w:r>
      <w:r w:rsidR="00A81051" w:rsidRPr="00842499">
        <w:rPr>
          <w:lang w:val="en-US"/>
        </w:rPr>
        <w:t>5</w:t>
      </w:r>
      <w:r w:rsidR="000E059F" w:rsidRPr="00842499">
        <w:rPr>
          <w:lang w:val="en-US"/>
        </w:rPr>
        <w:t>.</w:t>
      </w:r>
      <w:r w:rsidR="00842499" w:rsidRPr="00842499">
        <w:rPr>
          <w:lang w:val="en-US"/>
        </w:rPr>
        <w:t>2</w:t>
      </w:r>
      <w:r w:rsidR="000E059F" w:rsidRPr="00842499">
        <w:rPr>
          <w:lang w:val="en-US"/>
        </w:rPr>
        <w:tab/>
      </w:r>
      <w:r w:rsidR="00D87590">
        <w:rPr>
          <w:lang w:val="en-US"/>
        </w:rPr>
        <w:t>Pre-Conditions</w:t>
      </w:r>
      <w:bookmarkEnd w:id="1343"/>
      <w:bookmarkEnd w:id="1344"/>
    </w:p>
    <w:p w:rsidR="000E059F" w:rsidRPr="0021242D" w:rsidRDefault="000E059F" w:rsidP="000E059F">
      <w:pPr>
        <w:keepNext/>
        <w:rPr>
          <w:lang w:eastAsia="ko-KR"/>
        </w:rPr>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45" w:name="_Toc418174560"/>
      <w:bookmarkStart w:id="1346" w:name="_Toc418660477"/>
      <w:r>
        <w:rPr>
          <w:lang w:val="en-US"/>
        </w:rPr>
        <w:t>6.8.3.</w:t>
      </w:r>
      <w:r w:rsidR="00A81051" w:rsidRPr="0021242D">
        <w:rPr>
          <w:lang w:val="en-US"/>
        </w:rPr>
        <w:t>5</w:t>
      </w:r>
      <w:r w:rsidR="000E059F" w:rsidRPr="0021242D">
        <w:rPr>
          <w:lang w:val="en-US"/>
        </w:rPr>
        <w:t>.</w:t>
      </w:r>
      <w:r w:rsidR="00842499">
        <w:rPr>
          <w:lang w:val="en-US"/>
        </w:rPr>
        <w:t>3</w:t>
      </w:r>
      <w:r w:rsidR="000E059F" w:rsidRPr="0021242D">
        <w:rPr>
          <w:lang w:val="en-US"/>
        </w:rPr>
        <w:tab/>
        <w:t>Signature – getM2MService</w:t>
      </w:r>
      <w:bookmarkEnd w:id="1345"/>
      <w:bookmarkEnd w:id="1346"/>
    </w:p>
    <w:p w:rsidR="00176F99" w:rsidRPr="0021242D" w:rsidRDefault="00176F99" w:rsidP="00176F99">
      <w:pPr>
        <w:pStyle w:val="TH"/>
      </w:pPr>
      <w:r w:rsidRPr="0021242D">
        <w:t xml:space="preserve">Table </w:t>
      </w:r>
      <w:r w:rsidR="00A57B55">
        <w:t>6.8.3.</w:t>
      </w:r>
      <w:r w:rsidRPr="0021242D">
        <w:t>5.2-1: Service Administration – getM2MService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filterCriteria</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IN</w:t>
            </w:r>
          </w:p>
        </w:tc>
        <w:tc>
          <w:tcPr>
            <w:tcW w:w="900" w:type="dxa"/>
            <w:tcBorders>
              <w:left w:val="single" w:sz="1" w:space="0" w:color="000000"/>
              <w:bottom w:val="single" w:sz="1" w:space="0" w:color="000000"/>
            </w:tcBorders>
          </w:tcPr>
          <w:p w:rsidR="000E059F" w:rsidRPr="0021242D" w:rsidRDefault="000E059F" w:rsidP="00176F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 xml:space="preserve">See </w:t>
            </w:r>
            <w:r w:rsidR="003C4293" w:rsidRPr="0021242D">
              <w:t xml:space="preserve">M2M Service Filter Criteria </w:t>
            </w:r>
            <w:r w:rsidRPr="0021242D">
              <w:t xml:space="preserve">Table </w:t>
            </w:r>
            <w:r w:rsidR="00A57B55">
              <w:t>6.8.2.3</w:t>
            </w:r>
            <w:r w:rsidRPr="0021242D">
              <w:t xml:space="preserve">-1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services</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 xml:space="preserve">The resulting M2M Service entities in Table </w:t>
            </w:r>
            <w:r w:rsidR="00A57B55">
              <w:t>6.8.2.2</w:t>
            </w:r>
            <w:r w:rsidRPr="0021242D">
              <w:t xml:space="preserve">-1.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Unique response types for this service.</w:t>
            </w:r>
          </w:p>
          <w:p w:rsidR="000E059F" w:rsidRPr="0021242D" w:rsidRDefault="000E059F" w:rsidP="00176F99">
            <w:pPr>
              <w:pStyle w:val="TB1"/>
            </w:pPr>
            <w:r w:rsidRPr="0021242D">
              <w:t>None</w:t>
            </w:r>
          </w:p>
        </w:tc>
      </w:tr>
    </w:tbl>
    <w:p w:rsidR="000E059F" w:rsidRPr="0021242D" w:rsidRDefault="000E059F" w:rsidP="00176F99"/>
    <w:p w:rsidR="000E059F" w:rsidRPr="0021242D" w:rsidRDefault="00A57B55" w:rsidP="000E059F">
      <w:pPr>
        <w:pStyle w:val="Heading5"/>
        <w:rPr>
          <w:lang w:val="en-US"/>
        </w:rPr>
      </w:pPr>
      <w:bookmarkStart w:id="1347" w:name="_Toc418174561"/>
      <w:bookmarkStart w:id="1348" w:name="_Toc418660478"/>
      <w:r>
        <w:rPr>
          <w:lang w:val="en-US"/>
        </w:rPr>
        <w:t>6.8.3.</w:t>
      </w:r>
      <w:r w:rsidR="00A81051" w:rsidRPr="0021242D">
        <w:rPr>
          <w:lang w:val="en-US"/>
        </w:rPr>
        <w:t>5</w:t>
      </w:r>
      <w:r w:rsidR="000E059F" w:rsidRPr="0021242D">
        <w:rPr>
          <w:lang w:val="en-US"/>
        </w:rPr>
        <w:t>.</w:t>
      </w:r>
      <w:r w:rsidR="00842499">
        <w:rPr>
          <w:lang w:val="en-US"/>
        </w:rPr>
        <w:t>4</w:t>
      </w:r>
      <w:r w:rsidR="000E059F" w:rsidRPr="0021242D">
        <w:rPr>
          <w:lang w:val="en-US"/>
        </w:rPr>
        <w:tab/>
        <w:t>Service Interactions</w:t>
      </w:r>
      <w:bookmarkEnd w:id="1347"/>
      <w:bookmarkEnd w:id="1348"/>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3"/>
        </w:numPr>
      </w:pPr>
      <w:r w:rsidRPr="0021242D">
        <w:t>Issue this capability</w:t>
      </w:r>
    </w:p>
    <w:p w:rsidR="000E059F" w:rsidRPr="0021242D" w:rsidRDefault="009D1633" w:rsidP="00CC28E1">
      <w:pPr>
        <w:pStyle w:val="FL"/>
      </w:pPr>
      <w:r w:rsidRPr="0021242D">
        <w:object w:dxaOrig="6491" w:dyaOrig="3649">
          <v:shape id="_x0000_i1068" type="#_x0000_t75" style="width:168.2pt;height:182pt" o:ole="">
            <v:imagedata r:id="rId134" o:title="" cropright="31603f"/>
          </v:shape>
          <o:OLEObject Type="Embed" ProgID="Visio.Drawing.11" ShapeID="_x0000_i1068" DrawAspect="Content" ObjectID="_1492401424" r:id="rId135"/>
        </w:object>
      </w:r>
    </w:p>
    <w:p w:rsidR="000E059F" w:rsidRPr="0021242D" w:rsidRDefault="000E059F" w:rsidP="00176F99">
      <w:pPr>
        <w:pStyle w:val="TF"/>
      </w:pPr>
      <w:r w:rsidRPr="0021242D">
        <w:t xml:space="preserve">Figure </w:t>
      </w:r>
      <w:r w:rsidR="00A57B55">
        <w:t>6.8.3.</w:t>
      </w:r>
      <w:r w:rsidR="00A81051" w:rsidRPr="0021242D">
        <w:t>5</w:t>
      </w:r>
      <w:r w:rsidRPr="0021242D">
        <w:t>.</w:t>
      </w:r>
      <w:r w:rsidR="00842499">
        <w:t>4</w:t>
      </w:r>
      <w:r w:rsidRPr="0021242D">
        <w:t>-1</w:t>
      </w:r>
      <w:r w:rsidR="00176F99" w:rsidRPr="0021242D">
        <w:t>:</w:t>
      </w:r>
      <w:r w:rsidRPr="0021242D">
        <w:t xml:space="preserve"> Service Administration – getM2MService Diagram</w:t>
      </w:r>
    </w:p>
    <w:p w:rsidR="000E059F" w:rsidRPr="0021242D" w:rsidRDefault="00A57B55" w:rsidP="000E059F">
      <w:pPr>
        <w:pStyle w:val="Heading5"/>
        <w:rPr>
          <w:lang w:val="en-US"/>
        </w:rPr>
      </w:pPr>
      <w:bookmarkStart w:id="1349" w:name="_Toc418174562"/>
      <w:bookmarkStart w:id="1350" w:name="_Toc418660479"/>
      <w:r>
        <w:rPr>
          <w:lang w:val="en-US"/>
        </w:rPr>
        <w:t>6.8.3.</w:t>
      </w:r>
      <w:r w:rsidR="00A81051" w:rsidRPr="0021242D">
        <w:rPr>
          <w:lang w:val="en-US"/>
        </w:rPr>
        <w:t>5</w:t>
      </w:r>
      <w:r w:rsidR="000E059F" w:rsidRPr="0021242D">
        <w:rPr>
          <w:lang w:val="en-US"/>
        </w:rPr>
        <w:t>.</w:t>
      </w:r>
      <w:r w:rsidR="00842499">
        <w:rPr>
          <w:lang w:val="en-US"/>
        </w:rPr>
        <w:t>5</w:t>
      </w:r>
      <w:r w:rsidR="000E059F" w:rsidRPr="0021242D">
        <w:rPr>
          <w:lang w:val="en-US"/>
        </w:rPr>
        <w:tab/>
      </w:r>
      <w:r w:rsidR="000E059F" w:rsidRPr="0021242D">
        <w:rPr>
          <w:lang w:val="en-US" w:eastAsia="ko-KR"/>
        </w:rPr>
        <w:t>Post-Conditions</w:t>
      </w:r>
      <w:bookmarkEnd w:id="1349"/>
      <w:bookmarkEnd w:id="1350"/>
    </w:p>
    <w:p w:rsidR="000E059F" w:rsidRPr="0021242D" w:rsidRDefault="000E059F" w:rsidP="000E059F">
      <w:pPr>
        <w:keepNext/>
        <w:rPr>
          <w:lang w:eastAsia="ko-KR"/>
        </w:rPr>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51" w:name="_Toc418174563"/>
      <w:bookmarkStart w:id="1352" w:name="_Toc418660480"/>
      <w:r>
        <w:rPr>
          <w:lang w:val="en-US"/>
        </w:rPr>
        <w:t>6.8.3.</w:t>
      </w:r>
      <w:r w:rsidR="00A81051" w:rsidRPr="0021242D">
        <w:rPr>
          <w:lang w:val="en-US"/>
        </w:rPr>
        <w:t>5</w:t>
      </w:r>
      <w:r w:rsidR="000E059F" w:rsidRPr="0021242D">
        <w:rPr>
          <w:lang w:val="en-US"/>
        </w:rPr>
        <w:t>.</w:t>
      </w:r>
      <w:r w:rsidR="00842499">
        <w:rPr>
          <w:lang w:val="en-US"/>
        </w:rPr>
        <w:t>6</w:t>
      </w:r>
      <w:r w:rsidR="000E059F" w:rsidRPr="0021242D">
        <w:rPr>
          <w:lang w:val="en-US"/>
        </w:rPr>
        <w:tab/>
      </w:r>
      <w:r w:rsidR="000E059F" w:rsidRPr="0021242D">
        <w:rPr>
          <w:lang w:val="en-US" w:eastAsia="ko-KR"/>
        </w:rPr>
        <w:t>Exceptions</w:t>
      </w:r>
      <w:bookmarkEnd w:id="1351"/>
      <w:bookmarkEnd w:id="1352"/>
    </w:p>
    <w:p w:rsidR="000E059F" w:rsidRPr="0021242D" w:rsidRDefault="000E059F" w:rsidP="000E059F">
      <w:pPr>
        <w:keepNext/>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53" w:name="_Toc418174564"/>
      <w:bookmarkStart w:id="1354" w:name="_Toc418660481"/>
      <w:r>
        <w:rPr>
          <w:lang w:val="en-US"/>
        </w:rPr>
        <w:t>6.8.3.</w:t>
      </w:r>
      <w:r w:rsidR="00A81051" w:rsidRPr="0021242D">
        <w:rPr>
          <w:lang w:val="en-US"/>
        </w:rPr>
        <w:t>5</w:t>
      </w:r>
      <w:r w:rsidR="000E059F" w:rsidRPr="0021242D">
        <w:rPr>
          <w:lang w:val="en-US"/>
        </w:rPr>
        <w:t>.</w:t>
      </w:r>
      <w:r w:rsidR="00842499">
        <w:rPr>
          <w:lang w:val="en-US"/>
        </w:rPr>
        <w:t>7</w:t>
      </w:r>
      <w:r w:rsidR="000E059F" w:rsidRPr="0021242D">
        <w:rPr>
          <w:lang w:val="en-US"/>
        </w:rPr>
        <w:tab/>
      </w:r>
      <w:r w:rsidR="000E059F" w:rsidRPr="0021242D">
        <w:rPr>
          <w:lang w:val="en-US" w:eastAsia="ko-KR"/>
        </w:rPr>
        <w:t>Policies for Use</w:t>
      </w:r>
      <w:bookmarkEnd w:id="1353"/>
      <w:bookmarkEnd w:id="1354"/>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55" w:name="_Toc418174565"/>
      <w:bookmarkStart w:id="1356" w:name="_Toc418660482"/>
      <w:r>
        <w:rPr>
          <w:lang w:val="en-US"/>
        </w:rPr>
        <w:t>6.8.3.</w:t>
      </w:r>
      <w:r w:rsidR="00A81051" w:rsidRPr="0021242D">
        <w:rPr>
          <w:lang w:val="en-US"/>
        </w:rPr>
        <w:t>5</w:t>
      </w:r>
      <w:r w:rsidR="000E059F" w:rsidRPr="0021242D">
        <w:rPr>
          <w:lang w:val="en-US"/>
        </w:rPr>
        <w:t>.</w:t>
      </w:r>
      <w:r w:rsidR="00842499">
        <w:rPr>
          <w:lang w:val="en-US"/>
        </w:rPr>
        <w:t>8</w:t>
      </w:r>
      <w:r w:rsidR="000E059F" w:rsidRPr="0021242D">
        <w:rPr>
          <w:lang w:val="en-US"/>
        </w:rPr>
        <w:tab/>
        <w:t>oneM2M Resource Interworking</w:t>
      </w:r>
      <w:bookmarkEnd w:id="1355"/>
      <w:bookmarkEnd w:id="1356"/>
    </w:p>
    <w:p w:rsidR="000E059F" w:rsidRPr="0021242D" w:rsidRDefault="000E059F" w:rsidP="000E059F">
      <w:pPr>
        <w:keepNext/>
      </w:pPr>
      <w:r w:rsidRPr="0021242D">
        <w:t>This service capability retrieves the M2M Service. The M2M Service entity is described in the Annex G of the oneM2M Functional Architecture</w:t>
      </w:r>
      <w:r w:rsidR="00611D9A" w:rsidRPr="0021242D">
        <w:t xml:space="preserve"> [</w:t>
      </w:r>
      <w:r w:rsidR="00935233" w:rsidRPr="0021242D">
        <w:fldChar w:fldCharType="begin"/>
      </w:r>
      <w:r w:rsidR="00611D9A" w:rsidRPr="0021242D">
        <w:instrText xml:space="preserve">REF REF_ONEM2MTS_0001 \h </w:instrText>
      </w:r>
      <w:r w:rsidR="00935233" w:rsidRPr="0021242D">
        <w:fldChar w:fldCharType="separate"/>
      </w:r>
      <w:r w:rsidR="000F472D">
        <w:rPr>
          <w:noProof/>
        </w:rPr>
        <w:t>2</w:t>
      </w:r>
      <w:r w:rsidR="00935233" w:rsidRPr="0021242D">
        <w:fldChar w:fldCharType="end"/>
      </w:r>
      <w:r w:rsidR="00611D9A" w:rsidRPr="0021242D">
        <w:t>]</w:t>
      </w:r>
      <w:r w:rsidRPr="0021242D">
        <w:t>.</w:t>
      </w:r>
    </w:p>
    <w:p w:rsidR="000E059F" w:rsidRPr="00842499" w:rsidRDefault="00A57B55" w:rsidP="000E059F">
      <w:pPr>
        <w:pStyle w:val="Heading4"/>
        <w:rPr>
          <w:lang w:val="en-US"/>
        </w:rPr>
      </w:pPr>
      <w:bookmarkStart w:id="1357" w:name="_Toc417309552"/>
      <w:bookmarkStart w:id="1358" w:name="_Toc418174566"/>
      <w:bookmarkStart w:id="1359" w:name="_Toc418660483"/>
      <w:r w:rsidRPr="00842499">
        <w:rPr>
          <w:lang w:val="en-US"/>
        </w:rPr>
        <w:t>6.8.3.</w:t>
      </w:r>
      <w:r w:rsidR="00A81051" w:rsidRPr="00842499">
        <w:rPr>
          <w:lang w:val="en-US"/>
        </w:rPr>
        <w:t>6</w:t>
      </w:r>
      <w:r w:rsidR="000E059F" w:rsidRPr="00842499">
        <w:rPr>
          <w:lang w:val="en-US"/>
        </w:rPr>
        <w:tab/>
        <w:t>addServiceCapabilityToRole</w:t>
      </w:r>
      <w:bookmarkEnd w:id="1357"/>
      <w:bookmarkEnd w:id="1358"/>
      <w:bookmarkEnd w:id="1359"/>
    </w:p>
    <w:p w:rsidR="00842499" w:rsidRPr="00842499" w:rsidRDefault="00842499" w:rsidP="00842499">
      <w:pPr>
        <w:pStyle w:val="Heading5"/>
        <w:rPr>
          <w:lang w:val="en-US"/>
        </w:rPr>
      </w:pPr>
      <w:bookmarkStart w:id="1360" w:name="_Toc418660484"/>
      <w:r w:rsidRPr="00842499">
        <w:rPr>
          <w:lang w:val="en-US"/>
        </w:rPr>
        <w:t>6.8.3.</w:t>
      </w:r>
      <w:r w:rsidR="00935233" w:rsidRPr="00935233">
        <w:rPr>
          <w:lang w:val="en-US"/>
        </w:rPr>
        <w:t>6.1</w:t>
      </w:r>
      <w:r w:rsidR="00935233" w:rsidRPr="00935233">
        <w:rPr>
          <w:lang w:val="en-US"/>
        </w:rPr>
        <w:tab/>
      </w:r>
      <w:r w:rsidRPr="00842499">
        <w:rPr>
          <w:lang w:val="en-US"/>
        </w:rPr>
        <w:t>Description</w:t>
      </w:r>
      <w:bookmarkEnd w:id="1360"/>
    </w:p>
    <w:p w:rsidR="000E059F" w:rsidRPr="00842499" w:rsidRDefault="000E059F" w:rsidP="000E059F">
      <w:r w:rsidRPr="00842499">
        <w:t xml:space="preserve">This service capability adds a M2M Service Capability to one or more Service Roles. </w:t>
      </w:r>
    </w:p>
    <w:p w:rsidR="000E059F" w:rsidRPr="00842499" w:rsidRDefault="00A57B55" w:rsidP="000E059F">
      <w:pPr>
        <w:pStyle w:val="Heading5"/>
        <w:rPr>
          <w:lang w:val="en-US"/>
        </w:rPr>
      </w:pPr>
      <w:bookmarkStart w:id="1361" w:name="_Toc418174567"/>
      <w:bookmarkStart w:id="1362" w:name="_Toc418660485"/>
      <w:r w:rsidRPr="00842499">
        <w:rPr>
          <w:lang w:val="en-US"/>
        </w:rPr>
        <w:t>6.8.3.</w:t>
      </w:r>
      <w:r w:rsidR="00935233" w:rsidRPr="00935233">
        <w:rPr>
          <w:lang w:val="en-US"/>
        </w:rPr>
        <w:t>6.</w:t>
      </w:r>
      <w:r w:rsidR="00842499" w:rsidRPr="00842499">
        <w:rPr>
          <w:lang w:val="en-US"/>
        </w:rPr>
        <w:t>2</w:t>
      </w:r>
      <w:r w:rsidR="00935233" w:rsidRPr="00935233">
        <w:rPr>
          <w:lang w:val="en-US"/>
        </w:rPr>
        <w:tab/>
      </w:r>
      <w:r w:rsidR="00D87590">
        <w:rPr>
          <w:lang w:val="en-US"/>
        </w:rPr>
        <w:t>Pre-Conditions</w:t>
      </w:r>
      <w:bookmarkEnd w:id="1361"/>
      <w:bookmarkEnd w:id="1362"/>
    </w:p>
    <w:p w:rsidR="000E059F" w:rsidRPr="0021242D" w:rsidRDefault="00935233" w:rsidP="000E059F">
      <w:r w:rsidRPr="00935233">
        <w:t>Service Roles exist.</w:t>
      </w:r>
    </w:p>
    <w:p w:rsidR="000E059F" w:rsidRPr="0021242D" w:rsidRDefault="00A57B55" w:rsidP="000E059F">
      <w:pPr>
        <w:pStyle w:val="Heading5"/>
        <w:rPr>
          <w:lang w:val="en-US"/>
        </w:rPr>
      </w:pPr>
      <w:bookmarkStart w:id="1363" w:name="_Toc418174568"/>
      <w:bookmarkStart w:id="1364" w:name="_Toc418660486"/>
      <w:r>
        <w:rPr>
          <w:lang w:val="en-US"/>
        </w:rPr>
        <w:t>6.8.3.</w:t>
      </w:r>
      <w:r w:rsidR="00A81051" w:rsidRPr="0021242D">
        <w:rPr>
          <w:lang w:val="en-US"/>
        </w:rPr>
        <w:t>6</w:t>
      </w:r>
      <w:r w:rsidR="000E059F" w:rsidRPr="0021242D">
        <w:rPr>
          <w:lang w:val="en-US"/>
        </w:rPr>
        <w:t>.</w:t>
      </w:r>
      <w:r w:rsidR="00842499">
        <w:rPr>
          <w:lang w:val="en-US"/>
        </w:rPr>
        <w:t>3</w:t>
      </w:r>
      <w:r w:rsidR="000E059F" w:rsidRPr="0021242D">
        <w:rPr>
          <w:lang w:val="en-US"/>
        </w:rPr>
        <w:tab/>
        <w:t xml:space="preserve">Signature </w:t>
      </w:r>
      <w:r w:rsidR="00DD5EC1" w:rsidRPr="0021242D">
        <w:rPr>
          <w:lang w:val="en-US"/>
        </w:rPr>
        <w:t>–</w:t>
      </w:r>
      <w:r w:rsidR="000E059F" w:rsidRPr="0021242D">
        <w:rPr>
          <w:lang w:val="en-US"/>
        </w:rPr>
        <w:t xml:space="preserve"> addServiceCapabilityToRole</w:t>
      </w:r>
      <w:bookmarkEnd w:id="1363"/>
      <w:bookmarkEnd w:id="1364"/>
    </w:p>
    <w:p w:rsidR="00176F99" w:rsidRPr="0021242D" w:rsidRDefault="00176F99" w:rsidP="00176F99">
      <w:pPr>
        <w:pStyle w:val="TH"/>
      </w:pPr>
      <w:r w:rsidRPr="0021242D">
        <w:t xml:space="preserve">Table </w:t>
      </w:r>
      <w:r w:rsidR="00A57B55">
        <w:t>6.8.3.</w:t>
      </w:r>
      <w:r w:rsidRPr="0021242D">
        <w:t>6.</w:t>
      </w:r>
      <w:r w:rsidR="00842499">
        <w:t>3</w:t>
      </w:r>
      <w:r w:rsidRPr="0021242D">
        <w:t>-1: Service Administration – addServiceCapabilityToRole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serviceCapId</w:t>
            </w:r>
          </w:p>
        </w:tc>
        <w:tc>
          <w:tcPr>
            <w:tcW w:w="900" w:type="dxa"/>
            <w:tcBorders>
              <w:left w:val="single" w:sz="1" w:space="0" w:color="000000"/>
              <w:bottom w:val="single" w:sz="1" w:space="0" w:color="000000"/>
              <w:right w:val="single" w:sz="1" w:space="0" w:color="000000"/>
            </w:tcBorders>
          </w:tcPr>
          <w:p w:rsidR="000E059F" w:rsidRPr="0021242D" w:rsidRDefault="000E059F" w:rsidP="009D1633">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0E059F" w:rsidRPr="0021242D" w:rsidRDefault="000E059F" w:rsidP="009D1633">
            <w:pPr>
              <w:pStyle w:val="TAL"/>
            </w:pPr>
            <w:r w:rsidRPr="0021242D">
              <w:t>The M2M Service Capability Identifier (M2M-Serv-Cap-ID).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serviceRoleIds</w:t>
            </w:r>
          </w:p>
        </w:tc>
        <w:tc>
          <w:tcPr>
            <w:tcW w:w="900" w:type="dxa"/>
            <w:tcBorders>
              <w:left w:val="single" w:sz="1" w:space="0" w:color="000000"/>
              <w:bottom w:val="single" w:sz="1" w:space="0" w:color="000000"/>
              <w:right w:val="single" w:sz="1" w:space="0" w:color="000000"/>
            </w:tcBorders>
          </w:tcPr>
          <w:p w:rsidR="000E059F" w:rsidRPr="0021242D" w:rsidRDefault="000E059F" w:rsidP="009D1633">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0E059F" w:rsidRPr="0021242D" w:rsidRDefault="000E059F" w:rsidP="009D1633">
            <w:pPr>
              <w:pStyle w:val="TAL"/>
            </w:pPr>
            <w:r w:rsidRPr="0021242D">
              <w:t>List of Service Role Identifiers (SRole-ID) to be associated with the M2M Service Capability.</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9D1633">
            <w:pPr>
              <w:pStyle w:val="TAL"/>
              <w:rPr>
                <w:rFonts w:cs="Arial"/>
                <w:szCs w:val="18"/>
              </w:rPr>
            </w:pPr>
            <w:r w:rsidRPr="0021242D">
              <w:rPr>
                <w:rFonts w:cs="Arial"/>
                <w:szCs w:val="18"/>
              </w:rPr>
              <w:t>OUT</w:t>
            </w:r>
          </w:p>
        </w:tc>
        <w:tc>
          <w:tcPr>
            <w:tcW w:w="900" w:type="dxa"/>
            <w:tcBorders>
              <w:left w:val="single" w:sz="1" w:space="0" w:color="000000"/>
              <w:bottom w:val="single" w:sz="1" w:space="0" w:color="000000"/>
            </w:tcBorders>
          </w:tcPr>
          <w:p w:rsidR="000E059F" w:rsidRPr="0021242D" w:rsidRDefault="000E059F" w:rsidP="009D1633">
            <w:pPr>
              <w:pStyle w:val="TAL"/>
              <w:rPr>
                <w:rFonts w:cs="Arial"/>
                <w:szCs w:val="18"/>
              </w:rPr>
            </w:pPr>
            <w:r w:rsidRPr="0021242D">
              <w:rPr>
                <w:rFonts w:cs="Arial"/>
                <w:szCs w:val="18"/>
              </w:rPr>
              <w:t>YES</w:t>
            </w:r>
          </w:p>
        </w:tc>
        <w:tc>
          <w:tcPr>
            <w:tcW w:w="5307" w:type="dxa"/>
            <w:tcBorders>
              <w:left w:val="single" w:sz="1" w:space="0" w:color="000000"/>
              <w:bottom w:val="single" w:sz="1" w:space="0" w:color="000000"/>
              <w:right w:val="single" w:sz="1" w:space="0" w:color="000000"/>
            </w:tcBorders>
          </w:tcPr>
          <w:p w:rsidR="000E059F" w:rsidRPr="0021242D" w:rsidRDefault="000E059F" w:rsidP="00176F99">
            <w:pPr>
              <w:pStyle w:val="TAL"/>
              <w:rPr>
                <w:rFonts w:cs="Arial"/>
                <w:szCs w:val="18"/>
              </w:rPr>
            </w:pPr>
            <w:r w:rsidRPr="0021242D">
              <w:rPr>
                <w:rFonts w:cs="Arial"/>
                <w:szCs w:val="18"/>
              </w:rPr>
              <w:t>Response types:</w:t>
            </w:r>
          </w:p>
          <w:p w:rsidR="000E059F" w:rsidRPr="0021242D" w:rsidRDefault="000E059F" w:rsidP="00176F99">
            <w:pPr>
              <w:pStyle w:val="TB1"/>
            </w:pPr>
            <w:r w:rsidRPr="0021242D">
              <w:t>Service Role does not exist</w:t>
            </w:r>
          </w:p>
          <w:p w:rsidR="000E059F" w:rsidRPr="0021242D" w:rsidRDefault="004A6515" w:rsidP="00176F99">
            <w:pPr>
              <w:pStyle w:val="TB1"/>
            </w:pPr>
            <w:r w:rsidRPr="0021242D">
              <w:t>M2M Service Capability is not part of the capabilities of M2M Service associated with the Service Role</w:t>
            </w:r>
          </w:p>
        </w:tc>
      </w:tr>
    </w:tbl>
    <w:p w:rsidR="00176F99" w:rsidRPr="0021242D" w:rsidRDefault="00176F99" w:rsidP="00176F99"/>
    <w:p w:rsidR="000E059F" w:rsidRPr="0021242D" w:rsidRDefault="00A57B55" w:rsidP="000E059F">
      <w:pPr>
        <w:pStyle w:val="Heading5"/>
        <w:rPr>
          <w:lang w:val="en-US"/>
        </w:rPr>
      </w:pPr>
      <w:bookmarkStart w:id="1365" w:name="_Toc418174569"/>
      <w:bookmarkStart w:id="1366" w:name="_Toc418660487"/>
      <w:r>
        <w:rPr>
          <w:lang w:val="en-US"/>
        </w:rPr>
        <w:t>6.8.3.</w:t>
      </w:r>
      <w:r w:rsidR="00A81051" w:rsidRPr="0021242D">
        <w:rPr>
          <w:lang w:val="en-US"/>
        </w:rPr>
        <w:t>6</w:t>
      </w:r>
      <w:r w:rsidR="000E059F" w:rsidRPr="0021242D">
        <w:rPr>
          <w:lang w:val="en-US"/>
        </w:rPr>
        <w:t>.</w:t>
      </w:r>
      <w:r w:rsidR="00842499">
        <w:rPr>
          <w:lang w:val="en-US"/>
        </w:rPr>
        <w:t>4</w:t>
      </w:r>
      <w:r w:rsidR="000E059F" w:rsidRPr="0021242D">
        <w:rPr>
          <w:lang w:val="en-US"/>
        </w:rPr>
        <w:tab/>
        <w:t>Service Interactions</w:t>
      </w:r>
      <w:bookmarkEnd w:id="1365"/>
      <w:bookmarkEnd w:id="1366"/>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4"/>
        </w:numPr>
      </w:pPr>
      <w:r w:rsidRPr="0021242D">
        <w:lastRenderedPageBreak/>
        <w:t>Issue this capability</w:t>
      </w:r>
    </w:p>
    <w:p w:rsidR="000E059F" w:rsidRPr="0021242D" w:rsidRDefault="009D1633" w:rsidP="00B91F03">
      <w:pPr>
        <w:pStyle w:val="FL"/>
      </w:pPr>
      <w:r w:rsidRPr="0021242D">
        <w:object w:dxaOrig="6491" w:dyaOrig="3649">
          <v:shape id="_x0000_i1069" type="#_x0000_t75" style="width:194.1pt;height:169.35pt" o:ole="">
            <v:imagedata r:id="rId136" o:title="" cropbottom="4555f" cropleft="2098f" cropright="24290f"/>
          </v:shape>
          <o:OLEObject Type="Embed" ProgID="Visio.Drawing.11" ShapeID="_x0000_i1069" DrawAspect="Content" ObjectID="_1492401425" r:id="rId137"/>
        </w:object>
      </w:r>
    </w:p>
    <w:p w:rsidR="000E059F" w:rsidRPr="0021242D" w:rsidRDefault="000E059F" w:rsidP="00176F99">
      <w:pPr>
        <w:pStyle w:val="TF"/>
      </w:pPr>
      <w:r w:rsidRPr="0021242D">
        <w:t xml:space="preserve">Figure </w:t>
      </w:r>
      <w:r w:rsidR="00A57B55">
        <w:t>6.8.3.</w:t>
      </w:r>
      <w:r w:rsidR="00A81051" w:rsidRPr="0021242D">
        <w:t>6</w:t>
      </w:r>
      <w:r w:rsidRPr="0021242D">
        <w:t>.</w:t>
      </w:r>
      <w:r w:rsidR="002C4D8C">
        <w:t>4</w:t>
      </w:r>
      <w:r w:rsidRPr="0021242D">
        <w:t>-1</w:t>
      </w:r>
      <w:r w:rsidR="00176F99" w:rsidRPr="0021242D">
        <w:t xml:space="preserve">: </w:t>
      </w:r>
      <w:r w:rsidRPr="0021242D">
        <w:t>Service Administration – addServiceCapabilityToRole Diagram</w:t>
      </w:r>
    </w:p>
    <w:p w:rsidR="000E059F" w:rsidRPr="0021242D" w:rsidRDefault="00A57B55" w:rsidP="000E059F">
      <w:pPr>
        <w:pStyle w:val="Heading5"/>
        <w:rPr>
          <w:lang w:val="en-US"/>
        </w:rPr>
      </w:pPr>
      <w:bookmarkStart w:id="1367" w:name="_Toc418174570"/>
      <w:bookmarkStart w:id="1368" w:name="_Toc418660488"/>
      <w:r>
        <w:rPr>
          <w:lang w:val="en-US"/>
        </w:rPr>
        <w:t>6.8.3.</w:t>
      </w:r>
      <w:r w:rsidR="00A81051" w:rsidRPr="0021242D">
        <w:rPr>
          <w:lang w:val="en-US"/>
        </w:rPr>
        <w:t>6</w:t>
      </w:r>
      <w:r w:rsidR="000E059F" w:rsidRPr="0021242D">
        <w:rPr>
          <w:lang w:val="en-US"/>
        </w:rPr>
        <w:t>.</w:t>
      </w:r>
      <w:r w:rsidR="002C4D8C">
        <w:rPr>
          <w:lang w:val="en-US"/>
        </w:rPr>
        <w:t>5</w:t>
      </w:r>
      <w:r w:rsidR="000E059F" w:rsidRPr="0021242D">
        <w:rPr>
          <w:lang w:val="en-US"/>
        </w:rPr>
        <w:tab/>
      </w:r>
      <w:r w:rsidR="000E059F" w:rsidRPr="0021242D">
        <w:rPr>
          <w:lang w:val="en-US" w:eastAsia="ko-KR"/>
        </w:rPr>
        <w:t>Post-Conditions</w:t>
      </w:r>
      <w:bookmarkEnd w:id="1367"/>
      <w:bookmarkEnd w:id="1368"/>
    </w:p>
    <w:p w:rsidR="000E059F" w:rsidRPr="0021242D" w:rsidRDefault="000E059F" w:rsidP="000E059F">
      <w:pPr>
        <w:keepNext/>
        <w:rPr>
          <w:lang w:eastAsia="ko-KR"/>
        </w:rPr>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69" w:name="_Toc418174571"/>
      <w:bookmarkStart w:id="1370" w:name="_Toc418660489"/>
      <w:r>
        <w:rPr>
          <w:lang w:val="en-US"/>
        </w:rPr>
        <w:t>6.8.3.</w:t>
      </w:r>
      <w:r w:rsidR="00A81051" w:rsidRPr="0021242D">
        <w:rPr>
          <w:lang w:val="en-US"/>
        </w:rPr>
        <w:t>6</w:t>
      </w:r>
      <w:r w:rsidR="000E059F" w:rsidRPr="0021242D">
        <w:rPr>
          <w:lang w:val="en-US"/>
        </w:rPr>
        <w:t>.</w:t>
      </w:r>
      <w:r w:rsidR="002C4D8C">
        <w:rPr>
          <w:lang w:val="en-US"/>
        </w:rPr>
        <w:t>6</w:t>
      </w:r>
      <w:r w:rsidR="000E059F" w:rsidRPr="0021242D">
        <w:rPr>
          <w:lang w:val="en-US"/>
        </w:rPr>
        <w:tab/>
      </w:r>
      <w:r w:rsidR="000E059F" w:rsidRPr="0021242D">
        <w:rPr>
          <w:lang w:val="en-US" w:eastAsia="ko-KR"/>
        </w:rPr>
        <w:t>Exceptions</w:t>
      </w:r>
      <w:bookmarkEnd w:id="1369"/>
      <w:bookmarkEnd w:id="1370"/>
    </w:p>
    <w:p w:rsidR="000E059F" w:rsidRPr="0021242D" w:rsidRDefault="000E059F" w:rsidP="000E059F">
      <w:pPr>
        <w:keepNext/>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71" w:name="_Toc418174572"/>
      <w:bookmarkStart w:id="1372" w:name="_Toc418660490"/>
      <w:r>
        <w:rPr>
          <w:lang w:val="en-US"/>
        </w:rPr>
        <w:t>6.8.3.</w:t>
      </w:r>
      <w:r w:rsidR="00A81051" w:rsidRPr="0021242D">
        <w:rPr>
          <w:lang w:val="en-US"/>
        </w:rPr>
        <w:t>6</w:t>
      </w:r>
      <w:r w:rsidR="000E059F" w:rsidRPr="0021242D">
        <w:rPr>
          <w:lang w:val="en-US"/>
        </w:rPr>
        <w:t>.</w:t>
      </w:r>
      <w:r w:rsidR="002C4D8C">
        <w:rPr>
          <w:lang w:val="en-US"/>
        </w:rPr>
        <w:t>7</w:t>
      </w:r>
      <w:r w:rsidR="000E059F" w:rsidRPr="0021242D">
        <w:rPr>
          <w:lang w:val="en-US"/>
        </w:rPr>
        <w:tab/>
      </w:r>
      <w:r w:rsidR="000E059F" w:rsidRPr="0021242D">
        <w:rPr>
          <w:lang w:val="en-US" w:eastAsia="ko-KR"/>
        </w:rPr>
        <w:t>Policies for Use</w:t>
      </w:r>
      <w:bookmarkEnd w:id="1371"/>
      <w:bookmarkEnd w:id="1372"/>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73" w:name="_Toc418174573"/>
      <w:bookmarkStart w:id="1374" w:name="_Toc418660491"/>
      <w:r>
        <w:rPr>
          <w:lang w:val="en-US"/>
        </w:rPr>
        <w:t>6.8.3.</w:t>
      </w:r>
      <w:r w:rsidR="00A81051" w:rsidRPr="0021242D">
        <w:rPr>
          <w:lang w:val="en-US"/>
        </w:rPr>
        <w:t>6</w:t>
      </w:r>
      <w:r w:rsidR="000E059F" w:rsidRPr="0021242D">
        <w:rPr>
          <w:lang w:val="en-US"/>
        </w:rPr>
        <w:t>.</w:t>
      </w:r>
      <w:r w:rsidR="002C4D8C">
        <w:rPr>
          <w:lang w:val="en-US"/>
        </w:rPr>
        <w:t>8</w:t>
      </w:r>
      <w:r w:rsidR="000E059F" w:rsidRPr="0021242D">
        <w:rPr>
          <w:lang w:val="en-US"/>
        </w:rPr>
        <w:tab/>
        <w:t>oneM2M Resource Interworking</w:t>
      </w:r>
      <w:bookmarkEnd w:id="1373"/>
      <w:bookmarkEnd w:id="1374"/>
    </w:p>
    <w:p w:rsidR="000E059F" w:rsidRPr="0021242D" w:rsidRDefault="000E059F" w:rsidP="000E059F">
      <w:pPr>
        <w:keepNext/>
      </w:pPr>
      <w:r w:rsidRPr="0021242D">
        <w:t>Not Applicable</w:t>
      </w:r>
      <w:r w:rsidR="00176F99" w:rsidRPr="0021242D">
        <w:t>.</w:t>
      </w:r>
    </w:p>
    <w:p w:rsidR="000E059F" w:rsidRPr="002C4D8C" w:rsidRDefault="00A57B55" w:rsidP="000E059F">
      <w:pPr>
        <w:pStyle w:val="Heading4"/>
        <w:rPr>
          <w:lang w:val="en-US"/>
        </w:rPr>
      </w:pPr>
      <w:bookmarkStart w:id="1375" w:name="_Toc417309553"/>
      <w:bookmarkStart w:id="1376" w:name="_Toc418174574"/>
      <w:bookmarkStart w:id="1377" w:name="_Toc418660492"/>
      <w:r w:rsidRPr="002C4D8C">
        <w:rPr>
          <w:lang w:val="en-US"/>
        </w:rPr>
        <w:t>6.8.3.</w:t>
      </w:r>
      <w:r w:rsidR="00A81051" w:rsidRPr="002C4D8C">
        <w:rPr>
          <w:lang w:val="en-US"/>
        </w:rPr>
        <w:t>7</w:t>
      </w:r>
      <w:r w:rsidR="000E059F" w:rsidRPr="002C4D8C">
        <w:rPr>
          <w:lang w:val="en-US"/>
        </w:rPr>
        <w:tab/>
        <w:t>deleteServiceCapabilityFromRole</w:t>
      </w:r>
      <w:bookmarkEnd w:id="1375"/>
      <w:bookmarkEnd w:id="1376"/>
      <w:bookmarkEnd w:id="1377"/>
    </w:p>
    <w:p w:rsidR="002C4D8C" w:rsidRPr="002C4D8C" w:rsidRDefault="002C4D8C" w:rsidP="002C4D8C">
      <w:pPr>
        <w:pStyle w:val="Heading5"/>
        <w:rPr>
          <w:lang w:val="en-US"/>
        </w:rPr>
      </w:pPr>
      <w:bookmarkStart w:id="1378" w:name="_Toc418660493"/>
      <w:r w:rsidRPr="002C4D8C">
        <w:rPr>
          <w:lang w:val="en-US"/>
        </w:rPr>
        <w:t>6.8.3.7.</w:t>
      </w:r>
      <w:r>
        <w:rPr>
          <w:lang w:val="en-US"/>
        </w:rPr>
        <w:t>1</w:t>
      </w:r>
      <w:r w:rsidRPr="002C4D8C">
        <w:rPr>
          <w:lang w:val="en-US"/>
        </w:rPr>
        <w:tab/>
        <w:t>Description</w:t>
      </w:r>
      <w:bookmarkEnd w:id="1378"/>
    </w:p>
    <w:p w:rsidR="000E059F" w:rsidRPr="002C4D8C" w:rsidRDefault="000E059F" w:rsidP="000E059F">
      <w:r w:rsidRPr="002C4D8C">
        <w:t xml:space="preserve">This service capabilitydelete a M2M Service Capability from one or more Service Roles. </w:t>
      </w:r>
    </w:p>
    <w:p w:rsidR="000E059F" w:rsidRPr="002C4D8C" w:rsidRDefault="00A57B55" w:rsidP="000E059F">
      <w:pPr>
        <w:pStyle w:val="Heading5"/>
        <w:rPr>
          <w:lang w:val="en-US"/>
        </w:rPr>
      </w:pPr>
      <w:bookmarkStart w:id="1379" w:name="_Toc418174575"/>
      <w:bookmarkStart w:id="1380" w:name="_Toc418660494"/>
      <w:r w:rsidRPr="002C4D8C">
        <w:rPr>
          <w:lang w:val="en-US"/>
        </w:rPr>
        <w:t>6.8.3.</w:t>
      </w:r>
      <w:r w:rsidR="00A81051" w:rsidRPr="002C4D8C">
        <w:rPr>
          <w:lang w:val="en-US"/>
        </w:rPr>
        <w:t>7</w:t>
      </w:r>
      <w:r w:rsidR="000E059F" w:rsidRPr="002C4D8C">
        <w:rPr>
          <w:lang w:val="en-US"/>
        </w:rPr>
        <w:t>.</w:t>
      </w:r>
      <w:r w:rsidR="002C4D8C">
        <w:rPr>
          <w:lang w:val="en-US"/>
        </w:rPr>
        <w:t>2</w:t>
      </w:r>
      <w:r w:rsidR="000E059F" w:rsidRPr="002C4D8C">
        <w:rPr>
          <w:lang w:val="en-US"/>
        </w:rPr>
        <w:tab/>
      </w:r>
      <w:r w:rsidR="00D87590">
        <w:rPr>
          <w:lang w:val="en-US"/>
        </w:rPr>
        <w:t>Pre-Conditions</w:t>
      </w:r>
      <w:bookmarkEnd w:id="1379"/>
      <w:bookmarkEnd w:id="1380"/>
    </w:p>
    <w:p w:rsidR="000E059F" w:rsidRPr="0021242D" w:rsidRDefault="000E059F" w:rsidP="000E059F">
      <w:r w:rsidRPr="0021242D">
        <w:t>The association between the M2M Service Capability and Service Role exists.</w:t>
      </w:r>
    </w:p>
    <w:p w:rsidR="000E059F" w:rsidRPr="0021242D" w:rsidRDefault="00A57B55" w:rsidP="000E059F">
      <w:pPr>
        <w:pStyle w:val="Heading5"/>
        <w:rPr>
          <w:lang w:val="en-US"/>
        </w:rPr>
      </w:pPr>
      <w:bookmarkStart w:id="1381" w:name="_Toc418174576"/>
      <w:bookmarkStart w:id="1382" w:name="_Toc418660495"/>
      <w:r>
        <w:rPr>
          <w:lang w:val="en-US"/>
        </w:rPr>
        <w:t>6.8.3.</w:t>
      </w:r>
      <w:r w:rsidR="00A81051" w:rsidRPr="0021242D">
        <w:rPr>
          <w:lang w:val="en-US"/>
        </w:rPr>
        <w:t>7</w:t>
      </w:r>
      <w:r w:rsidR="000E059F" w:rsidRPr="0021242D">
        <w:rPr>
          <w:lang w:val="en-US"/>
        </w:rPr>
        <w:t>.</w:t>
      </w:r>
      <w:r w:rsidR="002C4D8C">
        <w:rPr>
          <w:lang w:val="en-US"/>
        </w:rPr>
        <w:t>3</w:t>
      </w:r>
      <w:r w:rsidR="000E059F" w:rsidRPr="0021242D">
        <w:rPr>
          <w:lang w:val="en-US"/>
        </w:rPr>
        <w:tab/>
        <w:t xml:space="preserve">Signature </w:t>
      </w:r>
      <w:r w:rsidR="00DD5EC1" w:rsidRPr="0021242D">
        <w:rPr>
          <w:lang w:val="en-US"/>
        </w:rPr>
        <w:t>–</w:t>
      </w:r>
      <w:r w:rsidR="000E059F" w:rsidRPr="0021242D">
        <w:rPr>
          <w:lang w:val="en-US"/>
        </w:rPr>
        <w:t xml:space="preserve"> deleteServiceCapabilityFromRole</w:t>
      </w:r>
      <w:bookmarkEnd w:id="1381"/>
      <w:bookmarkEnd w:id="1382"/>
    </w:p>
    <w:p w:rsidR="00176F99" w:rsidRPr="0021242D" w:rsidRDefault="00176F99" w:rsidP="00176F99">
      <w:pPr>
        <w:pStyle w:val="TH"/>
      </w:pPr>
      <w:r w:rsidRPr="0021242D">
        <w:t xml:space="preserve">Table </w:t>
      </w:r>
      <w:r w:rsidR="00A57B55">
        <w:t>6.8.3.</w:t>
      </w:r>
      <w:r w:rsidRPr="0021242D">
        <w:t>7.</w:t>
      </w:r>
      <w:r w:rsidR="002C4D8C">
        <w:t>3</w:t>
      </w:r>
      <w:r w:rsidRPr="0021242D">
        <w:t>-1: Service Administration – deleteServiceCapabilityFromRole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03B7E">
            <w:pPr>
              <w:pStyle w:val="TAL"/>
              <w:rPr>
                <w:rFonts w:cs="Arial"/>
                <w:szCs w:val="18"/>
              </w:rPr>
            </w:pPr>
            <w:r w:rsidRPr="0021242D">
              <w:rPr>
                <w:rFonts w:cs="Arial"/>
                <w:szCs w:val="18"/>
              </w:rPr>
              <w:t>serviceCapId</w:t>
            </w:r>
          </w:p>
        </w:tc>
        <w:tc>
          <w:tcPr>
            <w:tcW w:w="900" w:type="dxa"/>
            <w:tcBorders>
              <w:left w:val="single" w:sz="1" w:space="0" w:color="000000"/>
              <w:bottom w:val="single" w:sz="1" w:space="0" w:color="000000"/>
              <w:right w:val="single" w:sz="1" w:space="0" w:color="000000"/>
            </w:tcBorders>
          </w:tcPr>
          <w:p w:rsidR="000E059F" w:rsidRPr="0021242D" w:rsidRDefault="000E059F" w:rsidP="00C03B7E">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E059F" w:rsidRPr="0021242D" w:rsidRDefault="000E059F" w:rsidP="00C03B7E">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The M2M Service Capability Identifier (M2M-Serv-Cap-ID).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03B7E">
            <w:pPr>
              <w:pStyle w:val="TAL"/>
              <w:rPr>
                <w:rFonts w:cs="Arial"/>
                <w:szCs w:val="18"/>
              </w:rPr>
            </w:pPr>
            <w:r w:rsidRPr="0021242D">
              <w:rPr>
                <w:rFonts w:cs="Arial"/>
                <w:szCs w:val="18"/>
              </w:rPr>
              <w:t>serviceRoleIds</w:t>
            </w:r>
          </w:p>
        </w:tc>
        <w:tc>
          <w:tcPr>
            <w:tcW w:w="900" w:type="dxa"/>
            <w:tcBorders>
              <w:left w:val="single" w:sz="1" w:space="0" w:color="000000"/>
              <w:bottom w:val="single" w:sz="1" w:space="0" w:color="000000"/>
              <w:right w:val="single" w:sz="1" w:space="0" w:color="000000"/>
            </w:tcBorders>
          </w:tcPr>
          <w:p w:rsidR="000E059F" w:rsidRPr="0021242D" w:rsidRDefault="000E059F" w:rsidP="00C03B7E">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E059F" w:rsidRPr="0021242D" w:rsidRDefault="000E059F" w:rsidP="00C03B7E">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List of Service Role Identifiers (SRole-ID) to be associated with the M2M Service Capability to be removed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Response types:</w:t>
            </w:r>
          </w:p>
          <w:p w:rsidR="000E059F" w:rsidRPr="0021242D" w:rsidRDefault="000E059F" w:rsidP="00176F99">
            <w:pPr>
              <w:pStyle w:val="TB1"/>
            </w:pPr>
            <w:r w:rsidRPr="0021242D">
              <w:t>Service Role does not exist</w:t>
            </w:r>
          </w:p>
          <w:p w:rsidR="000E059F" w:rsidRPr="0021242D" w:rsidRDefault="000E059F" w:rsidP="00176F99">
            <w:pPr>
              <w:pStyle w:val="TB1"/>
            </w:pPr>
            <w:r w:rsidRPr="0021242D">
              <w:t>Service Role is not associated with a M2M Service Capability</w:t>
            </w:r>
          </w:p>
        </w:tc>
      </w:tr>
    </w:tbl>
    <w:p w:rsidR="00176F99" w:rsidRPr="0021242D" w:rsidRDefault="00176F99" w:rsidP="00176F99"/>
    <w:p w:rsidR="000E059F" w:rsidRPr="0021242D" w:rsidRDefault="00A57B55" w:rsidP="000E059F">
      <w:pPr>
        <w:pStyle w:val="Heading5"/>
        <w:rPr>
          <w:lang w:val="en-US"/>
        </w:rPr>
      </w:pPr>
      <w:bookmarkStart w:id="1383" w:name="_Toc418174577"/>
      <w:bookmarkStart w:id="1384" w:name="_Toc418660496"/>
      <w:r>
        <w:rPr>
          <w:lang w:val="en-US"/>
        </w:rPr>
        <w:t>6.8.3.</w:t>
      </w:r>
      <w:r w:rsidR="00A81051" w:rsidRPr="0021242D">
        <w:rPr>
          <w:lang w:val="en-US"/>
        </w:rPr>
        <w:t>7</w:t>
      </w:r>
      <w:r w:rsidR="000E059F" w:rsidRPr="0021242D">
        <w:rPr>
          <w:lang w:val="en-US"/>
        </w:rPr>
        <w:t>.</w:t>
      </w:r>
      <w:r w:rsidR="002C4D8C">
        <w:rPr>
          <w:lang w:val="en-US"/>
        </w:rPr>
        <w:t>4</w:t>
      </w:r>
      <w:r w:rsidR="000E059F" w:rsidRPr="0021242D">
        <w:rPr>
          <w:lang w:val="en-US"/>
        </w:rPr>
        <w:tab/>
        <w:t>Service Interactions</w:t>
      </w:r>
      <w:bookmarkEnd w:id="1383"/>
      <w:bookmarkEnd w:id="1384"/>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5"/>
        </w:numPr>
      </w:pPr>
      <w:r w:rsidRPr="0021242D">
        <w:lastRenderedPageBreak/>
        <w:t>Issue this capability</w:t>
      </w:r>
    </w:p>
    <w:p w:rsidR="000E059F" w:rsidRPr="0021242D" w:rsidRDefault="00C03B7E" w:rsidP="00B91F03">
      <w:pPr>
        <w:pStyle w:val="FL"/>
      </w:pPr>
      <w:r w:rsidRPr="0021242D">
        <w:object w:dxaOrig="6491" w:dyaOrig="3649">
          <v:shape id="_x0000_i1070" type="#_x0000_t75" style="width:201.6pt;height:169.35pt" o:ole="">
            <v:imagedata r:id="rId138" o:title="" cropbottom="4555f" cropright="24865f"/>
          </v:shape>
          <o:OLEObject Type="Embed" ProgID="Visio.Drawing.11" ShapeID="_x0000_i1070" DrawAspect="Content" ObjectID="_1492401426" r:id="rId139"/>
        </w:object>
      </w:r>
    </w:p>
    <w:p w:rsidR="000E059F" w:rsidRPr="0021242D" w:rsidRDefault="000E059F" w:rsidP="00176F99">
      <w:pPr>
        <w:pStyle w:val="TF"/>
      </w:pPr>
      <w:r w:rsidRPr="0021242D">
        <w:t xml:space="preserve">Figure </w:t>
      </w:r>
      <w:r w:rsidR="00A57B55">
        <w:t>6.8.3.</w:t>
      </w:r>
      <w:r w:rsidR="00A81051" w:rsidRPr="0021242D">
        <w:t>7</w:t>
      </w:r>
      <w:r w:rsidRPr="0021242D">
        <w:t>.</w:t>
      </w:r>
      <w:r w:rsidR="002C4D8C">
        <w:t>4</w:t>
      </w:r>
      <w:r w:rsidRPr="0021242D">
        <w:t>-1</w:t>
      </w:r>
      <w:r w:rsidR="00176F99" w:rsidRPr="0021242D">
        <w:t>:</w:t>
      </w:r>
      <w:r w:rsidRPr="0021242D">
        <w:t>Service Administration – deleteServiceCapabilityFromRole Diagram</w:t>
      </w:r>
    </w:p>
    <w:p w:rsidR="000E059F" w:rsidRPr="0021242D" w:rsidRDefault="00A57B55" w:rsidP="000E059F">
      <w:pPr>
        <w:pStyle w:val="Heading5"/>
        <w:rPr>
          <w:lang w:val="en-US"/>
        </w:rPr>
      </w:pPr>
      <w:bookmarkStart w:id="1385" w:name="_Toc418174578"/>
      <w:bookmarkStart w:id="1386" w:name="_Toc418660497"/>
      <w:r>
        <w:rPr>
          <w:lang w:val="en-US"/>
        </w:rPr>
        <w:t>6.8.3.</w:t>
      </w:r>
      <w:r w:rsidR="00A81051" w:rsidRPr="0021242D">
        <w:rPr>
          <w:lang w:val="en-US"/>
        </w:rPr>
        <w:t>7</w:t>
      </w:r>
      <w:r w:rsidR="000E059F" w:rsidRPr="0021242D">
        <w:rPr>
          <w:lang w:val="en-US"/>
        </w:rPr>
        <w:t>.</w:t>
      </w:r>
      <w:r w:rsidR="002C4D8C">
        <w:rPr>
          <w:lang w:val="en-US"/>
        </w:rPr>
        <w:t>5</w:t>
      </w:r>
      <w:r w:rsidR="000E059F" w:rsidRPr="0021242D">
        <w:rPr>
          <w:lang w:val="en-US"/>
        </w:rPr>
        <w:tab/>
      </w:r>
      <w:r w:rsidR="000E059F" w:rsidRPr="0021242D">
        <w:rPr>
          <w:lang w:val="en-US" w:eastAsia="ko-KR"/>
        </w:rPr>
        <w:t>Post-Conditions</w:t>
      </w:r>
      <w:bookmarkEnd w:id="1385"/>
      <w:bookmarkEnd w:id="1386"/>
    </w:p>
    <w:p w:rsidR="000E059F" w:rsidRPr="0021242D" w:rsidRDefault="000E059F" w:rsidP="000E059F">
      <w:pPr>
        <w:keepNext/>
        <w:rPr>
          <w:lang w:eastAsia="ko-KR"/>
        </w:rPr>
      </w:pPr>
      <w:r w:rsidRPr="0021242D">
        <w:rPr>
          <w:lang w:eastAsia="ko-KR"/>
        </w:rPr>
        <w:t>The association of the M2M Service Capability and Service Role is deleted.</w:t>
      </w:r>
    </w:p>
    <w:p w:rsidR="000E059F" w:rsidRPr="0021242D" w:rsidRDefault="00A57B55" w:rsidP="000E059F">
      <w:pPr>
        <w:pStyle w:val="Heading5"/>
        <w:rPr>
          <w:lang w:val="en-US"/>
        </w:rPr>
      </w:pPr>
      <w:bookmarkStart w:id="1387" w:name="_Toc418174579"/>
      <w:bookmarkStart w:id="1388" w:name="_Toc418660498"/>
      <w:r>
        <w:rPr>
          <w:lang w:val="en-US"/>
        </w:rPr>
        <w:t>6.8.3.</w:t>
      </w:r>
      <w:r w:rsidR="00A81051" w:rsidRPr="0021242D">
        <w:rPr>
          <w:lang w:val="en-US"/>
        </w:rPr>
        <w:t>7</w:t>
      </w:r>
      <w:r w:rsidR="000E059F" w:rsidRPr="0021242D">
        <w:rPr>
          <w:lang w:val="en-US"/>
        </w:rPr>
        <w:t>.</w:t>
      </w:r>
      <w:r w:rsidR="002C4D8C">
        <w:rPr>
          <w:lang w:val="en-US"/>
        </w:rPr>
        <w:t>6</w:t>
      </w:r>
      <w:r w:rsidR="000E059F" w:rsidRPr="0021242D">
        <w:rPr>
          <w:lang w:val="en-US"/>
        </w:rPr>
        <w:tab/>
      </w:r>
      <w:r w:rsidR="000E059F" w:rsidRPr="0021242D">
        <w:rPr>
          <w:lang w:val="en-US" w:eastAsia="ko-KR"/>
        </w:rPr>
        <w:t>Exceptions</w:t>
      </w:r>
      <w:bookmarkEnd w:id="1387"/>
      <w:bookmarkEnd w:id="1388"/>
    </w:p>
    <w:p w:rsidR="000E059F" w:rsidRPr="0021242D" w:rsidRDefault="000E059F" w:rsidP="000E059F">
      <w:pPr>
        <w:keepNext/>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389" w:name="_Toc418174580"/>
      <w:bookmarkStart w:id="1390" w:name="_Toc418660499"/>
      <w:r>
        <w:rPr>
          <w:lang w:val="en-US"/>
        </w:rPr>
        <w:t>6.8.3.</w:t>
      </w:r>
      <w:r w:rsidR="00A81051" w:rsidRPr="0021242D">
        <w:rPr>
          <w:lang w:val="en-US"/>
        </w:rPr>
        <w:t>7</w:t>
      </w:r>
      <w:r w:rsidR="000E059F" w:rsidRPr="0021242D">
        <w:rPr>
          <w:lang w:val="en-US"/>
        </w:rPr>
        <w:t>.</w:t>
      </w:r>
      <w:r w:rsidR="002C4D8C">
        <w:rPr>
          <w:lang w:val="en-US"/>
        </w:rPr>
        <w:t>7</w:t>
      </w:r>
      <w:r w:rsidR="000E059F" w:rsidRPr="0021242D">
        <w:rPr>
          <w:lang w:val="en-US"/>
        </w:rPr>
        <w:tab/>
      </w:r>
      <w:r w:rsidR="000E059F" w:rsidRPr="0021242D">
        <w:rPr>
          <w:lang w:val="en-US" w:eastAsia="ko-KR"/>
        </w:rPr>
        <w:t>Policies for Use</w:t>
      </w:r>
      <w:bookmarkEnd w:id="1389"/>
      <w:bookmarkEnd w:id="1390"/>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Patterns: 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391" w:name="_Toc418174581"/>
      <w:bookmarkStart w:id="1392" w:name="_Toc418660500"/>
      <w:r>
        <w:rPr>
          <w:lang w:val="en-US"/>
        </w:rPr>
        <w:t>6.8.3.</w:t>
      </w:r>
      <w:r w:rsidR="00A81051" w:rsidRPr="0021242D">
        <w:rPr>
          <w:lang w:val="en-US"/>
        </w:rPr>
        <w:t>7</w:t>
      </w:r>
      <w:r w:rsidR="000E059F" w:rsidRPr="0021242D">
        <w:rPr>
          <w:lang w:val="en-US"/>
        </w:rPr>
        <w:t>.</w:t>
      </w:r>
      <w:r w:rsidR="002C4D8C">
        <w:rPr>
          <w:lang w:val="en-US"/>
        </w:rPr>
        <w:t>8</w:t>
      </w:r>
      <w:r w:rsidR="000E059F" w:rsidRPr="0021242D">
        <w:rPr>
          <w:lang w:val="en-US"/>
        </w:rPr>
        <w:tab/>
        <w:t>oneM2M Resource Interworking</w:t>
      </w:r>
      <w:bookmarkEnd w:id="1391"/>
      <w:bookmarkEnd w:id="1392"/>
    </w:p>
    <w:p w:rsidR="000E059F" w:rsidRPr="0021242D" w:rsidRDefault="000E059F" w:rsidP="000E059F">
      <w:pPr>
        <w:keepNext/>
      </w:pPr>
      <w:r w:rsidRPr="0021242D">
        <w:t>Not Applicable</w:t>
      </w:r>
      <w:r w:rsidR="00176F99" w:rsidRPr="0021242D">
        <w:t>.</w:t>
      </w:r>
    </w:p>
    <w:p w:rsidR="000E059F" w:rsidRPr="002C4D8C" w:rsidRDefault="00A57B55" w:rsidP="000E059F">
      <w:pPr>
        <w:pStyle w:val="Heading4"/>
        <w:rPr>
          <w:lang w:val="en-US"/>
        </w:rPr>
      </w:pPr>
      <w:bookmarkStart w:id="1393" w:name="_Toc417309554"/>
      <w:bookmarkStart w:id="1394" w:name="_Toc418174582"/>
      <w:bookmarkStart w:id="1395" w:name="_Toc418660501"/>
      <w:r w:rsidRPr="002C4D8C">
        <w:rPr>
          <w:lang w:val="en-US"/>
        </w:rPr>
        <w:t>6.8.3.</w:t>
      </w:r>
      <w:r w:rsidR="00A81051" w:rsidRPr="002C4D8C">
        <w:rPr>
          <w:lang w:val="en-US"/>
        </w:rPr>
        <w:t>8</w:t>
      </w:r>
      <w:r w:rsidR="000E059F" w:rsidRPr="002C4D8C">
        <w:rPr>
          <w:lang w:val="en-US"/>
        </w:rPr>
        <w:tab/>
        <w:t>getServiceCapability</w:t>
      </w:r>
      <w:bookmarkEnd w:id="1393"/>
      <w:bookmarkEnd w:id="1394"/>
      <w:bookmarkEnd w:id="1395"/>
    </w:p>
    <w:p w:rsidR="002C4D8C" w:rsidRPr="002C4D8C" w:rsidRDefault="002C4D8C" w:rsidP="002C4D8C">
      <w:pPr>
        <w:pStyle w:val="Heading5"/>
        <w:rPr>
          <w:lang w:val="en-US"/>
        </w:rPr>
      </w:pPr>
      <w:bookmarkStart w:id="1396" w:name="_Toc418660502"/>
      <w:r w:rsidRPr="002C4D8C">
        <w:rPr>
          <w:lang w:val="en-US"/>
        </w:rPr>
        <w:t>6.8.3.8.1</w:t>
      </w:r>
      <w:r w:rsidRPr="002C4D8C">
        <w:rPr>
          <w:lang w:val="en-US"/>
        </w:rPr>
        <w:tab/>
        <w:t>Description</w:t>
      </w:r>
      <w:bookmarkEnd w:id="1396"/>
    </w:p>
    <w:p w:rsidR="000E059F" w:rsidRPr="002C4D8C" w:rsidRDefault="000E059F" w:rsidP="000E059F">
      <w:r w:rsidRPr="002C4D8C">
        <w:t xml:space="preserve">This service capability retrieves the M2M Service Capability and associated Service Roles for a specified requested operation. </w:t>
      </w:r>
    </w:p>
    <w:p w:rsidR="000E059F" w:rsidRPr="002C4D8C" w:rsidRDefault="00A57B55" w:rsidP="000E059F">
      <w:pPr>
        <w:pStyle w:val="Heading5"/>
        <w:rPr>
          <w:lang w:val="en-US"/>
        </w:rPr>
      </w:pPr>
      <w:bookmarkStart w:id="1397" w:name="_Toc418174583"/>
      <w:bookmarkStart w:id="1398" w:name="_Toc418660503"/>
      <w:r w:rsidRPr="002C4D8C">
        <w:rPr>
          <w:lang w:val="en-US"/>
        </w:rPr>
        <w:t>6.8.3.</w:t>
      </w:r>
      <w:r w:rsidR="00A81051" w:rsidRPr="002C4D8C">
        <w:rPr>
          <w:lang w:val="en-US"/>
        </w:rPr>
        <w:t>8</w:t>
      </w:r>
      <w:r w:rsidR="000E059F" w:rsidRPr="002C4D8C">
        <w:rPr>
          <w:lang w:val="en-US"/>
        </w:rPr>
        <w:t>.</w:t>
      </w:r>
      <w:r w:rsidR="002C4D8C" w:rsidRPr="002C4D8C">
        <w:rPr>
          <w:lang w:val="en-US"/>
        </w:rPr>
        <w:t>2</w:t>
      </w:r>
      <w:r w:rsidR="000E059F" w:rsidRPr="002C4D8C">
        <w:rPr>
          <w:lang w:val="en-US"/>
        </w:rPr>
        <w:tab/>
      </w:r>
      <w:r w:rsidR="00D87590">
        <w:rPr>
          <w:lang w:val="en-US"/>
        </w:rPr>
        <w:t>Pre-Conditions</w:t>
      </w:r>
      <w:bookmarkEnd w:id="1397"/>
      <w:bookmarkEnd w:id="1398"/>
    </w:p>
    <w:p w:rsidR="000E059F" w:rsidRPr="0021242D" w:rsidRDefault="000E059F" w:rsidP="000E059F">
      <w:r w:rsidRPr="0021242D">
        <w:t>There is a correlation to the service capabilities</w:t>
      </w:r>
      <w:r w:rsidR="00A55D34" w:rsidRPr="0021242D">
        <w:t>'</w:t>
      </w:r>
      <w:r w:rsidRPr="0021242D">
        <w:t xml:space="preserve"> operation (signature) and the M2M Service Capability. In many deployments the service capabilities</w:t>
      </w:r>
      <w:r w:rsidR="00A55D34" w:rsidRPr="0021242D">
        <w:t>'</w:t>
      </w:r>
      <w:r w:rsidRPr="0021242D">
        <w:t xml:space="preserve"> signature serves as the M2M Service Capability.</w:t>
      </w:r>
    </w:p>
    <w:p w:rsidR="000E059F" w:rsidRPr="0021242D" w:rsidRDefault="00A57B55" w:rsidP="000E059F">
      <w:pPr>
        <w:pStyle w:val="Heading5"/>
        <w:rPr>
          <w:lang w:val="en-US"/>
        </w:rPr>
      </w:pPr>
      <w:bookmarkStart w:id="1399" w:name="_Toc418174584"/>
      <w:bookmarkStart w:id="1400" w:name="_Toc418660504"/>
      <w:r>
        <w:rPr>
          <w:lang w:val="en-US"/>
        </w:rPr>
        <w:t>6.8.3.</w:t>
      </w:r>
      <w:r w:rsidR="00A81051" w:rsidRPr="0021242D">
        <w:rPr>
          <w:lang w:val="en-US"/>
        </w:rPr>
        <w:t>8</w:t>
      </w:r>
      <w:r w:rsidR="000E059F" w:rsidRPr="0021242D">
        <w:rPr>
          <w:lang w:val="en-US"/>
        </w:rPr>
        <w:t>.</w:t>
      </w:r>
      <w:r w:rsidR="002C4D8C">
        <w:rPr>
          <w:lang w:val="en-US"/>
        </w:rPr>
        <w:t>3</w:t>
      </w:r>
      <w:r w:rsidR="000E059F" w:rsidRPr="0021242D">
        <w:rPr>
          <w:lang w:val="en-US"/>
        </w:rPr>
        <w:tab/>
        <w:t>Signature – getServiceCapability</w:t>
      </w:r>
      <w:bookmarkEnd w:id="1399"/>
      <w:bookmarkEnd w:id="1400"/>
    </w:p>
    <w:p w:rsidR="00176F99" w:rsidRPr="0021242D" w:rsidRDefault="00176F99" w:rsidP="00176F99">
      <w:pPr>
        <w:pStyle w:val="TH"/>
      </w:pPr>
      <w:r w:rsidRPr="0021242D">
        <w:t xml:space="preserve">Table </w:t>
      </w:r>
      <w:r w:rsidR="00A57B55">
        <w:t>6.8.3.</w:t>
      </w:r>
      <w:r w:rsidRPr="0021242D">
        <w:t>8.</w:t>
      </w:r>
      <w:r w:rsidR="002C4D8C">
        <w:t>3</w:t>
      </w:r>
      <w:r w:rsidRPr="0021242D">
        <w:t>-1: Service Administration – getServiceCapability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176F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176F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rPr>
                <w:lang w:eastAsia="ko-KR"/>
              </w:rPr>
            </w:pPr>
            <w:r w:rsidRPr="0021242D">
              <w:rPr>
                <w:lang w:eastAsia="ko-KR"/>
              </w:rPr>
              <w:t>operation</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0E059F" w:rsidRPr="0021242D" w:rsidRDefault="000E059F" w:rsidP="00176F99">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rPr>
                <w:lang w:eastAsia="ko-KR"/>
              </w:rPr>
            </w:pPr>
            <w:r w:rsidRPr="0021242D">
              <w:t>Request operation – Common to all requests</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serviceCapId</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The M2M Service Capability Identifier (M2M-Serv-Cap-ID).</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serviceRoleIds</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List of the M2M Service Roles Identifiers (SRole-ID) associated with the M2M Service Capabilities.</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176F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176F99">
            <w:pPr>
              <w:pStyle w:val="TAL"/>
            </w:pPr>
            <w:r w:rsidRPr="0021242D">
              <w:t>OUT</w:t>
            </w:r>
          </w:p>
        </w:tc>
        <w:tc>
          <w:tcPr>
            <w:tcW w:w="900" w:type="dxa"/>
            <w:tcBorders>
              <w:left w:val="single" w:sz="1" w:space="0" w:color="000000"/>
              <w:bottom w:val="single" w:sz="1" w:space="0" w:color="000000"/>
            </w:tcBorders>
          </w:tcPr>
          <w:p w:rsidR="000E059F" w:rsidRPr="0021242D" w:rsidRDefault="000E059F" w:rsidP="00176F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03B7E">
            <w:pPr>
              <w:pStyle w:val="TAL"/>
            </w:pPr>
            <w:r w:rsidRPr="0021242D">
              <w:t>Response types:</w:t>
            </w:r>
          </w:p>
          <w:p w:rsidR="000E059F" w:rsidRPr="0021242D" w:rsidRDefault="000E059F" w:rsidP="00176F99">
            <w:pPr>
              <w:pStyle w:val="TB1"/>
            </w:pPr>
            <w:r w:rsidRPr="0021242D">
              <w:t>Unable to determine M2M Service Capability from the operation</w:t>
            </w:r>
          </w:p>
        </w:tc>
      </w:tr>
    </w:tbl>
    <w:p w:rsidR="00176F99" w:rsidRPr="0021242D" w:rsidRDefault="00176F99" w:rsidP="00176F99"/>
    <w:p w:rsidR="000E059F" w:rsidRPr="0021242D" w:rsidRDefault="00A57B55" w:rsidP="000E059F">
      <w:pPr>
        <w:pStyle w:val="Heading5"/>
        <w:rPr>
          <w:lang w:val="en-US"/>
        </w:rPr>
      </w:pPr>
      <w:bookmarkStart w:id="1401" w:name="_Toc418174585"/>
      <w:bookmarkStart w:id="1402" w:name="_Toc418660505"/>
      <w:r>
        <w:rPr>
          <w:lang w:val="en-US"/>
        </w:rPr>
        <w:lastRenderedPageBreak/>
        <w:t>6.8.3.</w:t>
      </w:r>
      <w:r w:rsidR="00A81051" w:rsidRPr="0021242D">
        <w:rPr>
          <w:lang w:val="en-US"/>
        </w:rPr>
        <w:t>8</w:t>
      </w:r>
      <w:r w:rsidR="000E059F" w:rsidRPr="0021242D">
        <w:rPr>
          <w:lang w:val="en-US"/>
        </w:rPr>
        <w:t>.</w:t>
      </w:r>
      <w:r w:rsidR="002C4D8C">
        <w:rPr>
          <w:lang w:val="en-US"/>
        </w:rPr>
        <w:t>4</w:t>
      </w:r>
      <w:r w:rsidR="000E059F" w:rsidRPr="0021242D">
        <w:rPr>
          <w:lang w:val="en-US"/>
        </w:rPr>
        <w:tab/>
        <w:t>Service Interactions</w:t>
      </w:r>
      <w:bookmarkEnd w:id="1401"/>
      <w:bookmarkEnd w:id="1402"/>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46"/>
        </w:numPr>
      </w:pPr>
      <w:r w:rsidRPr="0021242D">
        <w:t>Issue this capability</w:t>
      </w:r>
    </w:p>
    <w:p w:rsidR="000E059F" w:rsidRPr="0021242D" w:rsidRDefault="00C03B7E" w:rsidP="00B91F03">
      <w:pPr>
        <w:pStyle w:val="FL"/>
      </w:pPr>
      <w:r w:rsidRPr="0021242D">
        <w:object w:dxaOrig="6491" w:dyaOrig="3649">
          <v:shape id="_x0000_i1071" type="#_x0000_t75" style="width:168.2pt;height:165.3pt" o:ole="">
            <v:imagedata r:id="rId140" o:title="" cropbottom="6013f" cropright="31603f"/>
          </v:shape>
          <o:OLEObject Type="Embed" ProgID="Visio.Drawing.11" ShapeID="_x0000_i1071" DrawAspect="Content" ObjectID="_1492401427" r:id="rId141"/>
        </w:object>
      </w:r>
    </w:p>
    <w:p w:rsidR="000E059F" w:rsidRPr="0021242D" w:rsidRDefault="000E059F" w:rsidP="00176F99">
      <w:pPr>
        <w:pStyle w:val="TF"/>
      </w:pPr>
      <w:r w:rsidRPr="0021242D">
        <w:t xml:space="preserve">Figure </w:t>
      </w:r>
      <w:r w:rsidR="00A57B55">
        <w:t>6.8.3.</w:t>
      </w:r>
      <w:r w:rsidR="00A81051" w:rsidRPr="0021242D">
        <w:t>8</w:t>
      </w:r>
      <w:r w:rsidRPr="0021242D">
        <w:t>.</w:t>
      </w:r>
      <w:r w:rsidR="002C4D8C">
        <w:t>4</w:t>
      </w:r>
      <w:r w:rsidRPr="0021242D">
        <w:t>-1</w:t>
      </w:r>
      <w:r w:rsidR="00176F99" w:rsidRPr="0021242D">
        <w:t>:</w:t>
      </w:r>
      <w:r w:rsidRPr="0021242D">
        <w:t xml:space="preserve"> Service Administration – getServiceCapability Diagram</w:t>
      </w:r>
    </w:p>
    <w:p w:rsidR="000E059F" w:rsidRPr="0021242D" w:rsidRDefault="00A57B55" w:rsidP="000E059F">
      <w:pPr>
        <w:pStyle w:val="Heading5"/>
        <w:rPr>
          <w:lang w:val="en-US"/>
        </w:rPr>
      </w:pPr>
      <w:bookmarkStart w:id="1403" w:name="_Toc418174586"/>
      <w:bookmarkStart w:id="1404" w:name="_Toc418660506"/>
      <w:r>
        <w:rPr>
          <w:lang w:val="en-US"/>
        </w:rPr>
        <w:t>6.8.3.</w:t>
      </w:r>
      <w:r w:rsidR="00A81051" w:rsidRPr="0021242D">
        <w:rPr>
          <w:lang w:val="en-US"/>
        </w:rPr>
        <w:t>8</w:t>
      </w:r>
      <w:r w:rsidR="000E059F" w:rsidRPr="0021242D">
        <w:rPr>
          <w:lang w:val="en-US"/>
        </w:rPr>
        <w:t>.</w:t>
      </w:r>
      <w:r w:rsidR="002C4D8C">
        <w:rPr>
          <w:lang w:val="en-US"/>
        </w:rPr>
        <w:t>5</w:t>
      </w:r>
      <w:r w:rsidR="000E059F" w:rsidRPr="0021242D">
        <w:rPr>
          <w:lang w:val="en-US"/>
        </w:rPr>
        <w:tab/>
      </w:r>
      <w:r w:rsidR="000E059F" w:rsidRPr="0021242D">
        <w:rPr>
          <w:lang w:val="en-US" w:eastAsia="ko-KR"/>
        </w:rPr>
        <w:t>Post-Conditions</w:t>
      </w:r>
      <w:bookmarkEnd w:id="1403"/>
      <w:bookmarkEnd w:id="1404"/>
    </w:p>
    <w:p w:rsidR="000E059F" w:rsidRPr="0021242D" w:rsidRDefault="000E059F" w:rsidP="000E059F">
      <w:pPr>
        <w:keepNext/>
        <w:rPr>
          <w:lang w:eastAsia="ko-KR"/>
        </w:rPr>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405" w:name="_Toc418174587"/>
      <w:bookmarkStart w:id="1406" w:name="_Toc418660507"/>
      <w:r>
        <w:rPr>
          <w:lang w:val="en-US"/>
        </w:rPr>
        <w:t>6.8.3.</w:t>
      </w:r>
      <w:r w:rsidR="00A81051" w:rsidRPr="0021242D">
        <w:rPr>
          <w:lang w:val="en-US"/>
        </w:rPr>
        <w:t>8</w:t>
      </w:r>
      <w:r w:rsidR="000E059F" w:rsidRPr="0021242D">
        <w:rPr>
          <w:lang w:val="en-US"/>
        </w:rPr>
        <w:t>.</w:t>
      </w:r>
      <w:r w:rsidR="002C4D8C">
        <w:rPr>
          <w:lang w:val="en-US"/>
        </w:rPr>
        <w:t>6</w:t>
      </w:r>
      <w:r w:rsidR="000E059F" w:rsidRPr="0021242D">
        <w:rPr>
          <w:lang w:val="en-US"/>
        </w:rPr>
        <w:tab/>
      </w:r>
      <w:r w:rsidR="000E059F" w:rsidRPr="0021242D">
        <w:rPr>
          <w:lang w:val="en-US" w:eastAsia="ko-KR"/>
        </w:rPr>
        <w:t>Exceptions</w:t>
      </w:r>
      <w:bookmarkEnd w:id="1405"/>
      <w:bookmarkEnd w:id="1406"/>
    </w:p>
    <w:p w:rsidR="000E059F" w:rsidRPr="0021242D" w:rsidRDefault="000E059F" w:rsidP="000E059F">
      <w:pPr>
        <w:keepNext/>
      </w:pPr>
      <w:r w:rsidRPr="0021242D">
        <w:rPr>
          <w:lang w:eastAsia="ko-KR"/>
        </w:rPr>
        <w:t>Not Applicable</w:t>
      </w:r>
      <w:r w:rsidR="00176F99" w:rsidRPr="0021242D">
        <w:rPr>
          <w:lang w:eastAsia="ko-KR"/>
        </w:rPr>
        <w:t>.</w:t>
      </w:r>
    </w:p>
    <w:p w:rsidR="000E059F" w:rsidRPr="0021242D" w:rsidRDefault="00A57B55" w:rsidP="000E059F">
      <w:pPr>
        <w:pStyle w:val="Heading5"/>
        <w:rPr>
          <w:lang w:val="en-US"/>
        </w:rPr>
      </w:pPr>
      <w:bookmarkStart w:id="1407" w:name="_Toc418174588"/>
      <w:bookmarkStart w:id="1408" w:name="_Toc418660508"/>
      <w:r>
        <w:rPr>
          <w:lang w:val="en-US"/>
        </w:rPr>
        <w:t>6.8.3.</w:t>
      </w:r>
      <w:r w:rsidR="00A81051" w:rsidRPr="0021242D">
        <w:rPr>
          <w:lang w:val="en-US"/>
        </w:rPr>
        <w:t>8</w:t>
      </w:r>
      <w:r w:rsidR="000E059F" w:rsidRPr="0021242D">
        <w:rPr>
          <w:lang w:val="en-US"/>
        </w:rPr>
        <w:t>.</w:t>
      </w:r>
      <w:r w:rsidR="002C4D8C">
        <w:rPr>
          <w:lang w:val="en-US"/>
        </w:rPr>
        <w:t>7</w:t>
      </w:r>
      <w:r w:rsidR="000E059F" w:rsidRPr="0021242D">
        <w:rPr>
          <w:lang w:val="en-US"/>
        </w:rPr>
        <w:tab/>
      </w:r>
      <w:r w:rsidR="000E059F" w:rsidRPr="0021242D">
        <w:rPr>
          <w:lang w:val="en-US" w:eastAsia="ko-KR"/>
        </w:rPr>
        <w:t>Policies for Use</w:t>
      </w:r>
      <w:bookmarkEnd w:id="1407"/>
      <w:bookmarkEnd w:id="1408"/>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Patterns: In-Out</w:t>
      </w:r>
    </w:p>
    <w:p w:rsidR="000E059F" w:rsidRPr="0021242D" w:rsidRDefault="000E059F" w:rsidP="000E059F">
      <w:pPr>
        <w:rPr>
          <w:color w:val="000000"/>
        </w:rPr>
      </w:pPr>
      <w:r w:rsidRPr="0021242D">
        <w:rPr>
          <w:color w:val="000000"/>
        </w:rPr>
        <w:t>Transaction Pattern: Participation allowed</w:t>
      </w:r>
    </w:p>
    <w:p w:rsidR="000E059F" w:rsidRPr="0021242D" w:rsidRDefault="00A57B55" w:rsidP="000E059F">
      <w:pPr>
        <w:pStyle w:val="Heading5"/>
        <w:rPr>
          <w:lang w:val="en-US"/>
        </w:rPr>
      </w:pPr>
      <w:bookmarkStart w:id="1409" w:name="_Toc418174589"/>
      <w:bookmarkStart w:id="1410" w:name="_Toc418660509"/>
      <w:r>
        <w:rPr>
          <w:lang w:val="en-US"/>
        </w:rPr>
        <w:t>6.8.3.</w:t>
      </w:r>
      <w:r w:rsidR="00A81051" w:rsidRPr="0021242D">
        <w:rPr>
          <w:lang w:val="en-US"/>
        </w:rPr>
        <w:t>8</w:t>
      </w:r>
      <w:r w:rsidR="000E059F" w:rsidRPr="0021242D">
        <w:rPr>
          <w:lang w:val="en-US"/>
        </w:rPr>
        <w:t>.</w:t>
      </w:r>
      <w:r w:rsidR="002C4D8C">
        <w:rPr>
          <w:lang w:val="en-US"/>
        </w:rPr>
        <w:t>8</w:t>
      </w:r>
      <w:r w:rsidR="000E059F" w:rsidRPr="0021242D">
        <w:rPr>
          <w:lang w:val="en-US"/>
        </w:rPr>
        <w:tab/>
        <w:t>oneM2M Resource Interworking</w:t>
      </w:r>
      <w:bookmarkEnd w:id="1409"/>
      <w:bookmarkEnd w:id="1410"/>
    </w:p>
    <w:p w:rsidR="000E059F" w:rsidRPr="0021242D" w:rsidRDefault="000E059F" w:rsidP="000E059F">
      <w:pPr>
        <w:keepNext/>
      </w:pPr>
      <w:r w:rsidRPr="0021242D">
        <w:t>Not Applicable</w:t>
      </w:r>
      <w:r w:rsidR="00176F99" w:rsidRPr="0021242D">
        <w:t>.</w:t>
      </w:r>
    </w:p>
    <w:p w:rsidR="00B87B0B" w:rsidRPr="0021242D" w:rsidRDefault="00B87B0B" w:rsidP="00A95572">
      <w:pPr>
        <w:pStyle w:val="Heading2"/>
        <w:rPr>
          <w:lang w:val="en-US"/>
        </w:rPr>
      </w:pPr>
      <w:bookmarkStart w:id="1411" w:name="_Toc417309555"/>
      <w:bookmarkStart w:id="1412" w:name="_Toc418174590"/>
      <w:bookmarkStart w:id="1413" w:name="_Toc418660510"/>
      <w:r w:rsidRPr="0021242D">
        <w:rPr>
          <w:lang w:val="en-US"/>
        </w:rPr>
        <w:t>6.9</w:t>
      </w:r>
      <w:r w:rsidRPr="0021242D">
        <w:rPr>
          <w:lang w:val="en-US"/>
        </w:rPr>
        <w:tab/>
        <w:t>Service Subscription Administration</w:t>
      </w:r>
      <w:bookmarkEnd w:id="1411"/>
      <w:bookmarkEnd w:id="1412"/>
      <w:bookmarkEnd w:id="1413"/>
    </w:p>
    <w:p w:rsidR="00B87B0B" w:rsidRPr="000D3A8F" w:rsidRDefault="00B87B0B" w:rsidP="00B87B0B">
      <w:pPr>
        <w:pStyle w:val="Heading3"/>
        <w:rPr>
          <w:lang w:val="en-US"/>
        </w:rPr>
      </w:pPr>
      <w:bookmarkStart w:id="1414" w:name="_Toc417309556"/>
      <w:bookmarkStart w:id="1415" w:name="_Toc418174591"/>
      <w:bookmarkStart w:id="1416" w:name="_Toc418660511"/>
      <w:r w:rsidRPr="000D3A8F">
        <w:rPr>
          <w:lang w:val="en-US"/>
        </w:rPr>
        <w:t>6.9.1</w:t>
      </w:r>
      <w:r w:rsidRPr="000D3A8F">
        <w:rPr>
          <w:lang w:val="en-US"/>
        </w:rPr>
        <w:tab/>
        <w:t>Overview</w:t>
      </w:r>
      <w:bookmarkEnd w:id="1414"/>
      <w:bookmarkEnd w:id="1415"/>
      <w:bookmarkEnd w:id="1416"/>
    </w:p>
    <w:p w:rsidR="00B87B0B" w:rsidRPr="000D3A8F" w:rsidRDefault="00B87B0B" w:rsidP="00176F99">
      <w:r w:rsidRPr="000D3A8F">
        <w:t>The Service Subscription Administration service provides the</w:t>
      </w:r>
      <w:r w:rsidR="004508FB" w:rsidRPr="000D3A8F">
        <w:t xml:space="preserve"> capability to </w:t>
      </w:r>
      <w:r w:rsidRPr="000D3A8F">
        <w:t>administ</w:t>
      </w:r>
      <w:r w:rsidR="00C0696E" w:rsidRPr="000D3A8F">
        <w:t>er</w:t>
      </w:r>
      <w:r w:rsidRPr="000D3A8F">
        <w:t xml:space="preserve"> the following across the Mca and Msc </w:t>
      </w:r>
      <w:r w:rsidR="007B7B7B" w:rsidRPr="000D3A8F">
        <w:t>Reference Point</w:t>
      </w:r>
      <w:r w:rsidRPr="000D3A8F">
        <w:t>s:</w:t>
      </w:r>
    </w:p>
    <w:p w:rsidR="00B87B0B" w:rsidRPr="000D3A8F" w:rsidRDefault="00B87B0B" w:rsidP="00176F99">
      <w:pPr>
        <w:pStyle w:val="B1"/>
      </w:pPr>
      <w:r w:rsidRPr="000D3A8F">
        <w:t xml:space="preserve">Maintenance of </w:t>
      </w:r>
      <w:r w:rsidR="00455E93" w:rsidRPr="000D3A8F">
        <w:t xml:space="preserve">M2M </w:t>
      </w:r>
      <w:r w:rsidRPr="000D3A8F">
        <w:t>Services Subscriptions</w:t>
      </w:r>
    </w:p>
    <w:p w:rsidR="00B87B0B" w:rsidRPr="000D3A8F" w:rsidRDefault="00B87B0B" w:rsidP="00176F99">
      <w:pPr>
        <w:pStyle w:val="B1"/>
      </w:pPr>
      <w:r w:rsidRPr="000D3A8F">
        <w:t xml:space="preserve">Association of </w:t>
      </w:r>
      <w:r w:rsidR="0065480F" w:rsidRPr="000D3A8F">
        <w:t>M2M Nodes</w:t>
      </w:r>
      <w:r w:rsidRPr="000D3A8F">
        <w:t xml:space="preserve"> and Application</w:t>
      </w:r>
      <w:r w:rsidR="0065480F" w:rsidRPr="000D3A8F">
        <w:t xml:space="preserve"> Rule</w:t>
      </w:r>
      <w:r w:rsidRPr="000D3A8F">
        <w:t xml:space="preserve">s to the </w:t>
      </w:r>
      <w:r w:rsidR="002F495D" w:rsidRPr="000D3A8F">
        <w:t>M2M Service Subscription</w:t>
      </w:r>
    </w:p>
    <w:p w:rsidR="00B87B0B" w:rsidRPr="000D3A8F" w:rsidRDefault="00B87B0B" w:rsidP="00B87B0B">
      <w:r w:rsidRPr="000D3A8F">
        <w:t xml:space="preserve">The </w:t>
      </w:r>
      <w:r w:rsidR="002F495D" w:rsidRPr="000D3A8F">
        <w:t>M2M Service Subscription</w:t>
      </w:r>
      <w:r w:rsidRPr="000D3A8F">
        <w:t xml:space="preserve"> defines the technical part of the contract between a M2M Subscriber (typically an M2M Application Service Provider) and a M2M Service Provider. Each </w:t>
      </w:r>
      <w:r w:rsidR="002F495D" w:rsidRPr="000D3A8F">
        <w:t>M2M Service Subscription</w:t>
      </w:r>
      <w:r w:rsidRPr="000D3A8F">
        <w:t xml:space="preserve"> has</w:t>
      </w:r>
      <w:r w:rsidR="00B759EB" w:rsidRPr="000D3A8F">
        <w:t xml:space="preserve"> </w:t>
      </w:r>
      <w:r w:rsidRPr="000D3A8F">
        <w:t xml:space="preserve">a unique identifier </w:t>
      </w:r>
      <w:r w:rsidR="008F673F" w:rsidRPr="000D3A8F">
        <w:t>(M</w:t>
      </w:r>
      <w:r w:rsidR="00F22837" w:rsidRPr="000D3A8F">
        <w:t>2M-Service-Profile-ID</w:t>
      </w:r>
      <w:r w:rsidRPr="000D3A8F">
        <w:t xml:space="preserve">). </w:t>
      </w:r>
    </w:p>
    <w:p w:rsidR="00B87B0B" w:rsidRPr="000D3A8F" w:rsidRDefault="00B87B0B" w:rsidP="00B87B0B">
      <w:r w:rsidRPr="000D3A8F">
        <w:t xml:space="preserve">A </w:t>
      </w:r>
      <w:r w:rsidR="002F495D" w:rsidRPr="000D3A8F">
        <w:t>M2M Service Subscription</w:t>
      </w:r>
      <w:r w:rsidRPr="000D3A8F">
        <w:t xml:space="preserve"> establishes an association between one or more M2M Application</w:t>
      </w:r>
      <w:r w:rsidR="0065480F" w:rsidRPr="000D3A8F">
        <w:t xml:space="preserve"> Rule</w:t>
      </w:r>
      <w:r w:rsidRPr="000D3A8F">
        <w:t>s and one or more</w:t>
      </w:r>
      <w:r w:rsidR="0065480F" w:rsidRPr="000D3A8F">
        <w:t xml:space="preserve"> </w:t>
      </w:r>
      <w:r w:rsidRPr="000D3A8F">
        <w:t xml:space="preserve">M2M Nodes. In addition, the </w:t>
      </w:r>
      <w:r w:rsidR="002F495D" w:rsidRPr="000D3A8F">
        <w:t>M2M Service Subscription</w:t>
      </w:r>
      <w:r w:rsidRPr="000D3A8F">
        <w:t xml:space="preserve"> is associated with one or more Service Roles.</w:t>
      </w:r>
    </w:p>
    <w:p w:rsidR="00B87B0B" w:rsidRPr="000D3A8F" w:rsidRDefault="00B87B0B" w:rsidP="00B87B0B">
      <w:r w:rsidRPr="000D3A8F">
        <w:t xml:space="preserve">A </w:t>
      </w:r>
      <w:r w:rsidR="002F495D" w:rsidRPr="000D3A8F">
        <w:t>M2M Service Subscription</w:t>
      </w:r>
      <w:r w:rsidRPr="000D3A8F">
        <w:t xml:space="preserve"> shall be used for the following purposes:</w:t>
      </w:r>
    </w:p>
    <w:p w:rsidR="00B87B0B" w:rsidRPr="000D3A8F" w:rsidRDefault="00B87B0B" w:rsidP="00B87B0B">
      <w:pPr>
        <w:pStyle w:val="B1"/>
      </w:pPr>
      <w:r w:rsidRPr="000D3A8F">
        <w:t>Serve as a basis for authorization for service capabilities</w:t>
      </w:r>
    </w:p>
    <w:p w:rsidR="00B87B0B" w:rsidRPr="000D3A8F" w:rsidRDefault="00B87B0B" w:rsidP="00B87B0B">
      <w:pPr>
        <w:pStyle w:val="B1"/>
      </w:pPr>
      <w:r w:rsidRPr="000D3A8F">
        <w:t>Serve as the basis for charging</w:t>
      </w:r>
    </w:p>
    <w:p w:rsidR="00B87B0B" w:rsidRPr="000D3A8F" w:rsidRDefault="00B87B0B" w:rsidP="004508FB">
      <w:pPr>
        <w:pStyle w:val="B1"/>
      </w:pPr>
      <w:r w:rsidRPr="000D3A8F">
        <w:lastRenderedPageBreak/>
        <w:t xml:space="preserve">Identify which devices and M2M Applications are part of this </w:t>
      </w:r>
      <w:r w:rsidR="002F495D" w:rsidRPr="000D3A8F">
        <w:t>M2M Service Subscription</w:t>
      </w:r>
    </w:p>
    <w:p w:rsidR="000D3A8F" w:rsidRPr="000D3A8F" w:rsidRDefault="000D3A8F" w:rsidP="000D3A8F">
      <w:pPr>
        <w:pStyle w:val="Heading3"/>
        <w:rPr>
          <w:lang w:val="en-US"/>
        </w:rPr>
      </w:pPr>
      <w:bookmarkStart w:id="1417" w:name="_Toc418660512"/>
      <w:r w:rsidRPr="00A57B55">
        <w:rPr>
          <w:lang w:val="en-US"/>
        </w:rPr>
        <w:t>6.</w:t>
      </w:r>
      <w:r>
        <w:rPr>
          <w:lang w:val="en-US"/>
        </w:rPr>
        <w:t>9</w:t>
      </w:r>
      <w:r w:rsidRPr="00A57B55">
        <w:rPr>
          <w:lang w:val="en-US"/>
        </w:rPr>
        <w:t>.</w:t>
      </w:r>
      <w:r w:rsidR="002C1036">
        <w:rPr>
          <w:lang w:val="en-US"/>
        </w:rPr>
        <w:t>2</w:t>
      </w:r>
      <w:r w:rsidRPr="00A57B55">
        <w:rPr>
          <w:lang w:val="en-US"/>
        </w:rPr>
        <w:tab/>
      </w:r>
      <w:r>
        <w:rPr>
          <w:lang w:val="en-US"/>
        </w:rPr>
        <w:t>Service Subscription</w:t>
      </w:r>
      <w:r w:rsidRPr="00A57B55">
        <w:rPr>
          <w:lang w:val="en-US"/>
        </w:rPr>
        <w:t xml:space="preserve"> Entities</w:t>
      </w:r>
      <w:bookmarkEnd w:id="1417"/>
    </w:p>
    <w:p w:rsidR="00B87B0B" w:rsidRPr="000D3A8F" w:rsidRDefault="002C1036" w:rsidP="00B87B0B">
      <w:pPr>
        <w:pStyle w:val="Heading4"/>
        <w:rPr>
          <w:lang w:val="en-US"/>
        </w:rPr>
      </w:pPr>
      <w:bookmarkStart w:id="1418" w:name="_Toc417309557"/>
      <w:bookmarkStart w:id="1419" w:name="_Toc418174592"/>
      <w:bookmarkStart w:id="1420" w:name="_Toc418660513"/>
      <w:r>
        <w:rPr>
          <w:lang w:val="en-US"/>
        </w:rPr>
        <w:t>6.9.3.</w:t>
      </w:r>
      <w:r w:rsidR="000D3A8F" w:rsidRPr="000D3A8F">
        <w:rPr>
          <w:lang w:val="en-US"/>
        </w:rPr>
        <w:t>1</w:t>
      </w:r>
      <w:r w:rsidR="00B87B0B" w:rsidRPr="000D3A8F">
        <w:rPr>
          <w:lang w:val="en-US"/>
        </w:rPr>
        <w:tab/>
        <w:t>Service Subscription Entity</w:t>
      </w:r>
      <w:bookmarkEnd w:id="1418"/>
      <w:bookmarkEnd w:id="1419"/>
      <w:bookmarkEnd w:id="1420"/>
    </w:p>
    <w:p w:rsidR="00176F99" w:rsidRPr="000D3A8F" w:rsidRDefault="00176F99" w:rsidP="00176F99">
      <w:pPr>
        <w:pStyle w:val="TH"/>
      </w:pPr>
      <w:r w:rsidRPr="000D3A8F">
        <w:t xml:space="preserve">Table </w:t>
      </w:r>
      <w:r w:rsidR="002C1036">
        <w:t>6.9.3.</w:t>
      </w:r>
      <w:r w:rsidR="000D3A8F" w:rsidRPr="000D3A8F">
        <w:t>1</w:t>
      </w:r>
      <w:r w:rsidRPr="000D3A8F">
        <w:t>-1: Service Subscription Entity</w:t>
      </w:r>
    </w:p>
    <w:tbl>
      <w:tblPr>
        <w:tblW w:w="7016" w:type="dxa"/>
        <w:jc w:val="center"/>
        <w:tblLayout w:type="fixed"/>
        <w:tblCellMar>
          <w:left w:w="0" w:type="dxa"/>
          <w:right w:w="0" w:type="dxa"/>
        </w:tblCellMar>
        <w:tblLook w:val="0000"/>
      </w:tblPr>
      <w:tblGrid>
        <w:gridCol w:w="1709"/>
        <w:gridCol w:w="5307"/>
      </w:tblGrid>
      <w:tr w:rsidR="00B87B0B" w:rsidRPr="000D3A8F"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0D3A8F" w:rsidRDefault="00B87B0B" w:rsidP="00176F99">
            <w:pPr>
              <w:pStyle w:val="TAH"/>
            </w:pPr>
            <w:r w:rsidRPr="000D3A8F">
              <w:t>Attribute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0D3A8F" w:rsidRDefault="00B87B0B" w:rsidP="00176F99">
            <w:pPr>
              <w:pStyle w:val="TAH"/>
            </w:pPr>
            <w:r w:rsidRPr="000D3A8F">
              <w:t>Description</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serviceSubscriptionId</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 xml:space="preserve">The </w:t>
            </w:r>
            <w:r w:rsidR="002F495D" w:rsidRPr="000D3A8F">
              <w:t>M2M Service Subscription</w:t>
            </w:r>
            <w:r w:rsidRPr="000D3A8F">
              <w:t xml:space="preserve"> Identifier (</w:t>
            </w:r>
            <w:r w:rsidR="00F22837" w:rsidRPr="000D3A8F">
              <w:t>M2M-Service-Profile-ID</w:t>
            </w:r>
            <w:r w:rsidRPr="000D3A8F">
              <w:t>).</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serviceRoleIds</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List of Service Role Identifiers (</w:t>
            </w:r>
            <w:r w:rsidR="001A3CAE" w:rsidRPr="000D3A8F">
              <w:t>SRole</w:t>
            </w:r>
            <w:r w:rsidRPr="000D3A8F">
              <w:t xml:space="preserve">-ID) associated with the </w:t>
            </w:r>
            <w:r w:rsidR="002F495D" w:rsidRPr="000D3A8F">
              <w:t>M2M Service Subscription</w:t>
            </w:r>
            <w:r w:rsidRPr="000D3A8F">
              <w:t xml:space="preserve">. </w:t>
            </w:r>
          </w:p>
        </w:tc>
      </w:tr>
    </w:tbl>
    <w:p w:rsidR="00176F99" w:rsidRPr="000D3A8F" w:rsidRDefault="00176F99" w:rsidP="00176F99"/>
    <w:p w:rsidR="00B87B0B" w:rsidRPr="000D3A8F" w:rsidRDefault="002C1036" w:rsidP="000D3A8F">
      <w:pPr>
        <w:pStyle w:val="Heading4"/>
      </w:pPr>
      <w:bookmarkStart w:id="1421" w:name="_Toc418174593"/>
      <w:bookmarkStart w:id="1422" w:name="_Toc418660514"/>
      <w:r>
        <w:t>6.9.2.</w:t>
      </w:r>
      <w:r w:rsidR="000D3A8F" w:rsidRPr="000D3A8F">
        <w:t>2</w:t>
      </w:r>
      <w:r w:rsidR="00B87B0B" w:rsidRPr="000D3A8F">
        <w:tab/>
        <w:t>Service Subscription Filter Criteria</w:t>
      </w:r>
      <w:bookmarkEnd w:id="1421"/>
      <w:bookmarkEnd w:id="1422"/>
    </w:p>
    <w:p w:rsidR="00176F99" w:rsidRPr="000D3A8F" w:rsidRDefault="00176F99" w:rsidP="00176F99">
      <w:pPr>
        <w:pStyle w:val="TH"/>
      </w:pPr>
      <w:r w:rsidRPr="000D3A8F">
        <w:t xml:space="preserve">Table </w:t>
      </w:r>
      <w:r w:rsidR="002C1036">
        <w:t>6.9.3.</w:t>
      </w:r>
      <w:r w:rsidR="000D3A8F" w:rsidRPr="000D3A8F">
        <w:t>2</w:t>
      </w:r>
      <w:r w:rsidRPr="000D3A8F">
        <w:t>-1: Service Subscription Filter Criteria</w:t>
      </w:r>
    </w:p>
    <w:tbl>
      <w:tblPr>
        <w:tblW w:w="7016" w:type="dxa"/>
        <w:jc w:val="center"/>
        <w:tblLayout w:type="fixed"/>
        <w:tblCellMar>
          <w:left w:w="0" w:type="dxa"/>
          <w:right w:w="0" w:type="dxa"/>
        </w:tblCellMar>
        <w:tblLook w:val="0000"/>
      </w:tblPr>
      <w:tblGrid>
        <w:gridCol w:w="1709"/>
        <w:gridCol w:w="5307"/>
      </w:tblGrid>
      <w:tr w:rsidR="00B87B0B" w:rsidRPr="000D3A8F"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0D3A8F" w:rsidRDefault="00B87B0B" w:rsidP="00176F99">
            <w:pPr>
              <w:pStyle w:val="TAH"/>
            </w:pPr>
            <w:r w:rsidRPr="000D3A8F">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0D3A8F" w:rsidRDefault="00B87B0B" w:rsidP="00176F99">
            <w:pPr>
              <w:pStyle w:val="TAH"/>
            </w:pPr>
            <w:r w:rsidRPr="000D3A8F">
              <w:t>Description</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serviceSubscriptionId</w:t>
            </w:r>
            <w:r w:rsidR="00245B5F" w:rsidRPr="000D3A8F">
              <w:t>s</w:t>
            </w:r>
          </w:p>
        </w:tc>
        <w:tc>
          <w:tcPr>
            <w:tcW w:w="5307" w:type="dxa"/>
            <w:tcBorders>
              <w:left w:val="single" w:sz="1" w:space="0" w:color="000000"/>
              <w:bottom w:val="single" w:sz="1" w:space="0" w:color="000000"/>
              <w:right w:val="single" w:sz="1" w:space="0" w:color="000000"/>
            </w:tcBorders>
          </w:tcPr>
          <w:p w:rsidR="00B87B0B" w:rsidRPr="000D3A8F" w:rsidRDefault="00245B5F" w:rsidP="00176F99">
            <w:pPr>
              <w:pStyle w:val="TAL"/>
            </w:pPr>
            <w:r w:rsidRPr="000D3A8F">
              <w:t xml:space="preserve">List of the </w:t>
            </w:r>
            <w:r w:rsidR="002F495D" w:rsidRPr="000D3A8F">
              <w:t>M2M Service Subscription</w:t>
            </w:r>
            <w:r w:rsidR="00B87B0B" w:rsidRPr="000D3A8F">
              <w:t xml:space="preserve"> Identifier</w:t>
            </w:r>
            <w:r w:rsidRPr="000D3A8F">
              <w:t>s</w:t>
            </w:r>
            <w:r w:rsidR="00B87B0B" w:rsidRPr="000D3A8F">
              <w:t xml:space="preserve"> (</w:t>
            </w:r>
            <w:r w:rsidR="00F22837" w:rsidRPr="000D3A8F">
              <w:t>M2M-Service-Profile-ID</w:t>
            </w:r>
            <w:r w:rsidR="00B87B0B" w:rsidRPr="000D3A8F">
              <w:t>).</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serviceRoleIds</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List of Service Role Identifiers (</w:t>
            </w:r>
            <w:r w:rsidR="001A3CAE" w:rsidRPr="000D3A8F">
              <w:t>SRole</w:t>
            </w:r>
            <w:r w:rsidRPr="000D3A8F">
              <w:t xml:space="preserve">-ID) associated with the </w:t>
            </w:r>
            <w:r w:rsidR="002F495D" w:rsidRPr="000D3A8F">
              <w:t>M2M Service Subscription</w:t>
            </w:r>
            <w:r w:rsidRPr="000D3A8F">
              <w:t xml:space="preserve"> entity. </w:t>
            </w:r>
          </w:p>
        </w:tc>
      </w:tr>
    </w:tbl>
    <w:p w:rsidR="00176F99" w:rsidRPr="000D3A8F" w:rsidRDefault="00176F99" w:rsidP="00176F99">
      <w:bookmarkStart w:id="1423" w:name="_Toc417309558"/>
    </w:p>
    <w:p w:rsidR="00B87B0B" w:rsidRPr="000D3A8F" w:rsidRDefault="002C1036" w:rsidP="00B87B0B">
      <w:pPr>
        <w:pStyle w:val="Heading4"/>
        <w:rPr>
          <w:lang w:val="en-US"/>
        </w:rPr>
      </w:pPr>
      <w:bookmarkStart w:id="1424" w:name="_Toc418174594"/>
      <w:bookmarkStart w:id="1425" w:name="_Toc418660515"/>
      <w:r>
        <w:rPr>
          <w:lang w:val="en-US"/>
        </w:rPr>
        <w:t>6.9.2.</w:t>
      </w:r>
      <w:r w:rsidR="000D3A8F" w:rsidRPr="000D3A8F">
        <w:rPr>
          <w:lang w:val="en-US"/>
        </w:rPr>
        <w:t>3</w:t>
      </w:r>
      <w:r w:rsidR="00B87B0B" w:rsidRPr="000D3A8F">
        <w:rPr>
          <w:lang w:val="en-US"/>
        </w:rPr>
        <w:tab/>
      </w:r>
      <w:r w:rsidR="0065480F" w:rsidRPr="000D3A8F">
        <w:rPr>
          <w:lang w:val="en-US"/>
        </w:rPr>
        <w:t xml:space="preserve">M2M Node </w:t>
      </w:r>
      <w:r w:rsidR="00B87B0B" w:rsidRPr="000D3A8F">
        <w:rPr>
          <w:lang w:val="en-US"/>
        </w:rPr>
        <w:t>Entity for Service Subscription</w:t>
      </w:r>
      <w:bookmarkEnd w:id="1423"/>
      <w:bookmarkEnd w:id="1424"/>
      <w:bookmarkEnd w:id="1425"/>
    </w:p>
    <w:p w:rsidR="00176F99" w:rsidRPr="000D3A8F" w:rsidRDefault="00176F99" w:rsidP="00176F99">
      <w:pPr>
        <w:pStyle w:val="TH"/>
      </w:pPr>
      <w:r w:rsidRPr="000D3A8F">
        <w:t xml:space="preserve">Table </w:t>
      </w:r>
      <w:r w:rsidR="000D3A8F" w:rsidRPr="000D3A8F">
        <w:t>6.9.2.3</w:t>
      </w:r>
      <w:r w:rsidRPr="000D3A8F">
        <w:t>-1: M2M Node Entity for Service Subscription</w:t>
      </w:r>
    </w:p>
    <w:tbl>
      <w:tblPr>
        <w:tblW w:w="7016" w:type="dxa"/>
        <w:jc w:val="center"/>
        <w:tblLayout w:type="fixed"/>
        <w:tblCellMar>
          <w:left w:w="0" w:type="dxa"/>
          <w:right w:w="0" w:type="dxa"/>
        </w:tblCellMar>
        <w:tblLook w:val="0000"/>
      </w:tblPr>
      <w:tblGrid>
        <w:gridCol w:w="1709"/>
        <w:gridCol w:w="5307"/>
      </w:tblGrid>
      <w:tr w:rsidR="00B87B0B" w:rsidRPr="000D3A8F"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0D3A8F" w:rsidRDefault="00B87B0B" w:rsidP="00176F99">
            <w:pPr>
              <w:pStyle w:val="TAH"/>
            </w:pPr>
            <w:r w:rsidRPr="000D3A8F">
              <w:t>Attribute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0D3A8F" w:rsidRDefault="00B87B0B" w:rsidP="00176F99">
            <w:pPr>
              <w:pStyle w:val="TAH"/>
            </w:pPr>
            <w:r w:rsidRPr="000D3A8F">
              <w:t>Description</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serviceSubscriptionId</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 xml:space="preserve">The </w:t>
            </w:r>
            <w:r w:rsidR="002F495D" w:rsidRPr="000D3A8F">
              <w:t>M2M Service Subscription</w:t>
            </w:r>
            <w:r w:rsidRPr="000D3A8F">
              <w:t xml:space="preserve"> Identifier (</w:t>
            </w:r>
            <w:r w:rsidR="00F22837" w:rsidRPr="000D3A8F">
              <w:t>M2M-Service-Profile-ID</w:t>
            </w:r>
            <w:r w:rsidRPr="000D3A8F">
              <w:t>) for the Device.</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A30851" w:rsidP="00176F99">
            <w:pPr>
              <w:pStyle w:val="TAL"/>
            </w:pPr>
            <w:r w:rsidRPr="000D3A8F">
              <w:t>nodeId</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 xml:space="preserve">The unique </w:t>
            </w:r>
            <w:r w:rsidR="005D3FC1" w:rsidRPr="000D3A8F">
              <w:t>M2M N</w:t>
            </w:r>
            <w:r w:rsidR="00A30851" w:rsidRPr="000D3A8F">
              <w:t xml:space="preserve">ode </w:t>
            </w:r>
            <w:r w:rsidRPr="000D3A8F">
              <w:t xml:space="preserve">identifier in the context of the </w:t>
            </w:r>
            <w:r w:rsidR="002F495D" w:rsidRPr="000D3A8F">
              <w:t>M2M Service Subscription</w:t>
            </w:r>
            <w:r w:rsidRPr="000D3A8F">
              <w:t>.</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externalIds</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 xml:space="preserve">List of URNs that represent the external identifiers associated with this </w:t>
            </w:r>
            <w:r w:rsidR="005D3FC1" w:rsidRPr="000D3A8F">
              <w:t>M2M Node</w:t>
            </w:r>
            <w:r w:rsidRPr="000D3A8F">
              <w:t>.</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application</w:t>
            </w:r>
            <w:r w:rsidR="005D3FC1" w:rsidRPr="000D3A8F">
              <w:t>Rule</w:t>
            </w:r>
            <w:r w:rsidRPr="000D3A8F">
              <w:t>Ids</w:t>
            </w:r>
          </w:p>
        </w:tc>
        <w:tc>
          <w:tcPr>
            <w:tcW w:w="5307" w:type="dxa"/>
            <w:tcBorders>
              <w:left w:val="single" w:sz="1" w:space="0" w:color="000000"/>
              <w:bottom w:val="single" w:sz="1" w:space="0" w:color="000000"/>
              <w:right w:val="single" w:sz="1" w:space="0" w:color="000000"/>
            </w:tcBorders>
          </w:tcPr>
          <w:p w:rsidR="00B87B0B" w:rsidRPr="000D3A8F" w:rsidRDefault="00B87B0B" w:rsidP="00176F99">
            <w:pPr>
              <w:pStyle w:val="TAL"/>
            </w:pPr>
            <w:r w:rsidRPr="000D3A8F">
              <w:t xml:space="preserve">List of </w:t>
            </w:r>
            <w:r w:rsidR="005D3FC1" w:rsidRPr="000D3A8F">
              <w:t xml:space="preserve">Application Rules </w:t>
            </w:r>
            <w:r w:rsidR="00E716DA" w:rsidRPr="000D3A8F">
              <w:t>I</w:t>
            </w:r>
            <w:r w:rsidR="0065480F" w:rsidRPr="000D3A8F">
              <w:t xml:space="preserve">dentifiers </w:t>
            </w:r>
            <w:r w:rsidRPr="000D3A8F">
              <w:t xml:space="preserve">associated with the </w:t>
            </w:r>
            <w:r w:rsidR="005D3FC1" w:rsidRPr="000D3A8F">
              <w:t>M2M Node.</w:t>
            </w:r>
            <w:r w:rsidRPr="000D3A8F">
              <w:t xml:space="preserve"> </w:t>
            </w:r>
          </w:p>
        </w:tc>
      </w:tr>
    </w:tbl>
    <w:p w:rsidR="00B87B0B" w:rsidRPr="000D3A8F" w:rsidRDefault="000D3A8F" w:rsidP="00B87B0B">
      <w:pPr>
        <w:pStyle w:val="Heading4"/>
        <w:rPr>
          <w:lang w:val="en-US"/>
        </w:rPr>
      </w:pPr>
      <w:bookmarkStart w:id="1426" w:name="_Toc417309559"/>
      <w:bookmarkStart w:id="1427" w:name="_Toc418174595"/>
      <w:bookmarkStart w:id="1428" w:name="_Toc418660516"/>
      <w:r w:rsidRPr="000D3A8F">
        <w:rPr>
          <w:rStyle w:val="Heading5Char"/>
          <w:lang w:val="en-US"/>
        </w:rPr>
        <w:t>6.9.2.4</w:t>
      </w:r>
      <w:r w:rsidR="00B87B0B" w:rsidRPr="000D3A8F">
        <w:rPr>
          <w:lang w:val="en-US"/>
        </w:rPr>
        <w:tab/>
      </w:r>
      <w:r w:rsidR="0065480F" w:rsidRPr="000D3A8F">
        <w:rPr>
          <w:lang w:val="en-US"/>
        </w:rPr>
        <w:t xml:space="preserve">M2M </w:t>
      </w:r>
      <w:r w:rsidR="00A30851" w:rsidRPr="000D3A8F">
        <w:rPr>
          <w:lang w:val="en-US"/>
        </w:rPr>
        <w:t xml:space="preserve">Node </w:t>
      </w:r>
      <w:r w:rsidR="00B87B0B" w:rsidRPr="000D3A8F">
        <w:rPr>
          <w:lang w:val="en-US"/>
        </w:rPr>
        <w:t>Filter Criteria</w:t>
      </w:r>
      <w:bookmarkEnd w:id="1426"/>
      <w:bookmarkEnd w:id="1427"/>
      <w:bookmarkEnd w:id="1428"/>
    </w:p>
    <w:p w:rsidR="00176F99" w:rsidRPr="000D3A8F" w:rsidRDefault="00176F99" w:rsidP="00176F99">
      <w:pPr>
        <w:pStyle w:val="TH"/>
      </w:pPr>
      <w:r w:rsidRPr="000D3A8F">
        <w:t xml:space="preserve">Table </w:t>
      </w:r>
      <w:r w:rsidR="000D3A8F" w:rsidRPr="000D3A8F">
        <w:t>6.9.2.4</w:t>
      </w:r>
      <w:r w:rsidRPr="000D3A8F">
        <w:t>-1: M2M Node Filter Criteria</w:t>
      </w:r>
    </w:p>
    <w:tbl>
      <w:tblPr>
        <w:tblW w:w="7016" w:type="dxa"/>
        <w:jc w:val="center"/>
        <w:tblLayout w:type="fixed"/>
        <w:tblCellMar>
          <w:left w:w="0" w:type="dxa"/>
          <w:right w:w="0" w:type="dxa"/>
        </w:tblCellMar>
        <w:tblLook w:val="0000"/>
      </w:tblPr>
      <w:tblGrid>
        <w:gridCol w:w="1709"/>
        <w:gridCol w:w="5307"/>
      </w:tblGrid>
      <w:tr w:rsidR="00B87B0B" w:rsidRPr="000D3A8F"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0D3A8F" w:rsidRDefault="00B87B0B" w:rsidP="00176F99">
            <w:pPr>
              <w:pStyle w:val="TAH"/>
            </w:pPr>
            <w:r w:rsidRPr="000D3A8F">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0D3A8F" w:rsidRDefault="00B87B0B" w:rsidP="00176F99">
            <w:pPr>
              <w:pStyle w:val="TAH"/>
            </w:pPr>
            <w:r w:rsidRPr="000D3A8F">
              <w:t>Description</w:t>
            </w:r>
          </w:p>
        </w:tc>
      </w:tr>
      <w:tr w:rsidR="00B87B0B" w:rsidRPr="000D3A8F" w:rsidTr="00FB2EC8">
        <w:trPr>
          <w:tblHeader/>
          <w:jc w:val="center"/>
        </w:trPr>
        <w:tc>
          <w:tcPr>
            <w:tcW w:w="1709" w:type="dxa"/>
            <w:tcBorders>
              <w:left w:val="single" w:sz="1" w:space="0" w:color="000000"/>
              <w:bottom w:val="single" w:sz="1" w:space="0" w:color="000000"/>
            </w:tcBorders>
          </w:tcPr>
          <w:p w:rsidR="00B87B0B" w:rsidRPr="000D3A8F" w:rsidRDefault="00B87B0B" w:rsidP="00176F99">
            <w:pPr>
              <w:pStyle w:val="TAL"/>
            </w:pPr>
            <w:r w:rsidRPr="000D3A8F">
              <w:t>serviceSubscriptionId</w:t>
            </w:r>
            <w:r w:rsidR="00245B5F" w:rsidRPr="000D3A8F">
              <w:t>s</w:t>
            </w:r>
          </w:p>
        </w:tc>
        <w:tc>
          <w:tcPr>
            <w:tcW w:w="5307" w:type="dxa"/>
            <w:tcBorders>
              <w:left w:val="single" w:sz="1" w:space="0" w:color="000000"/>
              <w:bottom w:val="single" w:sz="1" w:space="0" w:color="000000"/>
              <w:right w:val="single" w:sz="1" w:space="0" w:color="000000"/>
            </w:tcBorders>
          </w:tcPr>
          <w:p w:rsidR="00B87B0B" w:rsidRPr="000D3A8F" w:rsidRDefault="00245B5F" w:rsidP="00176F99">
            <w:pPr>
              <w:pStyle w:val="TAL"/>
            </w:pPr>
            <w:r w:rsidRPr="000D3A8F">
              <w:t>List of t</w:t>
            </w:r>
            <w:r w:rsidR="00B87B0B" w:rsidRPr="000D3A8F">
              <w:t xml:space="preserve">he </w:t>
            </w:r>
            <w:r w:rsidR="002F495D" w:rsidRPr="000D3A8F">
              <w:t>M2M Service Subscription</w:t>
            </w:r>
            <w:r w:rsidR="00B87B0B" w:rsidRPr="000D3A8F">
              <w:t xml:space="preserve"> Identifier (</w:t>
            </w:r>
            <w:r w:rsidR="00F22837" w:rsidRPr="000D3A8F">
              <w:t>M2M-Service-Profile-ID</w:t>
            </w:r>
            <w:r w:rsidR="00B87B0B" w:rsidRPr="000D3A8F">
              <w:t>) for the Device.</w:t>
            </w:r>
          </w:p>
        </w:tc>
      </w:tr>
      <w:tr w:rsidR="005D3FC1" w:rsidRPr="000D3A8F" w:rsidTr="00FB2EC8">
        <w:trPr>
          <w:tblHeader/>
          <w:jc w:val="center"/>
        </w:trPr>
        <w:tc>
          <w:tcPr>
            <w:tcW w:w="1709" w:type="dxa"/>
            <w:tcBorders>
              <w:left w:val="single" w:sz="1" w:space="0" w:color="000000"/>
              <w:bottom w:val="single" w:sz="1" w:space="0" w:color="000000"/>
            </w:tcBorders>
          </w:tcPr>
          <w:p w:rsidR="005D3FC1" w:rsidRPr="000D3A8F" w:rsidRDefault="005D3FC1" w:rsidP="00176F99">
            <w:pPr>
              <w:pStyle w:val="TAL"/>
            </w:pPr>
            <w:r w:rsidRPr="000D3A8F">
              <w:t>nodeId</w:t>
            </w:r>
            <w:r w:rsidR="00245B5F" w:rsidRPr="000D3A8F">
              <w:t>s</w:t>
            </w:r>
          </w:p>
        </w:tc>
        <w:tc>
          <w:tcPr>
            <w:tcW w:w="5307" w:type="dxa"/>
            <w:tcBorders>
              <w:left w:val="single" w:sz="1" w:space="0" w:color="000000"/>
              <w:bottom w:val="single" w:sz="1" w:space="0" w:color="000000"/>
              <w:right w:val="single" w:sz="1" w:space="0" w:color="000000"/>
            </w:tcBorders>
          </w:tcPr>
          <w:p w:rsidR="005D3FC1" w:rsidRPr="000D3A8F" w:rsidRDefault="00245B5F" w:rsidP="00176F99">
            <w:pPr>
              <w:pStyle w:val="TAL"/>
            </w:pPr>
            <w:r w:rsidRPr="000D3A8F">
              <w:t>List of the</w:t>
            </w:r>
            <w:r w:rsidR="005D3FC1" w:rsidRPr="000D3A8F">
              <w:t xml:space="preserve"> unique M2M Node identifier in the context of the M2M Service Subscription.</w:t>
            </w:r>
          </w:p>
        </w:tc>
      </w:tr>
      <w:tr w:rsidR="005D3FC1" w:rsidRPr="000D3A8F" w:rsidTr="00FB2EC8">
        <w:trPr>
          <w:tblHeader/>
          <w:jc w:val="center"/>
        </w:trPr>
        <w:tc>
          <w:tcPr>
            <w:tcW w:w="1709" w:type="dxa"/>
            <w:tcBorders>
              <w:left w:val="single" w:sz="1" w:space="0" w:color="000000"/>
              <w:bottom w:val="single" w:sz="1" w:space="0" w:color="000000"/>
            </w:tcBorders>
          </w:tcPr>
          <w:p w:rsidR="005D3FC1" w:rsidRPr="000D3A8F" w:rsidRDefault="005D3FC1" w:rsidP="00176F99">
            <w:pPr>
              <w:pStyle w:val="TAL"/>
            </w:pPr>
            <w:r w:rsidRPr="000D3A8F">
              <w:t>externalIds</w:t>
            </w:r>
          </w:p>
        </w:tc>
        <w:tc>
          <w:tcPr>
            <w:tcW w:w="5307" w:type="dxa"/>
            <w:tcBorders>
              <w:left w:val="single" w:sz="1" w:space="0" w:color="000000"/>
              <w:bottom w:val="single" w:sz="1" w:space="0" w:color="000000"/>
              <w:right w:val="single" w:sz="1" w:space="0" w:color="000000"/>
            </w:tcBorders>
          </w:tcPr>
          <w:p w:rsidR="005D3FC1" w:rsidRPr="000D3A8F" w:rsidRDefault="005D3FC1" w:rsidP="00176F99">
            <w:pPr>
              <w:pStyle w:val="TAL"/>
            </w:pPr>
            <w:r w:rsidRPr="000D3A8F">
              <w:t>List of URNs that represent the external identifiers associated with this M2M Node.</w:t>
            </w:r>
          </w:p>
        </w:tc>
      </w:tr>
      <w:tr w:rsidR="005D3FC1" w:rsidRPr="0021242D" w:rsidTr="00FB2EC8">
        <w:trPr>
          <w:tblHeader/>
          <w:jc w:val="center"/>
        </w:trPr>
        <w:tc>
          <w:tcPr>
            <w:tcW w:w="1709" w:type="dxa"/>
            <w:tcBorders>
              <w:left w:val="single" w:sz="1" w:space="0" w:color="000000"/>
              <w:bottom w:val="single" w:sz="1" w:space="0" w:color="000000"/>
            </w:tcBorders>
          </w:tcPr>
          <w:p w:rsidR="005D3FC1" w:rsidRPr="000D3A8F" w:rsidRDefault="005D3FC1" w:rsidP="00176F99">
            <w:pPr>
              <w:pStyle w:val="TAL"/>
            </w:pPr>
            <w:r w:rsidRPr="000D3A8F">
              <w:t>applicationRuleIds</w:t>
            </w:r>
          </w:p>
        </w:tc>
        <w:tc>
          <w:tcPr>
            <w:tcW w:w="5307" w:type="dxa"/>
            <w:tcBorders>
              <w:left w:val="single" w:sz="1" w:space="0" w:color="000000"/>
              <w:bottom w:val="single" w:sz="1" w:space="0" w:color="000000"/>
              <w:right w:val="single" w:sz="1" w:space="0" w:color="000000"/>
            </w:tcBorders>
          </w:tcPr>
          <w:p w:rsidR="005D3FC1" w:rsidRPr="0021242D" w:rsidRDefault="005D3FC1" w:rsidP="00176F99">
            <w:pPr>
              <w:pStyle w:val="TAL"/>
            </w:pPr>
            <w:r w:rsidRPr="000D3A8F">
              <w:t>List of Application Rule</w:t>
            </w:r>
            <w:r w:rsidR="0065480F" w:rsidRPr="000D3A8F">
              <w:t xml:space="preserve"> identifiers</w:t>
            </w:r>
            <w:r w:rsidR="00DC6F67" w:rsidRPr="000D3A8F">
              <w:t xml:space="preserve"> </w:t>
            </w:r>
            <w:r w:rsidRPr="000D3A8F">
              <w:t>associated with the M2M Node.</w:t>
            </w:r>
            <w:r w:rsidRPr="0021242D">
              <w:t xml:space="preserve"> </w:t>
            </w:r>
          </w:p>
        </w:tc>
      </w:tr>
    </w:tbl>
    <w:p w:rsidR="00176F99" w:rsidRPr="0021242D" w:rsidRDefault="00176F99" w:rsidP="00176F99">
      <w:bookmarkStart w:id="1429" w:name="_Toc417309560"/>
    </w:p>
    <w:p w:rsidR="008B6F4B" w:rsidRPr="0021242D" w:rsidRDefault="000D3A8F" w:rsidP="008B6F4B">
      <w:pPr>
        <w:pStyle w:val="Heading4"/>
        <w:rPr>
          <w:lang w:val="en-US"/>
        </w:rPr>
      </w:pPr>
      <w:bookmarkStart w:id="1430" w:name="_Toc418174596"/>
      <w:bookmarkStart w:id="1431" w:name="_Toc418660517"/>
      <w:r>
        <w:rPr>
          <w:lang w:val="en-US"/>
        </w:rPr>
        <w:lastRenderedPageBreak/>
        <w:t>6.9.2.5</w:t>
      </w:r>
      <w:r w:rsidR="008B6F4B" w:rsidRPr="0021242D">
        <w:rPr>
          <w:lang w:val="en-US"/>
        </w:rPr>
        <w:tab/>
        <w:t>Application Rule</w:t>
      </w:r>
      <w:bookmarkEnd w:id="1429"/>
      <w:bookmarkEnd w:id="1430"/>
      <w:bookmarkEnd w:id="1431"/>
    </w:p>
    <w:p w:rsidR="00176F99" w:rsidRPr="0021242D" w:rsidRDefault="00176F99" w:rsidP="00176F99">
      <w:pPr>
        <w:pStyle w:val="TH"/>
      </w:pPr>
      <w:r w:rsidRPr="0021242D">
        <w:t xml:space="preserve">Table </w:t>
      </w:r>
      <w:r w:rsidR="000D3A8F">
        <w:t>6.9.2.5</w:t>
      </w:r>
      <w:r w:rsidRPr="0021242D">
        <w:t>-1: Application Rule Entity</w:t>
      </w:r>
    </w:p>
    <w:tbl>
      <w:tblPr>
        <w:tblW w:w="7016" w:type="dxa"/>
        <w:jc w:val="center"/>
        <w:tblLayout w:type="fixed"/>
        <w:tblCellMar>
          <w:left w:w="0" w:type="dxa"/>
          <w:right w:w="0" w:type="dxa"/>
        </w:tblCellMar>
        <w:tblLook w:val="0000"/>
      </w:tblPr>
      <w:tblGrid>
        <w:gridCol w:w="1709"/>
        <w:gridCol w:w="5307"/>
      </w:tblGrid>
      <w:tr w:rsidR="00EF2A84" w:rsidRPr="0021242D" w:rsidTr="00176F99">
        <w:trPr>
          <w:tblHeader/>
          <w:jc w:val="center"/>
        </w:trPr>
        <w:tc>
          <w:tcPr>
            <w:tcW w:w="1709" w:type="dxa"/>
            <w:tcBorders>
              <w:top w:val="single" w:sz="1" w:space="0" w:color="000000"/>
              <w:left w:val="single" w:sz="1" w:space="0" w:color="000000"/>
              <w:bottom w:val="single" w:sz="1" w:space="0" w:color="000000"/>
            </w:tcBorders>
            <w:shd w:val="clear" w:color="auto" w:fill="C0C0C0"/>
          </w:tcPr>
          <w:p w:rsidR="00EF2A84" w:rsidRPr="0021242D" w:rsidRDefault="00EF2A84" w:rsidP="00176F99">
            <w:pPr>
              <w:pStyle w:val="TAH"/>
            </w:pPr>
            <w:r w:rsidRPr="0021242D">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EF2A84" w:rsidRPr="0021242D" w:rsidRDefault="00EF2A84" w:rsidP="00176F99">
            <w:pPr>
              <w:pStyle w:val="TAH"/>
            </w:pPr>
            <w:r w:rsidRPr="0021242D">
              <w:t>Description</w:t>
            </w:r>
          </w:p>
        </w:tc>
      </w:tr>
      <w:tr w:rsidR="00EF2A84" w:rsidRPr="0021242D" w:rsidTr="00176F99">
        <w:trPr>
          <w:tblHeader/>
          <w:jc w:val="center"/>
        </w:trPr>
        <w:tc>
          <w:tcPr>
            <w:tcW w:w="1709" w:type="dxa"/>
            <w:tcBorders>
              <w:left w:val="single" w:sz="1" w:space="0" w:color="000000"/>
              <w:bottom w:val="single" w:sz="1" w:space="0" w:color="000000"/>
            </w:tcBorders>
          </w:tcPr>
          <w:p w:rsidR="00EF2A84" w:rsidRPr="0021242D" w:rsidRDefault="00EF2A84" w:rsidP="00176F99">
            <w:pPr>
              <w:pStyle w:val="TAL"/>
            </w:pPr>
            <w:r w:rsidRPr="0021242D">
              <w:t>applicationRuleId</w:t>
            </w:r>
          </w:p>
        </w:tc>
        <w:tc>
          <w:tcPr>
            <w:tcW w:w="5307" w:type="dxa"/>
            <w:tcBorders>
              <w:left w:val="single" w:sz="1" w:space="0" w:color="000000"/>
              <w:bottom w:val="single" w:sz="1" w:space="0" w:color="000000"/>
              <w:right w:val="single" w:sz="1" w:space="0" w:color="000000"/>
            </w:tcBorders>
          </w:tcPr>
          <w:p w:rsidR="00EF2A84" w:rsidRPr="0021242D" w:rsidRDefault="00EF2A84" w:rsidP="00176F99">
            <w:pPr>
              <w:pStyle w:val="TAL"/>
            </w:pPr>
            <w:r w:rsidRPr="0021242D">
              <w:t>The unique Application Rule identifier in the context of the M2M Service Subscription.</w:t>
            </w:r>
          </w:p>
        </w:tc>
      </w:tr>
      <w:tr w:rsidR="00EF2A84" w:rsidRPr="0021242D" w:rsidTr="00176F99">
        <w:trPr>
          <w:tblHeader/>
          <w:jc w:val="center"/>
        </w:trPr>
        <w:tc>
          <w:tcPr>
            <w:tcW w:w="1709" w:type="dxa"/>
            <w:tcBorders>
              <w:left w:val="single" w:sz="1" w:space="0" w:color="000000"/>
              <w:bottom w:val="single" w:sz="1" w:space="0" w:color="000000"/>
            </w:tcBorders>
          </w:tcPr>
          <w:p w:rsidR="00EF2A84" w:rsidRPr="0021242D" w:rsidRDefault="00EF2A84" w:rsidP="00176F99">
            <w:pPr>
              <w:pStyle w:val="TAL"/>
            </w:pPr>
            <w:r w:rsidRPr="0021242D">
              <w:t>credentialIds</w:t>
            </w:r>
          </w:p>
        </w:tc>
        <w:tc>
          <w:tcPr>
            <w:tcW w:w="5307" w:type="dxa"/>
            <w:tcBorders>
              <w:left w:val="single" w:sz="1" w:space="0" w:color="000000"/>
              <w:bottom w:val="single" w:sz="1" w:space="0" w:color="000000"/>
              <w:right w:val="single" w:sz="1" w:space="0" w:color="000000"/>
            </w:tcBorders>
          </w:tcPr>
          <w:p w:rsidR="00EF2A84" w:rsidRPr="0021242D" w:rsidRDefault="00EF2A84" w:rsidP="00611D9A">
            <w:pPr>
              <w:pStyle w:val="TAL"/>
            </w:pPr>
            <w:r w:rsidRPr="0021242D">
              <w:rPr>
                <w:rFonts w:eastAsia="Arial Unicode MS"/>
                <w:lang w:eastAsia="ko-KR"/>
              </w:rPr>
              <w:t>List of credential identifiers for which this Application Rule is applicable, i.e. for registration requests coming into a CSE via 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REF_ONEM2MTS_0003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4</w:t>
            </w:r>
            <w:r w:rsidR="00935233" w:rsidRPr="0021242D">
              <w:rPr>
                <w:rFonts w:eastAsia="Arial Unicode MS"/>
                <w:lang w:eastAsia="ko-KR"/>
              </w:rPr>
              <w:fldChar w:fldCharType="end"/>
            </w:r>
            <w:r w:rsidR="00611D9A" w:rsidRPr="0021242D">
              <w:rPr>
                <w:rFonts w:eastAsia="Arial Unicode MS"/>
                <w:lang w:eastAsia="ko-KR"/>
              </w:rPr>
              <w:t>]</w:t>
            </w:r>
            <w:r w:rsidRPr="0021242D">
              <w:t>,</w:t>
            </w:r>
            <w:r w:rsidRPr="0021242D">
              <w:rPr>
                <w:rFonts w:eastAsia="Arial Unicode MS"/>
                <w:lang w:eastAsia="ko-KR"/>
              </w:rPr>
              <w:t xml:space="preserve"> that was authenticated using credentials that match with any of these credential identifiers, the current Application Rule applies. This can contain a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credential identifier or </w:t>
            </w:r>
            <w:r w:rsidR="00A55D34" w:rsidRPr="0021242D">
              <w:rPr>
                <w:rFonts w:eastAsia="Arial Unicode MS"/>
                <w:lang w:eastAsia="ko-KR"/>
              </w:rPr>
              <w:t>'</w:t>
            </w:r>
            <w:r w:rsidRPr="0021242D">
              <w:rPr>
                <w:rFonts w:eastAsia="Arial Unicode MS"/>
                <w:lang w:eastAsia="ko-KR"/>
              </w:rPr>
              <w:t>None</w:t>
            </w:r>
            <w:r w:rsidR="00A55D34" w:rsidRPr="0021242D">
              <w:rPr>
                <w:rFonts w:eastAsia="Arial Unicode MS"/>
                <w:lang w:eastAsia="ko-KR"/>
              </w:rPr>
              <w:t>'</w:t>
            </w:r>
            <w:r w:rsidRPr="0021242D">
              <w:rPr>
                <w:rFonts w:eastAsia="Arial Unicode MS"/>
                <w:lang w:eastAsia="ko-KR"/>
              </w:rPr>
              <w:t xml:space="preserve"> for not authenticated case.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credential identifier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to define sets or ranges of credential identifiers.</w:t>
            </w:r>
          </w:p>
        </w:tc>
      </w:tr>
      <w:tr w:rsidR="00EF2A84" w:rsidRPr="0021242D" w:rsidTr="00176F99">
        <w:trPr>
          <w:tblHeader/>
          <w:jc w:val="center"/>
        </w:trPr>
        <w:tc>
          <w:tcPr>
            <w:tcW w:w="1709" w:type="dxa"/>
            <w:tcBorders>
              <w:left w:val="single" w:sz="1" w:space="0" w:color="000000"/>
              <w:bottom w:val="single" w:sz="2" w:space="0" w:color="000000"/>
            </w:tcBorders>
          </w:tcPr>
          <w:p w:rsidR="00EF2A84" w:rsidRPr="0021242D" w:rsidRDefault="00EF2A84" w:rsidP="00176F99">
            <w:pPr>
              <w:pStyle w:val="TAL"/>
            </w:pPr>
            <w:r w:rsidRPr="0021242D">
              <w:t>allowedApplicationIds</w:t>
            </w:r>
          </w:p>
        </w:tc>
        <w:tc>
          <w:tcPr>
            <w:tcW w:w="5307" w:type="dxa"/>
            <w:tcBorders>
              <w:left w:val="single" w:sz="1" w:space="0" w:color="000000"/>
              <w:bottom w:val="single" w:sz="2" w:space="0" w:color="000000"/>
              <w:right w:val="single" w:sz="1" w:space="0" w:color="000000"/>
            </w:tcBorders>
          </w:tcPr>
          <w:p w:rsidR="00EF2A84" w:rsidRPr="0021242D" w:rsidRDefault="00EF2A84" w:rsidP="00611D9A">
            <w:pPr>
              <w:pStyle w:val="TAL"/>
              <w:rPr>
                <w:rFonts w:eastAsia="Arial Unicode MS"/>
                <w:lang w:eastAsia="ko-KR"/>
              </w:rPr>
            </w:pPr>
            <w:r w:rsidRPr="0021242D">
              <w:rPr>
                <w:rFonts w:eastAsia="Arial Unicode MS"/>
                <w:lang w:eastAsia="ko-KR"/>
              </w:rPr>
              <w:t>List of M2M Application Identifiers (App-ID) that shall be considered to be allowed for AE registration requests received via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REF_ONEM2MTS_0003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4</w:t>
            </w:r>
            <w:r w:rsidR="00935233" w:rsidRPr="0021242D">
              <w:rPr>
                <w:rFonts w:eastAsia="Arial Unicode MS"/>
                <w:lang w:eastAsia="ko-KR"/>
              </w:rPr>
              <w:fldChar w:fldCharType="end"/>
            </w:r>
            <w:r w:rsidR="00611D9A" w:rsidRPr="0021242D">
              <w:rPr>
                <w:rFonts w:eastAsia="Arial Unicode MS"/>
                <w:lang w:eastAsia="ko-KR"/>
              </w:rPr>
              <w:t>]</w:t>
            </w:r>
            <w:r w:rsidRPr="0021242D">
              <w:rPr>
                <w:rFonts w:eastAsia="Arial Unicode MS"/>
                <w:lang w:eastAsia="ko-KR"/>
              </w:rPr>
              <w:t xml:space="preserve">. This can contain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App-ID.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App-ID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to define sets or ranges of App-IDs</w:t>
            </w:r>
            <w:r w:rsidRPr="0021242D">
              <w:t xml:space="preserve">. </w:t>
            </w:r>
          </w:p>
        </w:tc>
      </w:tr>
      <w:tr w:rsidR="00EF2A84" w:rsidRPr="0021242D" w:rsidTr="00176F99">
        <w:trPr>
          <w:tblHeader/>
          <w:jc w:val="center"/>
        </w:trPr>
        <w:tc>
          <w:tcPr>
            <w:tcW w:w="1709" w:type="dxa"/>
            <w:tcBorders>
              <w:top w:val="single" w:sz="2" w:space="0" w:color="000000"/>
              <w:left w:val="single" w:sz="2" w:space="0" w:color="000000"/>
              <w:bottom w:val="single" w:sz="4" w:space="0" w:color="auto"/>
              <w:right w:val="single" w:sz="2" w:space="0" w:color="000000"/>
            </w:tcBorders>
          </w:tcPr>
          <w:p w:rsidR="00EF2A84" w:rsidRPr="0021242D" w:rsidRDefault="00EF2A84" w:rsidP="00176F99">
            <w:pPr>
              <w:pStyle w:val="TAL"/>
            </w:pPr>
            <w:r w:rsidRPr="0021242D">
              <w:t>allowedAEIds</w:t>
            </w:r>
          </w:p>
        </w:tc>
        <w:tc>
          <w:tcPr>
            <w:tcW w:w="5307" w:type="dxa"/>
            <w:tcBorders>
              <w:top w:val="single" w:sz="2" w:space="0" w:color="000000"/>
              <w:left w:val="single" w:sz="2" w:space="0" w:color="000000"/>
              <w:bottom w:val="single" w:sz="4" w:space="0" w:color="auto"/>
              <w:right w:val="single" w:sz="2" w:space="0" w:color="000000"/>
            </w:tcBorders>
          </w:tcPr>
          <w:p w:rsidR="00EF2A84" w:rsidRPr="0021242D" w:rsidRDefault="00EF2A84" w:rsidP="00176F99">
            <w:pPr>
              <w:pStyle w:val="TAL"/>
            </w:pPr>
            <w:r w:rsidRPr="0021242D">
              <w:rPr>
                <w:rFonts w:eastAsia="Arial Unicode MS"/>
                <w:lang w:eastAsia="ko-KR"/>
              </w:rPr>
              <w:t xml:space="preserve">List of M2M Application Entity Identifiers (AE-ID) that shall be considered to be allowed for AE registration requests. This can contain zero or more specific AE identifier values, </w:t>
            </w:r>
            <w:r w:rsidR="00A55D34" w:rsidRPr="0021242D">
              <w:rPr>
                <w:rFonts w:eastAsia="Arial Unicode MS"/>
                <w:lang w:eastAsia="ko-KR"/>
              </w:rPr>
              <w:t>'</w:t>
            </w:r>
            <w:r w:rsidRPr="0021242D">
              <w:rPr>
                <w:rFonts w:eastAsia="Arial Unicode MS"/>
                <w:lang w:eastAsia="ko-KR"/>
              </w:rPr>
              <w:t>S*</w:t>
            </w:r>
            <w:r w:rsidR="00A55D34" w:rsidRPr="0021242D">
              <w:rPr>
                <w:rFonts w:eastAsia="Arial Unicode MS"/>
                <w:lang w:eastAsia="ko-KR"/>
              </w:rPr>
              <w:t>'</w:t>
            </w:r>
            <w:r w:rsidRPr="0021242D">
              <w:rPr>
                <w:rFonts w:eastAsia="Arial Unicode MS"/>
                <w:lang w:eastAsia="ko-KR"/>
              </w:rPr>
              <w:t xml:space="preserve"> for any Service Provider AE-ID, </w:t>
            </w:r>
            <w:r w:rsidR="00A55D34" w:rsidRPr="0021242D">
              <w:rPr>
                <w:rFonts w:eastAsia="Arial Unicode MS"/>
                <w:lang w:eastAsia="ko-KR"/>
              </w:rPr>
              <w:t>'</w:t>
            </w:r>
            <w:r w:rsidRPr="0021242D">
              <w:rPr>
                <w:rFonts w:eastAsia="Arial Unicode MS"/>
                <w:lang w:eastAsia="ko-KR"/>
              </w:rPr>
              <w:t>C*</w:t>
            </w:r>
            <w:r w:rsidR="00A55D34" w:rsidRPr="0021242D">
              <w:rPr>
                <w:rFonts w:eastAsia="Arial Unicode MS"/>
                <w:lang w:eastAsia="ko-KR"/>
              </w:rPr>
              <w:t>'</w:t>
            </w:r>
            <w:r w:rsidRPr="0021242D">
              <w:rPr>
                <w:rFonts w:eastAsia="Arial Unicode MS"/>
                <w:lang w:eastAsia="ko-KR"/>
              </w:rPr>
              <w:t xml:space="preserve"> for any system assigned AE-ID, or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AE-ID.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AE-ID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to define sets or ranges of AE-ID</w:t>
            </w:r>
            <w:r w:rsidRPr="0021242D">
              <w:t xml:space="preserve">. </w:t>
            </w:r>
          </w:p>
        </w:tc>
      </w:tr>
    </w:tbl>
    <w:p w:rsidR="00176F99" w:rsidRPr="0021242D" w:rsidRDefault="00176F99" w:rsidP="00176F99">
      <w:bookmarkStart w:id="1432" w:name="_Toc417309561"/>
    </w:p>
    <w:p w:rsidR="008B6F4B" w:rsidRPr="0021242D" w:rsidRDefault="000D3A8F" w:rsidP="000D3A8F">
      <w:pPr>
        <w:pStyle w:val="Heading4"/>
        <w:rPr>
          <w:lang w:val="en-US"/>
        </w:rPr>
      </w:pPr>
      <w:bookmarkStart w:id="1433" w:name="_Toc418174597"/>
      <w:bookmarkStart w:id="1434" w:name="_Toc418660518"/>
      <w:r>
        <w:rPr>
          <w:rStyle w:val="Heading5Char"/>
          <w:lang w:val="en-US"/>
        </w:rPr>
        <w:t>6.9.2.6</w:t>
      </w:r>
      <w:r w:rsidR="008B6F4B" w:rsidRPr="0021242D">
        <w:rPr>
          <w:lang w:val="en-US"/>
        </w:rPr>
        <w:tab/>
        <w:t>Application Rule Filter Criteria</w:t>
      </w:r>
      <w:bookmarkEnd w:id="1432"/>
      <w:bookmarkEnd w:id="1433"/>
      <w:bookmarkEnd w:id="1434"/>
    </w:p>
    <w:p w:rsidR="00176F99" w:rsidRPr="0021242D" w:rsidRDefault="00176F99" w:rsidP="00176F99">
      <w:pPr>
        <w:pStyle w:val="TH"/>
      </w:pPr>
      <w:r w:rsidRPr="0021242D">
        <w:t xml:space="preserve">Table </w:t>
      </w:r>
      <w:r w:rsidR="000D3A8F">
        <w:t>6.9.2.6</w:t>
      </w:r>
      <w:r w:rsidRPr="0021242D">
        <w:t>-1: Application Rule Filter Criteria</w:t>
      </w:r>
    </w:p>
    <w:tbl>
      <w:tblPr>
        <w:tblW w:w="7016" w:type="dxa"/>
        <w:jc w:val="center"/>
        <w:tblLayout w:type="fixed"/>
        <w:tblCellMar>
          <w:left w:w="0" w:type="dxa"/>
          <w:right w:w="0" w:type="dxa"/>
        </w:tblCellMar>
        <w:tblLook w:val="0000"/>
      </w:tblPr>
      <w:tblGrid>
        <w:gridCol w:w="1709"/>
        <w:gridCol w:w="5307"/>
      </w:tblGrid>
      <w:tr w:rsidR="008B6F4B" w:rsidRPr="0021242D" w:rsidTr="00176F99">
        <w:trPr>
          <w:tblHeader/>
          <w:jc w:val="center"/>
        </w:trPr>
        <w:tc>
          <w:tcPr>
            <w:tcW w:w="1709" w:type="dxa"/>
            <w:tcBorders>
              <w:top w:val="single" w:sz="1" w:space="0" w:color="000000"/>
              <w:left w:val="single" w:sz="1" w:space="0" w:color="000000"/>
              <w:bottom w:val="single" w:sz="1" w:space="0" w:color="000000"/>
            </w:tcBorders>
            <w:shd w:val="clear" w:color="auto" w:fill="C0C0C0"/>
          </w:tcPr>
          <w:p w:rsidR="008B6F4B" w:rsidRPr="0021242D" w:rsidRDefault="008B6F4B" w:rsidP="00176F99">
            <w:pPr>
              <w:pStyle w:val="TAH"/>
            </w:pPr>
            <w:r w:rsidRPr="0021242D">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B6F4B" w:rsidRPr="0021242D" w:rsidRDefault="008B6F4B" w:rsidP="00176F99">
            <w:pPr>
              <w:pStyle w:val="TAH"/>
            </w:pPr>
            <w:r w:rsidRPr="0021242D">
              <w:t>Description</w:t>
            </w:r>
          </w:p>
        </w:tc>
      </w:tr>
      <w:tr w:rsidR="008B6F4B" w:rsidRPr="0021242D" w:rsidTr="00176F99">
        <w:trPr>
          <w:tblHeader/>
          <w:jc w:val="center"/>
        </w:trPr>
        <w:tc>
          <w:tcPr>
            <w:tcW w:w="1709" w:type="dxa"/>
            <w:tcBorders>
              <w:left w:val="single" w:sz="1" w:space="0" w:color="000000"/>
              <w:bottom w:val="single" w:sz="1" w:space="0" w:color="000000"/>
            </w:tcBorders>
          </w:tcPr>
          <w:p w:rsidR="008B6F4B" w:rsidRPr="0021242D" w:rsidRDefault="006454EF" w:rsidP="00176F99">
            <w:pPr>
              <w:pStyle w:val="TAL"/>
            </w:pPr>
            <w:r w:rsidRPr="0021242D">
              <w:t>applicationRule</w:t>
            </w:r>
            <w:r w:rsidR="008B6F4B" w:rsidRPr="0021242D">
              <w:t>Id</w:t>
            </w:r>
            <w:r w:rsidR="00245B5F" w:rsidRPr="0021242D">
              <w:t>s</w:t>
            </w:r>
          </w:p>
        </w:tc>
        <w:tc>
          <w:tcPr>
            <w:tcW w:w="5307" w:type="dxa"/>
            <w:tcBorders>
              <w:left w:val="single" w:sz="1" w:space="0" w:color="000000"/>
              <w:bottom w:val="single" w:sz="1" w:space="0" w:color="000000"/>
              <w:right w:val="single" w:sz="1" w:space="0" w:color="000000"/>
            </w:tcBorders>
          </w:tcPr>
          <w:p w:rsidR="008B6F4B" w:rsidRPr="0021242D" w:rsidRDefault="00245B5F" w:rsidP="00176F99">
            <w:pPr>
              <w:pStyle w:val="TAL"/>
            </w:pPr>
            <w:r w:rsidRPr="0021242D">
              <w:t>List of the</w:t>
            </w:r>
            <w:r w:rsidR="008B6F4B" w:rsidRPr="0021242D">
              <w:t xml:space="preserve"> unique </w:t>
            </w:r>
            <w:r w:rsidR="006454EF" w:rsidRPr="0021242D">
              <w:t>Application Rule identifier</w:t>
            </w:r>
            <w:r w:rsidR="008B6F4B" w:rsidRPr="0021242D">
              <w:t xml:space="preserve"> in the context of the M2M Service Subscription.</w:t>
            </w:r>
          </w:p>
        </w:tc>
      </w:tr>
      <w:tr w:rsidR="008B6F4B" w:rsidRPr="0021242D" w:rsidTr="00176F99">
        <w:trPr>
          <w:tblHeader/>
          <w:jc w:val="center"/>
        </w:trPr>
        <w:tc>
          <w:tcPr>
            <w:tcW w:w="1709" w:type="dxa"/>
            <w:tcBorders>
              <w:left w:val="single" w:sz="1" w:space="0" w:color="000000"/>
              <w:bottom w:val="single" w:sz="1" w:space="0" w:color="000000"/>
            </w:tcBorders>
          </w:tcPr>
          <w:p w:rsidR="008B6F4B" w:rsidRPr="0021242D" w:rsidRDefault="006454EF" w:rsidP="00176F99">
            <w:pPr>
              <w:pStyle w:val="TAL"/>
            </w:pPr>
            <w:r w:rsidRPr="0021242D">
              <w:t>credential</w:t>
            </w:r>
            <w:r w:rsidR="008B6F4B" w:rsidRPr="0021242D">
              <w:t>Ids</w:t>
            </w:r>
          </w:p>
        </w:tc>
        <w:tc>
          <w:tcPr>
            <w:tcW w:w="5307" w:type="dxa"/>
            <w:tcBorders>
              <w:left w:val="single" w:sz="1" w:space="0" w:color="000000"/>
              <w:bottom w:val="single" w:sz="1" w:space="0" w:color="000000"/>
              <w:right w:val="single" w:sz="1" w:space="0" w:color="000000"/>
            </w:tcBorders>
          </w:tcPr>
          <w:p w:rsidR="008B6F4B" w:rsidRPr="0021242D" w:rsidRDefault="00BF77D8" w:rsidP="00611D9A">
            <w:pPr>
              <w:pStyle w:val="TAL"/>
            </w:pPr>
            <w:r w:rsidRPr="0021242D">
              <w:rPr>
                <w:rFonts w:eastAsia="Arial Unicode MS"/>
                <w:lang w:eastAsia="ko-KR"/>
              </w:rPr>
              <w:t xml:space="preserve">List of credential identifiers for which this Application Rule is applicable, i.e. for registration requests coming </w:t>
            </w:r>
            <w:r w:rsidR="00D35FEC" w:rsidRPr="0021242D">
              <w:rPr>
                <w:rFonts w:eastAsia="Arial Unicode MS"/>
                <w:lang w:eastAsia="ko-KR"/>
              </w:rPr>
              <w:t>into the M2M System</w:t>
            </w:r>
            <w:r w:rsidRPr="0021242D">
              <w:rPr>
                <w:rFonts w:eastAsia="Arial Unicode MS"/>
                <w:lang w:eastAsia="ko-KR"/>
              </w:rPr>
              <w:t xml:space="preserve"> via 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REF_ONEM2MDRAFTINGRULES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1</w:t>
            </w:r>
            <w:r w:rsidR="00935233" w:rsidRPr="0021242D">
              <w:rPr>
                <w:rFonts w:eastAsia="Arial Unicode MS"/>
                <w:lang w:eastAsia="ko-KR"/>
              </w:rPr>
              <w:fldChar w:fldCharType="end"/>
            </w:r>
            <w:r w:rsidR="00611D9A" w:rsidRPr="0021242D">
              <w:rPr>
                <w:rFonts w:eastAsia="Arial Unicode MS"/>
                <w:lang w:eastAsia="ko-KR"/>
              </w:rPr>
              <w:t>]</w:t>
            </w:r>
            <w:r w:rsidRPr="0021242D">
              <w:t>,</w:t>
            </w:r>
            <w:r w:rsidRPr="0021242D">
              <w:rPr>
                <w:rFonts w:eastAsia="Arial Unicode MS"/>
                <w:lang w:eastAsia="ko-KR"/>
              </w:rPr>
              <w:t xml:space="preserve"> that was authenticated using credentials that match with any of these credential identifiers, the current Application Rule applies. This can contain a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credential identifier or </w:t>
            </w:r>
            <w:r w:rsidR="00A55D34" w:rsidRPr="0021242D">
              <w:rPr>
                <w:rFonts w:eastAsia="Arial Unicode MS"/>
                <w:lang w:eastAsia="ko-KR"/>
              </w:rPr>
              <w:t>'</w:t>
            </w:r>
            <w:r w:rsidRPr="0021242D">
              <w:rPr>
                <w:rFonts w:eastAsia="Arial Unicode MS"/>
                <w:lang w:eastAsia="ko-KR"/>
              </w:rPr>
              <w:t>None</w:t>
            </w:r>
            <w:r w:rsidR="00A55D34" w:rsidRPr="0021242D">
              <w:rPr>
                <w:rFonts w:eastAsia="Arial Unicode MS"/>
                <w:lang w:eastAsia="ko-KR"/>
              </w:rPr>
              <w:t>'</w:t>
            </w:r>
            <w:r w:rsidRPr="0021242D">
              <w:rPr>
                <w:rFonts w:eastAsia="Arial Unicode MS"/>
                <w:lang w:eastAsia="ko-KR"/>
              </w:rPr>
              <w:t xml:space="preserve"> for not authenticated case.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w:t>
            </w:r>
            <w:r w:rsidR="00745DDD" w:rsidRPr="0021242D">
              <w:rPr>
                <w:rFonts w:eastAsia="Arial Unicode MS"/>
                <w:lang w:eastAsia="ko-KR"/>
              </w:rPr>
              <w:t>credential identifier</w:t>
            </w:r>
            <w:r w:rsidRPr="0021242D">
              <w:rPr>
                <w:rFonts w:eastAsia="Arial Unicode MS"/>
                <w:lang w:eastAsia="ko-KR"/>
              </w:rPr>
              <w:t xml:space="preserve">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xml:space="preserve">) to define sets or ranges of </w:t>
            </w:r>
            <w:r w:rsidR="00745DDD" w:rsidRPr="0021242D">
              <w:rPr>
                <w:rFonts w:eastAsia="Arial Unicode MS"/>
                <w:lang w:eastAsia="ko-KR"/>
              </w:rPr>
              <w:t>credential identifiers</w:t>
            </w:r>
            <w:r w:rsidRPr="0021242D">
              <w:rPr>
                <w:rFonts w:eastAsia="Arial Unicode MS"/>
                <w:lang w:eastAsia="ko-KR"/>
              </w:rPr>
              <w:t>.</w:t>
            </w:r>
          </w:p>
        </w:tc>
      </w:tr>
      <w:tr w:rsidR="00F04735" w:rsidRPr="0021242D" w:rsidTr="00176F99">
        <w:trPr>
          <w:tblHeader/>
          <w:jc w:val="center"/>
        </w:trPr>
        <w:tc>
          <w:tcPr>
            <w:tcW w:w="1709" w:type="dxa"/>
            <w:tcBorders>
              <w:left w:val="single" w:sz="1" w:space="0" w:color="000000"/>
              <w:bottom w:val="single" w:sz="2" w:space="0" w:color="000000"/>
            </w:tcBorders>
          </w:tcPr>
          <w:p w:rsidR="00F04735" w:rsidRPr="0021242D" w:rsidRDefault="00F04735" w:rsidP="00176F99">
            <w:pPr>
              <w:pStyle w:val="TAL"/>
            </w:pPr>
            <w:r w:rsidRPr="0021242D">
              <w:t>allowedApplicationIds</w:t>
            </w:r>
          </w:p>
        </w:tc>
        <w:tc>
          <w:tcPr>
            <w:tcW w:w="5307" w:type="dxa"/>
            <w:tcBorders>
              <w:left w:val="single" w:sz="1" w:space="0" w:color="000000"/>
              <w:bottom w:val="single" w:sz="2" w:space="0" w:color="000000"/>
              <w:right w:val="single" w:sz="1" w:space="0" w:color="000000"/>
            </w:tcBorders>
          </w:tcPr>
          <w:p w:rsidR="00F04735" w:rsidRPr="0021242D" w:rsidRDefault="00F04735" w:rsidP="00611D9A">
            <w:pPr>
              <w:pStyle w:val="TAL"/>
              <w:rPr>
                <w:rFonts w:eastAsia="Arial Unicode MS"/>
                <w:lang w:eastAsia="ko-KR"/>
              </w:rPr>
            </w:pPr>
            <w:r w:rsidRPr="0021242D">
              <w:rPr>
                <w:rFonts w:eastAsia="Arial Unicode MS"/>
                <w:lang w:eastAsia="ko-KR"/>
              </w:rPr>
              <w:t>List of M2M Application Identifiers (App-ID) that shall be considered to be allowed for AE registration requests received via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REF_W3CWD_WSDL20_PATTERNS_20040326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2</w:t>
            </w:r>
            <w:r w:rsidR="00935233" w:rsidRPr="0021242D">
              <w:rPr>
                <w:rFonts w:eastAsia="Arial Unicode MS"/>
                <w:lang w:eastAsia="ko-KR"/>
              </w:rPr>
              <w:fldChar w:fldCharType="end"/>
            </w:r>
            <w:r w:rsidR="00611D9A" w:rsidRPr="0021242D">
              <w:rPr>
                <w:rFonts w:eastAsia="Arial Unicode MS"/>
                <w:lang w:eastAsia="ko-KR"/>
              </w:rPr>
              <w:t>]</w:t>
            </w:r>
            <w:r w:rsidRPr="0021242D">
              <w:rPr>
                <w:rFonts w:eastAsia="Arial Unicode MS"/>
                <w:lang w:eastAsia="ko-KR"/>
              </w:rPr>
              <w:t xml:space="preserve">. This can contain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App-ID.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App-ID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to define sets or ranges of App-IDs</w:t>
            </w:r>
            <w:r w:rsidRPr="0021242D">
              <w:t xml:space="preserve">. </w:t>
            </w:r>
          </w:p>
        </w:tc>
      </w:tr>
      <w:tr w:rsidR="00F04735" w:rsidRPr="0021242D" w:rsidTr="00176F99">
        <w:trPr>
          <w:tblHeader/>
          <w:jc w:val="center"/>
        </w:trPr>
        <w:tc>
          <w:tcPr>
            <w:tcW w:w="1709" w:type="dxa"/>
            <w:tcBorders>
              <w:top w:val="single" w:sz="2" w:space="0" w:color="000000"/>
              <w:left w:val="single" w:sz="2" w:space="0" w:color="000000"/>
              <w:bottom w:val="single" w:sz="4" w:space="0" w:color="auto"/>
              <w:right w:val="single" w:sz="2" w:space="0" w:color="000000"/>
            </w:tcBorders>
          </w:tcPr>
          <w:p w:rsidR="00F04735" w:rsidRPr="0021242D" w:rsidRDefault="00F04735" w:rsidP="00176F99">
            <w:pPr>
              <w:pStyle w:val="TAL"/>
            </w:pPr>
            <w:r w:rsidRPr="0021242D">
              <w:t>allowedAEIds</w:t>
            </w:r>
          </w:p>
        </w:tc>
        <w:tc>
          <w:tcPr>
            <w:tcW w:w="5307" w:type="dxa"/>
            <w:tcBorders>
              <w:top w:val="single" w:sz="2" w:space="0" w:color="000000"/>
              <w:left w:val="single" w:sz="2" w:space="0" w:color="000000"/>
              <w:bottom w:val="single" w:sz="4" w:space="0" w:color="auto"/>
              <w:right w:val="single" w:sz="2" w:space="0" w:color="000000"/>
            </w:tcBorders>
          </w:tcPr>
          <w:p w:rsidR="00F04735" w:rsidRPr="0021242D" w:rsidRDefault="00F04735" w:rsidP="00176F99">
            <w:pPr>
              <w:pStyle w:val="TAL"/>
            </w:pPr>
            <w:r w:rsidRPr="0021242D">
              <w:rPr>
                <w:rFonts w:eastAsia="Arial Unicode MS"/>
                <w:lang w:eastAsia="ko-KR"/>
              </w:rPr>
              <w:t xml:space="preserve">List of M2M Application Entity Identifiers (AE-ID) that shall be considered to be allowed for AE registration requests. This can contain zero or more specific AE identifier values, </w:t>
            </w:r>
            <w:r w:rsidR="00A55D34" w:rsidRPr="0021242D">
              <w:rPr>
                <w:rFonts w:eastAsia="Arial Unicode MS"/>
                <w:lang w:eastAsia="ko-KR"/>
              </w:rPr>
              <w:t>'</w:t>
            </w:r>
            <w:r w:rsidRPr="0021242D">
              <w:rPr>
                <w:rFonts w:eastAsia="Arial Unicode MS"/>
                <w:lang w:eastAsia="ko-KR"/>
              </w:rPr>
              <w:t>S*</w:t>
            </w:r>
            <w:r w:rsidR="00A55D34" w:rsidRPr="0021242D">
              <w:rPr>
                <w:rFonts w:eastAsia="Arial Unicode MS"/>
                <w:lang w:eastAsia="ko-KR"/>
              </w:rPr>
              <w:t>'</w:t>
            </w:r>
            <w:r w:rsidRPr="0021242D">
              <w:rPr>
                <w:rFonts w:eastAsia="Arial Unicode MS"/>
                <w:lang w:eastAsia="ko-KR"/>
              </w:rPr>
              <w:t xml:space="preserve"> for any Service Provider AE-ID, </w:t>
            </w:r>
            <w:r w:rsidR="00A55D34" w:rsidRPr="0021242D">
              <w:rPr>
                <w:rFonts w:eastAsia="Arial Unicode MS"/>
                <w:lang w:eastAsia="ko-KR"/>
              </w:rPr>
              <w:t>'</w:t>
            </w:r>
            <w:r w:rsidRPr="0021242D">
              <w:rPr>
                <w:rFonts w:eastAsia="Arial Unicode MS"/>
                <w:lang w:eastAsia="ko-KR"/>
              </w:rPr>
              <w:t>C*</w:t>
            </w:r>
            <w:r w:rsidR="00A55D34" w:rsidRPr="0021242D">
              <w:rPr>
                <w:rFonts w:eastAsia="Arial Unicode MS"/>
                <w:lang w:eastAsia="ko-KR"/>
              </w:rPr>
              <w:t>'</w:t>
            </w:r>
            <w:r w:rsidRPr="0021242D">
              <w:rPr>
                <w:rFonts w:eastAsia="Arial Unicode MS"/>
                <w:lang w:eastAsia="ko-KR"/>
              </w:rPr>
              <w:t xml:space="preserve"> for any system assigned AE-ID, or </w:t>
            </w:r>
            <w:r w:rsidR="00A55D34" w:rsidRPr="0021242D">
              <w:rPr>
                <w:rFonts w:eastAsia="Arial Unicode MS"/>
                <w:lang w:eastAsia="ko-KR"/>
              </w:rPr>
              <w:t>'</w:t>
            </w:r>
            <w:r w:rsidRPr="0021242D">
              <w:rPr>
                <w:rFonts w:eastAsia="Arial Unicode MS"/>
                <w:lang w:eastAsia="ko-KR"/>
              </w:rPr>
              <w:t>*</w:t>
            </w:r>
            <w:r w:rsidR="00A55D34" w:rsidRPr="0021242D">
              <w:rPr>
                <w:rFonts w:eastAsia="Arial Unicode MS"/>
                <w:lang w:eastAsia="ko-KR"/>
              </w:rPr>
              <w:t>'</w:t>
            </w:r>
            <w:r w:rsidRPr="0021242D">
              <w:rPr>
                <w:rFonts w:eastAsia="Arial Unicode MS"/>
                <w:lang w:eastAsia="ko-KR"/>
              </w:rPr>
              <w:t xml:space="preserve"> for any AE-ID. Also Wildcards within an element of this list are possible (e.g. </w:t>
            </w:r>
            <w:r w:rsidR="00A55D34" w:rsidRPr="0021242D">
              <w:rPr>
                <w:rFonts w:eastAsia="Arial Unicode MS"/>
                <w:lang w:eastAsia="ko-KR"/>
              </w:rPr>
              <w:t>'</w:t>
            </w:r>
            <w:r w:rsidRPr="0021242D">
              <w:rPr>
                <w:rFonts w:eastAsia="Arial Unicode MS"/>
                <w:lang w:eastAsia="ko-KR"/>
              </w:rPr>
              <w:t>C123*X</w:t>
            </w:r>
            <w:r w:rsidR="00A55D34" w:rsidRPr="0021242D">
              <w:rPr>
                <w:rFonts w:eastAsia="Arial Unicode MS"/>
                <w:lang w:eastAsia="ko-KR"/>
              </w:rPr>
              <w:t>'</w:t>
            </w:r>
            <w:r w:rsidRPr="0021242D">
              <w:rPr>
                <w:rFonts w:eastAsia="Arial Unicode MS"/>
                <w:lang w:eastAsia="ko-KR"/>
              </w:rPr>
              <w:t xml:space="preserve"> for any AE-ID that starts with </w:t>
            </w:r>
            <w:r w:rsidR="00A55D34" w:rsidRPr="0021242D">
              <w:rPr>
                <w:rFonts w:eastAsia="Arial Unicode MS"/>
                <w:lang w:eastAsia="ko-KR"/>
              </w:rPr>
              <w:t>'</w:t>
            </w:r>
            <w:r w:rsidRPr="0021242D">
              <w:rPr>
                <w:rFonts w:eastAsia="Arial Unicode MS"/>
                <w:lang w:eastAsia="ko-KR"/>
              </w:rPr>
              <w:t>C123</w:t>
            </w:r>
            <w:r w:rsidR="00A55D34" w:rsidRPr="0021242D">
              <w:rPr>
                <w:rFonts w:eastAsia="Arial Unicode MS"/>
                <w:lang w:eastAsia="ko-KR"/>
              </w:rPr>
              <w:t>'</w:t>
            </w:r>
            <w:r w:rsidRPr="0021242D">
              <w:rPr>
                <w:rFonts w:eastAsia="Arial Unicode MS"/>
                <w:lang w:eastAsia="ko-KR"/>
              </w:rPr>
              <w:t xml:space="preserve"> and ends with </w:t>
            </w:r>
            <w:r w:rsidR="00A55D34" w:rsidRPr="0021242D">
              <w:rPr>
                <w:rFonts w:eastAsia="Arial Unicode MS"/>
                <w:lang w:eastAsia="ko-KR"/>
              </w:rPr>
              <w:t>'</w:t>
            </w:r>
            <w:r w:rsidRPr="0021242D">
              <w:rPr>
                <w:rFonts w:eastAsia="Arial Unicode MS"/>
                <w:lang w:eastAsia="ko-KR"/>
              </w:rPr>
              <w:t>X</w:t>
            </w:r>
            <w:r w:rsidR="00A55D34" w:rsidRPr="0021242D">
              <w:rPr>
                <w:rFonts w:eastAsia="Arial Unicode MS"/>
                <w:lang w:eastAsia="ko-KR"/>
              </w:rPr>
              <w:t>'</w:t>
            </w:r>
            <w:r w:rsidRPr="0021242D">
              <w:rPr>
                <w:rFonts w:eastAsia="Arial Unicode MS"/>
                <w:lang w:eastAsia="ko-KR"/>
              </w:rPr>
              <w:t>) to define sets or ranges of AE-ID</w:t>
            </w:r>
            <w:r w:rsidRPr="0021242D">
              <w:t xml:space="preserve">. </w:t>
            </w:r>
          </w:p>
        </w:tc>
      </w:tr>
    </w:tbl>
    <w:p w:rsidR="00176F99" w:rsidRPr="0021242D" w:rsidRDefault="00176F99" w:rsidP="00176F99">
      <w:bookmarkStart w:id="1435" w:name="_Toc417309562"/>
    </w:p>
    <w:p w:rsidR="00865D5D" w:rsidRPr="0021242D" w:rsidRDefault="00865D5D" w:rsidP="00865D5D">
      <w:pPr>
        <w:pStyle w:val="Heading4"/>
        <w:rPr>
          <w:lang w:val="en-US"/>
        </w:rPr>
      </w:pPr>
      <w:bookmarkStart w:id="1436" w:name="_Toc418174598"/>
      <w:bookmarkStart w:id="1437" w:name="_Toc418660519"/>
      <w:r w:rsidRPr="0021242D">
        <w:rPr>
          <w:lang w:val="en-US"/>
        </w:rPr>
        <w:t>6.</w:t>
      </w:r>
      <w:r w:rsidRPr="0021242D">
        <w:rPr>
          <w:lang w:val="en-US" w:eastAsia="zh-CN"/>
        </w:rPr>
        <w:t>9</w:t>
      </w:r>
      <w:r w:rsidRPr="0021242D">
        <w:rPr>
          <w:lang w:val="en-US"/>
        </w:rPr>
        <w:t>.</w:t>
      </w:r>
      <w:r w:rsidR="000D3A8F">
        <w:rPr>
          <w:lang w:val="en-US"/>
        </w:rPr>
        <w:t>2</w:t>
      </w:r>
      <w:r w:rsidRPr="0021242D">
        <w:rPr>
          <w:lang w:val="en-US"/>
        </w:rPr>
        <w:t>.</w:t>
      </w:r>
      <w:r w:rsidR="000D3A8F">
        <w:rPr>
          <w:lang w:val="en-US" w:eastAsia="zh-CN"/>
        </w:rPr>
        <w:t>7</w:t>
      </w:r>
      <w:r w:rsidRPr="0021242D">
        <w:rPr>
          <w:lang w:val="en-US"/>
        </w:rPr>
        <w:tab/>
        <w:t>Supporting Rules</w:t>
      </w:r>
      <w:bookmarkEnd w:id="1435"/>
      <w:bookmarkEnd w:id="1436"/>
      <w:bookmarkEnd w:id="1437"/>
    </w:p>
    <w:p w:rsidR="00865D5D" w:rsidRPr="0021242D" w:rsidRDefault="000D3A8F" w:rsidP="00865D5D">
      <w:pPr>
        <w:pStyle w:val="Heading5"/>
        <w:rPr>
          <w:lang w:val="en-US"/>
        </w:rPr>
      </w:pPr>
      <w:bookmarkStart w:id="1438" w:name="_Toc418174599"/>
      <w:bookmarkStart w:id="1439" w:name="_Toc418660520"/>
      <w:r>
        <w:rPr>
          <w:lang w:val="en-US"/>
        </w:rPr>
        <w:t>6.9.2.7.1</w:t>
      </w:r>
      <w:r w:rsidR="00865D5D" w:rsidRPr="0021242D">
        <w:rPr>
          <w:lang w:val="en-US"/>
        </w:rPr>
        <w:tab/>
        <w:t>Schedule Type</w:t>
      </w:r>
      <w:bookmarkEnd w:id="1438"/>
      <w:bookmarkEnd w:id="1439"/>
    </w:p>
    <w:p w:rsidR="00865D5D" w:rsidRPr="0021242D" w:rsidRDefault="00865D5D" w:rsidP="00865D5D">
      <w:pPr>
        <w:widowControl w:val="0"/>
        <w:overflowPunct/>
        <w:spacing w:after="0"/>
        <w:textAlignment w:val="auto"/>
        <w:rPr>
          <w:lang w:eastAsia="zh-CN"/>
        </w:rPr>
      </w:pPr>
      <w:r w:rsidRPr="0021242D">
        <w:rPr>
          <w:lang w:eastAsia="zh-CN"/>
        </w:rPr>
        <w:t xml:space="preserve">The Schedule is a simple type that describes </w:t>
      </w:r>
      <w:r w:rsidRPr="0021242D">
        <w:rPr>
          <w:rFonts w:eastAsia="Arial Unicode MS"/>
          <w:szCs w:val="21"/>
          <w:lang w:eastAsia="zh-CN"/>
        </w:rPr>
        <w:t>t</w:t>
      </w:r>
      <w:r w:rsidRPr="0021242D">
        <w:rPr>
          <w:rFonts w:eastAsia="Arial Unicode MS"/>
          <w:szCs w:val="21"/>
          <w:lang w:eastAsia="ko-KR"/>
        </w:rPr>
        <w:t xml:space="preserve">he </w:t>
      </w:r>
      <w:r w:rsidRPr="0021242D">
        <w:rPr>
          <w:rFonts w:eastAsia="Arial Unicode MS"/>
          <w:szCs w:val="21"/>
          <w:lang w:eastAsia="zh-CN"/>
        </w:rPr>
        <w:t>schedule information</w:t>
      </w:r>
      <w:r w:rsidRPr="0021242D">
        <w:rPr>
          <w:lang w:eastAsia="zh-CN"/>
        </w:rPr>
        <w:t>.</w:t>
      </w:r>
    </w:p>
    <w:p w:rsidR="00176F99" w:rsidRPr="0021242D" w:rsidRDefault="00176F99" w:rsidP="00176F99">
      <w:pPr>
        <w:pStyle w:val="TH"/>
        <w:rPr>
          <w:lang w:eastAsia="zh-CN"/>
        </w:rPr>
      </w:pPr>
      <w:r w:rsidRPr="0021242D">
        <w:lastRenderedPageBreak/>
        <w:t xml:space="preserve">Table </w:t>
      </w:r>
      <w:r w:rsidR="000D3A8F">
        <w:t>6.9.2.7.1</w:t>
      </w:r>
      <w:r w:rsidRPr="0021242D">
        <w:t xml:space="preserve">-1: Type: </w:t>
      </w:r>
      <w:r w:rsidRPr="0021242D">
        <w:rPr>
          <w:lang w:eastAsia="zh-CN"/>
        </w:rPr>
        <w:t>Schedule</w:t>
      </w:r>
    </w:p>
    <w:tbl>
      <w:tblPr>
        <w:tblW w:w="8725" w:type="dxa"/>
        <w:jc w:val="center"/>
        <w:tblLayout w:type="fixed"/>
        <w:tblCellMar>
          <w:left w:w="0" w:type="dxa"/>
          <w:right w:w="0" w:type="dxa"/>
        </w:tblCellMar>
        <w:tblLook w:val="0000"/>
      </w:tblPr>
      <w:tblGrid>
        <w:gridCol w:w="1709"/>
        <w:gridCol w:w="1709"/>
        <w:gridCol w:w="5307"/>
      </w:tblGrid>
      <w:tr w:rsidR="00865D5D" w:rsidRPr="0021242D" w:rsidTr="00865D5D">
        <w:trPr>
          <w:tblHeader/>
          <w:jc w:val="center"/>
        </w:trPr>
        <w:tc>
          <w:tcPr>
            <w:tcW w:w="1709" w:type="dxa"/>
            <w:tcBorders>
              <w:top w:val="single" w:sz="1" w:space="0" w:color="000000"/>
              <w:left w:val="single" w:sz="1" w:space="0" w:color="000000"/>
              <w:bottom w:val="single" w:sz="4" w:space="0" w:color="auto"/>
            </w:tcBorders>
            <w:shd w:val="clear" w:color="auto" w:fill="C0C0C0"/>
          </w:tcPr>
          <w:p w:rsidR="00865D5D" w:rsidRPr="0021242D" w:rsidRDefault="00865D5D" w:rsidP="00176F99">
            <w:pPr>
              <w:pStyle w:val="TAH"/>
            </w:pPr>
            <w:r w:rsidRPr="0021242D">
              <w:t>Parameter</w:t>
            </w:r>
          </w:p>
        </w:tc>
        <w:tc>
          <w:tcPr>
            <w:tcW w:w="1709" w:type="dxa"/>
            <w:tcBorders>
              <w:top w:val="single" w:sz="1" w:space="0" w:color="000000"/>
              <w:left w:val="single" w:sz="1" w:space="0" w:color="000000"/>
              <w:bottom w:val="single" w:sz="4" w:space="0" w:color="auto"/>
            </w:tcBorders>
            <w:shd w:val="clear" w:color="auto" w:fill="C0C0C0"/>
          </w:tcPr>
          <w:p w:rsidR="00865D5D" w:rsidRPr="0021242D" w:rsidRDefault="00865D5D" w:rsidP="00176F99">
            <w:pPr>
              <w:pStyle w:val="TAH"/>
            </w:pPr>
            <w:r w:rsidRPr="0021242D">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rsidR="00865D5D" w:rsidRPr="0021242D" w:rsidRDefault="00865D5D" w:rsidP="00176F99">
            <w:pPr>
              <w:pStyle w:val="TAH"/>
            </w:pPr>
            <w:r w:rsidRPr="0021242D">
              <w:t>Description</w:t>
            </w:r>
          </w:p>
        </w:tc>
      </w:tr>
      <w:tr w:rsidR="00865D5D" w:rsidRPr="0021242D" w:rsidTr="00865D5D">
        <w:trPr>
          <w:tblHeader/>
          <w:jc w:val="center"/>
        </w:trPr>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176F99">
            <w:pPr>
              <w:pStyle w:val="TAL"/>
              <w:rPr>
                <w:lang w:eastAsia="zh-CN"/>
              </w:rPr>
            </w:pPr>
            <w:r w:rsidRPr="0021242D">
              <w:rPr>
                <w:lang w:eastAsia="zh-CN"/>
              </w:rPr>
              <w:t>scheduleElement</w:t>
            </w:r>
          </w:p>
        </w:tc>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176F99">
            <w:pPr>
              <w:pStyle w:val="TAL"/>
              <w:rPr>
                <w:lang w:eastAsia="zh-CN"/>
              </w:rPr>
            </w:pPr>
            <w:r w:rsidRPr="0021242D">
              <w:rPr>
                <w:lang w:eastAsia="zh-CN"/>
              </w:rPr>
              <w:t>NO</w:t>
            </w:r>
          </w:p>
        </w:tc>
        <w:tc>
          <w:tcPr>
            <w:tcW w:w="5307" w:type="dxa"/>
            <w:tcBorders>
              <w:top w:val="single" w:sz="4" w:space="0" w:color="auto"/>
              <w:left w:val="single" w:sz="4" w:space="0" w:color="auto"/>
              <w:bottom w:val="single" w:sz="4" w:space="0" w:color="auto"/>
              <w:right w:val="single" w:sz="4" w:space="0" w:color="auto"/>
            </w:tcBorders>
          </w:tcPr>
          <w:p w:rsidR="00865D5D" w:rsidRPr="0021242D" w:rsidRDefault="00865D5D" w:rsidP="00176F99">
            <w:pPr>
              <w:pStyle w:val="TAL"/>
              <w:rPr>
                <w:lang w:eastAsia="zh-CN"/>
              </w:rPr>
            </w:pPr>
            <w:r w:rsidRPr="0021242D">
              <w:rPr>
                <w:rFonts w:eastAsia="SimSun"/>
                <w:lang w:eastAsia="zh-CN"/>
              </w:rPr>
              <w:t>Expresses time periods defined by second, minute, hour day of month, month, and year. Supports repeating periods, and wildcards expressed as a list.</w:t>
            </w:r>
            <w:r w:rsidR="00DC6F67" w:rsidRPr="0021242D">
              <w:rPr>
                <w:rFonts w:eastAsia="SimSun"/>
                <w:lang w:eastAsia="zh-CN"/>
              </w:rPr>
              <w:t xml:space="preserve"> </w:t>
            </w:r>
            <w:r w:rsidRPr="0021242D">
              <w:rPr>
                <w:lang w:eastAsia="zh-CN"/>
              </w:rPr>
              <w:t>The definition of a schedule is defined in clause 7.3.9 of TS-0004.</w:t>
            </w:r>
          </w:p>
        </w:tc>
      </w:tr>
    </w:tbl>
    <w:p w:rsidR="00865D5D" w:rsidRPr="0021242D" w:rsidRDefault="00865D5D" w:rsidP="00865D5D"/>
    <w:p w:rsidR="00B87B0B" w:rsidRPr="0021242D" w:rsidRDefault="00B87B0B" w:rsidP="00B87B0B">
      <w:pPr>
        <w:pStyle w:val="Heading3"/>
        <w:rPr>
          <w:lang w:val="en-US"/>
        </w:rPr>
      </w:pPr>
      <w:bookmarkStart w:id="1440" w:name="_Toc417309563"/>
      <w:bookmarkStart w:id="1441" w:name="_Toc418174600"/>
      <w:bookmarkStart w:id="1442" w:name="_Toc418660521"/>
      <w:r w:rsidRPr="0021242D">
        <w:rPr>
          <w:lang w:val="en-US"/>
        </w:rPr>
        <w:t>6.9.</w:t>
      </w:r>
      <w:r w:rsidR="002C1036">
        <w:rPr>
          <w:lang w:val="en-US"/>
        </w:rPr>
        <w:t>3</w:t>
      </w:r>
      <w:r w:rsidRPr="0021242D">
        <w:rPr>
          <w:lang w:val="en-US"/>
        </w:rPr>
        <w:tab/>
        <w:t>Service Capabilities</w:t>
      </w:r>
      <w:bookmarkEnd w:id="1440"/>
      <w:bookmarkEnd w:id="1441"/>
      <w:bookmarkEnd w:id="1442"/>
    </w:p>
    <w:p w:rsidR="00B87B0B" w:rsidRPr="00E94535" w:rsidRDefault="002C1036" w:rsidP="00B87B0B">
      <w:pPr>
        <w:pStyle w:val="Heading4"/>
        <w:rPr>
          <w:lang w:val="en-US"/>
        </w:rPr>
      </w:pPr>
      <w:bookmarkStart w:id="1443" w:name="_Toc417309564"/>
      <w:bookmarkStart w:id="1444" w:name="_Toc418174601"/>
      <w:bookmarkStart w:id="1445" w:name="_Toc418660522"/>
      <w:r w:rsidRPr="00E94535">
        <w:rPr>
          <w:lang w:val="en-US"/>
        </w:rPr>
        <w:t>6.9.3.</w:t>
      </w:r>
      <w:r w:rsidR="00B87B0B" w:rsidRPr="00E94535">
        <w:rPr>
          <w:lang w:val="en-US"/>
        </w:rPr>
        <w:t>1</w:t>
      </w:r>
      <w:r w:rsidR="00B87B0B" w:rsidRPr="00E94535">
        <w:rPr>
          <w:lang w:val="en-US"/>
        </w:rPr>
        <w:tab/>
        <w:t>createServiceSubscription</w:t>
      </w:r>
      <w:bookmarkEnd w:id="1443"/>
      <w:bookmarkEnd w:id="1444"/>
      <w:bookmarkEnd w:id="1445"/>
    </w:p>
    <w:p w:rsidR="00E94535" w:rsidRPr="00E94535" w:rsidRDefault="00E94535" w:rsidP="00E94535">
      <w:pPr>
        <w:pStyle w:val="Heading5"/>
        <w:rPr>
          <w:lang w:val="en-US"/>
        </w:rPr>
      </w:pPr>
      <w:bookmarkStart w:id="1446" w:name="_Toc418660523"/>
      <w:r w:rsidRPr="00E94535">
        <w:rPr>
          <w:lang w:val="en-US"/>
        </w:rPr>
        <w:t>6.9.3.1.1</w:t>
      </w:r>
      <w:r w:rsidRPr="00E94535">
        <w:rPr>
          <w:lang w:val="en-US"/>
        </w:rPr>
        <w:tab/>
        <w:t>Description</w:t>
      </w:r>
      <w:bookmarkEnd w:id="1446"/>
    </w:p>
    <w:p w:rsidR="00B87B0B" w:rsidRPr="00E94535" w:rsidRDefault="00B87B0B" w:rsidP="00B87B0B">
      <w:r w:rsidRPr="00E94535">
        <w:t xml:space="preserve">This service capability provides the ability to create a </w:t>
      </w:r>
      <w:r w:rsidR="002F495D" w:rsidRPr="00E94535">
        <w:t>M2M Service Subscription</w:t>
      </w:r>
      <w:r w:rsidRPr="00E94535">
        <w:t xml:space="preserve">. This service capability shall be restricted to the Msc </w:t>
      </w:r>
      <w:r w:rsidR="007B7B7B" w:rsidRPr="00E94535">
        <w:t>Reference Point</w:t>
      </w:r>
      <w:r w:rsidRPr="00E94535">
        <w:t>.</w:t>
      </w:r>
    </w:p>
    <w:p w:rsidR="00B87B0B" w:rsidRPr="00E94535" w:rsidRDefault="002C1036" w:rsidP="00B87B0B">
      <w:pPr>
        <w:pStyle w:val="Heading5"/>
        <w:rPr>
          <w:lang w:val="en-US"/>
        </w:rPr>
      </w:pPr>
      <w:bookmarkStart w:id="1447" w:name="_Toc418174602"/>
      <w:bookmarkStart w:id="1448" w:name="_Toc418660524"/>
      <w:r w:rsidRPr="00E94535">
        <w:rPr>
          <w:lang w:val="en-US"/>
        </w:rPr>
        <w:t>6.9.3.</w:t>
      </w:r>
      <w:r w:rsidR="00E94535" w:rsidRPr="00E94535">
        <w:rPr>
          <w:lang w:val="en-US"/>
        </w:rPr>
        <w:t>1.2</w:t>
      </w:r>
      <w:r w:rsidR="00B87B0B" w:rsidRPr="00E94535">
        <w:rPr>
          <w:lang w:val="en-US"/>
        </w:rPr>
        <w:tab/>
      </w:r>
      <w:r w:rsidR="00D87590">
        <w:rPr>
          <w:lang w:val="en-US"/>
        </w:rPr>
        <w:t>Pre-Conditions</w:t>
      </w:r>
      <w:bookmarkEnd w:id="1447"/>
      <w:bookmarkEnd w:id="1448"/>
    </w:p>
    <w:p w:rsidR="00B87B0B" w:rsidRPr="0021242D" w:rsidRDefault="00B87B0B" w:rsidP="00B87B0B">
      <w:pPr>
        <w:keepNext/>
        <w:rPr>
          <w:lang w:eastAsia="ko-KR"/>
        </w:rPr>
      </w:pPr>
      <w:r w:rsidRPr="0021242D">
        <w:rPr>
          <w:lang w:eastAsia="ko-KR"/>
        </w:rPr>
        <w:t>Not Applicable</w:t>
      </w:r>
      <w:r w:rsidR="00176F99" w:rsidRPr="0021242D">
        <w:rPr>
          <w:lang w:eastAsia="ko-KR"/>
        </w:rPr>
        <w:t>.</w:t>
      </w:r>
    </w:p>
    <w:p w:rsidR="00B87B0B" w:rsidRPr="0021242D" w:rsidRDefault="002C1036" w:rsidP="00B87B0B">
      <w:pPr>
        <w:pStyle w:val="Heading5"/>
        <w:rPr>
          <w:lang w:val="en-US"/>
        </w:rPr>
      </w:pPr>
      <w:bookmarkStart w:id="1449" w:name="_Toc418174603"/>
      <w:bookmarkStart w:id="1450" w:name="_Toc418660525"/>
      <w:r>
        <w:rPr>
          <w:lang w:val="en-US"/>
        </w:rPr>
        <w:t>6.9.3.</w:t>
      </w:r>
      <w:r w:rsidR="00B87B0B" w:rsidRPr="0021242D">
        <w:rPr>
          <w:lang w:val="en-US"/>
        </w:rPr>
        <w:t>1.</w:t>
      </w:r>
      <w:r w:rsidR="00E94535">
        <w:rPr>
          <w:lang w:val="en-US"/>
        </w:rPr>
        <w:t>3</w:t>
      </w:r>
      <w:r w:rsidR="00B87B0B" w:rsidRPr="0021242D">
        <w:rPr>
          <w:lang w:val="en-US"/>
        </w:rPr>
        <w:tab/>
      </w:r>
      <w:r w:rsidR="00534908" w:rsidRPr="0021242D">
        <w:rPr>
          <w:lang w:val="en-US"/>
        </w:rPr>
        <w:t>Sig</w:t>
      </w:r>
      <w:r w:rsidR="00B87B0B" w:rsidRPr="0021242D">
        <w:rPr>
          <w:lang w:val="en-US"/>
        </w:rPr>
        <w:t>nature – createServiceSubscription</w:t>
      </w:r>
      <w:bookmarkEnd w:id="1449"/>
      <w:bookmarkEnd w:id="1450"/>
    </w:p>
    <w:p w:rsidR="00176F99" w:rsidRPr="0021242D" w:rsidRDefault="00176F99" w:rsidP="00176F99">
      <w:pPr>
        <w:pStyle w:val="TH"/>
      </w:pPr>
      <w:r w:rsidRPr="0021242D">
        <w:t xml:space="preserve">Table </w:t>
      </w:r>
      <w:r w:rsidR="002C1036">
        <w:t>6.9.3.</w:t>
      </w:r>
      <w:r w:rsidRPr="0021242D">
        <w:t>1.</w:t>
      </w:r>
      <w:r w:rsidR="00E94535">
        <w:t>3</w:t>
      </w:r>
      <w:r w:rsidRPr="0021242D">
        <w:t xml:space="preserve">-1: Service Subscription Administration </w:t>
      </w:r>
      <w:r w:rsidR="00DC6F67" w:rsidRPr="0021242D">
        <w:t>-</w:t>
      </w:r>
      <w:r w:rsidRPr="0021242D">
        <w:t xml:space="preserve"> createServiceSubscription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B87B0B" w:rsidRPr="0021242D"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21242D" w:rsidRDefault="00B87B0B" w:rsidP="00176F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176F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B87B0B" w:rsidRPr="0021242D" w:rsidRDefault="00B87B0B" w:rsidP="00176F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176F99">
            <w:pPr>
              <w:pStyle w:val="TAH"/>
            </w:pPr>
            <w:r w:rsidRPr="0021242D">
              <w:t>Description</w:t>
            </w:r>
          </w:p>
        </w:tc>
      </w:tr>
      <w:tr w:rsidR="00B87B0B" w:rsidRPr="0021242D" w:rsidTr="00FB2EC8">
        <w:trPr>
          <w:tblHeader/>
          <w:jc w:val="center"/>
        </w:trPr>
        <w:tc>
          <w:tcPr>
            <w:tcW w:w="1709" w:type="dxa"/>
            <w:tcBorders>
              <w:left w:val="single" w:sz="1" w:space="0" w:color="000000"/>
              <w:bottom w:val="single" w:sz="1" w:space="0" w:color="000000"/>
            </w:tcBorders>
          </w:tcPr>
          <w:p w:rsidR="0068154D" w:rsidRPr="0021242D" w:rsidRDefault="00B87B0B" w:rsidP="00176F99">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IN-OUT</w:t>
            </w:r>
          </w:p>
        </w:tc>
        <w:tc>
          <w:tcPr>
            <w:tcW w:w="900" w:type="dxa"/>
            <w:tcBorders>
              <w:left w:val="single" w:sz="1" w:space="0" w:color="000000"/>
              <w:bottom w:val="single" w:sz="1" w:space="0" w:color="000000"/>
            </w:tcBorders>
          </w:tcPr>
          <w:p w:rsidR="0068154D" w:rsidRPr="0021242D" w:rsidRDefault="00B87B0B" w:rsidP="00176F99">
            <w:pPr>
              <w:pStyle w:val="TAL"/>
            </w:pPr>
            <w:r w:rsidRPr="0021242D">
              <w:t>YES</w:t>
            </w:r>
          </w:p>
        </w:tc>
        <w:tc>
          <w:tcPr>
            <w:tcW w:w="5307"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 xml:space="preserve">The </w:t>
            </w:r>
            <w:r w:rsidR="002F495D" w:rsidRPr="0021242D">
              <w:t>M2M Service Subscription</w:t>
            </w:r>
            <w:r w:rsidRPr="0021242D">
              <w:t xml:space="preserve"> Identifier (</w:t>
            </w:r>
            <w:r w:rsidR="00F22837" w:rsidRPr="0021242D">
              <w:t>M2M-Service-Profile-ID</w:t>
            </w:r>
            <w:r w:rsidRPr="0021242D">
              <w:t xml:space="preserve">). If the attribute is not provided on input, the oneM2M System shall </w:t>
            </w:r>
            <w:r w:rsidR="00613565" w:rsidRPr="0021242D">
              <w:t>assign</w:t>
            </w:r>
            <w:r w:rsidRPr="0021242D">
              <w:t xml:space="preserve"> the </w:t>
            </w:r>
            <w:r w:rsidR="00F22837" w:rsidRPr="0021242D">
              <w:t>M2M-Service-Profile-ID</w:t>
            </w:r>
            <w:r w:rsidRPr="0021242D">
              <w:t>.</w:t>
            </w:r>
          </w:p>
          <w:p w:rsidR="0068154D" w:rsidRPr="0021242D" w:rsidRDefault="00B87B0B" w:rsidP="00176F99">
            <w:pPr>
              <w:pStyle w:val="TAL"/>
            </w:pPr>
            <w:r w:rsidRPr="0021242D">
              <w:t xml:space="preserve">The </w:t>
            </w:r>
            <w:r w:rsidR="00F22837" w:rsidRPr="0021242D">
              <w:t>M2M-Service-Profile-ID</w:t>
            </w:r>
            <w:r w:rsidRPr="0021242D">
              <w:t xml:space="preserve"> is unique for the oneM2M System.</w:t>
            </w:r>
          </w:p>
        </w:tc>
      </w:tr>
      <w:tr w:rsidR="00B87B0B" w:rsidRPr="0021242D" w:rsidTr="00FB2EC8">
        <w:trPr>
          <w:tblHeader/>
          <w:jc w:val="center"/>
        </w:trPr>
        <w:tc>
          <w:tcPr>
            <w:tcW w:w="1709" w:type="dxa"/>
            <w:tcBorders>
              <w:left w:val="single" w:sz="1" w:space="0" w:color="000000"/>
              <w:bottom w:val="single" w:sz="1" w:space="0" w:color="000000"/>
            </w:tcBorders>
          </w:tcPr>
          <w:p w:rsidR="0068154D" w:rsidRPr="0021242D" w:rsidRDefault="00B87B0B" w:rsidP="00176F99">
            <w:pPr>
              <w:pStyle w:val="TAL"/>
            </w:pPr>
            <w:r w:rsidRPr="0021242D">
              <w:t>serviceRoleIds</w:t>
            </w:r>
          </w:p>
        </w:tc>
        <w:tc>
          <w:tcPr>
            <w:tcW w:w="900"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IN</w:t>
            </w:r>
          </w:p>
        </w:tc>
        <w:tc>
          <w:tcPr>
            <w:tcW w:w="900" w:type="dxa"/>
            <w:tcBorders>
              <w:left w:val="single" w:sz="1" w:space="0" w:color="000000"/>
              <w:bottom w:val="single" w:sz="1" w:space="0" w:color="000000"/>
            </w:tcBorders>
          </w:tcPr>
          <w:p w:rsidR="0068154D" w:rsidRPr="0021242D" w:rsidRDefault="00B87B0B" w:rsidP="00176F99">
            <w:pPr>
              <w:pStyle w:val="TAL"/>
            </w:pPr>
            <w:r w:rsidRPr="0021242D">
              <w:t>NO</w:t>
            </w:r>
          </w:p>
        </w:tc>
        <w:tc>
          <w:tcPr>
            <w:tcW w:w="5307"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List of Service Role Identifiers (</w:t>
            </w:r>
            <w:r w:rsidR="00EE6789" w:rsidRPr="0021242D">
              <w:t>SRole</w:t>
            </w:r>
            <w:r w:rsidRPr="0021242D">
              <w:t xml:space="preserve">-ID) to be associated with the </w:t>
            </w:r>
            <w:r w:rsidR="002F495D" w:rsidRPr="0021242D">
              <w:t>M2M Service Subscription</w:t>
            </w:r>
            <w:r w:rsidRPr="0021242D">
              <w:t>.</w:t>
            </w:r>
          </w:p>
        </w:tc>
      </w:tr>
      <w:tr w:rsidR="00B87B0B" w:rsidRPr="0021242D" w:rsidTr="00FB2EC8">
        <w:trPr>
          <w:tblHeader/>
          <w:jc w:val="center"/>
        </w:trPr>
        <w:tc>
          <w:tcPr>
            <w:tcW w:w="1709" w:type="dxa"/>
            <w:tcBorders>
              <w:left w:val="single" w:sz="1" w:space="0" w:color="000000"/>
              <w:bottom w:val="single" w:sz="1" w:space="0" w:color="000000"/>
            </w:tcBorders>
          </w:tcPr>
          <w:p w:rsidR="0068154D" w:rsidRPr="0021242D" w:rsidRDefault="00B87B0B" w:rsidP="00176F99">
            <w:pPr>
              <w:pStyle w:val="TAL"/>
            </w:pPr>
            <w:r w:rsidRPr="0021242D">
              <w:t>responseType</w:t>
            </w:r>
          </w:p>
        </w:tc>
        <w:tc>
          <w:tcPr>
            <w:tcW w:w="900"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OUT</w:t>
            </w:r>
          </w:p>
        </w:tc>
        <w:tc>
          <w:tcPr>
            <w:tcW w:w="900" w:type="dxa"/>
            <w:tcBorders>
              <w:left w:val="single" w:sz="1" w:space="0" w:color="000000"/>
              <w:bottom w:val="single" w:sz="1" w:space="0" w:color="000000"/>
            </w:tcBorders>
          </w:tcPr>
          <w:p w:rsidR="0068154D" w:rsidRPr="0021242D" w:rsidRDefault="00B87B0B" w:rsidP="00176F99">
            <w:pPr>
              <w:pStyle w:val="TAL"/>
            </w:pPr>
            <w:r w:rsidRPr="0021242D">
              <w:t>YES</w:t>
            </w:r>
          </w:p>
        </w:tc>
        <w:tc>
          <w:tcPr>
            <w:tcW w:w="5307" w:type="dxa"/>
            <w:tcBorders>
              <w:left w:val="single" w:sz="1" w:space="0" w:color="000000"/>
              <w:bottom w:val="single" w:sz="1" w:space="0" w:color="000000"/>
              <w:right w:val="single" w:sz="1" w:space="0" w:color="000000"/>
            </w:tcBorders>
          </w:tcPr>
          <w:p w:rsidR="0068154D" w:rsidRPr="0021242D" w:rsidRDefault="00B87B0B" w:rsidP="00176F99">
            <w:pPr>
              <w:pStyle w:val="TAL"/>
            </w:pPr>
            <w:r w:rsidRPr="0021242D">
              <w:t>Unique response types for this service.</w:t>
            </w:r>
          </w:p>
          <w:p w:rsidR="0068154D" w:rsidRPr="0021242D" w:rsidRDefault="002F495D" w:rsidP="00176F99">
            <w:pPr>
              <w:pStyle w:val="TB1"/>
            </w:pPr>
            <w:r w:rsidRPr="0021242D">
              <w:t xml:space="preserve">M2M </w:t>
            </w:r>
            <w:r w:rsidR="0068154D" w:rsidRPr="0021242D">
              <w:t>Service Subscription exists</w:t>
            </w:r>
          </w:p>
          <w:p w:rsidR="0068154D" w:rsidRPr="0021242D" w:rsidRDefault="0068154D" w:rsidP="00176F99">
            <w:pPr>
              <w:pStyle w:val="TB1"/>
            </w:pPr>
            <w:r w:rsidRPr="0021242D">
              <w:t>Service Role does not exist</w:t>
            </w:r>
          </w:p>
        </w:tc>
      </w:tr>
    </w:tbl>
    <w:p w:rsidR="00176F99" w:rsidRPr="0021242D" w:rsidRDefault="00176F99" w:rsidP="00176F99"/>
    <w:p w:rsidR="00B87B0B" w:rsidRPr="0021242D" w:rsidRDefault="002C1036" w:rsidP="00B87B0B">
      <w:pPr>
        <w:pStyle w:val="Heading5"/>
        <w:rPr>
          <w:lang w:val="en-US"/>
        </w:rPr>
      </w:pPr>
      <w:bookmarkStart w:id="1451" w:name="_Toc418174604"/>
      <w:bookmarkStart w:id="1452" w:name="_Toc418660526"/>
      <w:r>
        <w:rPr>
          <w:lang w:val="en-US"/>
        </w:rPr>
        <w:t>6.9.3.</w:t>
      </w:r>
      <w:r w:rsidR="00B87B0B" w:rsidRPr="0021242D">
        <w:rPr>
          <w:lang w:val="en-US"/>
        </w:rPr>
        <w:t>1.</w:t>
      </w:r>
      <w:r w:rsidR="00E94535">
        <w:rPr>
          <w:lang w:val="en-US"/>
        </w:rPr>
        <w:t>4</w:t>
      </w:r>
      <w:r w:rsidR="00B87B0B" w:rsidRPr="0021242D">
        <w:rPr>
          <w:lang w:val="en-US"/>
        </w:rPr>
        <w:tab/>
        <w:t>Service Interactions</w:t>
      </w:r>
      <w:bookmarkEnd w:id="1451"/>
      <w:bookmarkEnd w:id="1452"/>
    </w:p>
    <w:p w:rsidR="00B87B0B" w:rsidRPr="0021242D" w:rsidRDefault="00B87B0B" w:rsidP="00B87B0B">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B87B0B" w:rsidRPr="0021242D" w:rsidRDefault="00B87B0B" w:rsidP="004415F7">
      <w:pPr>
        <w:pStyle w:val="BN"/>
        <w:numPr>
          <w:ilvl w:val="0"/>
          <w:numId w:val="47"/>
        </w:numPr>
      </w:pPr>
      <w:r w:rsidRPr="0021242D">
        <w:t>Issue the createServiceSubscription capability</w:t>
      </w:r>
    </w:p>
    <w:p w:rsidR="00B87B0B" w:rsidRPr="0021242D" w:rsidRDefault="00A52154" w:rsidP="00B91F03">
      <w:pPr>
        <w:pStyle w:val="FL"/>
      </w:pPr>
      <w:r w:rsidRPr="0021242D">
        <w:object w:dxaOrig="6491" w:dyaOrig="3649">
          <v:shape id="_x0000_i1072" type="#_x0000_t75" style="width:190.65pt;height:167.05pt" o:ole="">
            <v:imagedata r:id="rId142" o:title="" cropbottom="5383f" cropright="27074f"/>
          </v:shape>
          <o:OLEObject Type="Embed" ProgID="Visio.Drawing.11" ShapeID="_x0000_i1072" DrawAspect="Content" ObjectID="_1492401428" r:id="rId143"/>
        </w:object>
      </w:r>
    </w:p>
    <w:p w:rsidR="00B87B0B" w:rsidRPr="0021242D" w:rsidRDefault="0040375E" w:rsidP="00176F99">
      <w:pPr>
        <w:pStyle w:val="TF"/>
      </w:pPr>
      <w:r w:rsidRPr="0021242D">
        <w:t xml:space="preserve">Figure </w:t>
      </w:r>
      <w:r w:rsidR="002C1036">
        <w:t>6.9.3.</w:t>
      </w:r>
      <w:r w:rsidR="00B87B0B" w:rsidRPr="0021242D">
        <w:t>1.</w:t>
      </w:r>
      <w:r w:rsidR="00E94535">
        <w:t>4</w:t>
      </w:r>
      <w:r w:rsidR="00B87B0B" w:rsidRPr="0021242D">
        <w:t>-1</w:t>
      </w:r>
      <w:r w:rsidR="00176F99" w:rsidRPr="0021242D">
        <w:t>:</w:t>
      </w:r>
      <w:r w:rsidR="00B87B0B" w:rsidRPr="0021242D">
        <w:t xml:space="preserve"> Service Subscription Administration – createServiceSubscription</w:t>
      </w:r>
      <w:r w:rsidRPr="0021242D">
        <w:t xml:space="preserve"> Diagram</w:t>
      </w:r>
    </w:p>
    <w:p w:rsidR="00B87B0B" w:rsidRPr="0021242D" w:rsidRDefault="002C1036" w:rsidP="00B87B0B">
      <w:pPr>
        <w:pStyle w:val="Heading5"/>
        <w:rPr>
          <w:lang w:val="en-US"/>
        </w:rPr>
      </w:pPr>
      <w:bookmarkStart w:id="1453" w:name="_Toc418174605"/>
      <w:bookmarkStart w:id="1454" w:name="_Toc418660527"/>
      <w:r>
        <w:rPr>
          <w:lang w:val="en-US"/>
        </w:rPr>
        <w:lastRenderedPageBreak/>
        <w:t>6.9.3.</w:t>
      </w:r>
      <w:r w:rsidR="00B87B0B" w:rsidRPr="0021242D">
        <w:rPr>
          <w:lang w:val="en-US"/>
        </w:rPr>
        <w:t>1.</w:t>
      </w:r>
      <w:r w:rsidR="00E94535">
        <w:rPr>
          <w:lang w:val="en-US"/>
        </w:rPr>
        <w:t>5</w:t>
      </w:r>
      <w:r w:rsidR="00B87B0B" w:rsidRPr="0021242D">
        <w:rPr>
          <w:lang w:val="en-US"/>
        </w:rPr>
        <w:tab/>
      </w:r>
      <w:r w:rsidR="00B87B0B" w:rsidRPr="0021242D">
        <w:rPr>
          <w:lang w:val="en-US" w:eastAsia="ko-KR"/>
        </w:rPr>
        <w:t>Post-Conditions</w:t>
      </w:r>
      <w:bookmarkEnd w:id="1453"/>
      <w:bookmarkEnd w:id="1454"/>
    </w:p>
    <w:p w:rsidR="00B87B0B" w:rsidRPr="0021242D" w:rsidRDefault="00B87B0B" w:rsidP="00B87B0B">
      <w:pPr>
        <w:keepNext/>
        <w:rPr>
          <w:lang w:eastAsia="ko-KR"/>
        </w:rPr>
      </w:pPr>
      <w:r w:rsidRPr="0021242D">
        <w:rPr>
          <w:lang w:eastAsia="ko-KR"/>
        </w:rPr>
        <w:t xml:space="preserve">The </w:t>
      </w:r>
      <w:r w:rsidR="002F495D" w:rsidRPr="0021242D">
        <w:rPr>
          <w:lang w:eastAsia="ko-KR"/>
        </w:rPr>
        <w:t>M2M Service Subscription</w:t>
      </w:r>
      <w:r w:rsidRPr="0021242D">
        <w:rPr>
          <w:lang w:eastAsia="ko-KR"/>
        </w:rPr>
        <w:t xml:space="preserve"> is created and any Service Roles are associated with the </w:t>
      </w:r>
      <w:r w:rsidR="002F495D" w:rsidRPr="0021242D">
        <w:rPr>
          <w:lang w:eastAsia="ko-KR"/>
        </w:rPr>
        <w:t>M2M Service Subscription</w:t>
      </w:r>
      <w:r w:rsidRPr="0021242D">
        <w:rPr>
          <w:lang w:eastAsia="ko-KR"/>
        </w:rPr>
        <w:t>.</w:t>
      </w:r>
    </w:p>
    <w:p w:rsidR="00B87B0B" w:rsidRPr="0021242D" w:rsidRDefault="002C1036" w:rsidP="00B87B0B">
      <w:pPr>
        <w:pStyle w:val="Heading5"/>
        <w:rPr>
          <w:lang w:val="en-US"/>
        </w:rPr>
      </w:pPr>
      <w:bookmarkStart w:id="1455" w:name="_Toc418174606"/>
      <w:bookmarkStart w:id="1456" w:name="_Toc418660528"/>
      <w:r>
        <w:rPr>
          <w:lang w:val="en-US"/>
        </w:rPr>
        <w:t>6.9.3.</w:t>
      </w:r>
      <w:r w:rsidR="00B87B0B" w:rsidRPr="0021242D">
        <w:rPr>
          <w:lang w:val="en-US"/>
        </w:rPr>
        <w:t>1.</w:t>
      </w:r>
      <w:r w:rsidR="00E94535">
        <w:rPr>
          <w:lang w:val="en-US"/>
        </w:rPr>
        <w:t>6</w:t>
      </w:r>
      <w:r w:rsidR="00B87B0B" w:rsidRPr="0021242D">
        <w:rPr>
          <w:lang w:val="en-US"/>
        </w:rPr>
        <w:tab/>
      </w:r>
      <w:r w:rsidR="00B87B0B" w:rsidRPr="0021242D">
        <w:rPr>
          <w:lang w:val="en-US" w:eastAsia="ko-KR"/>
        </w:rPr>
        <w:t>Exceptions</w:t>
      </w:r>
      <w:bookmarkEnd w:id="1455"/>
      <w:bookmarkEnd w:id="1456"/>
    </w:p>
    <w:p w:rsidR="00B87B0B" w:rsidRPr="0021242D" w:rsidRDefault="00B87B0B" w:rsidP="00B87B0B">
      <w:pPr>
        <w:keepNext/>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457" w:name="_Toc418174607"/>
      <w:bookmarkStart w:id="1458" w:name="_Toc418660529"/>
      <w:r>
        <w:rPr>
          <w:lang w:val="en-US"/>
        </w:rPr>
        <w:t>6.9.3.</w:t>
      </w:r>
      <w:r w:rsidR="00B87B0B" w:rsidRPr="0021242D">
        <w:rPr>
          <w:lang w:val="en-US"/>
        </w:rPr>
        <w:t>1.</w:t>
      </w:r>
      <w:r w:rsidR="00E94535">
        <w:rPr>
          <w:lang w:val="en-US"/>
        </w:rPr>
        <w:t>7</w:t>
      </w:r>
      <w:r w:rsidR="00B87B0B" w:rsidRPr="0021242D">
        <w:rPr>
          <w:lang w:val="en-US"/>
        </w:rPr>
        <w:tab/>
      </w:r>
      <w:r w:rsidR="00B87B0B" w:rsidRPr="0021242D">
        <w:rPr>
          <w:lang w:val="en-US" w:eastAsia="ko-KR"/>
        </w:rPr>
        <w:t>Policies for Use</w:t>
      </w:r>
      <w:bookmarkEnd w:id="1457"/>
      <w:bookmarkEnd w:id="1458"/>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459" w:name="_Toc418174608"/>
      <w:bookmarkStart w:id="1460" w:name="_Toc418660530"/>
      <w:r>
        <w:rPr>
          <w:lang w:val="en-US"/>
        </w:rPr>
        <w:t>6.9.3.</w:t>
      </w:r>
      <w:r w:rsidR="00B87B0B" w:rsidRPr="0021242D">
        <w:rPr>
          <w:lang w:val="en-US"/>
        </w:rPr>
        <w:t>1.</w:t>
      </w:r>
      <w:r w:rsidR="00E94535">
        <w:rPr>
          <w:lang w:val="en-US"/>
        </w:rPr>
        <w:t>8</w:t>
      </w:r>
      <w:r w:rsidR="00B87B0B" w:rsidRPr="0021242D">
        <w:rPr>
          <w:lang w:val="en-US"/>
        </w:rPr>
        <w:tab/>
        <w:t>oneM2M Resource Interworking</w:t>
      </w:r>
      <w:bookmarkEnd w:id="1459"/>
      <w:bookmarkEnd w:id="1460"/>
    </w:p>
    <w:p w:rsidR="00B87B0B" w:rsidRPr="0021242D" w:rsidRDefault="00B87B0B" w:rsidP="00B87B0B">
      <w:pPr>
        <w:keepNext/>
      </w:pPr>
      <w:r w:rsidRPr="0021242D">
        <w:t xml:space="preserve">This service capability creates the </w:t>
      </w:r>
      <w:r w:rsidR="002F495D" w:rsidRPr="0021242D">
        <w:t>M2M Service Subscription</w:t>
      </w:r>
      <w:r w:rsidRPr="0021242D">
        <w:t xml:space="preserve"> with the identifier (</w:t>
      </w:r>
      <w:r w:rsidR="00F22837" w:rsidRPr="0021242D">
        <w:t>M2M-Service-Profile-ID</w:t>
      </w:r>
      <w:r w:rsidRPr="0021242D">
        <w:t>) and maps to the CREATE procedure for the &lt;m2mServiceSubscription</w:t>
      </w:r>
      <w:r w:rsidR="000339CB" w:rsidRPr="0021242D">
        <w:t>Profile</w:t>
      </w:r>
      <w:r w:rsidRPr="0021242D">
        <w:t>&gt; resource.</w:t>
      </w:r>
    </w:p>
    <w:p w:rsidR="00B87B0B" w:rsidRPr="0021242D" w:rsidRDefault="00B87B0B" w:rsidP="00B87B0B">
      <w:pPr>
        <w:keepNext/>
      </w:pPr>
      <w:r w:rsidRPr="0021242D">
        <w:t>This service capability utilizes the access management services with the privileges associated with the associated</w:t>
      </w:r>
      <w:r w:rsidR="00B759EB" w:rsidRPr="0021242D">
        <w:t xml:space="preserve"> </w:t>
      </w:r>
      <w:r w:rsidRPr="0021242D">
        <w:t>Service Role. As such the accessControlPolicyIDs attribute of the &lt;m2mServiceSubscription</w:t>
      </w:r>
      <w:r w:rsidR="000339CB" w:rsidRPr="0021242D">
        <w:t>Profile</w:t>
      </w:r>
      <w:r w:rsidRPr="0021242D">
        <w:t>&gt; resource is not used within this service capability.</w:t>
      </w:r>
    </w:p>
    <w:p w:rsidR="00E94535" w:rsidRPr="00E94535" w:rsidRDefault="002C1036" w:rsidP="00E94535">
      <w:pPr>
        <w:pStyle w:val="Heading4"/>
        <w:rPr>
          <w:lang w:val="en-US"/>
        </w:rPr>
      </w:pPr>
      <w:bookmarkStart w:id="1461" w:name="_Toc417309565"/>
      <w:bookmarkStart w:id="1462" w:name="_Toc418174609"/>
      <w:bookmarkStart w:id="1463" w:name="_Toc418660531"/>
      <w:r w:rsidRPr="00E94535">
        <w:rPr>
          <w:lang w:val="en-US"/>
        </w:rPr>
        <w:t>6.9.3.</w:t>
      </w:r>
      <w:r w:rsidR="00A36F22" w:rsidRPr="00E94535">
        <w:rPr>
          <w:lang w:val="en-US"/>
        </w:rPr>
        <w:t>2</w:t>
      </w:r>
      <w:r w:rsidR="00B87B0B" w:rsidRPr="00E94535">
        <w:rPr>
          <w:lang w:val="en-US"/>
        </w:rPr>
        <w:tab/>
        <w:t>deleteServiceSubscription</w:t>
      </w:r>
      <w:bookmarkEnd w:id="1461"/>
      <w:bookmarkEnd w:id="1462"/>
      <w:bookmarkEnd w:id="1463"/>
    </w:p>
    <w:p w:rsidR="00E94535" w:rsidRPr="00E94535" w:rsidRDefault="00E94535" w:rsidP="00E94535">
      <w:pPr>
        <w:pStyle w:val="Heading5"/>
        <w:rPr>
          <w:lang w:val="en-US"/>
        </w:rPr>
      </w:pPr>
      <w:bookmarkStart w:id="1464" w:name="_Toc418660532"/>
      <w:r w:rsidRPr="00E94535">
        <w:rPr>
          <w:lang w:val="en-US"/>
        </w:rPr>
        <w:t>6.9.3.2.1</w:t>
      </w:r>
      <w:r w:rsidRPr="00E94535">
        <w:rPr>
          <w:lang w:val="en-US"/>
        </w:rPr>
        <w:tab/>
        <w:t>Description</w:t>
      </w:r>
      <w:bookmarkEnd w:id="1464"/>
    </w:p>
    <w:p w:rsidR="00B87B0B" w:rsidRPr="00E94535" w:rsidRDefault="00B87B0B" w:rsidP="00B87B0B">
      <w:r w:rsidRPr="00E94535">
        <w:t xml:space="preserve">This service capability provides the ability to delete a </w:t>
      </w:r>
      <w:r w:rsidR="002F495D" w:rsidRPr="00E94535">
        <w:t>M2M Service Subscription</w:t>
      </w:r>
      <w:r w:rsidRPr="00E94535">
        <w:t xml:space="preserve">. This service capability shall be restricted to the Msc </w:t>
      </w:r>
      <w:r w:rsidR="007B7B7B" w:rsidRPr="00E94535">
        <w:t>Reference Point</w:t>
      </w:r>
      <w:r w:rsidRPr="00E94535">
        <w:t>.</w:t>
      </w:r>
    </w:p>
    <w:p w:rsidR="00B87B0B" w:rsidRPr="00E94535" w:rsidRDefault="002C1036" w:rsidP="00B87B0B">
      <w:pPr>
        <w:pStyle w:val="Heading5"/>
        <w:rPr>
          <w:lang w:val="en-US"/>
        </w:rPr>
      </w:pPr>
      <w:bookmarkStart w:id="1465" w:name="_Toc418174610"/>
      <w:bookmarkStart w:id="1466" w:name="_Toc418660533"/>
      <w:r w:rsidRPr="00E94535">
        <w:rPr>
          <w:lang w:val="en-US"/>
        </w:rPr>
        <w:t>6.9.3.</w:t>
      </w:r>
      <w:r w:rsidR="00A36F22" w:rsidRPr="00E94535">
        <w:rPr>
          <w:lang w:val="en-US"/>
        </w:rPr>
        <w:t>2</w:t>
      </w:r>
      <w:r w:rsidR="0068154D" w:rsidRPr="00E94535">
        <w:rPr>
          <w:lang w:val="en-US"/>
        </w:rPr>
        <w:t>.</w:t>
      </w:r>
      <w:r w:rsidR="00E94535" w:rsidRPr="00E94535">
        <w:rPr>
          <w:lang w:val="en-US"/>
        </w:rPr>
        <w:t>2</w:t>
      </w:r>
      <w:r w:rsidR="00B87B0B" w:rsidRPr="00E94535">
        <w:rPr>
          <w:lang w:val="en-US"/>
        </w:rPr>
        <w:tab/>
      </w:r>
      <w:r w:rsidR="00D87590">
        <w:rPr>
          <w:lang w:val="en-US"/>
        </w:rPr>
        <w:t>Pre-Conditions</w:t>
      </w:r>
      <w:bookmarkEnd w:id="1465"/>
      <w:bookmarkEnd w:id="1466"/>
    </w:p>
    <w:p w:rsidR="00B87B0B" w:rsidRPr="0021242D" w:rsidRDefault="00B87B0B" w:rsidP="00B87B0B">
      <w:pPr>
        <w:keepNext/>
        <w:rPr>
          <w:lang w:eastAsia="ko-KR"/>
        </w:rPr>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467" w:name="_Toc418174611"/>
      <w:bookmarkStart w:id="1468" w:name="_Toc418660534"/>
      <w:r>
        <w:rPr>
          <w:lang w:val="en-US"/>
        </w:rPr>
        <w:t>6.9.3.</w:t>
      </w:r>
      <w:r w:rsidR="00A36F22" w:rsidRPr="0021242D">
        <w:rPr>
          <w:lang w:val="en-US"/>
        </w:rPr>
        <w:t>2</w:t>
      </w:r>
      <w:r w:rsidR="0068154D" w:rsidRPr="0021242D">
        <w:rPr>
          <w:lang w:val="en-US"/>
        </w:rPr>
        <w:t>.</w:t>
      </w:r>
      <w:r w:rsidR="00E94535">
        <w:rPr>
          <w:lang w:val="en-US"/>
        </w:rPr>
        <w:t>3</w:t>
      </w:r>
      <w:r w:rsidR="00B87B0B" w:rsidRPr="0021242D">
        <w:rPr>
          <w:lang w:val="en-US"/>
        </w:rPr>
        <w:tab/>
      </w:r>
      <w:r w:rsidR="00534908" w:rsidRPr="0021242D">
        <w:rPr>
          <w:lang w:val="en-US"/>
        </w:rPr>
        <w:t>Sig</w:t>
      </w:r>
      <w:r w:rsidR="00B87B0B" w:rsidRPr="0021242D">
        <w:rPr>
          <w:lang w:val="en-US"/>
        </w:rPr>
        <w:t>nature – deleteServiceSubscription</w:t>
      </w:r>
      <w:bookmarkEnd w:id="1467"/>
      <w:bookmarkEnd w:id="1468"/>
    </w:p>
    <w:p w:rsidR="008A7591" w:rsidRPr="0021242D" w:rsidRDefault="008A7591" w:rsidP="008A7591">
      <w:pPr>
        <w:pStyle w:val="TH"/>
      </w:pPr>
      <w:r w:rsidRPr="0021242D">
        <w:t xml:space="preserve">Table </w:t>
      </w:r>
      <w:r w:rsidR="002C1036">
        <w:t>6.9.3.</w:t>
      </w:r>
      <w:r w:rsidRPr="0021242D">
        <w:t>2.</w:t>
      </w:r>
      <w:r w:rsidR="00E94535">
        <w:t>3</w:t>
      </w:r>
      <w:r w:rsidRPr="0021242D">
        <w:t>-1: Service Subscription Administration – deleteServiceSubscription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B87B0B" w:rsidRPr="0021242D"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21242D" w:rsidRDefault="00B87B0B" w:rsidP="008A759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8A759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B87B0B" w:rsidRPr="0021242D" w:rsidRDefault="00B87B0B" w:rsidP="008A759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8A7591">
            <w:pPr>
              <w:pStyle w:val="TAH"/>
            </w:pPr>
            <w:r w:rsidRPr="0021242D">
              <w:t>Description</w:t>
            </w:r>
          </w:p>
        </w:tc>
      </w:tr>
      <w:tr w:rsidR="00B87B0B" w:rsidRPr="0021242D" w:rsidTr="00FB2EC8">
        <w:trPr>
          <w:tblHeader/>
          <w:jc w:val="center"/>
        </w:trPr>
        <w:tc>
          <w:tcPr>
            <w:tcW w:w="1709" w:type="dxa"/>
            <w:tcBorders>
              <w:left w:val="single" w:sz="1" w:space="0" w:color="000000"/>
              <w:bottom w:val="single" w:sz="1" w:space="0" w:color="000000"/>
            </w:tcBorders>
          </w:tcPr>
          <w:p w:rsidR="0068154D" w:rsidRPr="0021242D" w:rsidRDefault="00B87B0B" w:rsidP="008A7591">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68154D" w:rsidRPr="0021242D" w:rsidRDefault="00B87B0B" w:rsidP="008A7591">
            <w:pPr>
              <w:pStyle w:val="TAL"/>
            </w:pPr>
            <w:r w:rsidRPr="0021242D">
              <w:t>IN</w:t>
            </w:r>
          </w:p>
        </w:tc>
        <w:tc>
          <w:tcPr>
            <w:tcW w:w="900" w:type="dxa"/>
            <w:tcBorders>
              <w:left w:val="single" w:sz="1" w:space="0" w:color="000000"/>
              <w:bottom w:val="single" w:sz="1" w:space="0" w:color="000000"/>
            </w:tcBorders>
          </w:tcPr>
          <w:p w:rsidR="0068154D" w:rsidRPr="0021242D" w:rsidRDefault="00B87B0B" w:rsidP="008A7591">
            <w:pPr>
              <w:pStyle w:val="TAL"/>
            </w:pPr>
            <w:r w:rsidRPr="0021242D">
              <w:t>NO</w:t>
            </w:r>
          </w:p>
        </w:tc>
        <w:tc>
          <w:tcPr>
            <w:tcW w:w="5307" w:type="dxa"/>
            <w:tcBorders>
              <w:left w:val="single" w:sz="1" w:space="0" w:color="000000"/>
              <w:bottom w:val="single" w:sz="1" w:space="0" w:color="000000"/>
              <w:right w:val="single" w:sz="1" w:space="0" w:color="000000"/>
            </w:tcBorders>
          </w:tcPr>
          <w:p w:rsidR="0068154D" w:rsidRPr="0021242D" w:rsidRDefault="00B87B0B" w:rsidP="008A7591">
            <w:pPr>
              <w:pStyle w:val="TAL"/>
            </w:pPr>
            <w:r w:rsidRPr="0021242D">
              <w:t xml:space="preserve">The </w:t>
            </w:r>
            <w:r w:rsidR="002F495D" w:rsidRPr="0021242D">
              <w:t>M2M Service Subscription</w:t>
            </w:r>
            <w:r w:rsidRPr="0021242D">
              <w:t xml:space="preserve"> Identifier (</w:t>
            </w:r>
            <w:r w:rsidR="00F22837" w:rsidRPr="0021242D">
              <w:t>M2M-Service-Profile-ID</w:t>
            </w:r>
            <w:r w:rsidRPr="0021242D">
              <w:t>).</w:t>
            </w:r>
          </w:p>
        </w:tc>
      </w:tr>
      <w:tr w:rsidR="00B87B0B" w:rsidRPr="0021242D" w:rsidTr="00FB2EC8">
        <w:trPr>
          <w:tblHeader/>
          <w:jc w:val="center"/>
        </w:trPr>
        <w:tc>
          <w:tcPr>
            <w:tcW w:w="1709" w:type="dxa"/>
            <w:tcBorders>
              <w:left w:val="single" w:sz="1" w:space="0" w:color="000000"/>
              <w:bottom w:val="single" w:sz="1" w:space="0" w:color="000000"/>
            </w:tcBorders>
          </w:tcPr>
          <w:p w:rsidR="0068154D" w:rsidRPr="0021242D" w:rsidRDefault="00B87B0B" w:rsidP="008A7591">
            <w:pPr>
              <w:pStyle w:val="TAL"/>
            </w:pPr>
            <w:r w:rsidRPr="0021242D">
              <w:t>responseType</w:t>
            </w:r>
          </w:p>
        </w:tc>
        <w:tc>
          <w:tcPr>
            <w:tcW w:w="900" w:type="dxa"/>
            <w:tcBorders>
              <w:left w:val="single" w:sz="1" w:space="0" w:color="000000"/>
              <w:bottom w:val="single" w:sz="1" w:space="0" w:color="000000"/>
              <w:right w:val="single" w:sz="1" w:space="0" w:color="000000"/>
            </w:tcBorders>
          </w:tcPr>
          <w:p w:rsidR="0068154D" w:rsidRPr="0021242D" w:rsidRDefault="00B87B0B" w:rsidP="008A7591">
            <w:pPr>
              <w:pStyle w:val="TAL"/>
            </w:pPr>
            <w:r w:rsidRPr="0021242D">
              <w:t>OUT</w:t>
            </w:r>
          </w:p>
        </w:tc>
        <w:tc>
          <w:tcPr>
            <w:tcW w:w="900" w:type="dxa"/>
            <w:tcBorders>
              <w:left w:val="single" w:sz="1" w:space="0" w:color="000000"/>
              <w:bottom w:val="single" w:sz="1" w:space="0" w:color="000000"/>
            </w:tcBorders>
          </w:tcPr>
          <w:p w:rsidR="0068154D" w:rsidRPr="0021242D" w:rsidRDefault="00B87B0B" w:rsidP="008A7591">
            <w:pPr>
              <w:pStyle w:val="TAL"/>
            </w:pPr>
            <w:r w:rsidRPr="0021242D">
              <w:t>YES</w:t>
            </w:r>
          </w:p>
        </w:tc>
        <w:tc>
          <w:tcPr>
            <w:tcW w:w="5307" w:type="dxa"/>
            <w:tcBorders>
              <w:left w:val="single" w:sz="1" w:space="0" w:color="000000"/>
              <w:bottom w:val="single" w:sz="1" w:space="0" w:color="000000"/>
              <w:right w:val="single" w:sz="1" w:space="0" w:color="000000"/>
            </w:tcBorders>
          </w:tcPr>
          <w:p w:rsidR="0068154D" w:rsidRPr="0021242D" w:rsidRDefault="00B87B0B" w:rsidP="008A7591">
            <w:pPr>
              <w:pStyle w:val="TAL"/>
            </w:pPr>
            <w:r w:rsidRPr="0021242D">
              <w:t>Unique response types for this service.</w:t>
            </w:r>
          </w:p>
          <w:p w:rsidR="0068154D" w:rsidRPr="0021242D" w:rsidRDefault="002F495D" w:rsidP="008A7591">
            <w:pPr>
              <w:pStyle w:val="TB1"/>
            </w:pPr>
            <w:r w:rsidRPr="0021242D">
              <w:t xml:space="preserve">M2M </w:t>
            </w:r>
            <w:r w:rsidR="0068154D" w:rsidRPr="0021242D">
              <w:t>Service Subscription does not exist</w:t>
            </w:r>
          </w:p>
        </w:tc>
      </w:tr>
    </w:tbl>
    <w:p w:rsidR="008A7591" w:rsidRPr="0021242D" w:rsidRDefault="008A7591" w:rsidP="008A7591"/>
    <w:p w:rsidR="00B87B0B" w:rsidRPr="0021242D" w:rsidRDefault="002C1036" w:rsidP="00B87B0B">
      <w:pPr>
        <w:pStyle w:val="Heading5"/>
        <w:rPr>
          <w:lang w:val="en-US"/>
        </w:rPr>
      </w:pPr>
      <w:bookmarkStart w:id="1469" w:name="_Toc418174612"/>
      <w:bookmarkStart w:id="1470" w:name="_Toc418660535"/>
      <w:r>
        <w:rPr>
          <w:lang w:val="en-US"/>
        </w:rPr>
        <w:t>6.9.3.</w:t>
      </w:r>
      <w:r w:rsidR="00A36F22" w:rsidRPr="0021242D">
        <w:rPr>
          <w:lang w:val="en-US"/>
        </w:rPr>
        <w:t>2</w:t>
      </w:r>
      <w:r w:rsidR="0068154D" w:rsidRPr="0021242D">
        <w:rPr>
          <w:lang w:val="en-US"/>
        </w:rPr>
        <w:t>.</w:t>
      </w:r>
      <w:r w:rsidR="00E94535">
        <w:rPr>
          <w:lang w:val="en-US"/>
        </w:rPr>
        <w:t>4</w:t>
      </w:r>
      <w:r w:rsidR="00B87B0B" w:rsidRPr="0021242D">
        <w:rPr>
          <w:lang w:val="en-US"/>
        </w:rPr>
        <w:tab/>
        <w:t>Service Interactions</w:t>
      </w:r>
      <w:bookmarkEnd w:id="1469"/>
      <w:bookmarkEnd w:id="1470"/>
    </w:p>
    <w:p w:rsidR="004508FB" w:rsidRPr="0021242D" w:rsidRDefault="00B87B0B" w:rsidP="008A7591">
      <w:pPr>
        <w:pStyle w:val="BL"/>
      </w:pPr>
      <w:r w:rsidRPr="0021242D">
        <w:t>The interactions of</w:t>
      </w:r>
      <w:r w:rsidR="00B759EB" w:rsidRPr="0021242D">
        <w:t xml:space="preserve"> </w:t>
      </w:r>
      <w:r w:rsidRPr="0021242D">
        <w:t>service capabilities required for this service capability:</w:t>
      </w:r>
    </w:p>
    <w:p w:rsidR="00B87B0B" w:rsidRPr="0021242D" w:rsidRDefault="004508FB" w:rsidP="004415F7">
      <w:pPr>
        <w:pStyle w:val="ListNumber"/>
        <w:numPr>
          <w:ilvl w:val="0"/>
          <w:numId w:val="9"/>
        </w:numPr>
      </w:pPr>
      <w:r w:rsidRPr="0021242D">
        <w:t>Issue the deleteServiceSubscription capability</w:t>
      </w:r>
    </w:p>
    <w:p w:rsidR="0068154D" w:rsidRPr="0021242D" w:rsidRDefault="00A52154" w:rsidP="00B91F03">
      <w:pPr>
        <w:pStyle w:val="FL"/>
      </w:pPr>
      <w:r w:rsidRPr="0021242D">
        <w:object w:dxaOrig="6491" w:dyaOrig="3649">
          <v:shape id="_x0000_i1073" type="#_x0000_t75" style="width:188.95pt;height:169.35pt" o:ole="">
            <v:imagedata r:id="rId144" o:title="" cropbottom="4555f" cropright="27366f"/>
          </v:shape>
          <o:OLEObject Type="Embed" ProgID="Visio.Drawing.11" ShapeID="_x0000_i1073" DrawAspect="Content" ObjectID="_1492401429" r:id="rId145"/>
        </w:object>
      </w:r>
    </w:p>
    <w:p w:rsidR="00B87B0B" w:rsidRPr="0021242D" w:rsidRDefault="0040375E" w:rsidP="008A7591">
      <w:pPr>
        <w:pStyle w:val="TF"/>
      </w:pPr>
      <w:r w:rsidRPr="0021242D">
        <w:t xml:space="preserve">Figure </w:t>
      </w:r>
      <w:r w:rsidR="002C1036">
        <w:t>6.9.3.</w:t>
      </w:r>
      <w:r w:rsidR="00A36F22" w:rsidRPr="0021242D">
        <w:t>2</w:t>
      </w:r>
      <w:r w:rsidR="0068154D" w:rsidRPr="0021242D">
        <w:t>.</w:t>
      </w:r>
      <w:r w:rsidR="00E94535">
        <w:t>4</w:t>
      </w:r>
      <w:r w:rsidR="00B87B0B" w:rsidRPr="0021242D">
        <w:t>-1</w:t>
      </w:r>
      <w:r w:rsidR="008A7591" w:rsidRPr="0021242D">
        <w:t>:</w:t>
      </w:r>
      <w:r w:rsidR="00B87B0B" w:rsidRPr="0021242D">
        <w:t xml:space="preserve"> Service Subscription Administration – deleteServiceSubscription</w:t>
      </w:r>
      <w:r w:rsidRPr="0021242D">
        <w:t xml:space="preserve"> Diagram</w:t>
      </w:r>
    </w:p>
    <w:p w:rsidR="00B87B0B" w:rsidRPr="0021242D" w:rsidRDefault="002C1036" w:rsidP="00B87B0B">
      <w:pPr>
        <w:pStyle w:val="Heading5"/>
        <w:rPr>
          <w:lang w:val="en-US"/>
        </w:rPr>
      </w:pPr>
      <w:bookmarkStart w:id="1471" w:name="_Toc418174613"/>
      <w:bookmarkStart w:id="1472" w:name="_Toc418660536"/>
      <w:r>
        <w:rPr>
          <w:lang w:val="en-US"/>
        </w:rPr>
        <w:t>6.9.3.</w:t>
      </w:r>
      <w:r w:rsidR="00A36F22" w:rsidRPr="0021242D">
        <w:rPr>
          <w:lang w:val="en-US"/>
        </w:rPr>
        <w:t>2.</w:t>
      </w:r>
      <w:r w:rsidR="00E94535">
        <w:rPr>
          <w:lang w:val="en-US"/>
        </w:rPr>
        <w:t>5</w:t>
      </w:r>
      <w:r w:rsidR="00B87B0B" w:rsidRPr="0021242D">
        <w:rPr>
          <w:lang w:val="en-US"/>
        </w:rPr>
        <w:tab/>
      </w:r>
      <w:r w:rsidR="00B87B0B" w:rsidRPr="0021242D">
        <w:rPr>
          <w:lang w:val="en-US" w:eastAsia="ko-KR"/>
        </w:rPr>
        <w:t>Post-Conditions</w:t>
      </w:r>
      <w:bookmarkEnd w:id="1471"/>
      <w:bookmarkEnd w:id="1472"/>
    </w:p>
    <w:p w:rsidR="00B87B0B" w:rsidRPr="0021242D" w:rsidRDefault="00B87B0B" w:rsidP="00B87B0B">
      <w:pPr>
        <w:keepNext/>
        <w:rPr>
          <w:lang w:eastAsia="ko-KR"/>
        </w:rPr>
      </w:pPr>
      <w:r w:rsidRPr="0021242D">
        <w:rPr>
          <w:lang w:eastAsia="ko-KR"/>
        </w:rPr>
        <w:t xml:space="preserve">The </w:t>
      </w:r>
      <w:r w:rsidR="002F495D" w:rsidRPr="0021242D">
        <w:rPr>
          <w:lang w:eastAsia="ko-KR"/>
        </w:rPr>
        <w:t>M2M Service Subscription</w:t>
      </w:r>
      <w:r w:rsidRPr="0021242D">
        <w:rPr>
          <w:lang w:eastAsia="ko-KR"/>
        </w:rPr>
        <w:t xml:space="preserve"> is deleted along with any associations of the </w:t>
      </w:r>
      <w:r w:rsidR="002F495D" w:rsidRPr="0021242D">
        <w:rPr>
          <w:lang w:eastAsia="ko-KR"/>
        </w:rPr>
        <w:t>M2M Service Subscription</w:t>
      </w:r>
      <w:r w:rsidRPr="0021242D">
        <w:rPr>
          <w:lang w:eastAsia="ko-KR"/>
        </w:rPr>
        <w:t xml:space="preserve"> has to the Service Roles. The Node information (</w:t>
      </w:r>
      <w:r w:rsidR="00A55D34" w:rsidRPr="0021242D">
        <w:rPr>
          <w:lang w:eastAsia="ko-KR"/>
        </w:rPr>
        <w:t>e.g.</w:t>
      </w:r>
      <w:r w:rsidRPr="0021242D">
        <w:rPr>
          <w:lang w:eastAsia="ko-KR"/>
        </w:rPr>
        <w:t xml:space="preserve"> devices, M2M Applications) associated with the </w:t>
      </w:r>
      <w:r w:rsidR="002F495D" w:rsidRPr="0021242D">
        <w:rPr>
          <w:lang w:eastAsia="ko-KR"/>
        </w:rPr>
        <w:t>M2M Service Subscription</w:t>
      </w:r>
      <w:r w:rsidRPr="0021242D">
        <w:rPr>
          <w:lang w:eastAsia="ko-KR"/>
        </w:rPr>
        <w:t xml:space="preserve"> is also deleted.</w:t>
      </w:r>
    </w:p>
    <w:p w:rsidR="00B87B0B" w:rsidRPr="0021242D" w:rsidRDefault="002C1036" w:rsidP="00B87B0B">
      <w:pPr>
        <w:pStyle w:val="Heading5"/>
        <w:rPr>
          <w:lang w:val="en-US"/>
        </w:rPr>
      </w:pPr>
      <w:bookmarkStart w:id="1473" w:name="_Toc418174614"/>
      <w:bookmarkStart w:id="1474" w:name="_Toc418660537"/>
      <w:r>
        <w:rPr>
          <w:lang w:val="en-US"/>
        </w:rPr>
        <w:t>6.9.3.</w:t>
      </w:r>
      <w:r w:rsidR="00A36F22" w:rsidRPr="0021242D">
        <w:rPr>
          <w:lang w:val="en-US"/>
        </w:rPr>
        <w:t>2.</w:t>
      </w:r>
      <w:r w:rsidR="00E94535">
        <w:rPr>
          <w:lang w:val="en-US"/>
        </w:rPr>
        <w:t>6</w:t>
      </w:r>
      <w:r w:rsidR="00B87B0B" w:rsidRPr="0021242D">
        <w:rPr>
          <w:lang w:val="en-US"/>
        </w:rPr>
        <w:tab/>
      </w:r>
      <w:r w:rsidR="00B87B0B" w:rsidRPr="0021242D">
        <w:rPr>
          <w:lang w:val="en-US" w:eastAsia="ko-KR"/>
        </w:rPr>
        <w:t>Exceptions</w:t>
      </w:r>
      <w:bookmarkEnd w:id="1473"/>
      <w:bookmarkEnd w:id="1474"/>
    </w:p>
    <w:p w:rsidR="00B87B0B" w:rsidRPr="0021242D" w:rsidRDefault="00B87B0B" w:rsidP="00B87B0B">
      <w:pPr>
        <w:keepNext/>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475" w:name="_Toc418174615"/>
      <w:bookmarkStart w:id="1476" w:name="_Toc418660538"/>
      <w:r>
        <w:rPr>
          <w:lang w:val="en-US"/>
        </w:rPr>
        <w:t>6.9.3.</w:t>
      </w:r>
      <w:r w:rsidR="00A36F22" w:rsidRPr="0021242D">
        <w:rPr>
          <w:lang w:val="en-US"/>
        </w:rPr>
        <w:t>2.</w:t>
      </w:r>
      <w:r w:rsidR="00E94535">
        <w:rPr>
          <w:lang w:val="en-US"/>
        </w:rPr>
        <w:t>7</w:t>
      </w:r>
      <w:r w:rsidR="00B87B0B" w:rsidRPr="0021242D">
        <w:rPr>
          <w:lang w:val="en-US"/>
        </w:rPr>
        <w:tab/>
      </w:r>
      <w:r w:rsidR="00B87B0B" w:rsidRPr="0021242D">
        <w:rPr>
          <w:lang w:val="en-US" w:eastAsia="ko-KR"/>
        </w:rPr>
        <w:t>Policies for Use</w:t>
      </w:r>
      <w:bookmarkEnd w:id="1475"/>
      <w:bookmarkEnd w:id="1476"/>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477" w:name="_Toc418174616"/>
      <w:bookmarkStart w:id="1478" w:name="_Toc418660539"/>
      <w:r>
        <w:rPr>
          <w:lang w:val="en-US"/>
        </w:rPr>
        <w:t>6.9.3.</w:t>
      </w:r>
      <w:r w:rsidR="00A36F22" w:rsidRPr="0021242D">
        <w:rPr>
          <w:lang w:val="en-US"/>
        </w:rPr>
        <w:t>2</w:t>
      </w:r>
      <w:r w:rsidR="00B87B0B" w:rsidRPr="0021242D">
        <w:rPr>
          <w:lang w:val="en-US"/>
        </w:rPr>
        <w:t>.</w:t>
      </w:r>
      <w:r w:rsidR="00E94535">
        <w:rPr>
          <w:lang w:val="en-US"/>
        </w:rPr>
        <w:t>8</w:t>
      </w:r>
      <w:r w:rsidR="00B87B0B" w:rsidRPr="0021242D">
        <w:rPr>
          <w:lang w:val="en-US"/>
        </w:rPr>
        <w:tab/>
        <w:t>oneM2M Resource Interworking</w:t>
      </w:r>
      <w:bookmarkEnd w:id="1477"/>
      <w:bookmarkEnd w:id="1478"/>
    </w:p>
    <w:p w:rsidR="00B87B0B" w:rsidRPr="0021242D" w:rsidRDefault="00B87B0B" w:rsidP="00B87B0B">
      <w:pPr>
        <w:keepNext/>
      </w:pPr>
      <w:r w:rsidRPr="0021242D">
        <w:t xml:space="preserve">This service capability deletes the </w:t>
      </w:r>
      <w:r w:rsidR="002F495D" w:rsidRPr="0021242D">
        <w:t>M2M Service Subscription</w:t>
      </w:r>
      <w:r w:rsidRPr="0021242D">
        <w:t xml:space="preserve"> with the identifier (</w:t>
      </w:r>
      <w:r w:rsidR="00F22837" w:rsidRPr="0021242D">
        <w:t>M2M-Service-Profile-ID</w:t>
      </w:r>
      <w:r w:rsidRPr="0021242D">
        <w:t>) and maps to the DELETE procedure for the &lt;m2mServiceSubscription</w:t>
      </w:r>
      <w:r w:rsidR="00455087" w:rsidRPr="0021242D">
        <w:t>Profile</w:t>
      </w:r>
      <w:r w:rsidRPr="0021242D">
        <w:t>&gt; resource.</w:t>
      </w:r>
    </w:p>
    <w:p w:rsidR="00B87B0B" w:rsidRPr="00E94535" w:rsidRDefault="002C1036" w:rsidP="00B87B0B">
      <w:pPr>
        <w:pStyle w:val="Heading4"/>
        <w:rPr>
          <w:lang w:val="en-US"/>
        </w:rPr>
      </w:pPr>
      <w:bookmarkStart w:id="1479" w:name="_Toc417309566"/>
      <w:bookmarkStart w:id="1480" w:name="_Toc418174617"/>
      <w:bookmarkStart w:id="1481" w:name="_Toc418660540"/>
      <w:r w:rsidRPr="00E94535">
        <w:rPr>
          <w:lang w:val="en-US"/>
        </w:rPr>
        <w:t>6.9.3.</w:t>
      </w:r>
      <w:r w:rsidR="00A36F22" w:rsidRPr="00E94535">
        <w:rPr>
          <w:lang w:val="en-US"/>
        </w:rPr>
        <w:t>3</w:t>
      </w:r>
      <w:r w:rsidR="00B87B0B" w:rsidRPr="00E94535">
        <w:rPr>
          <w:lang w:val="en-US"/>
        </w:rPr>
        <w:tab/>
        <w:t>updateServiceSubscription</w:t>
      </w:r>
      <w:bookmarkEnd w:id="1479"/>
      <w:bookmarkEnd w:id="1480"/>
      <w:bookmarkEnd w:id="1481"/>
    </w:p>
    <w:p w:rsidR="00E94535" w:rsidRPr="00E94535" w:rsidRDefault="00E94535" w:rsidP="00E94535">
      <w:pPr>
        <w:pStyle w:val="Heading5"/>
        <w:rPr>
          <w:lang w:val="en-US"/>
        </w:rPr>
      </w:pPr>
      <w:bookmarkStart w:id="1482" w:name="_Toc418660541"/>
      <w:r w:rsidRPr="00E94535">
        <w:rPr>
          <w:lang w:val="en-US"/>
        </w:rPr>
        <w:t>6.9.3.3.1</w:t>
      </w:r>
      <w:r w:rsidRPr="00E94535">
        <w:rPr>
          <w:lang w:val="en-US"/>
        </w:rPr>
        <w:tab/>
        <w:t>Description</w:t>
      </w:r>
      <w:bookmarkEnd w:id="1482"/>
    </w:p>
    <w:p w:rsidR="00B87B0B" w:rsidRPr="00E94535" w:rsidRDefault="00B87B0B" w:rsidP="00B87B0B">
      <w:r w:rsidRPr="00E94535">
        <w:t xml:space="preserve">This service capability provides the ability to update a </w:t>
      </w:r>
      <w:r w:rsidR="002F495D" w:rsidRPr="00E94535">
        <w:t>M2M Service Subscription</w:t>
      </w:r>
      <w:r w:rsidRPr="00E94535">
        <w:t xml:space="preserve">. This service capability shall be restricted to the Msc </w:t>
      </w:r>
      <w:r w:rsidR="007B7B7B" w:rsidRPr="00E94535">
        <w:t>Reference Point</w:t>
      </w:r>
      <w:r w:rsidRPr="00E94535">
        <w:t>.</w:t>
      </w:r>
    </w:p>
    <w:p w:rsidR="00B87B0B" w:rsidRPr="00E94535" w:rsidRDefault="002C1036" w:rsidP="00B87B0B">
      <w:pPr>
        <w:pStyle w:val="Heading5"/>
        <w:rPr>
          <w:lang w:val="en-US"/>
        </w:rPr>
      </w:pPr>
      <w:bookmarkStart w:id="1483" w:name="_Toc418174618"/>
      <w:bookmarkStart w:id="1484" w:name="_Toc418660542"/>
      <w:r w:rsidRPr="00E94535">
        <w:rPr>
          <w:lang w:val="en-US"/>
        </w:rPr>
        <w:lastRenderedPageBreak/>
        <w:t>6.9.3.</w:t>
      </w:r>
      <w:r w:rsidR="00E94535">
        <w:rPr>
          <w:lang w:val="en-US"/>
        </w:rPr>
        <w:t>3.2</w:t>
      </w:r>
      <w:r w:rsidR="00B87B0B" w:rsidRPr="00E94535">
        <w:rPr>
          <w:lang w:val="en-US"/>
        </w:rPr>
        <w:tab/>
      </w:r>
      <w:r w:rsidR="00D87590">
        <w:rPr>
          <w:lang w:val="en-US"/>
        </w:rPr>
        <w:t>Pre-Conditions</w:t>
      </w:r>
      <w:bookmarkEnd w:id="1483"/>
      <w:bookmarkEnd w:id="1484"/>
    </w:p>
    <w:p w:rsidR="00B87B0B" w:rsidRPr="0021242D" w:rsidRDefault="00B87B0B" w:rsidP="00B87B0B">
      <w:pPr>
        <w:keepNext/>
        <w:rPr>
          <w:lang w:eastAsia="ko-KR"/>
        </w:rPr>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485" w:name="_Toc418174619"/>
      <w:bookmarkStart w:id="1486" w:name="_Toc418660543"/>
      <w:r>
        <w:rPr>
          <w:lang w:val="en-US"/>
        </w:rPr>
        <w:t>6.9.3.</w:t>
      </w:r>
      <w:r w:rsidR="00A36F22" w:rsidRPr="0021242D">
        <w:rPr>
          <w:lang w:val="en-US"/>
        </w:rPr>
        <w:t>3</w:t>
      </w:r>
      <w:r w:rsidR="0068154D" w:rsidRPr="0021242D">
        <w:rPr>
          <w:lang w:val="en-US"/>
        </w:rPr>
        <w:t>.</w:t>
      </w:r>
      <w:r w:rsidR="00E94535">
        <w:rPr>
          <w:lang w:val="en-US"/>
        </w:rPr>
        <w:t>3</w:t>
      </w:r>
      <w:r w:rsidR="00B87B0B" w:rsidRPr="0021242D">
        <w:rPr>
          <w:lang w:val="en-US"/>
        </w:rPr>
        <w:tab/>
      </w:r>
      <w:r w:rsidR="00534908" w:rsidRPr="0021242D">
        <w:rPr>
          <w:lang w:val="en-US"/>
        </w:rPr>
        <w:t>Sig</w:t>
      </w:r>
      <w:r w:rsidR="00B87B0B" w:rsidRPr="0021242D">
        <w:rPr>
          <w:lang w:val="en-US"/>
        </w:rPr>
        <w:t>nature – updateServiceSubscription</w:t>
      </w:r>
      <w:bookmarkEnd w:id="1485"/>
      <w:bookmarkEnd w:id="1486"/>
    </w:p>
    <w:p w:rsidR="008A7591" w:rsidRPr="0021242D" w:rsidRDefault="008A7591" w:rsidP="008A7591">
      <w:pPr>
        <w:pStyle w:val="TH"/>
      </w:pPr>
      <w:r w:rsidRPr="0021242D">
        <w:t xml:space="preserve">Table </w:t>
      </w:r>
      <w:r w:rsidR="002C1036">
        <w:t>6.9.3.</w:t>
      </w:r>
      <w:r w:rsidRPr="0021242D">
        <w:t>3.</w:t>
      </w:r>
      <w:r w:rsidR="00E94535">
        <w:t>3</w:t>
      </w:r>
      <w:r w:rsidRPr="0021242D">
        <w:t>-1: Service Subscription Administration – updateServiceSubscription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623D13"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623D13" w:rsidRPr="0021242D" w:rsidRDefault="00623D13" w:rsidP="008A759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8A759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623D13" w:rsidRPr="0021242D" w:rsidRDefault="00623D13" w:rsidP="008A759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8A7591">
            <w:pPr>
              <w:pStyle w:val="TAH"/>
            </w:pPr>
            <w:r w:rsidRPr="0021242D">
              <w:t>Description</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IN</w:t>
            </w:r>
          </w:p>
        </w:tc>
        <w:tc>
          <w:tcPr>
            <w:tcW w:w="900" w:type="dxa"/>
            <w:tcBorders>
              <w:left w:val="single" w:sz="1" w:space="0" w:color="000000"/>
              <w:bottom w:val="single" w:sz="1" w:space="0" w:color="000000"/>
            </w:tcBorders>
          </w:tcPr>
          <w:p w:rsidR="00623D13" w:rsidRPr="0021242D" w:rsidRDefault="00623D13" w:rsidP="008A7591">
            <w:pPr>
              <w:pStyle w:val="TAL"/>
            </w:pPr>
            <w:r w:rsidRPr="0021242D">
              <w:t>NO</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The M2M Service Subscription Identifier (M2M-Service-Profile-ID).</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serviceRoleIds</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IN</w:t>
            </w:r>
          </w:p>
        </w:tc>
        <w:tc>
          <w:tcPr>
            <w:tcW w:w="900" w:type="dxa"/>
            <w:tcBorders>
              <w:left w:val="single" w:sz="1" w:space="0" w:color="000000"/>
              <w:bottom w:val="single" w:sz="1" w:space="0" w:color="000000"/>
            </w:tcBorders>
          </w:tcPr>
          <w:p w:rsidR="00623D13" w:rsidRPr="0021242D" w:rsidRDefault="00623D13" w:rsidP="008A7591">
            <w:pPr>
              <w:pStyle w:val="TAL"/>
            </w:pPr>
            <w:r w:rsidRPr="0021242D">
              <w:t>YES</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List of Service Role Identifiers (</w:t>
            </w:r>
            <w:r w:rsidR="001A3CAE" w:rsidRPr="0021242D">
              <w:t>SRole</w:t>
            </w:r>
            <w:r w:rsidRPr="0021242D">
              <w:t xml:space="preserve">-ID) to be associated with the M2M Service Subscription. If supplied, </w:t>
            </w:r>
            <w:r w:rsidR="001A3CAE" w:rsidRPr="0021242D">
              <w:t>SRole</w:t>
            </w:r>
            <w:r w:rsidRPr="0021242D">
              <w:t xml:space="preserve">-IDs in the list that are not already associated with the M2M Service Subscription are added. </w:t>
            </w:r>
            <w:r w:rsidR="001A3CAE" w:rsidRPr="0021242D">
              <w:t>SRole</w:t>
            </w:r>
            <w:r w:rsidRPr="0021242D">
              <w:t>-IDs that are associated with the M2M Service Subscription but not in the list are deleted.</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roleIdResult</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OUT</w:t>
            </w:r>
          </w:p>
        </w:tc>
        <w:tc>
          <w:tcPr>
            <w:tcW w:w="900" w:type="dxa"/>
            <w:tcBorders>
              <w:left w:val="single" w:sz="1" w:space="0" w:color="000000"/>
              <w:bottom w:val="single" w:sz="1" w:space="0" w:color="000000"/>
            </w:tcBorders>
          </w:tcPr>
          <w:p w:rsidR="00623D13" w:rsidRPr="0021242D" w:rsidRDefault="00623D13" w:rsidP="008A7591">
            <w:pPr>
              <w:pStyle w:val="TAL"/>
            </w:pPr>
            <w:r w:rsidRPr="0021242D">
              <w:t>YES</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If the parameter serviceRoleIds is present, this parameter provides the results (added, deleted) for each affected Service Roles.</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responseType</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OUT</w:t>
            </w:r>
          </w:p>
        </w:tc>
        <w:tc>
          <w:tcPr>
            <w:tcW w:w="900" w:type="dxa"/>
            <w:tcBorders>
              <w:left w:val="single" w:sz="1" w:space="0" w:color="000000"/>
              <w:bottom w:val="single" w:sz="1" w:space="0" w:color="000000"/>
            </w:tcBorders>
          </w:tcPr>
          <w:p w:rsidR="00623D13" w:rsidRPr="0021242D" w:rsidRDefault="00623D13" w:rsidP="008A7591">
            <w:pPr>
              <w:pStyle w:val="TAL"/>
            </w:pPr>
            <w:r w:rsidRPr="0021242D">
              <w:t>YES</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Unique response types for this service.</w:t>
            </w:r>
          </w:p>
          <w:p w:rsidR="00623D13" w:rsidRPr="0021242D" w:rsidRDefault="00623D13" w:rsidP="008A7591">
            <w:pPr>
              <w:pStyle w:val="TB1"/>
            </w:pPr>
            <w:r w:rsidRPr="0021242D">
              <w:t>M2M Service Subscription does not exist</w:t>
            </w:r>
          </w:p>
          <w:p w:rsidR="00623D13" w:rsidRPr="0021242D" w:rsidRDefault="00623D13" w:rsidP="008A7591">
            <w:pPr>
              <w:pStyle w:val="TB1"/>
            </w:pPr>
            <w:r w:rsidRPr="0021242D">
              <w:t>Service Role does not exist for a Supporting Service</w:t>
            </w:r>
          </w:p>
        </w:tc>
      </w:tr>
    </w:tbl>
    <w:p w:rsidR="008A7591" w:rsidRPr="0021242D" w:rsidRDefault="008A7591" w:rsidP="008A7591"/>
    <w:p w:rsidR="00B87B0B" w:rsidRPr="0021242D" w:rsidRDefault="002C1036" w:rsidP="00B87B0B">
      <w:pPr>
        <w:pStyle w:val="Heading5"/>
        <w:rPr>
          <w:lang w:val="en-US"/>
        </w:rPr>
      </w:pPr>
      <w:bookmarkStart w:id="1487" w:name="_Toc418174620"/>
      <w:bookmarkStart w:id="1488" w:name="_Toc418660544"/>
      <w:r>
        <w:rPr>
          <w:lang w:val="en-US"/>
        </w:rPr>
        <w:t>6.9.3.</w:t>
      </w:r>
      <w:r w:rsidR="00A36F22" w:rsidRPr="0021242D">
        <w:rPr>
          <w:lang w:val="en-US"/>
        </w:rPr>
        <w:t>3</w:t>
      </w:r>
      <w:r w:rsidR="0068154D" w:rsidRPr="0021242D">
        <w:rPr>
          <w:lang w:val="en-US"/>
        </w:rPr>
        <w:t>.</w:t>
      </w:r>
      <w:r w:rsidR="00E94535">
        <w:rPr>
          <w:lang w:val="en-US"/>
        </w:rPr>
        <w:t>4</w:t>
      </w:r>
      <w:r w:rsidR="00B87B0B" w:rsidRPr="0021242D">
        <w:rPr>
          <w:lang w:val="en-US"/>
        </w:rPr>
        <w:tab/>
        <w:t>Service Interactions</w:t>
      </w:r>
      <w:bookmarkEnd w:id="1487"/>
      <w:bookmarkEnd w:id="1488"/>
    </w:p>
    <w:p w:rsidR="0068154D" w:rsidRPr="0021242D" w:rsidRDefault="00B87B0B" w:rsidP="004415F7">
      <w:pPr>
        <w:pStyle w:val="BN"/>
        <w:numPr>
          <w:ilvl w:val="0"/>
          <w:numId w:val="48"/>
        </w:numPr>
      </w:pPr>
      <w:r w:rsidRPr="0021242D">
        <w:t>The interactions of</w:t>
      </w:r>
      <w:r w:rsidR="00B759EB" w:rsidRPr="0021242D">
        <w:t xml:space="preserve"> </w:t>
      </w:r>
      <w:r w:rsidRPr="0021242D">
        <w:t>service capabilities required for this service capability:</w:t>
      </w:r>
    </w:p>
    <w:p w:rsidR="0068154D" w:rsidRPr="0021242D" w:rsidRDefault="004508FB" w:rsidP="004415F7">
      <w:pPr>
        <w:pStyle w:val="BN"/>
        <w:numPr>
          <w:ilvl w:val="0"/>
          <w:numId w:val="48"/>
        </w:numPr>
      </w:pPr>
      <w:r w:rsidRPr="0021242D">
        <w:t>Issue the updateServiceSubscription capability</w:t>
      </w:r>
    </w:p>
    <w:p w:rsidR="00B87B0B" w:rsidRPr="0021242D" w:rsidRDefault="00A52154" w:rsidP="00B91F03">
      <w:pPr>
        <w:pStyle w:val="FL"/>
      </w:pPr>
      <w:r w:rsidRPr="0021242D">
        <w:object w:dxaOrig="6491" w:dyaOrig="3649">
          <v:shape id="_x0000_i1074" type="#_x0000_t75" style="width:190.1pt;height:169.35pt" o:ole="">
            <v:imagedata r:id="rId146" o:title="" cropbottom="4555f" cropright="27195f"/>
          </v:shape>
          <o:OLEObject Type="Embed" ProgID="Visio.Drawing.11" ShapeID="_x0000_i1074" DrawAspect="Content" ObjectID="_1492401430" r:id="rId147"/>
        </w:object>
      </w:r>
    </w:p>
    <w:p w:rsidR="00B87B0B" w:rsidRPr="0021242D" w:rsidRDefault="0040375E" w:rsidP="008A7591">
      <w:pPr>
        <w:pStyle w:val="TF"/>
      </w:pPr>
      <w:r w:rsidRPr="0021242D">
        <w:t xml:space="preserve">Figure </w:t>
      </w:r>
      <w:r w:rsidR="002C1036">
        <w:t>6.9.3.</w:t>
      </w:r>
      <w:r w:rsidR="00A36F22" w:rsidRPr="0021242D">
        <w:t>3</w:t>
      </w:r>
      <w:r w:rsidR="0068154D" w:rsidRPr="0021242D">
        <w:t>.</w:t>
      </w:r>
      <w:r w:rsidR="00E94535">
        <w:t>4</w:t>
      </w:r>
      <w:r w:rsidR="00B87B0B" w:rsidRPr="0021242D">
        <w:t>-1</w:t>
      </w:r>
      <w:r w:rsidR="008A7591" w:rsidRPr="0021242D">
        <w:t>:</w:t>
      </w:r>
      <w:r w:rsidR="00B87B0B" w:rsidRPr="0021242D">
        <w:t xml:space="preserve"> Service Subscription Administration </w:t>
      </w:r>
      <w:r w:rsidR="008A7591" w:rsidRPr="0021242D">
        <w:t>-</w:t>
      </w:r>
      <w:r w:rsidR="00B87B0B" w:rsidRPr="0021242D">
        <w:t xml:space="preserve"> updateServiceSubscription</w:t>
      </w:r>
      <w:r w:rsidRPr="0021242D">
        <w:t xml:space="preserve"> Diagram</w:t>
      </w:r>
    </w:p>
    <w:p w:rsidR="00B87B0B" w:rsidRPr="0021242D" w:rsidRDefault="002C1036" w:rsidP="00B87B0B">
      <w:pPr>
        <w:pStyle w:val="Heading5"/>
        <w:rPr>
          <w:lang w:val="en-US"/>
        </w:rPr>
      </w:pPr>
      <w:bookmarkStart w:id="1489" w:name="_Toc418174621"/>
      <w:bookmarkStart w:id="1490" w:name="_Toc418660545"/>
      <w:r>
        <w:rPr>
          <w:lang w:val="en-US"/>
        </w:rPr>
        <w:t>6.9.3.</w:t>
      </w:r>
      <w:r w:rsidR="00A36F22" w:rsidRPr="0021242D">
        <w:rPr>
          <w:lang w:val="en-US"/>
        </w:rPr>
        <w:t>3.</w:t>
      </w:r>
      <w:r w:rsidR="00E94535">
        <w:rPr>
          <w:lang w:val="en-US"/>
        </w:rPr>
        <w:t>5</w:t>
      </w:r>
      <w:r w:rsidR="00B87B0B" w:rsidRPr="0021242D">
        <w:rPr>
          <w:lang w:val="en-US"/>
        </w:rPr>
        <w:tab/>
      </w:r>
      <w:r w:rsidR="00B87B0B" w:rsidRPr="0021242D">
        <w:rPr>
          <w:lang w:val="en-US" w:eastAsia="ko-KR"/>
        </w:rPr>
        <w:t>Post-Conditions</w:t>
      </w:r>
      <w:bookmarkEnd w:id="1489"/>
      <w:bookmarkEnd w:id="1490"/>
    </w:p>
    <w:p w:rsidR="00B87B0B" w:rsidRPr="0021242D" w:rsidRDefault="00B87B0B" w:rsidP="00B87B0B">
      <w:pPr>
        <w:keepNext/>
        <w:rPr>
          <w:lang w:eastAsia="ko-KR"/>
        </w:rPr>
      </w:pPr>
      <w:r w:rsidRPr="0021242D">
        <w:rPr>
          <w:lang w:eastAsia="ko-KR"/>
        </w:rPr>
        <w:t xml:space="preserve">The </w:t>
      </w:r>
      <w:r w:rsidR="002F495D" w:rsidRPr="0021242D">
        <w:rPr>
          <w:lang w:eastAsia="ko-KR"/>
        </w:rPr>
        <w:t>M2M Service Subscription</w:t>
      </w:r>
      <w:r w:rsidRPr="0021242D">
        <w:rPr>
          <w:lang w:eastAsia="ko-KR"/>
        </w:rPr>
        <w:t xml:space="preserve"> is updated along with any associations of the </w:t>
      </w:r>
      <w:r w:rsidR="002F495D" w:rsidRPr="0021242D">
        <w:rPr>
          <w:lang w:eastAsia="ko-KR"/>
        </w:rPr>
        <w:t>M2M Service Subscription</w:t>
      </w:r>
      <w:r w:rsidRPr="0021242D">
        <w:rPr>
          <w:lang w:eastAsia="ko-KR"/>
        </w:rPr>
        <w:t xml:space="preserve"> has to the Service Roles. </w:t>
      </w:r>
    </w:p>
    <w:p w:rsidR="00B87B0B" w:rsidRPr="0021242D" w:rsidRDefault="002C1036" w:rsidP="00B87B0B">
      <w:pPr>
        <w:pStyle w:val="Heading5"/>
        <w:rPr>
          <w:lang w:val="en-US"/>
        </w:rPr>
      </w:pPr>
      <w:bookmarkStart w:id="1491" w:name="_Toc418174622"/>
      <w:bookmarkStart w:id="1492" w:name="_Toc418660546"/>
      <w:r>
        <w:rPr>
          <w:lang w:val="en-US"/>
        </w:rPr>
        <w:t>6.9.3.</w:t>
      </w:r>
      <w:r w:rsidR="00A36F22" w:rsidRPr="0021242D">
        <w:rPr>
          <w:lang w:val="en-US"/>
        </w:rPr>
        <w:t>3.</w:t>
      </w:r>
      <w:r w:rsidR="00E94535">
        <w:rPr>
          <w:lang w:val="en-US"/>
        </w:rPr>
        <w:t>6</w:t>
      </w:r>
      <w:r w:rsidR="00B87B0B" w:rsidRPr="0021242D">
        <w:rPr>
          <w:lang w:val="en-US"/>
        </w:rPr>
        <w:tab/>
      </w:r>
      <w:r w:rsidR="00B87B0B" w:rsidRPr="0021242D">
        <w:rPr>
          <w:lang w:val="en-US" w:eastAsia="ko-KR"/>
        </w:rPr>
        <w:t>Exceptions</w:t>
      </w:r>
      <w:bookmarkEnd w:id="1491"/>
      <w:bookmarkEnd w:id="1492"/>
    </w:p>
    <w:p w:rsidR="00B87B0B" w:rsidRPr="0021242D" w:rsidRDefault="00B87B0B" w:rsidP="00B87B0B">
      <w:pPr>
        <w:keepNext/>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493" w:name="_Toc418174623"/>
      <w:bookmarkStart w:id="1494" w:name="_Toc418660547"/>
      <w:r>
        <w:rPr>
          <w:lang w:val="en-US"/>
        </w:rPr>
        <w:t>6.9.3.</w:t>
      </w:r>
      <w:r w:rsidR="00A36F22" w:rsidRPr="0021242D">
        <w:rPr>
          <w:lang w:val="en-US"/>
        </w:rPr>
        <w:t>3.</w:t>
      </w:r>
      <w:r w:rsidR="00E94535">
        <w:rPr>
          <w:lang w:val="en-US"/>
        </w:rPr>
        <w:t>7</w:t>
      </w:r>
      <w:r w:rsidR="00B87B0B" w:rsidRPr="0021242D">
        <w:rPr>
          <w:lang w:val="en-US"/>
        </w:rPr>
        <w:tab/>
      </w:r>
      <w:r w:rsidR="00B87B0B" w:rsidRPr="0021242D">
        <w:rPr>
          <w:lang w:val="en-US" w:eastAsia="ko-KR"/>
        </w:rPr>
        <w:t>Policies for Use</w:t>
      </w:r>
      <w:bookmarkEnd w:id="1493"/>
      <w:bookmarkEnd w:id="1494"/>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495" w:name="_Toc418174624"/>
      <w:bookmarkStart w:id="1496" w:name="_Toc418660548"/>
      <w:r>
        <w:rPr>
          <w:lang w:val="en-US"/>
        </w:rPr>
        <w:lastRenderedPageBreak/>
        <w:t>6.9.3.</w:t>
      </w:r>
      <w:r w:rsidR="00A36F22" w:rsidRPr="0021242D">
        <w:rPr>
          <w:lang w:val="en-US"/>
        </w:rPr>
        <w:t>3</w:t>
      </w:r>
      <w:r w:rsidR="00B87B0B" w:rsidRPr="0021242D">
        <w:rPr>
          <w:lang w:val="en-US"/>
        </w:rPr>
        <w:t>.</w:t>
      </w:r>
      <w:r w:rsidR="00E94535">
        <w:rPr>
          <w:lang w:val="en-US"/>
        </w:rPr>
        <w:t>8</w:t>
      </w:r>
      <w:r w:rsidR="00B87B0B" w:rsidRPr="0021242D">
        <w:rPr>
          <w:lang w:val="en-US"/>
        </w:rPr>
        <w:tab/>
        <w:t>oneM2M Resource Interworking</w:t>
      </w:r>
      <w:bookmarkEnd w:id="1495"/>
      <w:bookmarkEnd w:id="1496"/>
    </w:p>
    <w:p w:rsidR="00B87B0B" w:rsidRPr="0021242D" w:rsidRDefault="00B87B0B" w:rsidP="00B87B0B">
      <w:pPr>
        <w:keepNext/>
      </w:pPr>
      <w:r w:rsidRPr="0021242D">
        <w:t xml:space="preserve">This service capability updates the </w:t>
      </w:r>
      <w:r w:rsidR="002F495D" w:rsidRPr="0021242D">
        <w:t>M2M Service Subscription</w:t>
      </w:r>
      <w:r w:rsidRPr="0021242D">
        <w:t xml:space="preserve"> with the identifier (</w:t>
      </w:r>
      <w:r w:rsidR="00F22837" w:rsidRPr="0021242D">
        <w:t>M2M-Service-Profile-ID</w:t>
      </w:r>
      <w:r w:rsidRPr="0021242D">
        <w:t>) and maps to the UPDATE procedure for the &lt;m2mServiceSubscription</w:t>
      </w:r>
      <w:r w:rsidR="00E16969" w:rsidRPr="0021242D">
        <w:t>Profile</w:t>
      </w:r>
      <w:r w:rsidRPr="0021242D">
        <w:t>&gt; resource.</w:t>
      </w:r>
    </w:p>
    <w:p w:rsidR="00B87B0B" w:rsidRPr="00E94535" w:rsidRDefault="002C1036" w:rsidP="00B87B0B">
      <w:pPr>
        <w:pStyle w:val="Heading4"/>
        <w:rPr>
          <w:lang w:val="en-US"/>
        </w:rPr>
      </w:pPr>
      <w:bookmarkStart w:id="1497" w:name="_Toc417309567"/>
      <w:bookmarkStart w:id="1498" w:name="_Toc418174625"/>
      <w:bookmarkStart w:id="1499" w:name="_Toc418660549"/>
      <w:r w:rsidRPr="00E94535">
        <w:rPr>
          <w:lang w:val="en-US"/>
        </w:rPr>
        <w:t>6.9.3.</w:t>
      </w:r>
      <w:r w:rsidR="00A36F22" w:rsidRPr="00E94535">
        <w:rPr>
          <w:lang w:val="en-US"/>
        </w:rPr>
        <w:t>4</w:t>
      </w:r>
      <w:r w:rsidR="00B87B0B" w:rsidRPr="00E94535">
        <w:rPr>
          <w:lang w:val="en-US"/>
        </w:rPr>
        <w:tab/>
        <w:t>addRoleToServiceSubscription</w:t>
      </w:r>
      <w:bookmarkEnd w:id="1497"/>
      <w:bookmarkEnd w:id="1498"/>
      <w:bookmarkEnd w:id="1499"/>
    </w:p>
    <w:p w:rsidR="00E94535" w:rsidRPr="00E94535" w:rsidRDefault="00E94535" w:rsidP="00E94535">
      <w:pPr>
        <w:pStyle w:val="Heading5"/>
        <w:rPr>
          <w:lang w:val="en-US"/>
        </w:rPr>
      </w:pPr>
      <w:bookmarkStart w:id="1500" w:name="_Toc418660550"/>
      <w:r w:rsidRPr="00E94535">
        <w:rPr>
          <w:lang w:val="en-US"/>
        </w:rPr>
        <w:t>6.9.3.4.1</w:t>
      </w:r>
      <w:r w:rsidRPr="00E94535">
        <w:rPr>
          <w:lang w:val="en-US"/>
        </w:rPr>
        <w:tab/>
        <w:t>Description</w:t>
      </w:r>
      <w:bookmarkEnd w:id="1500"/>
    </w:p>
    <w:p w:rsidR="00B87B0B" w:rsidRPr="00E94535" w:rsidRDefault="00B87B0B" w:rsidP="00B87B0B">
      <w:r w:rsidRPr="00E94535">
        <w:t xml:space="preserve">This service capability provides the ability to add new Service Roles to a </w:t>
      </w:r>
      <w:r w:rsidR="002F495D" w:rsidRPr="00E94535">
        <w:t>M2M Service Subscription</w:t>
      </w:r>
      <w:r w:rsidRPr="00E94535">
        <w:t xml:space="preserve">. This service capability shall be restricted to the Msc </w:t>
      </w:r>
      <w:r w:rsidR="007B7B7B" w:rsidRPr="00E94535">
        <w:t>Reference Point</w:t>
      </w:r>
      <w:r w:rsidRPr="00E94535">
        <w:t>.</w:t>
      </w:r>
    </w:p>
    <w:p w:rsidR="00B87B0B" w:rsidRPr="00E94535" w:rsidRDefault="002C1036" w:rsidP="00B87B0B">
      <w:pPr>
        <w:pStyle w:val="Heading5"/>
        <w:rPr>
          <w:lang w:val="en-US"/>
        </w:rPr>
      </w:pPr>
      <w:bookmarkStart w:id="1501" w:name="_Toc418174626"/>
      <w:bookmarkStart w:id="1502" w:name="_Toc418660551"/>
      <w:r w:rsidRPr="00E94535">
        <w:rPr>
          <w:lang w:val="en-US"/>
        </w:rPr>
        <w:t>6.9.3.</w:t>
      </w:r>
      <w:r w:rsidR="00A36F22" w:rsidRPr="00E94535">
        <w:rPr>
          <w:lang w:val="en-US"/>
        </w:rPr>
        <w:t>4</w:t>
      </w:r>
      <w:r w:rsidR="0068154D" w:rsidRPr="00E94535">
        <w:rPr>
          <w:lang w:val="en-US"/>
        </w:rPr>
        <w:t>.</w:t>
      </w:r>
      <w:r w:rsidR="00E94535" w:rsidRPr="00E94535">
        <w:rPr>
          <w:lang w:val="en-US"/>
        </w:rPr>
        <w:t>2</w:t>
      </w:r>
      <w:r w:rsidR="00B87B0B" w:rsidRPr="00E94535">
        <w:rPr>
          <w:lang w:val="en-US"/>
        </w:rPr>
        <w:tab/>
      </w:r>
      <w:r w:rsidR="00D87590">
        <w:rPr>
          <w:lang w:val="en-US"/>
        </w:rPr>
        <w:t>Pre-Conditions</w:t>
      </w:r>
      <w:bookmarkEnd w:id="1501"/>
      <w:bookmarkEnd w:id="1502"/>
    </w:p>
    <w:p w:rsidR="00B87B0B" w:rsidRPr="0021242D" w:rsidRDefault="00B87B0B" w:rsidP="00B87B0B">
      <w:pPr>
        <w:keepNext/>
        <w:rPr>
          <w:lang w:eastAsia="ko-KR"/>
        </w:rPr>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503" w:name="_Toc418174627"/>
      <w:bookmarkStart w:id="1504" w:name="_Toc418660552"/>
      <w:r>
        <w:rPr>
          <w:lang w:val="en-US"/>
        </w:rPr>
        <w:t>6.9.3.</w:t>
      </w:r>
      <w:r w:rsidR="00A36F22" w:rsidRPr="0021242D">
        <w:rPr>
          <w:lang w:val="en-US"/>
        </w:rPr>
        <w:t>4</w:t>
      </w:r>
      <w:r w:rsidR="0068154D" w:rsidRPr="0021242D">
        <w:rPr>
          <w:lang w:val="en-US"/>
        </w:rPr>
        <w:t>.</w:t>
      </w:r>
      <w:r w:rsidR="00E94535">
        <w:rPr>
          <w:lang w:val="en-US"/>
        </w:rPr>
        <w:t>3</w:t>
      </w:r>
      <w:r w:rsidR="00B87B0B" w:rsidRPr="0021242D">
        <w:rPr>
          <w:lang w:val="en-US"/>
        </w:rPr>
        <w:tab/>
      </w:r>
      <w:r w:rsidR="00534908" w:rsidRPr="0021242D">
        <w:rPr>
          <w:lang w:val="en-US"/>
        </w:rPr>
        <w:t>Sig</w:t>
      </w:r>
      <w:r w:rsidR="00B87B0B" w:rsidRPr="0021242D">
        <w:rPr>
          <w:lang w:val="en-US"/>
        </w:rPr>
        <w:t>nature – addRoleToServiceSubscription</w:t>
      </w:r>
      <w:bookmarkEnd w:id="1503"/>
      <w:bookmarkEnd w:id="1504"/>
    </w:p>
    <w:p w:rsidR="008A7591" w:rsidRPr="0021242D" w:rsidRDefault="008A7591" w:rsidP="008A7591">
      <w:pPr>
        <w:pStyle w:val="TH"/>
      </w:pPr>
      <w:r w:rsidRPr="0021242D">
        <w:t xml:space="preserve">Table </w:t>
      </w:r>
      <w:r w:rsidR="002C1036">
        <w:t>6.9.3.</w:t>
      </w:r>
      <w:r w:rsidRPr="0021242D">
        <w:t>4.</w:t>
      </w:r>
      <w:r w:rsidR="00E94535">
        <w:t>3</w:t>
      </w:r>
      <w:r w:rsidRPr="0021242D">
        <w:t>-1: Service Subscription Administration – addRoleToServiceSubscription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623D13"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623D13" w:rsidRPr="0021242D" w:rsidRDefault="00623D13" w:rsidP="008A759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8A759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623D13" w:rsidRPr="0021242D" w:rsidRDefault="00623D13" w:rsidP="008A759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8A7591">
            <w:pPr>
              <w:pStyle w:val="TAH"/>
            </w:pPr>
            <w:r w:rsidRPr="0021242D">
              <w:t>Description</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IN</w:t>
            </w:r>
          </w:p>
        </w:tc>
        <w:tc>
          <w:tcPr>
            <w:tcW w:w="900" w:type="dxa"/>
            <w:tcBorders>
              <w:left w:val="single" w:sz="1" w:space="0" w:color="000000"/>
              <w:bottom w:val="single" w:sz="1" w:space="0" w:color="000000"/>
            </w:tcBorders>
          </w:tcPr>
          <w:p w:rsidR="00623D13" w:rsidRPr="0021242D" w:rsidRDefault="00623D13" w:rsidP="008A7591">
            <w:pPr>
              <w:pStyle w:val="TAL"/>
            </w:pPr>
            <w:r w:rsidRPr="0021242D">
              <w:t>NO</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The M2M Service Subscription Identifier (M2M-Service-Profile-ID).</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serviceRoleIds</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IN</w:t>
            </w:r>
          </w:p>
        </w:tc>
        <w:tc>
          <w:tcPr>
            <w:tcW w:w="900" w:type="dxa"/>
            <w:tcBorders>
              <w:left w:val="single" w:sz="1" w:space="0" w:color="000000"/>
              <w:bottom w:val="single" w:sz="1" w:space="0" w:color="000000"/>
            </w:tcBorders>
          </w:tcPr>
          <w:p w:rsidR="00623D13" w:rsidRPr="0021242D" w:rsidRDefault="00623D13" w:rsidP="008A7591">
            <w:pPr>
              <w:pStyle w:val="TAL"/>
            </w:pPr>
            <w:r w:rsidRPr="0021242D">
              <w:t>NO</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List of Service Role Identifiers (</w:t>
            </w:r>
            <w:r w:rsidR="001A3CAE" w:rsidRPr="0021242D">
              <w:t>SRole</w:t>
            </w:r>
            <w:r w:rsidRPr="0021242D">
              <w:t xml:space="preserve">-ID) to be associated with the M2M Service Subscription. If a </w:t>
            </w:r>
            <w:r w:rsidR="001A3CAE" w:rsidRPr="0021242D">
              <w:t>SRole</w:t>
            </w:r>
            <w:r w:rsidRPr="0021242D">
              <w:t xml:space="preserve">-ID in the parameter is already associated with the M2M Service Subscription, nothing is done for the </w:t>
            </w:r>
            <w:r w:rsidR="001A3CAE" w:rsidRPr="0021242D">
              <w:t>SRole</w:t>
            </w:r>
            <w:r w:rsidRPr="0021242D">
              <w:t>-ID as it already is associated.</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8A7591">
            <w:pPr>
              <w:pStyle w:val="TAL"/>
            </w:pPr>
            <w:r w:rsidRPr="0021242D">
              <w:t>responseType</w:t>
            </w:r>
          </w:p>
        </w:tc>
        <w:tc>
          <w:tcPr>
            <w:tcW w:w="900"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OUT</w:t>
            </w:r>
          </w:p>
        </w:tc>
        <w:tc>
          <w:tcPr>
            <w:tcW w:w="900" w:type="dxa"/>
            <w:tcBorders>
              <w:left w:val="single" w:sz="1" w:space="0" w:color="000000"/>
              <w:bottom w:val="single" w:sz="1" w:space="0" w:color="000000"/>
            </w:tcBorders>
          </w:tcPr>
          <w:p w:rsidR="00623D13" w:rsidRPr="0021242D" w:rsidRDefault="00623D13" w:rsidP="008A7591">
            <w:pPr>
              <w:pStyle w:val="TAL"/>
            </w:pPr>
            <w:r w:rsidRPr="0021242D">
              <w:t>YES</w:t>
            </w:r>
          </w:p>
        </w:tc>
        <w:tc>
          <w:tcPr>
            <w:tcW w:w="5307" w:type="dxa"/>
            <w:tcBorders>
              <w:left w:val="single" w:sz="1" w:space="0" w:color="000000"/>
              <w:bottom w:val="single" w:sz="1" w:space="0" w:color="000000"/>
              <w:right w:val="single" w:sz="1" w:space="0" w:color="000000"/>
            </w:tcBorders>
          </w:tcPr>
          <w:p w:rsidR="00623D13" w:rsidRPr="0021242D" w:rsidRDefault="00623D13" w:rsidP="008A7591">
            <w:pPr>
              <w:pStyle w:val="TAL"/>
            </w:pPr>
            <w:r w:rsidRPr="0021242D">
              <w:t>Unique response types for this service.</w:t>
            </w:r>
          </w:p>
          <w:p w:rsidR="00623D13" w:rsidRPr="0021242D" w:rsidRDefault="00623D13" w:rsidP="008A7591">
            <w:pPr>
              <w:pStyle w:val="TB1"/>
            </w:pPr>
            <w:r w:rsidRPr="0021242D">
              <w:t>M2M Service Subscription does not exist</w:t>
            </w:r>
          </w:p>
          <w:p w:rsidR="00623D13" w:rsidRPr="0021242D" w:rsidRDefault="00623D13" w:rsidP="008A7591">
            <w:pPr>
              <w:pStyle w:val="TB1"/>
            </w:pPr>
            <w:r w:rsidRPr="0021242D">
              <w:t>Service Role does not exist for a Supporting Service</w:t>
            </w:r>
          </w:p>
        </w:tc>
      </w:tr>
    </w:tbl>
    <w:p w:rsidR="008A7591" w:rsidRPr="0021242D" w:rsidRDefault="008A7591" w:rsidP="008A7591"/>
    <w:p w:rsidR="00B87B0B" w:rsidRPr="0021242D" w:rsidRDefault="002C1036" w:rsidP="00B87B0B">
      <w:pPr>
        <w:pStyle w:val="Heading5"/>
        <w:rPr>
          <w:lang w:val="en-US"/>
        </w:rPr>
      </w:pPr>
      <w:bookmarkStart w:id="1505" w:name="_Toc418174628"/>
      <w:bookmarkStart w:id="1506" w:name="_Toc418660553"/>
      <w:r>
        <w:rPr>
          <w:lang w:val="en-US"/>
        </w:rPr>
        <w:t>6.9.3.</w:t>
      </w:r>
      <w:r w:rsidR="00A36F22" w:rsidRPr="0021242D">
        <w:rPr>
          <w:lang w:val="en-US"/>
        </w:rPr>
        <w:t>4</w:t>
      </w:r>
      <w:r w:rsidR="0068154D" w:rsidRPr="0021242D">
        <w:rPr>
          <w:lang w:val="en-US"/>
        </w:rPr>
        <w:t>.</w:t>
      </w:r>
      <w:r w:rsidR="00E94535">
        <w:rPr>
          <w:lang w:val="en-US"/>
        </w:rPr>
        <w:t>4</w:t>
      </w:r>
      <w:r w:rsidR="00B87B0B" w:rsidRPr="0021242D">
        <w:rPr>
          <w:lang w:val="en-US"/>
        </w:rPr>
        <w:tab/>
        <w:t>Service Interactions</w:t>
      </w:r>
      <w:bookmarkEnd w:id="1505"/>
      <w:bookmarkEnd w:id="1506"/>
    </w:p>
    <w:p w:rsidR="004508FB" w:rsidRPr="0021242D" w:rsidRDefault="00B87B0B" w:rsidP="00E94535">
      <w:pPr>
        <w:pStyle w:val="BL"/>
        <w:ind w:left="284"/>
      </w:pPr>
      <w:r w:rsidRPr="0021242D">
        <w:t>The interactions of</w:t>
      </w:r>
      <w:r w:rsidR="00B759EB" w:rsidRPr="0021242D">
        <w:t xml:space="preserve"> </w:t>
      </w:r>
      <w:r w:rsidRPr="0021242D">
        <w:t>service capabilities required for this service capability:</w:t>
      </w:r>
    </w:p>
    <w:p w:rsidR="00B87B0B" w:rsidRPr="0021242D" w:rsidRDefault="004508FB" w:rsidP="004415F7">
      <w:pPr>
        <w:pStyle w:val="ListNumber"/>
        <w:numPr>
          <w:ilvl w:val="0"/>
          <w:numId w:val="10"/>
        </w:numPr>
      </w:pPr>
      <w:r w:rsidRPr="0021242D">
        <w:t>Issue the addRoleToServiceSubscription capability</w:t>
      </w:r>
    </w:p>
    <w:p w:rsidR="0068154D" w:rsidRPr="0021242D" w:rsidRDefault="00A52154" w:rsidP="00B91F03">
      <w:pPr>
        <w:pStyle w:val="FL"/>
      </w:pPr>
      <w:r w:rsidRPr="0021242D">
        <w:object w:dxaOrig="6491" w:dyaOrig="3649">
          <v:shape id="_x0000_i1075" type="#_x0000_t75" style="width:185.45pt;height:167.05pt" o:ole="">
            <v:imagedata r:id="rId148" o:title="" cropbottom="5383f" cropright="28123f"/>
          </v:shape>
          <o:OLEObject Type="Embed" ProgID="Visio.Drawing.11" ShapeID="_x0000_i1075" DrawAspect="Content" ObjectID="_1492401431" r:id="rId149"/>
        </w:object>
      </w:r>
    </w:p>
    <w:p w:rsidR="00B87B0B" w:rsidRPr="0021242D" w:rsidRDefault="0040375E" w:rsidP="008A7591">
      <w:pPr>
        <w:pStyle w:val="TF"/>
      </w:pPr>
      <w:r w:rsidRPr="0021242D">
        <w:t xml:space="preserve">Figure </w:t>
      </w:r>
      <w:r w:rsidR="002C1036">
        <w:t>6.9.3.</w:t>
      </w:r>
      <w:r w:rsidR="00A36F22" w:rsidRPr="0021242D">
        <w:t>4</w:t>
      </w:r>
      <w:r w:rsidR="0068154D" w:rsidRPr="0021242D">
        <w:t>.</w:t>
      </w:r>
      <w:r w:rsidR="008514A9">
        <w:t>4</w:t>
      </w:r>
      <w:r w:rsidR="00B87B0B" w:rsidRPr="0021242D">
        <w:t>-1</w:t>
      </w:r>
      <w:r w:rsidR="008A7591" w:rsidRPr="0021242D">
        <w:t>:</w:t>
      </w:r>
      <w:r w:rsidR="00B87B0B" w:rsidRPr="0021242D">
        <w:t xml:space="preserve"> Service Subscription Administration – addRoleToServiceSubscription</w:t>
      </w:r>
      <w:r w:rsidRPr="0021242D">
        <w:t xml:space="preserve"> Diagram</w:t>
      </w:r>
    </w:p>
    <w:p w:rsidR="00B87B0B" w:rsidRPr="0021242D" w:rsidRDefault="002C1036" w:rsidP="00B87B0B">
      <w:pPr>
        <w:pStyle w:val="Heading5"/>
        <w:rPr>
          <w:lang w:val="en-US"/>
        </w:rPr>
      </w:pPr>
      <w:bookmarkStart w:id="1507" w:name="_Toc418174629"/>
      <w:bookmarkStart w:id="1508" w:name="_Toc418660554"/>
      <w:r>
        <w:rPr>
          <w:lang w:val="en-US"/>
        </w:rPr>
        <w:lastRenderedPageBreak/>
        <w:t>6.9.3.</w:t>
      </w:r>
      <w:r w:rsidR="00A36F22" w:rsidRPr="0021242D">
        <w:rPr>
          <w:lang w:val="en-US"/>
        </w:rPr>
        <w:t>4.</w:t>
      </w:r>
      <w:r w:rsidR="008514A9">
        <w:rPr>
          <w:lang w:val="en-US"/>
        </w:rPr>
        <w:t>5</w:t>
      </w:r>
      <w:r w:rsidR="00B87B0B" w:rsidRPr="0021242D">
        <w:rPr>
          <w:lang w:val="en-US"/>
        </w:rPr>
        <w:tab/>
      </w:r>
      <w:r w:rsidR="00B87B0B" w:rsidRPr="0021242D">
        <w:rPr>
          <w:lang w:val="en-US" w:eastAsia="ko-KR"/>
        </w:rPr>
        <w:t>Post-Conditions</w:t>
      </w:r>
      <w:bookmarkEnd w:id="1507"/>
      <w:bookmarkEnd w:id="1508"/>
    </w:p>
    <w:p w:rsidR="00B87B0B" w:rsidRPr="0021242D" w:rsidRDefault="00B87B0B" w:rsidP="00B87B0B">
      <w:pPr>
        <w:keepNext/>
        <w:rPr>
          <w:lang w:eastAsia="ko-KR"/>
        </w:rPr>
      </w:pPr>
      <w:r w:rsidRPr="0021242D">
        <w:rPr>
          <w:lang w:eastAsia="ko-KR"/>
        </w:rPr>
        <w:t xml:space="preserve">The </w:t>
      </w:r>
      <w:r w:rsidR="002F495D" w:rsidRPr="0021242D">
        <w:rPr>
          <w:lang w:eastAsia="ko-KR"/>
        </w:rPr>
        <w:t>M2M Service Subscription</w:t>
      </w:r>
      <w:r w:rsidRPr="0021242D">
        <w:rPr>
          <w:lang w:eastAsia="ko-KR"/>
        </w:rPr>
        <w:t xml:space="preserve"> is updated with any associations of the </w:t>
      </w:r>
      <w:r w:rsidR="002F495D" w:rsidRPr="0021242D">
        <w:rPr>
          <w:lang w:eastAsia="ko-KR"/>
        </w:rPr>
        <w:t>M2M Service Subscription</w:t>
      </w:r>
      <w:r w:rsidRPr="0021242D">
        <w:rPr>
          <w:lang w:eastAsia="ko-KR"/>
        </w:rPr>
        <w:t xml:space="preserve"> has to the Service Roles. </w:t>
      </w:r>
    </w:p>
    <w:p w:rsidR="00B87B0B" w:rsidRPr="0021242D" w:rsidRDefault="002C1036" w:rsidP="00B87B0B">
      <w:pPr>
        <w:pStyle w:val="Heading5"/>
        <w:rPr>
          <w:lang w:val="en-US"/>
        </w:rPr>
      </w:pPr>
      <w:bookmarkStart w:id="1509" w:name="_Toc418174630"/>
      <w:bookmarkStart w:id="1510" w:name="_Toc418660555"/>
      <w:r>
        <w:rPr>
          <w:lang w:val="en-US"/>
        </w:rPr>
        <w:t>6.9.3.</w:t>
      </w:r>
      <w:r w:rsidR="00A36F22" w:rsidRPr="0021242D">
        <w:rPr>
          <w:lang w:val="en-US"/>
        </w:rPr>
        <w:t>4.</w:t>
      </w:r>
      <w:r w:rsidR="008514A9">
        <w:rPr>
          <w:lang w:val="en-US"/>
        </w:rPr>
        <w:t>6</w:t>
      </w:r>
      <w:r w:rsidR="00B87B0B" w:rsidRPr="0021242D">
        <w:rPr>
          <w:lang w:val="en-US"/>
        </w:rPr>
        <w:tab/>
      </w:r>
      <w:r w:rsidR="00B87B0B" w:rsidRPr="0021242D">
        <w:rPr>
          <w:lang w:val="en-US" w:eastAsia="ko-KR"/>
        </w:rPr>
        <w:t>Exceptions</w:t>
      </w:r>
      <w:bookmarkEnd w:id="1509"/>
      <w:bookmarkEnd w:id="1510"/>
    </w:p>
    <w:p w:rsidR="00B87B0B" w:rsidRPr="0021242D" w:rsidRDefault="00B87B0B" w:rsidP="00B87B0B">
      <w:pPr>
        <w:keepNext/>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511" w:name="_Toc418174631"/>
      <w:bookmarkStart w:id="1512" w:name="_Toc418660556"/>
      <w:r>
        <w:rPr>
          <w:lang w:val="en-US"/>
        </w:rPr>
        <w:t>6.9.3.</w:t>
      </w:r>
      <w:r w:rsidR="00A36F22" w:rsidRPr="0021242D">
        <w:rPr>
          <w:lang w:val="en-US"/>
        </w:rPr>
        <w:t>4.</w:t>
      </w:r>
      <w:r w:rsidR="008514A9">
        <w:rPr>
          <w:lang w:val="en-US"/>
        </w:rPr>
        <w:t>7</w:t>
      </w:r>
      <w:r w:rsidR="00B87B0B" w:rsidRPr="0021242D">
        <w:rPr>
          <w:lang w:val="en-US"/>
        </w:rPr>
        <w:tab/>
      </w:r>
      <w:r w:rsidR="00B87B0B" w:rsidRPr="0021242D">
        <w:rPr>
          <w:lang w:val="en-US" w:eastAsia="ko-KR"/>
        </w:rPr>
        <w:t>Policies for Use</w:t>
      </w:r>
      <w:bookmarkEnd w:id="1511"/>
      <w:bookmarkEnd w:id="1512"/>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513" w:name="_Toc418174632"/>
      <w:bookmarkStart w:id="1514" w:name="_Toc418660557"/>
      <w:r>
        <w:rPr>
          <w:lang w:val="en-US"/>
        </w:rPr>
        <w:t>6.9.3.</w:t>
      </w:r>
      <w:r w:rsidR="00A36F22" w:rsidRPr="0021242D">
        <w:rPr>
          <w:lang w:val="en-US"/>
        </w:rPr>
        <w:t>4</w:t>
      </w:r>
      <w:r w:rsidR="00B87B0B" w:rsidRPr="0021242D">
        <w:rPr>
          <w:lang w:val="en-US"/>
        </w:rPr>
        <w:t>.</w:t>
      </w:r>
      <w:r w:rsidR="008514A9">
        <w:rPr>
          <w:lang w:val="en-US"/>
        </w:rPr>
        <w:t>8</w:t>
      </w:r>
      <w:r w:rsidR="00B87B0B" w:rsidRPr="0021242D">
        <w:rPr>
          <w:lang w:val="en-US"/>
        </w:rPr>
        <w:tab/>
        <w:t>oneM2M Resource Interworking</w:t>
      </w:r>
      <w:bookmarkEnd w:id="1513"/>
      <w:bookmarkEnd w:id="1514"/>
    </w:p>
    <w:p w:rsidR="00B87B0B" w:rsidRPr="0021242D" w:rsidRDefault="009F2532" w:rsidP="00B87B0B">
      <w:pPr>
        <w:keepNext/>
      </w:pPr>
      <w:r w:rsidRPr="0021242D">
        <w:t>This service capability updates the M2M Service Subscription with the identifier (M2M-Service-Profile-ID) and maps to the UPDATE procedure for the &lt;m2mServiceSubscriptionProfile&gt; resource for the serviceRoles attribute.</w:t>
      </w:r>
    </w:p>
    <w:p w:rsidR="00B87B0B" w:rsidRPr="008514A9" w:rsidRDefault="002C1036" w:rsidP="00B87B0B">
      <w:pPr>
        <w:pStyle w:val="Heading4"/>
        <w:rPr>
          <w:lang w:val="en-US"/>
        </w:rPr>
      </w:pPr>
      <w:bookmarkStart w:id="1515" w:name="_Toc417309568"/>
      <w:bookmarkStart w:id="1516" w:name="_Toc418174633"/>
      <w:bookmarkStart w:id="1517" w:name="_Toc418660558"/>
      <w:r w:rsidRPr="008514A9">
        <w:rPr>
          <w:lang w:val="en-US"/>
        </w:rPr>
        <w:t>6.9.3.</w:t>
      </w:r>
      <w:r w:rsidR="00A36F22" w:rsidRPr="008514A9">
        <w:rPr>
          <w:lang w:val="en-US"/>
        </w:rPr>
        <w:t>5</w:t>
      </w:r>
      <w:r w:rsidR="00B87B0B" w:rsidRPr="008514A9">
        <w:rPr>
          <w:lang w:val="en-US"/>
        </w:rPr>
        <w:tab/>
        <w:t>deleteRoleFromServiceSubscription</w:t>
      </w:r>
      <w:bookmarkEnd w:id="1515"/>
      <w:bookmarkEnd w:id="1516"/>
      <w:bookmarkEnd w:id="1517"/>
    </w:p>
    <w:p w:rsidR="008514A9" w:rsidRPr="008514A9" w:rsidRDefault="008514A9" w:rsidP="008514A9">
      <w:pPr>
        <w:pStyle w:val="Heading5"/>
        <w:rPr>
          <w:lang w:val="en-US"/>
        </w:rPr>
      </w:pPr>
      <w:bookmarkStart w:id="1518" w:name="_Toc418660559"/>
      <w:r w:rsidRPr="008514A9">
        <w:rPr>
          <w:lang w:val="en-US"/>
        </w:rPr>
        <w:t>6.9.3.5.1</w:t>
      </w:r>
      <w:r w:rsidRPr="008514A9">
        <w:rPr>
          <w:lang w:val="en-US"/>
        </w:rPr>
        <w:tab/>
        <w:t>Description</w:t>
      </w:r>
      <w:bookmarkEnd w:id="1518"/>
    </w:p>
    <w:p w:rsidR="00B87B0B" w:rsidRPr="008514A9" w:rsidRDefault="00B87B0B" w:rsidP="00B87B0B">
      <w:r w:rsidRPr="008514A9">
        <w:t xml:space="preserve">This service capability provides the ability to delete existing Service Roles from a </w:t>
      </w:r>
      <w:r w:rsidR="002F495D" w:rsidRPr="008514A9">
        <w:t>M2M Service Subscription</w:t>
      </w:r>
      <w:r w:rsidRPr="008514A9">
        <w:t xml:space="preserve">. This service capability shall be restricted to the Msc </w:t>
      </w:r>
      <w:r w:rsidR="007B7B7B" w:rsidRPr="008514A9">
        <w:t>Reference Point</w:t>
      </w:r>
      <w:r w:rsidRPr="008514A9">
        <w:t>.</w:t>
      </w:r>
    </w:p>
    <w:p w:rsidR="00B87B0B" w:rsidRPr="008514A9" w:rsidRDefault="002C1036" w:rsidP="00B87B0B">
      <w:pPr>
        <w:pStyle w:val="Heading5"/>
        <w:rPr>
          <w:lang w:val="en-US"/>
        </w:rPr>
      </w:pPr>
      <w:bookmarkStart w:id="1519" w:name="_Toc418174634"/>
      <w:bookmarkStart w:id="1520" w:name="_Toc418660560"/>
      <w:r w:rsidRPr="008514A9">
        <w:rPr>
          <w:lang w:val="en-US"/>
        </w:rPr>
        <w:t>6.9.3.</w:t>
      </w:r>
      <w:r w:rsidR="008514A9" w:rsidRPr="008514A9">
        <w:rPr>
          <w:lang w:val="en-US"/>
        </w:rPr>
        <w:t>5.2</w:t>
      </w:r>
      <w:r w:rsidR="00B87B0B" w:rsidRPr="008514A9">
        <w:rPr>
          <w:lang w:val="en-US"/>
        </w:rPr>
        <w:tab/>
      </w:r>
      <w:r w:rsidR="00D87590">
        <w:rPr>
          <w:lang w:val="en-US"/>
        </w:rPr>
        <w:t>Pre-Conditions</w:t>
      </w:r>
      <w:bookmarkEnd w:id="1519"/>
      <w:bookmarkEnd w:id="1520"/>
    </w:p>
    <w:p w:rsidR="00B87B0B" w:rsidRPr="0021242D" w:rsidRDefault="00B87B0B" w:rsidP="00B87B0B">
      <w:pPr>
        <w:keepNext/>
        <w:rPr>
          <w:lang w:eastAsia="ko-KR"/>
        </w:rPr>
      </w:pPr>
      <w:r w:rsidRPr="0021242D">
        <w:rPr>
          <w:lang w:eastAsia="ko-KR"/>
        </w:rPr>
        <w:t>Not Applicable</w:t>
      </w:r>
      <w:r w:rsidR="008A7591" w:rsidRPr="0021242D">
        <w:rPr>
          <w:lang w:eastAsia="ko-KR"/>
        </w:rPr>
        <w:t>.</w:t>
      </w:r>
    </w:p>
    <w:p w:rsidR="00B87B0B" w:rsidRPr="0021242D" w:rsidRDefault="002C1036" w:rsidP="00B87B0B">
      <w:pPr>
        <w:pStyle w:val="Heading5"/>
        <w:rPr>
          <w:lang w:val="en-US"/>
        </w:rPr>
      </w:pPr>
      <w:bookmarkStart w:id="1521" w:name="_Toc418174635"/>
      <w:bookmarkStart w:id="1522" w:name="_Toc418660561"/>
      <w:r>
        <w:rPr>
          <w:lang w:val="en-US"/>
        </w:rPr>
        <w:t>6.9.3.</w:t>
      </w:r>
      <w:r w:rsidR="00A36F22" w:rsidRPr="0021242D">
        <w:rPr>
          <w:lang w:val="en-US"/>
        </w:rPr>
        <w:t>5</w:t>
      </w:r>
      <w:r w:rsidR="0068154D" w:rsidRPr="0021242D">
        <w:rPr>
          <w:lang w:val="en-US"/>
        </w:rPr>
        <w:t>.</w:t>
      </w:r>
      <w:r w:rsidR="008514A9">
        <w:rPr>
          <w:lang w:val="en-US"/>
        </w:rPr>
        <w:t>3</w:t>
      </w:r>
      <w:r w:rsidR="00B87B0B" w:rsidRPr="0021242D">
        <w:rPr>
          <w:lang w:val="en-US"/>
        </w:rPr>
        <w:tab/>
      </w:r>
      <w:r w:rsidR="00534908" w:rsidRPr="0021242D">
        <w:rPr>
          <w:lang w:val="en-US"/>
        </w:rPr>
        <w:t>Sig</w:t>
      </w:r>
      <w:r w:rsidR="00B87B0B" w:rsidRPr="0021242D">
        <w:rPr>
          <w:lang w:val="en-US"/>
        </w:rPr>
        <w:t>nature – deleteRoleFromServiceSubscription</w:t>
      </w:r>
      <w:bookmarkEnd w:id="1521"/>
      <w:bookmarkEnd w:id="1522"/>
    </w:p>
    <w:p w:rsidR="00C63B83" w:rsidRPr="0021242D" w:rsidRDefault="00C63B83" w:rsidP="00C63B83">
      <w:pPr>
        <w:pStyle w:val="TH"/>
      </w:pPr>
      <w:r w:rsidRPr="0021242D">
        <w:t xml:space="preserve">Table </w:t>
      </w:r>
      <w:r w:rsidR="002C1036">
        <w:t>6.9.3.</w:t>
      </w:r>
      <w:r w:rsidRPr="0021242D">
        <w:t>5.</w:t>
      </w:r>
      <w:r w:rsidR="008514A9">
        <w:t>3</w:t>
      </w:r>
      <w:r w:rsidRPr="0021242D">
        <w:t>-1: Service Subscription Administration – deleteRoleFromServiceSubscription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623D13"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623D13" w:rsidRPr="0021242D" w:rsidRDefault="00623D13" w:rsidP="00C63B83">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C63B83">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623D13" w:rsidRPr="0021242D" w:rsidRDefault="00623D13" w:rsidP="00C63B83">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623D13" w:rsidRPr="0021242D" w:rsidRDefault="00623D13" w:rsidP="00C63B83">
            <w:pPr>
              <w:pStyle w:val="TAH"/>
            </w:pPr>
            <w:r w:rsidRPr="0021242D">
              <w:t>Description</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C63B83">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IN</w:t>
            </w:r>
          </w:p>
        </w:tc>
        <w:tc>
          <w:tcPr>
            <w:tcW w:w="900" w:type="dxa"/>
            <w:tcBorders>
              <w:left w:val="single" w:sz="1" w:space="0" w:color="000000"/>
              <w:bottom w:val="single" w:sz="1" w:space="0" w:color="000000"/>
            </w:tcBorders>
          </w:tcPr>
          <w:p w:rsidR="00623D13" w:rsidRPr="0021242D" w:rsidRDefault="00623D13" w:rsidP="00C63B83">
            <w:pPr>
              <w:pStyle w:val="TAL"/>
            </w:pPr>
            <w:r w:rsidRPr="0021242D">
              <w:t>NO</w:t>
            </w:r>
          </w:p>
        </w:tc>
        <w:tc>
          <w:tcPr>
            <w:tcW w:w="5307"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The M2M Service Subscription Identifier (M2M-Service-Profile-ID).</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C63B83">
            <w:pPr>
              <w:pStyle w:val="TAL"/>
            </w:pPr>
            <w:r w:rsidRPr="0021242D">
              <w:t>serviceRoleIds</w:t>
            </w:r>
          </w:p>
        </w:tc>
        <w:tc>
          <w:tcPr>
            <w:tcW w:w="900"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IN</w:t>
            </w:r>
          </w:p>
        </w:tc>
        <w:tc>
          <w:tcPr>
            <w:tcW w:w="900" w:type="dxa"/>
            <w:tcBorders>
              <w:left w:val="single" w:sz="1" w:space="0" w:color="000000"/>
              <w:bottom w:val="single" w:sz="1" w:space="0" w:color="000000"/>
            </w:tcBorders>
          </w:tcPr>
          <w:p w:rsidR="00623D13" w:rsidRPr="0021242D" w:rsidRDefault="00623D13" w:rsidP="00C63B83">
            <w:pPr>
              <w:pStyle w:val="TAL"/>
            </w:pPr>
            <w:r w:rsidRPr="0021242D">
              <w:t>NO</w:t>
            </w:r>
          </w:p>
        </w:tc>
        <w:tc>
          <w:tcPr>
            <w:tcW w:w="5307"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List of Service Role Identifiers (</w:t>
            </w:r>
            <w:r w:rsidR="001A3CAE" w:rsidRPr="0021242D">
              <w:t>SRole</w:t>
            </w:r>
            <w:r w:rsidRPr="0021242D">
              <w:t xml:space="preserve">-ID) to be deleted from the association with the M2M Service Subscription. </w:t>
            </w:r>
          </w:p>
        </w:tc>
      </w:tr>
      <w:tr w:rsidR="00623D13" w:rsidRPr="0021242D" w:rsidTr="00B95CCF">
        <w:trPr>
          <w:tblHeader/>
          <w:jc w:val="center"/>
        </w:trPr>
        <w:tc>
          <w:tcPr>
            <w:tcW w:w="1709" w:type="dxa"/>
            <w:tcBorders>
              <w:left w:val="single" w:sz="1" w:space="0" w:color="000000"/>
              <w:bottom w:val="single" w:sz="1" w:space="0" w:color="000000"/>
            </w:tcBorders>
          </w:tcPr>
          <w:p w:rsidR="00623D13" w:rsidRPr="0021242D" w:rsidRDefault="00623D13" w:rsidP="00C63B83">
            <w:pPr>
              <w:pStyle w:val="TAL"/>
            </w:pPr>
            <w:r w:rsidRPr="0021242D">
              <w:t>responseType</w:t>
            </w:r>
          </w:p>
        </w:tc>
        <w:tc>
          <w:tcPr>
            <w:tcW w:w="900"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OUT</w:t>
            </w:r>
          </w:p>
        </w:tc>
        <w:tc>
          <w:tcPr>
            <w:tcW w:w="900" w:type="dxa"/>
            <w:tcBorders>
              <w:left w:val="single" w:sz="1" w:space="0" w:color="000000"/>
              <w:bottom w:val="single" w:sz="1" w:space="0" w:color="000000"/>
            </w:tcBorders>
          </w:tcPr>
          <w:p w:rsidR="00623D13" w:rsidRPr="0021242D" w:rsidRDefault="00623D13" w:rsidP="00C63B83">
            <w:pPr>
              <w:pStyle w:val="TAL"/>
            </w:pPr>
            <w:r w:rsidRPr="0021242D">
              <w:t>YES</w:t>
            </w:r>
          </w:p>
        </w:tc>
        <w:tc>
          <w:tcPr>
            <w:tcW w:w="5307" w:type="dxa"/>
            <w:tcBorders>
              <w:left w:val="single" w:sz="1" w:space="0" w:color="000000"/>
              <w:bottom w:val="single" w:sz="1" w:space="0" w:color="000000"/>
              <w:right w:val="single" w:sz="1" w:space="0" w:color="000000"/>
            </w:tcBorders>
          </w:tcPr>
          <w:p w:rsidR="00623D13" w:rsidRPr="0021242D" w:rsidRDefault="00623D13" w:rsidP="00C63B83">
            <w:pPr>
              <w:pStyle w:val="TAL"/>
            </w:pPr>
            <w:r w:rsidRPr="0021242D">
              <w:t>Unique response types for this service.</w:t>
            </w:r>
          </w:p>
          <w:p w:rsidR="00623D13" w:rsidRPr="0021242D" w:rsidRDefault="00623D13" w:rsidP="00C63B83">
            <w:pPr>
              <w:pStyle w:val="TB1"/>
            </w:pPr>
            <w:r w:rsidRPr="0021242D">
              <w:t>M2M Service Subscription does not exist</w:t>
            </w:r>
          </w:p>
          <w:p w:rsidR="00623D13" w:rsidRPr="0021242D" w:rsidRDefault="00623D13" w:rsidP="00C63B83">
            <w:pPr>
              <w:pStyle w:val="TB1"/>
            </w:pPr>
            <w:r w:rsidRPr="0021242D">
              <w:t>Service Role does not exist for a Supporting Service</w:t>
            </w:r>
          </w:p>
        </w:tc>
      </w:tr>
    </w:tbl>
    <w:p w:rsidR="00C63B83" w:rsidRPr="0021242D" w:rsidRDefault="00C63B83" w:rsidP="00C63B83"/>
    <w:p w:rsidR="00B87B0B" w:rsidRPr="0021242D" w:rsidRDefault="002C1036" w:rsidP="00B87B0B">
      <w:pPr>
        <w:pStyle w:val="Heading5"/>
        <w:rPr>
          <w:lang w:val="en-US"/>
        </w:rPr>
      </w:pPr>
      <w:bookmarkStart w:id="1523" w:name="_Toc418174636"/>
      <w:bookmarkStart w:id="1524" w:name="_Toc418660562"/>
      <w:r>
        <w:rPr>
          <w:lang w:val="en-US"/>
        </w:rPr>
        <w:t>6.9.3.</w:t>
      </w:r>
      <w:r w:rsidR="00A36F22" w:rsidRPr="0021242D">
        <w:rPr>
          <w:lang w:val="en-US"/>
        </w:rPr>
        <w:t>5</w:t>
      </w:r>
      <w:r w:rsidR="0068154D" w:rsidRPr="0021242D">
        <w:rPr>
          <w:lang w:val="en-US"/>
        </w:rPr>
        <w:t>.</w:t>
      </w:r>
      <w:r w:rsidR="008514A9">
        <w:rPr>
          <w:lang w:val="en-US"/>
        </w:rPr>
        <w:t>4</w:t>
      </w:r>
      <w:r w:rsidR="00B87B0B" w:rsidRPr="0021242D">
        <w:rPr>
          <w:lang w:val="en-US"/>
        </w:rPr>
        <w:tab/>
        <w:t>Service Interactions</w:t>
      </w:r>
      <w:bookmarkEnd w:id="1523"/>
      <w:bookmarkEnd w:id="1524"/>
    </w:p>
    <w:p w:rsidR="00B87B0B" w:rsidRPr="0021242D" w:rsidRDefault="00B87B0B" w:rsidP="00B87B0B">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B87B0B" w:rsidRPr="0021242D" w:rsidRDefault="004508FB" w:rsidP="004415F7">
      <w:pPr>
        <w:pStyle w:val="BN"/>
        <w:numPr>
          <w:ilvl w:val="0"/>
          <w:numId w:val="50"/>
        </w:numPr>
      </w:pPr>
      <w:r w:rsidRPr="0021242D">
        <w:t>Issue the deleteRoleFromServiceSubscription capability</w:t>
      </w:r>
    </w:p>
    <w:p w:rsidR="0068154D" w:rsidRPr="0021242D" w:rsidRDefault="00A52154" w:rsidP="00B91F03">
      <w:pPr>
        <w:pStyle w:val="FL"/>
      </w:pPr>
      <w:r w:rsidRPr="0021242D">
        <w:object w:dxaOrig="6491" w:dyaOrig="3649">
          <v:shape id="_x0000_i1076" type="#_x0000_t75" style="width:184.3pt;height:164.15pt" o:ole="">
            <v:imagedata r:id="rId150" o:title="" cropbottom="6428f" cropright="28355f"/>
          </v:shape>
          <o:OLEObject Type="Embed" ProgID="Visio.Drawing.11" ShapeID="_x0000_i1076" DrawAspect="Content" ObjectID="_1492401432" r:id="rId151"/>
        </w:object>
      </w:r>
    </w:p>
    <w:p w:rsidR="00B87B0B" w:rsidRPr="0021242D" w:rsidRDefault="0040375E" w:rsidP="00C63B83">
      <w:pPr>
        <w:pStyle w:val="TF"/>
      </w:pPr>
      <w:r w:rsidRPr="0021242D">
        <w:t xml:space="preserve">Figure </w:t>
      </w:r>
      <w:r w:rsidR="002C1036">
        <w:t>6.9.3.</w:t>
      </w:r>
      <w:r w:rsidR="00A36F22" w:rsidRPr="0021242D">
        <w:t>5</w:t>
      </w:r>
      <w:r w:rsidR="0068154D" w:rsidRPr="0021242D">
        <w:t>.</w:t>
      </w:r>
      <w:r w:rsidR="008514A9">
        <w:t>4</w:t>
      </w:r>
      <w:r w:rsidR="00B87B0B" w:rsidRPr="0021242D">
        <w:t>-1</w:t>
      </w:r>
      <w:r w:rsidR="00C63B83" w:rsidRPr="0021242D">
        <w:t>:</w:t>
      </w:r>
      <w:r w:rsidR="00B87B0B" w:rsidRPr="0021242D">
        <w:t xml:space="preserve"> Service Subscription Administration – deleteRoleFromServiceSubscription</w:t>
      </w:r>
      <w:r w:rsidRPr="0021242D">
        <w:t xml:space="preserve"> Diagram</w:t>
      </w:r>
    </w:p>
    <w:p w:rsidR="00B87B0B" w:rsidRPr="0021242D" w:rsidRDefault="002C1036" w:rsidP="00B87B0B">
      <w:pPr>
        <w:pStyle w:val="Heading5"/>
        <w:rPr>
          <w:lang w:val="en-US"/>
        </w:rPr>
      </w:pPr>
      <w:bookmarkStart w:id="1525" w:name="_Toc418174637"/>
      <w:bookmarkStart w:id="1526" w:name="_Toc418660563"/>
      <w:r>
        <w:rPr>
          <w:lang w:val="en-US"/>
        </w:rPr>
        <w:t>6.9.3.</w:t>
      </w:r>
      <w:r w:rsidR="00A36F22" w:rsidRPr="0021242D">
        <w:rPr>
          <w:lang w:val="en-US"/>
        </w:rPr>
        <w:t>5.</w:t>
      </w:r>
      <w:r w:rsidR="008514A9">
        <w:rPr>
          <w:lang w:val="en-US"/>
        </w:rPr>
        <w:t>5</w:t>
      </w:r>
      <w:r w:rsidR="00B87B0B" w:rsidRPr="0021242D">
        <w:rPr>
          <w:lang w:val="en-US"/>
        </w:rPr>
        <w:tab/>
      </w:r>
      <w:r w:rsidR="00B87B0B" w:rsidRPr="0021242D">
        <w:rPr>
          <w:lang w:val="en-US" w:eastAsia="ko-KR"/>
        </w:rPr>
        <w:t>Post-Conditions</w:t>
      </w:r>
      <w:bookmarkEnd w:id="1525"/>
      <w:bookmarkEnd w:id="1526"/>
    </w:p>
    <w:p w:rsidR="00B87B0B" w:rsidRPr="0021242D" w:rsidRDefault="00B87B0B" w:rsidP="00B87B0B">
      <w:pPr>
        <w:keepNext/>
        <w:rPr>
          <w:lang w:eastAsia="ko-KR"/>
        </w:rPr>
      </w:pPr>
      <w:r w:rsidRPr="0021242D">
        <w:rPr>
          <w:lang w:eastAsia="ko-KR"/>
        </w:rPr>
        <w:t xml:space="preserve">The </w:t>
      </w:r>
      <w:r w:rsidR="002F495D" w:rsidRPr="0021242D">
        <w:rPr>
          <w:lang w:eastAsia="ko-KR"/>
        </w:rPr>
        <w:t>M2M Service Subscription</w:t>
      </w:r>
      <w:r w:rsidRPr="0021242D">
        <w:rPr>
          <w:lang w:eastAsia="ko-KR"/>
        </w:rPr>
        <w:t xml:space="preserve"> is updated with associations of the identified Service Roles deleted. </w:t>
      </w:r>
    </w:p>
    <w:p w:rsidR="00B87B0B" w:rsidRPr="0021242D" w:rsidRDefault="002C1036" w:rsidP="00B87B0B">
      <w:pPr>
        <w:pStyle w:val="Heading5"/>
        <w:rPr>
          <w:lang w:val="en-US"/>
        </w:rPr>
      </w:pPr>
      <w:bookmarkStart w:id="1527" w:name="_Toc418174638"/>
      <w:bookmarkStart w:id="1528" w:name="_Toc418660564"/>
      <w:r>
        <w:rPr>
          <w:lang w:val="en-US"/>
        </w:rPr>
        <w:t>6.9.3.</w:t>
      </w:r>
      <w:r w:rsidR="00A36F22" w:rsidRPr="0021242D">
        <w:rPr>
          <w:lang w:val="en-US"/>
        </w:rPr>
        <w:t>5.</w:t>
      </w:r>
      <w:r w:rsidR="008514A9">
        <w:rPr>
          <w:lang w:val="en-US"/>
        </w:rPr>
        <w:t>6</w:t>
      </w:r>
      <w:r w:rsidR="00B87B0B" w:rsidRPr="0021242D">
        <w:rPr>
          <w:lang w:val="en-US"/>
        </w:rPr>
        <w:tab/>
      </w:r>
      <w:r w:rsidR="00B87B0B" w:rsidRPr="0021242D">
        <w:rPr>
          <w:lang w:val="en-US" w:eastAsia="ko-KR"/>
        </w:rPr>
        <w:t>Exceptions</w:t>
      </w:r>
      <w:bookmarkEnd w:id="1527"/>
      <w:bookmarkEnd w:id="1528"/>
    </w:p>
    <w:p w:rsidR="00B87B0B" w:rsidRPr="0021242D" w:rsidRDefault="00B87B0B" w:rsidP="00B87B0B">
      <w:pPr>
        <w:keepNext/>
      </w:pPr>
      <w:r w:rsidRPr="0021242D">
        <w:rPr>
          <w:lang w:eastAsia="ko-KR"/>
        </w:rPr>
        <w:t>Not Applicable</w:t>
      </w:r>
      <w:r w:rsidR="00C63B83" w:rsidRPr="0021242D">
        <w:rPr>
          <w:lang w:eastAsia="ko-KR"/>
        </w:rPr>
        <w:t>.</w:t>
      </w:r>
    </w:p>
    <w:p w:rsidR="00B87B0B" w:rsidRPr="0021242D" w:rsidRDefault="002C1036" w:rsidP="00B87B0B">
      <w:pPr>
        <w:pStyle w:val="Heading5"/>
        <w:rPr>
          <w:lang w:val="en-US"/>
        </w:rPr>
      </w:pPr>
      <w:bookmarkStart w:id="1529" w:name="_Toc418174639"/>
      <w:bookmarkStart w:id="1530" w:name="_Toc418660565"/>
      <w:r>
        <w:rPr>
          <w:lang w:val="en-US"/>
        </w:rPr>
        <w:t>6.9.3.</w:t>
      </w:r>
      <w:r w:rsidR="00A36F22" w:rsidRPr="0021242D">
        <w:rPr>
          <w:lang w:val="en-US"/>
        </w:rPr>
        <w:t>5.</w:t>
      </w:r>
      <w:r w:rsidR="008514A9">
        <w:rPr>
          <w:lang w:val="en-US"/>
        </w:rPr>
        <w:t>7</w:t>
      </w:r>
      <w:r w:rsidR="00B87B0B" w:rsidRPr="0021242D">
        <w:rPr>
          <w:lang w:val="en-US"/>
        </w:rPr>
        <w:tab/>
      </w:r>
      <w:r w:rsidR="00B87B0B" w:rsidRPr="0021242D">
        <w:rPr>
          <w:lang w:val="en-US" w:eastAsia="ko-KR"/>
        </w:rPr>
        <w:t>Policies for Use</w:t>
      </w:r>
      <w:bookmarkEnd w:id="1529"/>
      <w:bookmarkEnd w:id="1530"/>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531" w:name="_Toc418174640"/>
      <w:bookmarkStart w:id="1532" w:name="_Toc418660566"/>
      <w:r>
        <w:rPr>
          <w:lang w:val="en-US"/>
        </w:rPr>
        <w:t>6.9.3.</w:t>
      </w:r>
      <w:r w:rsidR="00A36F22" w:rsidRPr="0021242D">
        <w:rPr>
          <w:lang w:val="en-US"/>
        </w:rPr>
        <w:t>5</w:t>
      </w:r>
      <w:r w:rsidR="00B87B0B" w:rsidRPr="0021242D">
        <w:rPr>
          <w:lang w:val="en-US"/>
        </w:rPr>
        <w:t>.</w:t>
      </w:r>
      <w:r w:rsidR="008514A9">
        <w:rPr>
          <w:lang w:val="en-US"/>
        </w:rPr>
        <w:t>8</w:t>
      </w:r>
      <w:r w:rsidR="00B87B0B" w:rsidRPr="0021242D">
        <w:rPr>
          <w:lang w:val="en-US"/>
        </w:rPr>
        <w:tab/>
        <w:t>oneM2M Resource Interworking</w:t>
      </w:r>
      <w:bookmarkEnd w:id="1531"/>
      <w:bookmarkEnd w:id="1532"/>
    </w:p>
    <w:p w:rsidR="00B87B0B" w:rsidRPr="0021242D" w:rsidRDefault="009F2532" w:rsidP="00C63B83">
      <w:r w:rsidRPr="0021242D">
        <w:t>This service capability updates the M2M Service Subscription with the identifier (M2M-Service-Profile-ID) and maps to the UPDATE procedure for the &lt;m2mServiceSubscriptionProfile&gt; resource for the serviceRoles attribute.</w:t>
      </w:r>
    </w:p>
    <w:p w:rsidR="00B87B0B" w:rsidRPr="008514A9" w:rsidRDefault="002C1036" w:rsidP="00B87B0B">
      <w:pPr>
        <w:pStyle w:val="Heading4"/>
        <w:rPr>
          <w:lang w:val="en-US"/>
        </w:rPr>
      </w:pPr>
      <w:bookmarkStart w:id="1533" w:name="_Toc417309569"/>
      <w:bookmarkStart w:id="1534" w:name="_Toc418174641"/>
      <w:bookmarkStart w:id="1535" w:name="_Toc418660567"/>
      <w:r w:rsidRPr="008514A9">
        <w:rPr>
          <w:lang w:val="en-US"/>
        </w:rPr>
        <w:t>6.9.3.</w:t>
      </w:r>
      <w:r w:rsidR="00A36F22" w:rsidRPr="008514A9">
        <w:rPr>
          <w:lang w:val="en-US"/>
        </w:rPr>
        <w:t>6</w:t>
      </w:r>
      <w:r w:rsidR="00B87B0B" w:rsidRPr="008514A9">
        <w:rPr>
          <w:lang w:val="en-US"/>
        </w:rPr>
        <w:tab/>
        <w:t>getServiceSubscription</w:t>
      </w:r>
      <w:bookmarkEnd w:id="1533"/>
      <w:bookmarkEnd w:id="1534"/>
      <w:bookmarkEnd w:id="1535"/>
    </w:p>
    <w:p w:rsidR="008514A9" w:rsidRPr="008514A9" w:rsidRDefault="008514A9" w:rsidP="008514A9">
      <w:pPr>
        <w:pStyle w:val="Heading5"/>
        <w:rPr>
          <w:lang w:val="en-US"/>
        </w:rPr>
      </w:pPr>
      <w:bookmarkStart w:id="1536" w:name="_Toc418660568"/>
      <w:r w:rsidRPr="008514A9">
        <w:rPr>
          <w:lang w:val="en-US"/>
        </w:rPr>
        <w:t>6.9.3.6.1</w:t>
      </w:r>
      <w:r w:rsidRPr="008514A9">
        <w:rPr>
          <w:lang w:val="en-US"/>
        </w:rPr>
        <w:tab/>
        <w:t>Description</w:t>
      </w:r>
      <w:bookmarkEnd w:id="1536"/>
    </w:p>
    <w:p w:rsidR="00B87B0B" w:rsidRPr="008514A9" w:rsidRDefault="00B87B0B" w:rsidP="00C63B83">
      <w:r w:rsidRPr="008514A9">
        <w:t xml:space="preserve">This service capability provides the ability to retrieve the existing </w:t>
      </w:r>
      <w:r w:rsidR="002F495D" w:rsidRPr="008514A9">
        <w:t>M2M Service Subscription</w:t>
      </w:r>
      <w:r w:rsidRPr="008514A9">
        <w:t xml:space="preserve">. This service capability shall be restricted to the Msc and Mca </w:t>
      </w:r>
      <w:r w:rsidR="007B7B7B" w:rsidRPr="008514A9">
        <w:t>Reference Point</w:t>
      </w:r>
      <w:r w:rsidRPr="008514A9">
        <w:t>s.</w:t>
      </w:r>
    </w:p>
    <w:p w:rsidR="00B87B0B" w:rsidRPr="008514A9" w:rsidRDefault="002C1036" w:rsidP="00B87B0B">
      <w:pPr>
        <w:pStyle w:val="Heading5"/>
        <w:rPr>
          <w:lang w:val="en-US"/>
        </w:rPr>
      </w:pPr>
      <w:bookmarkStart w:id="1537" w:name="_Toc418174642"/>
      <w:bookmarkStart w:id="1538" w:name="_Toc418660569"/>
      <w:r w:rsidRPr="008514A9">
        <w:rPr>
          <w:lang w:val="en-US"/>
        </w:rPr>
        <w:t>6.9.3.</w:t>
      </w:r>
      <w:r w:rsidR="00A36F22" w:rsidRPr="008514A9">
        <w:rPr>
          <w:lang w:val="en-US"/>
        </w:rPr>
        <w:t>6</w:t>
      </w:r>
      <w:r w:rsidR="0068154D" w:rsidRPr="008514A9">
        <w:rPr>
          <w:lang w:val="en-US"/>
        </w:rPr>
        <w:t>.</w:t>
      </w:r>
      <w:r w:rsidR="008514A9" w:rsidRPr="008514A9">
        <w:rPr>
          <w:lang w:val="en-US"/>
        </w:rPr>
        <w:t>2</w:t>
      </w:r>
      <w:r w:rsidR="00B87B0B" w:rsidRPr="008514A9">
        <w:rPr>
          <w:lang w:val="en-US"/>
        </w:rPr>
        <w:tab/>
      </w:r>
      <w:r w:rsidR="00D87590">
        <w:rPr>
          <w:lang w:val="en-US"/>
        </w:rPr>
        <w:t>Pre-Conditions</w:t>
      </w:r>
      <w:bookmarkEnd w:id="1537"/>
      <w:bookmarkEnd w:id="1538"/>
    </w:p>
    <w:p w:rsidR="00B87B0B" w:rsidRPr="0021242D" w:rsidRDefault="00B87B0B" w:rsidP="00B87B0B">
      <w:pPr>
        <w:keepNext/>
        <w:rPr>
          <w:lang w:eastAsia="ko-KR"/>
        </w:rPr>
      </w:pPr>
      <w:r w:rsidRPr="0021242D">
        <w:rPr>
          <w:lang w:eastAsia="ko-KR"/>
        </w:rPr>
        <w:t>Not Applicable</w:t>
      </w:r>
      <w:r w:rsidR="00C63B83" w:rsidRPr="0021242D">
        <w:rPr>
          <w:lang w:eastAsia="ko-KR"/>
        </w:rPr>
        <w:t>.</w:t>
      </w:r>
    </w:p>
    <w:p w:rsidR="00B87B0B" w:rsidRPr="0021242D" w:rsidRDefault="002C1036" w:rsidP="00B87B0B">
      <w:pPr>
        <w:pStyle w:val="Heading5"/>
        <w:rPr>
          <w:lang w:val="en-US"/>
        </w:rPr>
      </w:pPr>
      <w:bookmarkStart w:id="1539" w:name="_Toc418174643"/>
      <w:bookmarkStart w:id="1540" w:name="_Toc418660570"/>
      <w:r>
        <w:rPr>
          <w:lang w:val="en-US"/>
        </w:rPr>
        <w:t>6.9.3.</w:t>
      </w:r>
      <w:r w:rsidR="00A36F22" w:rsidRPr="0021242D">
        <w:rPr>
          <w:lang w:val="en-US"/>
        </w:rPr>
        <w:t>6</w:t>
      </w:r>
      <w:r w:rsidR="0068154D" w:rsidRPr="0021242D">
        <w:rPr>
          <w:lang w:val="en-US"/>
        </w:rPr>
        <w:t>.</w:t>
      </w:r>
      <w:r w:rsidR="008514A9">
        <w:rPr>
          <w:lang w:val="en-US"/>
        </w:rPr>
        <w:t>3</w:t>
      </w:r>
      <w:r w:rsidR="00B87B0B" w:rsidRPr="0021242D">
        <w:rPr>
          <w:lang w:val="en-US"/>
        </w:rPr>
        <w:tab/>
      </w:r>
      <w:r w:rsidR="00534908" w:rsidRPr="0021242D">
        <w:rPr>
          <w:lang w:val="en-US"/>
        </w:rPr>
        <w:t>Sig</w:t>
      </w:r>
      <w:r w:rsidR="00B87B0B" w:rsidRPr="0021242D">
        <w:rPr>
          <w:lang w:val="en-US"/>
        </w:rPr>
        <w:t>nature – getServiceSubscription</w:t>
      </w:r>
      <w:bookmarkEnd w:id="1539"/>
      <w:bookmarkEnd w:id="1540"/>
    </w:p>
    <w:p w:rsidR="00602FA4" w:rsidRPr="0021242D" w:rsidRDefault="00602FA4" w:rsidP="00602FA4">
      <w:pPr>
        <w:pStyle w:val="TH"/>
      </w:pPr>
      <w:r w:rsidRPr="0021242D">
        <w:t xml:space="preserve">Table </w:t>
      </w:r>
      <w:r w:rsidR="002C1036">
        <w:t>6.9.3.</w:t>
      </w:r>
      <w:r w:rsidRPr="0021242D">
        <w:t>6.</w:t>
      </w:r>
      <w:r w:rsidR="008514A9">
        <w:t>3</w:t>
      </w:r>
      <w:r w:rsidRPr="0021242D">
        <w:t>-1: Service Subscription Administration – getServiceSubscription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B87B0B" w:rsidRPr="0021242D" w:rsidTr="00FB2EC8">
        <w:trPr>
          <w:tblHeader/>
          <w:jc w:val="center"/>
        </w:trPr>
        <w:tc>
          <w:tcPr>
            <w:tcW w:w="1709" w:type="dxa"/>
            <w:tcBorders>
              <w:top w:val="single" w:sz="1" w:space="0" w:color="000000"/>
              <w:left w:val="single" w:sz="1" w:space="0" w:color="000000"/>
              <w:bottom w:val="single" w:sz="1" w:space="0" w:color="000000"/>
            </w:tcBorders>
            <w:shd w:val="clear" w:color="auto" w:fill="C0C0C0"/>
          </w:tcPr>
          <w:p w:rsidR="00B87B0B" w:rsidRPr="0021242D" w:rsidRDefault="00B87B0B" w:rsidP="00602FA4">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602FA4">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B87B0B" w:rsidRPr="0021242D" w:rsidRDefault="00B87B0B" w:rsidP="00602FA4">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B87B0B" w:rsidRPr="0021242D" w:rsidRDefault="00B87B0B" w:rsidP="00602FA4">
            <w:pPr>
              <w:pStyle w:val="TAH"/>
            </w:pPr>
            <w:r w:rsidRPr="0021242D">
              <w:t>Description</w:t>
            </w:r>
          </w:p>
        </w:tc>
      </w:tr>
      <w:tr w:rsidR="00B87B0B" w:rsidRPr="0021242D" w:rsidTr="00FB2EC8">
        <w:trPr>
          <w:tblHeader/>
          <w:jc w:val="center"/>
        </w:trPr>
        <w:tc>
          <w:tcPr>
            <w:tcW w:w="1709" w:type="dxa"/>
            <w:tcBorders>
              <w:left w:val="single" w:sz="1" w:space="0" w:color="000000"/>
              <w:bottom w:val="single" w:sz="1" w:space="0" w:color="000000"/>
            </w:tcBorders>
          </w:tcPr>
          <w:p w:rsidR="00B87B0B" w:rsidRPr="0021242D" w:rsidRDefault="00B87B0B" w:rsidP="00602FA4">
            <w:pPr>
              <w:pStyle w:val="TAL"/>
            </w:pPr>
            <w:r w:rsidRPr="0021242D">
              <w:t>filterCriteria</w:t>
            </w:r>
          </w:p>
        </w:tc>
        <w:tc>
          <w:tcPr>
            <w:tcW w:w="900" w:type="dxa"/>
            <w:tcBorders>
              <w:left w:val="single" w:sz="1" w:space="0" w:color="000000"/>
              <w:bottom w:val="single" w:sz="1" w:space="0" w:color="000000"/>
              <w:right w:val="single" w:sz="1" w:space="0" w:color="000000"/>
            </w:tcBorders>
          </w:tcPr>
          <w:p w:rsidR="00B87B0B" w:rsidRPr="0021242D" w:rsidRDefault="00B87B0B" w:rsidP="00602FA4">
            <w:pPr>
              <w:pStyle w:val="TAL"/>
            </w:pPr>
            <w:r w:rsidRPr="0021242D">
              <w:t>IN</w:t>
            </w:r>
          </w:p>
        </w:tc>
        <w:tc>
          <w:tcPr>
            <w:tcW w:w="900" w:type="dxa"/>
            <w:tcBorders>
              <w:left w:val="single" w:sz="1" w:space="0" w:color="000000"/>
              <w:bottom w:val="single" w:sz="1" w:space="0" w:color="000000"/>
            </w:tcBorders>
          </w:tcPr>
          <w:p w:rsidR="00B87B0B" w:rsidRPr="0021242D" w:rsidRDefault="00B87B0B"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B87B0B" w:rsidRPr="0021242D" w:rsidRDefault="00B87B0B" w:rsidP="002C1036">
            <w:pPr>
              <w:pStyle w:val="TAL"/>
            </w:pPr>
            <w:r w:rsidRPr="0021242D">
              <w:t xml:space="preserve">See Table </w:t>
            </w:r>
            <w:r w:rsidR="002C1036">
              <w:t>6.9.2.</w:t>
            </w:r>
            <w:r w:rsidR="000D3A8F">
              <w:t>2</w:t>
            </w:r>
            <w:r w:rsidRPr="0021242D">
              <w:t xml:space="preserve">-1 </w:t>
            </w:r>
          </w:p>
        </w:tc>
      </w:tr>
      <w:tr w:rsidR="00B87B0B" w:rsidRPr="0021242D" w:rsidTr="00FB2EC8">
        <w:trPr>
          <w:tblHeader/>
          <w:jc w:val="center"/>
        </w:trPr>
        <w:tc>
          <w:tcPr>
            <w:tcW w:w="1709" w:type="dxa"/>
            <w:tcBorders>
              <w:left w:val="single" w:sz="1" w:space="0" w:color="000000"/>
              <w:bottom w:val="single" w:sz="1" w:space="0" w:color="000000"/>
            </w:tcBorders>
          </w:tcPr>
          <w:p w:rsidR="00B87B0B" w:rsidRPr="0021242D" w:rsidRDefault="00B87B0B" w:rsidP="00602FA4">
            <w:pPr>
              <w:pStyle w:val="TAL"/>
            </w:pPr>
            <w:r w:rsidRPr="0021242D">
              <w:t>serviceSubscriptions</w:t>
            </w:r>
          </w:p>
        </w:tc>
        <w:tc>
          <w:tcPr>
            <w:tcW w:w="900" w:type="dxa"/>
            <w:tcBorders>
              <w:left w:val="single" w:sz="1" w:space="0" w:color="000000"/>
              <w:bottom w:val="single" w:sz="1" w:space="0" w:color="000000"/>
              <w:right w:val="single" w:sz="1" w:space="0" w:color="000000"/>
            </w:tcBorders>
          </w:tcPr>
          <w:p w:rsidR="00B87B0B" w:rsidRPr="0021242D" w:rsidRDefault="00B87B0B" w:rsidP="00602FA4">
            <w:pPr>
              <w:pStyle w:val="TAL"/>
            </w:pPr>
            <w:r w:rsidRPr="0021242D">
              <w:t>OUT</w:t>
            </w:r>
          </w:p>
        </w:tc>
        <w:tc>
          <w:tcPr>
            <w:tcW w:w="900" w:type="dxa"/>
            <w:tcBorders>
              <w:left w:val="single" w:sz="1" w:space="0" w:color="000000"/>
              <w:bottom w:val="single" w:sz="1" w:space="0" w:color="000000"/>
            </w:tcBorders>
          </w:tcPr>
          <w:p w:rsidR="00B87B0B" w:rsidRPr="0021242D" w:rsidRDefault="00B87B0B"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B87B0B" w:rsidRPr="0021242D" w:rsidRDefault="00B87B0B" w:rsidP="00602FA4">
            <w:pPr>
              <w:pStyle w:val="TAL"/>
            </w:pPr>
            <w:r w:rsidRPr="0021242D">
              <w:t xml:space="preserve">The resulting </w:t>
            </w:r>
            <w:r w:rsidR="002F495D" w:rsidRPr="0021242D">
              <w:t>M2M Service Subscription</w:t>
            </w:r>
            <w:r w:rsidRPr="0021242D">
              <w:t xml:space="preserve"> entities in Table </w:t>
            </w:r>
            <w:r w:rsidR="000D3A8F">
              <w:t>6.9.2.3</w:t>
            </w:r>
            <w:r w:rsidRPr="0021242D">
              <w:t xml:space="preserve">-1. </w:t>
            </w:r>
          </w:p>
        </w:tc>
      </w:tr>
      <w:tr w:rsidR="00B87B0B" w:rsidRPr="0021242D" w:rsidTr="00FB2EC8">
        <w:trPr>
          <w:tblHeader/>
          <w:jc w:val="center"/>
        </w:trPr>
        <w:tc>
          <w:tcPr>
            <w:tcW w:w="1709" w:type="dxa"/>
            <w:tcBorders>
              <w:left w:val="single" w:sz="1" w:space="0" w:color="000000"/>
              <w:bottom w:val="single" w:sz="1" w:space="0" w:color="000000"/>
            </w:tcBorders>
          </w:tcPr>
          <w:p w:rsidR="00B87B0B" w:rsidRPr="0021242D" w:rsidRDefault="00B87B0B" w:rsidP="00602FA4">
            <w:pPr>
              <w:pStyle w:val="TAL"/>
            </w:pPr>
            <w:r w:rsidRPr="0021242D">
              <w:t>responseType</w:t>
            </w:r>
          </w:p>
        </w:tc>
        <w:tc>
          <w:tcPr>
            <w:tcW w:w="900" w:type="dxa"/>
            <w:tcBorders>
              <w:left w:val="single" w:sz="1" w:space="0" w:color="000000"/>
              <w:bottom w:val="single" w:sz="1" w:space="0" w:color="000000"/>
              <w:right w:val="single" w:sz="1" w:space="0" w:color="000000"/>
            </w:tcBorders>
          </w:tcPr>
          <w:p w:rsidR="00B87B0B" w:rsidRPr="0021242D" w:rsidRDefault="00B87B0B" w:rsidP="00602FA4">
            <w:pPr>
              <w:pStyle w:val="TAL"/>
            </w:pPr>
            <w:r w:rsidRPr="0021242D">
              <w:t>OUT</w:t>
            </w:r>
          </w:p>
        </w:tc>
        <w:tc>
          <w:tcPr>
            <w:tcW w:w="900" w:type="dxa"/>
            <w:tcBorders>
              <w:left w:val="single" w:sz="1" w:space="0" w:color="000000"/>
              <w:bottom w:val="single" w:sz="1" w:space="0" w:color="000000"/>
            </w:tcBorders>
          </w:tcPr>
          <w:p w:rsidR="00B87B0B" w:rsidRPr="0021242D" w:rsidRDefault="00B87B0B"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B87B0B" w:rsidRPr="0021242D" w:rsidRDefault="00B87B0B" w:rsidP="00602FA4">
            <w:pPr>
              <w:pStyle w:val="TAL"/>
            </w:pPr>
            <w:r w:rsidRPr="0021242D">
              <w:t>Unique response types for this service.</w:t>
            </w:r>
          </w:p>
          <w:p w:rsidR="00B87B0B" w:rsidRPr="0021242D" w:rsidRDefault="00B87B0B" w:rsidP="00602FA4">
            <w:pPr>
              <w:pStyle w:val="TB1"/>
            </w:pPr>
            <w:r w:rsidRPr="0021242D">
              <w:t>None</w:t>
            </w:r>
          </w:p>
        </w:tc>
      </w:tr>
    </w:tbl>
    <w:p w:rsidR="00B87B0B" w:rsidRPr="0021242D" w:rsidRDefault="00B87B0B" w:rsidP="00602FA4"/>
    <w:p w:rsidR="00B87B0B" w:rsidRPr="0021242D" w:rsidRDefault="002C1036" w:rsidP="00B87B0B">
      <w:pPr>
        <w:pStyle w:val="Heading5"/>
        <w:rPr>
          <w:lang w:val="en-US"/>
        </w:rPr>
      </w:pPr>
      <w:bookmarkStart w:id="1541" w:name="_Toc418174644"/>
      <w:bookmarkStart w:id="1542" w:name="_Toc418660571"/>
      <w:r>
        <w:rPr>
          <w:lang w:val="en-US"/>
        </w:rPr>
        <w:t>6.9.3.</w:t>
      </w:r>
      <w:r w:rsidR="00A36F22" w:rsidRPr="0021242D">
        <w:rPr>
          <w:lang w:val="en-US"/>
        </w:rPr>
        <w:t>6</w:t>
      </w:r>
      <w:r w:rsidR="0068154D" w:rsidRPr="0021242D">
        <w:rPr>
          <w:lang w:val="en-US"/>
        </w:rPr>
        <w:t>.</w:t>
      </w:r>
      <w:r w:rsidR="008514A9">
        <w:rPr>
          <w:lang w:val="en-US"/>
        </w:rPr>
        <w:t>4</w:t>
      </w:r>
      <w:r w:rsidR="00B87B0B" w:rsidRPr="0021242D">
        <w:rPr>
          <w:lang w:val="en-US"/>
        </w:rPr>
        <w:tab/>
        <w:t>Service Interactions</w:t>
      </w:r>
      <w:bookmarkEnd w:id="1541"/>
      <w:bookmarkEnd w:id="1542"/>
    </w:p>
    <w:p w:rsidR="00B87B0B" w:rsidRPr="0021242D" w:rsidRDefault="00B87B0B" w:rsidP="00B87B0B">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B87B0B" w:rsidRPr="0021242D" w:rsidRDefault="004508FB" w:rsidP="004415F7">
      <w:pPr>
        <w:pStyle w:val="BN"/>
        <w:numPr>
          <w:ilvl w:val="0"/>
          <w:numId w:val="51"/>
        </w:numPr>
      </w:pPr>
      <w:r w:rsidRPr="0021242D">
        <w:t>Issue the getServiceSubscription capability</w:t>
      </w:r>
    </w:p>
    <w:p w:rsidR="0068154D" w:rsidRPr="0021242D" w:rsidRDefault="00A52154" w:rsidP="00B91F03">
      <w:pPr>
        <w:pStyle w:val="FL"/>
      </w:pPr>
      <w:r w:rsidRPr="0021242D">
        <w:object w:dxaOrig="6491" w:dyaOrig="3649">
          <v:shape id="_x0000_i1077" type="#_x0000_t75" style="width:180.3pt;height:169.35pt" o:ole="">
            <v:imagedata r:id="rId152" o:title="" cropbottom="4555f" cropright="29172f"/>
          </v:shape>
          <o:OLEObject Type="Embed" ProgID="Visio.Drawing.11" ShapeID="_x0000_i1077" DrawAspect="Content" ObjectID="_1492401433" r:id="rId153"/>
        </w:object>
      </w:r>
    </w:p>
    <w:p w:rsidR="00B87B0B" w:rsidRPr="0021242D" w:rsidRDefault="0066121D" w:rsidP="00602FA4">
      <w:pPr>
        <w:pStyle w:val="TF"/>
      </w:pPr>
      <w:r w:rsidRPr="0021242D">
        <w:t xml:space="preserve">Figure </w:t>
      </w:r>
      <w:r w:rsidR="002C1036">
        <w:t>6.9.3.</w:t>
      </w:r>
      <w:r w:rsidR="00A36F22" w:rsidRPr="0021242D">
        <w:t>6</w:t>
      </w:r>
      <w:r w:rsidR="0068154D" w:rsidRPr="0021242D">
        <w:t>.</w:t>
      </w:r>
      <w:r w:rsidR="008514A9">
        <w:t>4</w:t>
      </w:r>
      <w:r w:rsidR="00B87B0B" w:rsidRPr="0021242D">
        <w:t>-1</w:t>
      </w:r>
      <w:r w:rsidR="00602FA4" w:rsidRPr="0021242D">
        <w:t>:</w:t>
      </w:r>
      <w:r w:rsidR="00B87B0B" w:rsidRPr="0021242D">
        <w:t xml:space="preserve"> Service Subscription Administration – getServiceSubscription</w:t>
      </w:r>
      <w:r w:rsidRPr="0021242D">
        <w:t xml:space="preserve"> Diagram</w:t>
      </w:r>
    </w:p>
    <w:p w:rsidR="00B87B0B" w:rsidRPr="0021242D" w:rsidRDefault="002C1036" w:rsidP="00B87B0B">
      <w:pPr>
        <w:pStyle w:val="Heading5"/>
        <w:rPr>
          <w:lang w:val="en-US"/>
        </w:rPr>
      </w:pPr>
      <w:bookmarkStart w:id="1543" w:name="_Toc418174645"/>
      <w:bookmarkStart w:id="1544" w:name="_Toc418660572"/>
      <w:r>
        <w:rPr>
          <w:lang w:val="en-US"/>
        </w:rPr>
        <w:t>6.9.3.</w:t>
      </w:r>
      <w:r w:rsidR="00A36F22" w:rsidRPr="0021242D">
        <w:rPr>
          <w:lang w:val="en-US"/>
        </w:rPr>
        <w:t>6.</w:t>
      </w:r>
      <w:r w:rsidR="008514A9">
        <w:rPr>
          <w:lang w:val="en-US"/>
        </w:rPr>
        <w:t>5</w:t>
      </w:r>
      <w:r w:rsidR="00B87B0B" w:rsidRPr="0021242D">
        <w:rPr>
          <w:lang w:val="en-US"/>
        </w:rPr>
        <w:tab/>
      </w:r>
      <w:r w:rsidR="00B87B0B" w:rsidRPr="0021242D">
        <w:rPr>
          <w:lang w:val="en-US" w:eastAsia="ko-KR"/>
        </w:rPr>
        <w:t>Post-Conditions</w:t>
      </w:r>
      <w:bookmarkEnd w:id="1543"/>
      <w:bookmarkEnd w:id="1544"/>
    </w:p>
    <w:p w:rsidR="00B87B0B" w:rsidRPr="0021242D" w:rsidRDefault="00B87B0B" w:rsidP="00B87B0B">
      <w:pPr>
        <w:keepNext/>
        <w:rPr>
          <w:lang w:eastAsia="ko-KR"/>
        </w:rPr>
      </w:pPr>
      <w:r w:rsidRPr="0021242D">
        <w:rPr>
          <w:lang w:eastAsia="ko-KR"/>
        </w:rPr>
        <w:t>Not Applicable</w:t>
      </w:r>
      <w:r w:rsidR="00602FA4" w:rsidRPr="0021242D">
        <w:rPr>
          <w:lang w:eastAsia="ko-KR"/>
        </w:rPr>
        <w:t>.</w:t>
      </w:r>
    </w:p>
    <w:p w:rsidR="00B87B0B" w:rsidRPr="0021242D" w:rsidRDefault="002C1036" w:rsidP="00B87B0B">
      <w:pPr>
        <w:pStyle w:val="Heading5"/>
        <w:rPr>
          <w:lang w:val="en-US"/>
        </w:rPr>
      </w:pPr>
      <w:bookmarkStart w:id="1545" w:name="_Toc418174646"/>
      <w:bookmarkStart w:id="1546" w:name="_Toc418660573"/>
      <w:r>
        <w:rPr>
          <w:lang w:val="en-US"/>
        </w:rPr>
        <w:t>6.9.3.</w:t>
      </w:r>
      <w:r w:rsidR="00A36F22" w:rsidRPr="0021242D">
        <w:rPr>
          <w:lang w:val="en-US"/>
        </w:rPr>
        <w:t>6.</w:t>
      </w:r>
      <w:r w:rsidR="008514A9">
        <w:rPr>
          <w:lang w:val="en-US"/>
        </w:rPr>
        <w:t>6</w:t>
      </w:r>
      <w:r w:rsidR="00B87B0B" w:rsidRPr="0021242D">
        <w:rPr>
          <w:lang w:val="en-US"/>
        </w:rPr>
        <w:tab/>
      </w:r>
      <w:r w:rsidR="00B87B0B" w:rsidRPr="0021242D">
        <w:rPr>
          <w:lang w:val="en-US" w:eastAsia="ko-KR"/>
        </w:rPr>
        <w:t>Exceptions</w:t>
      </w:r>
      <w:bookmarkEnd w:id="1545"/>
      <w:bookmarkEnd w:id="1546"/>
    </w:p>
    <w:p w:rsidR="00B87B0B" w:rsidRPr="0021242D" w:rsidRDefault="00B87B0B" w:rsidP="00B87B0B">
      <w:pPr>
        <w:keepNext/>
      </w:pPr>
      <w:r w:rsidRPr="0021242D">
        <w:rPr>
          <w:lang w:eastAsia="ko-KR"/>
        </w:rPr>
        <w:t>Not Applicable</w:t>
      </w:r>
      <w:r w:rsidR="00602FA4" w:rsidRPr="0021242D">
        <w:rPr>
          <w:lang w:eastAsia="ko-KR"/>
        </w:rPr>
        <w:t>.</w:t>
      </w:r>
    </w:p>
    <w:p w:rsidR="00B87B0B" w:rsidRPr="0021242D" w:rsidRDefault="002C1036" w:rsidP="00B87B0B">
      <w:pPr>
        <w:pStyle w:val="Heading5"/>
        <w:rPr>
          <w:lang w:val="en-US"/>
        </w:rPr>
      </w:pPr>
      <w:bookmarkStart w:id="1547" w:name="_Toc418174647"/>
      <w:bookmarkStart w:id="1548" w:name="_Toc418660574"/>
      <w:r>
        <w:rPr>
          <w:lang w:val="en-US"/>
        </w:rPr>
        <w:t>6.9.3.</w:t>
      </w:r>
      <w:r w:rsidR="00A36F22" w:rsidRPr="0021242D">
        <w:rPr>
          <w:lang w:val="en-US"/>
        </w:rPr>
        <w:t>6.</w:t>
      </w:r>
      <w:r w:rsidR="008514A9">
        <w:rPr>
          <w:lang w:val="en-US"/>
        </w:rPr>
        <w:t>7</w:t>
      </w:r>
      <w:r w:rsidR="00B87B0B" w:rsidRPr="0021242D">
        <w:rPr>
          <w:lang w:val="en-US"/>
        </w:rPr>
        <w:tab/>
      </w:r>
      <w:r w:rsidR="00B87B0B" w:rsidRPr="0021242D">
        <w:rPr>
          <w:lang w:val="en-US" w:eastAsia="ko-KR"/>
        </w:rPr>
        <w:t>Policies for Use</w:t>
      </w:r>
      <w:bookmarkEnd w:id="1547"/>
      <w:bookmarkEnd w:id="1548"/>
    </w:p>
    <w:p w:rsidR="00B87B0B" w:rsidRPr="0021242D" w:rsidRDefault="00B87B0B" w:rsidP="00B87B0B">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B87B0B" w:rsidRPr="0021242D" w:rsidRDefault="00B87B0B" w:rsidP="00B87B0B">
      <w:pPr>
        <w:rPr>
          <w:color w:val="000000"/>
        </w:rPr>
      </w:pPr>
      <w:r w:rsidRPr="0021242D">
        <w:rPr>
          <w:color w:val="000000"/>
        </w:rPr>
        <w:t>Transaction Pattern: Participation allowed</w:t>
      </w:r>
    </w:p>
    <w:p w:rsidR="00B87B0B" w:rsidRPr="0021242D" w:rsidRDefault="002C1036" w:rsidP="00B87B0B">
      <w:pPr>
        <w:pStyle w:val="Heading5"/>
        <w:rPr>
          <w:lang w:val="en-US"/>
        </w:rPr>
      </w:pPr>
      <w:bookmarkStart w:id="1549" w:name="_Toc418174648"/>
      <w:bookmarkStart w:id="1550" w:name="_Toc418660575"/>
      <w:r>
        <w:rPr>
          <w:lang w:val="en-US"/>
        </w:rPr>
        <w:t>6.9.3.</w:t>
      </w:r>
      <w:r w:rsidR="00A36F22" w:rsidRPr="0021242D">
        <w:rPr>
          <w:lang w:val="en-US"/>
        </w:rPr>
        <w:t>6</w:t>
      </w:r>
      <w:r w:rsidR="00B87B0B" w:rsidRPr="0021242D">
        <w:rPr>
          <w:lang w:val="en-US"/>
        </w:rPr>
        <w:t>.</w:t>
      </w:r>
      <w:r w:rsidR="008514A9">
        <w:rPr>
          <w:lang w:val="en-US"/>
        </w:rPr>
        <w:t>8</w:t>
      </w:r>
      <w:r w:rsidR="00B87B0B" w:rsidRPr="0021242D">
        <w:rPr>
          <w:lang w:val="en-US"/>
        </w:rPr>
        <w:tab/>
        <w:t>oneM2M Resource Interworking</w:t>
      </w:r>
      <w:bookmarkEnd w:id="1549"/>
      <w:bookmarkEnd w:id="1550"/>
    </w:p>
    <w:p w:rsidR="00B87B0B" w:rsidRPr="0021242D" w:rsidRDefault="00B87B0B" w:rsidP="00B87B0B">
      <w:pPr>
        <w:keepNext/>
      </w:pPr>
      <w:r w:rsidRPr="0021242D">
        <w:t xml:space="preserve">This service capability retrieves the </w:t>
      </w:r>
      <w:r w:rsidR="002F495D" w:rsidRPr="0021242D">
        <w:t>M2M Service Subscription</w:t>
      </w:r>
      <w:r w:rsidRPr="0021242D">
        <w:t xml:space="preserve"> for the specified filter criteria and maps to the RETRIEVE procedure for the &lt;m2mServiceSubscription&gt; resource.</w:t>
      </w:r>
    </w:p>
    <w:p w:rsidR="008423E8" w:rsidRPr="008514A9" w:rsidRDefault="002C1036" w:rsidP="008423E8">
      <w:pPr>
        <w:pStyle w:val="Heading4"/>
        <w:rPr>
          <w:lang w:val="en-US"/>
        </w:rPr>
      </w:pPr>
      <w:bookmarkStart w:id="1551" w:name="_Toc417309570"/>
      <w:bookmarkStart w:id="1552" w:name="_Toc418174649"/>
      <w:bookmarkStart w:id="1553" w:name="_Toc418660576"/>
      <w:r w:rsidRPr="008514A9">
        <w:rPr>
          <w:lang w:val="en-US"/>
        </w:rPr>
        <w:t>6.9.3.</w:t>
      </w:r>
      <w:r w:rsidR="00A36F22" w:rsidRPr="008514A9">
        <w:rPr>
          <w:lang w:val="en-US"/>
        </w:rPr>
        <w:t>7</w:t>
      </w:r>
      <w:r w:rsidR="008423E8" w:rsidRPr="008514A9">
        <w:rPr>
          <w:lang w:val="en-US"/>
        </w:rPr>
        <w:tab/>
      </w:r>
      <w:r w:rsidR="00EB4F45" w:rsidRPr="008514A9">
        <w:rPr>
          <w:lang w:val="en-US"/>
        </w:rPr>
        <w:t>addNodeToServiceSubscription</w:t>
      </w:r>
      <w:bookmarkEnd w:id="1551"/>
      <w:bookmarkEnd w:id="1552"/>
      <w:bookmarkEnd w:id="1553"/>
    </w:p>
    <w:p w:rsidR="008514A9" w:rsidRPr="008514A9" w:rsidRDefault="008514A9" w:rsidP="008514A9">
      <w:pPr>
        <w:pStyle w:val="Heading5"/>
        <w:rPr>
          <w:lang w:val="en-US"/>
        </w:rPr>
      </w:pPr>
      <w:bookmarkStart w:id="1554" w:name="_Toc418660577"/>
      <w:r w:rsidRPr="008514A9">
        <w:rPr>
          <w:lang w:val="en-US"/>
        </w:rPr>
        <w:t>6.9.3.7.1</w:t>
      </w:r>
      <w:r w:rsidRPr="008514A9">
        <w:rPr>
          <w:lang w:val="en-US"/>
        </w:rPr>
        <w:tab/>
        <w:t>Description</w:t>
      </w:r>
      <w:bookmarkEnd w:id="1554"/>
    </w:p>
    <w:p w:rsidR="008423E8" w:rsidRPr="008514A9" w:rsidRDefault="008423E8" w:rsidP="008423E8">
      <w:r w:rsidRPr="008514A9">
        <w:t xml:space="preserve">This service capability provides the ability to add a </w:t>
      </w:r>
      <w:r w:rsidR="004A364E" w:rsidRPr="008514A9">
        <w:t xml:space="preserve">M2M </w:t>
      </w:r>
      <w:r w:rsidR="00084926" w:rsidRPr="008514A9">
        <w:t>N</w:t>
      </w:r>
      <w:r w:rsidR="00EB4F45" w:rsidRPr="008514A9">
        <w:t xml:space="preserve">ode </w:t>
      </w:r>
      <w:r w:rsidRPr="008514A9">
        <w:t xml:space="preserve">to the existing </w:t>
      </w:r>
      <w:r w:rsidR="002F495D" w:rsidRPr="008514A9">
        <w:t>M2M Service Subscription</w:t>
      </w:r>
      <w:r w:rsidRPr="008514A9">
        <w:t xml:space="preserve">. This service capability shall be restricted to the Msc and Mca </w:t>
      </w:r>
      <w:r w:rsidR="007B7B7B" w:rsidRPr="008514A9">
        <w:t>Reference Point</w:t>
      </w:r>
      <w:r w:rsidRPr="008514A9">
        <w:t>s.</w:t>
      </w:r>
    </w:p>
    <w:p w:rsidR="008423E8" w:rsidRPr="008514A9" w:rsidRDefault="002C1036" w:rsidP="008423E8">
      <w:pPr>
        <w:pStyle w:val="Heading5"/>
        <w:rPr>
          <w:lang w:val="en-US"/>
        </w:rPr>
      </w:pPr>
      <w:bookmarkStart w:id="1555" w:name="_Toc418174650"/>
      <w:bookmarkStart w:id="1556" w:name="_Toc418660578"/>
      <w:r w:rsidRPr="008514A9">
        <w:rPr>
          <w:lang w:val="en-US"/>
        </w:rPr>
        <w:t>6.9.3.</w:t>
      </w:r>
      <w:r w:rsidR="00A36F22" w:rsidRPr="008514A9">
        <w:rPr>
          <w:lang w:val="en-US"/>
        </w:rPr>
        <w:t>7</w:t>
      </w:r>
      <w:r w:rsidR="0068154D" w:rsidRPr="008514A9">
        <w:rPr>
          <w:lang w:val="en-US"/>
        </w:rPr>
        <w:t>.</w:t>
      </w:r>
      <w:r w:rsidR="008514A9" w:rsidRPr="008514A9">
        <w:rPr>
          <w:lang w:val="en-US"/>
        </w:rPr>
        <w:t>2</w:t>
      </w:r>
      <w:r w:rsidR="008423E8" w:rsidRPr="008514A9">
        <w:rPr>
          <w:lang w:val="en-US"/>
        </w:rPr>
        <w:tab/>
      </w:r>
      <w:r w:rsidR="00D87590">
        <w:rPr>
          <w:lang w:val="en-US"/>
        </w:rPr>
        <w:t>Pre-Conditions</w:t>
      </w:r>
      <w:bookmarkEnd w:id="1555"/>
      <w:bookmarkEnd w:id="1556"/>
    </w:p>
    <w:p w:rsidR="008423E8" w:rsidRPr="0021242D" w:rsidRDefault="008423E8" w:rsidP="008423E8">
      <w:pPr>
        <w:keepNext/>
        <w:rPr>
          <w:lang w:eastAsia="ko-KR"/>
        </w:rPr>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57" w:name="_Toc418174651"/>
      <w:bookmarkStart w:id="1558" w:name="_Toc418660579"/>
      <w:r>
        <w:rPr>
          <w:lang w:val="en-US"/>
        </w:rPr>
        <w:t>6.9.3.</w:t>
      </w:r>
      <w:r w:rsidR="00A36F22" w:rsidRPr="0021242D">
        <w:rPr>
          <w:lang w:val="en-US"/>
        </w:rPr>
        <w:t>7</w:t>
      </w:r>
      <w:r w:rsidR="0068154D" w:rsidRPr="0021242D">
        <w:rPr>
          <w:lang w:val="en-US"/>
        </w:rPr>
        <w:t>.</w:t>
      </w:r>
      <w:r w:rsidR="008514A9">
        <w:rPr>
          <w:lang w:val="en-US"/>
        </w:rPr>
        <w:t>3</w:t>
      </w:r>
      <w:r w:rsidR="008423E8" w:rsidRPr="0021242D">
        <w:rPr>
          <w:lang w:val="en-US"/>
        </w:rPr>
        <w:tab/>
      </w:r>
      <w:r w:rsidR="00534908" w:rsidRPr="0021242D">
        <w:rPr>
          <w:lang w:val="en-US"/>
        </w:rPr>
        <w:t>Sig</w:t>
      </w:r>
      <w:r w:rsidR="008423E8" w:rsidRPr="0021242D">
        <w:rPr>
          <w:lang w:val="en-US"/>
        </w:rPr>
        <w:t xml:space="preserve">nature – </w:t>
      </w:r>
      <w:r w:rsidR="00084926" w:rsidRPr="0021242D">
        <w:rPr>
          <w:lang w:val="en-US"/>
        </w:rPr>
        <w:t>addNodeToServiceSubscription</w:t>
      </w:r>
      <w:bookmarkEnd w:id="1557"/>
      <w:bookmarkEnd w:id="1558"/>
    </w:p>
    <w:p w:rsidR="00602FA4" w:rsidRPr="0021242D" w:rsidRDefault="00602FA4" w:rsidP="00602FA4">
      <w:pPr>
        <w:pStyle w:val="TH"/>
      </w:pPr>
      <w:r w:rsidRPr="0021242D">
        <w:t xml:space="preserve">Table </w:t>
      </w:r>
      <w:r w:rsidR="002C1036">
        <w:t>6.9.3.</w:t>
      </w:r>
      <w:r w:rsidRPr="0021242D">
        <w:t>7.</w:t>
      </w:r>
      <w:r w:rsidR="008514A9">
        <w:t>3</w:t>
      </w:r>
      <w:r w:rsidRPr="0021242D">
        <w:t>-1: Service Subscription Administration – addNodeToServiceSubscription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Description</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The </w:t>
            </w:r>
            <w:r w:rsidR="002F495D" w:rsidRPr="0021242D">
              <w:t>M2M Service Subscription</w:t>
            </w:r>
            <w:r w:rsidRPr="0021242D">
              <w:t xml:space="preserve"> (</w:t>
            </w:r>
            <w:r w:rsidR="00F22837" w:rsidRPr="0021242D">
              <w:t>M2M-Service-Profile-ID</w:t>
            </w:r>
            <w:r w:rsidRPr="0021242D">
              <w:t>) to add the Device</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externalIds</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A List of URNs that represent the external identifiers associated with this </w:t>
            </w:r>
            <w:r w:rsidR="004A364E" w:rsidRPr="0021242D">
              <w:t xml:space="preserve">M2M </w:t>
            </w:r>
            <w:r w:rsidR="00084926" w:rsidRPr="0021242D">
              <w:t>Node</w:t>
            </w:r>
            <w:r w:rsidRPr="0021242D">
              <w:t>.</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application</w:t>
            </w:r>
            <w:r w:rsidR="00084926" w:rsidRPr="0021242D">
              <w:t>Rule</w:t>
            </w:r>
            <w:r w:rsidRPr="0021242D">
              <w:t>Ids</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A list of Application </w:t>
            </w:r>
            <w:r w:rsidR="00084926" w:rsidRPr="0021242D">
              <w:t>Rules associated with this Node</w:t>
            </w:r>
            <w:r w:rsidRPr="0021242D">
              <w:t>.</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EB4F45" w:rsidP="00602FA4">
            <w:pPr>
              <w:pStyle w:val="TAL"/>
            </w:pPr>
            <w:r w:rsidRPr="0021242D">
              <w:t>nodeId</w:t>
            </w:r>
          </w:p>
        </w:tc>
        <w:tc>
          <w:tcPr>
            <w:tcW w:w="900" w:type="dxa"/>
            <w:tcBorders>
              <w:left w:val="single" w:sz="1" w:space="0" w:color="000000"/>
              <w:bottom w:val="single" w:sz="1" w:space="0" w:color="000000"/>
              <w:right w:val="single" w:sz="1" w:space="0" w:color="000000"/>
            </w:tcBorders>
          </w:tcPr>
          <w:p w:rsidR="008423E8" w:rsidRPr="0021242D" w:rsidRDefault="00EB4F45" w:rsidP="00602FA4">
            <w:pPr>
              <w:pStyle w:val="TAL"/>
            </w:pPr>
            <w:r w:rsidRPr="0021242D">
              <w:t>OUT</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The unique </w:t>
            </w:r>
            <w:r w:rsidR="00BD57AD" w:rsidRPr="0021242D">
              <w:t xml:space="preserve">M2M </w:t>
            </w:r>
            <w:r w:rsidR="00084926" w:rsidRPr="0021242D">
              <w:t>N</w:t>
            </w:r>
            <w:r w:rsidR="00EB4F45" w:rsidRPr="0021242D">
              <w:t xml:space="preserve">ode identifer </w:t>
            </w:r>
            <w:r w:rsidR="004A364E" w:rsidRPr="0021242D">
              <w:t>for this entity.</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OUT</w:t>
            </w:r>
          </w:p>
        </w:tc>
        <w:tc>
          <w:tcPr>
            <w:tcW w:w="900" w:type="dxa"/>
            <w:tcBorders>
              <w:left w:val="single" w:sz="1" w:space="0" w:color="000000"/>
              <w:bottom w:val="single" w:sz="1" w:space="0" w:color="000000"/>
            </w:tcBorders>
          </w:tcPr>
          <w:p w:rsidR="008423E8" w:rsidRPr="0021242D" w:rsidRDefault="008423E8"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Unique response types for this service.</w:t>
            </w:r>
          </w:p>
          <w:p w:rsidR="008423E8" w:rsidRPr="0021242D" w:rsidRDefault="002623A9" w:rsidP="00602FA4">
            <w:pPr>
              <w:pStyle w:val="TB1"/>
            </w:pPr>
            <w:r w:rsidRPr="0021242D">
              <w:t>M2M Service Subscription does not exist.</w:t>
            </w:r>
          </w:p>
        </w:tc>
      </w:tr>
    </w:tbl>
    <w:p w:rsidR="008423E8" w:rsidRPr="0021242D" w:rsidRDefault="008423E8" w:rsidP="008423E8"/>
    <w:p w:rsidR="008423E8" w:rsidRPr="0021242D" w:rsidRDefault="002C1036" w:rsidP="008423E8">
      <w:pPr>
        <w:pStyle w:val="Heading5"/>
        <w:rPr>
          <w:lang w:val="en-US"/>
        </w:rPr>
      </w:pPr>
      <w:bookmarkStart w:id="1559" w:name="_Toc418174652"/>
      <w:bookmarkStart w:id="1560" w:name="_Toc418660580"/>
      <w:r>
        <w:rPr>
          <w:lang w:val="en-US"/>
        </w:rPr>
        <w:t>6.9.3.</w:t>
      </w:r>
      <w:r w:rsidR="00A36F22" w:rsidRPr="0021242D">
        <w:rPr>
          <w:lang w:val="en-US"/>
        </w:rPr>
        <w:t>7</w:t>
      </w:r>
      <w:r w:rsidR="0068154D" w:rsidRPr="0021242D">
        <w:rPr>
          <w:lang w:val="en-US"/>
        </w:rPr>
        <w:t>.</w:t>
      </w:r>
      <w:r w:rsidR="008514A9">
        <w:rPr>
          <w:lang w:val="en-US"/>
        </w:rPr>
        <w:t>4</w:t>
      </w:r>
      <w:r w:rsidR="008423E8" w:rsidRPr="0021242D">
        <w:rPr>
          <w:lang w:val="en-US"/>
        </w:rPr>
        <w:tab/>
        <w:t>Service Interactions</w:t>
      </w:r>
      <w:bookmarkEnd w:id="1559"/>
      <w:bookmarkEnd w:id="1560"/>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4508FB" w:rsidP="004415F7">
      <w:pPr>
        <w:pStyle w:val="BN"/>
        <w:numPr>
          <w:ilvl w:val="0"/>
          <w:numId w:val="52"/>
        </w:numPr>
      </w:pPr>
      <w:r w:rsidRPr="0021242D">
        <w:lastRenderedPageBreak/>
        <w:t xml:space="preserve">Issue the </w:t>
      </w:r>
      <w:r w:rsidR="00F7657A" w:rsidRPr="0021242D">
        <w:t xml:space="preserve">addNodeToServiceSubscription </w:t>
      </w:r>
      <w:r w:rsidRPr="0021242D">
        <w:t>capability</w:t>
      </w:r>
    </w:p>
    <w:p w:rsidR="008423E8" w:rsidRPr="0021242D" w:rsidRDefault="00A52154" w:rsidP="00B91F03">
      <w:pPr>
        <w:pStyle w:val="FL"/>
      </w:pPr>
      <w:r w:rsidRPr="0021242D">
        <w:object w:dxaOrig="6491" w:dyaOrig="3649">
          <v:shape id="_x0000_i1078" type="#_x0000_t75" style="width:188.95pt;height:169.35pt" o:ole="">
            <v:imagedata r:id="rId154" o:title="" cropbottom="4555f" cropright="27366f"/>
          </v:shape>
          <o:OLEObject Type="Embed" ProgID="Visio.Drawing.11" ShapeID="_x0000_i1078" DrawAspect="Content" ObjectID="_1492401434" r:id="rId155"/>
        </w:object>
      </w:r>
    </w:p>
    <w:p w:rsidR="008423E8" w:rsidRPr="0021242D" w:rsidRDefault="0066121D" w:rsidP="00602FA4">
      <w:pPr>
        <w:pStyle w:val="TF"/>
      </w:pPr>
      <w:r w:rsidRPr="0021242D">
        <w:t xml:space="preserve">Figure </w:t>
      </w:r>
      <w:r w:rsidR="002C1036">
        <w:t>6.9.3.</w:t>
      </w:r>
      <w:r w:rsidR="00A36F22" w:rsidRPr="0021242D">
        <w:t>7</w:t>
      </w:r>
      <w:r w:rsidR="0068154D" w:rsidRPr="0021242D">
        <w:t>.</w:t>
      </w:r>
      <w:r w:rsidR="008514A9">
        <w:t>4</w:t>
      </w:r>
      <w:r w:rsidR="008423E8" w:rsidRPr="0021242D">
        <w:t>-1</w:t>
      </w:r>
      <w:r w:rsidR="00602FA4" w:rsidRPr="0021242D">
        <w:t>:</w:t>
      </w:r>
      <w:r w:rsidR="008423E8" w:rsidRPr="0021242D">
        <w:t xml:space="preserve"> Service Subscription Administration – add</w:t>
      </w:r>
      <w:r w:rsidR="00F7657A" w:rsidRPr="0021242D">
        <w:t>Node</w:t>
      </w:r>
      <w:r w:rsidR="008423E8" w:rsidRPr="0021242D">
        <w:t>ToServiceSubscription</w:t>
      </w:r>
      <w:r w:rsidRPr="0021242D">
        <w:t xml:space="preserve"> Diagram</w:t>
      </w:r>
    </w:p>
    <w:p w:rsidR="008423E8" w:rsidRPr="0021242D" w:rsidRDefault="002C1036" w:rsidP="008423E8">
      <w:pPr>
        <w:pStyle w:val="Heading5"/>
        <w:rPr>
          <w:lang w:val="en-US"/>
        </w:rPr>
      </w:pPr>
      <w:bookmarkStart w:id="1561" w:name="_Toc418174653"/>
      <w:bookmarkStart w:id="1562" w:name="_Toc418660581"/>
      <w:r>
        <w:rPr>
          <w:lang w:val="en-US"/>
        </w:rPr>
        <w:t>6.9.3.</w:t>
      </w:r>
      <w:r w:rsidR="00A36F22" w:rsidRPr="0021242D">
        <w:rPr>
          <w:lang w:val="en-US"/>
        </w:rPr>
        <w:t>7.</w:t>
      </w:r>
      <w:r w:rsidR="008514A9">
        <w:rPr>
          <w:lang w:val="en-US"/>
        </w:rPr>
        <w:t>5</w:t>
      </w:r>
      <w:r w:rsidR="008423E8" w:rsidRPr="0021242D">
        <w:rPr>
          <w:lang w:val="en-US"/>
        </w:rPr>
        <w:tab/>
      </w:r>
      <w:r w:rsidR="008423E8" w:rsidRPr="0021242D">
        <w:rPr>
          <w:lang w:val="en-US" w:eastAsia="ko-KR"/>
        </w:rPr>
        <w:t>Post-Conditions</w:t>
      </w:r>
      <w:bookmarkEnd w:id="1561"/>
      <w:bookmarkEnd w:id="1562"/>
    </w:p>
    <w:p w:rsidR="008423E8" w:rsidRPr="0021242D" w:rsidRDefault="008423E8" w:rsidP="008423E8">
      <w:pPr>
        <w:keepNext/>
        <w:rPr>
          <w:lang w:eastAsia="ko-KR"/>
        </w:rPr>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63" w:name="_Toc418174654"/>
      <w:bookmarkStart w:id="1564" w:name="_Toc418660582"/>
      <w:r>
        <w:rPr>
          <w:lang w:val="en-US"/>
        </w:rPr>
        <w:t>6.9.3.</w:t>
      </w:r>
      <w:r w:rsidR="00A36F22" w:rsidRPr="0021242D">
        <w:rPr>
          <w:lang w:val="en-US"/>
        </w:rPr>
        <w:t>7.</w:t>
      </w:r>
      <w:r w:rsidR="008514A9">
        <w:rPr>
          <w:lang w:val="en-US"/>
        </w:rPr>
        <w:t>6</w:t>
      </w:r>
      <w:r w:rsidR="008423E8" w:rsidRPr="0021242D">
        <w:rPr>
          <w:lang w:val="en-US"/>
        </w:rPr>
        <w:tab/>
      </w:r>
      <w:r w:rsidR="008423E8" w:rsidRPr="0021242D">
        <w:rPr>
          <w:lang w:val="en-US" w:eastAsia="ko-KR"/>
        </w:rPr>
        <w:t>Exceptions</w:t>
      </w:r>
      <w:bookmarkEnd w:id="1563"/>
      <w:bookmarkEnd w:id="1564"/>
    </w:p>
    <w:p w:rsidR="008423E8" w:rsidRPr="0021242D" w:rsidRDefault="008423E8" w:rsidP="008423E8">
      <w:pPr>
        <w:keepNext/>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65" w:name="_Toc418174655"/>
      <w:bookmarkStart w:id="1566" w:name="_Toc418660583"/>
      <w:r>
        <w:rPr>
          <w:lang w:val="en-US"/>
        </w:rPr>
        <w:t>6.9.3.</w:t>
      </w:r>
      <w:r w:rsidR="00A36F22" w:rsidRPr="0021242D">
        <w:rPr>
          <w:lang w:val="en-US"/>
        </w:rPr>
        <w:t>7.</w:t>
      </w:r>
      <w:r w:rsidR="008514A9">
        <w:rPr>
          <w:lang w:val="en-US"/>
        </w:rPr>
        <w:t>7</w:t>
      </w:r>
      <w:r w:rsidR="008423E8" w:rsidRPr="0021242D">
        <w:rPr>
          <w:lang w:val="en-US"/>
        </w:rPr>
        <w:tab/>
      </w:r>
      <w:r w:rsidR="008423E8" w:rsidRPr="0021242D">
        <w:rPr>
          <w:lang w:val="en-US" w:eastAsia="ko-KR"/>
        </w:rPr>
        <w:t>Policies for Use</w:t>
      </w:r>
      <w:bookmarkEnd w:id="1565"/>
      <w:bookmarkEnd w:id="1566"/>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567" w:name="_Toc418174656"/>
      <w:bookmarkStart w:id="1568" w:name="_Toc418660584"/>
      <w:r>
        <w:rPr>
          <w:lang w:val="en-US"/>
        </w:rPr>
        <w:t>6.9.3.</w:t>
      </w:r>
      <w:r w:rsidR="00A36F22" w:rsidRPr="0021242D">
        <w:rPr>
          <w:lang w:val="en-US"/>
        </w:rPr>
        <w:t>7</w:t>
      </w:r>
      <w:r w:rsidR="008423E8" w:rsidRPr="0021242D">
        <w:rPr>
          <w:lang w:val="en-US"/>
        </w:rPr>
        <w:t>.</w:t>
      </w:r>
      <w:r w:rsidR="008514A9">
        <w:rPr>
          <w:lang w:val="en-US"/>
        </w:rPr>
        <w:t>8</w:t>
      </w:r>
      <w:r w:rsidR="008423E8" w:rsidRPr="0021242D">
        <w:rPr>
          <w:lang w:val="en-US"/>
        </w:rPr>
        <w:tab/>
        <w:t>oneM2M Resource Interworking</w:t>
      </w:r>
      <w:bookmarkEnd w:id="1567"/>
      <w:bookmarkEnd w:id="1568"/>
    </w:p>
    <w:p w:rsidR="008423E8" w:rsidRPr="0021242D" w:rsidRDefault="008423E8" w:rsidP="008423E8">
      <w:pPr>
        <w:keepNext/>
      </w:pPr>
      <w:r w:rsidRPr="0021242D">
        <w:t xml:space="preserve">This service capability adds the </w:t>
      </w:r>
      <w:r w:rsidR="004A364E" w:rsidRPr="0021242D">
        <w:t>M2M N</w:t>
      </w:r>
      <w:r w:rsidR="00F7657A" w:rsidRPr="0021242D">
        <w:t xml:space="preserve">ode </w:t>
      </w:r>
      <w:r w:rsidRPr="0021242D">
        <w:t xml:space="preserve">information for the </w:t>
      </w:r>
      <w:r w:rsidR="002F495D" w:rsidRPr="0021242D">
        <w:t>M2M Service Subscription</w:t>
      </w:r>
      <w:r w:rsidRPr="0021242D">
        <w:t>. This capability maps to the CREATE procedure of the &lt;</w:t>
      </w:r>
      <w:r w:rsidR="00A30851" w:rsidRPr="0021242D">
        <w:t>serviceSubscribedNode</w:t>
      </w:r>
      <w:r w:rsidRPr="0021242D">
        <w:t>&gt; resource.</w:t>
      </w:r>
    </w:p>
    <w:p w:rsidR="008423E8" w:rsidRPr="008514A9" w:rsidRDefault="002C1036" w:rsidP="008423E8">
      <w:pPr>
        <w:pStyle w:val="Heading4"/>
        <w:rPr>
          <w:lang w:val="en-US"/>
        </w:rPr>
      </w:pPr>
      <w:bookmarkStart w:id="1569" w:name="_Toc417309571"/>
      <w:bookmarkStart w:id="1570" w:name="_Toc418174657"/>
      <w:bookmarkStart w:id="1571" w:name="_Toc418660585"/>
      <w:r w:rsidRPr="008514A9">
        <w:rPr>
          <w:lang w:val="en-US"/>
        </w:rPr>
        <w:t>6.9.3.</w:t>
      </w:r>
      <w:r w:rsidR="00A36F22" w:rsidRPr="008514A9">
        <w:rPr>
          <w:lang w:val="en-US"/>
        </w:rPr>
        <w:t>8</w:t>
      </w:r>
      <w:r w:rsidR="008423E8" w:rsidRPr="008514A9">
        <w:rPr>
          <w:lang w:val="en-US"/>
        </w:rPr>
        <w:tab/>
      </w:r>
      <w:r w:rsidR="00A30851" w:rsidRPr="008514A9">
        <w:rPr>
          <w:lang w:val="en-US"/>
        </w:rPr>
        <w:t>deleteNode</w:t>
      </w:r>
      <w:r w:rsidR="00B567BE" w:rsidRPr="008514A9">
        <w:rPr>
          <w:lang w:val="en-US"/>
        </w:rPr>
        <w:t>s</w:t>
      </w:r>
      <w:r w:rsidR="00A30851" w:rsidRPr="008514A9">
        <w:rPr>
          <w:lang w:val="en-US"/>
        </w:rPr>
        <w:t>FromServiceSubscription</w:t>
      </w:r>
      <w:bookmarkEnd w:id="1569"/>
      <w:bookmarkEnd w:id="1570"/>
      <w:bookmarkEnd w:id="1571"/>
    </w:p>
    <w:p w:rsidR="008514A9" w:rsidRPr="008514A9" w:rsidRDefault="008514A9" w:rsidP="008514A9">
      <w:pPr>
        <w:pStyle w:val="Heading5"/>
        <w:rPr>
          <w:lang w:val="en-US"/>
        </w:rPr>
      </w:pPr>
      <w:bookmarkStart w:id="1572" w:name="_Toc418660586"/>
      <w:r w:rsidRPr="008514A9">
        <w:rPr>
          <w:lang w:val="en-US"/>
        </w:rPr>
        <w:t>6.9.3.8.1</w:t>
      </w:r>
      <w:r w:rsidRPr="008514A9">
        <w:rPr>
          <w:lang w:val="en-US"/>
        </w:rPr>
        <w:tab/>
        <w:t>Description</w:t>
      </w:r>
      <w:bookmarkEnd w:id="1572"/>
    </w:p>
    <w:p w:rsidR="008423E8" w:rsidRPr="008514A9" w:rsidRDefault="008423E8" w:rsidP="008423E8">
      <w:r w:rsidRPr="008514A9">
        <w:t xml:space="preserve">This service capability provides the ability to delete </w:t>
      </w:r>
      <w:r w:rsidR="004A364E" w:rsidRPr="008514A9">
        <w:t>M2M N</w:t>
      </w:r>
      <w:r w:rsidR="00A30851" w:rsidRPr="008514A9">
        <w:t>ode</w:t>
      </w:r>
      <w:r w:rsidR="00B567BE" w:rsidRPr="008514A9">
        <w:t>s</w:t>
      </w:r>
      <w:r w:rsidR="00A30851" w:rsidRPr="008514A9">
        <w:t xml:space="preserve"> </w:t>
      </w:r>
      <w:r w:rsidRPr="008514A9">
        <w:t xml:space="preserve">from the existing </w:t>
      </w:r>
      <w:r w:rsidR="002F495D" w:rsidRPr="008514A9">
        <w:t>M2M Service Subscription</w:t>
      </w:r>
      <w:r w:rsidRPr="008514A9">
        <w:t xml:space="preserve">. This service capability shall be restricted to the Msc and Mca </w:t>
      </w:r>
      <w:r w:rsidR="007B7B7B" w:rsidRPr="008514A9">
        <w:t>Reference Point</w:t>
      </w:r>
      <w:r w:rsidRPr="008514A9">
        <w:t>s.</w:t>
      </w:r>
    </w:p>
    <w:p w:rsidR="008423E8" w:rsidRPr="008514A9" w:rsidRDefault="002C1036" w:rsidP="008423E8">
      <w:pPr>
        <w:pStyle w:val="Heading5"/>
        <w:rPr>
          <w:lang w:val="en-US"/>
        </w:rPr>
      </w:pPr>
      <w:bookmarkStart w:id="1573" w:name="_Toc418174658"/>
      <w:bookmarkStart w:id="1574" w:name="_Toc418660587"/>
      <w:r w:rsidRPr="008514A9">
        <w:rPr>
          <w:lang w:val="en-US"/>
        </w:rPr>
        <w:t>6.9.3.</w:t>
      </w:r>
      <w:r w:rsidR="00A36F22" w:rsidRPr="008514A9">
        <w:rPr>
          <w:lang w:val="en-US"/>
        </w:rPr>
        <w:t>8</w:t>
      </w:r>
      <w:r w:rsidR="0068154D" w:rsidRPr="008514A9">
        <w:rPr>
          <w:lang w:val="en-US"/>
        </w:rPr>
        <w:t>.</w:t>
      </w:r>
      <w:r w:rsidR="008514A9" w:rsidRPr="008514A9">
        <w:rPr>
          <w:lang w:val="en-US"/>
        </w:rPr>
        <w:t>2</w:t>
      </w:r>
      <w:r w:rsidR="008423E8" w:rsidRPr="008514A9">
        <w:rPr>
          <w:lang w:val="en-US"/>
        </w:rPr>
        <w:tab/>
      </w:r>
      <w:r w:rsidR="00D87590">
        <w:rPr>
          <w:lang w:val="en-US"/>
        </w:rPr>
        <w:t>Pre-Conditions</w:t>
      </w:r>
      <w:bookmarkEnd w:id="1573"/>
      <w:bookmarkEnd w:id="1574"/>
    </w:p>
    <w:p w:rsidR="008423E8" w:rsidRPr="0021242D" w:rsidRDefault="008423E8" w:rsidP="008423E8">
      <w:pPr>
        <w:keepNext/>
        <w:rPr>
          <w:lang w:eastAsia="ko-KR"/>
        </w:rPr>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75" w:name="_Toc418174659"/>
      <w:bookmarkStart w:id="1576" w:name="_Toc418660588"/>
      <w:r>
        <w:rPr>
          <w:lang w:val="en-US"/>
        </w:rPr>
        <w:t>6.9.3.</w:t>
      </w:r>
      <w:r w:rsidR="00A36F22" w:rsidRPr="0021242D">
        <w:rPr>
          <w:lang w:val="en-US"/>
        </w:rPr>
        <w:t>8</w:t>
      </w:r>
      <w:r w:rsidR="0068154D" w:rsidRPr="0021242D">
        <w:rPr>
          <w:lang w:val="en-US"/>
        </w:rPr>
        <w:t>.</w:t>
      </w:r>
      <w:r w:rsidR="008514A9">
        <w:rPr>
          <w:lang w:val="en-US"/>
        </w:rPr>
        <w:t>3</w:t>
      </w:r>
      <w:r w:rsidR="008423E8" w:rsidRPr="0021242D">
        <w:rPr>
          <w:lang w:val="en-US"/>
        </w:rPr>
        <w:tab/>
      </w:r>
      <w:r w:rsidR="00534908" w:rsidRPr="0021242D">
        <w:rPr>
          <w:lang w:val="en-US"/>
        </w:rPr>
        <w:t>Sig</w:t>
      </w:r>
      <w:r w:rsidR="008423E8" w:rsidRPr="0021242D">
        <w:rPr>
          <w:lang w:val="en-US"/>
        </w:rPr>
        <w:t xml:space="preserve">nature – </w:t>
      </w:r>
      <w:r w:rsidR="00A30851" w:rsidRPr="0021242D">
        <w:rPr>
          <w:lang w:val="en-US"/>
        </w:rPr>
        <w:t>deleteNode</w:t>
      </w:r>
      <w:r w:rsidR="00B567BE" w:rsidRPr="0021242D">
        <w:rPr>
          <w:lang w:val="en-US"/>
        </w:rPr>
        <w:t>s</w:t>
      </w:r>
      <w:r w:rsidR="00A30851" w:rsidRPr="0021242D">
        <w:rPr>
          <w:lang w:val="en-US"/>
        </w:rPr>
        <w:t>FromServiceSubscription</w:t>
      </w:r>
      <w:bookmarkEnd w:id="1575"/>
      <w:bookmarkEnd w:id="1576"/>
    </w:p>
    <w:p w:rsidR="00602FA4" w:rsidRPr="0021242D" w:rsidRDefault="00602FA4" w:rsidP="00602FA4">
      <w:pPr>
        <w:pStyle w:val="TH"/>
      </w:pPr>
      <w:r w:rsidRPr="0021242D">
        <w:t xml:space="preserve">Table </w:t>
      </w:r>
      <w:r w:rsidR="002C1036">
        <w:t>6.9.3.</w:t>
      </w:r>
      <w:r w:rsidRPr="0021242D">
        <w:t>8.</w:t>
      </w:r>
      <w:r w:rsidR="008514A9">
        <w:t>3</w:t>
      </w:r>
      <w:r w:rsidRPr="0021242D">
        <w:t>-1: Service Subscription Administration - deleteNodesFromServiceSubscription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Description</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The </w:t>
            </w:r>
            <w:r w:rsidR="002F495D" w:rsidRPr="0021242D">
              <w:t>M2M Service Subscription</w:t>
            </w:r>
            <w:r w:rsidRPr="0021242D">
              <w:t xml:space="preserve"> (</w:t>
            </w:r>
            <w:r w:rsidR="00F22837" w:rsidRPr="0021242D">
              <w:t>M2M-Service-Profile-ID</w:t>
            </w:r>
            <w:r w:rsidRPr="0021242D">
              <w:t>) for the Devices</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A30851" w:rsidP="00602FA4">
            <w:pPr>
              <w:pStyle w:val="TAL"/>
            </w:pPr>
            <w:r w:rsidRPr="0021242D">
              <w:t>nodeId</w:t>
            </w:r>
            <w:r w:rsidR="00B567BE" w:rsidRPr="0021242D">
              <w:t>s</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B567BE" w:rsidP="00602FA4">
            <w:pPr>
              <w:pStyle w:val="TAL"/>
            </w:pPr>
            <w:r w:rsidRPr="0021242D">
              <w:t xml:space="preserve">List of M2M Node identifiers to be deleted from the M2M Service Subscription. </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602FA4">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OUT</w:t>
            </w:r>
          </w:p>
        </w:tc>
        <w:tc>
          <w:tcPr>
            <w:tcW w:w="900" w:type="dxa"/>
            <w:tcBorders>
              <w:left w:val="single" w:sz="1" w:space="0" w:color="000000"/>
              <w:bottom w:val="single" w:sz="1" w:space="0" w:color="000000"/>
            </w:tcBorders>
          </w:tcPr>
          <w:p w:rsidR="008423E8" w:rsidRPr="0021242D" w:rsidRDefault="008423E8"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Unique response types for this service.</w:t>
            </w:r>
          </w:p>
          <w:p w:rsidR="002623A9" w:rsidRPr="0021242D" w:rsidRDefault="002623A9" w:rsidP="00602FA4">
            <w:pPr>
              <w:pStyle w:val="TB1"/>
            </w:pPr>
            <w:r w:rsidRPr="0021242D">
              <w:t>M2M Service Subscription does not exist.</w:t>
            </w:r>
          </w:p>
          <w:p w:rsidR="008423E8" w:rsidRPr="0021242D" w:rsidRDefault="002623A9" w:rsidP="00602FA4">
            <w:pPr>
              <w:pStyle w:val="TB1"/>
            </w:pPr>
            <w:r w:rsidRPr="0021242D">
              <w:t xml:space="preserve">M2M Node </w:t>
            </w:r>
            <w:r w:rsidR="008423E8" w:rsidRPr="0021242D">
              <w:t xml:space="preserve">does not exist for this </w:t>
            </w:r>
            <w:r w:rsidR="002F495D" w:rsidRPr="0021242D">
              <w:t>M2M Service Subscription</w:t>
            </w:r>
          </w:p>
        </w:tc>
      </w:tr>
    </w:tbl>
    <w:p w:rsidR="008423E8" w:rsidRPr="0021242D" w:rsidRDefault="008423E8" w:rsidP="008423E8"/>
    <w:p w:rsidR="008423E8" w:rsidRPr="0021242D" w:rsidRDefault="002C1036" w:rsidP="008423E8">
      <w:pPr>
        <w:pStyle w:val="Heading5"/>
        <w:rPr>
          <w:lang w:val="en-US"/>
        </w:rPr>
      </w:pPr>
      <w:bookmarkStart w:id="1577" w:name="_Toc418174660"/>
      <w:bookmarkStart w:id="1578" w:name="_Toc418660589"/>
      <w:r>
        <w:rPr>
          <w:lang w:val="en-US"/>
        </w:rPr>
        <w:lastRenderedPageBreak/>
        <w:t>6.9.3.</w:t>
      </w:r>
      <w:r w:rsidR="00A36F22" w:rsidRPr="0021242D">
        <w:rPr>
          <w:lang w:val="en-US"/>
        </w:rPr>
        <w:t>8</w:t>
      </w:r>
      <w:r w:rsidR="0068154D" w:rsidRPr="0021242D">
        <w:rPr>
          <w:lang w:val="en-US"/>
        </w:rPr>
        <w:t>.</w:t>
      </w:r>
      <w:r w:rsidR="008514A9">
        <w:rPr>
          <w:lang w:val="en-US"/>
        </w:rPr>
        <w:t>4</w:t>
      </w:r>
      <w:r w:rsidR="008423E8" w:rsidRPr="0021242D">
        <w:rPr>
          <w:lang w:val="en-US"/>
        </w:rPr>
        <w:tab/>
        <w:t>Service Interactions</w:t>
      </w:r>
      <w:bookmarkEnd w:id="1577"/>
      <w:bookmarkEnd w:id="1578"/>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4508FB" w:rsidP="004415F7">
      <w:pPr>
        <w:pStyle w:val="BN"/>
        <w:numPr>
          <w:ilvl w:val="0"/>
          <w:numId w:val="53"/>
        </w:numPr>
      </w:pPr>
      <w:r w:rsidRPr="0021242D">
        <w:t>Issue the delete</w:t>
      </w:r>
      <w:r w:rsidR="00A30851" w:rsidRPr="0021242D">
        <w:t>Node</w:t>
      </w:r>
      <w:r w:rsidR="00B567BE" w:rsidRPr="0021242D">
        <w:t>s</w:t>
      </w:r>
      <w:r w:rsidRPr="0021242D">
        <w:t>FromServiceSubscription capability</w:t>
      </w:r>
    </w:p>
    <w:p w:rsidR="0068154D" w:rsidRPr="0021242D" w:rsidRDefault="00A52154" w:rsidP="00B91F03">
      <w:pPr>
        <w:pStyle w:val="FL"/>
      </w:pPr>
      <w:r w:rsidRPr="0021242D">
        <w:object w:dxaOrig="6491" w:dyaOrig="3649">
          <v:shape id="_x0000_i1079" type="#_x0000_t75" style="width:188.95pt;height:166.45pt" o:ole="">
            <v:imagedata r:id="rId156" o:title="" cropbottom="5599f" cropright="27366f"/>
          </v:shape>
          <o:OLEObject Type="Embed" ProgID="Visio.Drawing.11" ShapeID="_x0000_i1079" DrawAspect="Content" ObjectID="_1492401435" r:id="rId157"/>
        </w:object>
      </w:r>
    </w:p>
    <w:p w:rsidR="008423E8" w:rsidRPr="0021242D" w:rsidRDefault="0066121D" w:rsidP="00602FA4">
      <w:pPr>
        <w:pStyle w:val="TF"/>
      </w:pPr>
      <w:r w:rsidRPr="0021242D">
        <w:t xml:space="preserve">Figure </w:t>
      </w:r>
      <w:r w:rsidR="002C1036">
        <w:t>6.9.3.</w:t>
      </w:r>
      <w:r w:rsidR="00A36F22" w:rsidRPr="0021242D">
        <w:t>8</w:t>
      </w:r>
      <w:r w:rsidR="0068154D" w:rsidRPr="0021242D">
        <w:t>.</w:t>
      </w:r>
      <w:r w:rsidR="008514A9">
        <w:t>4</w:t>
      </w:r>
      <w:r w:rsidR="008423E8" w:rsidRPr="0021242D">
        <w:t>-1</w:t>
      </w:r>
      <w:r w:rsidR="00602FA4" w:rsidRPr="0021242D">
        <w:t>:</w:t>
      </w:r>
      <w:r w:rsidR="008423E8" w:rsidRPr="0021242D">
        <w:t xml:space="preserve"> Service Subscription Administration – </w:t>
      </w:r>
      <w:r w:rsidR="00A30851" w:rsidRPr="0021242D">
        <w:t>deleteNode</w:t>
      </w:r>
      <w:r w:rsidR="00B567BE" w:rsidRPr="0021242D">
        <w:t>s</w:t>
      </w:r>
      <w:r w:rsidR="00A30851" w:rsidRPr="0021242D">
        <w:t xml:space="preserve">FromServiceSubscription </w:t>
      </w:r>
      <w:r w:rsidRPr="0021242D">
        <w:t>Diagram</w:t>
      </w:r>
    </w:p>
    <w:p w:rsidR="008423E8" w:rsidRPr="0021242D" w:rsidRDefault="002C1036" w:rsidP="008423E8">
      <w:pPr>
        <w:pStyle w:val="Heading5"/>
        <w:rPr>
          <w:lang w:val="en-US"/>
        </w:rPr>
      </w:pPr>
      <w:bookmarkStart w:id="1579" w:name="_Toc418174661"/>
      <w:bookmarkStart w:id="1580" w:name="_Toc418660590"/>
      <w:r>
        <w:rPr>
          <w:lang w:val="en-US"/>
        </w:rPr>
        <w:t>6.9.3.</w:t>
      </w:r>
      <w:r w:rsidR="00A36F22" w:rsidRPr="0021242D">
        <w:rPr>
          <w:lang w:val="en-US"/>
        </w:rPr>
        <w:t>8.</w:t>
      </w:r>
      <w:r w:rsidR="008514A9">
        <w:rPr>
          <w:lang w:val="en-US"/>
        </w:rPr>
        <w:t>5</w:t>
      </w:r>
      <w:r w:rsidR="008423E8" w:rsidRPr="0021242D">
        <w:rPr>
          <w:lang w:val="en-US"/>
        </w:rPr>
        <w:tab/>
      </w:r>
      <w:r w:rsidR="008423E8" w:rsidRPr="0021242D">
        <w:rPr>
          <w:lang w:val="en-US" w:eastAsia="ko-KR"/>
        </w:rPr>
        <w:t>Post-Conditions</w:t>
      </w:r>
      <w:bookmarkEnd w:id="1579"/>
      <w:bookmarkEnd w:id="1580"/>
    </w:p>
    <w:p w:rsidR="008423E8" w:rsidRPr="0021242D" w:rsidRDefault="008423E8" w:rsidP="008423E8">
      <w:pPr>
        <w:keepNext/>
        <w:rPr>
          <w:lang w:eastAsia="ko-KR"/>
        </w:rPr>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81" w:name="_Toc418174662"/>
      <w:bookmarkStart w:id="1582" w:name="_Toc418660591"/>
      <w:r>
        <w:rPr>
          <w:lang w:val="en-US"/>
        </w:rPr>
        <w:t>6.9.3.</w:t>
      </w:r>
      <w:r w:rsidR="00A36F22" w:rsidRPr="0021242D">
        <w:rPr>
          <w:lang w:val="en-US"/>
        </w:rPr>
        <w:t>8.</w:t>
      </w:r>
      <w:r w:rsidR="008514A9">
        <w:rPr>
          <w:lang w:val="en-US"/>
        </w:rPr>
        <w:t>6</w:t>
      </w:r>
      <w:r w:rsidR="008423E8" w:rsidRPr="0021242D">
        <w:rPr>
          <w:lang w:val="en-US"/>
        </w:rPr>
        <w:tab/>
      </w:r>
      <w:r w:rsidR="008423E8" w:rsidRPr="0021242D">
        <w:rPr>
          <w:lang w:val="en-US" w:eastAsia="ko-KR"/>
        </w:rPr>
        <w:t>Exceptions</w:t>
      </w:r>
      <w:bookmarkEnd w:id="1581"/>
      <w:bookmarkEnd w:id="1582"/>
    </w:p>
    <w:p w:rsidR="008423E8" w:rsidRPr="0021242D" w:rsidRDefault="008423E8" w:rsidP="008423E8">
      <w:pPr>
        <w:keepNext/>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83" w:name="_Toc418174663"/>
      <w:bookmarkStart w:id="1584" w:name="_Toc418660592"/>
      <w:r>
        <w:rPr>
          <w:lang w:val="en-US"/>
        </w:rPr>
        <w:t>6.9.3.</w:t>
      </w:r>
      <w:r w:rsidR="00A36F22" w:rsidRPr="0021242D">
        <w:rPr>
          <w:lang w:val="en-US"/>
        </w:rPr>
        <w:t>8.</w:t>
      </w:r>
      <w:r w:rsidR="008514A9">
        <w:rPr>
          <w:lang w:val="en-US"/>
        </w:rPr>
        <w:t>7</w:t>
      </w:r>
      <w:r w:rsidR="008423E8" w:rsidRPr="0021242D">
        <w:rPr>
          <w:lang w:val="en-US"/>
        </w:rPr>
        <w:tab/>
      </w:r>
      <w:r w:rsidR="008423E8" w:rsidRPr="0021242D">
        <w:rPr>
          <w:lang w:val="en-US" w:eastAsia="ko-KR"/>
        </w:rPr>
        <w:t>Policies for Use</w:t>
      </w:r>
      <w:bookmarkEnd w:id="1583"/>
      <w:bookmarkEnd w:id="1584"/>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585" w:name="_Toc418174664"/>
      <w:bookmarkStart w:id="1586" w:name="_Toc418660593"/>
      <w:r>
        <w:rPr>
          <w:lang w:val="en-US"/>
        </w:rPr>
        <w:t>6.9.3.</w:t>
      </w:r>
      <w:r w:rsidR="00A36F22" w:rsidRPr="0021242D">
        <w:rPr>
          <w:lang w:val="en-US"/>
        </w:rPr>
        <w:t>8</w:t>
      </w:r>
      <w:r w:rsidR="008423E8" w:rsidRPr="0021242D">
        <w:rPr>
          <w:lang w:val="en-US"/>
        </w:rPr>
        <w:t>.</w:t>
      </w:r>
      <w:r w:rsidR="008514A9">
        <w:rPr>
          <w:lang w:val="en-US"/>
        </w:rPr>
        <w:t>8</w:t>
      </w:r>
      <w:r w:rsidR="008423E8" w:rsidRPr="0021242D">
        <w:rPr>
          <w:lang w:val="en-US"/>
        </w:rPr>
        <w:tab/>
        <w:t>oneM2M Resource Interworking</w:t>
      </w:r>
      <w:bookmarkEnd w:id="1585"/>
      <w:bookmarkEnd w:id="1586"/>
    </w:p>
    <w:p w:rsidR="008423E8" w:rsidRPr="0021242D" w:rsidRDefault="008423E8" w:rsidP="008423E8">
      <w:pPr>
        <w:keepNext/>
      </w:pPr>
      <w:r w:rsidRPr="0021242D">
        <w:t xml:space="preserve">This service capability removes the </w:t>
      </w:r>
      <w:r w:rsidR="004A364E" w:rsidRPr="0021242D">
        <w:t>M2M Node</w:t>
      </w:r>
      <w:r w:rsidRPr="0021242D">
        <w:t xml:space="preserve"> f</w:t>
      </w:r>
      <w:r w:rsidR="004A364E" w:rsidRPr="0021242D">
        <w:t>rom</w:t>
      </w:r>
      <w:r w:rsidRPr="0021242D">
        <w:t xml:space="preserve"> the </w:t>
      </w:r>
      <w:r w:rsidR="002F495D" w:rsidRPr="0021242D">
        <w:t>M2M Service Subscription</w:t>
      </w:r>
      <w:r w:rsidRPr="0021242D">
        <w:t>. This capability maps to the DELETE procedure of the &lt;</w:t>
      </w:r>
      <w:r w:rsidR="00A30851" w:rsidRPr="0021242D">
        <w:t>serviceSubscribedNode</w:t>
      </w:r>
      <w:r w:rsidRPr="0021242D">
        <w:t>&gt; resource.</w:t>
      </w:r>
    </w:p>
    <w:p w:rsidR="008423E8" w:rsidRPr="008514A9" w:rsidRDefault="002C1036" w:rsidP="008423E8">
      <w:pPr>
        <w:pStyle w:val="Heading4"/>
        <w:rPr>
          <w:lang w:val="en-US"/>
        </w:rPr>
      </w:pPr>
      <w:bookmarkStart w:id="1587" w:name="_Toc417309572"/>
      <w:bookmarkStart w:id="1588" w:name="_Toc418174665"/>
      <w:bookmarkStart w:id="1589" w:name="_Toc418660594"/>
      <w:r w:rsidRPr="008514A9">
        <w:rPr>
          <w:lang w:val="en-US"/>
        </w:rPr>
        <w:t>6.9.3.</w:t>
      </w:r>
      <w:r w:rsidR="00A36F22" w:rsidRPr="008514A9">
        <w:rPr>
          <w:lang w:val="en-US"/>
        </w:rPr>
        <w:t>9</w:t>
      </w:r>
      <w:r w:rsidR="008423E8" w:rsidRPr="008514A9">
        <w:rPr>
          <w:lang w:val="en-US"/>
        </w:rPr>
        <w:tab/>
      </w:r>
      <w:r w:rsidR="00A30851" w:rsidRPr="008514A9">
        <w:rPr>
          <w:lang w:val="en-US"/>
        </w:rPr>
        <w:t>getNodesForServiceSubscription</w:t>
      </w:r>
      <w:bookmarkEnd w:id="1587"/>
      <w:bookmarkEnd w:id="1588"/>
      <w:bookmarkEnd w:id="1589"/>
    </w:p>
    <w:p w:rsidR="008514A9" w:rsidRPr="008514A9" w:rsidRDefault="008514A9" w:rsidP="008514A9">
      <w:pPr>
        <w:pStyle w:val="Heading5"/>
        <w:rPr>
          <w:lang w:val="en-US"/>
        </w:rPr>
      </w:pPr>
      <w:bookmarkStart w:id="1590" w:name="_Toc418660595"/>
      <w:r w:rsidRPr="008514A9">
        <w:rPr>
          <w:lang w:val="en-US"/>
        </w:rPr>
        <w:t>6.9.3.9.1</w:t>
      </w:r>
      <w:r w:rsidRPr="008514A9">
        <w:rPr>
          <w:lang w:val="en-US"/>
        </w:rPr>
        <w:tab/>
        <w:t>Description</w:t>
      </w:r>
      <w:bookmarkEnd w:id="1590"/>
    </w:p>
    <w:p w:rsidR="008423E8" w:rsidRPr="008514A9" w:rsidRDefault="008423E8" w:rsidP="008423E8">
      <w:r w:rsidRPr="008514A9">
        <w:t xml:space="preserve">This service capability provides the ability to retrieve </w:t>
      </w:r>
      <w:r w:rsidR="004A364E" w:rsidRPr="008514A9">
        <w:t>M2M Nodes</w:t>
      </w:r>
      <w:r w:rsidRPr="008514A9">
        <w:t xml:space="preserve"> for an existing </w:t>
      </w:r>
      <w:r w:rsidR="002F495D" w:rsidRPr="008514A9">
        <w:t>M2M Service Subscription</w:t>
      </w:r>
      <w:r w:rsidRPr="008514A9">
        <w:t xml:space="preserve">. This service capability shall be restricted to the Msc and Mca </w:t>
      </w:r>
      <w:r w:rsidR="007B7B7B" w:rsidRPr="008514A9">
        <w:t>Reference Point</w:t>
      </w:r>
      <w:r w:rsidRPr="008514A9">
        <w:t>s.</w:t>
      </w:r>
    </w:p>
    <w:p w:rsidR="008423E8" w:rsidRPr="008514A9" w:rsidRDefault="002C1036" w:rsidP="008423E8">
      <w:pPr>
        <w:pStyle w:val="Heading5"/>
        <w:rPr>
          <w:lang w:val="en-US"/>
        </w:rPr>
      </w:pPr>
      <w:bookmarkStart w:id="1591" w:name="_Toc418174666"/>
      <w:bookmarkStart w:id="1592" w:name="_Toc418660596"/>
      <w:r w:rsidRPr="008514A9">
        <w:rPr>
          <w:lang w:val="en-US"/>
        </w:rPr>
        <w:t>6.9.3.</w:t>
      </w:r>
      <w:r w:rsidR="00A36F22" w:rsidRPr="008514A9">
        <w:rPr>
          <w:lang w:val="en-US"/>
        </w:rPr>
        <w:t>9</w:t>
      </w:r>
      <w:r w:rsidR="0068154D" w:rsidRPr="008514A9">
        <w:rPr>
          <w:lang w:val="en-US"/>
        </w:rPr>
        <w:t>.</w:t>
      </w:r>
      <w:r w:rsidR="008514A9" w:rsidRPr="008514A9">
        <w:rPr>
          <w:lang w:val="en-US"/>
        </w:rPr>
        <w:t>2</w:t>
      </w:r>
      <w:r w:rsidR="008423E8" w:rsidRPr="008514A9">
        <w:rPr>
          <w:lang w:val="en-US"/>
        </w:rPr>
        <w:tab/>
      </w:r>
      <w:r w:rsidR="00D87590">
        <w:rPr>
          <w:lang w:val="en-US"/>
        </w:rPr>
        <w:t>Pre-Conditions</w:t>
      </w:r>
      <w:bookmarkEnd w:id="1591"/>
      <w:bookmarkEnd w:id="1592"/>
    </w:p>
    <w:p w:rsidR="008423E8" w:rsidRPr="0021242D" w:rsidRDefault="008423E8" w:rsidP="008423E8">
      <w:pPr>
        <w:keepNext/>
        <w:rPr>
          <w:lang w:eastAsia="ko-KR"/>
        </w:rPr>
      </w:pPr>
      <w:r w:rsidRPr="0021242D">
        <w:rPr>
          <w:lang w:eastAsia="ko-KR"/>
        </w:rPr>
        <w:t>Not Applicable</w:t>
      </w:r>
      <w:r w:rsidR="00602FA4" w:rsidRPr="0021242D">
        <w:rPr>
          <w:lang w:eastAsia="ko-KR"/>
        </w:rPr>
        <w:t>.</w:t>
      </w:r>
    </w:p>
    <w:p w:rsidR="008423E8" w:rsidRPr="0021242D" w:rsidRDefault="002C1036" w:rsidP="008423E8">
      <w:pPr>
        <w:pStyle w:val="Heading5"/>
        <w:rPr>
          <w:lang w:val="en-US"/>
        </w:rPr>
      </w:pPr>
      <w:bookmarkStart w:id="1593" w:name="_Toc418174667"/>
      <w:bookmarkStart w:id="1594" w:name="_Toc418660597"/>
      <w:r>
        <w:rPr>
          <w:lang w:val="en-US"/>
        </w:rPr>
        <w:t>6.9.3.</w:t>
      </w:r>
      <w:r w:rsidR="00A36F22" w:rsidRPr="0021242D">
        <w:rPr>
          <w:lang w:val="en-US"/>
        </w:rPr>
        <w:t>9</w:t>
      </w:r>
      <w:r w:rsidR="0068154D" w:rsidRPr="0021242D">
        <w:rPr>
          <w:lang w:val="en-US"/>
        </w:rPr>
        <w:t>.</w:t>
      </w:r>
      <w:r w:rsidR="008514A9">
        <w:rPr>
          <w:lang w:val="en-US"/>
        </w:rPr>
        <w:t>3</w:t>
      </w:r>
      <w:r w:rsidR="008423E8" w:rsidRPr="0021242D">
        <w:rPr>
          <w:lang w:val="en-US"/>
        </w:rPr>
        <w:tab/>
      </w:r>
      <w:r w:rsidR="00534908" w:rsidRPr="0021242D">
        <w:rPr>
          <w:lang w:val="en-US"/>
        </w:rPr>
        <w:t>Sig</w:t>
      </w:r>
      <w:r w:rsidR="008423E8" w:rsidRPr="0021242D">
        <w:rPr>
          <w:lang w:val="en-US"/>
        </w:rPr>
        <w:t xml:space="preserve">nature – </w:t>
      </w:r>
      <w:r w:rsidR="004A364E" w:rsidRPr="0021242D">
        <w:rPr>
          <w:lang w:val="en-US"/>
        </w:rPr>
        <w:t>getNodesForServiceSubscription</w:t>
      </w:r>
      <w:bookmarkEnd w:id="1593"/>
      <w:bookmarkEnd w:id="1594"/>
    </w:p>
    <w:p w:rsidR="00602FA4" w:rsidRPr="0021242D" w:rsidRDefault="00602FA4" w:rsidP="00602FA4">
      <w:pPr>
        <w:pStyle w:val="TH"/>
      </w:pPr>
      <w:r w:rsidRPr="0021242D">
        <w:t xml:space="preserve">Table </w:t>
      </w:r>
      <w:r w:rsidR="002C1036">
        <w:t>6.9.3.</w:t>
      </w:r>
      <w:r w:rsidRPr="0021242D">
        <w:t>9.</w:t>
      </w:r>
      <w:r w:rsidR="008514A9">
        <w:t>3</w:t>
      </w:r>
      <w:r w:rsidRPr="0021242D">
        <w:t>-1: Service Subscription Administration – getNodesForServiceSubscription capability</w:t>
      </w:r>
    </w:p>
    <w:tbl>
      <w:tblPr>
        <w:tblW w:w="8608" w:type="dxa"/>
        <w:jc w:val="center"/>
        <w:tblLayout w:type="fixed"/>
        <w:tblCellMar>
          <w:left w:w="0" w:type="dxa"/>
          <w:right w:w="0" w:type="dxa"/>
        </w:tblCellMar>
        <w:tblLook w:val="0000"/>
      </w:tblPr>
      <w:tblGrid>
        <w:gridCol w:w="1501"/>
        <w:gridCol w:w="900"/>
        <w:gridCol w:w="900"/>
        <w:gridCol w:w="5307"/>
      </w:tblGrid>
      <w:tr w:rsidR="008423E8" w:rsidRPr="0021242D" w:rsidTr="00FB2EC8">
        <w:trPr>
          <w:tblHeader/>
          <w:jc w:val="center"/>
        </w:trPr>
        <w:tc>
          <w:tcPr>
            <w:tcW w:w="1501"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602FA4">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602FA4">
            <w:pPr>
              <w:pStyle w:val="TAH"/>
            </w:pPr>
            <w:r w:rsidRPr="0021242D">
              <w:t>Description</w:t>
            </w:r>
          </w:p>
        </w:tc>
      </w:tr>
      <w:tr w:rsidR="008423E8" w:rsidRPr="0021242D" w:rsidTr="00FB2EC8">
        <w:trPr>
          <w:tblHeader/>
          <w:jc w:val="center"/>
        </w:trPr>
        <w:tc>
          <w:tcPr>
            <w:tcW w:w="1501" w:type="dxa"/>
            <w:tcBorders>
              <w:left w:val="single" w:sz="1" w:space="0" w:color="000000"/>
              <w:bottom w:val="single" w:sz="1" w:space="0" w:color="000000"/>
            </w:tcBorders>
          </w:tcPr>
          <w:p w:rsidR="008423E8" w:rsidRPr="0021242D" w:rsidRDefault="008423E8" w:rsidP="00602FA4">
            <w:pPr>
              <w:pStyle w:val="TAL"/>
            </w:pPr>
            <w:r w:rsidRPr="0021242D">
              <w:t>filterCriteria</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IN</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See Table </w:t>
            </w:r>
            <w:r w:rsidR="000D3A8F">
              <w:t>6.9.2.4</w:t>
            </w:r>
            <w:r w:rsidR="0068154D" w:rsidRPr="0021242D">
              <w:t>-1</w:t>
            </w:r>
          </w:p>
        </w:tc>
      </w:tr>
      <w:tr w:rsidR="008423E8" w:rsidRPr="0021242D" w:rsidTr="00FB2EC8">
        <w:trPr>
          <w:tblHeader/>
          <w:jc w:val="center"/>
        </w:trPr>
        <w:tc>
          <w:tcPr>
            <w:tcW w:w="1501" w:type="dxa"/>
            <w:tcBorders>
              <w:left w:val="single" w:sz="1" w:space="0" w:color="000000"/>
              <w:bottom w:val="single" w:sz="1" w:space="0" w:color="000000"/>
            </w:tcBorders>
          </w:tcPr>
          <w:p w:rsidR="008423E8" w:rsidRPr="0021242D" w:rsidRDefault="00A30851" w:rsidP="00602FA4">
            <w:pPr>
              <w:pStyle w:val="TAL"/>
            </w:pPr>
            <w:r w:rsidRPr="0021242D">
              <w:t>nodes</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OUT</w:t>
            </w:r>
          </w:p>
        </w:tc>
        <w:tc>
          <w:tcPr>
            <w:tcW w:w="900" w:type="dxa"/>
            <w:tcBorders>
              <w:left w:val="single" w:sz="1" w:space="0" w:color="000000"/>
              <w:bottom w:val="single" w:sz="1" w:space="0" w:color="000000"/>
            </w:tcBorders>
          </w:tcPr>
          <w:p w:rsidR="008423E8" w:rsidRPr="0021242D" w:rsidRDefault="008423E8" w:rsidP="00602FA4">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 xml:space="preserve">The resulting </w:t>
            </w:r>
            <w:r w:rsidR="004A364E" w:rsidRPr="0021242D">
              <w:t xml:space="preserve">M2M </w:t>
            </w:r>
            <w:r w:rsidR="00A30851" w:rsidRPr="0021242D">
              <w:t xml:space="preserve">Node </w:t>
            </w:r>
            <w:r w:rsidRPr="0021242D">
              <w:t xml:space="preserve">entities in Table </w:t>
            </w:r>
            <w:r w:rsidR="000D3A8F">
              <w:t>6.9.2.3</w:t>
            </w:r>
            <w:r w:rsidRPr="0021242D">
              <w:t xml:space="preserve">-1. </w:t>
            </w:r>
          </w:p>
        </w:tc>
      </w:tr>
      <w:tr w:rsidR="008423E8" w:rsidRPr="0021242D" w:rsidTr="00FB2EC8">
        <w:trPr>
          <w:tblHeader/>
          <w:jc w:val="center"/>
        </w:trPr>
        <w:tc>
          <w:tcPr>
            <w:tcW w:w="1501" w:type="dxa"/>
            <w:tcBorders>
              <w:left w:val="single" w:sz="1" w:space="0" w:color="000000"/>
              <w:bottom w:val="single" w:sz="1" w:space="0" w:color="000000"/>
            </w:tcBorders>
          </w:tcPr>
          <w:p w:rsidR="008423E8" w:rsidRPr="0021242D" w:rsidRDefault="008423E8" w:rsidP="00602FA4">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OUT</w:t>
            </w:r>
          </w:p>
        </w:tc>
        <w:tc>
          <w:tcPr>
            <w:tcW w:w="900" w:type="dxa"/>
            <w:tcBorders>
              <w:left w:val="single" w:sz="1" w:space="0" w:color="000000"/>
              <w:bottom w:val="single" w:sz="1" w:space="0" w:color="000000"/>
            </w:tcBorders>
          </w:tcPr>
          <w:p w:rsidR="008423E8" w:rsidRPr="0021242D" w:rsidRDefault="008423E8" w:rsidP="00602FA4">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602FA4">
            <w:pPr>
              <w:pStyle w:val="TAL"/>
            </w:pPr>
            <w:r w:rsidRPr="0021242D">
              <w:t>Unique response types for this service.</w:t>
            </w:r>
          </w:p>
          <w:p w:rsidR="008423E8" w:rsidRPr="0021242D" w:rsidRDefault="008423E8" w:rsidP="00602FA4">
            <w:pPr>
              <w:pStyle w:val="TB1"/>
            </w:pPr>
            <w:r w:rsidRPr="0021242D">
              <w:t>None</w:t>
            </w:r>
          </w:p>
        </w:tc>
      </w:tr>
    </w:tbl>
    <w:p w:rsidR="008423E8" w:rsidRPr="0021242D" w:rsidRDefault="008423E8" w:rsidP="008423E8"/>
    <w:p w:rsidR="008423E8" w:rsidRPr="0021242D" w:rsidRDefault="002C1036" w:rsidP="008423E8">
      <w:pPr>
        <w:pStyle w:val="Heading5"/>
        <w:rPr>
          <w:lang w:val="en-US"/>
        </w:rPr>
      </w:pPr>
      <w:bookmarkStart w:id="1595" w:name="_Toc418174668"/>
      <w:bookmarkStart w:id="1596" w:name="_Toc418660598"/>
      <w:r>
        <w:rPr>
          <w:lang w:val="en-US"/>
        </w:rPr>
        <w:lastRenderedPageBreak/>
        <w:t>6.9.3.</w:t>
      </w:r>
      <w:r w:rsidR="00A36F22" w:rsidRPr="0021242D">
        <w:rPr>
          <w:lang w:val="en-US"/>
        </w:rPr>
        <w:t>9</w:t>
      </w:r>
      <w:r w:rsidR="0068154D" w:rsidRPr="0021242D">
        <w:rPr>
          <w:lang w:val="en-US"/>
        </w:rPr>
        <w:t>.</w:t>
      </w:r>
      <w:r w:rsidR="008514A9">
        <w:rPr>
          <w:lang w:val="en-US"/>
        </w:rPr>
        <w:t>4</w:t>
      </w:r>
      <w:r w:rsidR="008423E8" w:rsidRPr="0021242D">
        <w:rPr>
          <w:lang w:val="en-US"/>
        </w:rPr>
        <w:tab/>
        <w:t>Service Interactions</w:t>
      </w:r>
      <w:bookmarkEnd w:id="1595"/>
      <w:bookmarkEnd w:id="1596"/>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4508FB" w:rsidP="004415F7">
      <w:pPr>
        <w:pStyle w:val="BN"/>
        <w:numPr>
          <w:ilvl w:val="0"/>
          <w:numId w:val="54"/>
        </w:numPr>
      </w:pPr>
      <w:r w:rsidRPr="0021242D">
        <w:t xml:space="preserve">Issue the </w:t>
      </w:r>
      <w:r w:rsidR="00A30851" w:rsidRPr="0021242D">
        <w:t xml:space="preserve">getNodesForServiceSubscription </w:t>
      </w:r>
      <w:r w:rsidRPr="0021242D">
        <w:t>capability</w:t>
      </w:r>
    </w:p>
    <w:p w:rsidR="0068154D" w:rsidRPr="0021242D" w:rsidRDefault="00A52154" w:rsidP="00B91F03">
      <w:pPr>
        <w:pStyle w:val="FL"/>
      </w:pPr>
      <w:r w:rsidRPr="0021242D">
        <w:object w:dxaOrig="6491" w:dyaOrig="3649">
          <v:shape id="_x0000_i1080" type="#_x0000_t75" style="width:184.3pt;height:165.3pt" o:ole="">
            <v:imagedata r:id="rId158" o:title="" cropbottom="6013f" cropright="28355f"/>
          </v:shape>
          <o:OLEObject Type="Embed" ProgID="Visio.Drawing.11" ShapeID="_x0000_i1080" DrawAspect="Content" ObjectID="_1492401436" r:id="rId159"/>
        </w:object>
      </w:r>
    </w:p>
    <w:p w:rsidR="008423E8" w:rsidRPr="0021242D" w:rsidRDefault="009C5085" w:rsidP="00602FA4">
      <w:pPr>
        <w:pStyle w:val="TF"/>
      </w:pPr>
      <w:r w:rsidRPr="0021242D">
        <w:t xml:space="preserve">Figure </w:t>
      </w:r>
      <w:r w:rsidR="002C1036">
        <w:t>6.9.3.</w:t>
      </w:r>
      <w:r w:rsidR="00A36F22" w:rsidRPr="0021242D">
        <w:t>9</w:t>
      </w:r>
      <w:r w:rsidR="0068154D" w:rsidRPr="0021242D">
        <w:t>.</w:t>
      </w:r>
      <w:r w:rsidR="008514A9">
        <w:t>4</w:t>
      </w:r>
      <w:r w:rsidR="008423E8" w:rsidRPr="0021242D">
        <w:t>-1</w:t>
      </w:r>
      <w:r w:rsidR="00602FA4" w:rsidRPr="0021242D">
        <w:t>:</w:t>
      </w:r>
      <w:r w:rsidR="008423E8" w:rsidRPr="0021242D">
        <w:t xml:space="preserve"> Service Subscription Administration – </w:t>
      </w:r>
      <w:r w:rsidR="00A30851" w:rsidRPr="0021242D">
        <w:t xml:space="preserve">getNodesForServiceSubscription </w:t>
      </w:r>
      <w:r w:rsidRPr="0021242D">
        <w:t>Diagram</w:t>
      </w:r>
    </w:p>
    <w:p w:rsidR="008423E8" w:rsidRPr="0021242D" w:rsidRDefault="002C1036" w:rsidP="008423E8">
      <w:pPr>
        <w:pStyle w:val="Heading5"/>
        <w:rPr>
          <w:lang w:val="en-US"/>
        </w:rPr>
      </w:pPr>
      <w:bookmarkStart w:id="1597" w:name="_Toc418174669"/>
      <w:bookmarkStart w:id="1598" w:name="_Toc418660599"/>
      <w:r>
        <w:rPr>
          <w:lang w:val="en-US"/>
        </w:rPr>
        <w:t>6.9.3.</w:t>
      </w:r>
      <w:r w:rsidR="00A36F22" w:rsidRPr="0021242D">
        <w:rPr>
          <w:lang w:val="en-US"/>
        </w:rPr>
        <w:t>9.</w:t>
      </w:r>
      <w:r w:rsidR="008514A9">
        <w:rPr>
          <w:lang w:val="en-US"/>
        </w:rPr>
        <w:t>5</w:t>
      </w:r>
      <w:r w:rsidR="008423E8" w:rsidRPr="0021242D">
        <w:rPr>
          <w:lang w:val="en-US"/>
        </w:rPr>
        <w:tab/>
      </w:r>
      <w:r w:rsidR="008423E8" w:rsidRPr="0021242D">
        <w:rPr>
          <w:lang w:val="en-US" w:eastAsia="ko-KR"/>
        </w:rPr>
        <w:t>Post-Conditions</w:t>
      </w:r>
      <w:bookmarkEnd w:id="1597"/>
      <w:bookmarkEnd w:id="1598"/>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599" w:name="_Toc418174670"/>
      <w:bookmarkStart w:id="1600" w:name="_Toc418660600"/>
      <w:r>
        <w:rPr>
          <w:lang w:val="en-US"/>
        </w:rPr>
        <w:t>6.9.3.</w:t>
      </w:r>
      <w:r w:rsidR="00A36F22" w:rsidRPr="0021242D">
        <w:rPr>
          <w:lang w:val="en-US"/>
        </w:rPr>
        <w:t>9.</w:t>
      </w:r>
      <w:r w:rsidR="008514A9">
        <w:rPr>
          <w:lang w:val="en-US"/>
        </w:rPr>
        <w:t>6</w:t>
      </w:r>
      <w:r w:rsidR="008423E8" w:rsidRPr="0021242D">
        <w:rPr>
          <w:lang w:val="en-US"/>
        </w:rPr>
        <w:tab/>
      </w:r>
      <w:r w:rsidR="008423E8" w:rsidRPr="0021242D">
        <w:rPr>
          <w:lang w:val="en-US" w:eastAsia="ko-KR"/>
        </w:rPr>
        <w:t>Exceptions</w:t>
      </w:r>
      <w:bookmarkEnd w:id="1599"/>
      <w:bookmarkEnd w:id="1600"/>
    </w:p>
    <w:p w:rsidR="008423E8" w:rsidRPr="0021242D" w:rsidRDefault="008423E8" w:rsidP="008423E8">
      <w:pPr>
        <w:keepNext/>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01" w:name="_Toc418174671"/>
      <w:bookmarkStart w:id="1602" w:name="_Toc418660601"/>
      <w:r>
        <w:rPr>
          <w:lang w:val="en-US"/>
        </w:rPr>
        <w:t>6.9.3.</w:t>
      </w:r>
      <w:r w:rsidR="00A36F22" w:rsidRPr="0021242D">
        <w:rPr>
          <w:lang w:val="en-US"/>
        </w:rPr>
        <w:t>9.</w:t>
      </w:r>
      <w:r w:rsidR="008514A9">
        <w:rPr>
          <w:lang w:val="en-US"/>
        </w:rPr>
        <w:t>7</w:t>
      </w:r>
      <w:r w:rsidR="008423E8" w:rsidRPr="0021242D">
        <w:rPr>
          <w:lang w:val="en-US"/>
        </w:rPr>
        <w:tab/>
      </w:r>
      <w:r w:rsidR="008423E8" w:rsidRPr="0021242D">
        <w:rPr>
          <w:lang w:val="en-US" w:eastAsia="ko-KR"/>
        </w:rPr>
        <w:t>Policies for Use</w:t>
      </w:r>
      <w:bookmarkEnd w:id="1601"/>
      <w:bookmarkEnd w:id="1602"/>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603" w:name="_Toc418174672"/>
      <w:bookmarkStart w:id="1604" w:name="_Toc418660602"/>
      <w:r>
        <w:rPr>
          <w:lang w:val="en-US"/>
        </w:rPr>
        <w:t>6.9.3.</w:t>
      </w:r>
      <w:r w:rsidR="00A36F22" w:rsidRPr="0021242D">
        <w:rPr>
          <w:lang w:val="en-US"/>
        </w:rPr>
        <w:t>9.</w:t>
      </w:r>
      <w:r w:rsidR="008514A9">
        <w:rPr>
          <w:lang w:val="en-US"/>
        </w:rPr>
        <w:t>8</w:t>
      </w:r>
      <w:r w:rsidR="008423E8" w:rsidRPr="0021242D">
        <w:rPr>
          <w:lang w:val="en-US"/>
        </w:rPr>
        <w:tab/>
        <w:t>oneM2M Resource Interworking</w:t>
      </w:r>
      <w:bookmarkEnd w:id="1603"/>
      <w:bookmarkEnd w:id="1604"/>
    </w:p>
    <w:p w:rsidR="008423E8" w:rsidRPr="0021242D" w:rsidRDefault="008423E8" w:rsidP="008423E8">
      <w:pPr>
        <w:keepNext/>
      </w:pPr>
      <w:r w:rsidRPr="0021242D">
        <w:t xml:space="preserve">This service capability retrieves the devices for a </w:t>
      </w:r>
      <w:r w:rsidR="002F495D" w:rsidRPr="0021242D">
        <w:t>M2M Service Subscription</w:t>
      </w:r>
      <w:r w:rsidRPr="0021242D">
        <w:t xml:space="preserve"> for the specified filter criteria and maps to the RETRIEVE procedure for the &lt;</w:t>
      </w:r>
      <w:r w:rsidR="00A30851" w:rsidRPr="0021242D">
        <w:t>serviceSubscribedNode</w:t>
      </w:r>
      <w:r w:rsidRPr="0021242D">
        <w:t>&gt; resource.</w:t>
      </w:r>
    </w:p>
    <w:p w:rsidR="008423E8" w:rsidRPr="008514A9" w:rsidRDefault="002C1036" w:rsidP="008423E8">
      <w:pPr>
        <w:pStyle w:val="Heading4"/>
        <w:rPr>
          <w:lang w:val="en-US"/>
        </w:rPr>
      </w:pPr>
      <w:bookmarkStart w:id="1605" w:name="_Toc417309573"/>
      <w:bookmarkStart w:id="1606" w:name="_Toc418174673"/>
      <w:bookmarkStart w:id="1607" w:name="_Toc418660603"/>
      <w:r w:rsidRPr="008514A9">
        <w:rPr>
          <w:lang w:val="en-US"/>
        </w:rPr>
        <w:t>6.9.3.</w:t>
      </w:r>
      <w:r w:rsidR="00A36F22" w:rsidRPr="008514A9">
        <w:rPr>
          <w:lang w:val="en-US"/>
        </w:rPr>
        <w:t>10</w:t>
      </w:r>
      <w:r w:rsidR="008423E8" w:rsidRPr="008514A9">
        <w:rPr>
          <w:lang w:val="en-US"/>
        </w:rPr>
        <w:tab/>
      </w:r>
      <w:r w:rsidR="00465D1D" w:rsidRPr="008514A9">
        <w:rPr>
          <w:lang w:val="en-US"/>
        </w:rPr>
        <w:t>create</w:t>
      </w:r>
      <w:r w:rsidR="008423E8" w:rsidRPr="008514A9">
        <w:rPr>
          <w:lang w:val="en-US"/>
        </w:rPr>
        <w:t>Application</w:t>
      </w:r>
      <w:r w:rsidR="002C530E" w:rsidRPr="008514A9">
        <w:rPr>
          <w:lang w:val="en-US"/>
        </w:rPr>
        <w:t>Rule</w:t>
      </w:r>
      <w:bookmarkEnd w:id="1605"/>
      <w:bookmarkEnd w:id="1606"/>
      <w:bookmarkEnd w:id="1607"/>
    </w:p>
    <w:p w:rsidR="008514A9" w:rsidRPr="008514A9" w:rsidRDefault="008514A9" w:rsidP="008514A9">
      <w:pPr>
        <w:pStyle w:val="Heading5"/>
        <w:rPr>
          <w:lang w:val="en-US"/>
        </w:rPr>
      </w:pPr>
      <w:bookmarkStart w:id="1608" w:name="_Toc418660604"/>
      <w:r w:rsidRPr="008514A9">
        <w:rPr>
          <w:lang w:val="en-US"/>
        </w:rPr>
        <w:t>6.9.3.10.1</w:t>
      </w:r>
      <w:r w:rsidRPr="008514A9">
        <w:rPr>
          <w:lang w:val="en-US"/>
        </w:rPr>
        <w:tab/>
        <w:t>Description</w:t>
      </w:r>
      <w:bookmarkEnd w:id="1608"/>
    </w:p>
    <w:p w:rsidR="008423E8" w:rsidRPr="008514A9" w:rsidRDefault="008423E8" w:rsidP="008423E8">
      <w:r w:rsidRPr="008514A9">
        <w:t xml:space="preserve">This service capability provides the ability to </w:t>
      </w:r>
      <w:r w:rsidR="00465D1D" w:rsidRPr="008514A9">
        <w:t xml:space="preserve">create </w:t>
      </w:r>
      <w:r w:rsidR="002C530E" w:rsidRPr="008514A9">
        <w:t xml:space="preserve">a </w:t>
      </w:r>
      <w:r w:rsidRPr="008514A9">
        <w:t xml:space="preserve">M2M </w:t>
      </w:r>
      <w:r w:rsidR="002C530E" w:rsidRPr="008514A9">
        <w:t>Application Rule</w:t>
      </w:r>
      <w:r w:rsidRPr="008514A9">
        <w:t xml:space="preserve"> to</w:t>
      </w:r>
      <w:r w:rsidR="00465D1D" w:rsidRPr="008514A9">
        <w:t xml:space="preserve"> be associated with one or more M2M Nodes</w:t>
      </w:r>
      <w:r w:rsidRPr="008514A9">
        <w:t xml:space="preserve">. This service capability shall be restricted to the Msc and Mca </w:t>
      </w:r>
      <w:r w:rsidR="007B7B7B" w:rsidRPr="008514A9">
        <w:t>Reference Point</w:t>
      </w:r>
      <w:r w:rsidRPr="008514A9">
        <w:t>s.</w:t>
      </w:r>
    </w:p>
    <w:p w:rsidR="008423E8" w:rsidRPr="008514A9" w:rsidRDefault="002C1036" w:rsidP="008423E8">
      <w:pPr>
        <w:pStyle w:val="Heading5"/>
        <w:rPr>
          <w:lang w:val="en-US"/>
        </w:rPr>
      </w:pPr>
      <w:bookmarkStart w:id="1609" w:name="_Toc418174674"/>
      <w:bookmarkStart w:id="1610" w:name="_Toc418660605"/>
      <w:r w:rsidRPr="008514A9">
        <w:rPr>
          <w:lang w:val="en-US"/>
        </w:rPr>
        <w:lastRenderedPageBreak/>
        <w:t>6.9.3.</w:t>
      </w:r>
      <w:r w:rsidR="00A36F22" w:rsidRPr="008514A9">
        <w:rPr>
          <w:lang w:val="en-US"/>
        </w:rPr>
        <w:t>10</w:t>
      </w:r>
      <w:r w:rsidR="008423E8" w:rsidRPr="008514A9">
        <w:rPr>
          <w:lang w:val="en-US"/>
        </w:rPr>
        <w:t>.</w:t>
      </w:r>
      <w:r w:rsidR="008514A9">
        <w:rPr>
          <w:lang w:val="en-US"/>
        </w:rPr>
        <w:t>2</w:t>
      </w:r>
      <w:r w:rsidR="008423E8" w:rsidRPr="008514A9">
        <w:rPr>
          <w:lang w:val="en-US"/>
        </w:rPr>
        <w:tab/>
      </w:r>
      <w:r w:rsidR="00D87590">
        <w:rPr>
          <w:lang w:val="en-US"/>
        </w:rPr>
        <w:t>Pre-Conditions</w:t>
      </w:r>
      <w:bookmarkEnd w:id="1609"/>
      <w:bookmarkEnd w:id="1610"/>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D30A8D" w:rsidRPr="0021242D" w:rsidRDefault="002C1036" w:rsidP="00D35FEC">
      <w:pPr>
        <w:pStyle w:val="Heading5"/>
        <w:rPr>
          <w:lang w:val="en-US"/>
        </w:rPr>
      </w:pPr>
      <w:bookmarkStart w:id="1611" w:name="_Toc418174675"/>
      <w:bookmarkStart w:id="1612" w:name="_Toc418660606"/>
      <w:r>
        <w:rPr>
          <w:lang w:val="en-US"/>
        </w:rPr>
        <w:t>6.9.3.</w:t>
      </w:r>
      <w:r w:rsidR="00A36F22" w:rsidRPr="0021242D">
        <w:rPr>
          <w:lang w:val="en-US"/>
        </w:rPr>
        <w:t>10</w:t>
      </w:r>
      <w:r w:rsidR="008423E8" w:rsidRPr="0021242D">
        <w:rPr>
          <w:lang w:val="en-US"/>
        </w:rPr>
        <w:t>.</w:t>
      </w:r>
      <w:r w:rsidR="008514A9">
        <w:rPr>
          <w:lang w:val="en-US"/>
        </w:rPr>
        <w:t>3</w:t>
      </w:r>
      <w:r w:rsidR="008423E8" w:rsidRPr="0021242D">
        <w:rPr>
          <w:lang w:val="en-US"/>
        </w:rPr>
        <w:tab/>
      </w:r>
      <w:r w:rsidR="00534908" w:rsidRPr="0021242D">
        <w:rPr>
          <w:lang w:val="en-US"/>
        </w:rPr>
        <w:t>Sig</w:t>
      </w:r>
      <w:r w:rsidR="008423E8" w:rsidRPr="0021242D">
        <w:rPr>
          <w:lang w:val="en-US"/>
        </w:rPr>
        <w:t xml:space="preserve">nature – </w:t>
      </w:r>
      <w:r w:rsidR="00465D1D" w:rsidRPr="0021242D">
        <w:rPr>
          <w:lang w:val="en-US"/>
        </w:rPr>
        <w:t>create</w:t>
      </w:r>
      <w:r w:rsidR="008423E8" w:rsidRPr="0021242D">
        <w:rPr>
          <w:lang w:val="en-US"/>
        </w:rPr>
        <w:t>Application</w:t>
      </w:r>
      <w:r w:rsidR="002C530E" w:rsidRPr="0021242D">
        <w:rPr>
          <w:lang w:val="en-US"/>
        </w:rPr>
        <w:t>Rule</w:t>
      </w:r>
      <w:bookmarkEnd w:id="1611"/>
      <w:bookmarkEnd w:id="1612"/>
    </w:p>
    <w:p w:rsidR="00AA0DC9" w:rsidRPr="0021242D" w:rsidRDefault="00AA0DC9" w:rsidP="00AA0DC9">
      <w:pPr>
        <w:pStyle w:val="TH"/>
      </w:pPr>
      <w:r w:rsidRPr="0021242D">
        <w:t xml:space="preserve">Table </w:t>
      </w:r>
      <w:r w:rsidR="002C1036">
        <w:t>6.9.3.</w:t>
      </w:r>
      <w:r w:rsidRPr="0021242D">
        <w:t>10.</w:t>
      </w:r>
      <w:r w:rsidR="008514A9">
        <w:t>3</w:t>
      </w:r>
      <w:r w:rsidRPr="0021242D">
        <w:t>-1: Service Subscription Administration – createApplicationRule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Description</w:t>
            </w:r>
          </w:p>
        </w:tc>
      </w:tr>
      <w:tr w:rsidR="00D30A8D" w:rsidRPr="0021242D" w:rsidTr="00FB2EC8">
        <w:trPr>
          <w:tblHeader/>
          <w:jc w:val="center"/>
        </w:trPr>
        <w:tc>
          <w:tcPr>
            <w:tcW w:w="1709" w:type="dxa"/>
            <w:tcBorders>
              <w:left w:val="single" w:sz="1" w:space="0" w:color="000000"/>
              <w:bottom w:val="single" w:sz="1" w:space="0" w:color="000000"/>
            </w:tcBorders>
          </w:tcPr>
          <w:p w:rsidR="00D30A8D" w:rsidRPr="0021242D" w:rsidRDefault="00D30A8D" w:rsidP="00AA0DC9">
            <w:pPr>
              <w:pStyle w:val="TAL"/>
            </w:pPr>
            <w:r w:rsidRPr="0021242D">
              <w:t>credentialIds</w:t>
            </w:r>
          </w:p>
        </w:tc>
        <w:tc>
          <w:tcPr>
            <w:tcW w:w="900"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IN</w:t>
            </w:r>
          </w:p>
        </w:tc>
        <w:tc>
          <w:tcPr>
            <w:tcW w:w="900" w:type="dxa"/>
            <w:tcBorders>
              <w:left w:val="single" w:sz="1" w:space="0" w:color="000000"/>
              <w:bottom w:val="single" w:sz="1" w:space="0" w:color="000000"/>
            </w:tcBorders>
          </w:tcPr>
          <w:p w:rsidR="00D30A8D" w:rsidRPr="0021242D" w:rsidRDefault="00D30A8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D30A8D" w:rsidRPr="0021242D" w:rsidRDefault="00D35FEC" w:rsidP="00611D9A">
            <w:pPr>
              <w:pStyle w:val="TAL"/>
            </w:pPr>
            <w:r w:rsidRPr="0021242D">
              <w:rPr>
                <w:rFonts w:eastAsia="Arial Unicode MS"/>
                <w:lang w:eastAsia="ko-KR"/>
              </w:rPr>
              <w:t>List of credential identifiers for which this Application Rule is applicable, i.e. for registration requests coming into the M2M System via 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REF_OASISSOA_RM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3</w:t>
            </w:r>
            <w:r w:rsidR="00935233" w:rsidRPr="0021242D">
              <w:rPr>
                <w:rFonts w:eastAsia="Arial Unicode MS"/>
                <w:lang w:eastAsia="ko-KR"/>
              </w:rPr>
              <w:fldChar w:fldCharType="end"/>
            </w:r>
            <w:r w:rsidR="00611D9A" w:rsidRPr="0021242D">
              <w:rPr>
                <w:rFonts w:eastAsia="Arial Unicode MS"/>
                <w:lang w:eastAsia="ko-KR"/>
              </w:rPr>
              <w:t>]</w:t>
            </w:r>
            <w:r w:rsidRPr="0021242D">
              <w:t>,</w:t>
            </w:r>
            <w:r w:rsidRPr="0021242D">
              <w:rPr>
                <w:rFonts w:eastAsia="Arial Unicode MS"/>
                <w:lang w:eastAsia="ko-KR"/>
              </w:rPr>
              <w:t xml:space="preserve"> that was authenticated using credentials that match with any of these credential identifiers, the current Application Rule applies.</w:t>
            </w:r>
          </w:p>
        </w:tc>
      </w:tr>
      <w:tr w:rsidR="00D30A8D" w:rsidRPr="0021242D" w:rsidTr="00FB2EC8">
        <w:trPr>
          <w:tblHeader/>
          <w:jc w:val="center"/>
        </w:trPr>
        <w:tc>
          <w:tcPr>
            <w:tcW w:w="1709" w:type="dxa"/>
            <w:tcBorders>
              <w:left w:val="single" w:sz="1" w:space="0" w:color="000000"/>
              <w:bottom w:val="single" w:sz="1" w:space="0" w:color="000000"/>
            </w:tcBorders>
          </w:tcPr>
          <w:p w:rsidR="00D30A8D" w:rsidRPr="0021242D" w:rsidRDefault="00D30A8D" w:rsidP="00AA0DC9">
            <w:pPr>
              <w:pStyle w:val="TAL"/>
            </w:pPr>
            <w:r w:rsidRPr="0021242D">
              <w:t>allowedApplicationIds</w:t>
            </w:r>
          </w:p>
        </w:tc>
        <w:tc>
          <w:tcPr>
            <w:tcW w:w="900"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IN</w:t>
            </w:r>
          </w:p>
        </w:tc>
        <w:tc>
          <w:tcPr>
            <w:tcW w:w="900" w:type="dxa"/>
            <w:tcBorders>
              <w:left w:val="single" w:sz="1" w:space="0" w:color="000000"/>
              <w:bottom w:val="single" w:sz="1" w:space="0" w:color="000000"/>
            </w:tcBorders>
          </w:tcPr>
          <w:p w:rsidR="00D30A8D" w:rsidRPr="0021242D" w:rsidRDefault="00D30A8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D30A8D" w:rsidRPr="0021242D" w:rsidRDefault="00D35FEC" w:rsidP="00611D9A">
            <w:pPr>
              <w:pStyle w:val="TAL"/>
            </w:pPr>
            <w:r w:rsidRPr="0021242D">
              <w:rPr>
                <w:rFonts w:eastAsia="Arial Unicode MS"/>
                <w:lang w:eastAsia="ko-KR"/>
              </w:rPr>
              <w:t>List of M2M Application Identifiers (App-ID) that shall be considered to be allowed for AE registration requests received via Security Association Endpoint (SEA)</w:t>
            </w:r>
            <w:r w:rsidR="00611D9A" w:rsidRPr="0021242D">
              <w:rPr>
                <w:rFonts w:eastAsia="Arial Unicode MS"/>
                <w:lang w:eastAsia="ko-KR"/>
              </w:rPr>
              <w:t xml:space="preserve"> [</w:t>
            </w:r>
            <w:r w:rsidR="00935233" w:rsidRPr="0021242D">
              <w:rPr>
                <w:rFonts w:eastAsia="Arial Unicode MS"/>
                <w:lang w:eastAsia="ko-KR"/>
              </w:rPr>
              <w:fldChar w:fldCharType="begin"/>
            </w:r>
            <w:r w:rsidR="00611D9A" w:rsidRPr="0021242D">
              <w:rPr>
                <w:rFonts w:eastAsia="Arial Unicode MS"/>
                <w:lang w:eastAsia="ko-KR"/>
              </w:rPr>
              <w:instrText xml:space="preserve">REF REF_ONEM2MTS_0003 \h </w:instrText>
            </w:r>
            <w:r w:rsidR="00935233" w:rsidRPr="0021242D">
              <w:rPr>
                <w:rFonts w:eastAsia="Arial Unicode MS"/>
                <w:lang w:eastAsia="ko-KR"/>
              </w:rPr>
            </w:r>
            <w:r w:rsidR="00935233" w:rsidRPr="0021242D">
              <w:rPr>
                <w:rFonts w:eastAsia="Arial Unicode MS"/>
                <w:lang w:eastAsia="ko-KR"/>
              </w:rPr>
              <w:fldChar w:fldCharType="separate"/>
            </w:r>
            <w:r w:rsidR="000F472D" w:rsidRPr="0021242D">
              <w:t>i.</w:t>
            </w:r>
            <w:r w:rsidR="000F472D">
              <w:rPr>
                <w:noProof/>
              </w:rPr>
              <w:t>4</w:t>
            </w:r>
            <w:r w:rsidR="00935233" w:rsidRPr="0021242D">
              <w:rPr>
                <w:rFonts w:eastAsia="Arial Unicode MS"/>
                <w:lang w:eastAsia="ko-KR"/>
              </w:rPr>
              <w:fldChar w:fldCharType="end"/>
            </w:r>
            <w:r w:rsidR="00611D9A" w:rsidRPr="0021242D">
              <w:rPr>
                <w:rFonts w:eastAsia="Arial Unicode MS"/>
                <w:lang w:eastAsia="ko-KR"/>
              </w:rPr>
              <w:t>]</w:t>
            </w:r>
            <w:r w:rsidRPr="0021242D">
              <w:t>.</w:t>
            </w:r>
          </w:p>
        </w:tc>
      </w:tr>
      <w:tr w:rsidR="00D30A8D" w:rsidRPr="0021242D" w:rsidTr="00FB2EC8">
        <w:trPr>
          <w:tblHeader/>
          <w:jc w:val="center"/>
        </w:trPr>
        <w:tc>
          <w:tcPr>
            <w:tcW w:w="1709" w:type="dxa"/>
            <w:tcBorders>
              <w:left w:val="single" w:sz="1" w:space="0" w:color="000000"/>
              <w:bottom w:val="single" w:sz="1" w:space="0" w:color="000000"/>
            </w:tcBorders>
          </w:tcPr>
          <w:p w:rsidR="00D30A8D" w:rsidRPr="0021242D" w:rsidRDefault="00D30A8D" w:rsidP="00AA0DC9">
            <w:pPr>
              <w:pStyle w:val="TAL"/>
            </w:pPr>
            <w:r w:rsidRPr="0021242D">
              <w:t>allowedAEIds</w:t>
            </w:r>
          </w:p>
        </w:tc>
        <w:tc>
          <w:tcPr>
            <w:tcW w:w="900"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IN</w:t>
            </w:r>
          </w:p>
        </w:tc>
        <w:tc>
          <w:tcPr>
            <w:tcW w:w="900" w:type="dxa"/>
            <w:tcBorders>
              <w:left w:val="single" w:sz="1" w:space="0" w:color="000000"/>
              <w:bottom w:val="single" w:sz="1" w:space="0" w:color="000000"/>
            </w:tcBorders>
          </w:tcPr>
          <w:p w:rsidR="00D30A8D" w:rsidRPr="0021242D" w:rsidRDefault="00D30A8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D30A8D" w:rsidRPr="0021242D" w:rsidRDefault="00D35FEC" w:rsidP="00AA0DC9">
            <w:pPr>
              <w:pStyle w:val="TAL"/>
            </w:pPr>
            <w:r w:rsidRPr="0021242D">
              <w:rPr>
                <w:rFonts w:eastAsia="Arial Unicode MS"/>
                <w:lang w:eastAsia="ko-KR"/>
              </w:rPr>
              <w:t>List of M2M Application Entity Identifiers (AE-ID) that shall be considered to be allowed for AE registration requests.</w:t>
            </w:r>
          </w:p>
        </w:tc>
      </w:tr>
      <w:tr w:rsidR="00D30A8D" w:rsidRPr="0021242D" w:rsidTr="00FB2EC8">
        <w:trPr>
          <w:tblHeader/>
          <w:jc w:val="center"/>
        </w:trPr>
        <w:tc>
          <w:tcPr>
            <w:tcW w:w="1709" w:type="dxa"/>
            <w:tcBorders>
              <w:left w:val="single" w:sz="1" w:space="0" w:color="000000"/>
              <w:bottom w:val="single" w:sz="1" w:space="0" w:color="000000"/>
            </w:tcBorders>
          </w:tcPr>
          <w:p w:rsidR="00D30A8D" w:rsidRPr="0021242D" w:rsidRDefault="00D30A8D" w:rsidP="00AA0DC9">
            <w:pPr>
              <w:pStyle w:val="TAL"/>
            </w:pPr>
            <w:r w:rsidRPr="0021242D">
              <w:t>applicationRuleId</w:t>
            </w:r>
          </w:p>
        </w:tc>
        <w:tc>
          <w:tcPr>
            <w:tcW w:w="900"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OUT</w:t>
            </w:r>
          </w:p>
        </w:tc>
        <w:tc>
          <w:tcPr>
            <w:tcW w:w="900" w:type="dxa"/>
            <w:tcBorders>
              <w:left w:val="single" w:sz="1" w:space="0" w:color="000000"/>
              <w:bottom w:val="single" w:sz="1" w:space="0" w:color="000000"/>
            </w:tcBorders>
          </w:tcPr>
          <w:p w:rsidR="00D30A8D" w:rsidRPr="0021242D" w:rsidRDefault="00D30A8D"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D30A8D" w:rsidRPr="0021242D" w:rsidDel="002C530E" w:rsidRDefault="00D30A8D" w:rsidP="00AA0DC9">
            <w:pPr>
              <w:pStyle w:val="TAL"/>
            </w:pPr>
            <w:r w:rsidRPr="0021242D">
              <w:t>The unique Application Rule identifier in the context of the M2M Service Subscription.</w:t>
            </w:r>
          </w:p>
        </w:tc>
      </w:tr>
      <w:tr w:rsidR="00D30A8D" w:rsidRPr="0021242D" w:rsidTr="00FB2EC8">
        <w:trPr>
          <w:tblHeader/>
          <w:jc w:val="center"/>
        </w:trPr>
        <w:tc>
          <w:tcPr>
            <w:tcW w:w="1709" w:type="dxa"/>
            <w:tcBorders>
              <w:left w:val="single" w:sz="1" w:space="0" w:color="000000"/>
              <w:bottom w:val="single" w:sz="1" w:space="0" w:color="000000"/>
            </w:tcBorders>
          </w:tcPr>
          <w:p w:rsidR="00D30A8D" w:rsidRPr="0021242D" w:rsidRDefault="00D30A8D" w:rsidP="00AA0DC9">
            <w:pPr>
              <w:pStyle w:val="TAL"/>
            </w:pPr>
            <w:r w:rsidRPr="0021242D">
              <w:t>responseType</w:t>
            </w:r>
          </w:p>
        </w:tc>
        <w:tc>
          <w:tcPr>
            <w:tcW w:w="900"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OUT</w:t>
            </w:r>
          </w:p>
        </w:tc>
        <w:tc>
          <w:tcPr>
            <w:tcW w:w="900" w:type="dxa"/>
            <w:tcBorders>
              <w:left w:val="single" w:sz="1" w:space="0" w:color="000000"/>
              <w:bottom w:val="single" w:sz="1" w:space="0" w:color="000000"/>
            </w:tcBorders>
          </w:tcPr>
          <w:p w:rsidR="00D30A8D" w:rsidRPr="0021242D" w:rsidRDefault="00D30A8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D30A8D" w:rsidRPr="0021242D" w:rsidRDefault="00D30A8D" w:rsidP="00AA0DC9">
            <w:pPr>
              <w:pStyle w:val="TAL"/>
            </w:pPr>
            <w:r w:rsidRPr="0021242D">
              <w:t>Unique response types for this service.</w:t>
            </w:r>
          </w:p>
          <w:p w:rsidR="00D30A8D" w:rsidRPr="0021242D" w:rsidRDefault="00465D1D" w:rsidP="00AA0DC9">
            <w:pPr>
              <w:pStyle w:val="TB1"/>
            </w:pPr>
            <w:r w:rsidRPr="0021242D">
              <w:t>None</w:t>
            </w:r>
          </w:p>
        </w:tc>
      </w:tr>
    </w:tbl>
    <w:p w:rsidR="008423E8" w:rsidRPr="0021242D" w:rsidRDefault="008423E8" w:rsidP="00AA0DC9"/>
    <w:p w:rsidR="008423E8" w:rsidRPr="0021242D" w:rsidRDefault="002C1036" w:rsidP="008423E8">
      <w:pPr>
        <w:pStyle w:val="Heading5"/>
        <w:rPr>
          <w:lang w:val="en-US"/>
        </w:rPr>
      </w:pPr>
      <w:bookmarkStart w:id="1613" w:name="_Toc418174676"/>
      <w:bookmarkStart w:id="1614" w:name="_Toc418660607"/>
      <w:r>
        <w:rPr>
          <w:lang w:val="en-US"/>
        </w:rPr>
        <w:t>6.9.3.</w:t>
      </w:r>
      <w:r w:rsidR="00A36F22" w:rsidRPr="0021242D">
        <w:rPr>
          <w:lang w:val="en-US"/>
        </w:rPr>
        <w:t>10</w:t>
      </w:r>
      <w:r w:rsidR="008423E8" w:rsidRPr="0021242D">
        <w:rPr>
          <w:lang w:val="en-US"/>
        </w:rPr>
        <w:t>.</w:t>
      </w:r>
      <w:r w:rsidR="008514A9">
        <w:rPr>
          <w:lang w:val="en-US"/>
        </w:rPr>
        <w:t>4</w:t>
      </w:r>
      <w:r w:rsidR="008423E8" w:rsidRPr="0021242D">
        <w:rPr>
          <w:lang w:val="en-US"/>
        </w:rPr>
        <w:tab/>
        <w:t>Service Interactions</w:t>
      </w:r>
      <w:bookmarkEnd w:id="1613"/>
      <w:bookmarkEnd w:id="1614"/>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8423E8" w:rsidP="004415F7">
      <w:pPr>
        <w:pStyle w:val="BN"/>
        <w:numPr>
          <w:ilvl w:val="0"/>
          <w:numId w:val="55"/>
        </w:numPr>
      </w:pPr>
      <w:r w:rsidRPr="0021242D">
        <w:t xml:space="preserve">Issue the </w:t>
      </w:r>
      <w:r w:rsidR="00465D1D" w:rsidRPr="0021242D">
        <w:t>create</w:t>
      </w:r>
      <w:r w:rsidRPr="0021242D">
        <w:t>Application</w:t>
      </w:r>
      <w:r w:rsidR="002C530E" w:rsidRPr="0021242D">
        <w:t>Rule</w:t>
      </w:r>
      <w:r w:rsidRPr="0021242D">
        <w:t xml:space="preserve"> capability</w:t>
      </w:r>
    </w:p>
    <w:p w:rsidR="008423E8" w:rsidRPr="0021242D" w:rsidRDefault="00A52154" w:rsidP="00B91F03">
      <w:pPr>
        <w:pStyle w:val="FL"/>
      </w:pPr>
      <w:r w:rsidRPr="0021242D">
        <w:object w:dxaOrig="6491" w:dyaOrig="3649">
          <v:shape id="_x0000_i1081" type="#_x0000_t75" style="width:183.15pt;height:167.6pt" o:ole="">
            <v:imagedata r:id="rId160" o:title="" cropbottom="5167f" cropright="28587f"/>
          </v:shape>
          <o:OLEObject Type="Embed" ProgID="Visio.Drawing.11" ShapeID="_x0000_i1081" DrawAspect="Content" ObjectID="_1492401437" r:id="rId161"/>
        </w:object>
      </w:r>
    </w:p>
    <w:p w:rsidR="008423E8" w:rsidRPr="0021242D" w:rsidRDefault="009C5085" w:rsidP="00AA0DC9">
      <w:pPr>
        <w:pStyle w:val="TF"/>
      </w:pPr>
      <w:r w:rsidRPr="0021242D">
        <w:t xml:space="preserve">Figure </w:t>
      </w:r>
      <w:r w:rsidR="002C1036">
        <w:t>6.9.3.</w:t>
      </w:r>
      <w:r w:rsidR="00A36F22" w:rsidRPr="0021242D">
        <w:t>10</w:t>
      </w:r>
      <w:r w:rsidR="008423E8" w:rsidRPr="0021242D">
        <w:t>.</w:t>
      </w:r>
      <w:r w:rsidR="008514A9">
        <w:t>4</w:t>
      </w:r>
      <w:r w:rsidR="008423E8" w:rsidRPr="0021242D">
        <w:t>-1</w:t>
      </w:r>
      <w:r w:rsidR="00AA0DC9" w:rsidRPr="0021242D">
        <w:t>:</w:t>
      </w:r>
      <w:r w:rsidR="008423E8" w:rsidRPr="0021242D">
        <w:t xml:space="preserve"> Service Subscription Administration – </w:t>
      </w:r>
      <w:r w:rsidR="00465D1D" w:rsidRPr="0021242D">
        <w:t xml:space="preserve">createApplicationRule </w:t>
      </w:r>
      <w:r w:rsidRPr="0021242D">
        <w:t>Diagram</w:t>
      </w:r>
    </w:p>
    <w:p w:rsidR="008423E8" w:rsidRPr="0021242D" w:rsidRDefault="002C1036" w:rsidP="008423E8">
      <w:pPr>
        <w:pStyle w:val="Heading5"/>
        <w:rPr>
          <w:lang w:val="en-US"/>
        </w:rPr>
      </w:pPr>
      <w:bookmarkStart w:id="1615" w:name="_Toc418174677"/>
      <w:bookmarkStart w:id="1616" w:name="_Toc418660608"/>
      <w:r>
        <w:rPr>
          <w:lang w:val="en-US"/>
        </w:rPr>
        <w:t>6.9.3.</w:t>
      </w:r>
      <w:r w:rsidR="00A36F22" w:rsidRPr="0021242D">
        <w:rPr>
          <w:lang w:val="en-US"/>
        </w:rPr>
        <w:t>10</w:t>
      </w:r>
      <w:r w:rsidR="008423E8" w:rsidRPr="0021242D">
        <w:rPr>
          <w:lang w:val="en-US"/>
        </w:rPr>
        <w:t>.</w:t>
      </w:r>
      <w:r w:rsidR="008514A9">
        <w:rPr>
          <w:lang w:val="en-US"/>
        </w:rPr>
        <w:t>5</w:t>
      </w:r>
      <w:r w:rsidR="008423E8" w:rsidRPr="0021242D">
        <w:rPr>
          <w:lang w:val="en-US"/>
        </w:rPr>
        <w:tab/>
      </w:r>
      <w:r w:rsidR="008423E8" w:rsidRPr="0021242D">
        <w:rPr>
          <w:lang w:val="en-US" w:eastAsia="ko-KR"/>
        </w:rPr>
        <w:t>Post-Conditions</w:t>
      </w:r>
      <w:bookmarkEnd w:id="1615"/>
      <w:bookmarkEnd w:id="1616"/>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17" w:name="_Toc418174678"/>
      <w:bookmarkStart w:id="1618" w:name="_Toc418660609"/>
      <w:r>
        <w:rPr>
          <w:lang w:val="en-US"/>
        </w:rPr>
        <w:t>6.9.3.</w:t>
      </w:r>
      <w:r w:rsidR="00A36F22" w:rsidRPr="0021242D">
        <w:rPr>
          <w:lang w:val="en-US"/>
        </w:rPr>
        <w:t>10</w:t>
      </w:r>
      <w:r w:rsidR="008423E8" w:rsidRPr="0021242D">
        <w:rPr>
          <w:lang w:val="en-US"/>
        </w:rPr>
        <w:t>.</w:t>
      </w:r>
      <w:r w:rsidR="008514A9">
        <w:rPr>
          <w:lang w:val="en-US"/>
        </w:rPr>
        <w:t>6</w:t>
      </w:r>
      <w:r w:rsidR="008423E8" w:rsidRPr="0021242D">
        <w:rPr>
          <w:lang w:val="en-US"/>
        </w:rPr>
        <w:tab/>
      </w:r>
      <w:r w:rsidR="008423E8" w:rsidRPr="0021242D">
        <w:rPr>
          <w:lang w:val="en-US" w:eastAsia="ko-KR"/>
        </w:rPr>
        <w:t>Exceptions</w:t>
      </w:r>
      <w:bookmarkEnd w:id="1617"/>
      <w:bookmarkEnd w:id="1618"/>
    </w:p>
    <w:p w:rsidR="008423E8" w:rsidRPr="0021242D" w:rsidRDefault="008423E8" w:rsidP="008423E8">
      <w:pPr>
        <w:keepNext/>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19" w:name="_Toc418174679"/>
      <w:bookmarkStart w:id="1620" w:name="_Toc418660610"/>
      <w:r>
        <w:rPr>
          <w:lang w:val="en-US"/>
        </w:rPr>
        <w:t>6.9.3.</w:t>
      </w:r>
      <w:r w:rsidR="00A36F22" w:rsidRPr="0021242D">
        <w:rPr>
          <w:lang w:val="en-US"/>
        </w:rPr>
        <w:t>10</w:t>
      </w:r>
      <w:r w:rsidR="008423E8" w:rsidRPr="0021242D">
        <w:rPr>
          <w:lang w:val="en-US"/>
        </w:rPr>
        <w:t>.</w:t>
      </w:r>
      <w:r w:rsidR="008514A9">
        <w:rPr>
          <w:lang w:val="en-US"/>
        </w:rPr>
        <w:t>7</w:t>
      </w:r>
      <w:r w:rsidR="008423E8" w:rsidRPr="0021242D">
        <w:rPr>
          <w:lang w:val="en-US"/>
        </w:rPr>
        <w:tab/>
      </w:r>
      <w:r w:rsidR="008423E8" w:rsidRPr="0021242D">
        <w:rPr>
          <w:lang w:val="en-US" w:eastAsia="ko-KR"/>
        </w:rPr>
        <w:t>Policies for Use</w:t>
      </w:r>
      <w:bookmarkEnd w:id="1619"/>
      <w:bookmarkEnd w:id="1620"/>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621" w:name="_Toc418174680"/>
      <w:bookmarkStart w:id="1622" w:name="_Toc418660611"/>
      <w:r>
        <w:rPr>
          <w:lang w:val="en-US"/>
        </w:rPr>
        <w:lastRenderedPageBreak/>
        <w:t>6.9.3.</w:t>
      </w:r>
      <w:r w:rsidR="00A36F22" w:rsidRPr="0021242D">
        <w:rPr>
          <w:lang w:val="en-US"/>
        </w:rPr>
        <w:t>10</w:t>
      </w:r>
      <w:r w:rsidR="008423E8" w:rsidRPr="0021242D">
        <w:rPr>
          <w:lang w:val="en-US"/>
        </w:rPr>
        <w:t>.</w:t>
      </w:r>
      <w:r w:rsidR="008514A9">
        <w:rPr>
          <w:lang w:val="en-US"/>
        </w:rPr>
        <w:t>8</w:t>
      </w:r>
      <w:r w:rsidR="008423E8" w:rsidRPr="0021242D">
        <w:rPr>
          <w:lang w:val="en-US"/>
        </w:rPr>
        <w:tab/>
        <w:t>oneM2M Resource Interworking</w:t>
      </w:r>
      <w:bookmarkEnd w:id="1621"/>
      <w:bookmarkEnd w:id="1622"/>
    </w:p>
    <w:p w:rsidR="008423E8" w:rsidRPr="0021242D" w:rsidRDefault="008423E8" w:rsidP="008423E8">
      <w:pPr>
        <w:keepNext/>
      </w:pPr>
      <w:r w:rsidRPr="0021242D">
        <w:t xml:space="preserve">This service capability adds </w:t>
      </w:r>
      <w:r w:rsidR="00B567BE" w:rsidRPr="0021242D">
        <w:t>an</w:t>
      </w:r>
      <w:r w:rsidR="000C01D3" w:rsidRPr="0021242D">
        <w:t xml:space="preserve"> </w:t>
      </w:r>
      <w:r w:rsidR="003A0ED3" w:rsidRPr="0021242D">
        <w:t>Application Rule</w:t>
      </w:r>
      <w:r w:rsidRPr="0021242D">
        <w:t xml:space="preserve">. </w:t>
      </w:r>
      <w:r w:rsidR="003A0ED3" w:rsidRPr="0021242D">
        <w:t>This capability maps to the CREATE procedure of the &lt;serviceSubscribedAppRule&gt; resource.</w:t>
      </w:r>
    </w:p>
    <w:p w:rsidR="008423E8" w:rsidRPr="008514A9" w:rsidRDefault="002C1036" w:rsidP="008423E8">
      <w:pPr>
        <w:pStyle w:val="Heading4"/>
        <w:rPr>
          <w:lang w:val="en-US"/>
        </w:rPr>
      </w:pPr>
      <w:bookmarkStart w:id="1623" w:name="_Toc417309574"/>
      <w:bookmarkStart w:id="1624" w:name="_Toc418174681"/>
      <w:bookmarkStart w:id="1625" w:name="_Toc418660612"/>
      <w:r w:rsidRPr="008514A9">
        <w:rPr>
          <w:lang w:val="en-US"/>
        </w:rPr>
        <w:t>6.9.3.</w:t>
      </w:r>
      <w:r w:rsidR="00A36F22" w:rsidRPr="008514A9">
        <w:rPr>
          <w:lang w:val="en-US"/>
        </w:rPr>
        <w:t>11</w:t>
      </w:r>
      <w:r w:rsidR="008423E8" w:rsidRPr="008514A9">
        <w:rPr>
          <w:lang w:val="en-US"/>
        </w:rPr>
        <w:tab/>
        <w:t>deleteApplication</w:t>
      </w:r>
      <w:r w:rsidR="003A0ED3" w:rsidRPr="008514A9">
        <w:rPr>
          <w:lang w:val="en-US"/>
        </w:rPr>
        <w:t>Rule</w:t>
      </w:r>
      <w:r w:rsidR="00B567BE" w:rsidRPr="008514A9">
        <w:rPr>
          <w:lang w:val="en-US"/>
        </w:rPr>
        <w:t>s</w:t>
      </w:r>
      <w:bookmarkEnd w:id="1623"/>
      <w:bookmarkEnd w:id="1624"/>
      <w:bookmarkEnd w:id="1625"/>
    </w:p>
    <w:p w:rsidR="008514A9" w:rsidRPr="008514A9" w:rsidRDefault="008514A9" w:rsidP="008514A9">
      <w:pPr>
        <w:pStyle w:val="Heading5"/>
        <w:rPr>
          <w:lang w:val="en-US"/>
        </w:rPr>
      </w:pPr>
      <w:bookmarkStart w:id="1626" w:name="_Toc418660613"/>
      <w:r w:rsidRPr="008514A9">
        <w:rPr>
          <w:lang w:val="en-US"/>
        </w:rPr>
        <w:t>6.9.3.11.1</w:t>
      </w:r>
      <w:r w:rsidRPr="008514A9">
        <w:rPr>
          <w:lang w:val="en-US"/>
        </w:rPr>
        <w:tab/>
        <w:t>Description</w:t>
      </w:r>
      <w:bookmarkEnd w:id="1626"/>
    </w:p>
    <w:p w:rsidR="008423E8" w:rsidRPr="008514A9" w:rsidRDefault="008423E8" w:rsidP="008423E8">
      <w:r w:rsidRPr="008514A9">
        <w:t xml:space="preserve">This service capability provides the ability to delete </w:t>
      </w:r>
      <w:r w:rsidR="003A0ED3" w:rsidRPr="008514A9">
        <w:t xml:space="preserve">Application Rules </w:t>
      </w:r>
      <w:r w:rsidR="0039004D" w:rsidRPr="008514A9">
        <w:t xml:space="preserve">and any references to the Application Rule made by M2M Nodes </w:t>
      </w:r>
      <w:r w:rsidR="007B6612" w:rsidRPr="008514A9">
        <w:t>to the Application Rules</w:t>
      </w:r>
      <w:r w:rsidRPr="008514A9">
        <w:t xml:space="preserve">. This service capability shall be restricted to the Msc and Mca </w:t>
      </w:r>
      <w:r w:rsidR="007B7B7B" w:rsidRPr="008514A9">
        <w:t>Reference Point</w:t>
      </w:r>
      <w:r w:rsidRPr="008514A9">
        <w:t>s.</w:t>
      </w:r>
    </w:p>
    <w:p w:rsidR="008423E8" w:rsidRPr="008514A9" w:rsidRDefault="002C1036" w:rsidP="008423E8">
      <w:pPr>
        <w:pStyle w:val="Heading5"/>
        <w:rPr>
          <w:lang w:val="en-US"/>
        </w:rPr>
      </w:pPr>
      <w:bookmarkStart w:id="1627" w:name="_Toc418174682"/>
      <w:bookmarkStart w:id="1628" w:name="_Toc418660614"/>
      <w:r w:rsidRPr="008514A9">
        <w:rPr>
          <w:lang w:val="en-US"/>
        </w:rPr>
        <w:t>6.9.3.</w:t>
      </w:r>
      <w:r w:rsidR="00A36F22" w:rsidRPr="008514A9">
        <w:rPr>
          <w:lang w:val="en-US"/>
        </w:rPr>
        <w:t>11</w:t>
      </w:r>
      <w:r w:rsidR="008423E8" w:rsidRPr="008514A9">
        <w:rPr>
          <w:lang w:val="en-US"/>
        </w:rPr>
        <w:t>.</w:t>
      </w:r>
      <w:r w:rsidR="008514A9" w:rsidRPr="008514A9">
        <w:rPr>
          <w:lang w:val="en-US"/>
        </w:rPr>
        <w:t>2</w:t>
      </w:r>
      <w:r w:rsidR="008423E8" w:rsidRPr="008514A9">
        <w:rPr>
          <w:lang w:val="en-US"/>
        </w:rPr>
        <w:tab/>
      </w:r>
      <w:r w:rsidR="00D87590">
        <w:rPr>
          <w:lang w:val="en-US"/>
        </w:rPr>
        <w:t>Pre-Conditions</w:t>
      </w:r>
      <w:bookmarkEnd w:id="1627"/>
      <w:bookmarkEnd w:id="1628"/>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29" w:name="_Toc418174683"/>
      <w:bookmarkStart w:id="1630" w:name="_Toc418660615"/>
      <w:r>
        <w:rPr>
          <w:lang w:val="en-US"/>
        </w:rPr>
        <w:t>6.9.3.</w:t>
      </w:r>
      <w:r w:rsidR="00A36F22" w:rsidRPr="0021242D">
        <w:rPr>
          <w:lang w:val="en-US"/>
        </w:rPr>
        <w:t>11</w:t>
      </w:r>
      <w:r w:rsidR="008423E8" w:rsidRPr="0021242D">
        <w:rPr>
          <w:lang w:val="en-US"/>
        </w:rPr>
        <w:t>.</w:t>
      </w:r>
      <w:r w:rsidR="00123C50">
        <w:rPr>
          <w:lang w:val="en-US"/>
        </w:rPr>
        <w:t>3</w:t>
      </w:r>
      <w:r w:rsidR="008423E8" w:rsidRPr="0021242D">
        <w:rPr>
          <w:lang w:val="en-US"/>
        </w:rPr>
        <w:tab/>
      </w:r>
      <w:r w:rsidR="00534908" w:rsidRPr="0021242D">
        <w:rPr>
          <w:lang w:val="en-US"/>
        </w:rPr>
        <w:t>Sig</w:t>
      </w:r>
      <w:r w:rsidR="008423E8" w:rsidRPr="0021242D">
        <w:rPr>
          <w:lang w:val="en-US"/>
        </w:rPr>
        <w:t xml:space="preserve">nature </w:t>
      </w:r>
      <w:r w:rsidR="00AA0DC9" w:rsidRPr="0021242D">
        <w:rPr>
          <w:lang w:val="en-US"/>
        </w:rPr>
        <w:t>-</w:t>
      </w:r>
      <w:r w:rsidR="008423E8" w:rsidRPr="0021242D">
        <w:rPr>
          <w:lang w:val="en-US"/>
        </w:rPr>
        <w:t xml:space="preserve"> deleteApplication</w:t>
      </w:r>
      <w:r w:rsidR="000C01D3" w:rsidRPr="0021242D">
        <w:rPr>
          <w:lang w:val="en-US"/>
        </w:rPr>
        <w:t>Rule</w:t>
      </w:r>
      <w:r w:rsidR="007B6612" w:rsidRPr="0021242D">
        <w:rPr>
          <w:lang w:val="en-US"/>
        </w:rPr>
        <w:t>s</w:t>
      </w:r>
      <w:bookmarkEnd w:id="1629"/>
      <w:bookmarkEnd w:id="1630"/>
    </w:p>
    <w:p w:rsidR="00AA0DC9" w:rsidRPr="0021242D" w:rsidRDefault="00AA0DC9" w:rsidP="00AA0DC9">
      <w:pPr>
        <w:pStyle w:val="TH"/>
      </w:pPr>
      <w:r w:rsidRPr="0021242D">
        <w:t xml:space="preserve">Table </w:t>
      </w:r>
      <w:r w:rsidR="002C1036">
        <w:t>6.9.3.</w:t>
      </w:r>
      <w:r w:rsidRPr="0021242D">
        <w:t>11.</w:t>
      </w:r>
      <w:r w:rsidR="00123C50">
        <w:t>3</w:t>
      </w:r>
      <w:r w:rsidRPr="0021242D">
        <w:t>-1: Service Subscription Administration – deleteApplicationRules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Description</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application</w:t>
            </w:r>
            <w:r w:rsidR="00B567BE" w:rsidRPr="0021242D">
              <w:t>Rule</w:t>
            </w:r>
            <w:r w:rsidRPr="0021242D">
              <w:t>Ids</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IN</w:t>
            </w:r>
          </w:p>
        </w:tc>
        <w:tc>
          <w:tcPr>
            <w:tcW w:w="900" w:type="dxa"/>
            <w:tcBorders>
              <w:left w:val="single" w:sz="1" w:space="0" w:color="000000"/>
              <w:bottom w:val="single" w:sz="1" w:space="0" w:color="000000"/>
            </w:tcBorders>
          </w:tcPr>
          <w:p w:rsidR="008423E8" w:rsidRPr="0021242D" w:rsidRDefault="008423E8"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 xml:space="preserve">A list of </w:t>
            </w:r>
            <w:r w:rsidR="00B567BE" w:rsidRPr="0021242D">
              <w:t>Application Rule identifiers.</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OUT</w:t>
            </w:r>
          </w:p>
        </w:tc>
        <w:tc>
          <w:tcPr>
            <w:tcW w:w="900" w:type="dxa"/>
            <w:tcBorders>
              <w:left w:val="single" w:sz="1" w:space="0" w:color="000000"/>
              <w:bottom w:val="single" w:sz="1" w:space="0" w:color="000000"/>
            </w:tcBorders>
          </w:tcPr>
          <w:p w:rsidR="008423E8" w:rsidRPr="0021242D" w:rsidRDefault="008423E8"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Unique response types for this service.</w:t>
            </w:r>
          </w:p>
          <w:p w:rsidR="008423E8" w:rsidRPr="0021242D" w:rsidRDefault="00B567BE" w:rsidP="00AA0DC9">
            <w:pPr>
              <w:pStyle w:val="TB1"/>
            </w:pPr>
            <w:r w:rsidRPr="0021242D">
              <w:t>Applicat</w:t>
            </w:r>
            <w:r w:rsidR="00CB44E5" w:rsidRPr="0021242D">
              <w:t>i</w:t>
            </w:r>
            <w:r w:rsidRPr="0021242D">
              <w:t>on Rule</w:t>
            </w:r>
            <w:r w:rsidR="00CB44E5" w:rsidRPr="0021242D">
              <w:t xml:space="preserve"> does not exist</w:t>
            </w:r>
          </w:p>
        </w:tc>
      </w:tr>
    </w:tbl>
    <w:p w:rsidR="008423E8" w:rsidRPr="0021242D" w:rsidRDefault="008423E8" w:rsidP="00AA0DC9"/>
    <w:p w:rsidR="008423E8" w:rsidRPr="0021242D" w:rsidRDefault="002C1036" w:rsidP="008423E8">
      <w:pPr>
        <w:pStyle w:val="Heading5"/>
        <w:rPr>
          <w:lang w:val="en-US"/>
        </w:rPr>
      </w:pPr>
      <w:bookmarkStart w:id="1631" w:name="_Toc418174684"/>
      <w:bookmarkStart w:id="1632" w:name="_Toc418660616"/>
      <w:r>
        <w:rPr>
          <w:lang w:val="en-US"/>
        </w:rPr>
        <w:t>6.9.3.</w:t>
      </w:r>
      <w:r w:rsidR="00A36F22" w:rsidRPr="0021242D">
        <w:rPr>
          <w:lang w:val="en-US"/>
        </w:rPr>
        <w:t>11</w:t>
      </w:r>
      <w:r w:rsidR="008423E8" w:rsidRPr="0021242D">
        <w:rPr>
          <w:lang w:val="en-US"/>
        </w:rPr>
        <w:t>.</w:t>
      </w:r>
      <w:r w:rsidR="00123C50">
        <w:rPr>
          <w:lang w:val="en-US"/>
        </w:rPr>
        <w:t>4</w:t>
      </w:r>
      <w:r w:rsidR="008423E8" w:rsidRPr="0021242D">
        <w:rPr>
          <w:lang w:val="en-US"/>
        </w:rPr>
        <w:tab/>
        <w:t>Service Interactions</w:t>
      </w:r>
      <w:bookmarkEnd w:id="1631"/>
      <w:bookmarkEnd w:id="1632"/>
    </w:p>
    <w:p w:rsidR="004508FB" w:rsidRPr="0021242D" w:rsidRDefault="008423E8" w:rsidP="00587DBF">
      <w:r w:rsidRPr="0021242D">
        <w:t>The interactions of</w:t>
      </w:r>
      <w:r w:rsidR="00B759EB" w:rsidRPr="0021242D">
        <w:t xml:space="preserve"> </w:t>
      </w:r>
      <w:r w:rsidRPr="0021242D">
        <w:t>service capabilities required for this service capability:</w:t>
      </w:r>
    </w:p>
    <w:p w:rsidR="008423E8" w:rsidRPr="0021242D" w:rsidRDefault="004508FB" w:rsidP="004415F7">
      <w:pPr>
        <w:pStyle w:val="BN"/>
        <w:numPr>
          <w:ilvl w:val="0"/>
          <w:numId w:val="120"/>
        </w:numPr>
      </w:pPr>
      <w:r w:rsidRPr="0021242D">
        <w:t>Issue the deleteApplication</w:t>
      </w:r>
      <w:r w:rsidR="00B567BE" w:rsidRPr="0021242D">
        <w:t>Rule</w:t>
      </w:r>
      <w:r w:rsidRPr="0021242D">
        <w:t>s capability</w:t>
      </w:r>
    </w:p>
    <w:p w:rsidR="008423E8" w:rsidRPr="0021242D" w:rsidRDefault="00CB44E5" w:rsidP="00B91F03">
      <w:pPr>
        <w:pStyle w:val="FL"/>
      </w:pPr>
      <w:r w:rsidRPr="0021242D">
        <w:object w:dxaOrig="6491" w:dyaOrig="3649">
          <v:shape id="_x0000_i1082" type="#_x0000_t75" style="width:324.85pt;height:182pt" o:ole="">
            <v:imagedata r:id="rId162" o:title=""/>
          </v:shape>
          <o:OLEObject Type="Embed" ProgID="Visio.Drawing.11" ShapeID="_x0000_i1082" DrawAspect="Content" ObjectID="_1492401438" r:id="rId163"/>
        </w:object>
      </w:r>
    </w:p>
    <w:p w:rsidR="008423E8" w:rsidRPr="0021242D" w:rsidRDefault="009C5085" w:rsidP="00AA0DC9">
      <w:pPr>
        <w:pStyle w:val="TF"/>
      </w:pPr>
      <w:r w:rsidRPr="0021242D">
        <w:t xml:space="preserve">Figure </w:t>
      </w:r>
      <w:r w:rsidR="002C1036">
        <w:t>6.9.3.</w:t>
      </w:r>
      <w:r w:rsidR="00A36F22" w:rsidRPr="0021242D">
        <w:t>11</w:t>
      </w:r>
      <w:r w:rsidR="008423E8" w:rsidRPr="0021242D">
        <w:t>.</w:t>
      </w:r>
      <w:r w:rsidR="00123C50">
        <w:t>4</w:t>
      </w:r>
      <w:r w:rsidR="008423E8" w:rsidRPr="0021242D">
        <w:t>-1</w:t>
      </w:r>
      <w:r w:rsidR="00AA0DC9" w:rsidRPr="0021242D">
        <w:t>:</w:t>
      </w:r>
      <w:r w:rsidR="008423E8" w:rsidRPr="0021242D">
        <w:t xml:space="preserve"> Service Subscription Administration – deleteApplication</w:t>
      </w:r>
      <w:r w:rsidR="00B567BE" w:rsidRPr="0021242D">
        <w:t>Rule</w:t>
      </w:r>
      <w:r w:rsidR="008423E8" w:rsidRPr="0021242D">
        <w:t>s</w:t>
      </w:r>
      <w:r w:rsidRPr="0021242D">
        <w:t xml:space="preserve"> Diagram</w:t>
      </w:r>
    </w:p>
    <w:p w:rsidR="008423E8" w:rsidRPr="0021242D" w:rsidRDefault="002C1036" w:rsidP="008423E8">
      <w:pPr>
        <w:pStyle w:val="Heading5"/>
        <w:rPr>
          <w:lang w:val="en-US"/>
        </w:rPr>
      </w:pPr>
      <w:bookmarkStart w:id="1633" w:name="_Toc418174685"/>
      <w:bookmarkStart w:id="1634" w:name="_Toc418660617"/>
      <w:r>
        <w:rPr>
          <w:lang w:val="en-US"/>
        </w:rPr>
        <w:t>6.9.3.</w:t>
      </w:r>
      <w:r w:rsidR="00A36F22" w:rsidRPr="0021242D">
        <w:rPr>
          <w:lang w:val="en-US"/>
        </w:rPr>
        <w:t>11</w:t>
      </w:r>
      <w:r w:rsidR="008423E8" w:rsidRPr="0021242D">
        <w:rPr>
          <w:lang w:val="en-US"/>
        </w:rPr>
        <w:t>.</w:t>
      </w:r>
      <w:r w:rsidR="00123C50">
        <w:rPr>
          <w:lang w:val="en-US"/>
        </w:rPr>
        <w:t>5</w:t>
      </w:r>
      <w:r w:rsidR="008423E8" w:rsidRPr="0021242D">
        <w:rPr>
          <w:lang w:val="en-US"/>
        </w:rPr>
        <w:tab/>
      </w:r>
      <w:r w:rsidR="008423E8" w:rsidRPr="0021242D">
        <w:rPr>
          <w:lang w:val="en-US" w:eastAsia="ko-KR"/>
        </w:rPr>
        <w:t>Post-Conditions</w:t>
      </w:r>
      <w:bookmarkEnd w:id="1633"/>
      <w:bookmarkEnd w:id="1634"/>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35" w:name="_Toc418174686"/>
      <w:bookmarkStart w:id="1636" w:name="_Toc418660618"/>
      <w:r>
        <w:rPr>
          <w:lang w:val="en-US"/>
        </w:rPr>
        <w:t>6.9.3.</w:t>
      </w:r>
      <w:r w:rsidR="00A36F22" w:rsidRPr="0021242D">
        <w:rPr>
          <w:lang w:val="en-US"/>
        </w:rPr>
        <w:t>11</w:t>
      </w:r>
      <w:r w:rsidR="008423E8" w:rsidRPr="0021242D">
        <w:rPr>
          <w:lang w:val="en-US"/>
        </w:rPr>
        <w:t>.</w:t>
      </w:r>
      <w:r w:rsidR="00123C50">
        <w:rPr>
          <w:lang w:val="en-US"/>
        </w:rPr>
        <w:t>6</w:t>
      </w:r>
      <w:r w:rsidR="008423E8" w:rsidRPr="0021242D">
        <w:rPr>
          <w:lang w:val="en-US"/>
        </w:rPr>
        <w:tab/>
      </w:r>
      <w:r w:rsidR="008423E8" w:rsidRPr="0021242D">
        <w:rPr>
          <w:lang w:val="en-US" w:eastAsia="ko-KR"/>
        </w:rPr>
        <w:t>Exceptions</w:t>
      </w:r>
      <w:bookmarkEnd w:id="1635"/>
      <w:bookmarkEnd w:id="1636"/>
    </w:p>
    <w:p w:rsidR="008423E8" w:rsidRPr="0021242D" w:rsidRDefault="008423E8" w:rsidP="008423E8">
      <w:pPr>
        <w:keepNext/>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37" w:name="_Toc418174687"/>
      <w:bookmarkStart w:id="1638" w:name="_Toc418660619"/>
      <w:r>
        <w:rPr>
          <w:lang w:val="en-US"/>
        </w:rPr>
        <w:t>6.9.3.</w:t>
      </w:r>
      <w:r w:rsidR="00A36F22" w:rsidRPr="0021242D">
        <w:rPr>
          <w:lang w:val="en-US"/>
        </w:rPr>
        <w:t>11</w:t>
      </w:r>
      <w:r w:rsidR="008423E8" w:rsidRPr="0021242D">
        <w:rPr>
          <w:lang w:val="en-US"/>
        </w:rPr>
        <w:t>.</w:t>
      </w:r>
      <w:r w:rsidR="00123C50">
        <w:rPr>
          <w:lang w:val="en-US"/>
        </w:rPr>
        <w:t>7</w:t>
      </w:r>
      <w:r w:rsidR="008423E8" w:rsidRPr="0021242D">
        <w:rPr>
          <w:lang w:val="en-US"/>
        </w:rPr>
        <w:tab/>
      </w:r>
      <w:r w:rsidR="008423E8" w:rsidRPr="0021242D">
        <w:rPr>
          <w:lang w:val="en-US" w:eastAsia="ko-KR"/>
        </w:rPr>
        <w:t>Policies for Use</w:t>
      </w:r>
      <w:bookmarkEnd w:id="1637"/>
      <w:bookmarkEnd w:id="1638"/>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639" w:name="_Toc418174688"/>
      <w:bookmarkStart w:id="1640" w:name="_Toc418660620"/>
      <w:r>
        <w:rPr>
          <w:lang w:val="en-US"/>
        </w:rPr>
        <w:lastRenderedPageBreak/>
        <w:t>6.9.3.</w:t>
      </w:r>
      <w:r w:rsidR="00A36F22" w:rsidRPr="0021242D">
        <w:rPr>
          <w:lang w:val="en-US"/>
        </w:rPr>
        <w:t>11</w:t>
      </w:r>
      <w:r w:rsidR="008423E8" w:rsidRPr="0021242D">
        <w:rPr>
          <w:lang w:val="en-US"/>
        </w:rPr>
        <w:t>.</w:t>
      </w:r>
      <w:r w:rsidR="00123C50">
        <w:rPr>
          <w:lang w:val="en-US"/>
        </w:rPr>
        <w:t>8</w:t>
      </w:r>
      <w:r w:rsidR="008423E8" w:rsidRPr="0021242D">
        <w:rPr>
          <w:lang w:val="en-US"/>
        </w:rPr>
        <w:tab/>
        <w:t>oneM2M Resource Interworking</w:t>
      </w:r>
      <w:bookmarkEnd w:id="1639"/>
      <w:bookmarkEnd w:id="1640"/>
    </w:p>
    <w:p w:rsidR="008423E8" w:rsidRPr="0021242D" w:rsidRDefault="00B567BE" w:rsidP="00AA0DC9">
      <w:pPr>
        <w:keepNext/>
      </w:pPr>
      <w:r w:rsidRPr="0021242D">
        <w:t xml:space="preserve">This service capability adds Application Rules. This capability maps to the DELETE procedure of the &lt;serviceSubscribedAppRule&gt; resource. </w:t>
      </w:r>
    </w:p>
    <w:p w:rsidR="008423E8" w:rsidRPr="00123C50" w:rsidRDefault="002C1036" w:rsidP="008423E8">
      <w:pPr>
        <w:pStyle w:val="Heading4"/>
        <w:rPr>
          <w:lang w:val="en-US"/>
        </w:rPr>
      </w:pPr>
      <w:bookmarkStart w:id="1641" w:name="_Toc417309575"/>
      <w:bookmarkStart w:id="1642" w:name="_Toc418174689"/>
      <w:bookmarkStart w:id="1643" w:name="_Toc418660621"/>
      <w:r w:rsidRPr="00123C50">
        <w:rPr>
          <w:lang w:val="en-US"/>
        </w:rPr>
        <w:t>6.9.3.</w:t>
      </w:r>
      <w:r w:rsidR="00A36F22" w:rsidRPr="00123C50">
        <w:rPr>
          <w:lang w:val="en-US"/>
        </w:rPr>
        <w:t>12</w:t>
      </w:r>
      <w:r w:rsidR="008423E8" w:rsidRPr="00123C50">
        <w:rPr>
          <w:lang w:val="en-US"/>
        </w:rPr>
        <w:tab/>
        <w:t>getApplication</w:t>
      </w:r>
      <w:r w:rsidR="008533FB" w:rsidRPr="00123C50">
        <w:rPr>
          <w:lang w:val="en-US"/>
        </w:rPr>
        <w:t>Rule</w:t>
      </w:r>
      <w:r w:rsidR="008423E8" w:rsidRPr="00123C50">
        <w:rPr>
          <w:lang w:val="en-US"/>
        </w:rPr>
        <w:t>s</w:t>
      </w:r>
      <w:bookmarkEnd w:id="1641"/>
      <w:bookmarkEnd w:id="1642"/>
      <w:bookmarkEnd w:id="1643"/>
    </w:p>
    <w:p w:rsidR="00123C50" w:rsidRPr="00123C50" w:rsidRDefault="00123C50" w:rsidP="00123C50">
      <w:pPr>
        <w:pStyle w:val="Heading5"/>
        <w:rPr>
          <w:lang w:val="en-US"/>
        </w:rPr>
      </w:pPr>
      <w:bookmarkStart w:id="1644" w:name="_Toc418660622"/>
      <w:r w:rsidRPr="00123C50">
        <w:rPr>
          <w:lang w:val="en-US"/>
        </w:rPr>
        <w:t>6.9.3.12.1</w:t>
      </w:r>
      <w:r w:rsidRPr="00123C50">
        <w:rPr>
          <w:lang w:val="en-US"/>
        </w:rPr>
        <w:tab/>
        <w:t>Description</w:t>
      </w:r>
      <w:bookmarkEnd w:id="1644"/>
    </w:p>
    <w:p w:rsidR="008423E8" w:rsidRPr="00123C50" w:rsidRDefault="008423E8" w:rsidP="008423E8">
      <w:r w:rsidRPr="00123C50">
        <w:t xml:space="preserve">This service capability provides the ability to retrieve the </w:t>
      </w:r>
      <w:r w:rsidR="008533FB" w:rsidRPr="00123C50">
        <w:t>Application Rules</w:t>
      </w:r>
      <w:r w:rsidRPr="00123C50">
        <w:t xml:space="preserve">. This service capability shall be restricted to the Msc and Mca </w:t>
      </w:r>
      <w:r w:rsidR="007B7B7B" w:rsidRPr="00123C50">
        <w:t>Reference Point</w:t>
      </w:r>
      <w:r w:rsidRPr="00123C50">
        <w:t>s.</w:t>
      </w:r>
    </w:p>
    <w:p w:rsidR="008423E8" w:rsidRPr="00123C50" w:rsidRDefault="002C1036" w:rsidP="008423E8">
      <w:pPr>
        <w:pStyle w:val="Heading5"/>
        <w:rPr>
          <w:lang w:val="en-US"/>
        </w:rPr>
      </w:pPr>
      <w:bookmarkStart w:id="1645" w:name="_Toc418174690"/>
      <w:bookmarkStart w:id="1646" w:name="_Toc418660623"/>
      <w:r w:rsidRPr="00123C50">
        <w:rPr>
          <w:lang w:val="en-US"/>
        </w:rPr>
        <w:t>6.9.3.</w:t>
      </w:r>
      <w:r w:rsidR="00A36F22" w:rsidRPr="00123C50">
        <w:rPr>
          <w:lang w:val="en-US"/>
        </w:rPr>
        <w:t>12</w:t>
      </w:r>
      <w:r w:rsidR="0068154D" w:rsidRPr="00123C50">
        <w:rPr>
          <w:lang w:val="en-US"/>
        </w:rPr>
        <w:t>.</w:t>
      </w:r>
      <w:r w:rsidR="00123C50" w:rsidRPr="00123C50">
        <w:rPr>
          <w:lang w:val="en-US"/>
        </w:rPr>
        <w:t>2</w:t>
      </w:r>
      <w:r w:rsidR="008423E8" w:rsidRPr="00123C50">
        <w:rPr>
          <w:lang w:val="en-US"/>
        </w:rPr>
        <w:tab/>
      </w:r>
      <w:r w:rsidR="00D87590">
        <w:rPr>
          <w:lang w:val="en-US"/>
        </w:rPr>
        <w:t>Pre-Conditions</w:t>
      </w:r>
      <w:bookmarkEnd w:id="1645"/>
      <w:bookmarkEnd w:id="1646"/>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47" w:name="_Toc418174691"/>
      <w:bookmarkStart w:id="1648" w:name="_Toc418660624"/>
      <w:r>
        <w:rPr>
          <w:lang w:val="en-US"/>
        </w:rPr>
        <w:t>6.9.3.</w:t>
      </w:r>
      <w:r w:rsidR="00A36F22" w:rsidRPr="0021242D">
        <w:rPr>
          <w:lang w:val="en-US"/>
        </w:rPr>
        <w:t>12</w:t>
      </w:r>
      <w:r w:rsidR="0068154D" w:rsidRPr="0021242D">
        <w:rPr>
          <w:lang w:val="en-US"/>
        </w:rPr>
        <w:t>.</w:t>
      </w:r>
      <w:r w:rsidR="00123C50">
        <w:rPr>
          <w:lang w:val="en-US"/>
        </w:rPr>
        <w:t>3</w:t>
      </w:r>
      <w:r w:rsidR="008423E8" w:rsidRPr="0021242D">
        <w:rPr>
          <w:lang w:val="en-US"/>
        </w:rPr>
        <w:tab/>
      </w:r>
      <w:r w:rsidR="00534908" w:rsidRPr="0021242D">
        <w:rPr>
          <w:lang w:val="en-US"/>
        </w:rPr>
        <w:t>Sig</w:t>
      </w:r>
      <w:r w:rsidR="008423E8" w:rsidRPr="0021242D">
        <w:rPr>
          <w:lang w:val="en-US"/>
        </w:rPr>
        <w:t xml:space="preserve">nature – </w:t>
      </w:r>
      <w:r w:rsidR="00613565" w:rsidRPr="0021242D">
        <w:rPr>
          <w:lang w:val="en-US"/>
        </w:rPr>
        <w:t>get</w:t>
      </w:r>
      <w:r w:rsidR="008423E8" w:rsidRPr="0021242D">
        <w:rPr>
          <w:lang w:val="en-US"/>
        </w:rPr>
        <w:t>Application</w:t>
      </w:r>
      <w:r w:rsidR="008533FB" w:rsidRPr="0021242D">
        <w:rPr>
          <w:lang w:val="en-US"/>
        </w:rPr>
        <w:t>Rule</w:t>
      </w:r>
      <w:r w:rsidR="008423E8" w:rsidRPr="0021242D">
        <w:rPr>
          <w:lang w:val="en-US"/>
        </w:rPr>
        <w:t>s</w:t>
      </w:r>
      <w:bookmarkEnd w:id="1647"/>
      <w:bookmarkEnd w:id="1648"/>
    </w:p>
    <w:p w:rsidR="00AA0DC9" w:rsidRPr="0021242D" w:rsidRDefault="00AA0DC9" w:rsidP="00AA0DC9">
      <w:pPr>
        <w:pStyle w:val="TH"/>
      </w:pPr>
      <w:r w:rsidRPr="0021242D">
        <w:t xml:space="preserve">Table </w:t>
      </w:r>
      <w:r w:rsidR="002C1036">
        <w:t>6.9.3.</w:t>
      </w:r>
      <w:r w:rsidRPr="0021242D">
        <w:t>12.</w:t>
      </w:r>
      <w:r w:rsidR="00123C50">
        <w:t>3</w:t>
      </w:r>
      <w:r w:rsidRPr="0021242D">
        <w:t>-1: Service Subscription Administration – getApplicationRules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Description</w:t>
            </w:r>
          </w:p>
        </w:tc>
      </w:tr>
      <w:tr w:rsidR="008533FB" w:rsidRPr="0021242D" w:rsidTr="00FB2EC8">
        <w:trPr>
          <w:tblHeader/>
          <w:jc w:val="center"/>
        </w:trPr>
        <w:tc>
          <w:tcPr>
            <w:tcW w:w="1709" w:type="dxa"/>
            <w:tcBorders>
              <w:left w:val="single" w:sz="1" w:space="0" w:color="000000"/>
              <w:bottom w:val="single" w:sz="1" w:space="0" w:color="000000"/>
            </w:tcBorders>
          </w:tcPr>
          <w:p w:rsidR="008533FB" w:rsidRPr="0021242D" w:rsidRDefault="008533FB" w:rsidP="00AA0DC9">
            <w:pPr>
              <w:pStyle w:val="TAL"/>
            </w:pPr>
            <w:r w:rsidRPr="0021242D">
              <w:t>filterCriteria</w:t>
            </w:r>
          </w:p>
        </w:tc>
        <w:tc>
          <w:tcPr>
            <w:tcW w:w="900" w:type="dxa"/>
            <w:tcBorders>
              <w:left w:val="single" w:sz="1" w:space="0" w:color="000000"/>
              <w:bottom w:val="single" w:sz="1" w:space="0" w:color="000000"/>
              <w:right w:val="single" w:sz="1" w:space="0" w:color="000000"/>
            </w:tcBorders>
          </w:tcPr>
          <w:p w:rsidR="008533FB" w:rsidRPr="0021242D" w:rsidRDefault="008533FB" w:rsidP="00AA0DC9">
            <w:pPr>
              <w:pStyle w:val="TAL"/>
            </w:pPr>
            <w:r w:rsidRPr="0021242D">
              <w:t>IN</w:t>
            </w:r>
          </w:p>
        </w:tc>
        <w:tc>
          <w:tcPr>
            <w:tcW w:w="900" w:type="dxa"/>
            <w:tcBorders>
              <w:left w:val="single" w:sz="1" w:space="0" w:color="000000"/>
              <w:bottom w:val="single" w:sz="1" w:space="0" w:color="000000"/>
            </w:tcBorders>
          </w:tcPr>
          <w:p w:rsidR="008533FB" w:rsidRPr="0021242D" w:rsidRDefault="008533FB"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8533FB" w:rsidRPr="0021242D" w:rsidRDefault="008533FB" w:rsidP="00AA0DC9">
            <w:pPr>
              <w:pStyle w:val="TAL"/>
            </w:pPr>
            <w:r w:rsidRPr="0021242D">
              <w:t xml:space="preserve">See Table </w:t>
            </w:r>
            <w:r w:rsidR="000D3A8F">
              <w:t>6.9.2.6</w:t>
            </w:r>
            <w:r w:rsidRPr="0021242D">
              <w:t>-1</w:t>
            </w:r>
          </w:p>
        </w:tc>
      </w:tr>
      <w:tr w:rsidR="008533FB" w:rsidRPr="0021242D" w:rsidTr="00FB2EC8">
        <w:trPr>
          <w:tblHeader/>
          <w:jc w:val="center"/>
        </w:trPr>
        <w:tc>
          <w:tcPr>
            <w:tcW w:w="1709" w:type="dxa"/>
            <w:tcBorders>
              <w:left w:val="single" w:sz="1" w:space="0" w:color="000000"/>
              <w:bottom w:val="single" w:sz="1" w:space="0" w:color="000000"/>
            </w:tcBorders>
          </w:tcPr>
          <w:p w:rsidR="008533FB" w:rsidRPr="0021242D" w:rsidRDefault="008533FB" w:rsidP="00AA0DC9">
            <w:pPr>
              <w:pStyle w:val="TAL"/>
            </w:pPr>
            <w:r w:rsidRPr="0021242D">
              <w:t>applicationRules</w:t>
            </w:r>
          </w:p>
        </w:tc>
        <w:tc>
          <w:tcPr>
            <w:tcW w:w="900" w:type="dxa"/>
            <w:tcBorders>
              <w:left w:val="single" w:sz="1" w:space="0" w:color="000000"/>
              <w:bottom w:val="single" w:sz="1" w:space="0" w:color="000000"/>
              <w:right w:val="single" w:sz="1" w:space="0" w:color="000000"/>
            </w:tcBorders>
          </w:tcPr>
          <w:p w:rsidR="008533FB" w:rsidRPr="0021242D" w:rsidRDefault="008533FB" w:rsidP="00AA0DC9">
            <w:pPr>
              <w:pStyle w:val="TAL"/>
            </w:pPr>
            <w:r w:rsidRPr="0021242D">
              <w:t>OUT</w:t>
            </w:r>
          </w:p>
        </w:tc>
        <w:tc>
          <w:tcPr>
            <w:tcW w:w="900" w:type="dxa"/>
            <w:tcBorders>
              <w:left w:val="single" w:sz="1" w:space="0" w:color="000000"/>
              <w:bottom w:val="single" w:sz="1" w:space="0" w:color="000000"/>
            </w:tcBorders>
          </w:tcPr>
          <w:p w:rsidR="008533FB" w:rsidRPr="0021242D" w:rsidRDefault="008533FB"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8533FB" w:rsidRPr="0021242D" w:rsidRDefault="008533FB" w:rsidP="00AA0DC9">
            <w:pPr>
              <w:pStyle w:val="TAL"/>
            </w:pPr>
            <w:r w:rsidRPr="0021242D">
              <w:t xml:space="preserve">The resulting M2M Node entities in Table </w:t>
            </w:r>
            <w:r w:rsidR="000D3A8F">
              <w:t>6.9.2.5</w:t>
            </w:r>
            <w:r w:rsidRPr="0021242D">
              <w:t xml:space="preserve">-1. </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OUT</w:t>
            </w:r>
          </w:p>
        </w:tc>
        <w:tc>
          <w:tcPr>
            <w:tcW w:w="900" w:type="dxa"/>
            <w:tcBorders>
              <w:left w:val="single" w:sz="1" w:space="0" w:color="000000"/>
              <w:bottom w:val="single" w:sz="1" w:space="0" w:color="000000"/>
            </w:tcBorders>
          </w:tcPr>
          <w:p w:rsidR="008423E8" w:rsidRPr="0021242D" w:rsidRDefault="008423E8"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Unique response types for this service.</w:t>
            </w:r>
          </w:p>
          <w:p w:rsidR="008423E8" w:rsidRPr="0021242D" w:rsidRDefault="008423E8" w:rsidP="00AA0DC9">
            <w:pPr>
              <w:pStyle w:val="TB1"/>
            </w:pPr>
            <w:r w:rsidRPr="0021242D">
              <w:t>None</w:t>
            </w:r>
          </w:p>
        </w:tc>
      </w:tr>
    </w:tbl>
    <w:p w:rsidR="00AA0DC9" w:rsidRPr="0021242D" w:rsidRDefault="00AA0DC9" w:rsidP="00AA0DC9"/>
    <w:p w:rsidR="008423E8" w:rsidRPr="0021242D" w:rsidRDefault="002C1036" w:rsidP="008423E8">
      <w:pPr>
        <w:pStyle w:val="Heading5"/>
        <w:rPr>
          <w:lang w:val="en-US"/>
        </w:rPr>
      </w:pPr>
      <w:bookmarkStart w:id="1649" w:name="_Toc418174692"/>
      <w:bookmarkStart w:id="1650" w:name="_Toc418660625"/>
      <w:r>
        <w:rPr>
          <w:lang w:val="en-US"/>
        </w:rPr>
        <w:t>6.9.3.</w:t>
      </w:r>
      <w:r w:rsidR="00A36F22" w:rsidRPr="0021242D">
        <w:rPr>
          <w:lang w:val="en-US"/>
        </w:rPr>
        <w:t>12</w:t>
      </w:r>
      <w:r w:rsidR="0068154D" w:rsidRPr="0021242D">
        <w:rPr>
          <w:lang w:val="en-US"/>
        </w:rPr>
        <w:t>.</w:t>
      </w:r>
      <w:r w:rsidR="00123C50">
        <w:rPr>
          <w:lang w:val="en-US"/>
        </w:rPr>
        <w:t>4</w:t>
      </w:r>
      <w:r w:rsidR="008423E8" w:rsidRPr="0021242D">
        <w:rPr>
          <w:lang w:val="en-US"/>
        </w:rPr>
        <w:tab/>
        <w:t>Service Interactions</w:t>
      </w:r>
      <w:bookmarkEnd w:id="1649"/>
      <w:bookmarkEnd w:id="1650"/>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8423E8" w:rsidP="004415F7">
      <w:pPr>
        <w:pStyle w:val="BN"/>
        <w:numPr>
          <w:ilvl w:val="0"/>
          <w:numId w:val="56"/>
        </w:numPr>
      </w:pPr>
      <w:r w:rsidRPr="0021242D">
        <w:t>Issue the getApplication</w:t>
      </w:r>
      <w:r w:rsidR="00BC36A6" w:rsidRPr="0021242D">
        <w:t>Rule</w:t>
      </w:r>
      <w:r w:rsidRPr="0021242D">
        <w:t>s capability</w:t>
      </w:r>
    </w:p>
    <w:p w:rsidR="008423E8" w:rsidRPr="0021242D" w:rsidRDefault="00A52154" w:rsidP="00B91F03">
      <w:pPr>
        <w:pStyle w:val="FL"/>
      </w:pPr>
      <w:r w:rsidRPr="0021242D">
        <w:object w:dxaOrig="6491" w:dyaOrig="3649">
          <v:shape id="_x0000_i1083" type="#_x0000_t75" style="width:184.9pt;height:164.75pt" o:ole="">
            <v:imagedata r:id="rId164" o:title="" cropbottom="6212f" cropright="28234f"/>
          </v:shape>
          <o:OLEObject Type="Embed" ProgID="Visio.Drawing.11" ShapeID="_x0000_i1083" DrawAspect="Content" ObjectID="_1492401439" r:id="rId165"/>
        </w:object>
      </w:r>
    </w:p>
    <w:p w:rsidR="008423E8" w:rsidRPr="0021242D" w:rsidRDefault="009C5085" w:rsidP="00AA0DC9">
      <w:pPr>
        <w:pStyle w:val="FL"/>
      </w:pPr>
      <w:r w:rsidRPr="0021242D">
        <w:t xml:space="preserve">Figure </w:t>
      </w:r>
      <w:r w:rsidR="002C1036">
        <w:t>6.9.3.</w:t>
      </w:r>
      <w:r w:rsidR="00A36F22" w:rsidRPr="0021242D">
        <w:t>12</w:t>
      </w:r>
      <w:r w:rsidR="0068154D" w:rsidRPr="0021242D">
        <w:t>.</w:t>
      </w:r>
      <w:r w:rsidR="00123C50">
        <w:t>4</w:t>
      </w:r>
      <w:r w:rsidR="008423E8" w:rsidRPr="0021242D">
        <w:t>-1</w:t>
      </w:r>
      <w:r w:rsidR="00AA0DC9" w:rsidRPr="0021242D">
        <w:t>:</w:t>
      </w:r>
      <w:r w:rsidR="008423E8" w:rsidRPr="0021242D">
        <w:t xml:space="preserve"> Service Subscription Administration – getApplication</w:t>
      </w:r>
      <w:r w:rsidR="00BC36A6" w:rsidRPr="0021242D">
        <w:t>Rule</w:t>
      </w:r>
      <w:r w:rsidR="008423E8" w:rsidRPr="0021242D">
        <w:t>s</w:t>
      </w:r>
      <w:r w:rsidRPr="0021242D">
        <w:t xml:space="preserve"> Diagram</w:t>
      </w:r>
    </w:p>
    <w:p w:rsidR="008423E8" w:rsidRPr="0021242D" w:rsidRDefault="002C1036" w:rsidP="008423E8">
      <w:pPr>
        <w:pStyle w:val="Heading5"/>
        <w:rPr>
          <w:lang w:val="en-US"/>
        </w:rPr>
      </w:pPr>
      <w:bookmarkStart w:id="1651" w:name="_Toc418174693"/>
      <w:bookmarkStart w:id="1652" w:name="_Toc418660626"/>
      <w:r>
        <w:rPr>
          <w:lang w:val="en-US"/>
        </w:rPr>
        <w:t>6.9.3.</w:t>
      </w:r>
      <w:r w:rsidR="00A36F22" w:rsidRPr="0021242D">
        <w:rPr>
          <w:lang w:val="en-US"/>
        </w:rPr>
        <w:t>12.</w:t>
      </w:r>
      <w:r w:rsidR="00123C50">
        <w:rPr>
          <w:lang w:val="en-US"/>
        </w:rPr>
        <w:t>5</w:t>
      </w:r>
      <w:r w:rsidR="008423E8" w:rsidRPr="0021242D">
        <w:rPr>
          <w:lang w:val="en-US"/>
        </w:rPr>
        <w:tab/>
      </w:r>
      <w:r w:rsidR="008423E8" w:rsidRPr="0021242D">
        <w:rPr>
          <w:lang w:val="en-US" w:eastAsia="ko-KR"/>
        </w:rPr>
        <w:t>Post-Conditions</w:t>
      </w:r>
      <w:bookmarkEnd w:id="1651"/>
      <w:bookmarkEnd w:id="1652"/>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53" w:name="_Toc418174694"/>
      <w:bookmarkStart w:id="1654" w:name="_Toc418660627"/>
      <w:r>
        <w:rPr>
          <w:lang w:val="en-US"/>
        </w:rPr>
        <w:t>6.9.3.</w:t>
      </w:r>
      <w:r w:rsidR="00A36F22" w:rsidRPr="0021242D">
        <w:rPr>
          <w:lang w:val="en-US"/>
        </w:rPr>
        <w:t>12.</w:t>
      </w:r>
      <w:r w:rsidR="00123C50">
        <w:rPr>
          <w:lang w:val="en-US"/>
        </w:rPr>
        <w:t>6</w:t>
      </w:r>
      <w:r w:rsidR="008423E8" w:rsidRPr="0021242D">
        <w:rPr>
          <w:lang w:val="en-US"/>
        </w:rPr>
        <w:tab/>
      </w:r>
      <w:r w:rsidR="008423E8" w:rsidRPr="0021242D">
        <w:rPr>
          <w:lang w:val="en-US" w:eastAsia="ko-KR"/>
        </w:rPr>
        <w:t>Exceptions</w:t>
      </w:r>
      <w:bookmarkEnd w:id="1653"/>
      <w:bookmarkEnd w:id="1654"/>
    </w:p>
    <w:p w:rsidR="008423E8" w:rsidRPr="0021242D" w:rsidRDefault="008423E8" w:rsidP="008423E8">
      <w:pPr>
        <w:keepNext/>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55" w:name="_Toc418174695"/>
      <w:bookmarkStart w:id="1656" w:name="_Toc418660628"/>
      <w:r>
        <w:rPr>
          <w:lang w:val="en-US"/>
        </w:rPr>
        <w:t>6.9.3.</w:t>
      </w:r>
      <w:r w:rsidR="00A36F22" w:rsidRPr="0021242D">
        <w:rPr>
          <w:lang w:val="en-US"/>
        </w:rPr>
        <w:t>12.</w:t>
      </w:r>
      <w:r w:rsidR="00123C50">
        <w:rPr>
          <w:lang w:val="en-US"/>
        </w:rPr>
        <w:t>7</w:t>
      </w:r>
      <w:r w:rsidR="008423E8" w:rsidRPr="0021242D">
        <w:rPr>
          <w:lang w:val="en-US"/>
        </w:rPr>
        <w:tab/>
      </w:r>
      <w:r w:rsidR="008423E8" w:rsidRPr="0021242D">
        <w:rPr>
          <w:lang w:val="en-US" w:eastAsia="ko-KR"/>
        </w:rPr>
        <w:t>Policies for Use</w:t>
      </w:r>
      <w:bookmarkEnd w:id="1655"/>
      <w:bookmarkEnd w:id="1656"/>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657" w:name="_Toc418174696"/>
      <w:bookmarkStart w:id="1658" w:name="_Toc418660629"/>
      <w:r>
        <w:rPr>
          <w:lang w:val="en-US"/>
        </w:rPr>
        <w:lastRenderedPageBreak/>
        <w:t>6.9.3.</w:t>
      </w:r>
      <w:r w:rsidR="00A36F22" w:rsidRPr="0021242D">
        <w:rPr>
          <w:lang w:val="en-US"/>
        </w:rPr>
        <w:t>12.</w:t>
      </w:r>
      <w:r w:rsidR="00123C50">
        <w:rPr>
          <w:lang w:val="en-US"/>
        </w:rPr>
        <w:t>8</w:t>
      </w:r>
      <w:r w:rsidR="008423E8" w:rsidRPr="0021242D">
        <w:rPr>
          <w:lang w:val="en-US"/>
        </w:rPr>
        <w:tab/>
        <w:t>oneM2M Resource Interworking</w:t>
      </w:r>
      <w:bookmarkEnd w:id="1657"/>
      <w:bookmarkEnd w:id="1658"/>
    </w:p>
    <w:p w:rsidR="008423E8" w:rsidRPr="0021242D" w:rsidRDefault="008423E8" w:rsidP="008423E8">
      <w:pPr>
        <w:keepNext/>
      </w:pPr>
      <w:r w:rsidRPr="0021242D">
        <w:t xml:space="preserve">This service capability retrieves </w:t>
      </w:r>
      <w:r w:rsidR="00BC36A6" w:rsidRPr="0021242D">
        <w:t>Application Rules</w:t>
      </w:r>
      <w:r w:rsidRPr="0021242D">
        <w:t xml:space="preserve">. </w:t>
      </w:r>
      <w:r w:rsidR="00BC36A6" w:rsidRPr="0021242D">
        <w:t>This capability maps to the RETRIEVE procedure of the &lt;serviceSubscribedAppRule&gt; resource.</w:t>
      </w:r>
    </w:p>
    <w:p w:rsidR="008423E8" w:rsidRPr="00123C50" w:rsidRDefault="002C1036" w:rsidP="008423E8">
      <w:pPr>
        <w:pStyle w:val="Heading4"/>
        <w:rPr>
          <w:lang w:val="en-US"/>
        </w:rPr>
      </w:pPr>
      <w:bookmarkStart w:id="1659" w:name="_Toc417309576"/>
      <w:bookmarkStart w:id="1660" w:name="_Toc418174697"/>
      <w:bookmarkStart w:id="1661" w:name="_Toc418660630"/>
      <w:r w:rsidRPr="00123C50">
        <w:rPr>
          <w:lang w:val="en-US"/>
        </w:rPr>
        <w:t>6.9.3.</w:t>
      </w:r>
      <w:r w:rsidR="00A36F22" w:rsidRPr="00123C50">
        <w:rPr>
          <w:lang w:val="en-US"/>
        </w:rPr>
        <w:t>13</w:t>
      </w:r>
      <w:r w:rsidR="008423E8" w:rsidRPr="00123C50">
        <w:rPr>
          <w:lang w:val="en-US"/>
        </w:rPr>
        <w:tab/>
      </w:r>
      <w:r w:rsidR="004D5A89" w:rsidRPr="00123C50">
        <w:rPr>
          <w:lang w:val="en-US"/>
        </w:rPr>
        <w:t>update</w:t>
      </w:r>
      <w:r w:rsidR="00D84DBD" w:rsidRPr="00123C50">
        <w:rPr>
          <w:lang w:val="en-US"/>
        </w:rPr>
        <w:t>NodeForServiceSubscription</w:t>
      </w:r>
      <w:bookmarkEnd w:id="1659"/>
      <w:bookmarkEnd w:id="1660"/>
      <w:bookmarkEnd w:id="1661"/>
    </w:p>
    <w:p w:rsidR="00123C50" w:rsidRPr="00123C50" w:rsidRDefault="00123C50" w:rsidP="00123C50">
      <w:pPr>
        <w:pStyle w:val="Heading5"/>
        <w:rPr>
          <w:lang w:val="en-US"/>
        </w:rPr>
      </w:pPr>
      <w:bookmarkStart w:id="1662" w:name="_Toc418660631"/>
      <w:r w:rsidRPr="00123C50">
        <w:rPr>
          <w:lang w:val="en-US"/>
        </w:rPr>
        <w:t>6.9.3.13.1</w:t>
      </w:r>
      <w:r w:rsidRPr="00123C50">
        <w:rPr>
          <w:lang w:val="en-US"/>
        </w:rPr>
        <w:tab/>
        <w:t>Description</w:t>
      </w:r>
      <w:bookmarkEnd w:id="1662"/>
    </w:p>
    <w:p w:rsidR="008423E8" w:rsidRPr="00123C50" w:rsidRDefault="008423E8" w:rsidP="008423E8">
      <w:r w:rsidRPr="00123C50">
        <w:t xml:space="preserve">This service capability provides the ability to update the </w:t>
      </w:r>
      <w:r w:rsidR="005348FE" w:rsidRPr="00123C50">
        <w:t>Application Rules</w:t>
      </w:r>
      <w:r w:rsidRPr="00123C50">
        <w:t xml:space="preserve"> </w:t>
      </w:r>
      <w:r w:rsidR="00CB44E5" w:rsidRPr="00123C50">
        <w:t>and External I</w:t>
      </w:r>
      <w:r w:rsidR="00D84DBD" w:rsidRPr="00123C50">
        <w:t xml:space="preserve">dentifiers </w:t>
      </w:r>
      <w:r w:rsidRPr="00123C50">
        <w:t xml:space="preserve">to be associated to a </w:t>
      </w:r>
      <w:r w:rsidR="004D5A89" w:rsidRPr="00123C50">
        <w:t xml:space="preserve">Node </w:t>
      </w:r>
      <w:r w:rsidRPr="00123C50">
        <w:t xml:space="preserve">within the context of a </w:t>
      </w:r>
      <w:r w:rsidR="002F495D" w:rsidRPr="00123C50">
        <w:t>M2M Service Subscription</w:t>
      </w:r>
      <w:r w:rsidRPr="00123C50">
        <w:t xml:space="preserve">. This service capability shall be restricted to the Msc and Mca </w:t>
      </w:r>
      <w:r w:rsidR="007B7B7B" w:rsidRPr="00123C50">
        <w:t>Reference Point</w:t>
      </w:r>
      <w:r w:rsidRPr="00123C50">
        <w:t>s.</w:t>
      </w:r>
    </w:p>
    <w:p w:rsidR="008423E8" w:rsidRPr="00123C50" w:rsidRDefault="002C1036" w:rsidP="008423E8">
      <w:pPr>
        <w:pStyle w:val="Heading5"/>
        <w:rPr>
          <w:lang w:val="en-US"/>
        </w:rPr>
      </w:pPr>
      <w:bookmarkStart w:id="1663" w:name="_Toc418174698"/>
      <w:bookmarkStart w:id="1664" w:name="_Toc418660632"/>
      <w:r w:rsidRPr="00123C50">
        <w:rPr>
          <w:lang w:val="en-US"/>
        </w:rPr>
        <w:t>6.9.3.</w:t>
      </w:r>
      <w:r w:rsidR="00A36F22" w:rsidRPr="00123C50">
        <w:rPr>
          <w:lang w:val="en-US"/>
        </w:rPr>
        <w:t>13</w:t>
      </w:r>
      <w:r w:rsidR="0068154D" w:rsidRPr="00123C50">
        <w:rPr>
          <w:lang w:val="en-US"/>
        </w:rPr>
        <w:t>.</w:t>
      </w:r>
      <w:r w:rsidR="00123C50" w:rsidRPr="00123C50">
        <w:rPr>
          <w:lang w:val="en-US"/>
        </w:rPr>
        <w:t>2</w:t>
      </w:r>
      <w:r w:rsidR="008423E8" w:rsidRPr="00123C50">
        <w:rPr>
          <w:lang w:val="en-US"/>
        </w:rPr>
        <w:tab/>
      </w:r>
      <w:r w:rsidR="00D87590">
        <w:rPr>
          <w:lang w:val="en-US"/>
        </w:rPr>
        <w:t>Pre-Conditions</w:t>
      </w:r>
      <w:bookmarkEnd w:id="1663"/>
      <w:bookmarkEnd w:id="1664"/>
    </w:p>
    <w:p w:rsidR="008423E8" w:rsidRPr="0021242D" w:rsidRDefault="008423E8" w:rsidP="008423E8">
      <w:pPr>
        <w:keepNext/>
        <w:rPr>
          <w:lang w:eastAsia="ko-KR"/>
        </w:rPr>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65" w:name="_Toc418174699"/>
      <w:bookmarkStart w:id="1666" w:name="_Toc418660633"/>
      <w:r>
        <w:rPr>
          <w:lang w:val="en-US"/>
        </w:rPr>
        <w:t>6.9.3.</w:t>
      </w:r>
      <w:r w:rsidR="00A36F22" w:rsidRPr="0021242D">
        <w:rPr>
          <w:lang w:val="en-US"/>
        </w:rPr>
        <w:t>13</w:t>
      </w:r>
      <w:r w:rsidR="0068154D" w:rsidRPr="0021242D">
        <w:rPr>
          <w:lang w:val="en-US"/>
        </w:rPr>
        <w:t>.</w:t>
      </w:r>
      <w:r w:rsidR="00123C50">
        <w:rPr>
          <w:lang w:val="en-US"/>
        </w:rPr>
        <w:t>3</w:t>
      </w:r>
      <w:r w:rsidR="008423E8" w:rsidRPr="0021242D">
        <w:rPr>
          <w:lang w:val="en-US"/>
        </w:rPr>
        <w:tab/>
      </w:r>
      <w:r w:rsidR="004D5A89" w:rsidRPr="0021242D">
        <w:rPr>
          <w:lang w:val="en-US"/>
        </w:rPr>
        <w:t>updateNode</w:t>
      </w:r>
      <w:r w:rsidR="00D84DBD" w:rsidRPr="0021242D">
        <w:rPr>
          <w:lang w:val="en-US"/>
        </w:rPr>
        <w:t>ForServiceSubscription</w:t>
      </w:r>
      <w:bookmarkEnd w:id="1665"/>
      <w:bookmarkEnd w:id="1666"/>
    </w:p>
    <w:p w:rsidR="00AA0DC9" w:rsidRPr="0021242D" w:rsidRDefault="00AA0DC9" w:rsidP="00AA0DC9">
      <w:pPr>
        <w:pStyle w:val="TH"/>
      </w:pPr>
      <w:r w:rsidRPr="0021242D">
        <w:t xml:space="preserve">Table </w:t>
      </w:r>
      <w:r w:rsidR="002C1036">
        <w:t>6.9.3.</w:t>
      </w:r>
      <w:r w:rsidRPr="0021242D">
        <w:t>13.</w:t>
      </w:r>
      <w:r w:rsidR="00123C50">
        <w:t>3</w:t>
      </w:r>
      <w:r w:rsidRPr="0021242D">
        <w:t>-1: Service Subscription Administration – updateNodeForServiceSubscription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8423E8" w:rsidRPr="0021242D" w:rsidTr="00FB2EC8">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423E8" w:rsidRPr="0021242D" w:rsidRDefault="008423E8"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423E8" w:rsidRPr="0021242D" w:rsidRDefault="008423E8" w:rsidP="00AA0DC9">
            <w:pPr>
              <w:pStyle w:val="TAH"/>
            </w:pPr>
            <w:r w:rsidRPr="0021242D">
              <w:t>Description</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serviceSubscriptionId</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IN</w:t>
            </w:r>
          </w:p>
        </w:tc>
        <w:tc>
          <w:tcPr>
            <w:tcW w:w="900" w:type="dxa"/>
            <w:tcBorders>
              <w:left w:val="single" w:sz="1" w:space="0" w:color="000000"/>
              <w:bottom w:val="single" w:sz="1" w:space="0" w:color="000000"/>
            </w:tcBorders>
          </w:tcPr>
          <w:p w:rsidR="008423E8" w:rsidRPr="0021242D" w:rsidRDefault="008423E8"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 xml:space="preserve">The </w:t>
            </w:r>
            <w:r w:rsidR="002F495D" w:rsidRPr="0021242D">
              <w:t>M2M Service Subscription</w:t>
            </w:r>
            <w:r w:rsidRPr="0021242D">
              <w:t xml:space="preserve"> (</w:t>
            </w:r>
            <w:r w:rsidR="00F22837" w:rsidRPr="0021242D">
              <w:t>M2M-Service-Profile-ID</w:t>
            </w:r>
            <w:r w:rsidRPr="0021242D">
              <w:t>) for the device</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4D5A89" w:rsidP="00AA0DC9">
            <w:pPr>
              <w:pStyle w:val="TAL"/>
            </w:pPr>
            <w:r w:rsidRPr="0021242D">
              <w:t>nodeId</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IN</w:t>
            </w:r>
          </w:p>
        </w:tc>
        <w:tc>
          <w:tcPr>
            <w:tcW w:w="900" w:type="dxa"/>
            <w:tcBorders>
              <w:left w:val="single" w:sz="1" w:space="0" w:color="000000"/>
              <w:bottom w:val="single" w:sz="1" w:space="0" w:color="000000"/>
            </w:tcBorders>
          </w:tcPr>
          <w:p w:rsidR="008423E8" w:rsidRPr="0021242D" w:rsidRDefault="008423E8"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 xml:space="preserve">The unique </w:t>
            </w:r>
            <w:r w:rsidR="005348FE" w:rsidRPr="0021242D">
              <w:t xml:space="preserve">M2M Node </w:t>
            </w:r>
            <w:r w:rsidRPr="0021242D">
              <w:t xml:space="preserve">identifier in the context of the </w:t>
            </w:r>
            <w:r w:rsidR="002F495D" w:rsidRPr="0021242D">
              <w:t>M2M Service Subscription</w:t>
            </w:r>
            <w:r w:rsidRPr="0021242D">
              <w:t>.</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application</w:t>
            </w:r>
            <w:r w:rsidR="005348FE" w:rsidRPr="0021242D">
              <w:t>Rule</w:t>
            </w:r>
            <w:r w:rsidRPr="0021242D">
              <w:t>Ids</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IN</w:t>
            </w:r>
          </w:p>
        </w:tc>
        <w:tc>
          <w:tcPr>
            <w:tcW w:w="900" w:type="dxa"/>
            <w:tcBorders>
              <w:left w:val="single" w:sz="1" w:space="0" w:color="000000"/>
              <w:bottom w:val="single" w:sz="1" w:space="0" w:color="000000"/>
            </w:tcBorders>
          </w:tcPr>
          <w:p w:rsidR="008423E8" w:rsidRPr="0021242D" w:rsidRDefault="00D84DB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 xml:space="preserve">A list of </w:t>
            </w:r>
            <w:r w:rsidR="005348FE" w:rsidRPr="0021242D">
              <w:t>Application Rule Identifier.</w:t>
            </w:r>
            <w:r w:rsidR="00D84DBD" w:rsidRPr="0021242D">
              <w:t xml:space="preserve"> When present this list will overlay the list of Applications associated with the Node.</w:t>
            </w:r>
          </w:p>
        </w:tc>
      </w:tr>
      <w:tr w:rsidR="00D84DBD" w:rsidRPr="0021242D" w:rsidTr="00FB2EC8">
        <w:trPr>
          <w:tblHeader/>
          <w:jc w:val="center"/>
        </w:trPr>
        <w:tc>
          <w:tcPr>
            <w:tcW w:w="1709" w:type="dxa"/>
            <w:tcBorders>
              <w:left w:val="single" w:sz="1" w:space="0" w:color="000000"/>
              <w:bottom w:val="single" w:sz="1" w:space="0" w:color="000000"/>
            </w:tcBorders>
          </w:tcPr>
          <w:p w:rsidR="00D84DBD" w:rsidRPr="0021242D" w:rsidRDefault="00D84DBD" w:rsidP="00AA0DC9">
            <w:pPr>
              <w:pStyle w:val="TAL"/>
            </w:pPr>
            <w:r w:rsidRPr="0021242D">
              <w:t>externalIds</w:t>
            </w:r>
          </w:p>
        </w:tc>
        <w:tc>
          <w:tcPr>
            <w:tcW w:w="900" w:type="dxa"/>
            <w:tcBorders>
              <w:left w:val="single" w:sz="1" w:space="0" w:color="000000"/>
              <w:bottom w:val="single" w:sz="1" w:space="0" w:color="000000"/>
              <w:right w:val="single" w:sz="1" w:space="0" w:color="000000"/>
            </w:tcBorders>
          </w:tcPr>
          <w:p w:rsidR="00D84DBD" w:rsidRPr="0021242D" w:rsidRDefault="00D84DBD" w:rsidP="00AA0DC9">
            <w:pPr>
              <w:pStyle w:val="TAL"/>
            </w:pPr>
            <w:r w:rsidRPr="0021242D">
              <w:t>IN</w:t>
            </w:r>
          </w:p>
        </w:tc>
        <w:tc>
          <w:tcPr>
            <w:tcW w:w="900" w:type="dxa"/>
            <w:tcBorders>
              <w:left w:val="single" w:sz="1" w:space="0" w:color="000000"/>
              <w:bottom w:val="single" w:sz="1" w:space="0" w:color="000000"/>
            </w:tcBorders>
          </w:tcPr>
          <w:p w:rsidR="00D84DBD" w:rsidRPr="0021242D" w:rsidRDefault="00D84DBD"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D84DBD" w:rsidRPr="0021242D" w:rsidRDefault="00D84DBD" w:rsidP="00AA0DC9">
            <w:pPr>
              <w:pStyle w:val="TAL"/>
            </w:pPr>
            <w:r w:rsidRPr="0021242D">
              <w:t>List of URNs that represent the external identifiers associated with this device. When present this list will overlay the list of external identifiers associated with the Node.</w:t>
            </w:r>
          </w:p>
        </w:tc>
      </w:tr>
      <w:tr w:rsidR="008423E8" w:rsidRPr="0021242D" w:rsidTr="00FB2EC8">
        <w:trPr>
          <w:tblHeader/>
          <w:jc w:val="center"/>
        </w:trPr>
        <w:tc>
          <w:tcPr>
            <w:tcW w:w="1709" w:type="dxa"/>
            <w:tcBorders>
              <w:left w:val="single" w:sz="1" w:space="0" w:color="000000"/>
              <w:bottom w:val="single" w:sz="1" w:space="0" w:color="000000"/>
            </w:tcBorders>
          </w:tcPr>
          <w:p w:rsidR="008423E8" w:rsidRPr="0021242D" w:rsidRDefault="008423E8" w:rsidP="00AA0DC9">
            <w:pPr>
              <w:pStyle w:val="TAL"/>
            </w:pPr>
            <w:r w:rsidRPr="0021242D">
              <w:t>responseType</w:t>
            </w:r>
          </w:p>
        </w:tc>
        <w:tc>
          <w:tcPr>
            <w:tcW w:w="900"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OUT</w:t>
            </w:r>
          </w:p>
        </w:tc>
        <w:tc>
          <w:tcPr>
            <w:tcW w:w="900" w:type="dxa"/>
            <w:tcBorders>
              <w:left w:val="single" w:sz="1" w:space="0" w:color="000000"/>
              <w:bottom w:val="single" w:sz="1" w:space="0" w:color="000000"/>
            </w:tcBorders>
          </w:tcPr>
          <w:p w:rsidR="008423E8" w:rsidRPr="0021242D" w:rsidRDefault="008423E8"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8423E8" w:rsidRPr="0021242D" w:rsidRDefault="008423E8" w:rsidP="00AA0DC9">
            <w:pPr>
              <w:pStyle w:val="TAL"/>
            </w:pPr>
            <w:r w:rsidRPr="0021242D">
              <w:t>Unique response types for this service.</w:t>
            </w:r>
          </w:p>
          <w:p w:rsidR="008423E8" w:rsidRPr="0021242D" w:rsidRDefault="002F495D" w:rsidP="00AA0DC9">
            <w:pPr>
              <w:pStyle w:val="TB1"/>
            </w:pPr>
            <w:r w:rsidRPr="0021242D">
              <w:t>M2M Service Subscription</w:t>
            </w:r>
            <w:r w:rsidR="008423E8" w:rsidRPr="0021242D">
              <w:t xml:space="preserve"> does not exist</w:t>
            </w:r>
          </w:p>
          <w:p w:rsidR="008423E8" w:rsidRPr="0021242D" w:rsidRDefault="005348FE" w:rsidP="00AA0DC9">
            <w:pPr>
              <w:pStyle w:val="TB1"/>
            </w:pPr>
            <w:r w:rsidRPr="0021242D">
              <w:t xml:space="preserve">M2M </w:t>
            </w:r>
            <w:r w:rsidR="004D5A89" w:rsidRPr="0021242D">
              <w:t xml:space="preserve">Node </w:t>
            </w:r>
            <w:r w:rsidR="008423E8" w:rsidRPr="0021242D">
              <w:t xml:space="preserve">does not exist for the </w:t>
            </w:r>
            <w:r w:rsidR="002F495D" w:rsidRPr="0021242D">
              <w:t>M2M Service Subscription</w:t>
            </w:r>
          </w:p>
        </w:tc>
      </w:tr>
    </w:tbl>
    <w:p w:rsidR="008423E8" w:rsidRPr="0021242D" w:rsidRDefault="008423E8" w:rsidP="008423E8"/>
    <w:p w:rsidR="008423E8" w:rsidRPr="0021242D" w:rsidRDefault="002C1036" w:rsidP="008423E8">
      <w:pPr>
        <w:pStyle w:val="Heading5"/>
        <w:rPr>
          <w:lang w:val="en-US"/>
        </w:rPr>
      </w:pPr>
      <w:bookmarkStart w:id="1667" w:name="_Toc418174700"/>
      <w:bookmarkStart w:id="1668" w:name="_Toc418660634"/>
      <w:r>
        <w:rPr>
          <w:lang w:val="en-US"/>
        </w:rPr>
        <w:t>6.9.3.</w:t>
      </w:r>
      <w:r w:rsidR="00A36F22" w:rsidRPr="0021242D">
        <w:rPr>
          <w:lang w:val="en-US"/>
        </w:rPr>
        <w:t>13</w:t>
      </w:r>
      <w:r w:rsidR="0068154D" w:rsidRPr="0021242D">
        <w:rPr>
          <w:lang w:val="en-US"/>
        </w:rPr>
        <w:t>.</w:t>
      </w:r>
      <w:r w:rsidR="00123C50">
        <w:rPr>
          <w:lang w:val="en-US"/>
        </w:rPr>
        <w:t>4</w:t>
      </w:r>
      <w:r w:rsidR="008423E8" w:rsidRPr="0021242D">
        <w:rPr>
          <w:lang w:val="en-US"/>
        </w:rPr>
        <w:tab/>
        <w:t>Service Interactions</w:t>
      </w:r>
      <w:bookmarkEnd w:id="1667"/>
      <w:bookmarkEnd w:id="1668"/>
    </w:p>
    <w:p w:rsidR="008423E8" w:rsidRPr="0021242D" w:rsidRDefault="008423E8" w:rsidP="008423E8">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8423E8" w:rsidRPr="0021242D" w:rsidRDefault="008423E8" w:rsidP="004415F7">
      <w:pPr>
        <w:pStyle w:val="BN"/>
        <w:numPr>
          <w:ilvl w:val="0"/>
          <w:numId w:val="57"/>
        </w:numPr>
      </w:pPr>
      <w:r w:rsidRPr="0021242D">
        <w:t xml:space="preserve">Issue the </w:t>
      </w:r>
      <w:r w:rsidR="004D5A89" w:rsidRPr="0021242D">
        <w:t>update</w:t>
      </w:r>
      <w:r w:rsidR="00D84DBD" w:rsidRPr="0021242D">
        <w:t>NodeForServiceSubscription</w:t>
      </w:r>
      <w:r w:rsidR="004D5A89" w:rsidRPr="0021242D">
        <w:t xml:space="preserve"> </w:t>
      </w:r>
      <w:r w:rsidRPr="0021242D">
        <w:t>capability</w:t>
      </w:r>
    </w:p>
    <w:p w:rsidR="008423E8" w:rsidRPr="0021242D" w:rsidRDefault="00A52154" w:rsidP="00B91F03">
      <w:pPr>
        <w:pStyle w:val="FL"/>
      </w:pPr>
      <w:r w:rsidRPr="0021242D">
        <w:object w:dxaOrig="6491" w:dyaOrig="3649">
          <v:shape id="_x0000_i1084" type="#_x0000_t75" style="width:190.65pt;height:164.15pt" o:ole="">
            <v:imagedata r:id="rId166" o:title="" cropbottom="6428f" cropright="27074f"/>
          </v:shape>
          <o:OLEObject Type="Embed" ProgID="Visio.Drawing.11" ShapeID="_x0000_i1084" DrawAspect="Content" ObjectID="_1492401440" r:id="rId167"/>
        </w:object>
      </w:r>
    </w:p>
    <w:p w:rsidR="008423E8" w:rsidRPr="0021242D" w:rsidRDefault="009C5085" w:rsidP="00AA0DC9">
      <w:pPr>
        <w:pStyle w:val="TF"/>
      </w:pPr>
      <w:r w:rsidRPr="0021242D">
        <w:t xml:space="preserve">Figure </w:t>
      </w:r>
      <w:r w:rsidR="002C1036">
        <w:t>6.9.3.</w:t>
      </w:r>
      <w:r w:rsidR="00A36F22" w:rsidRPr="0021242D">
        <w:t>13</w:t>
      </w:r>
      <w:r w:rsidR="0068154D" w:rsidRPr="0021242D">
        <w:t>.</w:t>
      </w:r>
      <w:r w:rsidR="00123C50">
        <w:t>4</w:t>
      </w:r>
      <w:r w:rsidR="008423E8" w:rsidRPr="0021242D">
        <w:t>-1</w:t>
      </w:r>
      <w:r w:rsidR="00AA0DC9" w:rsidRPr="0021242D">
        <w:t>:</w:t>
      </w:r>
      <w:r w:rsidR="008423E8" w:rsidRPr="0021242D">
        <w:t xml:space="preserve"> Service Subscription Administration – </w:t>
      </w:r>
      <w:r w:rsidR="004D5A89" w:rsidRPr="0021242D">
        <w:t>update</w:t>
      </w:r>
      <w:r w:rsidR="00D84DBD" w:rsidRPr="0021242D">
        <w:t>NodeForServiceSubscription</w:t>
      </w:r>
      <w:r w:rsidR="004D5A89" w:rsidRPr="0021242D">
        <w:t xml:space="preserve"> </w:t>
      </w:r>
      <w:r w:rsidRPr="0021242D">
        <w:t>Diagram</w:t>
      </w:r>
    </w:p>
    <w:p w:rsidR="008423E8" w:rsidRPr="0021242D" w:rsidRDefault="002C1036" w:rsidP="008423E8">
      <w:pPr>
        <w:pStyle w:val="Heading5"/>
        <w:rPr>
          <w:lang w:val="en-US"/>
        </w:rPr>
      </w:pPr>
      <w:bookmarkStart w:id="1669" w:name="_Toc418174701"/>
      <w:bookmarkStart w:id="1670" w:name="_Toc418660635"/>
      <w:r>
        <w:rPr>
          <w:lang w:val="en-US"/>
        </w:rPr>
        <w:lastRenderedPageBreak/>
        <w:t>6.9.3.</w:t>
      </w:r>
      <w:r w:rsidR="00A36F22" w:rsidRPr="0021242D">
        <w:rPr>
          <w:lang w:val="en-US"/>
        </w:rPr>
        <w:t>13.</w:t>
      </w:r>
      <w:r w:rsidR="00123C50">
        <w:rPr>
          <w:lang w:val="en-US"/>
        </w:rPr>
        <w:t>5</w:t>
      </w:r>
      <w:r w:rsidR="008423E8" w:rsidRPr="0021242D">
        <w:rPr>
          <w:lang w:val="en-US"/>
        </w:rPr>
        <w:tab/>
      </w:r>
      <w:r w:rsidR="008423E8" w:rsidRPr="0021242D">
        <w:rPr>
          <w:lang w:val="en-US" w:eastAsia="ko-KR"/>
        </w:rPr>
        <w:t>Post-Conditions</w:t>
      </w:r>
      <w:bookmarkEnd w:id="1669"/>
      <w:bookmarkEnd w:id="1670"/>
    </w:p>
    <w:p w:rsidR="008423E8" w:rsidRPr="0021242D" w:rsidRDefault="00D84DBD" w:rsidP="008423E8">
      <w:pPr>
        <w:keepNext/>
        <w:rPr>
          <w:lang w:eastAsia="ko-KR"/>
        </w:rPr>
      </w:pPr>
      <w:r w:rsidRPr="0021242D">
        <w:rPr>
          <w:lang w:eastAsia="ko-KR"/>
        </w:rPr>
        <w:t>When parameters are present, t</w:t>
      </w:r>
      <w:r w:rsidR="008423E8" w:rsidRPr="0021242D">
        <w:rPr>
          <w:lang w:eastAsia="ko-KR"/>
        </w:rPr>
        <w:t xml:space="preserve">he M2M Applications </w:t>
      </w:r>
      <w:r w:rsidRPr="0021242D">
        <w:rPr>
          <w:lang w:eastAsia="ko-KR"/>
        </w:rPr>
        <w:t xml:space="preserve">and External Identifiers are replaced for the </w:t>
      </w:r>
      <w:r w:rsidR="00CC4281" w:rsidRPr="0021242D">
        <w:rPr>
          <w:lang w:eastAsia="ko-KR"/>
        </w:rPr>
        <w:t>M2M Node</w:t>
      </w:r>
      <w:r w:rsidRPr="0021242D">
        <w:rPr>
          <w:lang w:eastAsia="ko-KR"/>
        </w:rPr>
        <w:t>.</w:t>
      </w:r>
    </w:p>
    <w:p w:rsidR="008423E8" w:rsidRPr="0021242D" w:rsidRDefault="002C1036" w:rsidP="008423E8">
      <w:pPr>
        <w:pStyle w:val="Heading5"/>
        <w:rPr>
          <w:lang w:val="en-US"/>
        </w:rPr>
      </w:pPr>
      <w:bookmarkStart w:id="1671" w:name="_Toc418174702"/>
      <w:bookmarkStart w:id="1672" w:name="_Toc418660636"/>
      <w:r>
        <w:rPr>
          <w:lang w:val="en-US"/>
        </w:rPr>
        <w:t>6.9.3.</w:t>
      </w:r>
      <w:r w:rsidR="00A36F22" w:rsidRPr="0021242D">
        <w:rPr>
          <w:lang w:val="en-US"/>
        </w:rPr>
        <w:t>13.</w:t>
      </w:r>
      <w:r w:rsidR="00123C50">
        <w:rPr>
          <w:lang w:val="en-US"/>
        </w:rPr>
        <w:t>6</w:t>
      </w:r>
      <w:r w:rsidR="008423E8" w:rsidRPr="0021242D">
        <w:rPr>
          <w:lang w:val="en-US"/>
        </w:rPr>
        <w:tab/>
      </w:r>
      <w:r w:rsidR="008423E8" w:rsidRPr="0021242D">
        <w:rPr>
          <w:lang w:val="en-US" w:eastAsia="ko-KR"/>
        </w:rPr>
        <w:t>Exceptions</w:t>
      </w:r>
      <w:bookmarkEnd w:id="1671"/>
      <w:bookmarkEnd w:id="1672"/>
    </w:p>
    <w:p w:rsidR="008423E8" w:rsidRPr="0021242D" w:rsidRDefault="008423E8" w:rsidP="008423E8">
      <w:pPr>
        <w:keepNext/>
      </w:pPr>
      <w:r w:rsidRPr="0021242D">
        <w:rPr>
          <w:lang w:eastAsia="ko-KR"/>
        </w:rPr>
        <w:t>Not Applicable</w:t>
      </w:r>
      <w:r w:rsidR="00AA0DC9" w:rsidRPr="0021242D">
        <w:rPr>
          <w:lang w:eastAsia="ko-KR"/>
        </w:rPr>
        <w:t>.</w:t>
      </w:r>
    </w:p>
    <w:p w:rsidR="008423E8" w:rsidRPr="0021242D" w:rsidRDefault="002C1036" w:rsidP="008423E8">
      <w:pPr>
        <w:pStyle w:val="Heading5"/>
        <w:rPr>
          <w:lang w:val="en-US"/>
        </w:rPr>
      </w:pPr>
      <w:bookmarkStart w:id="1673" w:name="_Toc418174703"/>
      <w:bookmarkStart w:id="1674" w:name="_Toc418660637"/>
      <w:r>
        <w:rPr>
          <w:lang w:val="en-US"/>
        </w:rPr>
        <w:t>6.9.3.</w:t>
      </w:r>
      <w:r w:rsidR="00A36F22" w:rsidRPr="0021242D">
        <w:rPr>
          <w:lang w:val="en-US"/>
        </w:rPr>
        <w:t>13.</w:t>
      </w:r>
      <w:r w:rsidR="00123C50">
        <w:rPr>
          <w:lang w:val="en-US"/>
        </w:rPr>
        <w:t>7</w:t>
      </w:r>
      <w:r w:rsidR="008423E8" w:rsidRPr="0021242D">
        <w:rPr>
          <w:lang w:val="en-US"/>
        </w:rPr>
        <w:tab/>
      </w:r>
      <w:r w:rsidR="008423E8" w:rsidRPr="0021242D">
        <w:rPr>
          <w:lang w:val="en-US" w:eastAsia="ko-KR"/>
        </w:rPr>
        <w:t>Policies for Use</w:t>
      </w:r>
      <w:bookmarkEnd w:id="1673"/>
      <w:bookmarkEnd w:id="1674"/>
    </w:p>
    <w:p w:rsidR="008423E8" w:rsidRPr="0021242D" w:rsidRDefault="008423E8" w:rsidP="008423E8">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423E8" w:rsidRPr="0021242D" w:rsidRDefault="008423E8" w:rsidP="008423E8">
      <w:pPr>
        <w:rPr>
          <w:color w:val="000000"/>
        </w:rPr>
      </w:pPr>
      <w:r w:rsidRPr="0021242D">
        <w:rPr>
          <w:color w:val="000000"/>
        </w:rPr>
        <w:t>Transaction Pattern: Participation allowed</w:t>
      </w:r>
    </w:p>
    <w:p w:rsidR="008423E8" w:rsidRPr="0021242D" w:rsidRDefault="002C1036" w:rsidP="008423E8">
      <w:pPr>
        <w:pStyle w:val="Heading5"/>
        <w:rPr>
          <w:lang w:val="en-US"/>
        </w:rPr>
      </w:pPr>
      <w:bookmarkStart w:id="1675" w:name="_Toc418174704"/>
      <w:bookmarkStart w:id="1676" w:name="_Toc418660638"/>
      <w:r>
        <w:rPr>
          <w:lang w:val="en-US"/>
        </w:rPr>
        <w:t>6.9.3.</w:t>
      </w:r>
      <w:r w:rsidR="00A36F22" w:rsidRPr="0021242D">
        <w:rPr>
          <w:lang w:val="en-US"/>
        </w:rPr>
        <w:t>13.</w:t>
      </w:r>
      <w:r w:rsidR="00123C50">
        <w:rPr>
          <w:lang w:val="en-US"/>
        </w:rPr>
        <w:t>8</w:t>
      </w:r>
      <w:r w:rsidR="008423E8" w:rsidRPr="0021242D">
        <w:rPr>
          <w:lang w:val="en-US"/>
        </w:rPr>
        <w:tab/>
        <w:t>oneM2M Resource Interworking</w:t>
      </w:r>
      <w:bookmarkEnd w:id="1675"/>
      <w:bookmarkEnd w:id="1676"/>
    </w:p>
    <w:p w:rsidR="008B3625" w:rsidRPr="0021242D" w:rsidRDefault="008423E8" w:rsidP="008423E8">
      <w:pPr>
        <w:keepNext/>
      </w:pPr>
      <w:r w:rsidRPr="0021242D">
        <w:t xml:space="preserve">This service capability updates the M2M Application </w:t>
      </w:r>
      <w:r w:rsidR="00D84DBD" w:rsidRPr="0021242D">
        <w:t xml:space="preserve">and/or External Identifier </w:t>
      </w:r>
      <w:r w:rsidRPr="0021242D">
        <w:t>list</w:t>
      </w:r>
      <w:r w:rsidR="00D84DBD" w:rsidRPr="0021242D">
        <w:t>(s)</w:t>
      </w:r>
      <w:r w:rsidRPr="0021242D">
        <w:t xml:space="preserve"> for the </w:t>
      </w:r>
      <w:r w:rsidR="00D84DBD" w:rsidRPr="0021242D">
        <w:t>Node</w:t>
      </w:r>
      <w:r w:rsidRPr="0021242D">
        <w:t xml:space="preserve"> in </w:t>
      </w:r>
      <w:r w:rsidR="00D84DBD" w:rsidRPr="0021242D">
        <w:t xml:space="preserve">the context of the </w:t>
      </w:r>
      <w:r w:rsidR="002F495D" w:rsidRPr="0021242D">
        <w:t>M2M Service Subscription</w:t>
      </w:r>
      <w:r w:rsidR="00D84DBD" w:rsidRPr="0021242D">
        <w:t xml:space="preserve"> Profile</w:t>
      </w:r>
      <w:r w:rsidRPr="0021242D">
        <w:t>. This capability maps to the UPDATE procedure of the &lt;</w:t>
      </w:r>
      <w:r w:rsidR="009E05F9" w:rsidRPr="0021242D">
        <w:t>serviceSubscribedNode</w:t>
      </w:r>
      <w:r w:rsidRPr="0021242D">
        <w:t>&gt; resource.</w:t>
      </w:r>
      <w:r w:rsidR="002E2722" w:rsidRPr="0021242D">
        <w:t xml:space="preserve"> </w:t>
      </w:r>
    </w:p>
    <w:p w:rsidR="000306C4" w:rsidRPr="00123C50" w:rsidRDefault="002C1036" w:rsidP="000306C4">
      <w:pPr>
        <w:pStyle w:val="Heading4"/>
        <w:rPr>
          <w:lang w:val="en-US"/>
        </w:rPr>
      </w:pPr>
      <w:bookmarkStart w:id="1677" w:name="_Toc417309577"/>
      <w:bookmarkStart w:id="1678" w:name="_Toc418174705"/>
      <w:bookmarkStart w:id="1679" w:name="_Toc418660639"/>
      <w:r w:rsidRPr="00123C50">
        <w:rPr>
          <w:lang w:val="en-US"/>
        </w:rPr>
        <w:t>6.9.3.</w:t>
      </w:r>
      <w:r w:rsidR="000306C4" w:rsidRPr="00123C50">
        <w:rPr>
          <w:lang w:val="en-US"/>
        </w:rPr>
        <w:t>14</w:t>
      </w:r>
      <w:r w:rsidR="000306C4" w:rsidRPr="00123C50">
        <w:rPr>
          <w:lang w:val="en-US"/>
        </w:rPr>
        <w:tab/>
      </w:r>
      <w:r w:rsidR="001F191F" w:rsidRPr="00123C50">
        <w:rPr>
          <w:lang w:val="en-US"/>
        </w:rPr>
        <w:t>update</w:t>
      </w:r>
      <w:r w:rsidR="000306C4" w:rsidRPr="00123C50">
        <w:rPr>
          <w:lang w:val="en-US"/>
        </w:rPr>
        <w:t>ApplicationRule</w:t>
      </w:r>
      <w:bookmarkEnd w:id="1677"/>
      <w:bookmarkEnd w:id="1678"/>
      <w:bookmarkEnd w:id="1679"/>
    </w:p>
    <w:p w:rsidR="00123C50" w:rsidRPr="00123C50" w:rsidRDefault="00123C50" w:rsidP="00123C50">
      <w:pPr>
        <w:pStyle w:val="Heading5"/>
        <w:rPr>
          <w:lang w:val="en-US"/>
        </w:rPr>
      </w:pPr>
      <w:bookmarkStart w:id="1680" w:name="_Toc418660640"/>
      <w:r w:rsidRPr="00123C50">
        <w:rPr>
          <w:lang w:val="en-US"/>
        </w:rPr>
        <w:t>6.9.3.14.1</w:t>
      </w:r>
      <w:r w:rsidRPr="00123C50">
        <w:rPr>
          <w:lang w:val="en-US"/>
        </w:rPr>
        <w:tab/>
        <w:t>Description</w:t>
      </w:r>
      <w:bookmarkEnd w:id="1680"/>
    </w:p>
    <w:p w:rsidR="000306C4" w:rsidRPr="00123C50" w:rsidRDefault="000306C4" w:rsidP="000306C4">
      <w:r w:rsidRPr="00123C50">
        <w:t xml:space="preserve">This service capability provides the ability to </w:t>
      </w:r>
      <w:r w:rsidR="00CC4281" w:rsidRPr="00123C50">
        <w:t>update an Application Rule</w:t>
      </w:r>
      <w:r w:rsidRPr="00123C50">
        <w:t>. This service capability shall be restricted to the Msc and Mca Reference Points.</w:t>
      </w:r>
    </w:p>
    <w:p w:rsidR="000306C4" w:rsidRPr="00123C50" w:rsidRDefault="002C1036" w:rsidP="000306C4">
      <w:pPr>
        <w:pStyle w:val="Heading5"/>
        <w:rPr>
          <w:lang w:val="en-US"/>
        </w:rPr>
      </w:pPr>
      <w:bookmarkStart w:id="1681" w:name="_Toc418174706"/>
      <w:bookmarkStart w:id="1682" w:name="_Toc418660641"/>
      <w:r w:rsidRPr="00123C50">
        <w:rPr>
          <w:lang w:val="en-US"/>
        </w:rPr>
        <w:t>6.9.3.</w:t>
      </w:r>
      <w:r w:rsidR="000306C4" w:rsidRPr="00123C50">
        <w:rPr>
          <w:lang w:val="en-US"/>
        </w:rPr>
        <w:t>14.</w:t>
      </w:r>
      <w:r w:rsidR="00123C50" w:rsidRPr="00123C50">
        <w:rPr>
          <w:lang w:val="en-US"/>
        </w:rPr>
        <w:t>2</w:t>
      </w:r>
      <w:r w:rsidR="000306C4" w:rsidRPr="00123C50">
        <w:rPr>
          <w:lang w:val="en-US"/>
        </w:rPr>
        <w:tab/>
      </w:r>
      <w:r w:rsidR="00D87590">
        <w:rPr>
          <w:lang w:val="en-US"/>
        </w:rPr>
        <w:t>Pre-Conditions</w:t>
      </w:r>
      <w:bookmarkEnd w:id="1681"/>
      <w:bookmarkEnd w:id="1682"/>
    </w:p>
    <w:p w:rsidR="000306C4" w:rsidRPr="0021242D" w:rsidRDefault="000306C4" w:rsidP="000306C4">
      <w:pPr>
        <w:keepNext/>
        <w:rPr>
          <w:lang w:eastAsia="ko-KR"/>
        </w:rPr>
      </w:pPr>
      <w:r w:rsidRPr="0021242D">
        <w:rPr>
          <w:lang w:eastAsia="ko-KR"/>
        </w:rPr>
        <w:t>Not Applicable</w:t>
      </w:r>
      <w:r w:rsidR="00AA0DC9" w:rsidRPr="0021242D">
        <w:rPr>
          <w:lang w:eastAsia="ko-KR"/>
        </w:rPr>
        <w:t>.</w:t>
      </w:r>
    </w:p>
    <w:p w:rsidR="000306C4" w:rsidRPr="0021242D" w:rsidRDefault="002C1036" w:rsidP="000306C4">
      <w:pPr>
        <w:pStyle w:val="Heading5"/>
        <w:rPr>
          <w:lang w:val="en-US"/>
        </w:rPr>
      </w:pPr>
      <w:bookmarkStart w:id="1683" w:name="_Toc418174707"/>
      <w:bookmarkStart w:id="1684" w:name="_Toc418660642"/>
      <w:r>
        <w:rPr>
          <w:lang w:val="en-US"/>
        </w:rPr>
        <w:t>6.9.3.</w:t>
      </w:r>
      <w:r w:rsidR="000306C4" w:rsidRPr="0021242D">
        <w:rPr>
          <w:lang w:val="en-US"/>
        </w:rPr>
        <w:t>14.</w:t>
      </w:r>
      <w:r w:rsidR="00123C50">
        <w:rPr>
          <w:lang w:val="en-US"/>
        </w:rPr>
        <w:t>3</w:t>
      </w:r>
      <w:r w:rsidR="000306C4" w:rsidRPr="0021242D">
        <w:rPr>
          <w:lang w:val="en-US"/>
        </w:rPr>
        <w:tab/>
        <w:t xml:space="preserve">Signature – </w:t>
      </w:r>
      <w:r w:rsidR="001F191F" w:rsidRPr="0021242D">
        <w:rPr>
          <w:lang w:val="en-US"/>
        </w:rPr>
        <w:t>update</w:t>
      </w:r>
      <w:r w:rsidR="000306C4" w:rsidRPr="0021242D">
        <w:rPr>
          <w:lang w:val="en-US"/>
        </w:rPr>
        <w:t>ApplicationRule</w:t>
      </w:r>
      <w:bookmarkEnd w:id="1683"/>
      <w:bookmarkEnd w:id="1684"/>
    </w:p>
    <w:p w:rsidR="00AA0DC9" w:rsidRPr="0021242D" w:rsidRDefault="00AA0DC9" w:rsidP="00AA0DC9">
      <w:pPr>
        <w:pStyle w:val="TH"/>
      </w:pPr>
      <w:r w:rsidRPr="0021242D">
        <w:t xml:space="preserve">Table </w:t>
      </w:r>
      <w:r w:rsidR="002C1036">
        <w:t>6.9.3.</w:t>
      </w:r>
      <w:r w:rsidRPr="0021242D">
        <w:t>14.</w:t>
      </w:r>
      <w:r w:rsidR="00123C50">
        <w:t>3</w:t>
      </w:r>
      <w:r w:rsidRPr="0021242D">
        <w:t>-1: Service Subscription Administration – updateApplicationRule capability</w:t>
      </w:r>
    </w:p>
    <w:tbl>
      <w:tblPr>
        <w:tblW w:w="8816" w:type="dxa"/>
        <w:jc w:val="center"/>
        <w:tblLayout w:type="fixed"/>
        <w:tblCellMar>
          <w:left w:w="0" w:type="dxa"/>
          <w:right w:w="0" w:type="dxa"/>
        </w:tblCellMar>
        <w:tblLook w:val="0000"/>
      </w:tblPr>
      <w:tblGrid>
        <w:gridCol w:w="1709"/>
        <w:gridCol w:w="900"/>
        <w:gridCol w:w="900"/>
        <w:gridCol w:w="5307"/>
      </w:tblGrid>
      <w:tr w:rsidR="000306C4" w:rsidRPr="0021242D" w:rsidTr="003D43E2">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0306C4" w:rsidRPr="0021242D" w:rsidRDefault="000306C4"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306C4" w:rsidRPr="0021242D" w:rsidRDefault="000306C4"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306C4" w:rsidRPr="0021242D" w:rsidRDefault="000306C4"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306C4" w:rsidRPr="0021242D" w:rsidRDefault="000306C4" w:rsidP="00AA0DC9">
            <w:pPr>
              <w:pStyle w:val="TAH"/>
            </w:pPr>
            <w:r w:rsidRPr="0021242D">
              <w:t>Description</w:t>
            </w:r>
          </w:p>
        </w:tc>
      </w:tr>
      <w:tr w:rsidR="001F191F" w:rsidRPr="0021242D" w:rsidDel="002C530E" w:rsidTr="003D43E2">
        <w:trPr>
          <w:tblHeader/>
          <w:jc w:val="center"/>
        </w:trPr>
        <w:tc>
          <w:tcPr>
            <w:tcW w:w="1709" w:type="dxa"/>
            <w:tcBorders>
              <w:left w:val="single" w:sz="1" w:space="0" w:color="000000"/>
              <w:bottom w:val="single" w:sz="1" w:space="0" w:color="000000"/>
            </w:tcBorders>
          </w:tcPr>
          <w:p w:rsidR="001F191F" w:rsidRPr="0021242D" w:rsidRDefault="001F191F" w:rsidP="00AA0DC9">
            <w:pPr>
              <w:pStyle w:val="TAL"/>
            </w:pPr>
            <w:r w:rsidRPr="0021242D">
              <w:t>applicationRuleId</w:t>
            </w:r>
          </w:p>
        </w:tc>
        <w:tc>
          <w:tcPr>
            <w:tcW w:w="900" w:type="dxa"/>
            <w:tcBorders>
              <w:left w:val="single" w:sz="1" w:space="0" w:color="000000"/>
              <w:bottom w:val="single" w:sz="1" w:space="0" w:color="000000"/>
              <w:right w:val="single" w:sz="1" w:space="0" w:color="000000"/>
            </w:tcBorders>
          </w:tcPr>
          <w:p w:rsidR="001F191F" w:rsidRPr="0021242D" w:rsidRDefault="001F191F" w:rsidP="00AA0DC9">
            <w:pPr>
              <w:pStyle w:val="TAL"/>
            </w:pPr>
            <w:r w:rsidRPr="0021242D">
              <w:t>IN</w:t>
            </w:r>
          </w:p>
        </w:tc>
        <w:tc>
          <w:tcPr>
            <w:tcW w:w="900" w:type="dxa"/>
            <w:tcBorders>
              <w:left w:val="single" w:sz="1" w:space="0" w:color="000000"/>
              <w:bottom w:val="single" w:sz="1" w:space="0" w:color="000000"/>
            </w:tcBorders>
          </w:tcPr>
          <w:p w:rsidR="001F191F" w:rsidRPr="0021242D" w:rsidRDefault="001F191F" w:rsidP="00AA0DC9">
            <w:pPr>
              <w:pStyle w:val="TAL"/>
            </w:pPr>
            <w:r w:rsidRPr="0021242D">
              <w:t>NO</w:t>
            </w:r>
          </w:p>
        </w:tc>
        <w:tc>
          <w:tcPr>
            <w:tcW w:w="5307" w:type="dxa"/>
            <w:tcBorders>
              <w:left w:val="single" w:sz="1" w:space="0" w:color="000000"/>
              <w:bottom w:val="single" w:sz="1" w:space="0" w:color="000000"/>
              <w:right w:val="single" w:sz="1" w:space="0" w:color="000000"/>
            </w:tcBorders>
          </w:tcPr>
          <w:p w:rsidR="001F191F" w:rsidRPr="0021242D" w:rsidDel="002C530E" w:rsidRDefault="001F191F" w:rsidP="00AA0DC9">
            <w:pPr>
              <w:pStyle w:val="TAL"/>
            </w:pPr>
            <w:r w:rsidRPr="0021242D">
              <w:t>The unique Application Rule identifier in the context of the M2M Service Subscription.</w:t>
            </w:r>
          </w:p>
        </w:tc>
      </w:tr>
      <w:tr w:rsidR="000306C4" w:rsidRPr="0021242D" w:rsidTr="003D43E2">
        <w:trPr>
          <w:tblHeader/>
          <w:jc w:val="center"/>
        </w:trPr>
        <w:tc>
          <w:tcPr>
            <w:tcW w:w="1709" w:type="dxa"/>
            <w:tcBorders>
              <w:left w:val="single" w:sz="1" w:space="0" w:color="000000"/>
              <w:bottom w:val="single" w:sz="1" w:space="0" w:color="000000"/>
            </w:tcBorders>
          </w:tcPr>
          <w:p w:rsidR="000306C4" w:rsidRPr="0021242D" w:rsidRDefault="000306C4" w:rsidP="00AA0DC9">
            <w:pPr>
              <w:pStyle w:val="TAL"/>
            </w:pPr>
            <w:r w:rsidRPr="0021242D">
              <w:t>credentialIds</w:t>
            </w:r>
          </w:p>
        </w:tc>
        <w:tc>
          <w:tcPr>
            <w:tcW w:w="900"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t>IN</w:t>
            </w:r>
          </w:p>
        </w:tc>
        <w:tc>
          <w:tcPr>
            <w:tcW w:w="900" w:type="dxa"/>
            <w:tcBorders>
              <w:left w:val="single" w:sz="1" w:space="0" w:color="000000"/>
              <w:bottom w:val="single" w:sz="1" w:space="0" w:color="000000"/>
            </w:tcBorders>
          </w:tcPr>
          <w:p w:rsidR="000306C4" w:rsidRPr="0021242D" w:rsidRDefault="000306C4"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0306C4" w:rsidRPr="0021242D" w:rsidRDefault="000306C4" w:rsidP="00AA0DC9">
            <w:pPr>
              <w:pStyle w:val="TAL"/>
              <w:rPr>
                <w:rFonts w:eastAsia="Arial Unicode MS"/>
                <w:lang w:eastAsia="ko-KR"/>
              </w:rPr>
            </w:pPr>
            <w:r w:rsidRPr="0021242D">
              <w:rPr>
                <w:rFonts w:eastAsia="Arial Unicode MS"/>
                <w:lang w:eastAsia="ko-KR"/>
              </w:rPr>
              <w:t>List of credential identifiers for which this Application Rule is applicable, i.e. for registration requests coming into the M2M System via a Security Association Endpoint (SEA)</w:t>
            </w:r>
            <w:r w:rsidRPr="0021242D">
              <w:t xml:space="preserve"> [i.</w:t>
            </w:r>
            <w:r w:rsidR="00DF6B81">
              <w:t>3</w:t>
            </w:r>
            <w:r w:rsidRPr="0021242D">
              <w:t>],</w:t>
            </w:r>
            <w:r w:rsidRPr="0021242D">
              <w:rPr>
                <w:rFonts w:eastAsia="Arial Unicode MS"/>
                <w:lang w:eastAsia="ko-KR"/>
              </w:rPr>
              <w:t xml:space="preserve"> that was authenticated using credentials that match with any of these credential identifiers, the current Application Rule applies.</w:t>
            </w:r>
          </w:p>
          <w:p w:rsidR="001F191F" w:rsidRPr="0021242D" w:rsidRDefault="001F191F" w:rsidP="00AA0DC9">
            <w:pPr>
              <w:pStyle w:val="TAL"/>
            </w:pPr>
            <w:r w:rsidRPr="0021242D">
              <w:t>When present this list will overlay the list of credential identifiers.</w:t>
            </w:r>
          </w:p>
        </w:tc>
      </w:tr>
      <w:tr w:rsidR="000306C4" w:rsidRPr="0021242D" w:rsidTr="003D43E2">
        <w:trPr>
          <w:tblHeader/>
          <w:jc w:val="center"/>
        </w:trPr>
        <w:tc>
          <w:tcPr>
            <w:tcW w:w="1709" w:type="dxa"/>
            <w:tcBorders>
              <w:left w:val="single" w:sz="1" w:space="0" w:color="000000"/>
              <w:bottom w:val="single" w:sz="1" w:space="0" w:color="000000"/>
            </w:tcBorders>
          </w:tcPr>
          <w:p w:rsidR="000306C4" w:rsidRPr="0021242D" w:rsidRDefault="000306C4" w:rsidP="00AA0DC9">
            <w:pPr>
              <w:pStyle w:val="TAL"/>
            </w:pPr>
            <w:r w:rsidRPr="0021242D">
              <w:t>allowedApplicationIds</w:t>
            </w:r>
          </w:p>
        </w:tc>
        <w:tc>
          <w:tcPr>
            <w:tcW w:w="900"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t>IN</w:t>
            </w:r>
          </w:p>
        </w:tc>
        <w:tc>
          <w:tcPr>
            <w:tcW w:w="900" w:type="dxa"/>
            <w:tcBorders>
              <w:left w:val="single" w:sz="1" w:space="0" w:color="000000"/>
              <w:bottom w:val="single" w:sz="1" w:space="0" w:color="000000"/>
            </w:tcBorders>
          </w:tcPr>
          <w:p w:rsidR="000306C4" w:rsidRPr="0021242D" w:rsidRDefault="000306C4"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rPr>
                <w:rFonts w:eastAsia="Arial Unicode MS"/>
                <w:lang w:eastAsia="ko-KR"/>
              </w:rPr>
              <w:t xml:space="preserve">List of M2M Application Identifiers (App-ID) that shall be considered to be allowed for AE registration requests received via Security Association Endpoint (SEA) </w:t>
            </w:r>
            <w:r w:rsidRPr="0021242D">
              <w:t>[i.</w:t>
            </w:r>
            <w:r w:rsidR="00DF6B81">
              <w:t>3</w:t>
            </w:r>
            <w:r w:rsidRPr="0021242D">
              <w:t>].</w:t>
            </w:r>
          </w:p>
          <w:p w:rsidR="001F191F" w:rsidRPr="0021242D" w:rsidRDefault="001F191F" w:rsidP="00AA0DC9">
            <w:pPr>
              <w:pStyle w:val="TAL"/>
            </w:pPr>
            <w:r w:rsidRPr="0021242D">
              <w:t>When present this list will overlay the list of allowed App-IDs.</w:t>
            </w:r>
          </w:p>
        </w:tc>
      </w:tr>
      <w:tr w:rsidR="000306C4" w:rsidRPr="0021242D" w:rsidTr="003D43E2">
        <w:trPr>
          <w:tblHeader/>
          <w:jc w:val="center"/>
        </w:trPr>
        <w:tc>
          <w:tcPr>
            <w:tcW w:w="1709" w:type="dxa"/>
            <w:tcBorders>
              <w:left w:val="single" w:sz="1" w:space="0" w:color="000000"/>
              <w:bottom w:val="single" w:sz="1" w:space="0" w:color="000000"/>
            </w:tcBorders>
          </w:tcPr>
          <w:p w:rsidR="000306C4" w:rsidRPr="0021242D" w:rsidRDefault="000306C4" w:rsidP="00AA0DC9">
            <w:pPr>
              <w:pStyle w:val="TAL"/>
            </w:pPr>
            <w:r w:rsidRPr="0021242D">
              <w:t>allowedAEIds</w:t>
            </w:r>
          </w:p>
        </w:tc>
        <w:tc>
          <w:tcPr>
            <w:tcW w:w="900"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t>IN</w:t>
            </w:r>
          </w:p>
        </w:tc>
        <w:tc>
          <w:tcPr>
            <w:tcW w:w="900" w:type="dxa"/>
            <w:tcBorders>
              <w:left w:val="single" w:sz="1" w:space="0" w:color="000000"/>
              <w:bottom w:val="single" w:sz="1" w:space="0" w:color="000000"/>
            </w:tcBorders>
          </w:tcPr>
          <w:p w:rsidR="000306C4" w:rsidRPr="0021242D" w:rsidRDefault="000306C4"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0306C4" w:rsidRPr="0021242D" w:rsidRDefault="000306C4" w:rsidP="00AA0DC9">
            <w:pPr>
              <w:pStyle w:val="TAL"/>
              <w:rPr>
                <w:rFonts w:eastAsia="Arial Unicode MS"/>
                <w:lang w:eastAsia="ko-KR"/>
              </w:rPr>
            </w:pPr>
            <w:r w:rsidRPr="0021242D">
              <w:rPr>
                <w:rFonts w:eastAsia="Arial Unicode MS"/>
                <w:lang w:eastAsia="ko-KR"/>
              </w:rPr>
              <w:t>List of M2M Application Entity Identifiers (AE-ID) that shall be considered to be allowed for AE registration requests.</w:t>
            </w:r>
          </w:p>
          <w:p w:rsidR="001F191F" w:rsidRPr="0021242D" w:rsidRDefault="001F191F" w:rsidP="00AA0DC9">
            <w:pPr>
              <w:pStyle w:val="TAL"/>
            </w:pPr>
            <w:r w:rsidRPr="0021242D">
              <w:t>When present this list will overlay the list of allowed AE-IDs.</w:t>
            </w:r>
          </w:p>
        </w:tc>
      </w:tr>
      <w:tr w:rsidR="000306C4" w:rsidRPr="0021242D" w:rsidTr="003D43E2">
        <w:trPr>
          <w:tblHeader/>
          <w:jc w:val="center"/>
        </w:trPr>
        <w:tc>
          <w:tcPr>
            <w:tcW w:w="1709" w:type="dxa"/>
            <w:tcBorders>
              <w:left w:val="single" w:sz="1" w:space="0" w:color="000000"/>
              <w:bottom w:val="single" w:sz="1" w:space="0" w:color="000000"/>
            </w:tcBorders>
          </w:tcPr>
          <w:p w:rsidR="000306C4" w:rsidRPr="0021242D" w:rsidRDefault="000306C4" w:rsidP="00AA0DC9">
            <w:pPr>
              <w:pStyle w:val="TAL"/>
            </w:pPr>
            <w:r w:rsidRPr="0021242D">
              <w:t>responseType</w:t>
            </w:r>
          </w:p>
        </w:tc>
        <w:tc>
          <w:tcPr>
            <w:tcW w:w="900"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t>OUT</w:t>
            </w:r>
          </w:p>
        </w:tc>
        <w:tc>
          <w:tcPr>
            <w:tcW w:w="900" w:type="dxa"/>
            <w:tcBorders>
              <w:left w:val="single" w:sz="1" w:space="0" w:color="000000"/>
              <w:bottom w:val="single" w:sz="1" w:space="0" w:color="000000"/>
            </w:tcBorders>
          </w:tcPr>
          <w:p w:rsidR="000306C4" w:rsidRPr="0021242D" w:rsidRDefault="000306C4" w:rsidP="00AA0DC9">
            <w:pPr>
              <w:pStyle w:val="TAL"/>
            </w:pPr>
            <w:r w:rsidRPr="0021242D">
              <w:t>YES</w:t>
            </w:r>
          </w:p>
        </w:tc>
        <w:tc>
          <w:tcPr>
            <w:tcW w:w="5307" w:type="dxa"/>
            <w:tcBorders>
              <w:left w:val="single" w:sz="1" w:space="0" w:color="000000"/>
              <w:bottom w:val="single" w:sz="1" w:space="0" w:color="000000"/>
              <w:right w:val="single" w:sz="1" w:space="0" w:color="000000"/>
            </w:tcBorders>
          </w:tcPr>
          <w:p w:rsidR="000306C4" w:rsidRPr="0021242D" w:rsidRDefault="000306C4" w:rsidP="00AA0DC9">
            <w:pPr>
              <w:pStyle w:val="TAL"/>
            </w:pPr>
            <w:r w:rsidRPr="0021242D">
              <w:t>Unique response types for this service.</w:t>
            </w:r>
          </w:p>
          <w:p w:rsidR="000306C4" w:rsidRPr="0021242D" w:rsidRDefault="001F191F" w:rsidP="00AA0DC9">
            <w:pPr>
              <w:pStyle w:val="TB1"/>
            </w:pPr>
            <w:r w:rsidRPr="0021242D">
              <w:t>Application Rule does not exist.</w:t>
            </w:r>
          </w:p>
        </w:tc>
      </w:tr>
    </w:tbl>
    <w:p w:rsidR="00AA0DC9" w:rsidRPr="0021242D" w:rsidRDefault="00AA0DC9" w:rsidP="00AA0DC9"/>
    <w:p w:rsidR="000306C4" w:rsidRPr="0021242D" w:rsidRDefault="002C1036" w:rsidP="000306C4">
      <w:pPr>
        <w:pStyle w:val="Heading5"/>
        <w:rPr>
          <w:lang w:val="en-US"/>
        </w:rPr>
      </w:pPr>
      <w:bookmarkStart w:id="1685" w:name="_Toc418174708"/>
      <w:bookmarkStart w:id="1686" w:name="_Toc418660643"/>
      <w:r>
        <w:rPr>
          <w:lang w:val="en-US"/>
        </w:rPr>
        <w:t>6.9.3.</w:t>
      </w:r>
      <w:r w:rsidR="000306C4" w:rsidRPr="0021242D">
        <w:rPr>
          <w:lang w:val="en-US"/>
        </w:rPr>
        <w:t>14.</w:t>
      </w:r>
      <w:r w:rsidR="00123C50">
        <w:rPr>
          <w:lang w:val="en-US"/>
        </w:rPr>
        <w:t>4</w:t>
      </w:r>
      <w:r w:rsidR="000306C4" w:rsidRPr="0021242D">
        <w:rPr>
          <w:lang w:val="en-US"/>
        </w:rPr>
        <w:tab/>
        <w:t>Service Interactions</w:t>
      </w:r>
      <w:bookmarkEnd w:id="1685"/>
      <w:bookmarkEnd w:id="1686"/>
    </w:p>
    <w:p w:rsidR="000306C4" w:rsidRPr="0021242D" w:rsidRDefault="000306C4" w:rsidP="000306C4">
      <w:pPr>
        <w:rPr>
          <w:lang w:eastAsia="ko-KR"/>
        </w:rPr>
      </w:pPr>
      <w:r w:rsidRPr="0021242D">
        <w:rPr>
          <w:lang w:eastAsia="ko-KR"/>
        </w:rPr>
        <w:t>The interactions of service capabilities required for this service capability:</w:t>
      </w:r>
    </w:p>
    <w:p w:rsidR="000306C4" w:rsidRPr="0021242D" w:rsidRDefault="000306C4" w:rsidP="00123C50">
      <w:pPr>
        <w:pStyle w:val="BL"/>
        <w:numPr>
          <w:ilvl w:val="0"/>
          <w:numId w:val="4"/>
        </w:numPr>
      </w:pPr>
      <w:r w:rsidRPr="0021242D">
        <w:t xml:space="preserve">Issue the </w:t>
      </w:r>
      <w:r w:rsidR="00A41064" w:rsidRPr="0021242D">
        <w:t>update</w:t>
      </w:r>
      <w:r w:rsidRPr="0021242D">
        <w:t>ApplicationRule capability</w:t>
      </w:r>
    </w:p>
    <w:p w:rsidR="000306C4" w:rsidRPr="0021242D" w:rsidRDefault="00A52154" w:rsidP="00B91F03">
      <w:pPr>
        <w:pStyle w:val="FL"/>
      </w:pPr>
      <w:r w:rsidRPr="0021242D">
        <w:object w:dxaOrig="6491" w:dyaOrig="3649">
          <v:shape id="_x0000_i1085" type="#_x0000_t75" style="width:188.95pt;height:165.9pt" o:ole="">
            <v:imagedata r:id="rId168" o:title="" cropbottom="5797f" cropright="27366f"/>
          </v:shape>
          <o:OLEObject Type="Embed" ProgID="Visio.Drawing.11" ShapeID="_x0000_i1085" DrawAspect="Content" ObjectID="_1492401441" r:id="rId169"/>
        </w:object>
      </w:r>
    </w:p>
    <w:p w:rsidR="000306C4" w:rsidRPr="0021242D" w:rsidRDefault="000306C4" w:rsidP="00AA0DC9">
      <w:pPr>
        <w:pStyle w:val="TF"/>
      </w:pPr>
      <w:r w:rsidRPr="0021242D">
        <w:t xml:space="preserve">Figure </w:t>
      </w:r>
      <w:r w:rsidR="002C1036">
        <w:t>6.9.3.</w:t>
      </w:r>
      <w:r w:rsidRPr="0021242D">
        <w:t>1</w:t>
      </w:r>
      <w:r w:rsidR="001F191F" w:rsidRPr="0021242D">
        <w:t>4</w:t>
      </w:r>
      <w:r w:rsidRPr="0021242D">
        <w:t>.</w:t>
      </w:r>
      <w:r w:rsidR="00123C50">
        <w:t>4</w:t>
      </w:r>
      <w:r w:rsidRPr="0021242D">
        <w:t>-1</w:t>
      </w:r>
      <w:r w:rsidR="00AA0DC9" w:rsidRPr="0021242D">
        <w:t>:</w:t>
      </w:r>
      <w:r w:rsidRPr="0021242D">
        <w:t xml:space="preserve"> Service S</w:t>
      </w:r>
      <w:r w:rsidR="001F191F" w:rsidRPr="0021242D">
        <w:t>ubscription Administration – update</w:t>
      </w:r>
      <w:r w:rsidRPr="0021242D">
        <w:t>Application</w:t>
      </w:r>
      <w:r w:rsidR="00A41064" w:rsidRPr="0021242D">
        <w:t>Rule</w:t>
      </w:r>
      <w:r w:rsidRPr="0021242D">
        <w:t xml:space="preserve"> Diagram</w:t>
      </w:r>
    </w:p>
    <w:p w:rsidR="000306C4" w:rsidRPr="0021242D" w:rsidRDefault="002C1036" w:rsidP="000306C4">
      <w:pPr>
        <w:pStyle w:val="Heading5"/>
        <w:rPr>
          <w:lang w:val="en-US"/>
        </w:rPr>
      </w:pPr>
      <w:bookmarkStart w:id="1687" w:name="_Toc418174709"/>
      <w:bookmarkStart w:id="1688" w:name="_Toc418660644"/>
      <w:r>
        <w:rPr>
          <w:lang w:val="en-US"/>
        </w:rPr>
        <w:t>6.9.3.</w:t>
      </w:r>
      <w:r w:rsidR="000306C4" w:rsidRPr="0021242D">
        <w:rPr>
          <w:lang w:val="en-US"/>
        </w:rPr>
        <w:t>1</w:t>
      </w:r>
      <w:r w:rsidR="001F191F" w:rsidRPr="0021242D">
        <w:rPr>
          <w:lang w:val="en-US"/>
        </w:rPr>
        <w:t>4</w:t>
      </w:r>
      <w:r w:rsidR="000306C4" w:rsidRPr="0021242D">
        <w:rPr>
          <w:lang w:val="en-US"/>
        </w:rPr>
        <w:t>.</w:t>
      </w:r>
      <w:r w:rsidR="00123C50">
        <w:rPr>
          <w:lang w:val="en-US"/>
        </w:rPr>
        <w:t>5</w:t>
      </w:r>
      <w:r w:rsidR="000306C4" w:rsidRPr="0021242D">
        <w:rPr>
          <w:lang w:val="en-US"/>
        </w:rPr>
        <w:tab/>
      </w:r>
      <w:r w:rsidR="000306C4" w:rsidRPr="0021242D">
        <w:rPr>
          <w:lang w:val="en-US" w:eastAsia="ko-KR"/>
        </w:rPr>
        <w:t>Post-Conditions</w:t>
      </w:r>
      <w:bookmarkEnd w:id="1687"/>
      <w:bookmarkEnd w:id="1688"/>
    </w:p>
    <w:p w:rsidR="000306C4" w:rsidRPr="0021242D" w:rsidRDefault="00CC4281" w:rsidP="000306C4">
      <w:pPr>
        <w:keepNext/>
        <w:rPr>
          <w:lang w:eastAsia="ko-KR"/>
        </w:rPr>
      </w:pPr>
      <w:r w:rsidRPr="0021242D">
        <w:rPr>
          <w:lang w:eastAsia="ko-KR"/>
        </w:rPr>
        <w:t>When parameters are present, the Allowed Application, AEs and Credentials are replaced for the Application Rule.</w:t>
      </w:r>
    </w:p>
    <w:p w:rsidR="000306C4" w:rsidRPr="0021242D" w:rsidRDefault="002C1036" w:rsidP="000306C4">
      <w:pPr>
        <w:pStyle w:val="Heading5"/>
        <w:rPr>
          <w:lang w:val="en-US"/>
        </w:rPr>
      </w:pPr>
      <w:bookmarkStart w:id="1689" w:name="_Toc418174710"/>
      <w:bookmarkStart w:id="1690" w:name="_Toc418660645"/>
      <w:r>
        <w:rPr>
          <w:lang w:val="en-US"/>
        </w:rPr>
        <w:t>6.9.3.</w:t>
      </w:r>
      <w:r w:rsidR="000306C4" w:rsidRPr="0021242D">
        <w:rPr>
          <w:lang w:val="en-US"/>
        </w:rPr>
        <w:t>1</w:t>
      </w:r>
      <w:r w:rsidR="001F191F" w:rsidRPr="0021242D">
        <w:rPr>
          <w:lang w:val="en-US"/>
        </w:rPr>
        <w:t>4</w:t>
      </w:r>
      <w:r w:rsidR="000306C4" w:rsidRPr="0021242D">
        <w:rPr>
          <w:lang w:val="en-US"/>
        </w:rPr>
        <w:t>.</w:t>
      </w:r>
      <w:r w:rsidR="00123C50">
        <w:rPr>
          <w:lang w:val="en-US"/>
        </w:rPr>
        <w:t>6</w:t>
      </w:r>
      <w:r w:rsidR="000306C4" w:rsidRPr="0021242D">
        <w:rPr>
          <w:lang w:val="en-US"/>
        </w:rPr>
        <w:tab/>
      </w:r>
      <w:r w:rsidR="000306C4" w:rsidRPr="0021242D">
        <w:rPr>
          <w:lang w:val="en-US" w:eastAsia="ko-KR"/>
        </w:rPr>
        <w:t>Exceptions</w:t>
      </w:r>
      <w:bookmarkEnd w:id="1689"/>
      <w:bookmarkEnd w:id="1690"/>
    </w:p>
    <w:p w:rsidR="000306C4" w:rsidRPr="0021242D" w:rsidRDefault="000306C4" w:rsidP="000306C4">
      <w:pPr>
        <w:keepNext/>
      </w:pPr>
      <w:r w:rsidRPr="0021242D">
        <w:rPr>
          <w:lang w:eastAsia="ko-KR"/>
        </w:rPr>
        <w:t>Not Applicable</w:t>
      </w:r>
      <w:r w:rsidR="00AA0DC9" w:rsidRPr="0021242D">
        <w:rPr>
          <w:lang w:eastAsia="ko-KR"/>
        </w:rPr>
        <w:t>.</w:t>
      </w:r>
    </w:p>
    <w:p w:rsidR="000306C4" w:rsidRPr="0021242D" w:rsidRDefault="002C1036" w:rsidP="000306C4">
      <w:pPr>
        <w:pStyle w:val="Heading5"/>
        <w:rPr>
          <w:lang w:val="en-US"/>
        </w:rPr>
      </w:pPr>
      <w:bookmarkStart w:id="1691" w:name="_Toc418174711"/>
      <w:bookmarkStart w:id="1692" w:name="_Toc418660646"/>
      <w:r>
        <w:rPr>
          <w:lang w:val="en-US"/>
        </w:rPr>
        <w:t>6.9.3.</w:t>
      </w:r>
      <w:r w:rsidR="000306C4" w:rsidRPr="0021242D">
        <w:rPr>
          <w:lang w:val="en-US"/>
        </w:rPr>
        <w:t>1</w:t>
      </w:r>
      <w:r w:rsidR="001F191F" w:rsidRPr="0021242D">
        <w:rPr>
          <w:lang w:val="en-US"/>
        </w:rPr>
        <w:t>4</w:t>
      </w:r>
      <w:r w:rsidR="000306C4" w:rsidRPr="0021242D">
        <w:rPr>
          <w:lang w:val="en-US"/>
        </w:rPr>
        <w:t>.</w:t>
      </w:r>
      <w:r w:rsidR="00123C50">
        <w:rPr>
          <w:lang w:val="en-US"/>
        </w:rPr>
        <w:t>7</w:t>
      </w:r>
      <w:r w:rsidR="000306C4" w:rsidRPr="0021242D">
        <w:rPr>
          <w:lang w:val="en-US"/>
        </w:rPr>
        <w:tab/>
      </w:r>
      <w:r w:rsidR="000306C4" w:rsidRPr="0021242D">
        <w:rPr>
          <w:lang w:val="en-US" w:eastAsia="ko-KR"/>
        </w:rPr>
        <w:t>Policies for Use</w:t>
      </w:r>
      <w:bookmarkEnd w:id="1691"/>
      <w:bookmarkEnd w:id="1692"/>
    </w:p>
    <w:p w:rsidR="000306C4" w:rsidRPr="0021242D" w:rsidRDefault="000306C4" w:rsidP="000306C4">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306C4" w:rsidRPr="0021242D" w:rsidRDefault="000306C4" w:rsidP="000306C4">
      <w:pPr>
        <w:rPr>
          <w:color w:val="000000"/>
        </w:rPr>
      </w:pPr>
      <w:r w:rsidRPr="0021242D">
        <w:rPr>
          <w:color w:val="000000"/>
        </w:rPr>
        <w:t>Transaction Pattern: Participation allowed</w:t>
      </w:r>
    </w:p>
    <w:p w:rsidR="000306C4" w:rsidRPr="0021242D" w:rsidRDefault="002C1036" w:rsidP="000306C4">
      <w:pPr>
        <w:pStyle w:val="Heading5"/>
        <w:rPr>
          <w:lang w:val="en-US"/>
        </w:rPr>
      </w:pPr>
      <w:bookmarkStart w:id="1693" w:name="_Toc418174712"/>
      <w:bookmarkStart w:id="1694" w:name="_Toc418660647"/>
      <w:r>
        <w:rPr>
          <w:lang w:val="en-US"/>
        </w:rPr>
        <w:t>6.9.3.</w:t>
      </w:r>
      <w:r w:rsidR="000306C4" w:rsidRPr="0021242D">
        <w:rPr>
          <w:lang w:val="en-US"/>
        </w:rPr>
        <w:t>1</w:t>
      </w:r>
      <w:r w:rsidR="001F191F" w:rsidRPr="0021242D">
        <w:rPr>
          <w:lang w:val="en-US"/>
        </w:rPr>
        <w:t>4</w:t>
      </w:r>
      <w:r w:rsidR="000306C4" w:rsidRPr="0021242D">
        <w:rPr>
          <w:lang w:val="en-US"/>
        </w:rPr>
        <w:t>.</w:t>
      </w:r>
      <w:r w:rsidR="00123C50">
        <w:rPr>
          <w:lang w:val="en-US"/>
        </w:rPr>
        <w:t>8</w:t>
      </w:r>
      <w:r w:rsidR="000306C4" w:rsidRPr="0021242D">
        <w:rPr>
          <w:lang w:val="en-US"/>
        </w:rPr>
        <w:tab/>
        <w:t>oneM2M Resource Interworking</w:t>
      </w:r>
      <w:bookmarkEnd w:id="1693"/>
      <w:bookmarkEnd w:id="1694"/>
    </w:p>
    <w:p w:rsidR="00865D5D" w:rsidRPr="0021242D" w:rsidRDefault="000306C4" w:rsidP="00623D13">
      <w:pPr>
        <w:keepNext/>
      </w:pPr>
      <w:r w:rsidRPr="0021242D">
        <w:t>This service capab</w:t>
      </w:r>
      <w:r w:rsidR="00A41064" w:rsidRPr="0021242D">
        <w:t>ility updates an Application Rule</w:t>
      </w:r>
      <w:r w:rsidRPr="0021242D">
        <w:t xml:space="preserve">. This capability maps to the </w:t>
      </w:r>
      <w:r w:rsidR="001F191F" w:rsidRPr="0021242D">
        <w:t xml:space="preserve">UPDATE </w:t>
      </w:r>
      <w:r w:rsidRPr="0021242D">
        <w:t>procedure of the &lt;serviceSubscribedAppR</w:t>
      </w:r>
      <w:r w:rsidR="00A41064" w:rsidRPr="0021242D">
        <w:t>ule&gt; resource.</w:t>
      </w:r>
      <w:r w:rsidRPr="0021242D">
        <w:t xml:space="preserve"> </w:t>
      </w:r>
    </w:p>
    <w:p w:rsidR="00865D5D" w:rsidRPr="001E45A5" w:rsidRDefault="002C1036" w:rsidP="00865D5D">
      <w:pPr>
        <w:pStyle w:val="Heading4"/>
        <w:rPr>
          <w:lang w:val="en-US" w:eastAsia="zh-CN"/>
        </w:rPr>
      </w:pPr>
      <w:bookmarkStart w:id="1695" w:name="_Toc417309578"/>
      <w:bookmarkStart w:id="1696" w:name="_Toc418174713"/>
      <w:bookmarkStart w:id="1697" w:name="_Toc418660648"/>
      <w:r w:rsidRPr="001E45A5">
        <w:rPr>
          <w:lang w:val="en-US"/>
        </w:rPr>
        <w:t>6.9.3.</w:t>
      </w:r>
      <w:r w:rsidR="00865D5D" w:rsidRPr="001E45A5">
        <w:rPr>
          <w:lang w:val="en-US" w:eastAsia="zh-CN"/>
        </w:rPr>
        <w:t>15</w:t>
      </w:r>
      <w:r w:rsidR="00865D5D" w:rsidRPr="001E45A5">
        <w:rPr>
          <w:lang w:val="en-US"/>
        </w:rPr>
        <w:tab/>
      </w:r>
      <w:r w:rsidR="00865D5D" w:rsidRPr="001E45A5">
        <w:rPr>
          <w:lang w:val="en-US" w:eastAsia="zh-CN"/>
        </w:rPr>
        <w:t>addReachabilitySchedule</w:t>
      </w:r>
      <w:bookmarkEnd w:id="1695"/>
      <w:bookmarkEnd w:id="1696"/>
      <w:bookmarkEnd w:id="1697"/>
    </w:p>
    <w:p w:rsidR="001E45A5" w:rsidRPr="001E45A5" w:rsidRDefault="001E45A5" w:rsidP="001E45A5">
      <w:pPr>
        <w:pStyle w:val="Heading5"/>
        <w:rPr>
          <w:lang w:val="en-US"/>
        </w:rPr>
      </w:pPr>
      <w:bookmarkStart w:id="1698" w:name="_Toc418660649"/>
      <w:r w:rsidRPr="001E45A5">
        <w:rPr>
          <w:lang w:val="en-US"/>
        </w:rPr>
        <w:t>6.9.3.</w:t>
      </w:r>
      <w:r w:rsidRPr="001E45A5">
        <w:rPr>
          <w:lang w:val="en-US" w:eastAsia="zh-CN"/>
        </w:rPr>
        <w:t>15</w:t>
      </w:r>
      <w:r w:rsidRPr="001E45A5">
        <w:rPr>
          <w:lang w:val="en-US"/>
        </w:rPr>
        <w:t>.1</w:t>
      </w:r>
      <w:r w:rsidRPr="001E45A5">
        <w:rPr>
          <w:lang w:val="en-US"/>
        </w:rPr>
        <w:tab/>
        <w:t>Description</w:t>
      </w:r>
      <w:bookmarkEnd w:id="1698"/>
    </w:p>
    <w:p w:rsidR="00865D5D" w:rsidRPr="001E45A5" w:rsidRDefault="00865D5D" w:rsidP="00865D5D">
      <w:pPr>
        <w:widowControl w:val="0"/>
        <w:overflowPunct/>
        <w:spacing w:after="0"/>
        <w:textAlignment w:val="auto"/>
      </w:pPr>
      <w:r w:rsidRPr="001E45A5">
        <w:t xml:space="preserve">This service capability provides the ability to add </w:t>
      </w:r>
      <w:r w:rsidRPr="001E45A5">
        <w:rPr>
          <w:lang w:eastAsia="zh-CN"/>
        </w:rPr>
        <w:t>a r</w:t>
      </w:r>
      <w:r w:rsidRPr="001E45A5">
        <w:t>eachability</w:t>
      </w:r>
      <w:r w:rsidRPr="001E45A5">
        <w:rPr>
          <w:lang w:eastAsia="zh-CN"/>
        </w:rPr>
        <w:t xml:space="preserve"> s</w:t>
      </w:r>
      <w:r w:rsidRPr="001E45A5">
        <w:t>chedule</w:t>
      </w:r>
      <w:r w:rsidRPr="001E45A5">
        <w:rPr>
          <w:lang w:eastAsia="zh-CN"/>
        </w:rPr>
        <w:t xml:space="preserve"> to an AE</w:t>
      </w:r>
      <w:r w:rsidRPr="001E45A5">
        <w:t>.</w:t>
      </w:r>
      <w:r w:rsidR="00E716DA" w:rsidRPr="001E45A5">
        <w:t xml:space="preserve"> </w:t>
      </w:r>
      <w:r w:rsidRPr="001E45A5">
        <w:t>This service capability shall be restricted to the Msc and Mca Reference Points.</w:t>
      </w:r>
    </w:p>
    <w:p w:rsidR="00865D5D" w:rsidRPr="001E45A5" w:rsidRDefault="002C1036" w:rsidP="00865D5D">
      <w:pPr>
        <w:pStyle w:val="Heading5"/>
        <w:rPr>
          <w:lang w:val="en-US"/>
        </w:rPr>
      </w:pPr>
      <w:bookmarkStart w:id="1699" w:name="_Toc418174714"/>
      <w:bookmarkStart w:id="1700" w:name="_Toc418660650"/>
      <w:r w:rsidRPr="001E45A5">
        <w:rPr>
          <w:lang w:val="en-US"/>
        </w:rPr>
        <w:t>6.9.3.</w:t>
      </w:r>
      <w:r w:rsidR="00865D5D" w:rsidRPr="001E45A5">
        <w:rPr>
          <w:lang w:val="en-US" w:eastAsia="zh-CN"/>
        </w:rPr>
        <w:t>15</w:t>
      </w:r>
      <w:r w:rsidR="00865D5D" w:rsidRPr="001E45A5">
        <w:rPr>
          <w:lang w:val="en-US"/>
        </w:rPr>
        <w:t>.</w:t>
      </w:r>
      <w:r w:rsidR="001E45A5" w:rsidRPr="001E45A5">
        <w:rPr>
          <w:lang w:val="en-US"/>
        </w:rPr>
        <w:t>2</w:t>
      </w:r>
      <w:r w:rsidR="00865D5D" w:rsidRPr="001E45A5">
        <w:rPr>
          <w:lang w:val="en-US"/>
        </w:rPr>
        <w:tab/>
      </w:r>
      <w:r w:rsidR="00D87590">
        <w:rPr>
          <w:lang w:val="en-US"/>
        </w:rPr>
        <w:t>Pre-Conditions</w:t>
      </w:r>
      <w:bookmarkEnd w:id="1699"/>
      <w:bookmarkEnd w:id="1700"/>
    </w:p>
    <w:p w:rsidR="00865D5D" w:rsidRPr="0021242D" w:rsidRDefault="00865D5D" w:rsidP="00865D5D">
      <w:pPr>
        <w:keepNext/>
        <w:rPr>
          <w:lang w:eastAsia="ko-KR"/>
        </w:rPr>
      </w:pPr>
      <w:r w:rsidRPr="0021242D">
        <w:rPr>
          <w:lang w:eastAsia="ko-KR"/>
        </w:rPr>
        <w:t>Not Applicable</w:t>
      </w:r>
      <w:r w:rsidR="00AA0DC9" w:rsidRPr="0021242D">
        <w:rPr>
          <w:lang w:eastAsia="ko-KR"/>
        </w:rPr>
        <w:t>.</w:t>
      </w:r>
    </w:p>
    <w:p w:rsidR="00865D5D" w:rsidRPr="0021242D" w:rsidRDefault="002C1036" w:rsidP="00865D5D">
      <w:pPr>
        <w:pStyle w:val="Heading5"/>
        <w:rPr>
          <w:lang w:val="en-US"/>
        </w:rPr>
      </w:pPr>
      <w:bookmarkStart w:id="1701" w:name="_Toc418174715"/>
      <w:bookmarkStart w:id="1702" w:name="_Toc418660651"/>
      <w:r>
        <w:rPr>
          <w:lang w:val="en-US"/>
        </w:rPr>
        <w:t>6.9.3.</w:t>
      </w:r>
      <w:r w:rsidR="00865D5D" w:rsidRPr="0021242D">
        <w:rPr>
          <w:lang w:val="en-US" w:eastAsia="zh-CN"/>
        </w:rPr>
        <w:t>15</w:t>
      </w:r>
      <w:r w:rsidR="00865D5D" w:rsidRPr="0021242D">
        <w:rPr>
          <w:lang w:val="en-US"/>
        </w:rPr>
        <w:t>.</w:t>
      </w:r>
      <w:r w:rsidR="001E45A5">
        <w:rPr>
          <w:lang w:val="en-US"/>
        </w:rPr>
        <w:t>3</w:t>
      </w:r>
      <w:r w:rsidR="00865D5D" w:rsidRPr="0021242D">
        <w:rPr>
          <w:lang w:val="en-US"/>
        </w:rPr>
        <w:tab/>
        <w:t>Signature –</w:t>
      </w:r>
      <w:r w:rsidR="00A52154" w:rsidRPr="0021242D">
        <w:rPr>
          <w:lang w:val="en-US"/>
        </w:rPr>
        <w:t xml:space="preserve"> </w:t>
      </w:r>
      <w:r w:rsidR="00865D5D" w:rsidRPr="0021242D">
        <w:rPr>
          <w:lang w:val="en-US"/>
        </w:rPr>
        <w:t>addReachabilitySchedule</w:t>
      </w:r>
      <w:bookmarkEnd w:id="1701"/>
      <w:bookmarkEnd w:id="1702"/>
    </w:p>
    <w:p w:rsidR="00AA0DC9" w:rsidRPr="0021242D" w:rsidRDefault="00AA0DC9" w:rsidP="00AA0DC9">
      <w:pPr>
        <w:pStyle w:val="TH"/>
      </w:pPr>
      <w:r w:rsidRPr="0021242D">
        <w:t xml:space="preserve">Table </w:t>
      </w:r>
      <w:r w:rsidR="002C1036">
        <w:t>6.9.3.</w:t>
      </w:r>
      <w:r w:rsidRPr="0021242D">
        <w:rPr>
          <w:lang w:eastAsia="zh-CN"/>
        </w:rPr>
        <w:t>15</w:t>
      </w:r>
      <w:r w:rsidRPr="0021242D">
        <w:t>.</w:t>
      </w:r>
      <w:r w:rsidR="001E45A5">
        <w:t>3</w:t>
      </w:r>
      <w:r w:rsidRPr="0021242D">
        <w:t>-1: Service Subscription Administration –</w:t>
      </w:r>
      <w:r w:rsidR="00A52154" w:rsidRPr="0021242D">
        <w:t xml:space="preserve"> </w:t>
      </w:r>
      <w:r w:rsidRPr="0021242D">
        <w:rPr>
          <w:lang w:eastAsia="zh-CN"/>
        </w:rPr>
        <w:t>addReachabilitySchedule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865D5D" w:rsidRPr="0021242D" w:rsidTr="00865D5D">
        <w:trPr>
          <w:tblHeader/>
          <w:jc w:val="center"/>
        </w:trPr>
        <w:tc>
          <w:tcPr>
            <w:tcW w:w="1709" w:type="dxa"/>
            <w:tcBorders>
              <w:top w:val="single" w:sz="1" w:space="0" w:color="000000"/>
              <w:left w:val="single" w:sz="1" w:space="0" w:color="000000"/>
              <w:bottom w:val="single" w:sz="1" w:space="0" w:color="000000"/>
            </w:tcBorders>
            <w:shd w:val="clear" w:color="auto" w:fill="C0C0C0"/>
          </w:tcPr>
          <w:p w:rsidR="00865D5D" w:rsidRPr="0021242D" w:rsidRDefault="00865D5D" w:rsidP="00AA0DC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AA0DC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65D5D" w:rsidRPr="0021242D" w:rsidRDefault="00865D5D" w:rsidP="00AA0DC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AA0DC9">
            <w:pPr>
              <w:pStyle w:val="TAH"/>
            </w:pPr>
            <w:r w:rsidRPr="0021242D">
              <w:t>Description</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AA0DC9">
            <w:pPr>
              <w:pStyle w:val="TAL"/>
              <w:rPr>
                <w:lang w:eastAsia="ko-KR"/>
              </w:rPr>
            </w:pPr>
            <w:r w:rsidRPr="0021242D">
              <w:rPr>
                <w:lang w:eastAsia="ko-KR"/>
              </w:rPr>
              <w:t>ae</w:t>
            </w:r>
            <w:r w:rsidRPr="0021242D">
              <w:rPr>
                <w:lang w:eastAsia="zh-CN"/>
              </w:rPr>
              <w:t>Id</w:t>
            </w:r>
          </w:p>
        </w:tc>
        <w:tc>
          <w:tcPr>
            <w:tcW w:w="900" w:type="dxa"/>
            <w:tcBorders>
              <w:left w:val="single" w:sz="1" w:space="0" w:color="000000"/>
              <w:bottom w:val="single" w:sz="1" w:space="0" w:color="000000"/>
              <w:right w:val="single" w:sz="1" w:space="0" w:color="000000"/>
            </w:tcBorders>
          </w:tcPr>
          <w:p w:rsidR="00865D5D" w:rsidRPr="0021242D" w:rsidRDefault="00865D5D" w:rsidP="00AA0DC9">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865D5D" w:rsidRPr="0021242D" w:rsidRDefault="00865D5D" w:rsidP="00AA0DC9">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865D5D" w:rsidRPr="0021242D" w:rsidRDefault="00865D5D" w:rsidP="00AA0DC9">
            <w:pPr>
              <w:pStyle w:val="TAL"/>
              <w:rPr>
                <w:lang w:eastAsia="ko-KR"/>
              </w:rPr>
            </w:pPr>
            <w:r w:rsidRPr="0021242D">
              <w:rPr>
                <w:lang w:eastAsia="zh-CN"/>
              </w:rPr>
              <w:t>The Application Entity Identifier (AE-ID).</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AA0DC9">
            <w:pPr>
              <w:pStyle w:val="TAL"/>
              <w:rPr>
                <w:lang w:eastAsia="ko-KR"/>
              </w:rPr>
            </w:pPr>
            <w:r w:rsidRPr="0021242D">
              <w:rPr>
                <w:lang w:eastAsia="zh-CN"/>
              </w:rPr>
              <w:t>r</w:t>
            </w:r>
            <w:r w:rsidRPr="0021242D">
              <w:t>eachabilitySchedule</w:t>
            </w:r>
          </w:p>
        </w:tc>
        <w:tc>
          <w:tcPr>
            <w:tcW w:w="900" w:type="dxa"/>
            <w:tcBorders>
              <w:left w:val="single" w:sz="1" w:space="0" w:color="000000"/>
              <w:bottom w:val="single" w:sz="1" w:space="0" w:color="000000"/>
              <w:right w:val="single" w:sz="1" w:space="0" w:color="000000"/>
            </w:tcBorders>
          </w:tcPr>
          <w:p w:rsidR="00865D5D" w:rsidRPr="0021242D" w:rsidRDefault="00865D5D" w:rsidP="00AA0DC9">
            <w:pPr>
              <w:pStyle w:val="TAL"/>
            </w:pPr>
            <w:r w:rsidRPr="0021242D">
              <w:rPr>
                <w:lang w:eastAsia="zh-CN"/>
              </w:rPr>
              <w:t>IN</w:t>
            </w:r>
          </w:p>
        </w:tc>
        <w:tc>
          <w:tcPr>
            <w:tcW w:w="900" w:type="dxa"/>
            <w:tcBorders>
              <w:left w:val="single" w:sz="1" w:space="0" w:color="000000"/>
              <w:bottom w:val="single" w:sz="1" w:space="0" w:color="000000"/>
            </w:tcBorders>
          </w:tcPr>
          <w:p w:rsidR="00865D5D" w:rsidRPr="0021242D" w:rsidRDefault="00865D5D" w:rsidP="00AA0DC9">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865D5D" w:rsidRPr="0021242D" w:rsidRDefault="00865D5D" w:rsidP="00AA0DC9">
            <w:pPr>
              <w:pStyle w:val="TAL"/>
              <w:rPr>
                <w:lang w:eastAsia="ko-KR"/>
              </w:rPr>
            </w:pPr>
            <w:r w:rsidRPr="0021242D">
              <w:t>The</w:t>
            </w:r>
            <w:r w:rsidRPr="0021242D">
              <w:rPr>
                <w:lang w:eastAsia="zh-CN"/>
              </w:rPr>
              <w:t xml:space="preserve"> contact</w:t>
            </w:r>
            <w:r w:rsidRPr="0021242D">
              <w:t xml:space="preserve"> reachability schedule information of the AE associated with </w:t>
            </w:r>
            <w:r w:rsidRPr="0021242D">
              <w:rPr>
                <w:lang w:eastAsia="zh-CN"/>
              </w:rPr>
              <w:t xml:space="preserve">the </w:t>
            </w:r>
            <w:r w:rsidRPr="0021242D">
              <w:t xml:space="preserve">device node. The absence of this parameter implies the </w:t>
            </w:r>
            <w:r w:rsidRPr="0021242D">
              <w:rPr>
                <w:lang w:eastAsia="zh-CN"/>
              </w:rPr>
              <w:t>AE</w:t>
            </w:r>
            <w:r w:rsidRPr="0021242D">
              <w:t xml:space="preserve"> associated with </w:t>
            </w:r>
            <w:r w:rsidRPr="0021242D">
              <w:rPr>
                <w:lang w:eastAsia="zh-CN"/>
              </w:rPr>
              <w:t xml:space="preserve">the </w:t>
            </w:r>
            <w:r w:rsidRPr="0021242D">
              <w:t xml:space="preserve">device node is always </w:t>
            </w:r>
            <w:r w:rsidRPr="0021242D">
              <w:rPr>
                <w:lang w:eastAsia="zh-CN"/>
              </w:rPr>
              <w:t xml:space="preserve">contact </w:t>
            </w:r>
            <w:r w:rsidRPr="0021242D">
              <w:t>reachable.</w:t>
            </w:r>
            <w:r w:rsidRPr="0021242D">
              <w:rPr>
                <w:lang w:eastAsia="zh-CN"/>
              </w:rPr>
              <w:t xml:space="preserve"> Type Schedule, see </w:t>
            </w:r>
            <w:r w:rsidR="000D3A8F">
              <w:t>6.9.2.7.1</w:t>
            </w:r>
            <w:r w:rsidRPr="0021242D">
              <w:rPr>
                <w:lang w:eastAsia="zh-CN"/>
              </w:rPr>
              <w:t>.</w:t>
            </w:r>
          </w:p>
        </w:tc>
      </w:tr>
      <w:tr w:rsidR="00865D5D" w:rsidRPr="0021242D" w:rsidTr="00865D5D">
        <w:trPr>
          <w:tblHeader/>
          <w:jc w:val="center"/>
        </w:trPr>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AA0DC9">
            <w:pPr>
              <w:pStyle w:val="TAL"/>
            </w:pPr>
            <w:r w:rsidRPr="0021242D">
              <w:t>responseType</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AA0DC9">
            <w:pPr>
              <w:pStyle w:val="TAL"/>
            </w:pPr>
            <w:r w:rsidRPr="0021242D">
              <w:t>OUT</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AA0DC9">
            <w:pPr>
              <w:pStyle w:val="TAL"/>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865D5D" w:rsidRPr="0021242D" w:rsidRDefault="00865D5D" w:rsidP="00AA0DC9">
            <w:pPr>
              <w:pStyle w:val="TAL"/>
            </w:pPr>
            <w:r w:rsidRPr="0021242D">
              <w:t>Unique response types for this service.</w:t>
            </w:r>
          </w:p>
          <w:p w:rsidR="00865D5D" w:rsidRPr="0021242D" w:rsidRDefault="00865D5D" w:rsidP="00AA0DC9">
            <w:pPr>
              <w:pStyle w:val="TB1"/>
            </w:pPr>
            <w:r w:rsidRPr="0021242D">
              <w:t xml:space="preserve">AE successfully </w:t>
            </w:r>
            <w:r w:rsidRPr="0021242D">
              <w:rPr>
                <w:lang w:eastAsia="zh-CN"/>
              </w:rPr>
              <w:t>add</w:t>
            </w:r>
            <w:r w:rsidRPr="0021242D">
              <w:t>ed</w:t>
            </w:r>
          </w:p>
        </w:tc>
      </w:tr>
    </w:tbl>
    <w:p w:rsidR="00AA0DC9" w:rsidRPr="0021242D" w:rsidRDefault="00AA0DC9" w:rsidP="00AA0DC9"/>
    <w:p w:rsidR="00865D5D" w:rsidRPr="0021242D" w:rsidRDefault="002C1036" w:rsidP="00865D5D">
      <w:pPr>
        <w:pStyle w:val="Heading5"/>
        <w:rPr>
          <w:lang w:val="en-US"/>
        </w:rPr>
      </w:pPr>
      <w:bookmarkStart w:id="1703" w:name="_Toc418174716"/>
      <w:bookmarkStart w:id="1704" w:name="_Toc418660652"/>
      <w:r>
        <w:rPr>
          <w:lang w:val="en-US"/>
        </w:rPr>
        <w:t>6.9.3.</w:t>
      </w:r>
      <w:r w:rsidR="00865D5D" w:rsidRPr="0021242D">
        <w:rPr>
          <w:lang w:val="en-US" w:eastAsia="zh-CN"/>
        </w:rPr>
        <w:t>15</w:t>
      </w:r>
      <w:r w:rsidR="00865D5D" w:rsidRPr="0021242D">
        <w:rPr>
          <w:lang w:val="en-US"/>
        </w:rPr>
        <w:t>.</w:t>
      </w:r>
      <w:r w:rsidR="001E45A5">
        <w:rPr>
          <w:lang w:val="en-US" w:eastAsia="zh-CN"/>
        </w:rPr>
        <w:t>4</w:t>
      </w:r>
      <w:r w:rsidR="00865D5D" w:rsidRPr="0021242D">
        <w:rPr>
          <w:lang w:val="en-US"/>
        </w:rPr>
        <w:tab/>
        <w:t>Service Interactions</w:t>
      </w:r>
      <w:bookmarkEnd w:id="1703"/>
      <w:bookmarkEnd w:id="1704"/>
    </w:p>
    <w:p w:rsidR="00865D5D" w:rsidRPr="0021242D" w:rsidRDefault="00865D5D" w:rsidP="00865D5D">
      <w:r w:rsidRPr="0021242D">
        <w:t>The interactions of service capabilities required for this service capability:</w:t>
      </w:r>
    </w:p>
    <w:p w:rsidR="00865D5D" w:rsidRPr="0021242D" w:rsidRDefault="00865D5D" w:rsidP="004415F7">
      <w:pPr>
        <w:pStyle w:val="BN"/>
        <w:numPr>
          <w:ilvl w:val="0"/>
          <w:numId w:val="121"/>
        </w:numPr>
        <w:rPr>
          <w:lang w:eastAsia="ko-KR"/>
        </w:rPr>
      </w:pPr>
      <w:r w:rsidRPr="0021242D">
        <w:rPr>
          <w:lang w:eastAsia="ko-KR"/>
        </w:rPr>
        <w:lastRenderedPageBreak/>
        <w:t>Issue</w:t>
      </w:r>
      <w:r w:rsidRPr="0021242D">
        <w:t xml:space="preserve"> the addReachabilitySchedule capability</w:t>
      </w:r>
    </w:p>
    <w:p w:rsidR="00865D5D" w:rsidRPr="0021242D" w:rsidRDefault="00A52154" w:rsidP="00B91F03">
      <w:pPr>
        <w:pStyle w:val="FL"/>
        <w:rPr>
          <w:lang w:eastAsia="zh-CN"/>
        </w:rPr>
      </w:pPr>
      <w:r w:rsidRPr="0021242D">
        <w:object w:dxaOrig="6491" w:dyaOrig="3650">
          <v:shape id="_x0000_i1086" type="#_x0000_t75" style="width:188.95pt;height:161.3pt" o:ole="">
            <v:imagedata r:id="rId170" o:title="" cropbottom="7645f" cropright="27366f"/>
          </v:shape>
          <o:OLEObject Type="Embed" ProgID="Visio.Drawing.11" ShapeID="_x0000_i1086" DrawAspect="Content" ObjectID="_1492401442" r:id="rId171"/>
        </w:object>
      </w:r>
    </w:p>
    <w:p w:rsidR="00865D5D" w:rsidRPr="0021242D" w:rsidRDefault="00865D5D" w:rsidP="00AA0DC9">
      <w:pPr>
        <w:pStyle w:val="TF"/>
      </w:pPr>
      <w:r w:rsidRPr="0021242D">
        <w:t xml:space="preserve">Figure </w:t>
      </w:r>
      <w:r w:rsidR="002C1036">
        <w:t>6.9.3.</w:t>
      </w:r>
      <w:r w:rsidRPr="0021242D">
        <w:rPr>
          <w:lang w:eastAsia="zh-CN"/>
        </w:rPr>
        <w:t>15</w:t>
      </w:r>
      <w:r w:rsidRPr="0021242D">
        <w:t>.</w:t>
      </w:r>
      <w:r w:rsidR="001E45A5">
        <w:t>4</w:t>
      </w:r>
      <w:r w:rsidRPr="0021242D">
        <w:t>-1</w:t>
      </w:r>
      <w:r w:rsidR="00AA0DC9" w:rsidRPr="0021242D">
        <w:t>:</w:t>
      </w:r>
      <w:r w:rsidRPr="0021242D">
        <w:t xml:space="preserve"> addReachabilitySchedule Diagram</w:t>
      </w:r>
    </w:p>
    <w:p w:rsidR="00865D5D" w:rsidRPr="0021242D" w:rsidRDefault="002C1036" w:rsidP="00865D5D">
      <w:pPr>
        <w:pStyle w:val="Heading5"/>
        <w:rPr>
          <w:lang w:val="en-US"/>
        </w:rPr>
      </w:pPr>
      <w:bookmarkStart w:id="1705" w:name="_Toc418174717"/>
      <w:bookmarkStart w:id="1706" w:name="_Toc418660653"/>
      <w:r>
        <w:rPr>
          <w:lang w:val="en-US"/>
        </w:rPr>
        <w:t>6.9.3.</w:t>
      </w:r>
      <w:r w:rsidR="00865D5D" w:rsidRPr="0021242D">
        <w:rPr>
          <w:lang w:val="en-US" w:eastAsia="zh-CN"/>
        </w:rPr>
        <w:t>15</w:t>
      </w:r>
      <w:r w:rsidR="00865D5D" w:rsidRPr="0021242D">
        <w:rPr>
          <w:lang w:val="en-US"/>
        </w:rPr>
        <w:t>.</w:t>
      </w:r>
      <w:r w:rsidR="001E45A5">
        <w:rPr>
          <w:lang w:val="en-US" w:eastAsia="zh-CN"/>
        </w:rPr>
        <w:t>5</w:t>
      </w:r>
      <w:r w:rsidR="00865D5D" w:rsidRPr="0021242D">
        <w:rPr>
          <w:lang w:val="en-US"/>
        </w:rPr>
        <w:tab/>
      </w:r>
      <w:r w:rsidR="00865D5D" w:rsidRPr="0021242D">
        <w:rPr>
          <w:lang w:val="en-US" w:eastAsia="ko-KR"/>
        </w:rPr>
        <w:t>Post-Conditions</w:t>
      </w:r>
      <w:bookmarkEnd w:id="1705"/>
      <w:bookmarkEnd w:id="1706"/>
    </w:p>
    <w:p w:rsidR="00865D5D" w:rsidRPr="0021242D" w:rsidRDefault="00865D5D" w:rsidP="00865D5D">
      <w:r w:rsidRPr="0021242D">
        <w:rPr>
          <w:lang w:eastAsia="ko-KR"/>
        </w:rPr>
        <w:t>When parameters are present, the</w:t>
      </w:r>
      <w:r w:rsidRPr="0021242D">
        <w:rPr>
          <w:lang w:eastAsia="zh-CN"/>
        </w:rPr>
        <w:t xml:space="preserve"> r</w:t>
      </w:r>
      <w:r w:rsidRPr="0021242D">
        <w:t>eachability</w:t>
      </w:r>
      <w:r w:rsidRPr="0021242D">
        <w:rPr>
          <w:lang w:eastAsia="zh-CN"/>
        </w:rPr>
        <w:t xml:space="preserve"> s</w:t>
      </w:r>
      <w:r w:rsidRPr="0021242D">
        <w:t>chedule</w:t>
      </w:r>
      <w:r w:rsidRPr="0021242D">
        <w:rPr>
          <w:lang w:eastAsia="zh-CN"/>
        </w:rPr>
        <w:t xml:space="preserve"> i</w:t>
      </w:r>
      <w:r w:rsidRPr="0021242D">
        <w:rPr>
          <w:lang w:eastAsia="ko-KR"/>
        </w:rPr>
        <w:t xml:space="preserve">s </w:t>
      </w:r>
      <w:r w:rsidRPr="0021242D">
        <w:rPr>
          <w:lang w:eastAsia="zh-CN"/>
        </w:rPr>
        <w:t>add</w:t>
      </w:r>
      <w:r w:rsidRPr="0021242D">
        <w:rPr>
          <w:lang w:eastAsia="ko-KR"/>
        </w:rPr>
        <w:t>ed for the A</w:t>
      </w:r>
      <w:r w:rsidRPr="0021242D">
        <w:rPr>
          <w:lang w:eastAsia="zh-CN"/>
        </w:rPr>
        <w:t>E</w:t>
      </w:r>
      <w:r w:rsidRPr="0021242D">
        <w:rPr>
          <w:lang w:eastAsia="ko-KR"/>
        </w:rPr>
        <w:t>.</w:t>
      </w:r>
    </w:p>
    <w:p w:rsidR="00865D5D" w:rsidRPr="0021242D" w:rsidRDefault="002C1036" w:rsidP="00865D5D">
      <w:pPr>
        <w:pStyle w:val="Heading5"/>
        <w:rPr>
          <w:lang w:val="en-US"/>
        </w:rPr>
      </w:pPr>
      <w:bookmarkStart w:id="1707" w:name="_Toc418174718"/>
      <w:bookmarkStart w:id="1708" w:name="_Toc418660654"/>
      <w:r>
        <w:rPr>
          <w:lang w:val="en-US"/>
        </w:rPr>
        <w:t>6.9.3.</w:t>
      </w:r>
      <w:r w:rsidR="00865D5D" w:rsidRPr="0021242D">
        <w:rPr>
          <w:lang w:val="en-US" w:eastAsia="zh-CN"/>
        </w:rPr>
        <w:t>15</w:t>
      </w:r>
      <w:r w:rsidR="00865D5D" w:rsidRPr="0021242D">
        <w:rPr>
          <w:lang w:val="en-US"/>
        </w:rPr>
        <w:t>.</w:t>
      </w:r>
      <w:r w:rsidR="001E45A5">
        <w:rPr>
          <w:lang w:val="en-US" w:eastAsia="zh-CN"/>
        </w:rPr>
        <w:t>6</w:t>
      </w:r>
      <w:r w:rsidR="00865D5D" w:rsidRPr="0021242D">
        <w:rPr>
          <w:lang w:val="en-US"/>
        </w:rPr>
        <w:tab/>
      </w:r>
      <w:r w:rsidR="00865D5D" w:rsidRPr="0021242D">
        <w:rPr>
          <w:lang w:val="en-US" w:eastAsia="ko-KR"/>
        </w:rPr>
        <w:t>Exceptions</w:t>
      </w:r>
      <w:bookmarkEnd w:id="1707"/>
      <w:bookmarkEnd w:id="1708"/>
    </w:p>
    <w:p w:rsidR="00865D5D" w:rsidRPr="0021242D" w:rsidRDefault="00865D5D" w:rsidP="00865D5D">
      <w:r w:rsidRPr="0021242D">
        <w:t>Not Applicable</w:t>
      </w:r>
      <w:r w:rsidR="00AA0DC9" w:rsidRPr="0021242D">
        <w:t>.</w:t>
      </w:r>
    </w:p>
    <w:p w:rsidR="00865D5D" w:rsidRPr="0021242D" w:rsidRDefault="002C1036" w:rsidP="00865D5D">
      <w:pPr>
        <w:pStyle w:val="Heading5"/>
        <w:rPr>
          <w:lang w:val="en-US"/>
        </w:rPr>
      </w:pPr>
      <w:bookmarkStart w:id="1709" w:name="_Toc418174719"/>
      <w:bookmarkStart w:id="1710" w:name="_Toc418660655"/>
      <w:r>
        <w:rPr>
          <w:lang w:val="en-US"/>
        </w:rPr>
        <w:t>6.9.3.</w:t>
      </w:r>
      <w:r w:rsidR="00865D5D" w:rsidRPr="0021242D">
        <w:rPr>
          <w:lang w:val="en-US" w:eastAsia="zh-CN"/>
        </w:rPr>
        <w:t>15</w:t>
      </w:r>
      <w:r w:rsidR="00865D5D" w:rsidRPr="0021242D">
        <w:rPr>
          <w:lang w:val="en-US"/>
        </w:rPr>
        <w:t>.</w:t>
      </w:r>
      <w:r w:rsidR="001E45A5">
        <w:rPr>
          <w:lang w:val="en-US" w:eastAsia="zh-CN"/>
        </w:rPr>
        <w:t>7</w:t>
      </w:r>
      <w:r w:rsidR="00865D5D" w:rsidRPr="0021242D">
        <w:rPr>
          <w:lang w:val="en-US"/>
        </w:rPr>
        <w:tab/>
      </w:r>
      <w:r w:rsidR="00865D5D" w:rsidRPr="0021242D">
        <w:rPr>
          <w:lang w:val="en-US" w:eastAsia="ko-KR"/>
        </w:rPr>
        <w:t>Policies for Use</w:t>
      </w:r>
      <w:bookmarkEnd w:id="1709"/>
      <w:bookmarkEnd w:id="1710"/>
    </w:p>
    <w:p w:rsidR="00865D5D" w:rsidRPr="0021242D" w:rsidRDefault="00865D5D" w:rsidP="00865D5D">
      <w:r w:rsidRPr="0021242D">
        <w:t>Message Exchange Patterns: In-Out</w:t>
      </w:r>
    </w:p>
    <w:p w:rsidR="00865D5D" w:rsidRPr="0021242D" w:rsidRDefault="00865D5D" w:rsidP="00865D5D">
      <w:r w:rsidRPr="0021242D">
        <w:t>Transaction Pattern: Participation allowed</w:t>
      </w:r>
    </w:p>
    <w:p w:rsidR="00865D5D" w:rsidRPr="0021242D" w:rsidRDefault="002C1036" w:rsidP="00865D5D">
      <w:pPr>
        <w:pStyle w:val="Heading5"/>
        <w:rPr>
          <w:lang w:val="en-US"/>
        </w:rPr>
      </w:pPr>
      <w:bookmarkStart w:id="1711" w:name="_Toc418174720"/>
      <w:bookmarkStart w:id="1712" w:name="_Toc418660656"/>
      <w:r>
        <w:rPr>
          <w:lang w:val="en-US"/>
        </w:rPr>
        <w:t>6.9.3.</w:t>
      </w:r>
      <w:r w:rsidR="00865D5D" w:rsidRPr="0021242D">
        <w:rPr>
          <w:lang w:val="en-US" w:eastAsia="zh-CN"/>
        </w:rPr>
        <w:t>15</w:t>
      </w:r>
      <w:r w:rsidR="00865D5D" w:rsidRPr="0021242D">
        <w:rPr>
          <w:lang w:val="en-US"/>
        </w:rPr>
        <w:t>.</w:t>
      </w:r>
      <w:r w:rsidR="001E45A5">
        <w:rPr>
          <w:lang w:val="en-US" w:eastAsia="zh-CN"/>
        </w:rPr>
        <w:t>8</w:t>
      </w:r>
      <w:r w:rsidR="00865D5D" w:rsidRPr="0021242D">
        <w:rPr>
          <w:lang w:val="en-US"/>
        </w:rPr>
        <w:tab/>
        <w:t>oneM2M Resource Interworking</w:t>
      </w:r>
      <w:bookmarkEnd w:id="1711"/>
      <w:bookmarkEnd w:id="1712"/>
    </w:p>
    <w:p w:rsidR="00865D5D" w:rsidRPr="0021242D" w:rsidRDefault="00865D5D" w:rsidP="00865D5D">
      <w:pPr>
        <w:rPr>
          <w:lang w:eastAsia="zh-CN"/>
        </w:rPr>
      </w:pPr>
      <w:bookmarkStart w:id="1713" w:name="OLE_LINK13"/>
      <w:bookmarkStart w:id="1714" w:name="OLE_LINK14"/>
      <w:r w:rsidRPr="0021242D">
        <w:t xml:space="preserve">This service capability </w:t>
      </w:r>
      <w:r w:rsidRPr="0021242D">
        <w:rPr>
          <w:lang w:eastAsia="zh-CN"/>
        </w:rPr>
        <w:t>is used to</w:t>
      </w:r>
      <w:r w:rsidRPr="0021242D">
        <w:t xml:space="preserve"> add </w:t>
      </w:r>
      <w:r w:rsidRPr="0021242D">
        <w:rPr>
          <w:lang w:eastAsia="zh-CN"/>
        </w:rPr>
        <w:t>AE r</w:t>
      </w:r>
      <w:r w:rsidRPr="0021242D">
        <w:t>eachability</w:t>
      </w:r>
      <w:r w:rsidRPr="0021242D">
        <w:rPr>
          <w:lang w:eastAsia="zh-CN"/>
        </w:rPr>
        <w:t xml:space="preserve"> s</w:t>
      </w:r>
      <w:r w:rsidRPr="0021242D">
        <w:t>chedule</w:t>
      </w:r>
      <w:r w:rsidRPr="0021242D">
        <w:rPr>
          <w:lang w:eastAsia="zh-CN"/>
        </w:rPr>
        <w:t xml:space="preserve"> information</w:t>
      </w:r>
      <w:r w:rsidRPr="0021242D">
        <w:t>. The service capability aligns with the &lt;</w:t>
      </w:r>
      <w:r w:rsidRPr="0021242D">
        <w:rPr>
          <w:lang w:eastAsia="zh-CN"/>
        </w:rPr>
        <w:t>schedule</w:t>
      </w:r>
      <w:r w:rsidRPr="0021242D">
        <w:t xml:space="preserve">&gt; resource and maps to the </w:t>
      </w:r>
      <w:r w:rsidRPr="0021242D">
        <w:rPr>
          <w:lang w:eastAsia="zh-CN"/>
        </w:rPr>
        <w:t>CREATE</w:t>
      </w:r>
      <w:r w:rsidRPr="0021242D">
        <w:t xml:space="preserve"> procedure.</w:t>
      </w:r>
      <w:bookmarkEnd w:id="1713"/>
      <w:bookmarkEnd w:id="1714"/>
      <w:r w:rsidRPr="0021242D">
        <w:t xml:space="preserve"> However the linkage between the &lt;schedule&gt; resource and the AE does not exist.</w:t>
      </w:r>
    </w:p>
    <w:p w:rsidR="00865D5D" w:rsidRPr="006C758A" w:rsidRDefault="002C1036" w:rsidP="00865D5D">
      <w:pPr>
        <w:pStyle w:val="Heading4"/>
        <w:rPr>
          <w:lang w:val="en-US" w:eastAsia="zh-CN"/>
        </w:rPr>
      </w:pPr>
      <w:bookmarkStart w:id="1715" w:name="_Toc417309579"/>
      <w:bookmarkStart w:id="1716" w:name="_Toc418174721"/>
      <w:bookmarkStart w:id="1717" w:name="_Toc418660657"/>
      <w:r w:rsidRPr="006C758A">
        <w:rPr>
          <w:lang w:val="en-US"/>
        </w:rPr>
        <w:t>6.9.3.</w:t>
      </w:r>
      <w:r w:rsidR="00865D5D" w:rsidRPr="006C758A">
        <w:rPr>
          <w:lang w:val="en-US" w:eastAsia="zh-CN"/>
        </w:rPr>
        <w:t>16</w:t>
      </w:r>
      <w:r w:rsidR="00865D5D" w:rsidRPr="006C758A">
        <w:rPr>
          <w:lang w:val="en-US"/>
        </w:rPr>
        <w:tab/>
      </w:r>
      <w:bookmarkStart w:id="1718" w:name="OLE_LINK16"/>
      <w:bookmarkStart w:id="1719" w:name="OLE_LINK17"/>
      <w:r w:rsidR="00865D5D" w:rsidRPr="006C758A">
        <w:rPr>
          <w:lang w:val="en-US" w:eastAsia="zh-CN"/>
        </w:rPr>
        <w:t>updateReachabilitySchedule</w:t>
      </w:r>
      <w:bookmarkEnd w:id="1715"/>
      <w:bookmarkEnd w:id="1716"/>
      <w:bookmarkEnd w:id="1717"/>
      <w:bookmarkEnd w:id="1718"/>
      <w:bookmarkEnd w:id="1719"/>
    </w:p>
    <w:p w:rsidR="006C758A" w:rsidRPr="006C758A" w:rsidRDefault="006C758A" w:rsidP="006C758A">
      <w:pPr>
        <w:pStyle w:val="Heading5"/>
        <w:rPr>
          <w:lang w:val="en-US"/>
        </w:rPr>
      </w:pPr>
      <w:bookmarkStart w:id="1720" w:name="_Toc418660658"/>
      <w:r w:rsidRPr="006C758A">
        <w:rPr>
          <w:lang w:val="en-US"/>
        </w:rPr>
        <w:t>6.9.3.</w:t>
      </w:r>
      <w:r w:rsidRPr="006C758A">
        <w:rPr>
          <w:lang w:val="en-US" w:eastAsia="zh-CN"/>
        </w:rPr>
        <w:t>16</w:t>
      </w:r>
      <w:r w:rsidRPr="006C758A">
        <w:rPr>
          <w:lang w:val="en-US"/>
        </w:rPr>
        <w:t>.1</w:t>
      </w:r>
      <w:r w:rsidRPr="006C758A">
        <w:rPr>
          <w:lang w:val="en-US"/>
        </w:rPr>
        <w:tab/>
        <w:t>Description</w:t>
      </w:r>
      <w:bookmarkEnd w:id="1720"/>
    </w:p>
    <w:p w:rsidR="00865D5D" w:rsidRPr="006C758A" w:rsidRDefault="00865D5D" w:rsidP="00AA0DC9">
      <w:r w:rsidRPr="006C758A">
        <w:t xml:space="preserve">This service capability provides the ability to </w:t>
      </w:r>
      <w:r w:rsidRPr="006C758A">
        <w:rPr>
          <w:lang w:eastAsia="zh-CN"/>
        </w:rPr>
        <w:t>update</w:t>
      </w:r>
      <w:r w:rsidRPr="006C758A">
        <w:t xml:space="preserve"> an </w:t>
      </w:r>
      <w:r w:rsidRPr="006C758A">
        <w:rPr>
          <w:lang w:eastAsia="zh-CN"/>
        </w:rPr>
        <w:t>AE</w:t>
      </w:r>
      <w:r w:rsidR="00A55D34" w:rsidRPr="006C758A">
        <w:rPr>
          <w:lang w:eastAsia="zh-CN"/>
        </w:rPr>
        <w:t>'</w:t>
      </w:r>
      <w:r w:rsidRPr="006C758A">
        <w:rPr>
          <w:lang w:eastAsia="zh-CN"/>
        </w:rPr>
        <w:t>s r</w:t>
      </w:r>
      <w:r w:rsidRPr="006C758A">
        <w:t>eachability</w:t>
      </w:r>
      <w:r w:rsidRPr="006C758A">
        <w:rPr>
          <w:lang w:eastAsia="zh-CN"/>
        </w:rPr>
        <w:t xml:space="preserve"> s</w:t>
      </w:r>
      <w:r w:rsidRPr="006C758A">
        <w:t>chedule</w:t>
      </w:r>
      <w:r w:rsidRPr="006C758A">
        <w:rPr>
          <w:lang w:eastAsia="zh-CN"/>
        </w:rPr>
        <w:t xml:space="preserve"> </w:t>
      </w:r>
      <w:r w:rsidR="00E716DA" w:rsidRPr="006C758A">
        <w:rPr>
          <w:lang w:eastAsia="zh-CN"/>
        </w:rPr>
        <w:t>information</w:t>
      </w:r>
      <w:r w:rsidR="00E716DA" w:rsidRPr="006C758A">
        <w:t>. This</w:t>
      </w:r>
      <w:r w:rsidRPr="006C758A">
        <w:t xml:space="preserve"> service capability shall be restricted to the Msc and Mca Reference Points.</w:t>
      </w:r>
    </w:p>
    <w:p w:rsidR="00865D5D" w:rsidRPr="006C758A" w:rsidRDefault="002C1036" w:rsidP="00865D5D">
      <w:pPr>
        <w:pStyle w:val="Heading5"/>
        <w:rPr>
          <w:lang w:val="en-US"/>
        </w:rPr>
      </w:pPr>
      <w:bookmarkStart w:id="1721" w:name="_Toc418174722"/>
      <w:bookmarkStart w:id="1722" w:name="_Toc418660659"/>
      <w:r w:rsidRPr="006C758A">
        <w:rPr>
          <w:lang w:val="en-US"/>
        </w:rPr>
        <w:t>6.9.3.</w:t>
      </w:r>
      <w:r w:rsidR="00865D5D" w:rsidRPr="006C758A">
        <w:rPr>
          <w:lang w:val="en-US" w:eastAsia="zh-CN"/>
        </w:rPr>
        <w:t>16</w:t>
      </w:r>
      <w:r w:rsidR="00865D5D" w:rsidRPr="006C758A">
        <w:rPr>
          <w:lang w:val="en-US"/>
        </w:rPr>
        <w:t>.</w:t>
      </w:r>
      <w:r w:rsidR="006C758A" w:rsidRPr="006C758A">
        <w:rPr>
          <w:lang w:val="en-US"/>
        </w:rPr>
        <w:t>2</w:t>
      </w:r>
      <w:r w:rsidR="00865D5D" w:rsidRPr="006C758A">
        <w:rPr>
          <w:lang w:val="en-US"/>
        </w:rPr>
        <w:tab/>
      </w:r>
      <w:r w:rsidR="00D87590">
        <w:rPr>
          <w:lang w:val="en-US"/>
        </w:rPr>
        <w:t>Pre-Conditions</w:t>
      </w:r>
      <w:bookmarkEnd w:id="1721"/>
      <w:bookmarkEnd w:id="1722"/>
    </w:p>
    <w:p w:rsidR="00865D5D" w:rsidRPr="0021242D" w:rsidRDefault="00865D5D" w:rsidP="00865D5D">
      <w:pPr>
        <w:keepNext/>
        <w:rPr>
          <w:lang w:eastAsia="ko-KR"/>
        </w:rPr>
      </w:pPr>
      <w:r w:rsidRPr="0021242D">
        <w:rPr>
          <w:lang w:eastAsia="ko-KR"/>
        </w:rPr>
        <w:t>Not Applicable</w:t>
      </w:r>
      <w:r w:rsidR="00AA0DC9" w:rsidRPr="0021242D">
        <w:rPr>
          <w:lang w:eastAsia="ko-KR"/>
        </w:rPr>
        <w:t>.</w:t>
      </w:r>
    </w:p>
    <w:p w:rsidR="00865D5D" w:rsidRPr="0021242D" w:rsidRDefault="002C1036" w:rsidP="00865D5D">
      <w:pPr>
        <w:pStyle w:val="Heading5"/>
        <w:rPr>
          <w:lang w:val="en-US"/>
        </w:rPr>
      </w:pPr>
      <w:bookmarkStart w:id="1723" w:name="_Toc418174723"/>
      <w:bookmarkStart w:id="1724" w:name="_Toc418660660"/>
      <w:r>
        <w:rPr>
          <w:lang w:val="en-US"/>
        </w:rPr>
        <w:t>6.9.3.</w:t>
      </w:r>
      <w:r w:rsidR="00865D5D" w:rsidRPr="0021242D">
        <w:rPr>
          <w:lang w:val="en-US" w:eastAsia="zh-CN"/>
        </w:rPr>
        <w:t>16</w:t>
      </w:r>
      <w:r w:rsidR="00865D5D" w:rsidRPr="0021242D">
        <w:rPr>
          <w:lang w:val="en-US"/>
        </w:rPr>
        <w:t>.</w:t>
      </w:r>
      <w:r w:rsidR="006C758A">
        <w:rPr>
          <w:lang w:val="en-US"/>
        </w:rPr>
        <w:t>3</w:t>
      </w:r>
      <w:r w:rsidR="00865D5D" w:rsidRPr="0021242D">
        <w:rPr>
          <w:lang w:val="en-US"/>
        </w:rPr>
        <w:tab/>
        <w:t>Signature –</w:t>
      </w:r>
      <w:r w:rsidR="00865D5D" w:rsidRPr="0021242D">
        <w:rPr>
          <w:lang w:val="en-US" w:eastAsia="zh-CN"/>
        </w:rPr>
        <w:t>update</w:t>
      </w:r>
      <w:r w:rsidR="00865D5D" w:rsidRPr="0021242D">
        <w:rPr>
          <w:lang w:val="en-US"/>
        </w:rPr>
        <w:t>ReachabilitySchedule</w:t>
      </w:r>
      <w:bookmarkEnd w:id="1723"/>
      <w:bookmarkEnd w:id="1724"/>
    </w:p>
    <w:p w:rsidR="008D7B3A" w:rsidRPr="0021242D" w:rsidRDefault="008D7B3A" w:rsidP="008D7B3A">
      <w:pPr>
        <w:pStyle w:val="TH"/>
      </w:pPr>
      <w:r w:rsidRPr="0021242D">
        <w:t xml:space="preserve">Table </w:t>
      </w:r>
      <w:r w:rsidR="002C1036">
        <w:t>6.9.3.</w:t>
      </w:r>
      <w:r w:rsidRPr="0021242D">
        <w:rPr>
          <w:lang w:eastAsia="zh-CN"/>
        </w:rPr>
        <w:t>16</w:t>
      </w:r>
      <w:r w:rsidRPr="0021242D">
        <w:t>.</w:t>
      </w:r>
      <w:r w:rsidR="006C758A">
        <w:t>3</w:t>
      </w:r>
      <w:r w:rsidRPr="0021242D">
        <w:t>-1: Service Subscription Administration –</w:t>
      </w:r>
      <w:r w:rsidRPr="0021242D">
        <w:rPr>
          <w:lang w:eastAsia="zh-CN"/>
        </w:rPr>
        <w:t>updateReachabilitySchedule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865D5D" w:rsidRPr="0021242D" w:rsidTr="00865D5D">
        <w:trPr>
          <w:tblHeader/>
          <w:jc w:val="center"/>
        </w:trPr>
        <w:tc>
          <w:tcPr>
            <w:tcW w:w="1709"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Description</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8D7B3A">
            <w:pPr>
              <w:pStyle w:val="TAL"/>
              <w:rPr>
                <w:lang w:eastAsia="ko-KR"/>
              </w:rPr>
            </w:pPr>
            <w:r w:rsidRPr="0021242D">
              <w:rPr>
                <w:lang w:eastAsia="ko-KR"/>
              </w:rPr>
              <w:t>ae</w:t>
            </w:r>
            <w:r w:rsidRPr="0021242D">
              <w:rPr>
                <w:lang w:eastAsia="zh-CN"/>
              </w:rPr>
              <w:t>Id</w:t>
            </w:r>
          </w:p>
        </w:tc>
        <w:tc>
          <w:tcPr>
            <w:tcW w:w="900"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865D5D" w:rsidRPr="0021242D" w:rsidRDefault="00865D5D" w:rsidP="008D7B3A">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zh-CN"/>
              </w:rPr>
              <w:t>The Application Entity Identifier (AE-ID).</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8D7B3A">
            <w:pPr>
              <w:pStyle w:val="TAL"/>
              <w:rPr>
                <w:lang w:eastAsia="ko-KR"/>
              </w:rPr>
            </w:pPr>
            <w:r w:rsidRPr="0021242D">
              <w:rPr>
                <w:lang w:eastAsia="zh-CN"/>
              </w:rPr>
              <w:t>r</w:t>
            </w:r>
            <w:r w:rsidRPr="0021242D">
              <w:t>eachabilitySchedule</w:t>
            </w:r>
          </w:p>
        </w:tc>
        <w:tc>
          <w:tcPr>
            <w:tcW w:w="900" w:type="dxa"/>
            <w:tcBorders>
              <w:left w:val="single" w:sz="1" w:space="0" w:color="000000"/>
              <w:bottom w:val="single" w:sz="1" w:space="0" w:color="000000"/>
              <w:right w:val="single" w:sz="1" w:space="0" w:color="000000"/>
            </w:tcBorders>
          </w:tcPr>
          <w:p w:rsidR="00865D5D" w:rsidRPr="0021242D" w:rsidRDefault="00865D5D" w:rsidP="008D7B3A">
            <w:pPr>
              <w:pStyle w:val="TAL"/>
            </w:pPr>
            <w:r w:rsidRPr="0021242D">
              <w:rPr>
                <w:lang w:eastAsia="zh-CN"/>
              </w:rPr>
              <w:t>IN</w:t>
            </w:r>
          </w:p>
        </w:tc>
        <w:tc>
          <w:tcPr>
            <w:tcW w:w="900" w:type="dxa"/>
            <w:tcBorders>
              <w:left w:val="single" w:sz="1" w:space="0" w:color="000000"/>
              <w:bottom w:val="single" w:sz="1" w:space="0" w:color="000000"/>
            </w:tcBorders>
          </w:tcPr>
          <w:p w:rsidR="00865D5D" w:rsidRPr="0021242D" w:rsidRDefault="00865D5D" w:rsidP="008D7B3A">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t>The</w:t>
            </w:r>
            <w:r w:rsidRPr="0021242D">
              <w:rPr>
                <w:lang w:eastAsia="zh-CN"/>
              </w:rPr>
              <w:t xml:space="preserve"> contact</w:t>
            </w:r>
            <w:r w:rsidRPr="0021242D">
              <w:t xml:space="preserve"> reachability schedule information of the AE associated with </w:t>
            </w:r>
            <w:r w:rsidRPr="0021242D">
              <w:rPr>
                <w:lang w:eastAsia="zh-CN"/>
              </w:rPr>
              <w:t xml:space="preserve">the </w:t>
            </w:r>
            <w:r w:rsidRPr="0021242D">
              <w:t xml:space="preserve">device node. The absence of this parameter implies the </w:t>
            </w:r>
            <w:r w:rsidRPr="0021242D">
              <w:rPr>
                <w:lang w:eastAsia="zh-CN"/>
              </w:rPr>
              <w:t>AE</w:t>
            </w:r>
            <w:r w:rsidRPr="0021242D">
              <w:t xml:space="preserve"> associated with </w:t>
            </w:r>
            <w:r w:rsidRPr="0021242D">
              <w:rPr>
                <w:lang w:eastAsia="zh-CN"/>
              </w:rPr>
              <w:t xml:space="preserve">the </w:t>
            </w:r>
            <w:r w:rsidRPr="0021242D">
              <w:t xml:space="preserve">device node is always </w:t>
            </w:r>
            <w:r w:rsidRPr="0021242D">
              <w:rPr>
                <w:lang w:eastAsia="zh-CN"/>
              </w:rPr>
              <w:t xml:space="preserve">contact </w:t>
            </w:r>
            <w:r w:rsidRPr="0021242D">
              <w:t>reachable.</w:t>
            </w:r>
            <w:r w:rsidRPr="0021242D">
              <w:rPr>
                <w:lang w:eastAsia="zh-CN"/>
              </w:rPr>
              <w:t xml:space="preserve"> Type Schedule, see </w:t>
            </w:r>
            <w:r w:rsidR="000D3A8F">
              <w:t>6.9.2.7.1</w:t>
            </w:r>
            <w:r w:rsidRPr="0021242D">
              <w:rPr>
                <w:lang w:eastAsia="zh-CN"/>
              </w:rPr>
              <w:t>.</w:t>
            </w:r>
          </w:p>
        </w:tc>
      </w:tr>
      <w:tr w:rsidR="00865D5D" w:rsidRPr="0021242D" w:rsidTr="00865D5D">
        <w:trPr>
          <w:tblHeader/>
          <w:jc w:val="center"/>
        </w:trPr>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responseType</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pPr>
            <w:r w:rsidRPr="0021242D">
              <w:t>Unique response types for this service.</w:t>
            </w:r>
          </w:p>
          <w:p w:rsidR="00865D5D" w:rsidRPr="0021242D" w:rsidRDefault="00865D5D" w:rsidP="008D7B3A">
            <w:pPr>
              <w:pStyle w:val="TB1"/>
              <w:rPr>
                <w:lang w:eastAsia="ko-KR"/>
              </w:rPr>
            </w:pPr>
            <w:r w:rsidRPr="0021242D">
              <w:t xml:space="preserve">AE successfully </w:t>
            </w:r>
            <w:r w:rsidRPr="0021242D">
              <w:rPr>
                <w:lang w:eastAsia="zh-CN"/>
              </w:rPr>
              <w:t>update</w:t>
            </w:r>
            <w:r w:rsidRPr="0021242D">
              <w:t>d</w:t>
            </w:r>
          </w:p>
        </w:tc>
      </w:tr>
    </w:tbl>
    <w:p w:rsidR="008D7B3A" w:rsidRPr="0021242D" w:rsidRDefault="008D7B3A" w:rsidP="008D7B3A"/>
    <w:p w:rsidR="00865D5D" w:rsidRPr="0021242D" w:rsidRDefault="002C1036" w:rsidP="00865D5D">
      <w:pPr>
        <w:pStyle w:val="Heading5"/>
        <w:rPr>
          <w:lang w:val="en-US"/>
        </w:rPr>
      </w:pPr>
      <w:bookmarkStart w:id="1725" w:name="_Toc418174724"/>
      <w:bookmarkStart w:id="1726" w:name="_Toc418660661"/>
      <w:r>
        <w:rPr>
          <w:lang w:val="en-US"/>
        </w:rPr>
        <w:lastRenderedPageBreak/>
        <w:t>6.9.3.</w:t>
      </w:r>
      <w:r w:rsidR="00865D5D" w:rsidRPr="0021242D">
        <w:rPr>
          <w:lang w:val="en-US" w:eastAsia="zh-CN"/>
        </w:rPr>
        <w:t>16</w:t>
      </w:r>
      <w:r w:rsidR="00865D5D" w:rsidRPr="0021242D">
        <w:rPr>
          <w:lang w:val="en-US"/>
        </w:rPr>
        <w:t>.</w:t>
      </w:r>
      <w:r w:rsidR="006C758A">
        <w:rPr>
          <w:lang w:val="en-US" w:eastAsia="zh-CN"/>
        </w:rPr>
        <w:t>4</w:t>
      </w:r>
      <w:r w:rsidR="00865D5D" w:rsidRPr="0021242D">
        <w:rPr>
          <w:lang w:val="en-US"/>
        </w:rPr>
        <w:tab/>
        <w:t>Service Interactions</w:t>
      </w:r>
      <w:bookmarkEnd w:id="1725"/>
      <w:bookmarkEnd w:id="1726"/>
    </w:p>
    <w:p w:rsidR="00865D5D" w:rsidRPr="0021242D" w:rsidRDefault="00865D5D" w:rsidP="00865D5D">
      <w:r w:rsidRPr="0021242D">
        <w:t>The interactions of service capabilities required for this service capability:</w:t>
      </w:r>
    </w:p>
    <w:p w:rsidR="00865D5D" w:rsidRPr="0021242D" w:rsidRDefault="00865D5D" w:rsidP="004415F7">
      <w:pPr>
        <w:pStyle w:val="BN"/>
        <w:numPr>
          <w:ilvl w:val="0"/>
          <w:numId w:val="60"/>
        </w:numPr>
        <w:rPr>
          <w:lang w:eastAsia="ko-KR"/>
        </w:rPr>
      </w:pPr>
      <w:r w:rsidRPr="0021242D">
        <w:rPr>
          <w:lang w:eastAsia="ko-KR"/>
        </w:rPr>
        <w:t>Issue</w:t>
      </w:r>
      <w:r w:rsidRPr="0021242D">
        <w:t xml:space="preserve"> the </w:t>
      </w:r>
      <w:r w:rsidRPr="0021242D">
        <w:rPr>
          <w:lang w:eastAsia="zh-CN"/>
        </w:rPr>
        <w:t>update</w:t>
      </w:r>
      <w:r w:rsidRPr="0021242D">
        <w:t>ReachabilitySchedule capability</w:t>
      </w:r>
    </w:p>
    <w:p w:rsidR="00865D5D" w:rsidRPr="0021242D" w:rsidRDefault="00A52154" w:rsidP="00B91F03">
      <w:pPr>
        <w:pStyle w:val="FL"/>
        <w:rPr>
          <w:lang w:eastAsia="zh-CN"/>
        </w:rPr>
      </w:pPr>
      <w:r w:rsidRPr="0021242D">
        <w:object w:dxaOrig="6491" w:dyaOrig="3650">
          <v:shape id="_x0000_i1087" type="#_x0000_t75" style="width:185.45pt;height:164.75pt" o:ole="">
            <v:imagedata r:id="rId172" o:title="" cropbottom="6299f" cropright="28123f"/>
          </v:shape>
          <o:OLEObject Type="Embed" ProgID="Visio.Drawing.11" ShapeID="_x0000_i1087" DrawAspect="Content" ObjectID="_1492401443" r:id="rId173"/>
        </w:object>
      </w:r>
    </w:p>
    <w:p w:rsidR="00865D5D" w:rsidRPr="0021242D" w:rsidRDefault="00865D5D" w:rsidP="008D7B3A">
      <w:pPr>
        <w:pStyle w:val="TF"/>
      </w:pPr>
      <w:r w:rsidRPr="0021242D">
        <w:t xml:space="preserve">Figure </w:t>
      </w:r>
      <w:r w:rsidR="002C1036">
        <w:t>6.9.3.</w:t>
      </w:r>
      <w:r w:rsidRPr="0021242D">
        <w:rPr>
          <w:lang w:eastAsia="zh-CN"/>
        </w:rPr>
        <w:t>16</w:t>
      </w:r>
      <w:r w:rsidRPr="0021242D">
        <w:t>.</w:t>
      </w:r>
      <w:r w:rsidR="006C758A">
        <w:t>4</w:t>
      </w:r>
      <w:r w:rsidRPr="0021242D">
        <w:t>-1</w:t>
      </w:r>
      <w:r w:rsidR="008D7B3A" w:rsidRPr="0021242D">
        <w:t>:</w:t>
      </w:r>
      <w:r w:rsidRPr="0021242D">
        <w:t xml:space="preserve"> </w:t>
      </w:r>
      <w:r w:rsidRPr="0021242D">
        <w:rPr>
          <w:lang w:eastAsia="zh-CN"/>
        </w:rPr>
        <w:t>update</w:t>
      </w:r>
      <w:r w:rsidRPr="0021242D">
        <w:t>ReachabilitySchedule Diagram</w:t>
      </w:r>
    </w:p>
    <w:p w:rsidR="00865D5D" w:rsidRPr="0021242D" w:rsidRDefault="002C1036" w:rsidP="00865D5D">
      <w:pPr>
        <w:pStyle w:val="Heading5"/>
        <w:rPr>
          <w:lang w:val="en-US"/>
        </w:rPr>
      </w:pPr>
      <w:bookmarkStart w:id="1727" w:name="_Toc418174725"/>
      <w:bookmarkStart w:id="1728" w:name="_Toc418660662"/>
      <w:r>
        <w:rPr>
          <w:lang w:val="en-US"/>
        </w:rPr>
        <w:t>6.9.3.</w:t>
      </w:r>
      <w:r w:rsidR="00865D5D" w:rsidRPr="0021242D">
        <w:rPr>
          <w:lang w:val="en-US" w:eastAsia="zh-CN"/>
        </w:rPr>
        <w:t>16</w:t>
      </w:r>
      <w:r w:rsidR="00865D5D" w:rsidRPr="0021242D">
        <w:rPr>
          <w:lang w:val="en-US"/>
        </w:rPr>
        <w:t>.</w:t>
      </w:r>
      <w:r w:rsidR="006C758A">
        <w:rPr>
          <w:lang w:val="en-US" w:eastAsia="zh-CN"/>
        </w:rPr>
        <w:t>5</w:t>
      </w:r>
      <w:r w:rsidR="00865D5D" w:rsidRPr="0021242D">
        <w:rPr>
          <w:lang w:val="en-US"/>
        </w:rPr>
        <w:tab/>
      </w:r>
      <w:r w:rsidR="00865D5D" w:rsidRPr="0021242D">
        <w:rPr>
          <w:lang w:val="en-US" w:eastAsia="ko-KR"/>
        </w:rPr>
        <w:t>Post-Conditions</w:t>
      </w:r>
      <w:bookmarkEnd w:id="1727"/>
      <w:bookmarkEnd w:id="1728"/>
    </w:p>
    <w:p w:rsidR="00865D5D" w:rsidRPr="0021242D" w:rsidRDefault="00865D5D" w:rsidP="00865D5D">
      <w:r w:rsidRPr="0021242D">
        <w:rPr>
          <w:lang w:eastAsia="ko-KR"/>
        </w:rPr>
        <w:t>When parameters are present, the</w:t>
      </w:r>
      <w:r w:rsidRPr="0021242D">
        <w:rPr>
          <w:lang w:eastAsia="zh-CN"/>
        </w:rPr>
        <w:t xml:space="preserve"> r</w:t>
      </w:r>
      <w:r w:rsidRPr="0021242D">
        <w:t>eachability</w:t>
      </w:r>
      <w:r w:rsidRPr="0021242D">
        <w:rPr>
          <w:lang w:eastAsia="zh-CN"/>
        </w:rPr>
        <w:t xml:space="preserve"> s</w:t>
      </w:r>
      <w:r w:rsidRPr="0021242D">
        <w:t>chedule</w:t>
      </w:r>
      <w:r w:rsidRPr="0021242D">
        <w:rPr>
          <w:lang w:eastAsia="zh-CN"/>
        </w:rPr>
        <w:t xml:space="preserve"> i</w:t>
      </w:r>
      <w:r w:rsidRPr="0021242D">
        <w:rPr>
          <w:lang w:eastAsia="ko-KR"/>
        </w:rPr>
        <w:t>s</w:t>
      </w:r>
      <w:r w:rsidRPr="0021242D">
        <w:rPr>
          <w:lang w:eastAsia="zh-CN"/>
        </w:rPr>
        <w:t xml:space="preserve"> updat</w:t>
      </w:r>
      <w:r w:rsidRPr="0021242D">
        <w:rPr>
          <w:lang w:eastAsia="ko-KR"/>
        </w:rPr>
        <w:t>ed for the A</w:t>
      </w:r>
      <w:r w:rsidRPr="0021242D">
        <w:rPr>
          <w:lang w:eastAsia="zh-CN"/>
        </w:rPr>
        <w:t>E</w:t>
      </w:r>
      <w:r w:rsidRPr="0021242D">
        <w:rPr>
          <w:lang w:eastAsia="ko-KR"/>
        </w:rPr>
        <w:t>.</w:t>
      </w:r>
    </w:p>
    <w:p w:rsidR="00865D5D" w:rsidRPr="0021242D" w:rsidRDefault="002C1036" w:rsidP="00865D5D">
      <w:pPr>
        <w:pStyle w:val="Heading5"/>
        <w:rPr>
          <w:lang w:val="en-US"/>
        </w:rPr>
      </w:pPr>
      <w:bookmarkStart w:id="1729" w:name="_Toc418174726"/>
      <w:bookmarkStart w:id="1730" w:name="_Toc418660663"/>
      <w:r>
        <w:rPr>
          <w:lang w:val="en-US"/>
        </w:rPr>
        <w:t>6.9.3.</w:t>
      </w:r>
      <w:r w:rsidR="00865D5D" w:rsidRPr="0021242D">
        <w:rPr>
          <w:lang w:val="en-US" w:eastAsia="zh-CN"/>
        </w:rPr>
        <w:t>16</w:t>
      </w:r>
      <w:r w:rsidR="00865D5D" w:rsidRPr="0021242D">
        <w:rPr>
          <w:lang w:val="en-US"/>
        </w:rPr>
        <w:t>.</w:t>
      </w:r>
      <w:r w:rsidR="006C758A">
        <w:rPr>
          <w:lang w:val="en-US" w:eastAsia="zh-CN"/>
        </w:rPr>
        <w:t>6</w:t>
      </w:r>
      <w:r w:rsidR="00865D5D" w:rsidRPr="0021242D">
        <w:rPr>
          <w:lang w:val="en-US"/>
        </w:rPr>
        <w:tab/>
      </w:r>
      <w:r w:rsidR="00865D5D" w:rsidRPr="0021242D">
        <w:rPr>
          <w:lang w:val="en-US" w:eastAsia="ko-KR"/>
        </w:rPr>
        <w:t>Exceptions</w:t>
      </w:r>
      <w:bookmarkEnd w:id="1729"/>
      <w:bookmarkEnd w:id="1730"/>
    </w:p>
    <w:p w:rsidR="00865D5D" w:rsidRPr="0021242D" w:rsidRDefault="00865D5D" w:rsidP="00865D5D">
      <w:r w:rsidRPr="0021242D">
        <w:t>Not Applicable</w:t>
      </w:r>
      <w:r w:rsidR="008D7B3A" w:rsidRPr="0021242D">
        <w:t>.</w:t>
      </w:r>
    </w:p>
    <w:p w:rsidR="00865D5D" w:rsidRPr="0021242D" w:rsidRDefault="002C1036" w:rsidP="00865D5D">
      <w:pPr>
        <w:pStyle w:val="Heading5"/>
        <w:rPr>
          <w:lang w:val="en-US"/>
        </w:rPr>
      </w:pPr>
      <w:bookmarkStart w:id="1731" w:name="_Toc418174727"/>
      <w:bookmarkStart w:id="1732" w:name="_Toc418660664"/>
      <w:r>
        <w:rPr>
          <w:lang w:val="en-US"/>
        </w:rPr>
        <w:t>6.9.3.</w:t>
      </w:r>
      <w:r w:rsidR="00865D5D" w:rsidRPr="0021242D">
        <w:rPr>
          <w:lang w:val="en-US" w:eastAsia="zh-CN"/>
        </w:rPr>
        <w:t>16</w:t>
      </w:r>
      <w:r w:rsidR="00865D5D" w:rsidRPr="0021242D">
        <w:rPr>
          <w:lang w:val="en-US"/>
        </w:rPr>
        <w:t>.</w:t>
      </w:r>
      <w:r w:rsidR="006C758A">
        <w:rPr>
          <w:lang w:val="en-US" w:eastAsia="zh-CN"/>
        </w:rPr>
        <w:t>7</w:t>
      </w:r>
      <w:r w:rsidR="00865D5D" w:rsidRPr="0021242D">
        <w:rPr>
          <w:lang w:val="en-US"/>
        </w:rPr>
        <w:tab/>
      </w:r>
      <w:r w:rsidR="00865D5D" w:rsidRPr="0021242D">
        <w:rPr>
          <w:lang w:val="en-US" w:eastAsia="ko-KR"/>
        </w:rPr>
        <w:t>Policies for Use</w:t>
      </w:r>
      <w:bookmarkEnd w:id="1731"/>
      <w:bookmarkEnd w:id="1732"/>
    </w:p>
    <w:p w:rsidR="00865D5D" w:rsidRPr="0021242D" w:rsidRDefault="00865D5D" w:rsidP="00865D5D">
      <w:r w:rsidRPr="0021242D">
        <w:t>Message Exchange Patterns: In-Out</w:t>
      </w:r>
    </w:p>
    <w:p w:rsidR="00865D5D" w:rsidRPr="0021242D" w:rsidRDefault="00865D5D" w:rsidP="00865D5D">
      <w:r w:rsidRPr="0021242D">
        <w:t>Transaction Pattern: Participation allowed</w:t>
      </w:r>
    </w:p>
    <w:p w:rsidR="00865D5D" w:rsidRPr="0021242D" w:rsidRDefault="002C1036" w:rsidP="00865D5D">
      <w:pPr>
        <w:pStyle w:val="Heading5"/>
        <w:rPr>
          <w:lang w:val="en-US"/>
        </w:rPr>
      </w:pPr>
      <w:bookmarkStart w:id="1733" w:name="_Toc418174728"/>
      <w:bookmarkStart w:id="1734" w:name="_Toc418660665"/>
      <w:r>
        <w:rPr>
          <w:lang w:val="en-US"/>
        </w:rPr>
        <w:t>6.9.3.</w:t>
      </w:r>
      <w:r w:rsidR="00865D5D" w:rsidRPr="0021242D">
        <w:rPr>
          <w:lang w:val="en-US" w:eastAsia="zh-CN"/>
        </w:rPr>
        <w:t>16</w:t>
      </w:r>
      <w:r w:rsidR="00865D5D" w:rsidRPr="0021242D">
        <w:rPr>
          <w:lang w:val="en-US"/>
        </w:rPr>
        <w:t>.</w:t>
      </w:r>
      <w:r w:rsidR="006C758A">
        <w:rPr>
          <w:lang w:val="en-US" w:eastAsia="zh-CN"/>
        </w:rPr>
        <w:t>8</w:t>
      </w:r>
      <w:r w:rsidR="00865D5D" w:rsidRPr="0021242D">
        <w:rPr>
          <w:lang w:val="en-US"/>
        </w:rPr>
        <w:tab/>
        <w:t>oneM2M Resource Interworking</w:t>
      </w:r>
      <w:bookmarkEnd w:id="1733"/>
      <w:bookmarkEnd w:id="1734"/>
    </w:p>
    <w:p w:rsidR="00865D5D" w:rsidRPr="0021242D" w:rsidRDefault="00865D5D" w:rsidP="00865D5D">
      <w:r w:rsidRPr="0021242D">
        <w:t xml:space="preserve">This service capability </w:t>
      </w:r>
      <w:r w:rsidRPr="0021242D">
        <w:rPr>
          <w:lang w:eastAsia="zh-CN"/>
        </w:rPr>
        <w:t>is used to</w:t>
      </w:r>
      <w:r w:rsidRPr="0021242D">
        <w:t xml:space="preserve"> </w:t>
      </w:r>
      <w:r w:rsidRPr="0021242D">
        <w:rPr>
          <w:lang w:eastAsia="zh-CN"/>
        </w:rPr>
        <w:t>update</w:t>
      </w:r>
      <w:r w:rsidRPr="0021242D">
        <w:t xml:space="preserve"> AE</w:t>
      </w:r>
      <w:r w:rsidR="00A55D34" w:rsidRPr="0021242D">
        <w:t>'</w:t>
      </w:r>
      <w:r w:rsidRPr="0021242D">
        <w:t xml:space="preserve">s </w:t>
      </w:r>
      <w:r w:rsidRPr="0021242D">
        <w:rPr>
          <w:lang w:eastAsia="zh-CN"/>
        </w:rPr>
        <w:t>r</w:t>
      </w:r>
      <w:r w:rsidRPr="0021242D">
        <w:t>eachability</w:t>
      </w:r>
      <w:r w:rsidRPr="0021242D">
        <w:rPr>
          <w:lang w:eastAsia="zh-CN"/>
        </w:rPr>
        <w:t xml:space="preserve"> s</w:t>
      </w:r>
      <w:r w:rsidRPr="0021242D">
        <w:t>chedule</w:t>
      </w:r>
      <w:r w:rsidRPr="0021242D">
        <w:rPr>
          <w:lang w:eastAsia="zh-CN"/>
        </w:rPr>
        <w:t xml:space="preserve"> information</w:t>
      </w:r>
      <w:r w:rsidRPr="0021242D">
        <w:t>. The service capability aligns with the &lt;</w:t>
      </w:r>
      <w:r w:rsidRPr="0021242D">
        <w:rPr>
          <w:lang w:eastAsia="zh-CN"/>
        </w:rPr>
        <w:t>schedule</w:t>
      </w:r>
      <w:r w:rsidRPr="0021242D">
        <w:t xml:space="preserve">&gt; resource and maps to the </w:t>
      </w:r>
      <w:r w:rsidRPr="0021242D">
        <w:rPr>
          <w:lang w:eastAsia="zh-CN"/>
        </w:rPr>
        <w:t>UPDATE</w:t>
      </w:r>
      <w:r w:rsidRPr="0021242D">
        <w:t xml:space="preserve"> procedure. The reference between an AE and a &lt;schedule&gt; resource does not exist as an oneM2M Resource attribute.</w:t>
      </w:r>
    </w:p>
    <w:p w:rsidR="00865D5D" w:rsidRPr="006C758A" w:rsidRDefault="002C1036" w:rsidP="00865D5D">
      <w:pPr>
        <w:pStyle w:val="Heading4"/>
        <w:rPr>
          <w:lang w:val="en-US" w:eastAsia="zh-CN"/>
        </w:rPr>
      </w:pPr>
      <w:bookmarkStart w:id="1735" w:name="_Toc417309580"/>
      <w:bookmarkStart w:id="1736" w:name="_Toc418174729"/>
      <w:bookmarkStart w:id="1737" w:name="_Toc418660666"/>
      <w:r w:rsidRPr="006C758A">
        <w:rPr>
          <w:lang w:val="en-US"/>
        </w:rPr>
        <w:t>6.9.3.</w:t>
      </w:r>
      <w:r w:rsidR="00865D5D" w:rsidRPr="006C758A">
        <w:rPr>
          <w:lang w:val="en-US" w:eastAsia="zh-CN"/>
        </w:rPr>
        <w:t>17</w:t>
      </w:r>
      <w:r w:rsidR="00865D5D" w:rsidRPr="006C758A">
        <w:rPr>
          <w:lang w:val="en-US"/>
        </w:rPr>
        <w:tab/>
      </w:r>
      <w:bookmarkStart w:id="1738" w:name="OLE_LINK18"/>
      <w:bookmarkStart w:id="1739" w:name="OLE_LINK19"/>
      <w:r w:rsidR="00865D5D" w:rsidRPr="006C758A">
        <w:rPr>
          <w:lang w:val="en-US" w:eastAsia="zh-CN"/>
        </w:rPr>
        <w:t>get</w:t>
      </w:r>
      <w:bookmarkEnd w:id="1738"/>
      <w:bookmarkEnd w:id="1739"/>
      <w:r w:rsidR="00865D5D" w:rsidRPr="006C758A">
        <w:rPr>
          <w:lang w:val="en-US" w:eastAsia="zh-CN"/>
        </w:rPr>
        <w:t>ReachabilitySchedule</w:t>
      </w:r>
      <w:bookmarkEnd w:id="1735"/>
      <w:bookmarkEnd w:id="1736"/>
      <w:bookmarkEnd w:id="1737"/>
    </w:p>
    <w:p w:rsidR="006C758A" w:rsidRPr="006C758A" w:rsidRDefault="006C758A" w:rsidP="006C758A">
      <w:pPr>
        <w:pStyle w:val="Heading5"/>
        <w:rPr>
          <w:lang w:val="en-US"/>
        </w:rPr>
      </w:pPr>
      <w:bookmarkStart w:id="1740" w:name="_Toc418660667"/>
      <w:r w:rsidRPr="006C758A">
        <w:rPr>
          <w:lang w:val="en-US"/>
        </w:rPr>
        <w:t>6.9.3.</w:t>
      </w:r>
      <w:r w:rsidRPr="006C758A">
        <w:rPr>
          <w:lang w:val="en-US" w:eastAsia="zh-CN"/>
        </w:rPr>
        <w:t>17</w:t>
      </w:r>
      <w:r w:rsidRPr="006C758A">
        <w:rPr>
          <w:lang w:val="en-US"/>
        </w:rPr>
        <w:t>.1</w:t>
      </w:r>
      <w:r w:rsidRPr="006C758A">
        <w:rPr>
          <w:lang w:val="en-US"/>
        </w:rPr>
        <w:tab/>
        <w:t>Description</w:t>
      </w:r>
      <w:bookmarkEnd w:id="1740"/>
    </w:p>
    <w:p w:rsidR="00865D5D" w:rsidRPr="006C758A" w:rsidRDefault="00865D5D" w:rsidP="00865D5D">
      <w:pPr>
        <w:widowControl w:val="0"/>
        <w:overflowPunct/>
        <w:spacing w:after="0"/>
        <w:textAlignment w:val="auto"/>
      </w:pPr>
      <w:r w:rsidRPr="006C758A">
        <w:t xml:space="preserve">This service capability provides the ability to get an </w:t>
      </w:r>
      <w:r w:rsidRPr="006C758A">
        <w:rPr>
          <w:lang w:eastAsia="zh-CN"/>
        </w:rPr>
        <w:t>AE</w:t>
      </w:r>
      <w:r w:rsidR="00A55D34" w:rsidRPr="006C758A">
        <w:rPr>
          <w:lang w:eastAsia="zh-CN"/>
        </w:rPr>
        <w:t>'</w:t>
      </w:r>
      <w:r w:rsidRPr="006C758A">
        <w:rPr>
          <w:lang w:eastAsia="zh-CN"/>
        </w:rPr>
        <w:t>s r</w:t>
      </w:r>
      <w:r w:rsidRPr="006C758A">
        <w:t>eachability</w:t>
      </w:r>
      <w:r w:rsidRPr="006C758A">
        <w:rPr>
          <w:lang w:eastAsia="zh-CN"/>
        </w:rPr>
        <w:t xml:space="preserve"> s</w:t>
      </w:r>
      <w:r w:rsidRPr="006C758A">
        <w:t>chedule</w:t>
      </w:r>
      <w:r w:rsidRPr="006C758A">
        <w:rPr>
          <w:lang w:eastAsia="zh-CN"/>
        </w:rPr>
        <w:t xml:space="preserve"> information</w:t>
      </w:r>
      <w:r w:rsidRPr="006C758A">
        <w:t>. This service capability shall be restricted to the Msc and Mca Reference Points.</w:t>
      </w:r>
    </w:p>
    <w:p w:rsidR="00865D5D" w:rsidRPr="006C758A" w:rsidRDefault="002C1036" w:rsidP="00865D5D">
      <w:pPr>
        <w:pStyle w:val="Heading5"/>
        <w:rPr>
          <w:lang w:val="en-US"/>
        </w:rPr>
      </w:pPr>
      <w:bookmarkStart w:id="1741" w:name="_Toc418174730"/>
      <w:bookmarkStart w:id="1742" w:name="_Toc418660668"/>
      <w:r w:rsidRPr="006C758A">
        <w:rPr>
          <w:lang w:val="en-US"/>
        </w:rPr>
        <w:lastRenderedPageBreak/>
        <w:t>6.9.3.</w:t>
      </w:r>
      <w:r w:rsidR="00865D5D" w:rsidRPr="006C758A">
        <w:rPr>
          <w:lang w:val="en-US" w:eastAsia="zh-CN"/>
        </w:rPr>
        <w:t>17</w:t>
      </w:r>
      <w:r w:rsidR="00865D5D" w:rsidRPr="006C758A">
        <w:rPr>
          <w:lang w:val="en-US"/>
        </w:rPr>
        <w:t>.</w:t>
      </w:r>
      <w:r w:rsidR="006C758A">
        <w:rPr>
          <w:lang w:val="en-US"/>
        </w:rPr>
        <w:t>2</w:t>
      </w:r>
      <w:r w:rsidR="00865D5D" w:rsidRPr="006C758A">
        <w:rPr>
          <w:lang w:val="en-US"/>
        </w:rPr>
        <w:tab/>
      </w:r>
      <w:r w:rsidR="00D87590">
        <w:rPr>
          <w:lang w:val="en-US"/>
        </w:rPr>
        <w:t>Pre-Conditions</w:t>
      </w:r>
      <w:bookmarkEnd w:id="1741"/>
      <w:bookmarkEnd w:id="1742"/>
    </w:p>
    <w:p w:rsidR="00865D5D" w:rsidRPr="0021242D" w:rsidRDefault="00865D5D" w:rsidP="00865D5D">
      <w:pPr>
        <w:keepNext/>
        <w:rPr>
          <w:lang w:eastAsia="ko-KR"/>
        </w:rPr>
      </w:pPr>
      <w:r w:rsidRPr="0021242D">
        <w:rPr>
          <w:lang w:eastAsia="ko-KR"/>
        </w:rPr>
        <w:t>Not Applicable</w:t>
      </w:r>
      <w:r w:rsidR="008D7B3A" w:rsidRPr="0021242D">
        <w:rPr>
          <w:lang w:eastAsia="ko-KR"/>
        </w:rPr>
        <w:t>.</w:t>
      </w:r>
    </w:p>
    <w:p w:rsidR="00865D5D" w:rsidRPr="0021242D" w:rsidRDefault="002C1036" w:rsidP="00865D5D">
      <w:pPr>
        <w:pStyle w:val="Heading5"/>
        <w:rPr>
          <w:lang w:val="en-US"/>
        </w:rPr>
      </w:pPr>
      <w:bookmarkStart w:id="1743" w:name="_Toc418174731"/>
      <w:bookmarkStart w:id="1744" w:name="_Toc418660669"/>
      <w:r>
        <w:rPr>
          <w:lang w:val="en-US"/>
        </w:rPr>
        <w:t>6.9.3.</w:t>
      </w:r>
      <w:r w:rsidR="00865D5D" w:rsidRPr="0021242D">
        <w:rPr>
          <w:lang w:val="en-US" w:eastAsia="zh-CN"/>
        </w:rPr>
        <w:t>17</w:t>
      </w:r>
      <w:r w:rsidR="00865D5D" w:rsidRPr="0021242D">
        <w:rPr>
          <w:lang w:val="en-US"/>
        </w:rPr>
        <w:t>.</w:t>
      </w:r>
      <w:r w:rsidR="006C758A">
        <w:rPr>
          <w:lang w:val="en-US"/>
        </w:rPr>
        <w:t>3</w:t>
      </w:r>
      <w:r w:rsidR="00865D5D" w:rsidRPr="0021242D">
        <w:rPr>
          <w:lang w:val="en-US"/>
        </w:rPr>
        <w:tab/>
        <w:t>Signature –</w:t>
      </w:r>
      <w:r w:rsidR="00A52154" w:rsidRPr="0021242D">
        <w:rPr>
          <w:lang w:val="en-US"/>
        </w:rPr>
        <w:t xml:space="preserve"> </w:t>
      </w:r>
      <w:r w:rsidR="00865D5D" w:rsidRPr="0021242D">
        <w:rPr>
          <w:lang w:val="en-US" w:eastAsia="zh-CN"/>
        </w:rPr>
        <w:t>get</w:t>
      </w:r>
      <w:r w:rsidR="00865D5D" w:rsidRPr="0021242D">
        <w:rPr>
          <w:lang w:val="en-US"/>
        </w:rPr>
        <w:t>ReachabilitySchedule</w:t>
      </w:r>
      <w:bookmarkEnd w:id="1743"/>
      <w:bookmarkEnd w:id="1744"/>
    </w:p>
    <w:p w:rsidR="008D7B3A" w:rsidRPr="0021242D" w:rsidRDefault="008D7B3A" w:rsidP="008D7B3A">
      <w:pPr>
        <w:pStyle w:val="TH"/>
      </w:pPr>
      <w:r w:rsidRPr="0021242D">
        <w:t xml:space="preserve">Table </w:t>
      </w:r>
      <w:r w:rsidR="002C1036">
        <w:t>6.9.3.</w:t>
      </w:r>
      <w:r w:rsidRPr="0021242D">
        <w:rPr>
          <w:lang w:eastAsia="zh-CN"/>
        </w:rPr>
        <w:t>17</w:t>
      </w:r>
      <w:r w:rsidRPr="0021242D">
        <w:t>.</w:t>
      </w:r>
      <w:r w:rsidR="006C758A">
        <w:t>3</w:t>
      </w:r>
      <w:r w:rsidRPr="0021242D">
        <w:t>-1: Service Subscription Administration –</w:t>
      </w:r>
      <w:r w:rsidR="00A52154" w:rsidRPr="0021242D">
        <w:t xml:space="preserve"> </w:t>
      </w:r>
      <w:r w:rsidRPr="0021242D">
        <w:rPr>
          <w:lang w:eastAsia="zh-CN"/>
        </w:rPr>
        <w:t>getReachabilitySchedule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865D5D" w:rsidRPr="0021242D" w:rsidTr="00865D5D">
        <w:trPr>
          <w:tblHeader/>
          <w:jc w:val="center"/>
        </w:trPr>
        <w:tc>
          <w:tcPr>
            <w:tcW w:w="1709"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Description</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8D7B3A">
            <w:pPr>
              <w:pStyle w:val="TAL"/>
              <w:rPr>
                <w:lang w:eastAsia="ko-KR"/>
              </w:rPr>
            </w:pPr>
            <w:r w:rsidRPr="0021242D">
              <w:rPr>
                <w:lang w:eastAsia="ko-KR"/>
              </w:rPr>
              <w:t>ae</w:t>
            </w:r>
            <w:r w:rsidRPr="0021242D">
              <w:rPr>
                <w:lang w:eastAsia="zh-CN"/>
              </w:rPr>
              <w:t>Id</w:t>
            </w:r>
          </w:p>
        </w:tc>
        <w:tc>
          <w:tcPr>
            <w:tcW w:w="900"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865D5D" w:rsidRPr="0021242D" w:rsidRDefault="00865D5D" w:rsidP="008D7B3A">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zh-CN"/>
              </w:rPr>
              <w:t>The Application Entity Identifier (AE-ID).</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8D7B3A">
            <w:pPr>
              <w:pStyle w:val="TAL"/>
              <w:rPr>
                <w:lang w:eastAsia="ko-KR"/>
              </w:rPr>
            </w:pPr>
            <w:r w:rsidRPr="0021242D">
              <w:rPr>
                <w:lang w:eastAsia="zh-CN"/>
              </w:rPr>
              <w:t>r</w:t>
            </w:r>
            <w:r w:rsidRPr="0021242D">
              <w:t>eachabilitySchedule</w:t>
            </w:r>
          </w:p>
        </w:tc>
        <w:tc>
          <w:tcPr>
            <w:tcW w:w="900"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865D5D" w:rsidRPr="0021242D" w:rsidRDefault="00865D5D" w:rsidP="008D7B3A">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t>The</w:t>
            </w:r>
            <w:r w:rsidRPr="0021242D">
              <w:rPr>
                <w:lang w:eastAsia="zh-CN"/>
              </w:rPr>
              <w:t xml:space="preserve"> contact</w:t>
            </w:r>
            <w:r w:rsidRPr="0021242D">
              <w:t xml:space="preserve"> reachability schedule information of the AE associated with </w:t>
            </w:r>
            <w:r w:rsidRPr="0021242D">
              <w:rPr>
                <w:lang w:eastAsia="zh-CN"/>
              </w:rPr>
              <w:t xml:space="preserve">the </w:t>
            </w:r>
            <w:r w:rsidRPr="0021242D">
              <w:t xml:space="preserve">device node. The absence of this parameter implies the </w:t>
            </w:r>
            <w:r w:rsidRPr="0021242D">
              <w:rPr>
                <w:lang w:eastAsia="zh-CN"/>
              </w:rPr>
              <w:t>AE</w:t>
            </w:r>
            <w:r w:rsidRPr="0021242D">
              <w:t xml:space="preserve"> associated with </w:t>
            </w:r>
            <w:r w:rsidRPr="0021242D">
              <w:rPr>
                <w:lang w:eastAsia="zh-CN"/>
              </w:rPr>
              <w:t xml:space="preserve">the </w:t>
            </w:r>
            <w:r w:rsidRPr="0021242D">
              <w:t xml:space="preserve">device node is always </w:t>
            </w:r>
            <w:r w:rsidRPr="0021242D">
              <w:rPr>
                <w:lang w:eastAsia="zh-CN"/>
              </w:rPr>
              <w:t xml:space="preserve">contact </w:t>
            </w:r>
            <w:r w:rsidRPr="0021242D">
              <w:t>reachable.</w:t>
            </w:r>
            <w:r w:rsidRPr="0021242D">
              <w:rPr>
                <w:lang w:eastAsia="zh-CN"/>
              </w:rPr>
              <w:t xml:space="preserve"> Type Schedule, see </w:t>
            </w:r>
            <w:r w:rsidR="000D3A8F">
              <w:t>6.9.2.7.1</w:t>
            </w:r>
            <w:r w:rsidRPr="0021242D">
              <w:rPr>
                <w:lang w:eastAsia="zh-CN"/>
              </w:rPr>
              <w:t>.</w:t>
            </w:r>
          </w:p>
        </w:tc>
      </w:tr>
      <w:tr w:rsidR="00865D5D" w:rsidRPr="0021242D" w:rsidTr="00865D5D">
        <w:trPr>
          <w:tblHeader/>
          <w:jc w:val="center"/>
        </w:trPr>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responseType</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pPr>
            <w:r w:rsidRPr="0021242D">
              <w:t>Unique response types for this service.</w:t>
            </w:r>
          </w:p>
          <w:p w:rsidR="00865D5D" w:rsidRPr="0021242D" w:rsidRDefault="00865D5D" w:rsidP="008D7B3A">
            <w:pPr>
              <w:pStyle w:val="TB1"/>
              <w:rPr>
                <w:lang w:eastAsia="ko-KR"/>
              </w:rPr>
            </w:pPr>
            <w:r w:rsidRPr="0021242D">
              <w:rPr>
                <w:lang w:eastAsia="zh-CN"/>
              </w:rPr>
              <w:t>not</w:t>
            </w:r>
            <w:r w:rsidRPr="0021242D">
              <w:t xml:space="preserve"> successfully </w:t>
            </w:r>
          </w:p>
        </w:tc>
      </w:tr>
    </w:tbl>
    <w:p w:rsidR="008D7B3A" w:rsidRPr="0021242D" w:rsidRDefault="008D7B3A" w:rsidP="008D7B3A"/>
    <w:p w:rsidR="00865D5D" w:rsidRPr="0021242D" w:rsidRDefault="002C1036" w:rsidP="00865D5D">
      <w:pPr>
        <w:pStyle w:val="Heading5"/>
        <w:rPr>
          <w:lang w:val="en-US"/>
        </w:rPr>
      </w:pPr>
      <w:bookmarkStart w:id="1745" w:name="_Toc418174732"/>
      <w:bookmarkStart w:id="1746" w:name="_Toc418660670"/>
      <w:r>
        <w:rPr>
          <w:lang w:val="en-US"/>
        </w:rPr>
        <w:t>6.9.3.</w:t>
      </w:r>
      <w:r w:rsidR="00865D5D" w:rsidRPr="0021242D">
        <w:rPr>
          <w:lang w:val="en-US" w:eastAsia="zh-CN"/>
        </w:rPr>
        <w:t>17</w:t>
      </w:r>
      <w:r w:rsidR="00865D5D" w:rsidRPr="0021242D">
        <w:rPr>
          <w:lang w:val="en-US"/>
        </w:rPr>
        <w:t>.</w:t>
      </w:r>
      <w:r w:rsidR="006C758A">
        <w:rPr>
          <w:lang w:val="en-US" w:eastAsia="zh-CN"/>
        </w:rPr>
        <w:t>4</w:t>
      </w:r>
      <w:r w:rsidR="00865D5D" w:rsidRPr="0021242D">
        <w:rPr>
          <w:lang w:val="en-US"/>
        </w:rPr>
        <w:tab/>
        <w:t>Service Interactions</w:t>
      </w:r>
      <w:bookmarkEnd w:id="1745"/>
      <w:bookmarkEnd w:id="1746"/>
    </w:p>
    <w:p w:rsidR="00865D5D" w:rsidRPr="0021242D" w:rsidRDefault="00865D5D" w:rsidP="00865D5D">
      <w:r w:rsidRPr="0021242D">
        <w:t>The interactions of service capabilities required for this service capability:</w:t>
      </w:r>
    </w:p>
    <w:p w:rsidR="00865D5D" w:rsidRPr="0021242D" w:rsidRDefault="00865D5D" w:rsidP="004415F7">
      <w:pPr>
        <w:pStyle w:val="BN"/>
        <w:numPr>
          <w:ilvl w:val="0"/>
          <w:numId w:val="61"/>
        </w:numPr>
        <w:rPr>
          <w:lang w:eastAsia="ko-KR"/>
        </w:rPr>
      </w:pPr>
      <w:r w:rsidRPr="0021242D">
        <w:rPr>
          <w:lang w:eastAsia="ko-KR"/>
        </w:rPr>
        <w:t>Issue</w:t>
      </w:r>
      <w:r w:rsidRPr="0021242D">
        <w:t xml:space="preserve"> the </w:t>
      </w:r>
      <w:r w:rsidRPr="0021242D">
        <w:rPr>
          <w:lang w:eastAsia="zh-CN"/>
        </w:rPr>
        <w:t>get</w:t>
      </w:r>
      <w:r w:rsidRPr="0021242D">
        <w:t>ReachabilitySchedule capability</w:t>
      </w:r>
    </w:p>
    <w:p w:rsidR="00865D5D" w:rsidRPr="0021242D" w:rsidRDefault="00A52154" w:rsidP="00B91F03">
      <w:pPr>
        <w:pStyle w:val="FL"/>
        <w:rPr>
          <w:lang w:eastAsia="zh-CN"/>
        </w:rPr>
      </w:pPr>
      <w:r w:rsidRPr="0021242D">
        <w:object w:dxaOrig="6491" w:dyaOrig="3650">
          <v:shape id="_x0000_i1088" type="#_x0000_t75" style="width:188.95pt;height:164.15pt" o:ole="">
            <v:imagedata r:id="rId174" o:title="" cropbottom="6514f" cropright="27366f"/>
          </v:shape>
          <o:OLEObject Type="Embed" ProgID="Visio.Drawing.11" ShapeID="_x0000_i1088" DrawAspect="Content" ObjectID="_1492401444" r:id="rId175"/>
        </w:object>
      </w:r>
    </w:p>
    <w:p w:rsidR="00865D5D" w:rsidRPr="0021242D" w:rsidRDefault="00865D5D" w:rsidP="008D7B3A">
      <w:pPr>
        <w:pStyle w:val="TF"/>
      </w:pPr>
      <w:r w:rsidRPr="0021242D">
        <w:t xml:space="preserve">Figure </w:t>
      </w:r>
      <w:r w:rsidR="002C1036">
        <w:t>6.9.3.</w:t>
      </w:r>
      <w:r w:rsidRPr="0021242D">
        <w:rPr>
          <w:lang w:eastAsia="zh-CN"/>
        </w:rPr>
        <w:t>17</w:t>
      </w:r>
      <w:r w:rsidRPr="0021242D">
        <w:t>.</w:t>
      </w:r>
      <w:r w:rsidR="006C758A">
        <w:t>4</w:t>
      </w:r>
      <w:r w:rsidRPr="0021242D">
        <w:t>-1</w:t>
      </w:r>
      <w:r w:rsidR="008D7B3A" w:rsidRPr="0021242D">
        <w:t>:</w:t>
      </w:r>
      <w:r w:rsidRPr="0021242D">
        <w:rPr>
          <w:lang w:eastAsia="zh-CN"/>
        </w:rPr>
        <w:t xml:space="preserve"> get</w:t>
      </w:r>
      <w:r w:rsidRPr="0021242D">
        <w:t>ReachabilitySchedule Diagram</w:t>
      </w:r>
    </w:p>
    <w:p w:rsidR="00865D5D" w:rsidRPr="0021242D" w:rsidRDefault="002C1036" w:rsidP="00865D5D">
      <w:pPr>
        <w:pStyle w:val="Heading5"/>
        <w:rPr>
          <w:lang w:val="en-US"/>
        </w:rPr>
      </w:pPr>
      <w:bookmarkStart w:id="1747" w:name="_Toc418174733"/>
      <w:bookmarkStart w:id="1748" w:name="_Toc418660671"/>
      <w:r>
        <w:rPr>
          <w:lang w:val="en-US"/>
        </w:rPr>
        <w:t>6.9.3.</w:t>
      </w:r>
      <w:r w:rsidR="00865D5D" w:rsidRPr="0021242D">
        <w:rPr>
          <w:lang w:val="en-US" w:eastAsia="zh-CN"/>
        </w:rPr>
        <w:t>17</w:t>
      </w:r>
      <w:r w:rsidR="00865D5D" w:rsidRPr="0021242D">
        <w:rPr>
          <w:lang w:val="en-US"/>
        </w:rPr>
        <w:t>.</w:t>
      </w:r>
      <w:r w:rsidR="006C758A">
        <w:rPr>
          <w:lang w:val="en-US" w:eastAsia="zh-CN"/>
        </w:rPr>
        <w:t>5</w:t>
      </w:r>
      <w:r w:rsidR="00865D5D" w:rsidRPr="0021242D">
        <w:rPr>
          <w:lang w:val="en-US"/>
        </w:rPr>
        <w:tab/>
      </w:r>
      <w:r w:rsidR="00865D5D" w:rsidRPr="0021242D">
        <w:rPr>
          <w:lang w:val="en-US" w:eastAsia="ko-KR"/>
        </w:rPr>
        <w:t>Post-Conditions</w:t>
      </w:r>
      <w:bookmarkEnd w:id="1747"/>
      <w:bookmarkEnd w:id="1748"/>
    </w:p>
    <w:p w:rsidR="00865D5D" w:rsidRPr="0021242D" w:rsidRDefault="00865D5D" w:rsidP="00865D5D">
      <w:r w:rsidRPr="0021242D">
        <w:rPr>
          <w:lang w:eastAsia="ko-KR"/>
        </w:rPr>
        <w:t>When parameters are present, the</w:t>
      </w:r>
      <w:r w:rsidRPr="0021242D">
        <w:rPr>
          <w:lang w:eastAsia="zh-CN"/>
        </w:rPr>
        <w:t xml:space="preserve"> r</w:t>
      </w:r>
      <w:r w:rsidRPr="0021242D">
        <w:t>eachability</w:t>
      </w:r>
      <w:r w:rsidRPr="0021242D">
        <w:rPr>
          <w:lang w:eastAsia="zh-CN"/>
        </w:rPr>
        <w:t xml:space="preserve"> s</w:t>
      </w:r>
      <w:r w:rsidRPr="0021242D">
        <w:t>chedule</w:t>
      </w:r>
      <w:r w:rsidRPr="0021242D">
        <w:rPr>
          <w:lang w:eastAsia="zh-CN"/>
        </w:rPr>
        <w:t xml:space="preserve"> i</w:t>
      </w:r>
      <w:r w:rsidRPr="0021242D">
        <w:rPr>
          <w:lang w:eastAsia="ko-KR"/>
        </w:rPr>
        <w:t xml:space="preserve">s </w:t>
      </w:r>
      <w:r w:rsidRPr="0021242D">
        <w:rPr>
          <w:lang w:eastAsia="zh-CN"/>
        </w:rPr>
        <w:t>gotten</w:t>
      </w:r>
      <w:r w:rsidRPr="0021242D">
        <w:rPr>
          <w:lang w:eastAsia="ko-KR"/>
        </w:rPr>
        <w:t xml:space="preserve"> fr</w:t>
      </w:r>
      <w:r w:rsidRPr="0021242D">
        <w:rPr>
          <w:lang w:eastAsia="zh-CN"/>
        </w:rPr>
        <w:t>om</w:t>
      </w:r>
      <w:r w:rsidRPr="0021242D">
        <w:rPr>
          <w:lang w:eastAsia="ko-KR"/>
        </w:rPr>
        <w:t xml:space="preserve"> the A</w:t>
      </w:r>
      <w:r w:rsidRPr="0021242D">
        <w:rPr>
          <w:lang w:eastAsia="zh-CN"/>
        </w:rPr>
        <w:t>E</w:t>
      </w:r>
      <w:r w:rsidRPr="0021242D">
        <w:rPr>
          <w:lang w:eastAsia="ko-KR"/>
        </w:rPr>
        <w:t>.</w:t>
      </w:r>
    </w:p>
    <w:p w:rsidR="00865D5D" w:rsidRPr="0021242D" w:rsidRDefault="002C1036" w:rsidP="00865D5D">
      <w:pPr>
        <w:pStyle w:val="Heading5"/>
        <w:rPr>
          <w:lang w:val="en-US"/>
        </w:rPr>
      </w:pPr>
      <w:bookmarkStart w:id="1749" w:name="_Toc418174734"/>
      <w:bookmarkStart w:id="1750" w:name="_Toc418660672"/>
      <w:r>
        <w:rPr>
          <w:lang w:val="en-US"/>
        </w:rPr>
        <w:t>6.9.3.</w:t>
      </w:r>
      <w:r w:rsidR="00865D5D" w:rsidRPr="0021242D">
        <w:rPr>
          <w:lang w:val="en-US" w:eastAsia="zh-CN"/>
        </w:rPr>
        <w:t>17</w:t>
      </w:r>
      <w:r w:rsidR="00865D5D" w:rsidRPr="0021242D">
        <w:rPr>
          <w:lang w:val="en-US"/>
        </w:rPr>
        <w:t>.</w:t>
      </w:r>
      <w:r w:rsidR="006C758A">
        <w:rPr>
          <w:lang w:val="en-US" w:eastAsia="zh-CN"/>
        </w:rPr>
        <w:t>6</w:t>
      </w:r>
      <w:r w:rsidR="00865D5D" w:rsidRPr="0021242D">
        <w:rPr>
          <w:lang w:val="en-US"/>
        </w:rPr>
        <w:tab/>
      </w:r>
      <w:r w:rsidR="00865D5D" w:rsidRPr="0021242D">
        <w:rPr>
          <w:lang w:val="en-US" w:eastAsia="ko-KR"/>
        </w:rPr>
        <w:t>Exceptions</w:t>
      </w:r>
      <w:bookmarkEnd w:id="1749"/>
      <w:bookmarkEnd w:id="1750"/>
    </w:p>
    <w:p w:rsidR="00865D5D" w:rsidRPr="0021242D" w:rsidRDefault="00865D5D" w:rsidP="00865D5D">
      <w:r w:rsidRPr="0021242D">
        <w:t>Not Applicable</w:t>
      </w:r>
      <w:r w:rsidR="008D7B3A" w:rsidRPr="0021242D">
        <w:t>.</w:t>
      </w:r>
    </w:p>
    <w:p w:rsidR="00865D5D" w:rsidRPr="0021242D" w:rsidRDefault="002C1036" w:rsidP="00865D5D">
      <w:pPr>
        <w:pStyle w:val="Heading5"/>
        <w:rPr>
          <w:lang w:val="en-US"/>
        </w:rPr>
      </w:pPr>
      <w:bookmarkStart w:id="1751" w:name="_Toc418174735"/>
      <w:bookmarkStart w:id="1752" w:name="_Toc418660673"/>
      <w:r>
        <w:rPr>
          <w:lang w:val="en-US"/>
        </w:rPr>
        <w:t>6.9.3.</w:t>
      </w:r>
      <w:r w:rsidR="00865D5D" w:rsidRPr="0021242D">
        <w:rPr>
          <w:lang w:val="en-US" w:eastAsia="zh-CN"/>
        </w:rPr>
        <w:t>17</w:t>
      </w:r>
      <w:r w:rsidR="00865D5D" w:rsidRPr="0021242D">
        <w:rPr>
          <w:lang w:val="en-US"/>
        </w:rPr>
        <w:t>.</w:t>
      </w:r>
      <w:r w:rsidR="006C758A">
        <w:rPr>
          <w:lang w:val="en-US" w:eastAsia="zh-CN"/>
        </w:rPr>
        <w:t>7</w:t>
      </w:r>
      <w:r w:rsidR="00865D5D" w:rsidRPr="0021242D">
        <w:rPr>
          <w:lang w:val="en-US"/>
        </w:rPr>
        <w:tab/>
      </w:r>
      <w:r w:rsidR="00865D5D" w:rsidRPr="0021242D">
        <w:rPr>
          <w:lang w:val="en-US" w:eastAsia="ko-KR"/>
        </w:rPr>
        <w:t>Policies for Use</w:t>
      </w:r>
      <w:bookmarkEnd w:id="1751"/>
      <w:bookmarkEnd w:id="1752"/>
    </w:p>
    <w:p w:rsidR="00865D5D" w:rsidRPr="0021242D" w:rsidRDefault="00865D5D" w:rsidP="00865D5D">
      <w:r w:rsidRPr="0021242D">
        <w:t>Message Exchange Patterns: In-Out</w:t>
      </w:r>
    </w:p>
    <w:p w:rsidR="00865D5D" w:rsidRPr="0021242D" w:rsidRDefault="00865D5D" w:rsidP="00865D5D">
      <w:r w:rsidRPr="0021242D">
        <w:t>Transaction Pattern: Participation allowed</w:t>
      </w:r>
    </w:p>
    <w:p w:rsidR="00865D5D" w:rsidRPr="0021242D" w:rsidRDefault="002C1036" w:rsidP="00865D5D">
      <w:pPr>
        <w:pStyle w:val="Heading5"/>
        <w:rPr>
          <w:lang w:val="en-US"/>
        </w:rPr>
      </w:pPr>
      <w:bookmarkStart w:id="1753" w:name="_Toc418174736"/>
      <w:bookmarkStart w:id="1754" w:name="_Toc418660674"/>
      <w:r>
        <w:rPr>
          <w:lang w:val="en-US"/>
        </w:rPr>
        <w:t>6.9.3.</w:t>
      </w:r>
      <w:r w:rsidR="00865D5D" w:rsidRPr="0021242D">
        <w:rPr>
          <w:lang w:val="en-US" w:eastAsia="zh-CN"/>
        </w:rPr>
        <w:t>17</w:t>
      </w:r>
      <w:r w:rsidR="00865D5D" w:rsidRPr="0021242D">
        <w:rPr>
          <w:lang w:val="en-US"/>
        </w:rPr>
        <w:t>.</w:t>
      </w:r>
      <w:r w:rsidR="006C758A">
        <w:rPr>
          <w:lang w:val="en-US" w:eastAsia="zh-CN"/>
        </w:rPr>
        <w:t>8</w:t>
      </w:r>
      <w:r w:rsidR="00865D5D" w:rsidRPr="0021242D">
        <w:rPr>
          <w:lang w:val="en-US"/>
        </w:rPr>
        <w:tab/>
        <w:t>oneM2M Resource Interworking</w:t>
      </w:r>
      <w:bookmarkEnd w:id="1753"/>
      <w:bookmarkEnd w:id="1754"/>
    </w:p>
    <w:p w:rsidR="00865D5D" w:rsidRPr="0021242D" w:rsidRDefault="00865D5D" w:rsidP="008D7B3A">
      <w:r w:rsidRPr="0021242D">
        <w:t>This service capability is used to get an AE</w:t>
      </w:r>
      <w:r w:rsidR="00A55D34" w:rsidRPr="0021242D">
        <w:t>'</w:t>
      </w:r>
      <w:r w:rsidRPr="0021242D">
        <w:t>s</w:t>
      </w:r>
      <w:r w:rsidR="00DC6F67" w:rsidRPr="0021242D">
        <w:t xml:space="preserve"> </w:t>
      </w:r>
      <w:r w:rsidRPr="0021242D">
        <w:t>reachability schedule information. The service capability aligns with the &lt;schedule&gt; resource and maps to the RETRIEVE procedure. The reference between an AE and a &lt;schedule&gt; resource does not exist as an oneM2M Resource attribute.</w:t>
      </w:r>
    </w:p>
    <w:p w:rsidR="00865D5D" w:rsidRPr="006C758A" w:rsidRDefault="002C1036" w:rsidP="00865D5D">
      <w:pPr>
        <w:pStyle w:val="Heading4"/>
        <w:rPr>
          <w:lang w:val="en-US" w:eastAsia="zh-CN"/>
        </w:rPr>
      </w:pPr>
      <w:bookmarkStart w:id="1755" w:name="_Toc417309581"/>
      <w:bookmarkStart w:id="1756" w:name="_Toc418174737"/>
      <w:bookmarkStart w:id="1757" w:name="_Toc418660675"/>
      <w:r w:rsidRPr="006C758A">
        <w:rPr>
          <w:lang w:val="en-US"/>
        </w:rPr>
        <w:lastRenderedPageBreak/>
        <w:t>6.9.3.</w:t>
      </w:r>
      <w:r w:rsidR="00865D5D" w:rsidRPr="006C758A">
        <w:rPr>
          <w:lang w:val="en-US" w:eastAsia="zh-CN"/>
        </w:rPr>
        <w:t>18</w:t>
      </w:r>
      <w:r w:rsidR="00865D5D" w:rsidRPr="006C758A">
        <w:rPr>
          <w:lang w:val="en-US"/>
        </w:rPr>
        <w:tab/>
      </w:r>
      <w:bookmarkStart w:id="1758" w:name="OLE_LINK20"/>
      <w:bookmarkStart w:id="1759" w:name="OLE_LINK21"/>
      <w:r w:rsidR="00865D5D" w:rsidRPr="006C758A">
        <w:rPr>
          <w:lang w:val="en-US" w:eastAsia="zh-CN"/>
        </w:rPr>
        <w:t>delete</w:t>
      </w:r>
      <w:bookmarkEnd w:id="1758"/>
      <w:bookmarkEnd w:id="1759"/>
      <w:r w:rsidR="00865D5D" w:rsidRPr="006C758A">
        <w:rPr>
          <w:lang w:val="en-US" w:eastAsia="zh-CN"/>
        </w:rPr>
        <w:t>ReachabilitySchedule</w:t>
      </w:r>
      <w:bookmarkEnd w:id="1755"/>
      <w:bookmarkEnd w:id="1756"/>
      <w:bookmarkEnd w:id="1757"/>
    </w:p>
    <w:p w:rsidR="006C758A" w:rsidRPr="006C758A" w:rsidRDefault="006C758A" w:rsidP="006C758A">
      <w:pPr>
        <w:pStyle w:val="Heading5"/>
        <w:rPr>
          <w:lang w:val="en-US"/>
        </w:rPr>
      </w:pPr>
      <w:bookmarkStart w:id="1760" w:name="_Toc418660676"/>
      <w:r w:rsidRPr="006C758A">
        <w:rPr>
          <w:lang w:val="en-US"/>
        </w:rPr>
        <w:t>6.9.3.</w:t>
      </w:r>
      <w:r w:rsidRPr="006C758A">
        <w:rPr>
          <w:lang w:val="en-US" w:eastAsia="zh-CN"/>
        </w:rPr>
        <w:t>18</w:t>
      </w:r>
      <w:r w:rsidRPr="006C758A">
        <w:rPr>
          <w:lang w:val="en-US"/>
        </w:rPr>
        <w:t>.1</w:t>
      </w:r>
      <w:r w:rsidRPr="006C758A">
        <w:rPr>
          <w:lang w:val="en-US"/>
        </w:rPr>
        <w:tab/>
        <w:t>Description</w:t>
      </w:r>
      <w:bookmarkEnd w:id="1760"/>
    </w:p>
    <w:p w:rsidR="00865D5D" w:rsidRPr="006C758A" w:rsidRDefault="00865D5D" w:rsidP="00865D5D">
      <w:pPr>
        <w:widowControl w:val="0"/>
        <w:overflowPunct/>
        <w:spacing w:after="0"/>
        <w:textAlignment w:val="auto"/>
      </w:pPr>
      <w:r w:rsidRPr="006C758A">
        <w:t xml:space="preserve">This service capability provides the ability to delete </w:t>
      </w:r>
      <w:r w:rsidRPr="006C758A">
        <w:rPr>
          <w:lang w:eastAsia="zh-CN"/>
        </w:rPr>
        <w:t>a r</w:t>
      </w:r>
      <w:r w:rsidRPr="006C758A">
        <w:t>eachability</w:t>
      </w:r>
      <w:r w:rsidRPr="006C758A">
        <w:rPr>
          <w:lang w:eastAsia="zh-CN"/>
        </w:rPr>
        <w:t xml:space="preserve"> s</w:t>
      </w:r>
      <w:r w:rsidRPr="006C758A">
        <w:t>chedule</w:t>
      </w:r>
      <w:r w:rsidRPr="006C758A">
        <w:rPr>
          <w:lang w:eastAsia="zh-CN"/>
        </w:rPr>
        <w:t xml:space="preserve"> for an AE</w:t>
      </w:r>
      <w:r w:rsidRPr="006C758A">
        <w:t>. This service capability shall be restricted to the Msc and Mca Reference Points.</w:t>
      </w:r>
    </w:p>
    <w:p w:rsidR="00865D5D" w:rsidRPr="006C758A" w:rsidRDefault="002C1036" w:rsidP="00865D5D">
      <w:pPr>
        <w:pStyle w:val="Heading5"/>
        <w:rPr>
          <w:lang w:val="en-US"/>
        </w:rPr>
      </w:pPr>
      <w:bookmarkStart w:id="1761" w:name="_Toc418174738"/>
      <w:bookmarkStart w:id="1762" w:name="_Toc418660677"/>
      <w:r w:rsidRPr="006C758A">
        <w:rPr>
          <w:lang w:val="en-US"/>
        </w:rPr>
        <w:t>6.9.3.</w:t>
      </w:r>
      <w:r w:rsidR="00865D5D" w:rsidRPr="006C758A">
        <w:rPr>
          <w:lang w:val="en-US" w:eastAsia="zh-CN"/>
        </w:rPr>
        <w:t>18</w:t>
      </w:r>
      <w:r w:rsidR="00865D5D" w:rsidRPr="006C758A">
        <w:rPr>
          <w:lang w:val="en-US"/>
        </w:rPr>
        <w:t>.</w:t>
      </w:r>
      <w:r w:rsidR="006C758A" w:rsidRPr="006C758A">
        <w:rPr>
          <w:lang w:val="en-US"/>
        </w:rPr>
        <w:t>2</w:t>
      </w:r>
      <w:r w:rsidR="00865D5D" w:rsidRPr="006C758A">
        <w:rPr>
          <w:lang w:val="en-US"/>
        </w:rPr>
        <w:tab/>
      </w:r>
      <w:r w:rsidR="00D87590">
        <w:rPr>
          <w:lang w:val="en-US"/>
        </w:rPr>
        <w:t>Pre-Conditions</w:t>
      </w:r>
      <w:bookmarkEnd w:id="1761"/>
      <w:bookmarkEnd w:id="1762"/>
    </w:p>
    <w:p w:rsidR="00865D5D" w:rsidRPr="0021242D" w:rsidRDefault="00865D5D" w:rsidP="00865D5D">
      <w:pPr>
        <w:keepNext/>
        <w:rPr>
          <w:lang w:eastAsia="ko-KR"/>
        </w:rPr>
      </w:pPr>
      <w:r w:rsidRPr="0021242D">
        <w:rPr>
          <w:lang w:eastAsia="ko-KR"/>
        </w:rPr>
        <w:t>Not Applicable</w:t>
      </w:r>
      <w:r w:rsidR="008D7B3A" w:rsidRPr="0021242D">
        <w:rPr>
          <w:lang w:eastAsia="ko-KR"/>
        </w:rPr>
        <w:t>.</w:t>
      </w:r>
    </w:p>
    <w:p w:rsidR="00865D5D" w:rsidRPr="0021242D" w:rsidRDefault="002C1036" w:rsidP="00865D5D">
      <w:pPr>
        <w:pStyle w:val="Heading5"/>
        <w:rPr>
          <w:lang w:val="en-US"/>
        </w:rPr>
      </w:pPr>
      <w:bookmarkStart w:id="1763" w:name="_Toc418174739"/>
      <w:bookmarkStart w:id="1764" w:name="_Toc418660678"/>
      <w:r>
        <w:rPr>
          <w:lang w:val="en-US"/>
        </w:rPr>
        <w:t>6.9.3.</w:t>
      </w:r>
      <w:r w:rsidR="00865D5D" w:rsidRPr="0021242D">
        <w:rPr>
          <w:lang w:val="en-US" w:eastAsia="zh-CN"/>
        </w:rPr>
        <w:t>18</w:t>
      </w:r>
      <w:r w:rsidR="00865D5D" w:rsidRPr="0021242D">
        <w:rPr>
          <w:lang w:val="en-US"/>
        </w:rPr>
        <w:t>.</w:t>
      </w:r>
      <w:r w:rsidR="006C758A">
        <w:rPr>
          <w:lang w:val="en-US"/>
        </w:rPr>
        <w:t>3</w:t>
      </w:r>
      <w:r w:rsidR="00865D5D" w:rsidRPr="0021242D">
        <w:rPr>
          <w:lang w:val="en-US"/>
        </w:rPr>
        <w:tab/>
        <w:t>Signature –</w:t>
      </w:r>
      <w:r w:rsidR="00A52154" w:rsidRPr="0021242D">
        <w:rPr>
          <w:lang w:val="en-US"/>
        </w:rPr>
        <w:t xml:space="preserve"> </w:t>
      </w:r>
      <w:r w:rsidR="00865D5D" w:rsidRPr="0021242D">
        <w:rPr>
          <w:lang w:val="en-US" w:eastAsia="zh-CN"/>
        </w:rPr>
        <w:t>delete</w:t>
      </w:r>
      <w:r w:rsidR="00865D5D" w:rsidRPr="0021242D">
        <w:rPr>
          <w:lang w:val="en-US"/>
        </w:rPr>
        <w:t>ReachabilitySchedule</w:t>
      </w:r>
      <w:bookmarkEnd w:id="1763"/>
      <w:bookmarkEnd w:id="1764"/>
    </w:p>
    <w:p w:rsidR="008D7B3A" w:rsidRPr="0021242D" w:rsidRDefault="008D7B3A" w:rsidP="008D7B3A">
      <w:pPr>
        <w:pStyle w:val="TH"/>
      </w:pPr>
      <w:r w:rsidRPr="0021242D">
        <w:t>Table</w:t>
      </w:r>
      <w:r w:rsidRPr="0021242D">
        <w:rPr>
          <w:lang w:eastAsia="zh-CN"/>
        </w:rPr>
        <w:t xml:space="preserve"> </w:t>
      </w:r>
      <w:r w:rsidR="002C1036">
        <w:t>6.9.3.</w:t>
      </w:r>
      <w:r w:rsidRPr="0021242D">
        <w:rPr>
          <w:lang w:eastAsia="zh-CN"/>
        </w:rPr>
        <w:t>18</w:t>
      </w:r>
      <w:r w:rsidRPr="0021242D">
        <w:t>.</w:t>
      </w:r>
      <w:r w:rsidR="006C758A">
        <w:t>3</w:t>
      </w:r>
      <w:r w:rsidRPr="0021242D">
        <w:t>-1: Service Subscription Administration –</w:t>
      </w:r>
      <w:r w:rsidR="00A52154" w:rsidRPr="0021242D">
        <w:t xml:space="preserve"> </w:t>
      </w:r>
      <w:r w:rsidRPr="0021242D">
        <w:rPr>
          <w:lang w:eastAsia="zh-CN"/>
        </w:rPr>
        <w:t>deleteReachabilitySchedule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865D5D" w:rsidRPr="0021242D" w:rsidTr="00865D5D">
        <w:trPr>
          <w:tblHeader/>
          <w:jc w:val="center"/>
        </w:trPr>
        <w:tc>
          <w:tcPr>
            <w:tcW w:w="1709"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65D5D" w:rsidRPr="0021242D" w:rsidRDefault="00865D5D"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D7B3A">
            <w:pPr>
              <w:pStyle w:val="TAH"/>
            </w:pPr>
            <w:r w:rsidRPr="0021242D">
              <w:t>Description</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8D7B3A">
            <w:pPr>
              <w:pStyle w:val="TAL"/>
              <w:rPr>
                <w:lang w:eastAsia="ko-KR"/>
              </w:rPr>
            </w:pPr>
            <w:r w:rsidRPr="0021242D">
              <w:rPr>
                <w:lang w:eastAsia="ko-KR"/>
              </w:rPr>
              <w:t>ae</w:t>
            </w:r>
            <w:r w:rsidRPr="0021242D">
              <w:rPr>
                <w:lang w:eastAsia="zh-CN"/>
              </w:rPr>
              <w:t>Id</w:t>
            </w:r>
          </w:p>
        </w:tc>
        <w:tc>
          <w:tcPr>
            <w:tcW w:w="900"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865D5D" w:rsidRPr="0021242D" w:rsidRDefault="00865D5D" w:rsidP="008D7B3A">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865D5D" w:rsidRPr="0021242D" w:rsidRDefault="00865D5D" w:rsidP="008D7B3A">
            <w:pPr>
              <w:pStyle w:val="TAL"/>
              <w:rPr>
                <w:lang w:eastAsia="ko-KR"/>
              </w:rPr>
            </w:pPr>
            <w:r w:rsidRPr="0021242D">
              <w:rPr>
                <w:lang w:eastAsia="zh-CN"/>
              </w:rPr>
              <w:t>The Application Entity Identifier (AE-ID).</w:t>
            </w:r>
          </w:p>
        </w:tc>
      </w:tr>
      <w:tr w:rsidR="00865D5D" w:rsidRPr="0021242D" w:rsidTr="00865D5D">
        <w:trPr>
          <w:tblHeader/>
          <w:jc w:val="center"/>
        </w:trPr>
        <w:tc>
          <w:tcPr>
            <w:tcW w:w="1709"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responseType</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rPr>
                <w:lang w:eastAsia="ko-KR"/>
              </w:rPr>
            </w:pPr>
            <w:r w:rsidRPr="0021242D">
              <w:t>YES</w:t>
            </w:r>
          </w:p>
        </w:tc>
        <w:tc>
          <w:tcPr>
            <w:tcW w:w="5307" w:type="dxa"/>
            <w:tcBorders>
              <w:top w:val="single" w:sz="4" w:space="0" w:color="auto"/>
              <w:left w:val="single" w:sz="4" w:space="0" w:color="auto"/>
              <w:bottom w:val="single" w:sz="4" w:space="0" w:color="auto"/>
              <w:right w:val="single" w:sz="4" w:space="0" w:color="auto"/>
            </w:tcBorders>
          </w:tcPr>
          <w:p w:rsidR="00865D5D" w:rsidRPr="0021242D" w:rsidRDefault="00865D5D" w:rsidP="008D7B3A">
            <w:pPr>
              <w:pStyle w:val="TAL"/>
            </w:pPr>
            <w:r w:rsidRPr="0021242D">
              <w:t>Unique response types for this service.</w:t>
            </w:r>
          </w:p>
          <w:p w:rsidR="00865D5D" w:rsidRPr="0021242D" w:rsidRDefault="00865D5D" w:rsidP="008D7B3A">
            <w:pPr>
              <w:pStyle w:val="TB1"/>
              <w:rPr>
                <w:lang w:eastAsia="ko-KR"/>
              </w:rPr>
            </w:pPr>
            <w:r w:rsidRPr="0021242D">
              <w:t xml:space="preserve">AE successfully </w:t>
            </w:r>
            <w:r w:rsidRPr="0021242D">
              <w:rPr>
                <w:lang w:eastAsia="zh-CN"/>
              </w:rPr>
              <w:t>deleted</w:t>
            </w:r>
          </w:p>
        </w:tc>
      </w:tr>
    </w:tbl>
    <w:p w:rsidR="008D7B3A" w:rsidRPr="0021242D" w:rsidRDefault="008D7B3A" w:rsidP="008D7B3A"/>
    <w:p w:rsidR="00865D5D" w:rsidRPr="0021242D" w:rsidRDefault="002C1036" w:rsidP="00865D5D">
      <w:pPr>
        <w:pStyle w:val="Heading5"/>
        <w:rPr>
          <w:lang w:val="en-US"/>
        </w:rPr>
      </w:pPr>
      <w:bookmarkStart w:id="1765" w:name="_Toc418174740"/>
      <w:bookmarkStart w:id="1766" w:name="_Toc418660679"/>
      <w:r>
        <w:rPr>
          <w:lang w:val="en-US"/>
        </w:rPr>
        <w:t>6.9.3.</w:t>
      </w:r>
      <w:r w:rsidR="00865D5D" w:rsidRPr="0021242D">
        <w:rPr>
          <w:lang w:val="en-US" w:eastAsia="zh-CN"/>
        </w:rPr>
        <w:t>18</w:t>
      </w:r>
      <w:r w:rsidR="00865D5D" w:rsidRPr="0021242D">
        <w:rPr>
          <w:lang w:val="en-US"/>
        </w:rPr>
        <w:t>.</w:t>
      </w:r>
      <w:r w:rsidR="006C758A">
        <w:rPr>
          <w:lang w:val="en-US" w:eastAsia="zh-CN"/>
        </w:rPr>
        <w:t>4</w:t>
      </w:r>
      <w:r w:rsidR="00865D5D" w:rsidRPr="0021242D">
        <w:rPr>
          <w:lang w:val="en-US"/>
        </w:rPr>
        <w:tab/>
        <w:t>Service Interactions</w:t>
      </w:r>
      <w:bookmarkEnd w:id="1765"/>
      <w:bookmarkEnd w:id="1766"/>
    </w:p>
    <w:p w:rsidR="00865D5D" w:rsidRPr="0021242D" w:rsidRDefault="00865D5D" w:rsidP="00865D5D">
      <w:r w:rsidRPr="0021242D">
        <w:t>The interactions of service capabilities required for this service capability:</w:t>
      </w:r>
    </w:p>
    <w:p w:rsidR="00865D5D" w:rsidRPr="0021242D" w:rsidRDefault="00865D5D" w:rsidP="004415F7">
      <w:pPr>
        <w:pStyle w:val="BN"/>
        <w:numPr>
          <w:ilvl w:val="0"/>
          <w:numId w:val="62"/>
        </w:numPr>
        <w:rPr>
          <w:lang w:eastAsia="ko-KR"/>
        </w:rPr>
      </w:pPr>
      <w:r w:rsidRPr="0021242D">
        <w:rPr>
          <w:lang w:eastAsia="ko-KR"/>
        </w:rPr>
        <w:t>Issue</w:t>
      </w:r>
      <w:r w:rsidRPr="0021242D">
        <w:t xml:space="preserve"> the </w:t>
      </w:r>
      <w:r w:rsidRPr="0021242D">
        <w:rPr>
          <w:lang w:eastAsia="zh-CN"/>
        </w:rPr>
        <w:t>delete</w:t>
      </w:r>
      <w:r w:rsidRPr="0021242D">
        <w:t>ReachabilitySchedule capability</w:t>
      </w:r>
    </w:p>
    <w:p w:rsidR="00865D5D" w:rsidRPr="0021242D" w:rsidRDefault="00A52154" w:rsidP="00B91F03">
      <w:pPr>
        <w:pStyle w:val="FL"/>
        <w:rPr>
          <w:lang w:eastAsia="zh-CN"/>
        </w:rPr>
      </w:pPr>
      <w:r w:rsidRPr="0021242D">
        <w:object w:dxaOrig="6491" w:dyaOrig="3650">
          <v:shape id="_x0000_i1089" type="#_x0000_t75" style="width:188.95pt;height:166.45pt" o:ole="">
            <v:imagedata r:id="rId176" o:title="" cropbottom="5778f" cropright="27366f"/>
          </v:shape>
          <o:OLEObject Type="Embed" ProgID="Visio.Drawing.11" ShapeID="_x0000_i1089" DrawAspect="Content" ObjectID="_1492401445" r:id="rId177"/>
        </w:object>
      </w:r>
    </w:p>
    <w:p w:rsidR="00865D5D" w:rsidRPr="0021242D" w:rsidRDefault="00865D5D" w:rsidP="008D7B3A">
      <w:pPr>
        <w:pStyle w:val="TF"/>
      </w:pPr>
      <w:r w:rsidRPr="0021242D">
        <w:t xml:space="preserve">Figure </w:t>
      </w:r>
      <w:r w:rsidR="002C1036">
        <w:t>6.9.3.</w:t>
      </w:r>
      <w:r w:rsidRPr="0021242D">
        <w:rPr>
          <w:lang w:eastAsia="zh-CN"/>
        </w:rPr>
        <w:t>18</w:t>
      </w:r>
      <w:r w:rsidRPr="0021242D">
        <w:t>.</w:t>
      </w:r>
      <w:r w:rsidR="006C758A">
        <w:t>4</w:t>
      </w:r>
      <w:r w:rsidRPr="0021242D">
        <w:t>-1</w:t>
      </w:r>
      <w:r w:rsidR="008D7B3A" w:rsidRPr="0021242D">
        <w:t>:</w:t>
      </w:r>
      <w:r w:rsidRPr="0021242D">
        <w:t xml:space="preserve"> deleteReachabilitySchedule Diagram</w:t>
      </w:r>
    </w:p>
    <w:p w:rsidR="00865D5D" w:rsidRPr="0021242D" w:rsidRDefault="002C1036" w:rsidP="00865D5D">
      <w:pPr>
        <w:pStyle w:val="Heading5"/>
        <w:rPr>
          <w:lang w:val="en-US"/>
        </w:rPr>
      </w:pPr>
      <w:bookmarkStart w:id="1767" w:name="_Toc418174741"/>
      <w:bookmarkStart w:id="1768" w:name="_Toc418660680"/>
      <w:r>
        <w:rPr>
          <w:lang w:val="en-US"/>
        </w:rPr>
        <w:t>6.9.3.</w:t>
      </w:r>
      <w:r w:rsidR="00865D5D" w:rsidRPr="0021242D">
        <w:rPr>
          <w:lang w:val="en-US" w:eastAsia="zh-CN"/>
        </w:rPr>
        <w:t>18</w:t>
      </w:r>
      <w:r w:rsidR="00865D5D" w:rsidRPr="0021242D">
        <w:rPr>
          <w:lang w:val="en-US"/>
        </w:rPr>
        <w:t>.</w:t>
      </w:r>
      <w:r w:rsidR="006C758A">
        <w:rPr>
          <w:lang w:val="en-US" w:eastAsia="zh-CN"/>
        </w:rPr>
        <w:t>5</w:t>
      </w:r>
      <w:r w:rsidR="00865D5D" w:rsidRPr="0021242D">
        <w:rPr>
          <w:lang w:val="en-US"/>
        </w:rPr>
        <w:tab/>
      </w:r>
      <w:r w:rsidR="00865D5D" w:rsidRPr="0021242D">
        <w:rPr>
          <w:lang w:val="en-US" w:eastAsia="ko-KR"/>
        </w:rPr>
        <w:t>Post-Conditions</w:t>
      </w:r>
      <w:bookmarkEnd w:id="1767"/>
      <w:bookmarkEnd w:id="1768"/>
    </w:p>
    <w:p w:rsidR="00865D5D" w:rsidRPr="0021242D" w:rsidRDefault="00865D5D" w:rsidP="00865D5D">
      <w:r w:rsidRPr="0021242D">
        <w:rPr>
          <w:lang w:eastAsia="ko-KR"/>
        </w:rPr>
        <w:t>When parameters are present, the</w:t>
      </w:r>
      <w:r w:rsidRPr="0021242D">
        <w:rPr>
          <w:lang w:eastAsia="zh-CN"/>
        </w:rPr>
        <w:t xml:space="preserve"> r</w:t>
      </w:r>
      <w:r w:rsidRPr="0021242D">
        <w:t>eachability</w:t>
      </w:r>
      <w:r w:rsidRPr="0021242D">
        <w:rPr>
          <w:lang w:eastAsia="zh-CN"/>
        </w:rPr>
        <w:t xml:space="preserve"> s</w:t>
      </w:r>
      <w:r w:rsidRPr="0021242D">
        <w:t>chedule</w:t>
      </w:r>
      <w:r w:rsidRPr="0021242D">
        <w:rPr>
          <w:lang w:eastAsia="zh-CN"/>
        </w:rPr>
        <w:t xml:space="preserve"> i</w:t>
      </w:r>
      <w:r w:rsidRPr="0021242D">
        <w:rPr>
          <w:lang w:eastAsia="ko-KR"/>
        </w:rPr>
        <w:t xml:space="preserve">s </w:t>
      </w:r>
      <w:r w:rsidRPr="0021242D">
        <w:rPr>
          <w:lang w:eastAsia="zh-CN"/>
        </w:rPr>
        <w:t>deleted</w:t>
      </w:r>
      <w:r w:rsidRPr="0021242D">
        <w:rPr>
          <w:lang w:eastAsia="ko-KR"/>
        </w:rPr>
        <w:t xml:space="preserve"> fr</w:t>
      </w:r>
      <w:r w:rsidRPr="0021242D">
        <w:rPr>
          <w:lang w:eastAsia="zh-CN"/>
        </w:rPr>
        <w:t>om</w:t>
      </w:r>
      <w:r w:rsidRPr="0021242D">
        <w:rPr>
          <w:lang w:eastAsia="ko-KR"/>
        </w:rPr>
        <w:t xml:space="preserve"> the A</w:t>
      </w:r>
      <w:r w:rsidRPr="0021242D">
        <w:rPr>
          <w:lang w:eastAsia="zh-CN"/>
        </w:rPr>
        <w:t>E</w:t>
      </w:r>
      <w:r w:rsidRPr="0021242D">
        <w:rPr>
          <w:lang w:eastAsia="ko-KR"/>
        </w:rPr>
        <w:t>.</w:t>
      </w:r>
    </w:p>
    <w:p w:rsidR="00865D5D" w:rsidRPr="0021242D" w:rsidRDefault="002C1036" w:rsidP="00865D5D">
      <w:pPr>
        <w:pStyle w:val="Heading5"/>
        <w:rPr>
          <w:lang w:val="en-US"/>
        </w:rPr>
      </w:pPr>
      <w:bookmarkStart w:id="1769" w:name="_Toc418174742"/>
      <w:bookmarkStart w:id="1770" w:name="_Toc418660681"/>
      <w:r>
        <w:rPr>
          <w:lang w:val="en-US"/>
        </w:rPr>
        <w:t>6.9.3.</w:t>
      </w:r>
      <w:r w:rsidR="00865D5D" w:rsidRPr="0021242D">
        <w:rPr>
          <w:lang w:val="en-US" w:eastAsia="zh-CN"/>
        </w:rPr>
        <w:t>18</w:t>
      </w:r>
      <w:r w:rsidR="00865D5D" w:rsidRPr="0021242D">
        <w:rPr>
          <w:lang w:val="en-US"/>
        </w:rPr>
        <w:t>.</w:t>
      </w:r>
      <w:r w:rsidR="006C758A">
        <w:rPr>
          <w:lang w:val="en-US" w:eastAsia="zh-CN"/>
        </w:rPr>
        <w:t>6</w:t>
      </w:r>
      <w:r w:rsidR="00865D5D" w:rsidRPr="0021242D">
        <w:rPr>
          <w:lang w:val="en-US"/>
        </w:rPr>
        <w:tab/>
      </w:r>
      <w:r w:rsidR="00865D5D" w:rsidRPr="0021242D">
        <w:rPr>
          <w:lang w:val="en-US" w:eastAsia="ko-KR"/>
        </w:rPr>
        <w:t>Exceptions</w:t>
      </w:r>
      <w:bookmarkEnd w:id="1769"/>
      <w:bookmarkEnd w:id="1770"/>
    </w:p>
    <w:p w:rsidR="00865D5D" w:rsidRPr="0021242D" w:rsidRDefault="00865D5D" w:rsidP="00865D5D">
      <w:r w:rsidRPr="0021242D">
        <w:t>Not Applicable</w:t>
      </w:r>
      <w:r w:rsidR="008D7B3A" w:rsidRPr="0021242D">
        <w:t>.</w:t>
      </w:r>
    </w:p>
    <w:p w:rsidR="00865D5D" w:rsidRPr="0021242D" w:rsidRDefault="002C1036" w:rsidP="00865D5D">
      <w:pPr>
        <w:pStyle w:val="Heading5"/>
        <w:rPr>
          <w:lang w:val="en-US"/>
        </w:rPr>
      </w:pPr>
      <w:bookmarkStart w:id="1771" w:name="_Toc418174743"/>
      <w:bookmarkStart w:id="1772" w:name="_Toc418660682"/>
      <w:r>
        <w:rPr>
          <w:lang w:val="en-US"/>
        </w:rPr>
        <w:t>6.9.3.</w:t>
      </w:r>
      <w:r w:rsidR="00865D5D" w:rsidRPr="0021242D">
        <w:rPr>
          <w:lang w:val="en-US" w:eastAsia="zh-CN"/>
        </w:rPr>
        <w:t>18</w:t>
      </w:r>
      <w:r w:rsidR="00865D5D" w:rsidRPr="0021242D">
        <w:rPr>
          <w:lang w:val="en-US"/>
        </w:rPr>
        <w:t>.</w:t>
      </w:r>
      <w:r w:rsidR="006C758A">
        <w:rPr>
          <w:lang w:val="en-US" w:eastAsia="zh-CN"/>
        </w:rPr>
        <w:t>7</w:t>
      </w:r>
      <w:r w:rsidR="00865D5D" w:rsidRPr="0021242D">
        <w:rPr>
          <w:lang w:val="en-US"/>
        </w:rPr>
        <w:tab/>
      </w:r>
      <w:r w:rsidR="00865D5D" w:rsidRPr="0021242D">
        <w:rPr>
          <w:lang w:val="en-US" w:eastAsia="ko-KR"/>
        </w:rPr>
        <w:t>Policies for Use</w:t>
      </w:r>
      <w:bookmarkEnd w:id="1771"/>
      <w:bookmarkEnd w:id="1772"/>
    </w:p>
    <w:p w:rsidR="00865D5D" w:rsidRPr="0021242D" w:rsidRDefault="00865D5D" w:rsidP="00865D5D">
      <w:r w:rsidRPr="0021242D">
        <w:t>Message Exchange Patterns: In-Out</w:t>
      </w:r>
    </w:p>
    <w:p w:rsidR="00865D5D" w:rsidRPr="0021242D" w:rsidRDefault="00865D5D" w:rsidP="00865D5D">
      <w:r w:rsidRPr="0021242D">
        <w:t>Transaction Pattern: Participation allowed</w:t>
      </w:r>
    </w:p>
    <w:p w:rsidR="00865D5D" w:rsidRPr="0021242D" w:rsidRDefault="002C1036" w:rsidP="00865D5D">
      <w:pPr>
        <w:pStyle w:val="Heading5"/>
        <w:rPr>
          <w:lang w:val="en-US"/>
        </w:rPr>
      </w:pPr>
      <w:bookmarkStart w:id="1773" w:name="_Toc418174744"/>
      <w:bookmarkStart w:id="1774" w:name="_Toc418660683"/>
      <w:r>
        <w:rPr>
          <w:lang w:val="en-US"/>
        </w:rPr>
        <w:t>6.9.3.</w:t>
      </w:r>
      <w:r w:rsidR="00865D5D" w:rsidRPr="0021242D">
        <w:rPr>
          <w:lang w:val="en-US" w:eastAsia="zh-CN"/>
        </w:rPr>
        <w:t>18</w:t>
      </w:r>
      <w:r w:rsidR="00865D5D" w:rsidRPr="0021242D">
        <w:rPr>
          <w:lang w:val="en-US"/>
        </w:rPr>
        <w:t>.</w:t>
      </w:r>
      <w:r w:rsidR="006C758A">
        <w:rPr>
          <w:lang w:val="en-US" w:eastAsia="zh-CN"/>
        </w:rPr>
        <w:t>8</w:t>
      </w:r>
      <w:r w:rsidR="00865D5D" w:rsidRPr="0021242D">
        <w:rPr>
          <w:lang w:val="en-US"/>
        </w:rPr>
        <w:tab/>
        <w:t>oneM2M Resource Interworking</w:t>
      </w:r>
      <w:bookmarkEnd w:id="1773"/>
      <w:bookmarkEnd w:id="1774"/>
    </w:p>
    <w:p w:rsidR="00865D5D" w:rsidRPr="0021242D" w:rsidRDefault="00865D5D" w:rsidP="00865D5D">
      <w:r w:rsidRPr="0021242D">
        <w:t>This service capability is used to delete an AE</w:t>
      </w:r>
      <w:r w:rsidR="00A55D34" w:rsidRPr="0021242D">
        <w:t>'</w:t>
      </w:r>
      <w:r w:rsidRPr="0021242D">
        <w:t xml:space="preserve">s reachability schedule information. The service capability aligns with the &lt;schedule&gt; resource and maps to the </w:t>
      </w:r>
      <w:r w:rsidRPr="0021242D">
        <w:rPr>
          <w:lang w:eastAsia="zh-CN"/>
        </w:rPr>
        <w:t>DELET</w:t>
      </w:r>
      <w:r w:rsidRPr="0021242D">
        <w:t>E procedure. The reference between an AE and a &lt;schedule&gt; resource does not exist as an oneM2M Resource attribute.</w:t>
      </w:r>
    </w:p>
    <w:p w:rsidR="008B3625" w:rsidRPr="0021242D" w:rsidRDefault="00B84EAA" w:rsidP="006D051B">
      <w:pPr>
        <w:pStyle w:val="Heading2"/>
        <w:rPr>
          <w:lang w:val="en-US"/>
        </w:rPr>
      </w:pPr>
      <w:bookmarkStart w:id="1775" w:name="_Toc417309582"/>
      <w:bookmarkStart w:id="1776" w:name="_Toc418174745"/>
      <w:bookmarkStart w:id="1777" w:name="_Toc418660684"/>
      <w:r w:rsidRPr="0021242D">
        <w:rPr>
          <w:lang w:val="en-US"/>
        </w:rPr>
        <w:lastRenderedPageBreak/>
        <w:t>6.</w:t>
      </w:r>
      <w:r w:rsidR="0068154D" w:rsidRPr="0021242D">
        <w:rPr>
          <w:lang w:val="en-US"/>
        </w:rPr>
        <w:t>10</w:t>
      </w:r>
      <w:r w:rsidR="0068154D" w:rsidRPr="0021242D">
        <w:rPr>
          <w:lang w:val="en-US"/>
        </w:rPr>
        <w:tab/>
        <w:t>Event Collection</w:t>
      </w:r>
      <w:bookmarkEnd w:id="1775"/>
      <w:bookmarkEnd w:id="1776"/>
      <w:bookmarkEnd w:id="1777"/>
    </w:p>
    <w:p w:rsidR="007227BF" w:rsidRPr="0093773A" w:rsidRDefault="007227BF" w:rsidP="007227BF">
      <w:pPr>
        <w:pStyle w:val="Heading3"/>
        <w:rPr>
          <w:lang w:val="en-US"/>
        </w:rPr>
      </w:pPr>
      <w:bookmarkStart w:id="1778" w:name="_Toc417309583"/>
      <w:bookmarkStart w:id="1779" w:name="_Toc418174746"/>
      <w:bookmarkStart w:id="1780" w:name="_Toc418660685"/>
      <w:r w:rsidRPr="0093773A">
        <w:rPr>
          <w:lang w:val="en-US"/>
        </w:rPr>
        <w:t>6.10.1</w:t>
      </w:r>
      <w:r w:rsidRPr="0093773A">
        <w:rPr>
          <w:lang w:val="en-US"/>
        </w:rPr>
        <w:tab/>
        <w:t>Overview</w:t>
      </w:r>
      <w:bookmarkEnd w:id="1778"/>
      <w:bookmarkEnd w:id="1779"/>
      <w:bookmarkEnd w:id="1780"/>
    </w:p>
    <w:p w:rsidR="007227BF" w:rsidRPr="0093773A" w:rsidRDefault="007227BF" w:rsidP="007227BF">
      <w:pPr>
        <w:keepNext/>
      </w:pPr>
      <w:r w:rsidRPr="0093773A">
        <w:t>The Event Collection service provides the capability to record events for accounting purposes.</w:t>
      </w:r>
    </w:p>
    <w:p w:rsidR="0093773A" w:rsidRPr="0093773A" w:rsidRDefault="0093773A" w:rsidP="0093773A">
      <w:pPr>
        <w:pStyle w:val="Heading3"/>
        <w:rPr>
          <w:lang w:val="en-US"/>
        </w:rPr>
      </w:pPr>
      <w:bookmarkStart w:id="1781" w:name="_Toc418660686"/>
      <w:r w:rsidRPr="0093773A">
        <w:rPr>
          <w:lang w:val="en-US"/>
        </w:rPr>
        <w:t>6.10.2</w:t>
      </w:r>
      <w:r w:rsidRPr="0093773A">
        <w:rPr>
          <w:lang w:val="en-US"/>
        </w:rPr>
        <w:tab/>
        <w:t>Event Collection Entities</w:t>
      </w:r>
      <w:bookmarkEnd w:id="1781"/>
    </w:p>
    <w:p w:rsidR="007227BF" w:rsidRPr="0093773A" w:rsidRDefault="007227BF" w:rsidP="007227BF">
      <w:pPr>
        <w:pStyle w:val="Heading4"/>
        <w:rPr>
          <w:lang w:val="en-US"/>
        </w:rPr>
      </w:pPr>
      <w:bookmarkStart w:id="1782" w:name="_Toc417309584"/>
      <w:bookmarkStart w:id="1783" w:name="_Toc418174747"/>
      <w:bookmarkStart w:id="1784" w:name="_Toc418660687"/>
      <w:r w:rsidRPr="0093773A">
        <w:rPr>
          <w:lang w:val="en-US"/>
        </w:rPr>
        <w:t>6.10.</w:t>
      </w:r>
      <w:r w:rsidR="0093773A" w:rsidRPr="0093773A">
        <w:rPr>
          <w:lang w:val="en-US"/>
        </w:rPr>
        <w:t>2</w:t>
      </w:r>
      <w:r w:rsidRPr="0093773A">
        <w:rPr>
          <w:lang w:val="en-US"/>
        </w:rPr>
        <w:t>.1</w:t>
      </w:r>
      <w:r w:rsidRPr="0093773A">
        <w:rPr>
          <w:lang w:val="en-US"/>
        </w:rPr>
        <w:tab/>
        <w:t>Event Collection Types</w:t>
      </w:r>
      <w:bookmarkEnd w:id="1782"/>
      <w:bookmarkEnd w:id="1783"/>
      <w:bookmarkEnd w:id="1784"/>
    </w:p>
    <w:p w:rsidR="007227BF" w:rsidRPr="0021242D" w:rsidRDefault="0093773A" w:rsidP="007227BF">
      <w:pPr>
        <w:pStyle w:val="Heading5"/>
        <w:rPr>
          <w:lang w:val="en-US"/>
        </w:rPr>
      </w:pPr>
      <w:bookmarkStart w:id="1785" w:name="_Toc418174748"/>
      <w:bookmarkStart w:id="1786" w:name="_Toc418660688"/>
      <w:r>
        <w:rPr>
          <w:lang w:val="en-US"/>
        </w:rPr>
        <w:t>6.10.2.1.1</w:t>
      </w:r>
      <w:r w:rsidR="007227BF" w:rsidRPr="0021242D">
        <w:rPr>
          <w:lang w:val="en-US"/>
        </w:rPr>
        <w:tab/>
        <w:t>Event Collection Record</w:t>
      </w:r>
      <w:bookmarkEnd w:id="1785"/>
      <w:bookmarkEnd w:id="1786"/>
    </w:p>
    <w:p w:rsidR="008D7B3A" w:rsidRPr="0021242D" w:rsidRDefault="008D7B3A" w:rsidP="008D7B3A">
      <w:pPr>
        <w:pStyle w:val="TH"/>
      </w:pPr>
      <w:r w:rsidRPr="0021242D">
        <w:t>Table 6.10.1.1-1: Type: Event Record Template</w:t>
      </w:r>
    </w:p>
    <w:tbl>
      <w:tblPr>
        <w:tblW w:w="4816" w:type="pct"/>
        <w:jc w:val="center"/>
        <w:tblCellMar>
          <w:left w:w="28" w:type="dxa"/>
        </w:tblCellMar>
        <w:tblLook w:val="01E0"/>
      </w:tblPr>
      <w:tblGrid>
        <w:gridCol w:w="2612"/>
        <w:gridCol w:w="1418"/>
        <w:gridCol w:w="5385"/>
      </w:tblGrid>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shd w:val="clear" w:color="auto" w:fill="DDDDDD"/>
          </w:tcPr>
          <w:p w:rsidR="007227BF" w:rsidRPr="0021242D" w:rsidRDefault="007227BF" w:rsidP="008D7B3A">
            <w:pPr>
              <w:pStyle w:val="TAH"/>
            </w:pPr>
            <w:r w:rsidRPr="0021242D">
              <w:t>Information Element</w:t>
            </w:r>
          </w:p>
        </w:tc>
        <w:tc>
          <w:tcPr>
            <w:tcW w:w="753" w:type="pct"/>
            <w:tcBorders>
              <w:top w:val="single" w:sz="4" w:space="0" w:color="auto"/>
              <w:left w:val="single" w:sz="4" w:space="0" w:color="auto"/>
              <w:bottom w:val="single" w:sz="4" w:space="0" w:color="auto"/>
              <w:right w:val="single" w:sz="4" w:space="0" w:color="auto"/>
            </w:tcBorders>
            <w:shd w:val="clear" w:color="auto" w:fill="DDDDDD"/>
          </w:tcPr>
          <w:p w:rsidR="007227BF" w:rsidRPr="0021242D" w:rsidRDefault="007227BF" w:rsidP="008D7B3A">
            <w:pPr>
              <w:pStyle w:val="TAH"/>
              <w:rPr>
                <w:rFonts w:eastAsia="SimSun"/>
              </w:rPr>
            </w:pPr>
            <w:r w:rsidRPr="0021242D">
              <w:rPr>
                <w:rFonts w:eastAsia="SimSun"/>
              </w:rPr>
              <w:t>Optional</w:t>
            </w:r>
          </w:p>
        </w:tc>
        <w:tc>
          <w:tcPr>
            <w:tcW w:w="2860" w:type="pct"/>
            <w:tcBorders>
              <w:top w:val="single" w:sz="4" w:space="0" w:color="auto"/>
              <w:left w:val="single" w:sz="4" w:space="0" w:color="auto"/>
              <w:bottom w:val="single" w:sz="4" w:space="0" w:color="auto"/>
              <w:right w:val="single" w:sz="4" w:space="0" w:color="auto"/>
            </w:tcBorders>
            <w:shd w:val="clear" w:color="auto" w:fill="DDDDDD"/>
          </w:tcPr>
          <w:p w:rsidR="007227BF" w:rsidRPr="0021242D" w:rsidRDefault="007227BF" w:rsidP="008D7B3A">
            <w:pPr>
              <w:pStyle w:val="TAH"/>
              <w:rPr>
                <w:rFonts w:eastAsia="SimSun"/>
              </w:rPr>
            </w:pPr>
            <w:r w:rsidRPr="0021242D">
              <w:rPr>
                <w:rFonts w:eastAsia="SimSun"/>
              </w:rPr>
              <w:t>Description</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eventRecordID</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NO</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 xml:space="preserve">It is the unique ID that identifies a specific event record. </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eventCollectionTriggerID</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NO</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It is the unique ID that identifies a specific event collection triggering scenario, which triggers information recording for a specific event.</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collectingEntityID</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NO</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This is the unique ID of the entity that collects the statistics. It can be an AE-ID or M2M Service Capability Identifier (</w:t>
            </w:r>
            <w:r w:rsidRPr="0021242D">
              <w:rPr>
                <w:rFonts w:cs="Arial"/>
                <w:szCs w:val="18"/>
              </w:rPr>
              <w:t>M2M-Serv-Cap-ID</w:t>
            </w:r>
            <w:r w:rsidRPr="0021242D">
              <w:t>)</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collectedEntityID</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NO</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This is the unique ID of the entity whose service layer operation statistics are being collected. It can be an AE-ID or M2M Service Capability Identifier (</w:t>
            </w:r>
            <w:r w:rsidRPr="0021242D">
              <w:rPr>
                <w:rFonts w:cs="Arial"/>
                <w:szCs w:val="18"/>
              </w:rPr>
              <w:t>M2M-Serv-Cap-ID</w:t>
            </w:r>
            <w:r w:rsidRPr="0021242D">
              <w:t>).</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rPr>
                <w:highlight w:val="yellow"/>
              </w:rPr>
            </w:pPr>
            <w:r w:rsidRPr="0021242D">
              <w:t>serviceProfileID</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YES</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 xml:space="preserve">An M2M Service Profile Identifier defines M2M Services and/or M2M Service Roles and AEs applicable to M2M Nodes. </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eventDescription</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NO</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 xml:space="preserve">Describes the event triggered at the service. It is a subset of the eventConfig data structure. The specific structure depends on the specific event defined by the Event Collection Trigger. </w:t>
            </w:r>
          </w:p>
        </w:tc>
      </w:tr>
      <w:tr w:rsidR="007227BF" w:rsidRPr="0021242D" w:rsidTr="00306A3D">
        <w:trPr>
          <w:jc w:val="center"/>
        </w:trPr>
        <w:tc>
          <w:tcPr>
            <w:tcW w:w="138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Vendor Specific</w:t>
            </w:r>
            <w:r w:rsidRPr="0021242D" w:rsidDel="00BE3632">
              <w:t xml:space="preserve"> Information</w:t>
            </w:r>
          </w:p>
        </w:tc>
        <w:tc>
          <w:tcPr>
            <w:tcW w:w="75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YES</w:t>
            </w:r>
          </w:p>
        </w:tc>
        <w:tc>
          <w:tcPr>
            <w:tcW w:w="2860"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 xml:space="preserve">Defines </w:t>
            </w:r>
            <w:r w:rsidRPr="0021242D" w:rsidDel="00BE3632">
              <w:t>Vendor specific information</w:t>
            </w:r>
          </w:p>
        </w:tc>
      </w:tr>
    </w:tbl>
    <w:p w:rsidR="008D7B3A" w:rsidRPr="0021242D" w:rsidRDefault="008D7B3A" w:rsidP="008D7B3A"/>
    <w:p w:rsidR="007227BF" w:rsidRPr="0021242D" w:rsidRDefault="0093773A" w:rsidP="007227BF">
      <w:pPr>
        <w:pStyle w:val="Heading5"/>
        <w:rPr>
          <w:lang w:val="en-US"/>
        </w:rPr>
      </w:pPr>
      <w:bookmarkStart w:id="1787" w:name="_Toc418174749"/>
      <w:bookmarkStart w:id="1788" w:name="_Toc418660689"/>
      <w:r>
        <w:rPr>
          <w:lang w:val="en-US"/>
        </w:rPr>
        <w:t>6.10.2.1.2</w:t>
      </w:r>
      <w:r w:rsidR="007227BF" w:rsidRPr="0021242D">
        <w:rPr>
          <w:lang w:val="en-US"/>
        </w:rPr>
        <w:tab/>
        <w:t>Event Configuration Type</w:t>
      </w:r>
      <w:bookmarkEnd w:id="1787"/>
      <w:bookmarkEnd w:id="1788"/>
    </w:p>
    <w:p w:rsidR="008D7B3A" w:rsidRPr="0021242D" w:rsidRDefault="008D7B3A" w:rsidP="008D7B3A">
      <w:pPr>
        <w:pStyle w:val="TH"/>
      </w:pPr>
      <w:r w:rsidRPr="0021242D">
        <w:t xml:space="preserve">Table </w:t>
      </w:r>
      <w:r w:rsidR="0093773A">
        <w:t>6.10.2.1.2</w:t>
      </w:r>
      <w:r w:rsidRPr="0021242D">
        <w:t>-1 Type: Event Collection – eventConfig</w:t>
      </w:r>
    </w:p>
    <w:tbl>
      <w:tblPr>
        <w:tblW w:w="7916"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000"/>
      </w:tblPr>
      <w:tblGrid>
        <w:gridCol w:w="1709"/>
        <w:gridCol w:w="900"/>
        <w:gridCol w:w="5307"/>
      </w:tblGrid>
      <w:tr w:rsidR="007227BF" w:rsidRPr="0021242D" w:rsidTr="008D7B3A">
        <w:trPr>
          <w:tblHeader/>
          <w:jc w:val="center"/>
        </w:trPr>
        <w:tc>
          <w:tcPr>
            <w:tcW w:w="1709" w:type="dxa"/>
            <w:shd w:val="clear" w:color="auto" w:fill="C0C0C0"/>
          </w:tcPr>
          <w:p w:rsidR="007227BF" w:rsidRPr="0021242D" w:rsidRDefault="007227BF" w:rsidP="008D7B3A">
            <w:pPr>
              <w:pStyle w:val="TAH"/>
            </w:pPr>
            <w:r w:rsidRPr="0021242D">
              <w:t>Parameter name</w:t>
            </w:r>
          </w:p>
        </w:tc>
        <w:tc>
          <w:tcPr>
            <w:tcW w:w="900" w:type="dxa"/>
            <w:shd w:val="clear" w:color="auto" w:fill="C0C0C0"/>
          </w:tcPr>
          <w:p w:rsidR="007227BF" w:rsidRPr="0021242D" w:rsidRDefault="007227BF" w:rsidP="008D7B3A">
            <w:pPr>
              <w:pStyle w:val="TAH"/>
            </w:pPr>
            <w:r w:rsidRPr="0021242D">
              <w:t>Optional</w:t>
            </w:r>
          </w:p>
        </w:tc>
        <w:tc>
          <w:tcPr>
            <w:tcW w:w="5307" w:type="dxa"/>
            <w:shd w:val="clear" w:color="auto" w:fill="C0C0C0"/>
          </w:tcPr>
          <w:p w:rsidR="007227BF" w:rsidRPr="0021242D" w:rsidRDefault="007227BF" w:rsidP="008D7B3A">
            <w:pPr>
              <w:pStyle w:val="TAH"/>
            </w:pPr>
            <w:r w:rsidRPr="0021242D">
              <w:t>Description</w:t>
            </w:r>
          </w:p>
        </w:tc>
      </w:tr>
      <w:tr w:rsidR="007227BF" w:rsidRPr="0021242D" w:rsidTr="008D7B3A">
        <w:trPr>
          <w:tblHeader/>
          <w:jc w:val="center"/>
        </w:trPr>
        <w:tc>
          <w:tcPr>
            <w:tcW w:w="1709" w:type="dxa"/>
          </w:tcPr>
          <w:p w:rsidR="007227BF" w:rsidRPr="0021242D" w:rsidRDefault="007227BF" w:rsidP="008D7B3A">
            <w:pPr>
              <w:pStyle w:val="TAL"/>
            </w:pPr>
            <w:r w:rsidRPr="0021242D">
              <w:t>eventType</w:t>
            </w:r>
          </w:p>
        </w:tc>
        <w:tc>
          <w:tcPr>
            <w:tcW w:w="900" w:type="dxa"/>
          </w:tcPr>
          <w:p w:rsidR="007227BF" w:rsidRPr="0021242D" w:rsidRDefault="007227BF" w:rsidP="008D7B3A">
            <w:pPr>
              <w:pStyle w:val="TAL"/>
            </w:pPr>
            <w:r w:rsidRPr="0021242D">
              <w:t>NO</w:t>
            </w:r>
          </w:p>
        </w:tc>
        <w:tc>
          <w:tcPr>
            <w:tcW w:w="5307" w:type="dxa"/>
          </w:tcPr>
          <w:p w:rsidR="007227BF" w:rsidRPr="0021242D" w:rsidRDefault="007227BF" w:rsidP="008D7B3A">
            <w:pPr>
              <w:pStyle w:val="TAL"/>
            </w:pPr>
            <w:r w:rsidRPr="0021242D">
              <w:rPr>
                <w:rFonts w:eastAsia="Arial Unicode MS"/>
              </w:rPr>
              <w:t xml:space="preserve">This attribute indicates the type of the event, such as </w:t>
            </w:r>
            <w:r w:rsidR="00A55D34" w:rsidRPr="0021242D">
              <w:rPr>
                <w:rFonts w:eastAsia="Arial Unicode MS"/>
              </w:rPr>
              <w:t>"</w:t>
            </w:r>
            <w:r w:rsidRPr="0021242D">
              <w:t>subscribeComplete</w:t>
            </w:r>
            <w:r w:rsidR="00A55D34" w:rsidRPr="0021242D">
              <w:t>"</w:t>
            </w:r>
            <w:r w:rsidRPr="0021242D">
              <w:t xml:space="preserve">, </w:t>
            </w:r>
            <w:r w:rsidR="00A55D34" w:rsidRPr="0021242D">
              <w:rPr>
                <w:rFonts w:eastAsia="Arial Unicode MS"/>
              </w:rPr>
              <w:t>"</w:t>
            </w:r>
            <w:r w:rsidRPr="0021242D">
              <w:t>downloadFirmware</w:t>
            </w:r>
            <w:r w:rsidRPr="0021242D">
              <w:rPr>
                <w:rFonts w:eastAsia="Arial Unicode MS"/>
              </w:rPr>
              <w:t xml:space="preserve"> </w:t>
            </w:r>
            <w:r w:rsidR="00A55D34" w:rsidRPr="0021242D">
              <w:rPr>
                <w:rFonts w:eastAsia="Arial Unicode MS"/>
              </w:rPr>
              <w:t>"</w:t>
            </w:r>
            <w:r w:rsidRPr="0021242D">
              <w:rPr>
                <w:rFonts w:eastAsia="Arial Unicode MS"/>
              </w:rPr>
              <w:t xml:space="preserve">, </w:t>
            </w:r>
            <w:r w:rsidR="00A55D34" w:rsidRPr="0021242D">
              <w:rPr>
                <w:rFonts w:eastAsia="Arial Unicode MS"/>
              </w:rPr>
              <w:t>"</w:t>
            </w:r>
            <w:r w:rsidRPr="0021242D">
              <w:rPr>
                <w:rFonts w:eastAsia="Arial Unicode MS"/>
              </w:rPr>
              <w:t>timer based</w:t>
            </w:r>
            <w:r w:rsidR="00A55D34" w:rsidRPr="0021242D">
              <w:rPr>
                <w:rFonts w:eastAsia="Arial Unicode MS"/>
              </w:rPr>
              <w:t>"</w:t>
            </w:r>
            <w:r w:rsidRPr="0021242D">
              <w:rPr>
                <w:rFonts w:eastAsia="Arial Unicode MS"/>
              </w:rPr>
              <w:t xml:space="preserve">,, </w:t>
            </w:r>
            <w:r w:rsidR="00A55D34" w:rsidRPr="0021242D">
              <w:rPr>
                <w:rFonts w:eastAsia="Arial Unicode MS"/>
              </w:rPr>
              <w:t>"</w:t>
            </w:r>
            <w:r w:rsidRPr="0021242D">
              <w:rPr>
                <w:rFonts w:eastAsia="Arial Unicode MS"/>
              </w:rPr>
              <w:t>storage based</w:t>
            </w:r>
            <w:r w:rsidR="00A55D34" w:rsidRPr="0021242D">
              <w:rPr>
                <w:rFonts w:eastAsia="Arial Unicode MS"/>
              </w:rPr>
              <w:t>"</w:t>
            </w:r>
            <w:r w:rsidRPr="0021242D">
              <w:rPr>
                <w:rFonts w:eastAsia="Arial Unicode MS"/>
              </w:rPr>
              <w:t xml:space="preserve">, etc. The eventType can be a combination of multiple sub-types, for example, it can be based on both </w:t>
            </w:r>
            <w:r w:rsidR="00A55D34" w:rsidRPr="0021242D">
              <w:rPr>
                <w:rFonts w:eastAsia="Arial Unicode MS"/>
              </w:rPr>
              <w:t>"</w:t>
            </w:r>
            <w:r w:rsidRPr="0021242D">
              <w:rPr>
                <w:rFonts w:eastAsia="Arial Unicode MS"/>
              </w:rPr>
              <w:t>subscribeComplete</w:t>
            </w:r>
            <w:r w:rsidR="00A55D34" w:rsidRPr="0021242D">
              <w:rPr>
                <w:rFonts w:eastAsia="Arial Unicode MS"/>
              </w:rPr>
              <w:t>"</w:t>
            </w:r>
            <w:r w:rsidRPr="0021242D">
              <w:rPr>
                <w:rFonts w:eastAsia="Arial Unicode MS"/>
              </w:rPr>
              <w:t xml:space="preserve"> and a timer. </w:t>
            </w:r>
          </w:p>
        </w:tc>
      </w:tr>
      <w:tr w:rsidR="007227BF" w:rsidRPr="0021242D" w:rsidTr="008D7B3A">
        <w:trPr>
          <w:tblHeader/>
          <w:jc w:val="center"/>
        </w:trPr>
        <w:tc>
          <w:tcPr>
            <w:tcW w:w="1709" w:type="dxa"/>
          </w:tcPr>
          <w:p w:rsidR="007227BF" w:rsidRPr="0021242D" w:rsidRDefault="007227BF" w:rsidP="008D7B3A">
            <w:pPr>
              <w:pStyle w:val="TAL"/>
            </w:pPr>
            <w:r w:rsidRPr="0021242D">
              <w:t>serviceRoleIds</w:t>
            </w:r>
          </w:p>
        </w:tc>
        <w:tc>
          <w:tcPr>
            <w:tcW w:w="900" w:type="dxa"/>
          </w:tcPr>
          <w:p w:rsidR="007227BF" w:rsidRPr="0021242D" w:rsidRDefault="007227BF" w:rsidP="008D7B3A">
            <w:pPr>
              <w:pStyle w:val="TAL"/>
            </w:pPr>
            <w:r w:rsidRPr="0021242D">
              <w:t>YES</w:t>
            </w:r>
          </w:p>
        </w:tc>
        <w:tc>
          <w:tcPr>
            <w:tcW w:w="5307" w:type="dxa"/>
          </w:tcPr>
          <w:p w:rsidR="007227BF" w:rsidRPr="0021242D" w:rsidRDefault="007227BF" w:rsidP="008D7B3A">
            <w:pPr>
              <w:pStyle w:val="TAL"/>
            </w:pPr>
            <w:r w:rsidRPr="0021242D">
              <w:t xml:space="preserve">Defines the specific service role. </w:t>
            </w:r>
          </w:p>
        </w:tc>
      </w:tr>
      <w:tr w:rsidR="007227BF" w:rsidRPr="0021242D" w:rsidTr="008D7B3A">
        <w:trPr>
          <w:tblHeader/>
          <w:jc w:val="center"/>
        </w:trPr>
        <w:tc>
          <w:tcPr>
            <w:tcW w:w="1709" w:type="dxa"/>
          </w:tcPr>
          <w:p w:rsidR="007227BF" w:rsidRPr="0021242D" w:rsidRDefault="007227BF" w:rsidP="008D7B3A">
            <w:pPr>
              <w:pStyle w:val="TAL"/>
            </w:pPr>
            <w:r w:rsidRPr="0021242D">
              <w:rPr>
                <w:rFonts w:eastAsia="Arial Unicode MS"/>
              </w:rPr>
              <w:t>eventStart</w:t>
            </w:r>
          </w:p>
        </w:tc>
        <w:tc>
          <w:tcPr>
            <w:tcW w:w="900" w:type="dxa"/>
          </w:tcPr>
          <w:p w:rsidR="007227BF" w:rsidRPr="0021242D" w:rsidRDefault="007227BF" w:rsidP="008D7B3A">
            <w:pPr>
              <w:pStyle w:val="TAL"/>
            </w:pPr>
            <w:r w:rsidRPr="0021242D">
              <w:t>YES</w:t>
            </w:r>
          </w:p>
        </w:tc>
        <w:tc>
          <w:tcPr>
            <w:tcW w:w="5307" w:type="dxa"/>
          </w:tcPr>
          <w:p w:rsidR="007227BF" w:rsidRPr="0021242D" w:rsidRDefault="007227BF" w:rsidP="008D7B3A">
            <w:pPr>
              <w:pStyle w:val="TAL"/>
            </w:pPr>
            <w:r w:rsidRPr="0021242D">
              <w:rPr>
                <w:rFonts w:eastAsia="Arial Unicode MS"/>
              </w:rPr>
              <w:t xml:space="preserve">This attribute indicates the start time of the event. It is mandatory if the eventType includes </w:t>
            </w:r>
            <w:r w:rsidR="00A55D34" w:rsidRPr="0021242D">
              <w:rPr>
                <w:rFonts w:eastAsia="Arial Unicode MS"/>
              </w:rPr>
              <w:t>"</w:t>
            </w:r>
            <w:r w:rsidRPr="0021242D">
              <w:rPr>
                <w:rFonts w:eastAsia="Arial Unicode MS"/>
              </w:rPr>
              <w:t>timer based</w:t>
            </w:r>
            <w:r w:rsidR="00A55D34" w:rsidRPr="0021242D">
              <w:rPr>
                <w:rFonts w:eastAsia="Arial Unicode MS"/>
              </w:rPr>
              <w:t>"</w:t>
            </w:r>
            <w:r w:rsidRPr="0021242D">
              <w:rPr>
                <w:rFonts w:eastAsia="Arial Unicode MS"/>
              </w:rPr>
              <w:t xml:space="preserve">. </w:t>
            </w:r>
          </w:p>
        </w:tc>
      </w:tr>
      <w:tr w:rsidR="007227BF" w:rsidRPr="0021242D" w:rsidTr="008D7B3A">
        <w:trPr>
          <w:tblHeader/>
          <w:jc w:val="center"/>
        </w:trPr>
        <w:tc>
          <w:tcPr>
            <w:tcW w:w="1709" w:type="dxa"/>
          </w:tcPr>
          <w:p w:rsidR="007227BF" w:rsidRPr="0021242D" w:rsidRDefault="007227BF" w:rsidP="008D7B3A">
            <w:pPr>
              <w:pStyle w:val="TAL"/>
            </w:pPr>
            <w:r w:rsidRPr="0021242D">
              <w:rPr>
                <w:rFonts w:eastAsia="Arial Unicode MS"/>
              </w:rPr>
              <w:t>eventEnd</w:t>
            </w:r>
          </w:p>
        </w:tc>
        <w:tc>
          <w:tcPr>
            <w:tcW w:w="900" w:type="dxa"/>
          </w:tcPr>
          <w:p w:rsidR="007227BF" w:rsidRPr="0021242D" w:rsidRDefault="007227BF" w:rsidP="008D7B3A">
            <w:pPr>
              <w:pStyle w:val="TAL"/>
            </w:pPr>
            <w:r w:rsidRPr="0021242D">
              <w:t>YES</w:t>
            </w:r>
          </w:p>
        </w:tc>
        <w:tc>
          <w:tcPr>
            <w:tcW w:w="5307" w:type="dxa"/>
          </w:tcPr>
          <w:p w:rsidR="007227BF" w:rsidRPr="0021242D" w:rsidRDefault="007227BF" w:rsidP="008D7B3A">
            <w:pPr>
              <w:pStyle w:val="TAL"/>
            </w:pPr>
            <w:r w:rsidRPr="0021242D">
              <w:rPr>
                <w:rFonts w:eastAsia="Arial Unicode MS"/>
              </w:rPr>
              <w:t xml:space="preserve">This attribute indicates the end time of the event. It is mandatory if the eventType includes </w:t>
            </w:r>
            <w:r w:rsidR="00A55D34" w:rsidRPr="0021242D">
              <w:rPr>
                <w:rFonts w:eastAsia="Arial Unicode MS"/>
              </w:rPr>
              <w:t>"</w:t>
            </w:r>
            <w:r w:rsidRPr="0021242D">
              <w:rPr>
                <w:rFonts w:eastAsia="Arial Unicode MS"/>
              </w:rPr>
              <w:t>timer based</w:t>
            </w:r>
            <w:r w:rsidR="00A55D34" w:rsidRPr="0021242D">
              <w:rPr>
                <w:rFonts w:eastAsia="Arial Unicode MS"/>
              </w:rPr>
              <w:t>"</w:t>
            </w:r>
            <w:r w:rsidRPr="0021242D">
              <w:rPr>
                <w:rFonts w:eastAsia="Arial Unicode MS"/>
              </w:rPr>
              <w:t>.</w:t>
            </w:r>
          </w:p>
        </w:tc>
      </w:tr>
      <w:tr w:rsidR="007227BF" w:rsidRPr="0021242D" w:rsidTr="008D7B3A">
        <w:trPr>
          <w:tblHeader/>
          <w:jc w:val="center"/>
        </w:trPr>
        <w:tc>
          <w:tcPr>
            <w:tcW w:w="1709" w:type="dxa"/>
          </w:tcPr>
          <w:p w:rsidR="007227BF" w:rsidRPr="0021242D" w:rsidRDefault="007227BF" w:rsidP="008D7B3A">
            <w:pPr>
              <w:pStyle w:val="TAL"/>
              <w:rPr>
                <w:rFonts w:eastAsia="Arial Unicode MS"/>
              </w:rPr>
            </w:pPr>
            <w:r w:rsidRPr="0021242D">
              <w:rPr>
                <w:rFonts w:eastAsia="Arial Unicode MS"/>
              </w:rPr>
              <w:t>dataSize</w:t>
            </w:r>
          </w:p>
        </w:tc>
        <w:tc>
          <w:tcPr>
            <w:tcW w:w="900" w:type="dxa"/>
          </w:tcPr>
          <w:p w:rsidR="007227BF" w:rsidRPr="0021242D" w:rsidRDefault="007227BF" w:rsidP="008D7B3A">
            <w:pPr>
              <w:pStyle w:val="TAL"/>
            </w:pPr>
            <w:r w:rsidRPr="0021242D">
              <w:t>YES</w:t>
            </w:r>
          </w:p>
        </w:tc>
        <w:tc>
          <w:tcPr>
            <w:tcW w:w="5307" w:type="dxa"/>
          </w:tcPr>
          <w:p w:rsidR="007227BF" w:rsidRPr="0021242D" w:rsidRDefault="007227BF" w:rsidP="008D7B3A">
            <w:pPr>
              <w:pStyle w:val="TAL"/>
              <w:rPr>
                <w:rFonts w:eastAsia="Arial Unicode MS"/>
              </w:rPr>
            </w:pPr>
            <w:r w:rsidRPr="0021242D">
              <w:rPr>
                <w:rFonts w:eastAsia="Arial Unicode MS"/>
              </w:rPr>
              <w:t xml:space="preserve">This attribute defines the data size if an event is triggered when the stored data exceeds a certain size. It is mandatory if the eventType is </w:t>
            </w:r>
            <w:r w:rsidR="00A55D34" w:rsidRPr="0021242D">
              <w:rPr>
                <w:rFonts w:eastAsia="Arial Unicode MS"/>
              </w:rPr>
              <w:t>"</w:t>
            </w:r>
            <w:r w:rsidRPr="0021242D">
              <w:rPr>
                <w:rFonts w:eastAsia="Arial Unicode MS"/>
              </w:rPr>
              <w:t>storage based</w:t>
            </w:r>
            <w:r w:rsidR="00A55D34" w:rsidRPr="0021242D">
              <w:rPr>
                <w:rFonts w:eastAsia="Arial Unicode MS"/>
              </w:rPr>
              <w:t>"</w:t>
            </w:r>
            <w:r w:rsidRPr="0021242D">
              <w:rPr>
                <w:rFonts w:eastAsia="Arial Unicode MS"/>
              </w:rPr>
              <w:t xml:space="preserve">. </w:t>
            </w:r>
          </w:p>
        </w:tc>
      </w:tr>
    </w:tbl>
    <w:p w:rsidR="007227BF" w:rsidRPr="0021242D" w:rsidRDefault="007227BF" w:rsidP="007227BF">
      <w:pPr>
        <w:overflowPunct/>
        <w:autoSpaceDE/>
        <w:autoSpaceDN/>
        <w:adjustRightInd/>
        <w:spacing w:after="0"/>
        <w:textAlignment w:val="auto"/>
      </w:pPr>
    </w:p>
    <w:p w:rsidR="007227BF" w:rsidRPr="0021242D" w:rsidRDefault="0093773A" w:rsidP="007227BF">
      <w:pPr>
        <w:pStyle w:val="Heading5"/>
        <w:rPr>
          <w:lang w:val="en-US"/>
        </w:rPr>
      </w:pPr>
      <w:bookmarkStart w:id="1789" w:name="_Toc418174750"/>
      <w:bookmarkStart w:id="1790" w:name="_Toc418660690"/>
      <w:r>
        <w:rPr>
          <w:lang w:val="en-US"/>
        </w:rPr>
        <w:t>6.10.2.1.3</w:t>
      </w:r>
      <w:r w:rsidR="00CA25EE" w:rsidRPr="0021242D">
        <w:rPr>
          <w:lang w:val="en-US"/>
        </w:rPr>
        <w:tab/>
      </w:r>
      <w:r w:rsidR="007227BF" w:rsidRPr="0021242D">
        <w:rPr>
          <w:lang w:val="en-US"/>
        </w:rPr>
        <w:t>getEventCollectionPolicy Filter Criteria</w:t>
      </w:r>
      <w:bookmarkEnd w:id="1789"/>
      <w:bookmarkEnd w:id="1790"/>
    </w:p>
    <w:p w:rsidR="008D7B3A" w:rsidRPr="0021242D" w:rsidRDefault="008D7B3A" w:rsidP="008D7B3A">
      <w:pPr>
        <w:pStyle w:val="TH"/>
      </w:pPr>
      <w:r w:rsidRPr="0021242D">
        <w:t xml:space="preserve">Table </w:t>
      </w:r>
      <w:r w:rsidR="0093773A">
        <w:t>6.10.2.1.3</w:t>
      </w:r>
      <w:r w:rsidRPr="0021242D">
        <w:t>-1: getEventCollectionPolicy Filter Criteria</w:t>
      </w:r>
    </w:p>
    <w:tbl>
      <w:tblPr>
        <w:tblW w:w="7016" w:type="dxa"/>
        <w:jc w:val="center"/>
        <w:tblLayout w:type="fixed"/>
        <w:tblCellMar>
          <w:left w:w="0" w:type="dxa"/>
          <w:right w:w="0" w:type="dxa"/>
        </w:tblCellMar>
        <w:tblLook w:val="0000"/>
      </w:tblPr>
      <w:tblGrid>
        <w:gridCol w:w="1709"/>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306A3D">
            <w:pPr>
              <w:pStyle w:val="TAL"/>
              <w:snapToGrid w:val="0"/>
              <w:rPr>
                <w:rFonts w:ascii="Times New Roman" w:hAnsi="Times New Roman"/>
                <w:sz w:val="20"/>
              </w:rPr>
            </w:pPr>
            <w:r w:rsidRPr="0021242D">
              <w:rPr>
                <w:rFonts w:ascii="Times New Roman" w:hAnsi="Times New Roman"/>
                <w:sz w:val="20"/>
              </w:rPr>
              <w:t>eventType</w:t>
            </w:r>
          </w:p>
        </w:tc>
        <w:tc>
          <w:tcPr>
            <w:tcW w:w="5307" w:type="dxa"/>
            <w:tcBorders>
              <w:left w:val="single" w:sz="1" w:space="0" w:color="000000"/>
              <w:bottom w:val="single" w:sz="1" w:space="0" w:color="000000"/>
              <w:right w:val="single" w:sz="1" w:space="0" w:color="000000"/>
            </w:tcBorders>
          </w:tcPr>
          <w:p w:rsidR="007227BF" w:rsidRPr="0021242D" w:rsidRDefault="007227BF" w:rsidP="00306A3D">
            <w:pPr>
              <w:pStyle w:val="TAL"/>
              <w:snapToGrid w:val="0"/>
              <w:rPr>
                <w:rFonts w:ascii="Times New Roman" w:hAnsi="Times New Roman"/>
                <w:sz w:val="20"/>
              </w:rPr>
            </w:pPr>
            <w:r w:rsidRPr="0021242D">
              <w:t xml:space="preserve">See Table </w:t>
            </w:r>
            <w:r w:rsidR="0093773A">
              <w:t>6.10.2.1.2</w:t>
            </w:r>
            <w:r w:rsidRPr="0021242D">
              <w:t xml:space="preserve">-1 </w:t>
            </w:r>
          </w:p>
        </w:tc>
      </w:tr>
      <w:tr w:rsidR="007227BF" w:rsidRPr="0021242D" w:rsidTr="00306A3D">
        <w:trPr>
          <w:tblHeader/>
          <w:jc w:val="center"/>
        </w:trPr>
        <w:tc>
          <w:tcPr>
            <w:tcW w:w="1709" w:type="dxa"/>
            <w:tcBorders>
              <w:left w:val="single" w:sz="1" w:space="0" w:color="000000"/>
              <w:bottom w:val="single" w:sz="2" w:space="0" w:color="000000"/>
            </w:tcBorders>
          </w:tcPr>
          <w:p w:rsidR="007227BF" w:rsidRPr="0021242D" w:rsidRDefault="007227BF" w:rsidP="008D7B3A">
            <w:pPr>
              <w:pStyle w:val="TAL"/>
            </w:pPr>
            <w:r w:rsidRPr="0021242D">
              <w:rPr>
                <w:rFonts w:eastAsia="Arial Unicode MS"/>
              </w:rPr>
              <w:t>eventStart</w:t>
            </w:r>
          </w:p>
        </w:tc>
        <w:tc>
          <w:tcPr>
            <w:tcW w:w="5307" w:type="dxa"/>
            <w:tcBorders>
              <w:left w:val="single" w:sz="1" w:space="0" w:color="000000"/>
              <w:bottom w:val="single" w:sz="2" w:space="0" w:color="000000"/>
              <w:right w:val="single" w:sz="1" w:space="0" w:color="000000"/>
            </w:tcBorders>
          </w:tcPr>
          <w:p w:rsidR="007227BF" w:rsidRPr="0021242D" w:rsidRDefault="007227BF" w:rsidP="008D7B3A">
            <w:pPr>
              <w:pStyle w:val="TAL"/>
            </w:pPr>
            <w:r w:rsidRPr="0021242D">
              <w:t xml:space="preserve">See Table </w:t>
            </w:r>
            <w:r w:rsidR="0093773A">
              <w:t>6.10.2.1.2</w:t>
            </w:r>
            <w:r w:rsidRPr="0021242D">
              <w:t xml:space="preserve">-1. This criterion may only be used when the eventType criterion is set to </w:t>
            </w:r>
            <w:r w:rsidR="00A55D34" w:rsidRPr="0021242D">
              <w:t>"</w:t>
            </w:r>
            <w:r w:rsidRPr="0021242D">
              <w:t>timer based</w:t>
            </w:r>
            <w:r w:rsidR="00A55D34" w:rsidRPr="0021242D">
              <w:t>"</w:t>
            </w:r>
            <w:r w:rsidRPr="0021242D">
              <w:t xml:space="preserve">. </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eventEnd</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6.10.2.1.2</w:t>
            </w:r>
            <w:r w:rsidRPr="0021242D">
              <w:t xml:space="preserve">-1. This criterion may only be used when the eventType criterion is set to </w:t>
            </w:r>
            <w:r w:rsidR="00A55D34" w:rsidRPr="0021242D">
              <w:t>"</w:t>
            </w:r>
            <w:r w:rsidRPr="0021242D">
              <w:t>timer based</w:t>
            </w:r>
            <w:r w:rsidR="00A55D34" w:rsidRPr="0021242D">
              <w:t>"</w:t>
            </w:r>
            <w:r w:rsidRPr="0021242D">
              <w:t>.</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dataSize</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6.10.2.1.2</w:t>
            </w:r>
            <w:r w:rsidRPr="0021242D">
              <w:t xml:space="preserve">-1. This criterion may only be used when the eventType criterion is set to </w:t>
            </w:r>
            <w:r w:rsidR="00A55D34" w:rsidRPr="0021242D">
              <w:t>"</w:t>
            </w:r>
            <w:r w:rsidRPr="0021242D">
              <w:t>storage based</w:t>
            </w:r>
            <w:r w:rsidR="00A55D34" w:rsidRPr="0021242D">
              <w:t>"</w:t>
            </w:r>
            <w:r w:rsidRPr="0021242D">
              <w:t xml:space="preserve">. </w:t>
            </w:r>
          </w:p>
        </w:tc>
      </w:tr>
    </w:tbl>
    <w:p w:rsidR="007227BF" w:rsidRPr="0021242D" w:rsidRDefault="007227BF" w:rsidP="008D7B3A"/>
    <w:p w:rsidR="007227BF" w:rsidRPr="0021242D" w:rsidRDefault="0093773A" w:rsidP="007227BF">
      <w:pPr>
        <w:pStyle w:val="Heading5"/>
        <w:rPr>
          <w:lang w:val="en-US"/>
        </w:rPr>
      </w:pPr>
      <w:bookmarkStart w:id="1791" w:name="_Toc418174751"/>
      <w:bookmarkStart w:id="1792" w:name="_Toc418660691"/>
      <w:r>
        <w:rPr>
          <w:lang w:val="en-US"/>
        </w:rPr>
        <w:lastRenderedPageBreak/>
        <w:t>6.10.2.1.4</w:t>
      </w:r>
      <w:r w:rsidR="007227BF" w:rsidRPr="0021242D">
        <w:rPr>
          <w:lang w:val="en-US"/>
        </w:rPr>
        <w:t xml:space="preserve"> </w:t>
      </w:r>
      <w:r w:rsidR="00CA25EE" w:rsidRPr="0021242D">
        <w:rPr>
          <w:lang w:val="en-US"/>
        </w:rPr>
        <w:tab/>
      </w:r>
      <w:r w:rsidR="007227BF" w:rsidRPr="0021242D">
        <w:rPr>
          <w:lang w:val="en-US"/>
        </w:rPr>
        <w:t>getEventCollectionTriggers Filter Criteria</w:t>
      </w:r>
      <w:bookmarkEnd w:id="1791"/>
      <w:bookmarkEnd w:id="1792"/>
    </w:p>
    <w:p w:rsidR="008D7B3A" w:rsidRPr="0021242D" w:rsidRDefault="008D7B3A" w:rsidP="008D7B3A">
      <w:pPr>
        <w:pStyle w:val="TH"/>
      </w:pPr>
      <w:r w:rsidRPr="0021242D">
        <w:t xml:space="preserve">Table </w:t>
      </w:r>
      <w:r w:rsidR="0093773A">
        <w:t>6.10.2.1.4</w:t>
      </w:r>
      <w:r w:rsidRPr="0021242D">
        <w:t>-1: getEventCollectionTriggers Filter Criteria</w:t>
      </w:r>
    </w:p>
    <w:tbl>
      <w:tblPr>
        <w:tblW w:w="7016" w:type="dxa"/>
        <w:jc w:val="center"/>
        <w:tblLayout w:type="fixed"/>
        <w:tblCellMar>
          <w:left w:w="0" w:type="dxa"/>
          <w:right w:w="0" w:type="dxa"/>
        </w:tblCellMar>
        <w:tblLook w:val="0000"/>
      </w:tblPr>
      <w:tblGrid>
        <w:gridCol w:w="1709"/>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eventCollectionPolicyID</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r w:rsidR="007227BF" w:rsidRPr="0021242D" w:rsidTr="00306A3D">
        <w:trPr>
          <w:tblHeader/>
          <w:jc w:val="center"/>
        </w:trPr>
        <w:tc>
          <w:tcPr>
            <w:tcW w:w="1709" w:type="dxa"/>
            <w:tcBorders>
              <w:left w:val="single" w:sz="1" w:space="0" w:color="000000"/>
              <w:bottom w:val="single" w:sz="2" w:space="0" w:color="000000"/>
            </w:tcBorders>
          </w:tcPr>
          <w:p w:rsidR="007227BF" w:rsidRPr="0021242D" w:rsidRDefault="007227BF" w:rsidP="008D7B3A">
            <w:pPr>
              <w:pStyle w:val="TAL"/>
            </w:pPr>
            <w:r w:rsidRPr="0021242D">
              <w:t>collectingEntityID</w:t>
            </w:r>
          </w:p>
        </w:tc>
        <w:tc>
          <w:tcPr>
            <w:tcW w:w="5307" w:type="dxa"/>
            <w:tcBorders>
              <w:left w:val="single" w:sz="1" w:space="0" w:color="000000"/>
              <w:bottom w:val="single" w:sz="2" w:space="0" w:color="000000"/>
              <w:right w:val="single" w:sz="1"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collectedEntityID</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eventReceiverID</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serviceID</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r w:rsidR="007227BF" w:rsidRPr="0021242D" w:rsidTr="00306A3D">
        <w:trPr>
          <w:tblHeader/>
          <w:jc w:val="center"/>
        </w:trPr>
        <w:tc>
          <w:tcPr>
            <w:tcW w:w="1709"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rPr>
                <w:rFonts w:eastAsia="Arial Unicode MS"/>
              </w:rPr>
            </w:pPr>
            <w:r w:rsidRPr="0021242D">
              <w:rPr>
                <w:rFonts w:eastAsia="Arial Unicode MS"/>
              </w:rPr>
              <w:t>triggerStatus</w:t>
            </w:r>
          </w:p>
        </w:tc>
        <w:tc>
          <w:tcPr>
            <w:tcW w:w="5307" w:type="dxa"/>
            <w:tcBorders>
              <w:top w:val="single" w:sz="2" w:space="0" w:color="000000"/>
              <w:left w:val="single" w:sz="2" w:space="0" w:color="000000"/>
              <w:bottom w:val="single" w:sz="2" w:space="0" w:color="000000"/>
              <w:right w:val="single" w:sz="2" w:space="0" w:color="000000"/>
            </w:tcBorders>
          </w:tcPr>
          <w:p w:rsidR="007227BF" w:rsidRPr="0021242D" w:rsidRDefault="007227BF" w:rsidP="008D7B3A">
            <w:pPr>
              <w:pStyle w:val="TAL"/>
            </w:pPr>
            <w:r w:rsidRPr="0021242D">
              <w:t xml:space="preserve">See Table </w:t>
            </w:r>
            <w:r w:rsidR="0093773A">
              <w:t>6.10.3.</w:t>
            </w:r>
            <w:r w:rsidRPr="0021242D">
              <w:t>3.2-1.</w:t>
            </w:r>
            <w:r w:rsidR="00DC6F67" w:rsidRPr="0021242D">
              <w:t xml:space="preserve"> </w:t>
            </w:r>
          </w:p>
        </w:tc>
      </w:tr>
    </w:tbl>
    <w:p w:rsidR="007227BF" w:rsidRPr="0021242D" w:rsidRDefault="007227BF" w:rsidP="008D7B3A"/>
    <w:p w:rsidR="007227BF" w:rsidRPr="0021242D" w:rsidRDefault="0093773A" w:rsidP="00CA25EE">
      <w:pPr>
        <w:pStyle w:val="Heading5"/>
        <w:rPr>
          <w:lang w:val="en-US"/>
        </w:rPr>
      </w:pPr>
      <w:bookmarkStart w:id="1793" w:name="_Toc418174752"/>
      <w:bookmarkStart w:id="1794" w:name="_Toc418660692"/>
      <w:r>
        <w:rPr>
          <w:lang w:val="en-US"/>
        </w:rPr>
        <w:t>6.10.2.1.5</w:t>
      </w:r>
      <w:r w:rsidR="007227BF" w:rsidRPr="0021242D">
        <w:rPr>
          <w:lang w:val="en-US"/>
        </w:rPr>
        <w:t xml:space="preserve"> </w:t>
      </w:r>
      <w:r w:rsidR="00CA25EE" w:rsidRPr="0021242D">
        <w:rPr>
          <w:lang w:val="en-US"/>
        </w:rPr>
        <w:tab/>
      </w:r>
      <w:r w:rsidR="007227BF" w:rsidRPr="0021242D">
        <w:rPr>
          <w:lang w:val="en-US"/>
        </w:rPr>
        <w:t>getEventRecords Filter Criteria</w:t>
      </w:r>
      <w:bookmarkEnd w:id="1793"/>
      <w:bookmarkEnd w:id="1794"/>
    </w:p>
    <w:p w:rsidR="007227BF" w:rsidRPr="0021242D" w:rsidRDefault="00251CBC" w:rsidP="008D7B3A">
      <w:pPr>
        <w:pStyle w:val="TH"/>
        <w:rPr>
          <w:rFonts w:ascii="Times New Roman" w:hAnsi="Times New Roman"/>
        </w:rPr>
      </w:pPr>
      <w:r w:rsidRPr="0021242D">
        <w:t xml:space="preserve">Table </w:t>
      </w:r>
      <w:r w:rsidR="0093773A">
        <w:t>6.10.2.1.5</w:t>
      </w:r>
      <w:r w:rsidRPr="0021242D">
        <w:t>-1</w:t>
      </w:r>
      <w:r w:rsidR="008D7B3A" w:rsidRPr="0021242D">
        <w:t>:</w:t>
      </w:r>
      <w:r w:rsidRPr="0021242D">
        <w:t xml:space="preserve"> </w:t>
      </w:r>
      <w:r w:rsidR="008D7B3A" w:rsidRPr="0021242D">
        <w:t>getEventRecords Filter Criteria</w:t>
      </w:r>
    </w:p>
    <w:tbl>
      <w:tblPr>
        <w:tblW w:w="4091" w:type="pct"/>
        <w:jc w:val="center"/>
        <w:tblCellMar>
          <w:left w:w="28" w:type="dxa"/>
        </w:tblCellMar>
        <w:tblLook w:val="01E0"/>
      </w:tblPr>
      <w:tblGrid>
        <w:gridCol w:w="2612"/>
        <w:gridCol w:w="5386"/>
      </w:tblGrid>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shd w:val="clear" w:color="auto" w:fill="DDDDDD"/>
          </w:tcPr>
          <w:p w:rsidR="007227BF" w:rsidRPr="0021242D" w:rsidRDefault="007227BF" w:rsidP="008D7B3A">
            <w:pPr>
              <w:pStyle w:val="TAH"/>
            </w:pPr>
            <w:r w:rsidRPr="0021242D">
              <w:t>Criterion name</w:t>
            </w:r>
          </w:p>
        </w:tc>
        <w:tc>
          <w:tcPr>
            <w:tcW w:w="3367" w:type="pct"/>
            <w:tcBorders>
              <w:top w:val="single" w:sz="4" w:space="0" w:color="auto"/>
              <w:left w:val="single" w:sz="4" w:space="0" w:color="auto"/>
              <w:bottom w:val="single" w:sz="4" w:space="0" w:color="auto"/>
              <w:right w:val="single" w:sz="4" w:space="0" w:color="auto"/>
            </w:tcBorders>
            <w:shd w:val="clear" w:color="auto" w:fill="DDDDDD"/>
          </w:tcPr>
          <w:p w:rsidR="007227BF" w:rsidRPr="0021242D" w:rsidRDefault="007227BF" w:rsidP="008D7B3A">
            <w:pPr>
              <w:pStyle w:val="TAH"/>
              <w:rPr>
                <w:rFonts w:eastAsia="SimSun"/>
              </w:rPr>
            </w:pPr>
            <w:r w:rsidRPr="0021242D">
              <w:rPr>
                <w:rFonts w:eastAsia="SimSun"/>
              </w:rPr>
              <w:t>Description</w:t>
            </w:r>
          </w:p>
        </w:tc>
      </w:tr>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eventCollectionTriggerID</w:t>
            </w:r>
          </w:p>
        </w:tc>
        <w:tc>
          <w:tcPr>
            <w:tcW w:w="336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See Table 6.10.1.1-1.</w:t>
            </w:r>
          </w:p>
        </w:tc>
      </w:tr>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collectingEntityID</w:t>
            </w:r>
          </w:p>
        </w:tc>
        <w:tc>
          <w:tcPr>
            <w:tcW w:w="336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See Table 6.10.1.1-1.</w:t>
            </w:r>
          </w:p>
        </w:tc>
      </w:tr>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collectedEntityID</w:t>
            </w:r>
          </w:p>
        </w:tc>
        <w:tc>
          <w:tcPr>
            <w:tcW w:w="336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See Table 6.10.1.1-1.</w:t>
            </w:r>
          </w:p>
        </w:tc>
      </w:tr>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rPr>
                <w:highlight w:val="yellow"/>
              </w:rPr>
            </w:pPr>
            <w:r w:rsidRPr="0021242D">
              <w:t>serviceProfileID</w:t>
            </w:r>
          </w:p>
        </w:tc>
        <w:tc>
          <w:tcPr>
            <w:tcW w:w="336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See Table 6.10.1.1-1.</w:t>
            </w:r>
          </w:p>
        </w:tc>
      </w:tr>
      <w:tr w:rsidR="007227BF" w:rsidRPr="0021242D" w:rsidTr="00306A3D">
        <w:trPr>
          <w:jc w:val="center"/>
        </w:trPr>
        <w:tc>
          <w:tcPr>
            <w:tcW w:w="1633"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eventDescription</w:t>
            </w:r>
          </w:p>
        </w:tc>
        <w:tc>
          <w:tcPr>
            <w:tcW w:w="3367" w:type="pct"/>
            <w:tcBorders>
              <w:top w:val="single" w:sz="4" w:space="0" w:color="auto"/>
              <w:left w:val="single" w:sz="4" w:space="0" w:color="auto"/>
              <w:bottom w:val="single" w:sz="4" w:space="0" w:color="auto"/>
              <w:right w:val="single" w:sz="4" w:space="0" w:color="auto"/>
            </w:tcBorders>
          </w:tcPr>
          <w:p w:rsidR="007227BF" w:rsidRPr="0021242D" w:rsidRDefault="007227BF" w:rsidP="008D7B3A">
            <w:pPr>
              <w:pStyle w:val="TAL"/>
            </w:pPr>
            <w:r w:rsidRPr="0021242D">
              <w:t xml:space="preserve">See Table 6.10.1.1-1. In the filterCriteria, the eventDescription can be a string that partially matches the eventDescription parameter in the record. </w:t>
            </w:r>
          </w:p>
        </w:tc>
      </w:tr>
    </w:tbl>
    <w:p w:rsidR="007227BF" w:rsidRPr="0021242D" w:rsidRDefault="007227BF" w:rsidP="008D7B3A"/>
    <w:p w:rsidR="007227BF" w:rsidRPr="0021242D" w:rsidRDefault="007227BF" w:rsidP="007227BF">
      <w:pPr>
        <w:pStyle w:val="Heading3"/>
        <w:rPr>
          <w:lang w:val="en-US"/>
        </w:rPr>
      </w:pPr>
      <w:bookmarkStart w:id="1795" w:name="_Toc417309585"/>
      <w:bookmarkStart w:id="1796" w:name="_Toc418174753"/>
      <w:bookmarkStart w:id="1797" w:name="_Toc418660693"/>
      <w:r w:rsidRPr="0021242D">
        <w:rPr>
          <w:lang w:val="en-US"/>
        </w:rPr>
        <w:t>6.10.</w:t>
      </w:r>
      <w:r w:rsidR="0093773A">
        <w:rPr>
          <w:lang w:val="en-US"/>
        </w:rPr>
        <w:t>3</w:t>
      </w:r>
      <w:r w:rsidRPr="0021242D">
        <w:rPr>
          <w:lang w:val="en-US"/>
        </w:rPr>
        <w:tab/>
        <w:t>Service Capabilities</w:t>
      </w:r>
      <w:bookmarkEnd w:id="1795"/>
      <w:bookmarkEnd w:id="1796"/>
      <w:bookmarkEnd w:id="1797"/>
    </w:p>
    <w:p w:rsidR="007227BF" w:rsidRPr="00BE0DCF" w:rsidRDefault="0093773A" w:rsidP="007227BF">
      <w:pPr>
        <w:pStyle w:val="Heading4"/>
        <w:rPr>
          <w:lang w:val="en-US"/>
        </w:rPr>
      </w:pPr>
      <w:bookmarkStart w:id="1798" w:name="_Toc417309586"/>
      <w:bookmarkStart w:id="1799" w:name="_Toc418174754"/>
      <w:bookmarkStart w:id="1800" w:name="_Toc418660694"/>
      <w:r w:rsidRPr="00BE0DCF">
        <w:rPr>
          <w:lang w:val="en-US"/>
        </w:rPr>
        <w:t>6.10.3.</w:t>
      </w:r>
      <w:r w:rsidR="007227BF" w:rsidRPr="00BE0DCF">
        <w:rPr>
          <w:lang w:val="en-US"/>
        </w:rPr>
        <w:t>1</w:t>
      </w:r>
      <w:r w:rsidR="007227BF" w:rsidRPr="00BE0DCF">
        <w:rPr>
          <w:lang w:val="en-US"/>
        </w:rPr>
        <w:tab/>
        <w:t>setEventCollectionPolicy</w:t>
      </w:r>
      <w:bookmarkEnd w:id="1798"/>
      <w:bookmarkEnd w:id="1799"/>
      <w:bookmarkEnd w:id="1800"/>
    </w:p>
    <w:p w:rsidR="00BE0DCF" w:rsidRPr="00BE0DCF" w:rsidRDefault="00BE0DCF" w:rsidP="00BE0DCF">
      <w:pPr>
        <w:pStyle w:val="Heading5"/>
        <w:rPr>
          <w:lang w:val="en-US"/>
        </w:rPr>
      </w:pPr>
      <w:bookmarkStart w:id="1801" w:name="_Toc418660695"/>
      <w:r w:rsidRPr="00BE0DCF">
        <w:rPr>
          <w:lang w:val="en-US"/>
        </w:rPr>
        <w:t>6.10.3.1.1</w:t>
      </w:r>
      <w:r w:rsidRPr="00BE0DCF">
        <w:rPr>
          <w:lang w:val="en-US"/>
        </w:rPr>
        <w:tab/>
        <w:t>Description</w:t>
      </w:r>
      <w:bookmarkEnd w:id="1801"/>
    </w:p>
    <w:p w:rsidR="007227BF" w:rsidRPr="00BE0DCF" w:rsidRDefault="007227BF" w:rsidP="007227BF">
      <w:r w:rsidRPr="00BE0DCF">
        <w:t xml:space="preserve">This service capability provides the ability for AEs to configure event collection policies for statistics and charging purposes. This service capability applies to the Mca Reference Point. </w:t>
      </w:r>
    </w:p>
    <w:p w:rsidR="007227BF" w:rsidRPr="00BE0DCF" w:rsidRDefault="0093773A" w:rsidP="007227BF">
      <w:pPr>
        <w:pStyle w:val="Heading5"/>
        <w:rPr>
          <w:lang w:val="en-US"/>
        </w:rPr>
      </w:pPr>
      <w:bookmarkStart w:id="1802" w:name="_Toc418174755"/>
      <w:bookmarkStart w:id="1803" w:name="_Toc418660696"/>
      <w:r w:rsidRPr="00BE0DCF">
        <w:rPr>
          <w:lang w:val="en-US"/>
        </w:rPr>
        <w:t>6.10.3.</w:t>
      </w:r>
      <w:r w:rsidR="007227BF" w:rsidRPr="00BE0DCF">
        <w:rPr>
          <w:lang w:val="en-US"/>
        </w:rPr>
        <w:t>1.</w:t>
      </w:r>
      <w:r w:rsidR="00BE0DCF">
        <w:rPr>
          <w:lang w:val="en-US"/>
        </w:rPr>
        <w:t>2</w:t>
      </w:r>
      <w:r w:rsidR="007227BF" w:rsidRPr="00BE0DCF">
        <w:rPr>
          <w:lang w:val="en-US"/>
        </w:rPr>
        <w:tab/>
      </w:r>
      <w:r w:rsidR="00D87590">
        <w:rPr>
          <w:lang w:val="en-US"/>
        </w:rPr>
        <w:t>Pre-Conditions</w:t>
      </w:r>
      <w:bookmarkEnd w:id="1802"/>
      <w:bookmarkEnd w:id="1803"/>
    </w:p>
    <w:p w:rsidR="007227BF" w:rsidRPr="0021242D" w:rsidRDefault="007227BF" w:rsidP="007227BF">
      <w:pPr>
        <w:keepNext/>
      </w:pPr>
      <w:r w:rsidRPr="0021242D">
        <w:t xml:space="preserve">The Originator can be an AE, and the Originator wants to configure event collection policies at a receiving service capability. The receiving service capability conducts event collection according to the policies. The receiving service capability may establish its own event collection policies. </w:t>
      </w:r>
    </w:p>
    <w:p w:rsidR="007227BF" w:rsidRPr="0021242D" w:rsidRDefault="007227BF" w:rsidP="007227BF">
      <w:pPr>
        <w:keepNext/>
      </w:pPr>
      <w:r w:rsidRPr="0021242D">
        <w:t xml:space="preserve">The Originator, if different from the receiving service capability, is subscribed and registered to the receiving service capability. </w:t>
      </w:r>
    </w:p>
    <w:p w:rsidR="007227BF" w:rsidRPr="0021242D" w:rsidRDefault="0093773A" w:rsidP="007227BF">
      <w:pPr>
        <w:pStyle w:val="Heading5"/>
        <w:rPr>
          <w:lang w:val="en-US"/>
        </w:rPr>
      </w:pPr>
      <w:bookmarkStart w:id="1804" w:name="_Toc418174756"/>
      <w:bookmarkStart w:id="1805" w:name="_Toc418660697"/>
      <w:r>
        <w:rPr>
          <w:lang w:val="en-US"/>
        </w:rPr>
        <w:t>6.10.3.</w:t>
      </w:r>
      <w:r w:rsidR="007227BF" w:rsidRPr="0021242D">
        <w:rPr>
          <w:lang w:val="en-US"/>
        </w:rPr>
        <w:t>1.</w:t>
      </w:r>
      <w:r w:rsidR="00BE0DCF">
        <w:rPr>
          <w:lang w:val="en-US"/>
        </w:rPr>
        <w:t>3</w:t>
      </w:r>
      <w:r w:rsidR="007227BF" w:rsidRPr="0021242D">
        <w:rPr>
          <w:lang w:val="en-US"/>
        </w:rPr>
        <w:tab/>
        <w:t>Signature – setEventCollectionPolicy</w:t>
      </w:r>
      <w:bookmarkEnd w:id="1804"/>
      <w:bookmarkEnd w:id="1805"/>
    </w:p>
    <w:p w:rsidR="008D7B3A" w:rsidRPr="0021242D" w:rsidRDefault="008D7B3A" w:rsidP="008D7B3A">
      <w:pPr>
        <w:pStyle w:val="TH"/>
      </w:pPr>
      <w:r w:rsidRPr="0021242D">
        <w:t xml:space="preserve">Table </w:t>
      </w:r>
      <w:r w:rsidR="0093773A">
        <w:t>6.10.3.</w:t>
      </w:r>
      <w:r w:rsidRPr="0021242D">
        <w:t>1.</w:t>
      </w:r>
      <w:r w:rsidR="00BE0DCF">
        <w:t>3</w:t>
      </w:r>
      <w:r w:rsidRPr="0021242D">
        <w:t>-1: Event Collection – setEventCollectionPolicy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serviceId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rPr>
                <w:rFonts w:cs="Arial"/>
                <w:szCs w:val="18"/>
              </w:rPr>
              <w:t>The M2M Service Identifier (M2M-Serv-ID)</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eventConfig</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The configuration of the event collection policy. Defined in Table </w:t>
            </w:r>
            <w:r w:rsidR="0093773A">
              <w:t>6.10.2.1.2</w:t>
            </w:r>
            <w:r w:rsidRPr="0021242D">
              <w:t>-1.</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eventCollectionPolicyID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OUT</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The receiving service capability generates a unique policy ID for each policy.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OUT</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Unique response types for this service. Exception:</w:t>
            </w:r>
          </w:p>
          <w:p w:rsidR="007227BF" w:rsidRPr="0021242D" w:rsidRDefault="007227BF" w:rsidP="008D7B3A">
            <w:pPr>
              <w:pStyle w:val="TB1"/>
            </w:pPr>
            <w:r w:rsidRPr="0021242D">
              <w:t>Policy already exists</w:t>
            </w:r>
          </w:p>
        </w:tc>
      </w:tr>
    </w:tbl>
    <w:p w:rsidR="007227BF" w:rsidRPr="0021242D" w:rsidRDefault="007227BF" w:rsidP="007227BF"/>
    <w:p w:rsidR="007227BF" w:rsidRPr="0021242D" w:rsidRDefault="0093773A" w:rsidP="007227BF">
      <w:pPr>
        <w:pStyle w:val="Heading5"/>
        <w:rPr>
          <w:lang w:val="en-US"/>
        </w:rPr>
      </w:pPr>
      <w:bookmarkStart w:id="1806" w:name="_Toc418174757"/>
      <w:bookmarkStart w:id="1807" w:name="_Toc418660698"/>
      <w:r>
        <w:rPr>
          <w:lang w:val="en-US"/>
        </w:rPr>
        <w:lastRenderedPageBreak/>
        <w:t>6.10.3.</w:t>
      </w:r>
      <w:r w:rsidR="007227BF" w:rsidRPr="0021242D">
        <w:rPr>
          <w:lang w:val="en-US"/>
        </w:rPr>
        <w:t>1.</w:t>
      </w:r>
      <w:r w:rsidR="00BE0DCF">
        <w:rPr>
          <w:lang w:val="en-US"/>
        </w:rPr>
        <w:t>4</w:t>
      </w:r>
      <w:r w:rsidR="007227BF" w:rsidRPr="0021242D">
        <w:rPr>
          <w:lang w:val="en-US"/>
        </w:rPr>
        <w:tab/>
        <w:t>Post-Conditions</w:t>
      </w:r>
      <w:bookmarkEnd w:id="1806"/>
      <w:bookmarkEnd w:id="1807"/>
    </w:p>
    <w:p w:rsidR="007227BF" w:rsidRPr="0021242D" w:rsidRDefault="007227BF" w:rsidP="007227BF">
      <w:pPr>
        <w:keepNext/>
        <w:rPr>
          <w:lang w:eastAsia="ko-KR"/>
        </w:rPr>
      </w:pPr>
      <w:r w:rsidRPr="0021242D">
        <w:rPr>
          <w:lang w:eastAsia="ko-KR"/>
        </w:rPr>
        <w:t>Not Applicable</w:t>
      </w:r>
      <w:r w:rsidR="008D7B3A" w:rsidRPr="0021242D">
        <w:rPr>
          <w:lang w:eastAsia="ko-KR"/>
        </w:rPr>
        <w:t>.</w:t>
      </w:r>
    </w:p>
    <w:p w:rsidR="007227BF" w:rsidRPr="0021242D" w:rsidRDefault="0093773A" w:rsidP="007227BF">
      <w:pPr>
        <w:pStyle w:val="Heading5"/>
        <w:rPr>
          <w:lang w:val="en-US"/>
        </w:rPr>
      </w:pPr>
      <w:bookmarkStart w:id="1808" w:name="_Toc418174758"/>
      <w:bookmarkStart w:id="1809" w:name="_Toc418660699"/>
      <w:r>
        <w:rPr>
          <w:lang w:val="en-US"/>
        </w:rPr>
        <w:t>6.10.3.</w:t>
      </w:r>
      <w:r w:rsidR="007227BF" w:rsidRPr="0021242D">
        <w:rPr>
          <w:lang w:val="en-US"/>
        </w:rPr>
        <w:t>1.</w:t>
      </w:r>
      <w:r w:rsidR="00BE0DCF">
        <w:rPr>
          <w:lang w:val="en-US"/>
        </w:rPr>
        <w:t>5</w:t>
      </w:r>
      <w:r w:rsidR="007227BF" w:rsidRPr="0021242D">
        <w:rPr>
          <w:lang w:val="en-US"/>
        </w:rPr>
        <w:tab/>
        <w:t>Exceptions</w:t>
      </w:r>
      <w:bookmarkEnd w:id="1808"/>
      <w:bookmarkEnd w:id="1809"/>
    </w:p>
    <w:p w:rsidR="007227BF" w:rsidRPr="0021242D" w:rsidRDefault="007227BF" w:rsidP="002A6D73">
      <w:r w:rsidRPr="0021242D">
        <w:t>The Originator has no access right to create the policy</w:t>
      </w:r>
      <w:r w:rsidR="008D7B3A" w:rsidRPr="0021242D">
        <w:t>.</w:t>
      </w:r>
    </w:p>
    <w:p w:rsidR="007227BF" w:rsidRPr="0021242D" w:rsidRDefault="0093773A" w:rsidP="007227BF">
      <w:pPr>
        <w:pStyle w:val="Heading5"/>
        <w:rPr>
          <w:lang w:val="en-US"/>
        </w:rPr>
      </w:pPr>
      <w:bookmarkStart w:id="1810" w:name="_Toc418174759"/>
      <w:bookmarkStart w:id="1811" w:name="_Toc418660700"/>
      <w:r>
        <w:rPr>
          <w:lang w:val="en-US"/>
        </w:rPr>
        <w:t>6.10.3.</w:t>
      </w:r>
      <w:r w:rsidR="007227BF" w:rsidRPr="0021242D">
        <w:rPr>
          <w:lang w:val="en-US"/>
        </w:rPr>
        <w:t>1.</w:t>
      </w:r>
      <w:r w:rsidR="00BE0DCF">
        <w:rPr>
          <w:lang w:val="en-US"/>
        </w:rPr>
        <w:t>6</w:t>
      </w:r>
      <w:r w:rsidR="007227BF" w:rsidRPr="0021242D">
        <w:rPr>
          <w:lang w:val="en-US"/>
        </w:rPr>
        <w:tab/>
        <w:t>Policies for Use</w:t>
      </w:r>
      <w:bookmarkEnd w:id="1810"/>
      <w:bookmarkEnd w:id="1811"/>
    </w:p>
    <w:p w:rsidR="007227BF" w:rsidRPr="0021242D" w:rsidRDefault="007227BF" w:rsidP="007227B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szCs w:val="22"/>
          <w:lang w:val="en-US"/>
        </w:rPr>
      </w:pPr>
      <w:bookmarkStart w:id="1812" w:name="_Toc418174760"/>
      <w:bookmarkStart w:id="1813" w:name="_Toc418660701"/>
      <w:r>
        <w:rPr>
          <w:lang w:val="en-US"/>
        </w:rPr>
        <w:t>6.10.3.</w:t>
      </w:r>
      <w:r w:rsidR="007227BF" w:rsidRPr="0021242D">
        <w:rPr>
          <w:lang w:val="en-US"/>
        </w:rPr>
        <w:t>1.</w:t>
      </w:r>
      <w:r w:rsidR="00BE0DCF">
        <w:rPr>
          <w:lang w:val="en-US"/>
        </w:rPr>
        <w:t>7</w:t>
      </w:r>
      <w:r w:rsidR="007227BF" w:rsidRPr="0021242D">
        <w:rPr>
          <w:lang w:val="en-US"/>
        </w:rPr>
        <w:tab/>
      </w:r>
      <w:r w:rsidR="007227BF" w:rsidRPr="0021242D">
        <w:rPr>
          <w:szCs w:val="22"/>
          <w:lang w:val="en-US"/>
        </w:rPr>
        <w:t>Service Interactions</w:t>
      </w:r>
      <w:bookmarkEnd w:id="1812"/>
      <w:bookmarkEnd w:id="1813"/>
    </w:p>
    <w:p w:rsidR="007227BF" w:rsidRPr="0021242D" w:rsidRDefault="007227BF" w:rsidP="007227BF">
      <w:pPr>
        <w:rPr>
          <w:lang w:eastAsia="ko-KR"/>
        </w:rPr>
      </w:pPr>
      <w:r w:rsidRPr="0021242D">
        <w:rPr>
          <w:lang w:eastAsia="ko-KR"/>
        </w:rPr>
        <w:t>The interactions of service capabilities required for this service capability:</w:t>
      </w:r>
    </w:p>
    <w:p w:rsidR="007227BF" w:rsidRPr="0021242D" w:rsidRDefault="007227BF" w:rsidP="004415F7">
      <w:pPr>
        <w:pStyle w:val="BN"/>
        <w:numPr>
          <w:ilvl w:val="0"/>
          <w:numId w:val="63"/>
        </w:numPr>
      </w:pPr>
      <w:r w:rsidRPr="0021242D">
        <w:t>Issue the request to the Supporting Service to perform the operation</w:t>
      </w:r>
    </w:p>
    <w:p w:rsidR="007227BF" w:rsidRPr="0021242D" w:rsidRDefault="00103D5A" w:rsidP="00B91F03">
      <w:pPr>
        <w:pStyle w:val="FL"/>
      </w:pPr>
      <w:r w:rsidRPr="0021242D">
        <w:object w:dxaOrig="6307" w:dyaOrig="5067">
          <v:shape id="_x0000_i1090" type="#_x0000_t75" style="width:315.05pt;height:253.45pt" o:ole="">
            <v:imagedata r:id="rId178" o:title=""/>
          </v:shape>
          <o:OLEObject Type="Embed" ProgID="Visio.Drawing.11" ShapeID="_x0000_i1090" DrawAspect="Content" ObjectID="_1492401446" r:id="rId179"/>
        </w:object>
      </w:r>
    </w:p>
    <w:p w:rsidR="007227BF" w:rsidRPr="0021242D" w:rsidRDefault="007227BF" w:rsidP="008D7B3A">
      <w:pPr>
        <w:pStyle w:val="TF"/>
      </w:pPr>
      <w:r w:rsidRPr="0021242D">
        <w:t xml:space="preserve">Figure </w:t>
      </w:r>
      <w:r w:rsidR="0093773A">
        <w:t>6.10.3.</w:t>
      </w:r>
      <w:r w:rsidRPr="0021242D">
        <w:t>1.</w:t>
      </w:r>
      <w:r w:rsidR="00BE0DCF">
        <w:t>7</w:t>
      </w:r>
      <w:r w:rsidRPr="0021242D">
        <w:t>-1</w:t>
      </w:r>
      <w:r w:rsidR="008D7B3A" w:rsidRPr="0021242D">
        <w:t>:</w:t>
      </w:r>
      <w:r w:rsidRPr="0021242D">
        <w:t xml:space="preserve"> setEventCollectionPolicy Diagram</w:t>
      </w:r>
    </w:p>
    <w:p w:rsidR="007227BF" w:rsidRPr="0021242D" w:rsidRDefault="0093773A" w:rsidP="007227BF">
      <w:pPr>
        <w:pStyle w:val="Heading5"/>
        <w:rPr>
          <w:lang w:val="en-US"/>
        </w:rPr>
      </w:pPr>
      <w:bookmarkStart w:id="1814" w:name="_Toc418174761"/>
      <w:bookmarkStart w:id="1815" w:name="_Toc418660702"/>
      <w:r>
        <w:rPr>
          <w:lang w:val="en-US"/>
        </w:rPr>
        <w:t>6.10.3.</w:t>
      </w:r>
      <w:r w:rsidR="007227BF" w:rsidRPr="0021242D">
        <w:rPr>
          <w:lang w:val="en-US"/>
        </w:rPr>
        <w:t>1.</w:t>
      </w:r>
      <w:r w:rsidR="00662D1F">
        <w:rPr>
          <w:lang w:val="en-US"/>
        </w:rPr>
        <w:t>8</w:t>
      </w:r>
      <w:r w:rsidR="007227BF" w:rsidRPr="0021242D">
        <w:rPr>
          <w:lang w:val="en-US"/>
        </w:rPr>
        <w:tab/>
      </w:r>
      <w:r w:rsidR="007227BF" w:rsidRPr="0021242D">
        <w:rPr>
          <w:szCs w:val="22"/>
          <w:lang w:val="en-US"/>
        </w:rPr>
        <w:t>oneM2M Resource Interworking</w:t>
      </w:r>
      <w:bookmarkEnd w:id="1814"/>
      <w:bookmarkEnd w:id="1815"/>
    </w:p>
    <w:p w:rsidR="007227BF" w:rsidRPr="0021242D" w:rsidRDefault="007227BF" w:rsidP="007227BF">
      <w:r w:rsidRPr="0021242D">
        <w:t>The service capability aligns with the &lt;</w:t>
      </w:r>
      <w:r w:rsidRPr="0021242D">
        <w:rPr>
          <w:lang w:eastAsia="zh-CN"/>
        </w:rPr>
        <w:t>eventConfig</w:t>
      </w:r>
      <w:r w:rsidRPr="0021242D">
        <w:t xml:space="preserve">&gt; resource and maps to the </w:t>
      </w:r>
      <w:r w:rsidRPr="0021242D">
        <w:rPr>
          <w:lang w:eastAsia="zh-CN"/>
        </w:rPr>
        <w:t>CREATE</w:t>
      </w:r>
      <w:r w:rsidRPr="0021242D">
        <w:t xml:space="preserve"> procedure for the resource.</w:t>
      </w:r>
    </w:p>
    <w:p w:rsidR="007227BF" w:rsidRPr="00662D1F" w:rsidRDefault="0093773A" w:rsidP="007227BF">
      <w:pPr>
        <w:pStyle w:val="Heading4"/>
        <w:rPr>
          <w:lang w:val="en-US"/>
        </w:rPr>
      </w:pPr>
      <w:bookmarkStart w:id="1816" w:name="_Toc417309587"/>
      <w:bookmarkStart w:id="1817" w:name="_Toc418174762"/>
      <w:bookmarkStart w:id="1818" w:name="_Toc418660703"/>
      <w:r w:rsidRPr="00662D1F">
        <w:rPr>
          <w:lang w:val="en-US"/>
        </w:rPr>
        <w:t>6.10.3.</w:t>
      </w:r>
      <w:r w:rsidR="007227BF" w:rsidRPr="00662D1F">
        <w:rPr>
          <w:lang w:val="en-US"/>
        </w:rPr>
        <w:t>2</w:t>
      </w:r>
      <w:r w:rsidR="007227BF" w:rsidRPr="00662D1F">
        <w:rPr>
          <w:lang w:val="en-US"/>
        </w:rPr>
        <w:tab/>
        <w:t>getEventCollectionPolicy</w:t>
      </w:r>
      <w:bookmarkEnd w:id="1816"/>
      <w:bookmarkEnd w:id="1817"/>
      <w:bookmarkEnd w:id="1818"/>
    </w:p>
    <w:p w:rsidR="00662D1F" w:rsidRPr="00662D1F" w:rsidRDefault="00662D1F" w:rsidP="00662D1F">
      <w:pPr>
        <w:pStyle w:val="Heading5"/>
        <w:rPr>
          <w:lang w:val="en-US"/>
        </w:rPr>
      </w:pPr>
      <w:bookmarkStart w:id="1819" w:name="_Toc418660704"/>
      <w:r w:rsidRPr="00662D1F">
        <w:rPr>
          <w:lang w:val="en-US"/>
        </w:rPr>
        <w:t>6.10.3.2.1</w:t>
      </w:r>
      <w:r w:rsidRPr="00662D1F">
        <w:rPr>
          <w:lang w:val="en-US"/>
        </w:rPr>
        <w:tab/>
        <w:t>Description</w:t>
      </w:r>
      <w:bookmarkEnd w:id="1819"/>
    </w:p>
    <w:p w:rsidR="007227BF" w:rsidRPr="00662D1F" w:rsidRDefault="007227BF" w:rsidP="007227BF">
      <w:r w:rsidRPr="00662D1F">
        <w:t xml:space="preserve">This service capability provides the ability for entities, such as an AE or a service capability, to retrieve the existing policies stored at a service capability. This service capability applies to the Mca and Msc Reference Point. </w:t>
      </w:r>
    </w:p>
    <w:p w:rsidR="007227BF" w:rsidRPr="00662D1F" w:rsidRDefault="0093773A" w:rsidP="007227BF">
      <w:pPr>
        <w:pStyle w:val="Heading5"/>
        <w:rPr>
          <w:lang w:val="en-US"/>
        </w:rPr>
      </w:pPr>
      <w:bookmarkStart w:id="1820" w:name="_Toc418174763"/>
      <w:bookmarkStart w:id="1821" w:name="_Toc418660705"/>
      <w:r w:rsidRPr="00662D1F">
        <w:rPr>
          <w:lang w:val="en-US"/>
        </w:rPr>
        <w:lastRenderedPageBreak/>
        <w:t>6.10.3.</w:t>
      </w:r>
      <w:r w:rsidR="007227BF" w:rsidRPr="00662D1F">
        <w:rPr>
          <w:lang w:val="en-US"/>
        </w:rPr>
        <w:t>2.</w:t>
      </w:r>
      <w:r w:rsidR="00662D1F">
        <w:rPr>
          <w:lang w:val="en-US"/>
        </w:rPr>
        <w:t>2</w:t>
      </w:r>
      <w:r w:rsidR="007227BF" w:rsidRPr="00662D1F">
        <w:rPr>
          <w:lang w:val="en-US"/>
        </w:rPr>
        <w:tab/>
      </w:r>
      <w:r w:rsidR="00D87590">
        <w:rPr>
          <w:lang w:val="en-US"/>
        </w:rPr>
        <w:t>Pre-Conditions</w:t>
      </w:r>
      <w:bookmarkEnd w:id="1820"/>
      <w:bookmarkEnd w:id="1821"/>
    </w:p>
    <w:p w:rsidR="007227BF" w:rsidRPr="0021242D" w:rsidRDefault="007227BF" w:rsidP="007227BF">
      <w:pPr>
        <w:keepNext/>
      </w:pPr>
      <w:r w:rsidRPr="0021242D">
        <w:t xml:space="preserve">The Originator can be an AE or a service capability, and the Originator wants to retrieve event collection policies at a receiving service capability. </w:t>
      </w:r>
    </w:p>
    <w:p w:rsidR="007227BF" w:rsidRPr="0021242D" w:rsidRDefault="007227BF" w:rsidP="007227BF">
      <w:pPr>
        <w:keepNext/>
      </w:pPr>
      <w:r w:rsidRPr="0021242D">
        <w:t xml:space="preserve">The Originator, if different from the receiving service capability, is subscribed and registered to the receiving service capability. The Originator is only allowed to retrieve with the proper access right. </w:t>
      </w:r>
    </w:p>
    <w:p w:rsidR="007227BF" w:rsidRPr="0021242D" w:rsidRDefault="0093773A" w:rsidP="007227BF">
      <w:pPr>
        <w:pStyle w:val="Heading5"/>
        <w:rPr>
          <w:lang w:val="en-US"/>
        </w:rPr>
      </w:pPr>
      <w:bookmarkStart w:id="1822" w:name="_Toc418174764"/>
      <w:bookmarkStart w:id="1823" w:name="_Toc418660706"/>
      <w:r>
        <w:rPr>
          <w:lang w:val="en-US"/>
        </w:rPr>
        <w:t>6.10.3.</w:t>
      </w:r>
      <w:r w:rsidR="007227BF" w:rsidRPr="0021242D">
        <w:rPr>
          <w:lang w:val="en-US"/>
        </w:rPr>
        <w:t>2.</w:t>
      </w:r>
      <w:r w:rsidR="00662D1F">
        <w:rPr>
          <w:lang w:val="en-US"/>
        </w:rPr>
        <w:t>3</w:t>
      </w:r>
      <w:r w:rsidR="007227BF" w:rsidRPr="0021242D">
        <w:rPr>
          <w:lang w:val="en-US"/>
        </w:rPr>
        <w:tab/>
        <w:t>Signature – getEventCollectionPolicy</w:t>
      </w:r>
      <w:bookmarkEnd w:id="1822"/>
      <w:bookmarkEnd w:id="1823"/>
    </w:p>
    <w:p w:rsidR="008D7B3A" w:rsidRPr="0021242D" w:rsidRDefault="008D7B3A" w:rsidP="008D7B3A">
      <w:pPr>
        <w:pStyle w:val="TH"/>
      </w:pPr>
      <w:r w:rsidRPr="0021242D">
        <w:t xml:space="preserve">Table </w:t>
      </w:r>
      <w:r w:rsidR="0093773A">
        <w:t>6.10.3.</w:t>
      </w:r>
      <w:r w:rsidRPr="0021242D">
        <w:t>2.</w:t>
      </w:r>
      <w:r w:rsidR="00662D1F">
        <w:t>3</w:t>
      </w:r>
      <w:r w:rsidRPr="0021242D">
        <w:t>-1: Event Collection – getEventCollectionPolicy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rPr>
                <w:lang w:eastAsia="ko-KR"/>
              </w:rPr>
            </w:pPr>
            <w:r w:rsidRPr="0021242D">
              <w:t>eventCollectionPolicyID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7227BF" w:rsidRPr="0021242D" w:rsidRDefault="007227BF" w:rsidP="008D7B3A">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See Table </w:t>
            </w:r>
            <w:r w:rsidR="0093773A">
              <w:t>6.10.3.</w:t>
            </w:r>
            <w:r w:rsidRPr="0021242D">
              <w:t xml:space="preserve">1.2-2. The eventCollectionPolicyID specifies the specific event collection policy to retrieve, if the Originator has such information. If the Originator does not have the information regarding eventCollectionPolicyID, it indicates eventCollectionPolicyID with a specific value that represents </w:t>
            </w:r>
            <w:r w:rsidR="00A55D34" w:rsidRPr="0021242D">
              <w:t>"</w:t>
            </w:r>
            <w:r w:rsidRPr="0021242D">
              <w:t>any IDs</w:t>
            </w:r>
            <w:r w:rsidR="00A55D34" w:rsidRPr="0021242D">
              <w:t>"</w:t>
            </w:r>
            <w:r w:rsidRPr="0021242D">
              <w:t xml:space="preserve">, and uses the filterCriteria to filter selected policies.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rPr>
                <w:highlight w:val="yellow"/>
              </w:rPr>
            </w:pPr>
            <w:r w:rsidRPr="0021242D">
              <w:t>filterCriteria</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rPr>
                <w:highlight w:val="yellow"/>
              </w:rPr>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rPr>
                <w:highlight w:val="yellow"/>
              </w:rPr>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rPr>
                <w:highlight w:val="yellow"/>
              </w:rPr>
            </w:pPr>
            <w:r w:rsidRPr="0021242D">
              <w:t xml:space="preserve">See Table </w:t>
            </w:r>
            <w:r w:rsidR="0093773A">
              <w:t>6.10.2.1.3</w:t>
            </w:r>
            <w:r w:rsidRPr="0021242D">
              <w:t>-1.</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OUT</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Unique response types for this service. Exception:</w:t>
            </w:r>
          </w:p>
          <w:p w:rsidR="007227BF" w:rsidRPr="0021242D" w:rsidRDefault="007227BF" w:rsidP="008D7B3A">
            <w:pPr>
              <w:pStyle w:val="TB1"/>
            </w:pPr>
            <w:r w:rsidRPr="0021242D">
              <w:t>eventCollectionPolicyID does not exist</w:t>
            </w:r>
          </w:p>
        </w:tc>
      </w:tr>
    </w:tbl>
    <w:p w:rsidR="007227BF" w:rsidRPr="0021242D" w:rsidRDefault="007227BF" w:rsidP="007227BF"/>
    <w:p w:rsidR="007227BF" w:rsidRPr="0021242D" w:rsidRDefault="0093773A" w:rsidP="007227BF">
      <w:pPr>
        <w:pStyle w:val="Heading5"/>
        <w:rPr>
          <w:lang w:val="en-US"/>
        </w:rPr>
      </w:pPr>
      <w:bookmarkStart w:id="1824" w:name="_Toc418174765"/>
      <w:bookmarkStart w:id="1825" w:name="_Toc418660707"/>
      <w:r>
        <w:rPr>
          <w:lang w:val="en-US"/>
        </w:rPr>
        <w:t>6.10.3.</w:t>
      </w:r>
      <w:r w:rsidR="007227BF" w:rsidRPr="0021242D">
        <w:rPr>
          <w:lang w:val="en-US"/>
        </w:rPr>
        <w:t>2.</w:t>
      </w:r>
      <w:r w:rsidR="00662D1F">
        <w:rPr>
          <w:lang w:val="en-US"/>
        </w:rPr>
        <w:t>4</w:t>
      </w:r>
      <w:r w:rsidR="007227BF" w:rsidRPr="0021242D">
        <w:rPr>
          <w:lang w:val="en-US"/>
        </w:rPr>
        <w:tab/>
      </w:r>
      <w:r w:rsidR="007227BF" w:rsidRPr="0021242D">
        <w:rPr>
          <w:lang w:val="en-US" w:eastAsia="ko-KR"/>
        </w:rPr>
        <w:t>Post-Conditions</w:t>
      </w:r>
      <w:bookmarkEnd w:id="1824"/>
      <w:bookmarkEnd w:id="1825"/>
    </w:p>
    <w:p w:rsidR="007227BF" w:rsidRPr="0021242D" w:rsidRDefault="007227BF" w:rsidP="007227BF">
      <w:pPr>
        <w:keepNext/>
        <w:rPr>
          <w:lang w:eastAsia="ko-KR"/>
        </w:rPr>
      </w:pPr>
      <w:r w:rsidRPr="0021242D">
        <w:rPr>
          <w:lang w:eastAsia="ko-KR"/>
        </w:rPr>
        <w:t>Not Applicable</w:t>
      </w:r>
      <w:r w:rsidR="008D7B3A" w:rsidRPr="0021242D">
        <w:rPr>
          <w:lang w:eastAsia="ko-KR"/>
        </w:rPr>
        <w:t>.</w:t>
      </w:r>
    </w:p>
    <w:p w:rsidR="007227BF" w:rsidRPr="0021242D" w:rsidRDefault="0093773A" w:rsidP="007227BF">
      <w:pPr>
        <w:pStyle w:val="Heading5"/>
        <w:rPr>
          <w:lang w:val="en-US"/>
        </w:rPr>
      </w:pPr>
      <w:bookmarkStart w:id="1826" w:name="_Toc418174766"/>
      <w:bookmarkStart w:id="1827" w:name="_Toc418660708"/>
      <w:r>
        <w:rPr>
          <w:lang w:val="en-US"/>
        </w:rPr>
        <w:t>6.10.3.</w:t>
      </w:r>
      <w:r w:rsidR="007227BF" w:rsidRPr="0021242D">
        <w:rPr>
          <w:lang w:val="en-US"/>
        </w:rPr>
        <w:t>2.</w:t>
      </w:r>
      <w:r w:rsidR="00662D1F">
        <w:rPr>
          <w:lang w:val="en-US"/>
        </w:rPr>
        <w:t>5</w:t>
      </w:r>
      <w:r w:rsidR="007227BF" w:rsidRPr="0021242D">
        <w:rPr>
          <w:lang w:val="en-US"/>
        </w:rPr>
        <w:tab/>
      </w:r>
      <w:r w:rsidR="007227BF" w:rsidRPr="0021242D">
        <w:rPr>
          <w:lang w:val="en-US" w:eastAsia="ko-KR"/>
        </w:rPr>
        <w:t>Exceptions</w:t>
      </w:r>
      <w:bookmarkEnd w:id="1826"/>
      <w:bookmarkEnd w:id="1827"/>
    </w:p>
    <w:p w:rsidR="007227BF" w:rsidRPr="0021242D" w:rsidRDefault="007227BF" w:rsidP="007227BF">
      <w:r w:rsidRPr="0021242D">
        <w:t>The Originator has no access right to retrieve the policy</w:t>
      </w:r>
    </w:p>
    <w:p w:rsidR="007227BF" w:rsidRPr="0021242D" w:rsidRDefault="0093773A" w:rsidP="007227BF">
      <w:pPr>
        <w:pStyle w:val="Heading5"/>
        <w:rPr>
          <w:lang w:val="en-US"/>
        </w:rPr>
      </w:pPr>
      <w:bookmarkStart w:id="1828" w:name="_Toc418174767"/>
      <w:bookmarkStart w:id="1829" w:name="_Toc418660709"/>
      <w:r>
        <w:rPr>
          <w:lang w:val="en-US"/>
        </w:rPr>
        <w:t>6.10.3.</w:t>
      </w:r>
      <w:r w:rsidR="007227BF" w:rsidRPr="0021242D">
        <w:rPr>
          <w:lang w:val="en-US"/>
        </w:rPr>
        <w:t>2.</w:t>
      </w:r>
      <w:r w:rsidR="00662D1F">
        <w:rPr>
          <w:lang w:val="en-US"/>
        </w:rPr>
        <w:t>6</w:t>
      </w:r>
      <w:r w:rsidR="007227BF" w:rsidRPr="0021242D">
        <w:rPr>
          <w:lang w:val="en-US"/>
        </w:rPr>
        <w:tab/>
      </w:r>
      <w:r w:rsidR="007227BF" w:rsidRPr="0021242D">
        <w:rPr>
          <w:lang w:val="en-US" w:eastAsia="ko-KR"/>
        </w:rPr>
        <w:t>Policies for Use</w:t>
      </w:r>
      <w:bookmarkEnd w:id="1828"/>
      <w:bookmarkEnd w:id="1829"/>
    </w:p>
    <w:p w:rsidR="007227BF" w:rsidRPr="0021242D" w:rsidRDefault="007227BF" w:rsidP="008D7B3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lang w:val="en-US"/>
        </w:rPr>
      </w:pPr>
      <w:bookmarkStart w:id="1830" w:name="_Toc418174768"/>
      <w:bookmarkStart w:id="1831" w:name="_Toc418660710"/>
      <w:r>
        <w:rPr>
          <w:lang w:val="en-US"/>
        </w:rPr>
        <w:t>6.10.3.</w:t>
      </w:r>
      <w:r w:rsidR="007227BF" w:rsidRPr="0021242D">
        <w:rPr>
          <w:lang w:val="en-US"/>
        </w:rPr>
        <w:t>2.</w:t>
      </w:r>
      <w:r w:rsidR="00662D1F">
        <w:rPr>
          <w:lang w:val="en-US"/>
        </w:rPr>
        <w:t>7</w:t>
      </w:r>
      <w:r w:rsidR="007227BF" w:rsidRPr="0021242D">
        <w:rPr>
          <w:lang w:val="en-US"/>
        </w:rPr>
        <w:tab/>
        <w:t>Service Interactions</w:t>
      </w:r>
      <w:bookmarkEnd w:id="1830"/>
      <w:bookmarkEnd w:id="1831"/>
    </w:p>
    <w:p w:rsidR="007227BF" w:rsidRPr="0021242D" w:rsidRDefault="007227BF" w:rsidP="007227BF">
      <w:pPr>
        <w:rPr>
          <w:lang w:eastAsia="ko-KR"/>
        </w:rPr>
      </w:pPr>
      <w:r w:rsidRPr="0021242D">
        <w:rPr>
          <w:lang w:eastAsia="ko-KR"/>
        </w:rPr>
        <w:t>The interactions of service capabilities required for this service capability:</w:t>
      </w:r>
    </w:p>
    <w:p w:rsidR="007227BF" w:rsidRPr="0021242D" w:rsidRDefault="007227BF" w:rsidP="004415F7">
      <w:pPr>
        <w:pStyle w:val="BN"/>
        <w:numPr>
          <w:ilvl w:val="0"/>
          <w:numId w:val="64"/>
        </w:numPr>
      </w:pPr>
      <w:r w:rsidRPr="0021242D">
        <w:t>Issue the request to the Supporting Service to perform the operation</w:t>
      </w:r>
    </w:p>
    <w:p w:rsidR="00982287" w:rsidRPr="0021242D" w:rsidRDefault="00251CBC" w:rsidP="00251CBC">
      <w:pPr>
        <w:pStyle w:val="FL"/>
      </w:pPr>
      <w:r w:rsidRPr="0021242D">
        <w:object w:dxaOrig="7350" w:dyaOrig="5253">
          <v:shape id="_x0000_i1091" type="#_x0000_t75" style="width:367.5pt;height:262.65pt" o:ole="">
            <v:imagedata r:id="rId180" o:title="" cropleft="8467f" cropright="5479f"/>
          </v:shape>
          <o:OLEObject Type="Embed" ProgID="Word.Document.12" ShapeID="_x0000_i1091" DrawAspect="Content" ObjectID="_1492401447" r:id="rId181">
            <o:FieldCodes>\s</o:FieldCodes>
          </o:OLEObject>
        </w:object>
      </w:r>
    </w:p>
    <w:p w:rsidR="007227BF" w:rsidRPr="0021242D" w:rsidRDefault="007227BF" w:rsidP="008D7B3A">
      <w:pPr>
        <w:pStyle w:val="TF"/>
      </w:pPr>
      <w:r w:rsidRPr="0021242D">
        <w:t xml:space="preserve">Figure </w:t>
      </w:r>
      <w:r w:rsidR="0093773A">
        <w:t>6.10.3.</w:t>
      </w:r>
      <w:r w:rsidRPr="0021242D">
        <w:t>2.</w:t>
      </w:r>
      <w:r w:rsidR="00662D1F">
        <w:t>7</w:t>
      </w:r>
      <w:r w:rsidRPr="0021242D">
        <w:t>-1</w:t>
      </w:r>
      <w:r w:rsidR="008D7B3A" w:rsidRPr="0021242D">
        <w:t>:</w:t>
      </w:r>
      <w:r w:rsidRPr="0021242D">
        <w:t xml:space="preserve"> getEventCollectionPolicy Diagram</w:t>
      </w:r>
    </w:p>
    <w:p w:rsidR="007227BF" w:rsidRPr="0021242D" w:rsidRDefault="0093773A" w:rsidP="007227BF">
      <w:pPr>
        <w:pStyle w:val="Heading5"/>
        <w:rPr>
          <w:lang w:val="en-US"/>
        </w:rPr>
      </w:pPr>
      <w:bookmarkStart w:id="1832" w:name="_Toc418174769"/>
      <w:bookmarkStart w:id="1833" w:name="_Toc418660711"/>
      <w:r>
        <w:rPr>
          <w:lang w:val="en-US"/>
        </w:rPr>
        <w:t>6.10.3.</w:t>
      </w:r>
      <w:r w:rsidR="007227BF" w:rsidRPr="0021242D">
        <w:rPr>
          <w:lang w:val="en-US"/>
        </w:rPr>
        <w:t>2.</w:t>
      </w:r>
      <w:r w:rsidR="00662D1F">
        <w:rPr>
          <w:lang w:val="en-US"/>
        </w:rPr>
        <w:t>8</w:t>
      </w:r>
      <w:r w:rsidR="007227BF" w:rsidRPr="0021242D">
        <w:rPr>
          <w:lang w:val="en-US"/>
        </w:rPr>
        <w:tab/>
        <w:t>oneM2M Resource Interworking</w:t>
      </w:r>
      <w:bookmarkEnd w:id="1832"/>
      <w:bookmarkEnd w:id="1833"/>
    </w:p>
    <w:p w:rsidR="007227BF" w:rsidRPr="0021242D" w:rsidRDefault="007227BF" w:rsidP="007227BF">
      <w:r w:rsidRPr="0021242D">
        <w:t>The service capability aligns with the &lt;</w:t>
      </w:r>
      <w:r w:rsidRPr="0021242D">
        <w:rPr>
          <w:lang w:eastAsia="zh-CN"/>
        </w:rPr>
        <w:t>eventConfig</w:t>
      </w:r>
      <w:r w:rsidRPr="0021242D">
        <w:t xml:space="preserve">&gt; resource and maps to the </w:t>
      </w:r>
      <w:r w:rsidRPr="0021242D">
        <w:rPr>
          <w:lang w:eastAsia="zh-CN"/>
        </w:rPr>
        <w:t>RETRIEVE</w:t>
      </w:r>
      <w:r w:rsidRPr="0021242D">
        <w:t xml:space="preserve"> procedure for the resource.</w:t>
      </w:r>
    </w:p>
    <w:p w:rsidR="007227BF" w:rsidRPr="0017063E" w:rsidRDefault="0093773A" w:rsidP="007227BF">
      <w:pPr>
        <w:pStyle w:val="Heading4"/>
        <w:rPr>
          <w:lang w:val="en-US"/>
        </w:rPr>
      </w:pPr>
      <w:bookmarkStart w:id="1834" w:name="_Toc417309588"/>
      <w:bookmarkStart w:id="1835" w:name="_Toc418174770"/>
      <w:bookmarkStart w:id="1836" w:name="_Toc418660712"/>
      <w:r w:rsidRPr="0017063E">
        <w:rPr>
          <w:lang w:val="en-US"/>
        </w:rPr>
        <w:t>6.10.3.</w:t>
      </w:r>
      <w:r w:rsidR="007227BF" w:rsidRPr="0017063E">
        <w:rPr>
          <w:lang w:val="en-US"/>
        </w:rPr>
        <w:t>3</w:t>
      </w:r>
      <w:r w:rsidR="007227BF" w:rsidRPr="0017063E">
        <w:rPr>
          <w:lang w:val="en-US"/>
        </w:rPr>
        <w:tab/>
        <w:t>setEventCollectionTriggers</w:t>
      </w:r>
      <w:bookmarkEnd w:id="1834"/>
      <w:bookmarkEnd w:id="1835"/>
      <w:bookmarkEnd w:id="1836"/>
    </w:p>
    <w:p w:rsidR="0017063E" w:rsidRPr="0017063E" w:rsidRDefault="0017063E" w:rsidP="0017063E">
      <w:pPr>
        <w:pStyle w:val="Heading5"/>
        <w:rPr>
          <w:lang w:val="en-US"/>
        </w:rPr>
      </w:pPr>
      <w:bookmarkStart w:id="1837" w:name="_Toc418660713"/>
      <w:r w:rsidRPr="0017063E">
        <w:rPr>
          <w:lang w:val="en-US"/>
        </w:rPr>
        <w:t>6.10.3.3.1</w:t>
      </w:r>
      <w:r w:rsidRPr="0017063E">
        <w:rPr>
          <w:lang w:val="en-US"/>
        </w:rPr>
        <w:tab/>
        <w:t>Description</w:t>
      </w:r>
      <w:bookmarkEnd w:id="1837"/>
    </w:p>
    <w:p w:rsidR="007227BF" w:rsidRPr="0017063E" w:rsidRDefault="007227BF" w:rsidP="007227BF">
      <w:r w:rsidRPr="0017063E">
        <w:t xml:space="preserve">This service capability provides the ability for AEs and service capabilities to configure specific triggers for event collection, based on the Event Collection Policy. This service capability applies to the Mca and Msc Reference Point. </w:t>
      </w:r>
    </w:p>
    <w:p w:rsidR="007227BF" w:rsidRPr="0017063E" w:rsidRDefault="0093773A" w:rsidP="007227BF">
      <w:pPr>
        <w:pStyle w:val="Heading5"/>
        <w:rPr>
          <w:lang w:val="en-US"/>
        </w:rPr>
      </w:pPr>
      <w:bookmarkStart w:id="1838" w:name="_Toc418174771"/>
      <w:bookmarkStart w:id="1839" w:name="_Toc418660714"/>
      <w:r w:rsidRPr="0017063E">
        <w:rPr>
          <w:lang w:val="en-US"/>
        </w:rPr>
        <w:lastRenderedPageBreak/>
        <w:t>6.10.3.</w:t>
      </w:r>
      <w:r w:rsidR="007227BF" w:rsidRPr="0017063E">
        <w:rPr>
          <w:lang w:val="en-US"/>
        </w:rPr>
        <w:t>3.</w:t>
      </w:r>
      <w:r w:rsidR="0017063E">
        <w:rPr>
          <w:lang w:val="en-US"/>
        </w:rPr>
        <w:t>2</w:t>
      </w:r>
      <w:r w:rsidR="007227BF" w:rsidRPr="0017063E">
        <w:rPr>
          <w:lang w:val="en-US"/>
        </w:rPr>
        <w:tab/>
      </w:r>
      <w:r w:rsidR="00D87590">
        <w:rPr>
          <w:lang w:val="en-US"/>
        </w:rPr>
        <w:t>Pre-Conditions</w:t>
      </w:r>
      <w:bookmarkEnd w:id="1838"/>
      <w:bookmarkEnd w:id="1839"/>
    </w:p>
    <w:p w:rsidR="007227BF" w:rsidRPr="0021242D" w:rsidRDefault="007227BF" w:rsidP="007227BF">
      <w:pPr>
        <w:keepNext/>
      </w:pPr>
      <w:r w:rsidRPr="0021242D">
        <w:t xml:space="preserve">The Originator can be an AE or a service capability, and the Originator wants to configure event collection triggers based on existing event collection policy available at the collecting service capability. </w:t>
      </w:r>
    </w:p>
    <w:p w:rsidR="007227BF" w:rsidRPr="0021242D" w:rsidRDefault="0093773A" w:rsidP="007227BF">
      <w:pPr>
        <w:pStyle w:val="Heading5"/>
        <w:rPr>
          <w:lang w:val="en-US"/>
        </w:rPr>
      </w:pPr>
      <w:bookmarkStart w:id="1840" w:name="_Toc418174772"/>
      <w:bookmarkStart w:id="1841" w:name="_Toc418660715"/>
      <w:r>
        <w:rPr>
          <w:lang w:val="en-US"/>
        </w:rPr>
        <w:t>6.10.3.</w:t>
      </w:r>
      <w:r w:rsidR="007227BF" w:rsidRPr="0021242D">
        <w:rPr>
          <w:lang w:val="en-US"/>
        </w:rPr>
        <w:t>3.</w:t>
      </w:r>
      <w:r w:rsidR="0017063E">
        <w:rPr>
          <w:lang w:val="en-US"/>
        </w:rPr>
        <w:t>3</w:t>
      </w:r>
      <w:r w:rsidR="007227BF" w:rsidRPr="0021242D">
        <w:rPr>
          <w:lang w:val="en-US"/>
        </w:rPr>
        <w:tab/>
        <w:t xml:space="preserve">Signature </w:t>
      </w:r>
      <w:r w:rsidR="008D7B3A" w:rsidRPr="0021242D">
        <w:rPr>
          <w:lang w:val="en-US"/>
        </w:rPr>
        <w:t>-</w:t>
      </w:r>
      <w:r w:rsidR="007227BF" w:rsidRPr="0021242D">
        <w:rPr>
          <w:lang w:val="en-US"/>
        </w:rPr>
        <w:t xml:space="preserve"> setEventCollectionTriggers</w:t>
      </w:r>
      <w:bookmarkEnd w:id="1840"/>
      <w:bookmarkEnd w:id="1841"/>
    </w:p>
    <w:p w:rsidR="008D7B3A" w:rsidRPr="0021242D" w:rsidRDefault="008D7B3A" w:rsidP="008D7B3A">
      <w:pPr>
        <w:pStyle w:val="TH"/>
      </w:pPr>
      <w:r w:rsidRPr="0021242D">
        <w:t xml:space="preserve">Table </w:t>
      </w:r>
      <w:r w:rsidR="0093773A">
        <w:t>6.10.3.</w:t>
      </w:r>
      <w:r w:rsidRPr="0021242D">
        <w:t>3.</w:t>
      </w:r>
      <w:r w:rsidR="0017063E">
        <w:t>3</w:t>
      </w:r>
      <w:r w:rsidRPr="0021242D">
        <w:t>-1: Event Collection – setEventCollectionTriggers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8D7B3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8D7B3A">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eventCollectionPolicyID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This attribute specify the policy used to define the specific event collection trigger.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collectingEntityID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This is the ID of the entity where the event is being collected. If not specified, the default collecting entity is the receiving service capability.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collectedEntityID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This is the ID of the entity that triggered the event collection. If not specified, the default is all entities triggered the event at the collecting entity.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eventReceiverID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In cases when there is another entity, other than the collecting entity (such as a service capability), wants to receive the collected event, this attribute provides the unique ID of this entity.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serviceRoleIds</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Specifies the service roles that trigger the event collection.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serviceId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Specifies the services that trigger the event collection.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triggerStatus</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IN</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This attribute indicates if the trigger is activated or not. If not defined, the trigger is activated.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eventCollectionTriggerID</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OUT</w:t>
            </w:r>
          </w:p>
        </w:tc>
        <w:tc>
          <w:tcPr>
            <w:tcW w:w="900" w:type="dxa"/>
            <w:tcBorders>
              <w:left w:val="single" w:sz="1" w:space="0" w:color="000000"/>
              <w:bottom w:val="single" w:sz="1" w:space="0" w:color="000000"/>
            </w:tcBorders>
          </w:tcPr>
          <w:p w:rsidR="007227BF" w:rsidRPr="0021242D" w:rsidRDefault="007227BF" w:rsidP="008D7B3A">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 xml:space="preserve">The receiving service capability generates a unique ID for each event collection trigger.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8D7B3A">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OUT</w:t>
            </w:r>
          </w:p>
        </w:tc>
        <w:tc>
          <w:tcPr>
            <w:tcW w:w="900" w:type="dxa"/>
            <w:tcBorders>
              <w:left w:val="single" w:sz="1" w:space="0" w:color="000000"/>
              <w:bottom w:val="single" w:sz="1" w:space="0" w:color="000000"/>
            </w:tcBorders>
          </w:tcPr>
          <w:p w:rsidR="007227BF" w:rsidRPr="0021242D" w:rsidRDefault="007227BF" w:rsidP="008D7B3A">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8D7B3A">
            <w:pPr>
              <w:pStyle w:val="TAL"/>
            </w:pPr>
            <w:r w:rsidRPr="0021242D">
              <w:t>Unique response types for this service. Exception:</w:t>
            </w:r>
          </w:p>
          <w:p w:rsidR="007227BF" w:rsidRPr="0021242D" w:rsidRDefault="007227BF" w:rsidP="008D7B3A">
            <w:pPr>
              <w:pStyle w:val="TB1"/>
            </w:pPr>
            <w:r w:rsidRPr="0021242D">
              <w:t>eventCollectionPolicyID is invalid</w:t>
            </w:r>
          </w:p>
          <w:p w:rsidR="007227BF" w:rsidRPr="0021242D" w:rsidRDefault="007227BF" w:rsidP="008D7B3A">
            <w:pPr>
              <w:pStyle w:val="TB1"/>
            </w:pPr>
            <w:r w:rsidRPr="0021242D">
              <w:t>collectingEntityID is invalid</w:t>
            </w:r>
          </w:p>
          <w:p w:rsidR="007227BF" w:rsidRPr="0021242D" w:rsidRDefault="007227BF" w:rsidP="008D7B3A">
            <w:pPr>
              <w:pStyle w:val="TB1"/>
            </w:pPr>
            <w:r w:rsidRPr="0021242D">
              <w:t>collectedEntityID is invalid</w:t>
            </w:r>
          </w:p>
          <w:p w:rsidR="007227BF" w:rsidRPr="0021242D" w:rsidRDefault="007227BF" w:rsidP="008D7B3A">
            <w:pPr>
              <w:pStyle w:val="TB1"/>
            </w:pPr>
            <w:r w:rsidRPr="0021242D">
              <w:t>eventReceiverID is invalid</w:t>
            </w:r>
          </w:p>
          <w:p w:rsidR="007227BF" w:rsidRPr="0021242D" w:rsidRDefault="007227BF" w:rsidP="008D7B3A">
            <w:pPr>
              <w:pStyle w:val="TB1"/>
            </w:pPr>
            <w:r w:rsidRPr="0021242D">
              <w:t>triggerStatus is invalid</w:t>
            </w:r>
          </w:p>
        </w:tc>
      </w:tr>
    </w:tbl>
    <w:p w:rsidR="007227BF" w:rsidRPr="0021242D" w:rsidRDefault="007227BF" w:rsidP="007227BF"/>
    <w:p w:rsidR="007227BF" w:rsidRPr="0021242D" w:rsidRDefault="0093773A" w:rsidP="007227BF">
      <w:pPr>
        <w:pStyle w:val="Heading5"/>
        <w:rPr>
          <w:lang w:val="en-US"/>
        </w:rPr>
      </w:pPr>
      <w:bookmarkStart w:id="1842" w:name="_Toc418174773"/>
      <w:bookmarkStart w:id="1843" w:name="_Toc418660716"/>
      <w:r>
        <w:rPr>
          <w:lang w:val="en-US"/>
        </w:rPr>
        <w:t>6.10.3.</w:t>
      </w:r>
      <w:r w:rsidR="007227BF" w:rsidRPr="0021242D">
        <w:rPr>
          <w:lang w:val="en-US"/>
        </w:rPr>
        <w:t>3.</w:t>
      </w:r>
      <w:r w:rsidR="0017063E">
        <w:rPr>
          <w:lang w:val="en-US"/>
        </w:rPr>
        <w:t>4</w:t>
      </w:r>
      <w:r w:rsidR="007227BF" w:rsidRPr="0021242D">
        <w:rPr>
          <w:lang w:val="en-US"/>
        </w:rPr>
        <w:tab/>
      </w:r>
      <w:r w:rsidR="007227BF" w:rsidRPr="0021242D">
        <w:rPr>
          <w:lang w:val="en-US" w:eastAsia="ko-KR"/>
        </w:rPr>
        <w:t>Post-Conditions</w:t>
      </w:r>
      <w:bookmarkEnd w:id="1842"/>
      <w:bookmarkEnd w:id="1843"/>
    </w:p>
    <w:p w:rsidR="007227BF" w:rsidRPr="0021242D" w:rsidRDefault="007227BF" w:rsidP="007227BF">
      <w:pPr>
        <w:keepNext/>
        <w:rPr>
          <w:lang w:eastAsia="ko-KR"/>
        </w:rPr>
      </w:pPr>
      <w:r w:rsidRPr="0021242D">
        <w:rPr>
          <w:lang w:eastAsia="ko-KR"/>
        </w:rPr>
        <w:t xml:space="preserve">After the successful creation of event collection triggers, when the defined event happens at the collectingEntity, and when the event collection trigger status is ACTIVE, the collectingEntity shall collect the event. The supporting service shall send a recordEvent message to the Event Collection entity. </w:t>
      </w:r>
    </w:p>
    <w:p w:rsidR="007227BF" w:rsidRPr="0021242D" w:rsidRDefault="0093773A" w:rsidP="007227BF">
      <w:pPr>
        <w:pStyle w:val="Heading5"/>
        <w:rPr>
          <w:lang w:val="en-US"/>
        </w:rPr>
      </w:pPr>
      <w:bookmarkStart w:id="1844" w:name="_Toc418174774"/>
      <w:bookmarkStart w:id="1845" w:name="_Toc418660717"/>
      <w:r>
        <w:rPr>
          <w:lang w:val="en-US"/>
        </w:rPr>
        <w:t>6.10.3.</w:t>
      </w:r>
      <w:r w:rsidR="007227BF" w:rsidRPr="0021242D">
        <w:rPr>
          <w:lang w:val="en-US"/>
        </w:rPr>
        <w:t>3.</w:t>
      </w:r>
      <w:r w:rsidR="0017063E">
        <w:rPr>
          <w:lang w:val="en-US"/>
        </w:rPr>
        <w:t>5</w:t>
      </w:r>
      <w:r w:rsidR="007227BF" w:rsidRPr="0021242D">
        <w:rPr>
          <w:lang w:val="en-US"/>
        </w:rPr>
        <w:tab/>
      </w:r>
      <w:r w:rsidR="007227BF" w:rsidRPr="0021242D">
        <w:rPr>
          <w:lang w:val="en-US" w:eastAsia="ko-KR"/>
        </w:rPr>
        <w:t>Exceptions</w:t>
      </w:r>
      <w:bookmarkEnd w:id="1844"/>
      <w:bookmarkEnd w:id="1845"/>
    </w:p>
    <w:p w:rsidR="007227BF" w:rsidRPr="0021242D" w:rsidRDefault="007227BF" w:rsidP="007227BF">
      <w:r w:rsidRPr="0021242D">
        <w:t>The Originator has no access right to create the event collection triggers</w:t>
      </w:r>
      <w:r w:rsidR="008D7B3A" w:rsidRPr="0021242D">
        <w:t>.</w:t>
      </w:r>
    </w:p>
    <w:p w:rsidR="007227BF" w:rsidRPr="0021242D" w:rsidRDefault="0093773A" w:rsidP="007227BF">
      <w:pPr>
        <w:pStyle w:val="Heading5"/>
        <w:rPr>
          <w:lang w:val="en-US"/>
        </w:rPr>
      </w:pPr>
      <w:bookmarkStart w:id="1846" w:name="_Toc418174775"/>
      <w:bookmarkStart w:id="1847" w:name="_Toc418660718"/>
      <w:r>
        <w:rPr>
          <w:lang w:val="en-US"/>
        </w:rPr>
        <w:t>6.10.3.</w:t>
      </w:r>
      <w:r w:rsidR="007227BF" w:rsidRPr="0021242D">
        <w:rPr>
          <w:lang w:val="en-US"/>
        </w:rPr>
        <w:t>3.</w:t>
      </w:r>
      <w:r w:rsidR="0017063E">
        <w:rPr>
          <w:lang w:val="en-US"/>
        </w:rPr>
        <w:t>6</w:t>
      </w:r>
      <w:r w:rsidR="007227BF" w:rsidRPr="0021242D">
        <w:rPr>
          <w:lang w:val="en-US"/>
        </w:rPr>
        <w:tab/>
      </w:r>
      <w:r w:rsidR="007227BF" w:rsidRPr="0021242D">
        <w:rPr>
          <w:lang w:val="en-US" w:eastAsia="ko-KR"/>
        </w:rPr>
        <w:t>Policies for Use</w:t>
      </w:r>
      <w:bookmarkEnd w:id="1846"/>
      <w:bookmarkEnd w:id="1847"/>
    </w:p>
    <w:p w:rsidR="007227BF" w:rsidRPr="0021242D" w:rsidRDefault="007227BF" w:rsidP="007227B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lang w:val="en-US"/>
        </w:rPr>
      </w:pPr>
      <w:bookmarkStart w:id="1848" w:name="_Toc418174776"/>
      <w:bookmarkStart w:id="1849" w:name="_Toc418660719"/>
      <w:r>
        <w:rPr>
          <w:lang w:val="en-US"/>
        </w:rPr>
        <w:t>6.10.3.</w:t>
      </w:r>
      <w:r w:rsidR="007227BF" w:rsidRPr="0021242D">
        <w:rPr>
          <w:lang w:val="en-US"/>
        </w:rPr>
        <w:t>3.</w:t>
      </w:r>
      <w:r w:rsidR="0017063E">
        <w:rPr>
          <w:lang w:val="en-US"/>
        </w:rPr>
        <w:t>7</w:t>
      </w:r>
      <w:r w:rsidR="007227BF" w:rsidRPr="0021242D">
        <w:rPr>
          <w:lang w:val="en-US"/>
        </w:rPr>
        <w:tab/>
        <w:t>Service Interactions</w:t>
      </w:r>
      <w:bookmarkEnd w:id="1848"/>
      <w:bookmarkEnd w:id="1849"/>
    </w:p>
    <w:p w:rsidR="007227BF" w:rsidRPr="0021242D" w:rsidRDefault="007227BF" w:rsidP="007227BF">
      <w:pPr>
        <w:rPr>
          <w:lang w:eastAsia="ko-KR"/>
        </w:rPr>
      </w:pPr>
      <w:r w:rsidRPr="0021242D">
        <w:rPr>
          <w:lang w:eastAsia="ko-KR"/>
        </w:rPr>
        <w:t>The interactions of service capabilities required for this service capability:</w:t>
      </w:r>
    </w:p>
    <w:p w:rsidR="007227BF" w:rsidRPr="0021242D" w:rsidRDefault="007227BF" w:rsidP="004415F7">
      <w:pPr>
        <w:pStyle w:val="BN"/>
        <w:numPr>
          <w:ilvl w:val="0"/>
          <w:numId w:val="65"/>
        </w:numPr>
      </w:pPr>
      <w:r w:rsidRPr="0021242D">
        <w:t>Issue the request to the Supporting Service to perform the operation</w:t>
      </w:r>
    </w:p>
    <w:p w:rsidR="007227BF" w:rsidRPr="0021242D" w:rsidRDefault="00251CBC" w:rsidP="00251CBC">
      <w:pPr>
        <w:pStyle w:val="FL"/>
      </w:pPr>
      <w:r w:rsidRPr="0021242D">
        <w:object w:dxaOrig="7350" w:dyaOrig="5253">
          <v:shape id="_x0000_i1092" type="#_x0000_t75" style="width:367.5pt;height:262.65pt" o:ole="">
            <v:imagedata r:id="rId182" o:title="" cropleft="9026f" cropright="5045f"/>
          </v:shape>
          <o:OLEObject Type="Embed" ProgID="Word.Document.12" ShapeID="_x0000_i1092" DrawAspect="Content" ObjectID="_1492401448" r:id="rId183">
            <o:FieldCodes>\s</o:FieldCodes>
          </o:OLEObject>
        </w:object>
      </w:r>
    </w:p>
    <w:p w:rsidR="007227BF" w:rsidRPr="0021242D" w:rsidRDefault="007227BF" w:rsidP="008D7B3A">
      <w:pPr>
        <w:pStyle w:val="TF"/>
      </w:pPr>
      <w:r w:rsidRPr="0021242D">
        <w:t xml:space="preserve">Figure </w:t>
      </w:r>
      <w:r w:rsidR="0093773A">
        <w:t>6.10.3.</w:t>
      </w:r>
      <w:r w:rsidRPr="0021242D">
        <w:t>3.</w:t>
      </w:r>
      <w:r w:rsidR="0017063E">
        <w:t>7</w:t>
      </w:r>
      <w:r w:rsidRPr="0021242D">
        <w:t>-1</w:t>
      </w:r>
      <w:r w:rsidR="008D7B3A" w:rsidRPr="0021242D">
        <w:t>:</w:t>
      </w:r>
      <w:r w:rsidRPr="0021242D">
        <w:t xml:space="preserve"> setEventCollectionTriggers Diagram</w:t>
      </w:r>
    </w:p>
    <w:p w:rsidR="007227BF" w:rsidRPr="0021242D" w:rsidRDefault="0093773A" w:rsidP="007227BF">
      <w:pPr>
        <w:pStyle w:val="Heading5"/>
        <w:rPr>
          <w:lang w:val="en-US"/>
        </w:rPr>
      </w:pPr>
      <w:bookmarkStart w:id="1850" w:name="_Toc418174777"/>
      <w:bookmarkStart w:id="1851" w:name="_Toc418660720"/>
      <w:r>
        <w:rPr>
          <w:lang w:val="en-US"/>
        </w:rPr>
        <w:t>6.10.3.</w:t>
      </w:r>
      <w:r w:rsidR="007227BF" w:rsidRPr="0021242D">
        <w:rPr>
          <w:lang w:val="en-US"/>
        </w:rPr>
        <w:t>3.</w:t>
      </w:r>
      <w:r w:rsidR="0017063E">
        <w:rPr>
          <w:lang w:val="en-US"/>
        </w:rPr>
        <w:t>8</w:t>
      </w:r>
      <w:r w:rsidR="007227BF" w:rsidRPr="0021242D">
        <w:rPr>
          <w:lang w:val="en-US"/>
        </w:rPr>
        <w:tab/>
        <w:t>oneM2M Resource Interworking</w:t>
      </w:r>
      <w:bookmarkEnd w:id="1850"/>
      <w:bookmarkEnd w:id="1851"/>
    </w:p>
    <w:p w:rsidR="007227BF" w:rsidRPr="0021242D" w:rsidRDefault="007227BF" w:rsidP="007227BF">
      <w:r w:rsidRPr="0021242D">
        <w:t>The service capability aligns with the &lt;statsCollect&gt; resource and maps to the CREATE procedure for the resource.</w:t>
      </w:r>
    </w:p>
    <w:p w:rsidR="007227BF" w:rsidRPr="0017063E" w:rsidRDefault="0093773A" w:rsidP="007227BF">
      <w:pPr>
        <w:pStyle w:val="Heading4"/>
        <w:rPr>
          <w:lang w:val="en-US"/>
        </w:rPr>
      </w:pPr>
      <w:bookmarkStart w:id="1852" w:name="_Toc417309589"/>
      <w:bookmarkStart w:id="1853" w:name="_Toc418174778"/>
      <w:bookmarkStart w:id="1854" w:name="_Toc418660721"/>
      <w:r w:rsidRPr="0017063E">
        <w:rPr>
          <w:lang w:val="en-US"/>
        </w:rPr>
        <w:t>6.10.3.</w:t>
      </w:r>
      <w:r w:rsidR="007227BF" w:rsidRPr="0017063E">
        <w:rPr>
          <w:lang w:val="en-US"/>
        </w:rPr>
        <w:t>4</w:t>
      </w:r>
      <w:r w:rsidR="007227BF" w:rsidRPr="0017063E">
        <w:rPr>
          <w:lang w:val="en-US"/>
        </w:rPr>
        <w:tab/>
        <w:t>getEventCollectionTriggers</w:t>
      </w:r>
      <w:bookmarkEnd w:id="1852"/>
      <w:bookmarkEnd w:id="1853"/>
      <w:bookmarkEnd w:id="1854"/>
    </w:p>
    <w:p w:rsidR="0017063E" w:rsidRPr="0017063E" w:rsidRDefault="0017063E" w:rsidP="0017063E">
      <w:pPr>
        <w:pStyle w:val="Heading5"/>
        <w:rPr>
          <w:lang w:val="en-US"/>
        </w:rPr>
      </w:pPr>
      <w:bookmarkStart w:id="1855" w:name="_Toc418660722"/>
      <w:r w:rsidRPr="0017063E">
        <w:rPr>
          <w:lang w:val="en-US"/>
        </w:rPr>
        <w:t>6.10.3.4.1</w:t>
      </w:r>
      <w:r w:rsidRPr="0017063E">
        <w:rPr>
          <w:lang w:val="en-US"/>
        </w:rPr>
        <w:tab/>
        <w:t>Description</w:t>
      </w:r>
      <w:bookmarkEnd w:id="1855"/>
    </w:p>
    <w:p w:rsidR="007227BF" w:rsidRPr="0017063E" w:rsidRDefault="007227BF" w:rsidP="007227BF">
      <w:r w:rsidRPr="0017063E">
        <w:t xml:space="preserve">This service capability provides the ability for AEs and service capabilities to retrieve event collection triggers at a receiving service capability. This service capability applies to the Mca and Msc Reference Point. </w:t>
      </w:r>
    </w:p>
    <w:p w:rsidR="007227BF" w:rsidRPr="0017063E" w:rsidRDefault="0093773A" w:rsidP="007227BF">
      <w:pPr>
        <w:pStyle w:val="Heading5"/>
        <w:rPr>
          <w:lang w:val="en-US"/>
        </w:rPr>
      </w:pPr>
      <w:bookmarkStart w:id="1856" w:name="_Toc418174779"/>
      <w:bookmarkStart w:id="1857" w:name="_Toc418660723"/>
      <w:r w:rsidRPr="0017063E">
        <w:rPr>
          <w:lang w:val="en-US"/>
        </w:rPr>
        <w:t>6.10.3.</w:t>
      </w:r>
      <w:r w:rsidR="007227BF" w:rsidRPr="0017063E">
        <w:rPr>
          <w:lang w:val="en-US"/>
        </w:rPr>
        <w:t>4.</w:t>
      </w:r>
      <w:r w:rsidR="0017063E">
        <w:rPr>
          <w:lang w:val="en-US"/>
        </w:rPr>
        <w:t>2</w:t>
      </w:r>
      <w:r w:rsidR="007227BF" w:rsidRPr="0017063E">
        <w:rPr>
          <w:lang w:val="en-US"/>
        </w:rPr>
        <w:tab/>
      </w:r>
      <w:r w:rsidR="00D87590">
        <w:rPr>
          <w:lang w:val="en-US"/>
        </w:rPr>
        <w:t>Pre-Conditions</w:t>
      </w:r>
      <w:bookmarkEnd w:id="1856"/>
      <w:bookmarkEnd w:id="1857"/>
    </w:p>
    <w:p w:rsidR="007227BF" w:rsidRPr="0021242D" w:rsidRDefault="007227BF" w:rsidP="007227BF">
      <w:pPr>
        <w:keepNext/>
      </w:pPr>
      <w:r w:rsidRPr="0021242D">
        <w:t xml:space="preserve">Originating AEs and service capabilities are subscribed and registered to the receiving service capability. Originator has the access right to retrieve. </w:t>
      </w:r>
    </w:p>
    <w:p w:rsidR="007227BF" w:rsidRPr="0021242D" w:rsidRDefault="0093773A" w:rsidP="007227BF">
      <w:pPr>
        <w:pStyle w:val="Heading5"/>
        <w:rPr>
          <w:lang w:val="en-US"/>
        </w:rPr>
      </w:pPr>
      <w:bookmarkStart w:id="1858" w:name="_Toc418174780"/>
      <w:bookmarkStart w:id="1859" w:name="_Toc418660724"/>
      <w:r>
        <w:rPr>
          <w:lang w:val="en-US"/>
        </w:rPr>
        <w:t>6.10.3.</w:t>
      </w:r>
      <w:r w:rsidR="007227BF" w:rsidRPr="0021242D">
        <w:rPr>
          <w:lang w:val="en-US"/>
        </w:rPr>
        <w:t>4.</w:t>
      </w:r>
      <w:r w:rsidR="0017063E">
        <w:rPr>
          <w:lang w:val="en-US"/>
        </w:rPr>
        <w:t>3</w:t>
      </w:r>
      <w:r w:rsidR="007227BF" w:rsidRPr="0021242D">
        <w:rPr>
          <w:lang w:val="en-US"/>
        </w:rPr>
        <w:tab/>
        <w:t>Signature – getEventCollectionTriggers</w:t>
      </w:r>
      <w:bookmarkEnd w:id="1858"/>
      <w:bookmarkEnd w:id="1859"/>
    </w:p>
    <w:p w:rsidR="000A05F0" w:rsidRPr="0021242D" w:rsidRDefault="000A05F0" w:rsidP="000A05F0">
      <w:pPr>
        <w:pStyle w:val="TH"/>
      </w:pPr>
      <w:r w:rsidRPr="0021242D">
        <w:t xml:space="preserve">Table </w:t>
      </w:r>
      <w:r w:rsidR="0093773A">
        <w:t>6.10.3.</w:t>
      </w:r>
      <w:r w:rsidRPr="0021242D">
        <w:t>4.</w:t>
      </w:r>
      <w:r w:rsidR="0017063E">
        <w:t>3</w:t>
      </w:r>
      <w:r w:rsidRPr="0021242D">
        <w:t>-1: Event Collection – getEventCollectionTriggers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rPr>
                <w:lang w:eastAsia="ko-KR"/>
              </w:rPr>
            </w:pPr>
            <w:r w:rsidRPr="0021242D">
              <w:rPr>
                <w:lang w:eastAsia="ko-KR"/>
              </w:rPr>
              <w:t>eventCollectionTriggerID</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7227BF" w:rsidRPr="0021242D" w:rsidRDefault="007227BF" w:rsidP="000A05F0">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This attribute specifies which event collection triggers to retrieve. If not specified, any event collection trigger matching the filter criteria should be retrieved. If the Originator does not have the information regarding eventCollectionTriggerID, it indicates with a specific value that represents </w:t>
            </w:r>
            <w:r w:rsidR="00A55D34" w:rsidRPr="0021242D">
              <w:t>"</w:t>
            </w:r>
            <w:r w:rsidRPr="0021242D">
              <w:t>any IDs</w:t>
            </w:r>
            <w:r w:rsidR="00A55D34" w:rsidRPr="0021242D">
              <w:t>"</w:t>
            </w:r>
            <w:r w:rsidRPr="0021242D">
              <w:t>, and uses the filterCriteria to filter selected event triggers.</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filterCriteria</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See Table </w:t>
            </w:r>
            <w:r w:rsidR="0093773A">
              <w:t>6.10.2.1.4</w:t>
            </w:r>
            <w:r w:rsidRPr="0021242D">
              <w:t>-1.</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OUT</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Unique response types for this service. Exception:</w:t>
            </w:r>
          </w:p>
          <w:p w:rsidR="007227BF" w:rsidRPr="0021242D" w:rsidRDefault="007227BF" w:rsidP="000A05F0">
            <w:pPr>
              <w:pStyle w:val="TB1"/>
            </w:pPr>
            <w:r w:rsidRPr="0021242D">
              <w:t>eventCollectionTriggerID does not exist</w:t>
            </w:r>
          </w:p>
        </w:tc>
      </w:tr>
    </w:tbl>
    <w:p w:rsidR="007227BF" w:rsidRPr="0021242D" w:rsidRDefault="007227BF" w:rsidP="007227BF"/>
    <w:p w:rsidR="007227BF" w:rsidRPr="0021242D" w:rsidRDefault="0093773A" w:rsidP="007227BF">
      <w:pPr>
        <w:pStyle w:val="Heading5"/>
        <w:rPr>
          <w:lang w:val="en-US"/>
        </w:rPr>
      </w:pPr>
      <w:bookmarkStart w:id="1860" w:name="_Toc418174781"/>
      <w:bookmarkStart w:id="1861" w:name="_Toc418660725"/>
      <w:r>
        <w:rPr>
          <w:lang w:val="en-US"/>
        </w:rPr>
        <w:t>6.10.3.</w:t>
      </w:r>
      <w:r w:rsidR="007227BF" w:rsidRPr="0021242D">
        <w:rPr>
          <w:lang w:val="en-US"/>
        </w:rPr>
        <w:t>4.</w:t>
      </w:r>
      <w:r w:rsidR="0017063E">
        <w:rPr>
          <w:lang w:val="en-US"/>
        </w:rPr>
        <w:t>4</w:t>
      </w:r>
      <w:r w:rsidR="007227BF" w:rsidRPr="0021242D">
        <w:rPr>
          <w:lang w:val="en-US"/>
        </w:rPr>
        <w:tab/>
      </w:r>
      <w:r w:rsidR="007227BF" w:rsidRPr="0021242D">
        <w:rPr>
          <w:lang w:val="en-US" w:eastAsia="ko-KR"/>
        </w:rPr>
        <w:t>Post-Conditions</w:t>
      </w:r>
      <w:bookmarkEnd w:id="1860"/>
      <w:bookmarkEnd w:id="1861"/>
    </w:p>
    <w:p w:rsidR="007227BF" w:rsidRPr="0021242D" w:rsidRDefault="007227BF" w:rsidP="007227BF">
      <w:pPr>
        <w:keepNext/>
        <w:rPr>
          <w:lang w:eastAsia="ko-KR"/>
        </w:rPr>
      </w:pPr>
      <w:r w:rsidRPr="0021242D">
        <w:rPr>
          <w:lang w:eastAsia="ko-KR"/>
        </w:rPr>
        <w:t>Not Applicable</w:t>
      </w:r>
      <w:r w:rsidR="000A05F0" w:rsidRPr="0021242D">
        <w:rPr>
          <w:lang w:eastAsia="ko-KR"/>
        </w:rPr>
        <w:t>.</w:t>
      </w:r>
    </w:p>
    <w:p w:rsidR="007227BF" w:rsidRPr="0021242D" w:rsidRDefault="0093773A" w:rsidP="007227BF">
      <w:pPr>
        <w:pStyle w:val="Heading5"/>
        <w:rPr>
          <w:lang w:val="en-US"/>
        </w:rPr>
      </w:pPr>
      <w:bookmarkStart w:id="1862" w:name="_Toc418174782"/>
      <w:bookmarkStart w:id="1863" w:name="_Toc418660726"/>
      <w:r>
        <w:rPr>
          <w:lang w:val="en-US"/>
        </w:rPr>
        <w:t>6.10.3.</w:t>
      </w:r>
      <w:r w:rsidR="007227BF" w:rsidRPr="0021242D">
        <w:rPr>
          <w:lang w:val="en-US"/>
        </w:rPr>
        <w:t>4.</w:t>
      </w:r>
      <w:r w:rsidR="0017063E">
        <w:rPr>
          <w:lang w:val="en-US"/>
        </w:rPr>
        <w:t>5</w:t>
      </w:r>
      <w:r w:rsidR="007227BF" w:rsidRPr="0021242D">
        <w:rPr>
          <w:lang w:val="en-US"/>
        </w:rPr>
        <w:tab/>
      </w:r>
      <w:r w:rsidR="007227BF" w:rsidRPr="0021242D">
        <w:rPr>
          <w:lang w:val="en-US" w:eastAsia="ko-KR"/>
        </w:rPr>
        <w:t>Exceptions</w:t>
      </w:r>
      <w:bookmarkEnd w:id="1862"/>
      <w:bookmarkEnd w:id="1863"/>
    </w:p>
    <w:p w:rsidR="007227BF" w:rsidRPr="0021242D" w:rsidRDefault="007227BF" w:rsidP="007227BF">
      <w:r w:rsidRPr="0021242D">
        <w:t>The Originator has no access right to retrieve the event collection triggers</w:t>
      </w:r>
      <w:r w:rsidR="000A05F0" w:rsidRPr="0021242D">
        <w:t>.</w:t>
      </w:r>
    </w:p>
    <w:p w:rsidR="007227BF" w:rsidRPr="0021242D" w:rsidRDefault="0093773A" w:rsidP="007227BF">
      <w:pPr>
        <w:pStyle w:val="Heading5"/>
        <w:rPr>
          <w:lang w:val="en-US"/>
        </w:rPr>
      </w:pPr>
      <w:bookmarkStart w:id="1864" w:name="_Toc418174783"/>
      <w:bookmarkStart w:id="1865" w:name="_Toc418660727"/>
      <w:r>
        <w:rPr>
          <w:lang w:val="en-US"/>
        </w:rPr>
        <w:lastRenderedPageBreak/>
        <w:t>6.10.3.</w:t>
      </w:r>
      <w:r w:rsidR="007227BF" w:rsidRPr="0021242D">
        <w:rPr>
          <w:lang w:val="en-US"/>
        </w:rPr>
        <w:t>4.</w:t>
      </w:r>
      <w:r w:rsidR="0017063E">
        <w:rPr>
          <w:lang w:val="en-US"/>
        </w:rPr>
        <w:t>6</w:t>
      </w:r>
      <w:r w:rsidR="007227BF" w:rsidRPr="0021242D">
        <w:rPr>
          <w:lang w:val="en-US"/>
        </w:rPr>
        <w:tab/>
      </w:r>
      <w:r w:rsidR="007227BF" w:rsidRPr="0021242D">
        <w:rPr>
          <w:lang w:val="en-US" w:eastAsia="ko-KR"/>
        </w:rPr>
        <w:t>Policies for Use</w:t>
      </w:r>
      <w:bookmarkEnd w:id="1864"/>
      <w:bookmarkEnd w:id="1865"/>
    </w:p>
    <w:p w:rsidR="007227BF" w:rsidRPr="0021242D" w:rsidRDefault="007227BF" w:rsidP="007227B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lang w:val="en-US"/>
        </w:rPr>
      </w:pPr>
      <w:bookmarkStart w:id="1866" w:name="_Toc418174784"/>
      <w:bookmarkStart w:id="1867" w:name="_Toc418660728"/>
      <w:r>
        <w:rPr>
          <w:lang w:val="en-US"/>
        </w:rPr>
        <w:t>6.10.3.</w:t>
      </w:r>
      <w:r w:rsidR="007227BF" w:rsidRPr="0021242D">
        <w:rPr>
          <w:lang w:val="en-US"/>
        </w:rPr>
        <w:t>4.</w:t>
      </w:r>
      <w:r w:rsidR="0017063E">
        <w:rPr>
          <w:lang w:val="en-US"/>
        </w:rPr>
        <w:t>7</w:t>
      </w:r>
      <w:r w:rsidR="007227BF" w:rsidRPr="0021242D">
        <w:rPr>
          <w:lang w:val="en-US"/>
        </w:rPr>
        <w:tab/>
        <w:t>Service Interactions</w:t>
      </w:r>
      <w:bookmarkEnd w:id="1866"/>
      <w:bookmarkEnd w:id="1867"/>
    </w:p>
    <w:p w:rsidR="007227BF" w:rsidRPr="0021242D" w:rsidRDefault="007227BF" w:rsidP="007227BF">
      <w:pPr>
        <w:rPr>
          <w:lang w:eastAsia="ko-KR"/>
        </w:rPr>
      </w:pPr>
      <w:r w:rsidRPr="0021242D">
        <w:rPr>
          <w:lang w:eastAsia="ko-KR"/>
        </w:rPr>
        <w:t>The interactions of service capabilities required for this service capability:</w:t>
      </w:r>
    </w:p>
    <w:p w:rsidR="007227BF" w:rsidRPr="0021242D" w:rsidRDefault="007227BF" w:rsidP="004415F7">
      <w:pPr>
        <w:pStyle w:val="BN"/>
        <w:numPr>
          <w:ilvl w:val="0"/>
          <w:numId w:val="66"/>
        </w:numPr>
      </w:pPr>
      <w:r w:rsidRPr="0021242D">
        <w:t>Issue the request to the Supporting Service to perform the operation</w:t>
      </w:r>
    </w:p>
    <w:p w:rsidR="007227BF" w:rsidRPr="0021242D" w:rsidRDefault="00982287" w:rsidP="00B91F03">
      <w:pPr>
        <w:pStyle w:val="FL"/>
      </w:pPr>
      <w:r w:rsidRPr="0021242D">
        <w:object w:dxaOrig="6307" w:dyaOrig="5067">
          <v:shape id="_x0000_i1093" type="#_x0000_t75" style="width:315.05pt;height:253.45pt" o:ole="">
            <v:imagedata r:id="rId184" o:title=""/>
          </v:shape>
          <o:OLEObject Type="Embed" ProgID="Visio.Drawing.11" ShapeID="_x0000_i1093" DrawAspect="Content" ObjectID="_1492401449" r:id="rId185"/>
        </w:object>
      </w:r>
    </w:p>
    <w:p w:rsidR="007227BF" w:rsidRPr="0021242D" w:rsidRDefault="007227BF" w:rsidP="000A05F0">
      <w:pPr>
        <w:pStyle w:val="TF"/>
      </w:pPr>
      <w:r w:rsidRPr="0021242D">
        <w:t xml:space="preserve">Figure </w:t>
      </w:r>
      <w:r w:rsidR="0093773A">
        <w:t>6.10.3.</w:t>
      </w:r>
      <w:r w:rsidRPr="0021242D">
        <w:t>4.</w:t>
      </w:r>
      <w:r w:rsidR="0017063E">
        <w:t>7</w:t>
      </w:r>
      <w:r w:rsidRPr="0021242D">
        <w:t>-1</w:t>
      </w:r>
      <w:r w:rsidR="000A05F0" w:rsidRPr="0021242D">
        <w:t>:</w:t>
      </w:r>
      <w:r w:rsidRPr="0021242D">
        <w:t xml:space="preserve"> getEventCollectionTriggers Diagram</w:t>
      </w:r>
    </w:p>
    <w:p w:rsidR="007227BF" w:rsidRPr="0021242D" w:rsidRDefault="0093773A" w:rsidP="007227BF">
      <w:pPr>
        <w:pStyle w:val="Heading5"/>
        <w:rPr>
          <w:lang w:val="en-US"/>
        </w:rPr>
      </w:pPr>
      <w:bookmarkStart w:id="1868" w:name="_Toc418174785"/>
      <w:bookmarkStart w:id="1869" w:name="_Toc418660729"/>
      <w:r>
        <w:rPr>
          <w:lang w:val="en-US"/>
        </w:rPr>
        <w:t>6.10.3.</w:t>
      </w:r>
      <w:r w:rsidR="007227BF" w:rsidRPr="0021242D">
        <w:rPr>
          <w:lang w:val="en-US"/>
        </w:rPr>
        <w:t>4.</w:t>
      </w:r>
      <w:r w:rsidR="0017063E">
        <w:rPr>
          <w:lang w:val="en-US"/>
        </w:rPr>
        <w:t>8</w:t>
      </w:r>
      <w:r w:rsidR="007227BF" w:rsidRPr="0021242D">
        <w:rPr>
          <w:lang w:val="en-US"/>
        </w:rPr>
        <w:tab/>
        <w:t>oneM2M Resource Interworking</w:t>
      </w:r>
      <w:bookmarkEnd w:id="1868"/>
      <w:bookmarkEnd w:id="1869"/>
    </w:p>
    <w:p w:rsidR="007227BF" w:rsidRPr="0021242D" w:rsidRDefault="007227BF" w:rsidP="007227BF">
      <w:r w:rsidRPr="0021242D">
        <w:t>The service capability aligns with the &lt;statsCollect&gt; resource and maps to the RETRIEVE procedure for the resource.</w:t>
      </w:r>
    </w:p>
    <w:p w:rsidR="007227BF" w:rsidRPr="0017063E" w:rsidRDefault="0093773A" w:rsidP="007227BF">
      <w:pPr>
        <w:pStyle w:val="Heading4"/>
        <w:rPr>
          <w:lang w:val="en-US"/>
        </w:rPr>
      </w:pPr>
      <w:bookmarkStart w:id="1870" w:name="_Toc417309590"/>
      <w:bookmarkStart w:id="1871" w:name="_Toc418174786"/>
      <w:bookmarkStart w:id="1872" w:name="_Toc418660730"/>
      <w:r w:rsidRPr="0017063E">
        <w:rPr>
          <w:lang w:val="en-US"/>
        </w:rPr>
        <w:t>6.10.3.</w:t>
      </w:r>
      <w:r w:rsidR="007227BF" w:rsidRPr="0017063E">
        <w:rPr>
          <w:lang w:val="en-US"/>
        </w:rPr>
        <w:t>5</w:t>
      </w:r>
      <w:r w:rsidR="007227BF" w:rsidRPr="0017063E">
        <w:rPr>
          <w:lang w:val="en-US"/>
        </w:rPr>
        <w:tab/>
        <w:t>recordEvent</w:t>
      </w:r>
      <w:bookmarkEnd w:id="1870"/>
      <w:bookmarkEnd w:id="1871"/>
      <w:bookmarkEnd w:id="1872"/>
    </w:p>
    <w:p w:rsidR="0017063E" w:rsidRPr="0017063E" w:rsidRDefault="0017063E" w:rsidP="0017063E">
      <w:pPr>
        <w:pStyle w:val="Heading5"/>
        <w:rPr>
          <w:lang w:val="en-US"/>
        </w:rPr>
      </w:pPr>
      <w:bookmarkStart w:id="1873" w:name="_Toc418660731"/>
      <w:r w:rsidRPr="0017063E">
        <w:rPr>
          <w:lang w:val="en-US"/>
        </w:rPr>
        <w:t>6.10.3.5.1</w:t>
      </w:r>
      <w:r w:rsidRPr="0017063E">
        <w:rPr>
          <w:lang w:val="en-US"/>
        </w:rPr>
        <w:tab/>
        <w:t>Description</w:t>
      </w:r>
      <w:bookmarkEnd w:id="1873"/>
    </w:p>
    <w:p w:rsidR="007227BF" w:rsidRPr="0017063E" w:rsidRDefault="007227BF" w:rsidP="007227BF">
      <w:r w:rsidRPr="0017063E">
        <w:t xml:space="preserve">This service capability provides the ability for a service (such as Data Exchange service) to trigger the event collection service to record an event. This service applies to the Msc Reference Point. </w:t>
      </w:r>
    </w:p>
    <w:p w:rsidR="007227BF" w:rsidRPr="0017063E" w:rsidRDefault="0093773A" w:rsidP="007227BF">
      <w:pPr>
        <w:pStyle w:val="Heading5"/>
        <w:rPr>
          <w:lang w:val="en-US"/>
        </w:rPr>
      </w:pPr>
      <w:bookmarkStart w:id="1874" w:name="_Toc418174787"/>
      <w:bookmarkStart w:id="1875" w:name="_Toc418660732"/>
      <w:r w:rsidRPr="0017063E">
        <w:rPr>
          <w:lang w:val="en-US"/>
        </w:rPr>
        <w:lastRenderedPageBreak/>
        <w:t>6.10.3.</w:t>
      </w:r>
      <w:r w:rsidR="007227BF" w:rsidRPr="0017063E">
        <w:rPr>
          <w:lang w:val="en-US"/>
        </w:rPr>
        <w:t>5.</w:t>
      </w:r>
      <w:r w:rsidR="0017063E">
        <w:rPr>
          <w:lang w:val="en-US"/>
        </w:rPr>
        <w:t>2</w:t>
      </w:r>
      <w:r w:rsidR="007227BF" w:rsidRPr="0017063E">
        <w:rPr>
          <w:lang w:val="en-US"/>
        </w:rPr>
        <w:tab/>
      </w:r>
      <w:r w:rsidR="00D87590">
        <w:rPr>
          <w:lang w:val="en-US"/>
        </w:rPr>
        <w:t>Pre-Conditions</w:t>
      </w:r>
      <w:bookmarkEnd w:id="1874"/>
      <w:bookmarkEnd w:id="1875"/>
    </w:p>
    <w:p w:rsidR="007227BF" w:rsidRPr="0021242D" w:rsidRDefault="007227BF" w:rsidP="007227BF">
      <w:pPr>
        <w:keepNext/>
      </w:pPr>
      <w:r w:rsidRPr="0021242D">
        <w:t xml:space="preserve">Event Collection Triggers have been created by the setEventCollectionTriggers capability. </w:t>
      </w:r>
    </w:p>
    <w:p w:rsidR="007227BF" w:rsidRPr="0021242D" w:rsidRDefault="0093773A" w:rsidP="007227BF">
      <w:pPr>
        <w:pStyle w:val="Heading5"/>
        <w:rPr>
          <w:lang w:val="en-US"/>
        </w:rPr>
      </w:pPr>
      <w:bookmarkStart w:id="1876" w:name="_Toc418174788"/>
      <w:bookmarkStart w:id="1877" w:name="_Toc418660733"/>
      <w:r>
        <w:rPr>
          <w:lang w:val="en-US"/>
        </w:rPr>
        <w:t>6.10.3.</w:t>
      </w:r>
      <w:r w:rsidR="007227BF" w:rsidRPr="0021242D">
        <w:rPr>
          <w:lang w:val="en-US"/>
        </w:rPr>
        <w:t>5.</w:t>
      </w:r>
      <w:r w:rsidR="0017063E">
        <w:rPr>
          <w:lang w:val="en-US"/>
        </w:rPr>
        <w:t>3</w:t>
      </w:r>
      <w:r w:rsidR="007227BF" w:rsidRPr="0021242D">
        <w:rPr>
          <w:lang w:val="en-US"/>
        </w:rPr>
        <w:tab/>
        <w:t xml:space="preserve">Signature </w:t>
      </w:r>
      <w:r w:rsidR="000A05F0" w:rsidRPr="0021242D">
        <w:rPr>
          <w:lang w:val="en-US"/>
        </w:rPr>
        <w:t>-</w:t>
      </w:r>
      <w:r w:rsidR="007227BF" w:rsidRPr="0021242D">
        <w:rPr>
          <w:lang w:val="en-US"/>
        </w:rPr>
        <w:t xml:space="preserve"> recordEvent</w:t>
      </w:r>
      <w:bookmarkEnd w:id="1876"/>
      <w:bookmarkEnd w:id="1877"/>
    </w:p>
    <w:p w:rsidR="000A05F0" w:rsidRPr="0021242D" w:rsidRDefault="000A05F0" w:rsidP="000A05F0">
      <w:pPr>
        <w:pStyle w:val="TH"/>
      </w:pPr>
      <w:r w:rsidRPr="0021242D">
        <w:t xml:space="preserve">Table </w:t>
      </w:r>
      <w:r w:rsidR="0093773A">
        <w:t>6.10.3.</w:t>
      </w:r>
      <w:r w:rsidRPr="0021242D">
        <w:t>5.</w:t>
      </w:r>
      <w:r w:rsidR="0017063E">
        <w:t>3</w:t>
      </w:r>
      <w:r w:rsidRPr="0021242D">
        <w:t>-1: Event Collection – recordEvent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eventCollectionPolicyID</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This attribute specify the policy used to define the specific event collection trigger.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eventCollectionTriggerID</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The service where the trigger happens provides the eventCollectionTriggerID being used.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eventDescription</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This attribute describes the event triggered at the service. It is a subset of the eventConfig data structure. It contains one or more parameters defined in the eventConfig data type.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recordID</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OUT</w:t>
            </w:r>
          </w:p>
        </w:tc>
        <w:tc>
          <w:tcPr>
            <w:tcW w:w="900" w:type="dxa"/>
            <w:tcBorders>
              <w:left w:val="single" w:sz="1" w:space="0" w:color="000000"/>
              <w:bottom w:val="single" w:sz="1" w:space="0" w:color="000000"/>
            </w:tcBorders>
          </w:tcPr>
          <w:p w:rsidR="007227BF" w:rsidRPr="0021242D" w:rsidRDefault="007227BF"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The event collection service generates a unique ID. </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OUT</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Unique response types for this service. Exception:.</w:t>
            </w:r>
          </w:p>
          <w:p w:rsidR="007227BF" w:rsidRPr="0021242D" w:rsidRDefault="007227BF" w:rsidP="000A05F0">
            <w:pPr>
              <w:pStyle w:val="TB1"/>
            </w:pPr>
            <w:r w:rsidRPr="0021242D">
              <w:t>Event recording cannot be completed</w:t>
            </w:r>
          </w:p>
        </w:tc>
      </w:tr>
    </w:tbl>
    <w:p w:rsidR="007227BF" w:rsidRPr="0021242D" w:rsidRDefault="007227BF" w:rsidP="007227BF"/>
    <w:p w:rsidR="007227BF" w:rsidRPr="0021242D" w:rsidRDefault="0093773A" w:rsidP="007227BF">
      <w:pPr>
        <w:pStyle w:val="Heading5"/>
        <w:rPr>
          <w:lang w:val="en-US"/>
        </w:rPr>
      </w:pPr>
      <w:bookmarkStart w:id="1878" w:name="_Toc418174789"/>
      <w:bookmarkStart w:id="1879" w:name="_Toc418660734"/>
      <w:r>
        <w:rPr>
          <w:lang w:val="en-US"/>
        </w:rPr>
        <w:t>6.10.3.</w:t>
      </w:r>
      <w:r w:rsidR="007227BF" w:rsidRPr="0021242D">
        <w:rPr>
          <w:lang w:val="en-US"/>
        </w:rPr>
        <w:t>5.</w:t>
      </w:r>
      <w:r w:rsidR="0017063E">
        <w:rPr>
          <w:lang w:val="en-US"/>
        </w:rPr>
        <w:t>4</w:t>
      </w:r>
      <w:r w:rsidR="007227BF" w:rsidRPr="0021242D">
        <w:rPr>
          <w:lang w:val="en-US"/>
        </w:rPr>
        <w:tab/>
      </w:r>
      <w:r w:rsidR="007227BF" w:rsidRPr="0021242D">
        <w:rPr>
          <w:lang w:val="en-US" w:eastAsia="ko-KR"/>
        </w:rPr>
        <w:t>Post-Conditions</w:t>
      </w:r>
      <w:bookmarkEnd w:id="1878"/>
      <w:bookmarkEnd w:id="1879"/>
    </w:p>
    <w:p w:rsidR="007227BF" w:rsidRPr="0021242D" w:rsidRDefault="007227BF" w:rsidP="007227BF">
      <w:pPr>
        <w:keepNext/>
        <w:rPr>
          <w:lang w:eastAsia="ko-KR"/>
        </w:rPr>
      </w:pPr>
      <w:r w:rsidRPr="0021242D">
        <w:rPr>
          <w:lang w:eastAsia="ko-KR"/>
        </w:rPr>
        <w:t>Not Applicable</w:t>
      </w:r>
      <w:r w:rsidR="000A05F0" w:rsidRPr="0021242D">
        <w:rPr>
          <w:lang w:eastAsia="ko-KR"/>
        </w:rPr>
        <w:t>.</w:t>
      </w:r>
    </w:p>
    <w:p w:rsidR="007227BF" w:rsidRPr="0021242D" w:rsidRDefault="0093773A" w:rsidP="007227BF">
      <w:pPr>
        <w:pStyle w:val="Heading5"/>
        <w:rPr>
          <w:lang w:val="en-US"/>
        </w:rPr>
      </w:pPr>
      <w:bookmarkStart w:id="1880" w:name="_Toc418174790"/>
      <w:bookmarkStart w:id="1881" w:name="_Toc418660735"/>
      <w:r>
        <w:rPr>
          <w:lang w:val="en-US"/>
        </w:rPr>
        <w:t>6.10.3.</w:t>
      </w:r>
      <w:r w:rsidR="007227BF" w:rsidRPr="0021242D">
        <w:rPr>
          <w:lang w:val="en-US"/>
        </w:rPr>
        <w:t>5.</w:t>
      </w:r>
      <w:r w:rsidR="0017063E">
        <w:rPr>
          <w:lang w:val="en-US"/>
        </w:rPr>
        <w:t>5</w:t>
      </w:r>
      <w:r w:rsidR="007227BF" w:rsidRPr="0021242D">
        <w:rPr>
          <w:lang w:val="en-US"/>
        </w:rPr>
        <w:tab/>
      </w:r>
      <w:r w:rsidR="007227BF" w:rsidRPr="0021242D">
        <w:rPr>
          <w:lang w:val="en-US" w:eastAsia="ko-KR"/>
        </w:rPr>
        <w:t>Exceptions</w:t>
      </w:r>
      <w:bookmarkEnd w:id="1880"/>
      <w:bookmarkEnd w:id="1881"/>
    </w:p>
    <w:p w:rsidR="007227BF" w:rsidRPr="0021242D" w:rsidRDefault="007227BF" w:rsidP="007227BF">
      <w:pPr>
        <w:keepNext/>
      </w:pPr>
      <w:r w:rsidRPr="0021242D">
        <w:rPr>
          <w:lang w:eastAsia="ko-KR"/>
        </w:rPr>
        <w:t>Not Applicable</w:t>
      </w:r>
      <w:r w:rsidR="000A05F0" w:rsidRPr="0021242D">
        <w:rPr>
          <w:lang w:eastAsia="ko-KR"/>
        </w:rPr>
        <w:t>.</w:t>
      </w:r>
    </w:p>
    <w:p w:rsidR="007227BF" w:rsidRPr="0021242D" w:rsidRDefault="0093773A" w:rsidP="007227BF">
      <w:pPr>
        <w:pStyle w:val="Heading5"/>
        <w:rPr>
          <w:lang w:val="en-US"/>
        </w:rPr>
      </w:pPr>
      <w:bookmarkStart w:id="1882" w:name="_Toc418174791"/>
      <w:bookmarkStart w:id="1883" w:name="_Toc418660736"/>
      <w:r>
        <w:rPr>
          <w:lang w:val="en-US"/>
        </w:rPr>
        <w:t>6.10.3.</w:t>
      </w:r>
      <w:r w:rsidR="007227BF" w:rsidRPr="0021242D">
        <w:rPr>
          <w:lang w:val="en-US"/>
        </w:rPr>
        <w:t>5.</w:t>
      </w:r>
      <w:r w:rsidR="0017063E">
        <w:rPr>
          <w:lang w:val="en-US"/>
        </w:rPr>
        <w:t>6</w:t>
      </w:r>
      <w:r w:rsidR="007227BF" w:rsidRPr="0021242D">
        <w:rPr>
          <w:lang w:val="en-US"/>
        </w:rPr>
        <w:tab/>
      </w:r>
      <w:r w:rsidR="007227BF" w:rsidRPr="0021242D">
        <w:rPr>
          <w:lang w:val="en-US" w:eastAsia="ko-KR"/>
        </w:rPr>
        <w:t>Policies for Use</w:t>
      </w:r>
      <w:bookmarkEnd w:id="1882"/>
      <w:bookmarkEnd w:id="1883"/>
    </w:p>
    <w:p w:rsidR="007227BF" w:rsidRPr="0021242D" w:rsidRDefault="007227BF" w:rsidP="007227B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lang w:val="en-US"/>
        </w:rPr>
      </w:pPr>
      <w:bookmarkStart w:id="1884" w:name="_Toc418174792"/>
      <w:bookmarkStart w:id="1885" w:name="_Toc418660737"/>
      <w:r>
        <w:rPr>
          <w:lang w:val="en-US"/>
        </w:rPr>
        <w:t>6.10.3.</w:t>
      </w:r>
      <w:r w:rsidR="007227BF" w:rsidRPr="0021242D">
        <w:rPr>
          <w:lang w:val="en-US"/>
        </w:rPr>
        <w:t>5.</w:t>
      </w:r>
      <w:r w:rsidR="0017063E">
        <w:rPr>
          <w:lang w:val="en-US"/>
        </w:rPr>
        <w:t>7</w:t>
      </w:r>
      <w:r w:rsidR="007227BF" w:rsidRPr="0021242D">
        <w:rPr>
          <w:lang w:val="en-US"/>
        </w:rPr>
        <w:tab/>
        <w:t>Service Interactions</w:t>
      </w:r>
      <w:bookmarkEnd w:id="1884"/>
      <w:bookmarkEnd w:id="1885"/>
    </w:p>
    <w:p w:rsidR="007227BF" w:rsidRPr="0021242D" w:rsidRDefault="007227BF" w:rsidP="007227BF">
      <w:r w:rsidRPr="0021242D">
        <w:t xml:space="preserve">The request comes from the service where the event was triggered to the Event Collection entity. </w:t>
      </w:r>
    </w:p>
    <w:p w:rsidR="007227BF" w:rsidRPr="0021242D" w:rsidRDefault="00982287" w:rsidP="00CC28E1">
      <w:pPr>
        <w:pStyle w:val="FL"/>
      </w:pPr>
      <w:r w:rsidRPr="0021242D">
        <w:object w:dxaOrig="4106" w:dyaOrig="4567">
          <v:shape id="_x0000_i1094" type="#_x0000_t75" style="width:205.65pt;height:228.1pt" o:ole="">
            <v:imagedata r:id="rId186" o:title=""/>
          </v:shape>
          <o:OLEObject Type="Embed" ProgID="Visio.Drawing.11" ShapeID="_x0000_i1094" DrawAspect="Content" ObjectID="_1492401450" r:id="rId187"/>
        </w:object>
      </w:r>
    </w:p>
    <w:p w:rsidR="007227BF" w:rsidRPr="0021242D" w:rsidRDefault="007227BF" w:rsidP="000A05F0">
      <w:pPr>
        <w:pStyle w:val="TF"/>
      </w:pPr>
      <w:r w:rsidRPr="0021242D">
        <w:t xml:space="preserve">Figure </w:t>
      </w:r>
      <w:r w:rsidR="0093773A">
        <w:t>6.10.3.</w:t>
      </w:r>
      <w:r w:rsidRPr="0021242D">
        <w:t>5.</w:t>
      </w:r>
      <w:r w:rsidR="0017063E">
        <w:t>7</w:t>
      </w:r>
      <w:r w:rsidRPr="0021242D">
        <w:t>-1</w:t>
      </w:r>
      <w:r w:rsidR="000A05F0" w:rsidRPr="0021242D">
        <w:t>:</w:t>
      </w:r>
      <w:r w:rsidRPr="0021242D">
        <w:t xml:space="preserve"> recordEvent Diagram</w:t>
      </w:r>
    </w:p>
    <w:p w:rsidR="007227BF" w:rsidRPr="0021242D" w:rsidRDefault="0093773A" w:rsidP="007227BF">
      <w:pPr>
        <w:pStyle w:val="Heading5"/>
        <w:rPr>
          <w:lang w:val="en-US"/>
        </w:rPr>
      </w:pPr>
      <w:bookmarkStart w:id="1886" w:name="_Toc418174793"/>
      <w:bookmarkStart w:id="1887" w:name="_Toc418660738"/>
      <w:r>
        <w:rPr>
          <w:lang w:val="en-US"/>
        </w:rPr>
        <w:lastRenderedPageBreak/>
        <w:t>6.10.3.</w:t>
      </w:r>
      <w:r w:rsidR="007227BF" w:rsidRPr="0021242D">
        <w:rPr>
          <w:lang w:val="en-US"/>
        </w:rPr>
        <w:t>5.</w:t>
      </w:r>
      <w:r w:rsidR="0017063E">
        <w:rPr>
          <w:lang w:val="en-US"/>
        </w:rPr>
        <w:t>8</w:t>
      </w:r>
      <w:r w:rsidR="007227BF" w:rsidRPr="0021242D">
        <w:rPr>
          <w:lang w:val="en-US"/>
        </w:rPr>
        <w:tab/>
        <w:t>oneM2M Resource Interworking</w:t>
      </w:r>
      <w:bookmarkEnd w:id="1886"/>
      <w:bookmarkEnd w:id="1887"/>
    </w:p>
    <w:p w:rsidR="007227BF" w:rsidRPr="0021242D" w:rsidRDefault="007227BF" w:rsidP="007227BF">
      <w:pPr>
        <w:keepNext/>
      </w:pPr>
      <w:r w:rsidRPr="0021242D">
        <w:rPr>
          <w:lang w:eastAsia="ko-KR"/>
        </w:rPr>
        <w:t>Not Applicable</w:t>
      </w:r>
      <w:r w:rsidR="000A05F0" w:rsidRPr="0021242D">
        <w:rPr>
          <w:lang w:eastAsia="ko-KR"/>
        </w:rPr>
        <w:t>.</w:t>
      </w:r>
    </w:p>
    <w:p w:rsidR="007227BF" w:rsidRPr="0017063E" w:rsidRDefault="0093773A" w:rsidP="007227BF">
      <w:pPr>
        <w:pStyle w:val="Heading4"/>
        <w:rPr>
          <w:lang w:val="en-US"/>
        </w:rPr>
      </w:pPr>
      <w:bookmarkStart w:id="1888" w:name="_Toc417309591"/>
      <w:bookmarkStart w:id="1889" w:name="_Toc418174794"/>
      <w:bookmarkStart w:id="1890" w:name="_Toc418660739"/>
      <w:r w:rsidRPr="0017063E">
        <w:rPr>
          <w:lang w:val="en-US"/>
        </w:rPr>
        <w:t>6.10.3.</w:t>
      </w:r>
      <w:r w:rsidR="007227BF" w:rsidRPr="0017063E">
        <w:rPr>
          <w:lang w:val="en-US"/>
        </w:rPr>
        <w:t>6</w:t>
      </w:r>
      <w:r w:rsidR="007227BF" w:rsidRPr="0017063E">
        <w:rPr>
          <w:lang w:val="en-US"/>
        </w:rPr>
        <w:tab/>
        <w:t>getEventRecords</w:t>
      </w:r>
      <w:bookmarkEnd w:id="1888"/>
      <w:bookmarkEnd w:id="1889"/>
      <w:bookmarkEnd w:id="1890"/>
    </w:p>
    <w:p w:rsidR="0017063E" w:rsidRPr="0017063E" w:rsidRDefault="0017063E" w:rsidP="0017063E">
      <w:pPr>
        <w:pStyle w:val="Heading5"/>
        <w:rPr>
          <w:lang w:val="en-US"/>
        </w:rPr>
      </w:pPr>
      <w:bookmarkStart w:id="1891" w:name="_Toc418660740"/>
      <w:r w:rsidRPr="0017063E">
        <w:rPr>
          <w:lang w:val="en-US"/>
        </w:rPr>
        <w:t>6.10.3.6.1</w:t>
      </w:r>
      <w:r w:rsidRPr="0017063E">
        <w:rPr>
          <w:lang w:val="en-US"/>
        </w:rPr>
        <w:tab/>
        <w:t>Description</w:t>
      </w:r>
      <w:bookmarkEnd w:id="1891"/>
    </w:p>
    <w:p w:rsidR="007227BF" w:rsidRPr="0017063E" w:rsidRDefault="007227BF" w:rsidP="007227BF">
      <w:r w:rsidRPr="0017063E">
        <w:t xml:space="preserve">This service capability provides the ability for AEs and service capabilities to retrieve the recorded events for statistical or charging purposes. This service capability applies to the Mca and Msc Reference Point. </w:t>
      </w:r>
    </w:p>
    <w:p w:rsidR="007227BF" w:rsidRPr="0017063E" w:rsidRDefault="0093773A" w:rsidP="007227BF">
      <w:pPr>
        <w:pStyle w:val="Heading5"/>
        <w:rPr>
          <w:lang w:val="en-US"/>
        </w:rPr>
      </w:pPr>
      <w:bookmarkStart w:id="1892" w:name="_Toc418174795"/>
      <w:bookmarkStart w:id="1893" w:name="_Toc418660741"/>
      <w:r w:rsidRPr="0017063E">
        <w:rPr>
          <w:lang w:val="en-US"/>
        </w:rPr>
        <w:t>6.10.3.</w:t>
      </w:r>
      <w:r w:rsidR="007227BF" w:rsidRPr="0017063E">
        <w:rPr>
          <w:lang w:val="en-US"/>
        </w:rPr>
        <w:t>6.</w:t>
      </w:r>
      <w:r w:rsidR="0017063E" w:rsidRPr="0017063E">
        <w:rPr>
          <w:lang w:val="en-US"/>
        </w:rPr>
        <w:t>2</w:t>
      </w:r>
      <w:r w:rsidR="007227BF" w:rsidRPr="0017063E">
        <w:rPr>
          <w:lang w:val="en-US"/>
        </w:rPr>
        <w:tab/>
      </w:r>
      <w:r w:rsidR="00D87590">
        <w:rPr>
          <w:lang w:val="en-US"/>
        </w:rPr>
        <w:t>Pre-Conditions</w:t>
      </w:r>
      <w:bookmarkEnd w:id="1892"/>
      <w:bookmarkEnd w:id="1893"/>
    </w:p>
    <w:p w:rsidR="007227BF" w:rsidRPr="0021242D" w:rsidRDefault="007227BF" w:rsidP="007227BF">
      <w:pPr>
        <w:keepNext/>
      </w:pPr>
      <w:r w:rsidRPr="0021242D">
        <w:t xml:space="preserve">Originating AEs and service capabilities are subscribed and registered to the receiving service capability. </w:t>
      </w:r>
    </w:p>
    <w:p w:rsidR="007227BF" w:rsidRPr="0021242D" w:rsidRDefault="0093773A" w:rsidP="007227BF">
      <w:pPr>
        <w:pStyle w:val="Heading5"/>
        <w:rPr>
          <w:lang w:val="en-US"/>
        </w:rPr>
      </w:pPr>
      <w:bookmarkStart w:id="1894" w:name="_Toc418174796"/>
      <w:bookmarkStart w:id="1895" w:name="_Toc418660742"/>
      <w:r>
        <w:rPr>
          <w:lang w:val="en-US"/>
        </w:rPr>
        <w:t>6.10.3.</w:t>
      </w:r>
      <w:r w:rsidR="007227BF" w:rsidRPr="0021242D">
        <w:rPr>
          <w:lang w:val="en-US"/>
        </w:rPr>
        <w:t>6.</w:t>
      </w:r>
      <w:r w:rsidR="0017063E">
        <w:rPr>
          <w:lang w:val="en-US"/>
        </w:rPr>
        <w:t>3</w:t>
      </w:r>
      <w:r w:rsidR="007227BF" w:rsidRPr="0021242D">
        <w:rPr>
          <w:lang w:val="en-US"/>
        </w:rPr>
        <w:tab/>
        <w:t>Signature – getEventRecords</w:t>
      </w:r>
      <w:bookmarkEnd w:id="1894"/>
      <w:bookmarkEnd w:id="1895"/>
    </w:p>
    <w:p w:rsidR="000A05F0" w:rsidRPr="0021242D" w:rsidRDefault="000A05F0" w:rsidP="000A05F0">
      <w:pPr>
        <w:pStyle w:val="TH"/>
      </w:pPr>
      <w:r w:rsidRPr="0021242D">
        <w:t xml:space="preserve">Table </w:t>
      </w:r>
      <w:r w:rsidR="0093773A">
        <w:t>6.10.3.</w:t>
      </w:r>
      <w:r w:rsidRPr="0021242D">
        <w:t>6.</w:t>
      </w:r>
      <w:r w:rsidR="0017063E">
        <w:t>3</w:t>
      </w:r>
      <w:r w:rsidRPr="0021242D">
        <w:t>-1: Event Collection – getRecords capability</w:t>
      </w:r>
    </w:p>
    <w:tbl>
      <w:tblPr>
        <w:tblW w:w="8816" w:type="dxa"/>
        <w:jc w:val="center"/>
        <w:tblLayout w:type="fixed"/>
        <w:tblCellMar>
          <w:left w:w="0" w:type="dxa"/>
          <w:right w:w="0" w:type="dxa"/>
        </w:tblCellMar>
        <w:tblLook w:val="0000"/>
      </w:tblPr>
      <w:tblGrid>
        <w:gridCol w:w="1709"/>
        <w:gridCol w:w="900"/>
        <w:gridCol w:w="900"/>
        <w:gridCol w:w="5307"/>
      </w:tblGrid>
      <w:tr w:rsidR="007227BF"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7227BF" w:rsidRPr="0021242D" w:rsidRDefault="007227BF"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227BF" w:rsidRPr="0021242D" w:rsidRDefault="007227BF" w:rsidP="000A05F0">
            <w:pPr>
              <w:pStyle w:val="TAH"/>
            </w:pPr>
            <w:r w:rsidRPr="0021242D">
              <w:t>Description</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eventRecordID</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This attribute specifies which record to retrieve. If not specified, any event records matching the filter criteria should be retrieved. If the Originator does not have the information regarding the eventRecordID, it indicates with a specific value that represents </w:t>
            </w:r>
            <w:r w:rsidR="00A55D34" w:rsidRPr="0021242D">
              <w:t>"</w:t>
            </w:r>
            <w:r w:rsidRPr="0021242D">
              <w:t>any IDs</w:t>
            </w:r>
            <w:r w:rsidR="00A55D34" w:rsidRPr="0021242D">
              <w:t>"</w:t>
            </w:r>
            <w:r w:rsidRPr="0021242D">
              <w:t>, and use the filterCriteria to filter selected records of events.</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filterCriteria</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IN</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 xml:space="preserve">See Table </w:t>
            </w:r>
            <w:r w:rsidR="0093773A">
              <w:t>6.10.2.1.5</w:t>
            </w:r>
            <w:r w:rsidRPr="0021242D">
              <w:t>-1</w:t>
            </w:r>
          </w:p>
        </w:tc>
      </w:tr>
      <w:tr w:rsidR="007227BF" w:rsidRPr="0021242D" w:rsidTr="00306A3D">
        <w:trPr>
          <w:tblHeader/>
          <w:jc w:val="center"/>
        </w:trPr>
        <w:tc>
          <w:tcPr>
            <w:tcW w:w="1709" w:type="dxa"/>
            <w:tcBorders>
              <w:left w:val="single" w:sz="1" w:space="0" w:color="000000"/>
              <w:bottom w:val="single" w:sz="1" w:space="0" w:color="000000"/>
            </w:tcBorders>
          </w:tcPr>
          <w:p w:rsidR="007227BF" w:rsidRPr="0021242D" w:rsidRDefault="007227BF" w:rsidP="000A05F0">
            <w:pPr>
              <w:pStyle w:val="TAL"/>
            </w:pPr>
            <w:r w:rsidRPr="0021242D">
              <w:t>responseType</w:t>
            </w:r>
          </w:p>
        </w:tc>
        <w:tc>
          <w:tcPr>
            <w:tcW w:w="900"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OUT</w:t>
            </w:r>
          </w:p>
        </w:tc>
        <w:tc>
          <w:tcPr>
            <w:tcW w:w="900" w:type="dxa"/>
            <w:tcBorders>
              <w:left w:val="single" w:sz="1" w:space="0" w:color="000000"/>
              <w:bottom w:val="single" w:sz="1" w:space="0" w:color="000000"/>
            </w:tcBorders>
          </w:tcPr>
          <w:p w:rsidR="007227BF" w:rsidRPr="0021242D" w:rsidRDefault="007227BF"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7227BF" w:rsidRPr="0021242D" w:rsidRDefault="007227BF" w:rsidP="000A05F0">
            <w:pPr>
              <w:pStyle w:val="TAL"/>
            </w:pPr>
            <w:r w:rsidRPr="0021242D">
              <w:t>Unique response types for this service. Exception:</w:t>
            </w:r>
          </w:p>
          <w:p w:rsidR="007227BF" w:rsidRPr="0021242D" w:rsidRDefault="007227BF" w:rsidP="000A05F0">
            <w:pPr>
              <w:pStyle w:val="TB1"/>
            </w:pPr>
            <w:r w:rsidRPr="0021242D">
              <w:t xml:space="preserve">The eventRecordID </w:t>
            </w:r>
          </w:p>
        </w:tc>
      </w:tr>
    </w:tbl>
    <w:p w:rsidR="007227BF" w:rsidRPr="0021242D" w:rsidRDefault="007227BF" w:rsidP="007227BF"/>
    <w:p w:rsidR="007227BF" w:rsidRPr="0021242D" w:rsidRDefault="0093773A" w:rsidP="007227BF">
      <w:pPr>
        <w:pStyle w:val="Heading5"/>
        <w:rPr>
          <w:lang w:val="en-US"/>
        </w:rPr>
      </w:pPr>
      <w:bookmarkStart w:id="1896" w:name="_Toc418174797"/>
      <w:bookmarkStart w:id="1897" w:name="_Toc418660743"/>
      <w:r>
        <w:rPr>
          <w:lang w:val="en-US"/>
        </w:rPr>
        <w:t>6.10.3.</w:t>
      </w:r>
      <w:r w:rsidR="007227BF" w:rsidRPr="0021242D">
        <w:rPr>
          <w:lang w:val="en-US"/>
        </w:rPr>
        <w:t>6.</w:t>
      </w:r>
      <w:r w:rsidR="0017063E">
        <w:rPr>
          <w:lang w:val="en-US"/>
        </w:rPr>
        <w:t>4</w:t>
      </w:r>
      <w:r w:rsidR="007227BF" w:rsidRPr="0021242D">
        <w:rPr>
          <w:lang w:val="en-US"/>
        </w:rPr>
        <w:tab/>
      </w:r>
      <w:r w:rsidR="007227BF" w:rsidRPr="0021242D">
        <w:rPr>
          <w:lang w:val="en-US" w:eastAsia="ko-KR"/>
        </w:rPr>
        <w:t>Post-Conditions</w:t>
      </w:r>
      <w:bookmarkEnd w:id="1896"/>
      <w:bookmarkEnd w:id="1897"/>
    </w:p>
    <w:p w:rsidR="007227BF" w:rsidRPr="0021242D" w:rsidRDefault="007227BF" w:rsidP="007227BF">
      <w:pPr>
        <w:keepNext/>
        <w:rPr>
          <w:lang w:eastAsia="ko-KR"/>
        </w:rPr>
      </w:pPr>
      <w:r w:rsidRPr="0021242D">
        <w:rPr>
          <w:lang w:eastAsia="ko-KR"/>
        </w:rPr>
        <w:t>Not Applicable</w:t>
      </w:r>
      <w:r w:rsidR="000A05F0" w:rsidRPr="0021242D">
        <w:rPr>
          <w:lang w:eastAsia="ko-KR"/>
        </w:rPr>
        <w:t>.</w:t>
      </w:r>
    </w:p>
    <w:p w:rsidR="007227BF" w:rsidRPr="0021242D" w:rsidRDefault="0093773A" w:rsidP="007227BF">
      <w:pPr>
        <w:pStyle w:val="Heading5"/>
        <w:rPr>
          <w:lang w:val="en-US"/>
        </w:rPr>
      </w:pPr>
      <w:bookmarkStart w:id="1898" w:name="_Toc418174798"/>
      <w:bookmarkStart w:id="1899" w:name="_Toc418660744"/>
      <w:r>
        <w:rPr>
          <w:lang w:val="en-US"/>
        </w:rPr>
        <w:t>6.10.3.</w:t>
      </w:r>
      <w:r w:rsidR="007227BF" w:rsidRPr="0021242D">
        <w:rPr>
          <w:lang w:val="en-US"/>
        </w:rPr>
        <w:t>6.</w:t>
      </w:r>
      <w:r w:rsidR="0017063E">
        <w:rPr>
          <w:lang w:val="en-US"/>
        </w:rPr>
        <w:t>5</w:t>
      </w:r>
      <w:r w:rsidR="007227BF" w:rsidRPr="0021242D">
        <w:rPr>
          <w:lang w:val="en-US"/>
        </w:rPr>
        <w:tab/>
      </w:r>
      <w:r w:rsidR="007227BF" w:rsidRPr="0021242D">
        <w:rPr>
          <w:lang w:val="en-US" w:eastAsia="ko-KR"/>
        </w:rPr>
        <w:t>Exceptions</w:t>
      </w:r>
      <w:bookmarkEnd w:id="1898"/>
      <w:bookmarkEnd w:id="1899"/>
    </w:p>
    <w:p w:rsidR="007227BF" w:rsidRPr="0021242D" w:rsidRDefault="007227BF" w:rsidP="007227BF">
      <w:pPr>
        <w:keepNext/>
      </w:pPr>
      <w:r w:rsidRPr="0021242D">
        <w:rPr>
          <w:lang w:eastAsia="ko-KR"/>
        </w:rPr>
        <w:t>Not Applicable</w:t>
      </w:r>
      <w:r w:rsidR="000A05F0" w:rsidRPr="0021242D">
        <w:rPr>
          <w:lang w:eastAsia="ko-KR"/>
        </w:rPr>
        <w:t>.</w:t>
      </w:r>
    </w:p>
    <w:p w:rsidR="007227BF" w:rsidRPr="0021242D" w:rsidRDefault="0093773A" w:rsidP="007227BF">
      <w:pPr>
        <w:pStyle w:val="Heading5"/>
        <w:rPr>
          <w:lang w:val="en-US"/>
        </w:rPr>
      </w:pPr>
      <w:bookmarkStart w:id="1900" w:name="_Toc418174799"/>
      <w:bookmarkStart w:id="1901" w:name="_Toc418660745"/>
      <w:r>
        <w:rPr>
          <w:lang w:val="en-US"/>
        </w:rPr>
        <w:t>6.10.3.</w:t>
      </w:r>
      <w:r w:rsidR="007227BF" w:rsidRPr="0021242D">
        <w:rPr>
          <w:lang w:val="en-US"/>
        </w:rPr>
        <w:t>6.</w:t>
      </w:r>
      <w:r w:rsidR="0017063E">
        <w:rPr>
          <w:lang w:val="en-US"/>
        </w:rPr>
        <w:t>6</w:t>
      </w:r>
      <w:r w:rsidR="007227BF" w:rsidRPr="0021242D">
        <w:rPr>
          <w:lang w:val="en-US"/>
        </w:rPr>
        <w:tab/>
      </w:r>
      <w:r w:rsidR="007227BF" w:rsidRPr="0021242D">
        <w:rPr>
          <w:lang w:val="en-US" w:eastAsia="ko-KR"/>
        </w:rPr>
        <w:t>Policies for Use</w:t>
      </w:r>
      <w:bookmarkEnd w:id="1900"/>
      <w:bookmarkEnd w:id="1901"/>
    </w:p>
    <w:p w:rsidR="007227BF" w:rsidRPr="0021242D" w:rsidRDefault="007227BF" w:rsidP="007227B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7227BF" w:rsidRPr="0021242D" w:rsidRDefault="0093773A" w:rsidP="007227BF">
      <w:pPr>
        <w:pStyle w:val="Heading5"/>
        <w:rPr>
          <w:lang w:val="en-US"/>
        </w:rPr>
      </w:pPr>
      <w:bookmarkStart w:id="1902" w:name="_Toc418174800"/>
      <w:bookmarkStart w:id="1903" w:name="_Toc418660746"/>
      <w:r>
        <w:rPr>
          <w:lang w:val="en-US"/>
        </w:rPr>
        <w:t>6.10.3.</w:t>
      </w:r>
      <w:r w:rsidR="007227BF" w:rsidRPr="0021242D">
        <w:rPr>
          <w:lang w:val="en-US"/>
        </w:rPr>
        <w:t>6.</w:t>
      </w:r>
      <w:r w:rsidR="0017063E">
        <w:rPr>
          <w:lang w:val="en-US"/>
        </w:rPr>
        <w:t>7</w:t>
      </w:r>
      <w:r w:rsidR="007227BF" w:rsidRPr="0021242D">
        <w:rPr>
          <w:lang w:val="en-US"/>
        </w:rPr>
        <w:tab/>
        <w:t>Service Interactions</w:t>
      </w:r>
      <w:bookmarkEnd w:id="1902"/>
      <w:bookmarkEnd w:id="1903"/>
    </w:p>
    <w:p w:rsidR="007227BF" w:rsidRPr="0021242D" w:rsidRDefault="007227BF" w:rsidP="007227BF">
      <w:pPr>
        <w:spacing w:after="0"/>
      </w:pPr>
      <w:r w:rsidRPr="0021242D">
        <w:t xml:space="preserve">The Originator sends the request to the Event Collection entity to obtain the event records that it is </w:t>
      </w:r>
    </w:p>
    <w:p w:rsidR="007227BF" w:rsidRPr="0021242D" w:rsidRDefault="007227BF" w:rsidP="007227BF">
      <w:pPr>
        <w:spacing w:after="0"/>
      </w:pPr>
      <w:r w:rsidRPr="0021242D">
        <w:t xml:space="preserve">interested in. </w:t>
      </w:r>
    </w:p>
    <w:p w:rsidR="007227BF" w:rsidRPr="0021242D" w:rsidRDefault="00E80D78" w:rsidP="00B91F03">
      <w:pPr>
        <w:pStyle w:val="FL"/>
      </w:pPr>
      <w:r w:rsidRPr="0021242D">
        <w:object w:dxaOrig="6307" w:dyaOrig="4402">
          <v:shape id="_x0000_i1095" type="#_x0000_t75" style="width:315.05pt;height:219.45pt" o:ole="">
            <v:imagedata r:id="rId188" o:title=""/>
          </v:shape>
          <o:OLEObject Type="Embed" ProgID="Visio.Drawing.11" ShapeID="_x0000_i1095" DrawAspect="Content" ObjectID="_1492401451" r:id="rId189"/>
        </w:object>
      </w:r>
    </w:p>
    <w:p w:rsidR="007227BF" w:rsidRPr="0021242D" w:rsidRDefault="007227BF" w:rsidP="000A05F0">
      <w:pPr>
        <w:pStyle w:val="TF"/>
      </w:pPr>
      <w:r w:rsidRPr="0021242D">
        <w:t xml:space="preserve">Figure </w:t>
      </w:r>
      <w:r w:rsidR="0093773A">
        <w:t>6.10.3.</w:t>
      </w:r>
      <w:r w:rsidRPr="0021242D">
        <w:t>6.</w:t>
      </w:r>
      <w:r w:rsidR="0017063E">
        <w:t>7</w:t>
      </w:r>
      <w:r w:rsidRPr="0021242D">
        <w:t>-1</w:t>
      </w:r>
      <w:r w:rsidR="000A05F0" w:rsidRPr="0021242D">
        <w:t>:</w:t>
      </w:r>
      <w:r w:rsidRPr="0021242D">
        <w:t xml:space="preserve"> getEventRecords Diagram</w:t>
      </w:r>
    </w:p>
    <w:p w:rsidR="007227BF" w:rsidRPr="0021242D" w:rsidRDefault="0093773A" w:rsidP="007227BF">
      <w:pPr>
        <w:pStyle w:val="Heading5"/>
        <w:rPr>
          <w:lang w:val="en-US"/>
        </w:rPr>
      </w:pPr>
      <w:bookmarkStart w:id="1904" w:name="_Toc418174801"/>
      <w:bookmarkStart w:id="1905" w:name="_Toc418660747"/>
      <w:r>
        <w:rPr>
          <w:lang w:val="en-US"/>
        </w:rPr>
        <w:t>6.10.3.</w:t>
      </w:r>
      <w:r w:rsidR="007227BF" w:rsidRPr="0021242D">
        <w:rPr>
          <w:lang w:val="en-US"/>
        </w:rPr>
        <w:t>6.</w:t>
      </w:r>
      <w:r w:rsidR="0017063E">
        <w:rPr>
          <w:lang w:val="en-US"/>
        </w:rPr>
        <w:t>8</w:t>
      </w:r>
      <w:r w:rsidR="007227BF" w:rsidRPr="0021242D">
        <w:rPr>
          <w:lang w:val="en-US"/>
        </w:rPr>
        <w:tab/>
        <w:t>oneM2M Resource Interworking</w:t>
      </w:r>
      <w:bookmarkEnd w:id="1904"/>
      <w:bookmarkEnd w:id="1905"/>
    </w:p>
    <w:p w:rsidR="007227BF" w:rsidRPr="0021242D" w:rsidRDefault="007227BF" w:rsidP="007227BF">
      <w:pPr>
        <w:keepNext/>
        <w:rPr>
          <w:lang w:eastAsia="ko-KR"/>
        </w:rPr>
      </w:pPr>
      <w:r w:rsidRPr="0021242D">
        <w:rPr>
          <w:lang w:eastAsia="ko-KR"/>
        </w:rPr>
        <w:t>Not Applicable</w:t>
      </w:r>
      <w:r w:rsidR="000A05F0" w:rsidRPr="0021242D">
        <w:rPr>
          <w:lang w:eastAsia="ko-KR"/>
        </w:rPr>
        <w:t>.</w:t>
      </w:r>
    </w:p>
    <w:p w:rsidR="00096FB5" w:rsidRPr="0021242D" w:rsidRDefault="00096FB5" w:rsidP="00096FB5">
      <w:pPr>
        <w:pStyle w:val="Heading2"/>
        <w:rPr>
          <w:lang w:val="en-US"/>
        </w:rPr>
      </w:pPr>
      <w:bookmarkStart w:id="1906" w:name="_Toc417309592"/>
      <w:bookmarkStart w:id="1907" w:name="_Toc418174802"/>
      <w:bookmarkStart w:id="1908" w:name="_Toc418660748"/>
      <w:r w:rsidRPr="0021242D">
        <w:rPr>
          <w:lang w:val="en-US"/>
        </w:rPr>
        <w:t>6.11</w:t>
      </w:r>
      <w:r w:rsidRPr="0021242D">
        <w:rPr>
          <w:lang w:val="en-US"/>
        </w:rPr>
        <w:tab/>
        <w:t>Registration</w:t>
      </w:r>
      <w:bookmarkEnd w:id="1906"/>
      <w:bookmarkEnd w:id="1907"/>
      <w:bookmarkEnd w:id="1908"/>
    </w:p>
    <w:p w:rsidR="00096FB5" w:rsidRPr="0021242D" w:rsidRDefault="00096FB5" w:rsidP="00096FB5">
      <w:pPr>
        <w:pStyle w:val="Heading3"/>
        <w:rPr>
          <w:lang w:val="en-US"/>
        </w:rPr>
      </w:pPr>
      <w:bookmarkStart w:id="1909" w:name="_Toc417309593"/>
      <w:bookmarkStart w:id="1910" w:name="_Toc418174803"/>
      <w:bookmarkStart w:id="1911" w:name="_Toc418660749"/>
      <w:r w:rsidRPr="0021242D">
        <w:rPr>
          <w:lang w:val="en-US"/>
        </w:rPr>
        <w:t>6.11.1</w:t>
      </w:r>
      <w:r w:rsidRPr="0021242D">
        <w:rPr>
          <w:lang w:val="en-US"/>
        </w:rPr>
        <w:tab/>
        <w:t>Overview</w:t>
      </w:r>
      <w:bookmarkEnd w:id="1909"/>
      <w:bookmarkEnd w:id="1910"/>
      <w:bookmarkEnd w:id="1911"/>
    </w:p>
    <w:p w:rsidR="00096FB5" w:rsidRPr="0021242D" w:rsidRDefault="00096FB5" w:rsidP="00096FB5">
      <w:pPr>
        <w:keepNext/>
      </w:pPr>
      <w:r w:rsidRPr="0021242D">
        <w:t>The Registration service provides the ability for:</w:t>
      </w:r>
    </w:p>
    <w:p w:rsidR="00096FB5" w:rsidRPr="0021242D" w:rsidRDefault="00096FB5" w:rsidP="000A05F0">
      <w:pPr>
        <w:pStyle w:val="B1"/>
      </w:pPr>
      <w:r w:rsidRPr="0021242D">
        <w:t xml:space="preserve">Initial Registration of an AE </w:t>
      </w:r>
    </w:p>
    <w:p w:rsidR="00096FB5" w:rsidRPr="0021242D" w:rsidRDefault="00096FB5" w:rsidP="000A05F0">
      <w:pPr>
        <w:pStyle w:val="B1"/>
      </w:pPr>
      <w:r w:rsidRPr="0021242D">
        <w:t>Refresh an existing Registration of an AE</w:t>
      </w:r>
    </w:p>
    <w:p w:rsidR="00096FB5" w:rsidRPr="0021242D" w:rsidRDefault="00096FB5" w:rsidP="000A05F0">
      <w:pPr>
        <w:pStyle w:val="B1"/>
      </w:pPr>
      <w:r w:rsidRPr="0021242D">
        <w:t>AE initiated termination of an existing Registration</w:t>
      </w:r>
    </w:p>
    <w:p w:rsidR="00806E1D" w:rsidRPr="0021242D" w:rsidRDefault="00806E1D" w:rsidP="000A05F0">
      <w:pPr>
        <w:pStyle w:val="B1"/>
      </w:pPr>
      <w:r w:rsidRPr="0021242D">
        <w:t>Removal of subscriptions to AE Registration events</w:t>
      </w:r>
    </w:p>
    <w:p w:rsidR="00096FB5" w:rsidRPr="0021242D" w:rsidRDefault="00096FB5" w:rsidP="00096FB5">
      <w:pPr>
        <w:pStyle w:val="Heading3"/>
        <w:rPr>
          <w:lang w:val="en-US"/>
        </w:rPr>
      </w:pPr>
      <w:bookmarkStart w:id="1912" w:name="_Toc417309594"/>
      <w:bookmarkStart w:id="1913" w:name="_Toc418174804"/>
      <w:bookmarkStart w:id="1914" w:name="_Toc418660750"/>
      <w:r w:rsidRPr="0021242D">
        <w:rPr>
          <w:lang w:val="en-US"/>
        </w:rPr>
        <w:lastRenderedPageBreak/>
        <w:t>6.11.2</w:t>
      </w:r>
      <w:r w:rsidRPr="0021242D">
        <w:rPr>
          <w:lang w:val="en-US"/>
        </w:rPr>
        <w:tab/>
        <w:t>Service Capabilities</w:t>
      </w:r>
      <w:bookmarkEnd w:id="1912"/>
      <w:bookmarkEnd w:id="1913"/>
      <w:bookmarkEnd w:id="1914"/>
    </w:p>
    <w:p w:rsidR="00D43E20" w:rsidRPr="0017063E" w:rsidRDefault="00D43E20" w:rsidP="00D43E20">
      <w:pPr>
        <w:pStyle w:val="Heading4"/>
        <w:rPr>
          <w:lang w:val="en-US"/>
        </w:rPr>
      </w:pPr>
      <w:bookmarkStart w:id="1915" w:name="_Toc418174805"/>
      <w:bookmarkStart w:id="1916" w:name="_Toc417309595"/>
      <w:bookmarkStart w:id="1917" w:name="_Toc418660751"/>
      <w:r w:rsidRPr="0017063E">
        <w:rPr>
          <w:lang w:val="en-US"/>
        </w:rPr>
        <w:t>6.11.2.1</w:t>
      </w:r>
      <w:r w:rsidRPr="0017063E">
        <w:rPr>
          <w:lang w:val="en-US"/>
        </w:rPr>
        <w:tab/>
        <w:t>registerAE</w:t>
      </w:r>
      <w:bookmarkEnd w:id="1915"/>
      <w:bookmarkEnd w:id="1917"/>
      <w:r w:rsidRPr="0017063E">
        <w:rPr>
          <w:lang w:val="en-US"/>
        </w:rPr>
        <w:t xml:space="preserve"> </w:t>
      </w:r>
      <w:bookmarkEnd w:id="1916"/>
    </w:p>
    <w:p w:rsidR="0017063E" w:rsidRPr="0017063E" w:rsidRDefault="0017063E" w:rsidP="0017063E">
      <w:pPr>
        <w:pStyle w:val="Heading5"/>
        <w:rPr>
          <w:lang w:val="en-US"/>
        </w:rPr>
      </w:pPr>
      <w:bookmarkStart w:id="1918" w:name="_Toc418660752"/>
      <w:r w:rsidRPr="0017063E">
        <w:rPr>
          <w:lang w:val="en-US"/>
        </w:rPr>
        <w:t>6.11.2.1.1</w:t>
      </w:r>
      <w:r w:rsidRPr="0017063E">
        <w:rPr>
          <w:lang w:val="en-US"/>
        </w:rPr>
        <w:tab/>
        <w:t>Description</w:t>
      </w:r>
      <w:bookmarkEnd w:id="1918"/>
    </w:p>
    <w:p w:rsidR="00D43E20" w:rsidRPr="0017063E" w:rsidRDefault="00D43E20" w:rsidP="00D43E20">
      <w:pPr>
        <w:keepNext/>
      </w:pPr>
      <w:r w:rsidRPr="0017063E">
        <w:t>This service capability enables an AE with the proper authorization to register with the M2M System. This service capability shall be restricted across the Mca Reference Point.</w:t>
      </w:r>
    </w:p>
    <w:p w:rsidR="00D43E20" w:rsidRPr="0017063E" w:rsidRDefault="00D43E20" w:rsidP="00D43E20">
      <w:pPr>
        <w:pStyle w:val="Heading5"/>
        <w:rPr>
          <w:lang w:val="en-US"/>
        </w:rPr>
      </w:pPr>
      <w:bookmarkStart w:id="1919" w:name="_Toc418174806"/>
      <w:bookmarkStart w:id="1920" w:name="_Toc418660753"/>
      <w:r w:rsidRPr="0017063E">
        <w:rPr>
          <w:lang w:val="en-US"/>
        </w:rPr>
        <w:t>6.11.2.1.</w:t>
      </w:r>
      <w:r w:rsidR="0017063E" w:rsidRPr="0017063E">
        <w:rPr>
          <w:lang w:val="en-US"/>
        </w:rPr>
        <w:t>2</w:t>
      </w:r>
      <w:r w:rsidRPr="0017063E">
        <w:rPr>
          <w:lang w:val="en-US"/>
        </w:rPr>
        <w:tab/>
      </w:r>
      <w:r w:rsidR="00D87590">
        <w:rPr>
          <w:lang w:val="en-US"/>
        </w:rPr>
        <w:t>Pre-Conditions</w:t>
      </w:r>
      <w:bookmarkEnd w:id="1919"/>
      <w:bookmarkEnd w:id="1920"/>
    </w:p>
    <w:p w:rsidR="00D43E20" w:rsidRPr="0021242D" w:rsidRDefault="00D43E20" w:rsidP="00D43E20">
      <w:pPr>
        <w:keepNext/>
      </w:pPr>
      <w:r w:rsidRPr="0021242D">
        <w:t xml:space="preserve">The AE has not registered with the M2M System. An AE identifier may have been already allocated to the registering AE and acquired by the AE by means outside the scope of this specification. </w:t>
      </w:r>
    </w:p>
    <w:p w:rsidR="00D43E20" w:rsidRPr="0021242D" w:rsidRDefault="00D43E20" w:rsidP="00D43E20">
      <w:pPr>
        <w:pStyle w:val="Heading5"/>
        <w:rPr>
          <w:lang w:val="en-US"/>
        </w:rPr>
      </w:pPr>
      <w:bookmarkStart w:id="1921" w:name="_Toc418174807"/>
      <w:bookmarkStart w:id="1922" w:name="_Toc418660754"/>
      <w:r w:rsidRPr="0021242D">
        <w:rPr>
          <w:lang w:val="en-US"/>
        </w:rPr>
        <w:t>6.11.2.1.</w:t>
      </w:r>
      <w:r w:rsidR="0017063E">
        <w:rPr>
          <w:lang w:val="en-US"/>
        </w:rPr>
        <w:t>3</w:t>
      </w:r>
      <w:r w:rsidRPr="0021242D">
        <w:rPr>
          <w:lang w:val="en-US"/>
        </w:rPr>
        <w:tab/>
        <w:t>Signature – registerAE</w:t>
      </w:r>
      <w:bookmarkEnd w:id="1921"/>
      <w:bookmarkEnd w:id="1922"/>
    </w:p>
    <w:p w:rsidR="000A05F0" w:rsidRPr="0021242D" w:rsidRDefault="000A05F0" w:rsidP="000A05F0">
      <w:pPr>
        <w:pStyle w:val="TH"/>
      </w:pPr>
      <w:r w:rsidRPr="0021242D">
        <w:t>Table 6.11.2.1.</w:t>
      </w:r>
      <w:r w:rsidR="0017063E">
        <w:t>3</w:t>
      </w:r>
      <w:r w:rsidRPr="0021242D">
        <w:t>-1: Registration – registerAE capability</w:t>
      </w:r>
    </w:p>
    <w:tbl>
      <w:tblPr>
        <w:tblW w:w="8816" w:type="dxa"/>
        <w:jc w:val="center"/>
        <w:tblLayout w:type="fixed"/>
        <w:tblCellMar>
          <w:left w:w="28" w:type="dxa"/>
          <w:right w:w="0" w:type="dxa"/>
        </w:tblCellMar>
        <w:tblLook w:val="0000"/>
      </w:tblPr>
      <w:tblGrid>
        <w:gridCol w:w="1857"/>
        <w:gridCol w:w="851"/>
        <w:gridCol w:w="841"/>
        <w:gridCol w:w="5267"/>
      </w:tblGrid>
      <w:tr w:rsidR="00865D5D" w:rsidRPr="0021242D" w:rsidTr="000A05F0">
        <w:trPr>
          <w:tblHeader/>
          <w:jc w:val="center"/>
        </w:trPr>
        <w:tc>
          <w:tcPr>
            <w:tcW w:w="1857" w:type="dxa"/>
            <w:tcBorders>
              <w:top w:val="single" w:sz="1" w:space="0" w:color="000000"/>
              <w:left w:val="single" w:sz="1" w:space="0" w:color="000000"/>
              <w:bottom w:val="single" w:sz="1" w:space="0" w:color="000000"/>
            </w:tcBorders>
            <w:shd w:val="clear" w:color="auto" w:fill="C0C0C0"/>
          </w:tcPr>
          <w:p w:rsidR="00865D5D" w:rsidRPr="0021242D" w:rsidRDefault="00865D5D" w:rsidP="000A05F0">
            <w:pPr>
              <w:pStyle w:val="TAH"/>
            </w:pPr>
            <w:r w:rsidRPr="0021242D">
              <w:t>Parameter name</w:t>
            </w:r>
          </w:p>
        </w:tc>
        <w:tc>
          <w:tcPr>
            <w:tcW w:w="851"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0A05F0">
            <w:pPr>
              <w:pStyle w:val="TAH"/>
            </w:pPr>
            <w:r w:rsidRPr="0021242D">
              <w:t>Direction</w:t>
            </w:r>
          </w:p>
        </w:tc>
        <w:tc>
          <w:tcPr>
            <w:tcW w:w="841" w:type="dxa"/>
            <w:tcBorders>
              <w:top w:val="single" w:sz="1" w:space="0" w:color="000000"/>
              <w:left w:val="single" w:sz="1" w:space="0" w:color="000000"/>
              <w:bottom w:val="single" w:sz="1" w:space="0" w:color="000000"/>
            </w:tcBorders>
            <w:shd w:val="clear" w:color="auto" w:fill="C0C0C0"/>
          </w:tcPr>
          <w:p w:rsidR="00865D5D" w:rsidRPr="0021242D" w:rsidRDefault="00865D5D" w:rsidP="000A05F0">
            <w:pPr>
              <w:pStyle w:val="TAH"/>
            </w:pPr>
            <w:r w:rsidRPr="0021242D">
              <w:t>Optional</w:t>
            </w:r>
          </w:p>
        </w:tc>
        <w:tc>
          <w:tcPr>
            <w:tcW w:w="526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0A05F0">
            <w:pPr>
              <w:pStyle w:val="TAH"/>
            </w:pPr>
            <w:r w:rsidRPr="0021242D">
              <w:t>Description</w:t>
            </w:r>
          </w:p>
        </w:tc>
      </w:tr>
      <w:tr w:rsidR="00865D5D" w:rsidRPr="0021242D" w:rsidTr="000A05F0">
        <w:trPr>
          <w:tblHeader/>
          <w:jc w:val="center"/>
        </w:trPr>
        <w:tc>
          <w:tcPr>
            <w:tcW w:w="1857" w:type="dxa"/>
            <w:tcBorders>
              <w:left w:val="single" w:sz="1" w:space="0" w:color="000000"/>
              <w:bottom w:val="single" w:sz="1" w:space="0" w:color="000000"/>
            </w:tcBorders>
          </w:tcPr>
          <w:p w:rsidR="00865D5D" w:rsidRPr="0021242D" w:rsidRDefault="00865D5D" w:rsidP="000A05F0">
            <w:pPr>
              <w:pStyle w:val="TAL"/>
            </w:pPr>
            <w:r w:rsidRPr="0021242D">
              <w:t>pointOf Access</w:t>
            </w:r>
          </w:p>
        </w:tc>
        <w:tc>
          <w:tcPr>
            <w:tcW w:w="851"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IN</w:t>
            </w:r>
          </w:p>
        </w:tc>
        <w:tc>
          <w:tcPr>
            <w:tcW w:w="841" w:type="dxa"/>
            <w:tcBorders>
              <w:left w:val="single" w:sz="1" w:space="0" w:color="000000"/>
              <w:bottom w:val="single" w:sz="1" w:space="0" w:color="000000"/>
            </w:tcBorders>
          </w:tcPr>
          <w:p w:rsidR="00865D5D" w:rsidRPr="0021242D" w:rsidRDefault="00865D5D" w:rsidP="000A05F0">
            <w:pPr>
              <w:pStyle w:val="TAL"/>
            </w:pPr>
            <w:r w:rsidRPr="0021242D">
              <w:t>NO</w:t>
            </w:r>
          </w:p>
        </w:tc>
        <w:tc>
          <w:tcPr>
            <w:tcW w:w="5267"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 xml:space="preserve">The point of Access of the registered AE. </w:t>
            </w:r>
          </w:p>
        </w:tc>
      </w:tr>
      <w:tr w:rsidR="00865D5D" w:rsidRPr="0021242D" w:rsidTr="000A05F0">
        <w:trPr>
          <w:tblHeader/>
          <w:jc w:val="center"/>
        </w:trPr>
        <w:tc>
          <w:tcPr>
            <w:tcW w:w="1857" w:type="dxa"/>
            <w:tcBorders>
              <w:left w:val="single" w:sz="1" w:space="0" w:color="000000"/>
              <w:bottom w:val="single" w:sz="1" w:space="0" w:color="000000"/>
            </w:tcBorders>
          </w:tcPr>
          <w:p w:rsidR="00865D5D" w:rsidRPr="0021242D" w:rsidRDefault="00865D5D" w:rsidP="000A05F0">
            <w:pPr>
              <w:pStyle w:val="TAL"/>
            </w:pPr>
            <w:r w:rsidRPr="0021242D">
              <w:t>applicationId</w:t>
            </w:r>
          </w:p>
        </w:tc>
        <w:tc>
          <w:tcPr>
            <w:tcW w:w="851"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IN</w:t>
            </w:r>
          </w:p>
        </w:tc>
        <w:tc>
          <w:tcPr>
            <w:tcW w:w="841" w:type="dxa"/>
            <w:tcBorders>
              <w:left w:val="single" w:sz="1" w:space="0" w:color="000000"/>
              <w:bottom w:val="single" w:sz="1" w:space="0" w:color="000000"/>
            </w:tcBorders>
          </w:tcPr>
          <w:p w:rsidR="00865D5D" w:rsidRPr="0021242D" w:rsidRDefault="00865D5D" w:rsidP="000A05F0">
            <w:pPr>
              <w:pStyle w:val="TAL"/>
            </w:pPr>
            <w:r w:rsidRPr="0021242D">
              <w:t>NO</w:t>
            </w:r>
          </w:p>
        </w:tc>
        <w:tc>
          <w:tcPr>
            <w:tcW w:w="5267"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The Application Identifier (App-ID).</w:t>
            </w:r>
          </w:p>
        </w:tc>
      </w:tr>
      <w:tr w:rsidR="00865D5D" w:rsidRPr="0021242D" w:rsidTr="000A05F0">
        <w:trPr>
          <w:tblHeader/>
          <w:jc w:val="center"/>
        </w:trPr>
        <w:tc>
          <w:tcPr>
            <w:tcW w:w="1857" w:type="dxa"/>
            <w:tcBorders>
              <w:left w:val="single" w:sz="1" w:space="0" w:color="000000"/>
              <w:bottom w:val="single" w:sz="2" w:space="0" w:color="000000"/>
            </w:tcBorders>
          </w:tcPr>
          <w:p w:rsidR="00865D5D" w:rsidRPr="0021242D" w:rsidRDefault="00865D5D" w:rsidP="000A05F0">
            <w:pPr>
              <w:pStyle w:val="TAL"/>
            </w:pPr>
            <w:r w:rsidRPr="0021242D">
              <w:t>credentialId</w:t>
            </w:r>
          </w:p>
        </w:tc>
        <w:tc>
          <w:tcPr>
            <w:tcW w:w="851"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IN</w:t>
            </w:r>
          </w:p>
        </w:tc>
        <w:tc>
          <w:tcPr>
            <w:tcW w:w="841" w:type="dxa"/>
            <w:tcBorders>
              <w:left w:val="single" w:sz="1" w:space="0" w:color="000000"/>
              <w:bottom w:val="single" w:sz="2" w:space="0" w:color="000000"/>
            </w:tcBorders>
          </w:tcPr>
          <w:p w:rsidR="00865D5D" w:rsidRPr="0021242D" w:rsidRDefault="00865D5D" w:rsidP="000A05F0">
            <w:pPr>
              <w:pStyle w:val="TAL"/>
            </w:pPr>
            <w:r w:rsidRPr="0021242D">
              <w:t>YES</w:t>
            </w:r>
          </w:p>
        </w:tc>
        <w:tc>
          <w:tcPr>
            <w:tcW w:w="5267" w:type="dxa"/>
            <w:tcBorders>
              <w:left w:val="single" w:sz="1" w:space="0" w:color="000000"/>
              <w:bottom w:val="single" w:sz="2" w:space="0" w:color="000000"/>
              <w:right w:val="single" w:sz="1" w:space="0" w:color="000000"/>
            </w:tcBorders>
          </w:tcPr>
          <w:p w:rsidR="00865D5D" w:rsidRPr="0021242D" w:rsidRDefault="00865D5D" w:rsidP="000A05F0">
            <w:pPr>
              <w:pStyle w:val="TAL"/>
              <w:rPr>
                <w:rFonts w:ascii="Times New Roman" w:hAnsi="Times New Roman"/>
                <w:sz w:val="20"/>
              </w:rPr>
            </w:pPr>
            <w:r w:rsidRPr="0021242D">
              <w:t>Application Credential-ID used to identify the Application Entity for the Application. It is used to retrieve the corresponding M2M Service Subscription.</w:t>
            </w:r>
          </w:p>
        </w:tc>
      </w:tr>
      <w:tr w:rsidR="00865D5D" w:rsidRPr="0021242D" w:rsidTr="000A05F0">
        <w:trPr>
          <w:tblHeader/>
          <w:jc w:val="center"/>
        </w:trPr>
        <w:tc>
          <w:tcPr>
            <w:tcW w:w="1857" w:type="dxa"/>
            <w:tcBorders>
              <w:left w:val="single" w:sz="1" w:space="0" w:color="000000"/>
              <w:bottom w:val="single" w:sz="2" w:space="0" w:color="000000"/>
            </w:tcBorders>
          </w:tcPr>
          <w:p w:rsidR="00865D5D" w:rsidRPr="0021242D" w:rsidRDefault="00865D5D" w:rsidP="000A05F0">
            <w:pPr>
              <w:pStyle w:val="TAL"/>
            </w:pPr>
            <w:r w:rsidRPr="0021242D">
              <w:t>expirationTime</w:t>
            </w:r>
          </w:p>
        </w:tc>
        <w:tc>
          <w:tcPr>
            <w:tcW w:w="851"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IN</w:t>
            </w:r>
          </w:p>
        </w:tc>
        <w:tc>
          <w:tcPr>
            <w:tcW w:w="841" w:type="dxa"/>
            <w:tcBorders>
              <w:left w:val="single" w:sz="1" w:space="0" w:color="000000"/>
              <w:bottom w:val="single" w:sz="2" w:space="0" w:color="000000"/>
            </w:tcBorders>
          </w:tcPr>
          <w:p w:rsidR="00865D5D" w:rsidRPr="0021242D" w:rsidRDefault="00865D5D" w:rsidP="000A05F0">
            <w:pPr>
              <w:pStyle w:val="TAL"/>
            </w:pPr>
            <w:r w:rsidRPr="0021242D">
              <w:t>NO</w:t>
            </w:r>
          </w:p>
        </w:tc>
        <w:tc>
          <w:tcPr>
            <w:tcW w:w="5267"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The expiration time of the registration as requested by the Originator.</w:t>
            </w:r>
          </w:p>
        </w:tc>
      </w:tr>
      <w:tr w:rsidR="00865D5D" w:rsidRPr="0021242D" w:rsidTr="000A05F0">
        <w:trPr>
          <w:tblHeader/>
          <w:jc w:val="center"/>
        </w:trPr>
        <w:tc>
          <w:tcPr>
            <w:tcW w:w="1857" w:type="dxa"/>
            <w:tcBorders>
              <w:left w:val="single" w:sz="1" w:space="0" w:color="000000"/>
              <w:bottom w:val="single" w:sz="2" w:space="0" w:color="000000"/>
            </w:tcBorders>
          </w:tcPr>
          <w:p w:rsidR="00865D5D" w:rsidRPr="0021242D" w:rsidRDefault="00865D5D" w:rsidP="000A05F0">
            <w:pPr>
              <w:pStyle w:val="TAL"/>
            </w:pPr>
            <w:r w:rsidRPr="0021242D">
              <w:rPr>
                <w:lang w:eastAsia="zh-CN"/>
              </w:rPr>
              <w:t>r</w:t>
            </w:r>
            <w:r w:rsidRPr="0021242D">
              <w:t>eachabilitySchedule</w:t>
            </w:r>
          </w:p>
        </w:tc>
        <w:tc>
          <w:tcPr>
            <w:tcW w:w="851"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IN</w:t>
            </w:r>
          </w:p>
        </w:tc>
        <w:tc>
          <w:tcPr>
            <w:tcW w:w="841" w:type="dxa"/>
            <w:tcBorders>
              <w:left w:val="single" w:sz="1" w:space="0" w:color="000000"/>
              <w:bottom w:val="single" w:sz="2" w:space="0" w:color="000000"/>
            </w:tcBorders>
          </w:tcPr>
          <w:p w:rsidR="00865D5D" w:rsidRPr="0021242D" w:rsidRDefault="00865D5D" w:rsidP="000A05F0">
            <w:pPr>
              <w:pStyle w:val="TAL"/>
            </w:pPr>
            <w:r w:rsidRPr="0021242D">
              <w:t>YES</w:t>
            </w:r>
          </w:p>
        </w:tc>
        <w:tc>
          <w:tcPr>
            <w:tcW w:w="5267"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rPr>
                <w:rFonts w:cs="Arial"/>
                <w:szCs w:val="18"/>
              </w:rPr>
              <w:t xml:space="preserve">The </w:t>
            </w:r>
            <w:r w:rsidRPr="0021242D">
              <w:rPr>
                <w:rFonts w:cs="Arial"/>
                <w:szCs w:val="18"/>
                <w:lang w:eastAsia="zh-CN"/>
              </w:rPr>
              <w:t xml:space="preserve">contact </w:t>
            </w:r>
            <w:r w:rsidRPr="0021242D">
              <w:rPr>
                <w:rFonts w:cs="Arial"/>
                <w:szCs w:val="18"/>
              </w:rPr>
              <w:t xml:space="preserve">reachability schedule information of the AE associated with the device node. The absence of this parameter implies the AE associated with the device node is always </w:t>
            </w:r>
            <w:r w:rsidRPr="0021242D">
              <w:rPr>
                <w:rFonts w:cs="Arial"/>
                <w:szCs w:val="18"/>
                <w:lang w:eastAsia="zh-CN"/>
              </w:rPr>
              <w:t xml:space="preserve">contact </w:t>
            </w:r>
            <w:r w:rsidRPr="0021242D">
              <w:rPr>
                <w:rFonts w:cs="Arial"/>
                <w:szCs w:val="18"/>
              </w:rPr>
              <w:t>reachable.</w:t>
            </w:r>
            <w:r w:rsidRPr="0021242D">
              <w:rPr>
                <w:rFonts w:ascii="Times New Roman" w:hAnsi="Times New Roman"/>
                <w:sz w:val="20"/>
                <w:lang w:eastAsia="zh-CN"/>
              </w:rPr>
              <w:t xml:space="preserve"> </w:t>
            </w:r>
            <w:r w:rsidRPr="0021242D">
              <w:rPr>
                <w:rFonts w:cs="Arial"/>
                <w:szCs w:val="18"/>
              </w:rPr>
              <w:t xml:space="preserve">Type Schedule, see </w:t>
            </w:r>
            <w:r w:rsidR="000D3A8F">
              <w:rPr>
                <w:rFonts w:cs="Arial"/>
                <w:szCs w:val="18"/>
              </w:rPr>
              <w:t>6.9.2.7.1</w:t>
            </w:r>
            <w:r w:rsidRPr="0021242D">
              <w:rPr>
                <w:rFonts w:cs="Arial"/>
                <w:szCs w:val="18"/>
              </w:rPr>
              <w:t>.</w:t>
            </w:r>
          </w:p>
        </w:tc>
      </w:tr>
      <w:tr w:rsidR="00865D5D" w:rsidRPr="0021242D" w:rsidTr="000A05F0">
        <w:trPr>
          <w:tblHeader/>
          <w:jc w:val="center"/>
        </w:trPr>
        <w:tc>
          <w:tcPr>
            <w:tcW w:w="1857"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aeId</w:t>
            </w:r>
          </w:p>
        </w:tc>
        <w:tc>
          <w:tcPr>
            <w:tcW w:w="851"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IN-OUT</w:t>
            </w:r>
          </w:p>
        </w:tc>
        <w:tc>
          <w:tcPr>
            <w:tcW w:w="841"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Optional for IN only-Not Optional for OUT</w:t>
            </w:r>
          </w:p>
        </w:tc>
        <w:tc>
          <w:tcPr>
            <w:tcW w:w="5267"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Application Entity (AE-ID) is provided back in the response.</w:t>
            </w:r>
          </w:p>
        </w:tc>
      </w:tr>
      <w:tr w:rsidR="00865D5D" w:rsidRPr="0021242D" w:rsidTr="000A05F0">
        <w:trPr>
          <w:tblHeader/>
          <w:jc w:val="center"/>
        </w:trPr>
        <w:tc>
          <w:tcPr>
            <w:tcW w:w="1857"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responseType</w:t>
            </w:r>
          </w:p>
        </w:tc>
        <w:tc>
          <w:tcPr>
            <w:tcW w:w="851"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OUT</w:t>
            </w:r>
          </w:p>
        </w:tc>
        <w:tc>
          <w:tcPr>
            <w:tcW w:w="841"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NO</w:t>
            </w:r>
          </w:p>
        </w:tc>
        <w:tc>
          <w:tcPr>
            <w:tcW w:w="5267"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Unique response types for this service:</w:t>
            </w:r>
          </w:p>
          <w:p w:rsidR="00865D5D" w:rsidRPr="0021242D" w:rsidRDefault="00865D5D" w:rsidP="000A05F0">
            <w:pPr>
              <w:pStyle w:val="TB1"/>
            </w:pPr>
            <w:r w:rsidRPr="0021242D">
              <w:t>AE successfully registered</w:t>
            </w:r>
          </w:p>
          <w:p w:rsidR="00865D5D" w:rsidRPr="0021242D" w:rsidRDefault="00865D5D" w:rsidP="000A05F0">
            <w:pPr>
              <w:pStyle w:val="TB1"/>
            </w:pPr>
            <w:r w:rsidRPr="0021242D">
              <w:t>AE not successfully registered</w:t>
            </w:r>
          </w:p>
          <w:p w:rsidR="00865D5D" w:rsidRPr="0021242D" w:rsidRDefault="00865D5D" w:rsidP="000A05F0">
            <w:pPr>
              <w:pStyle w:val="TB1"/>
            </w:pPr>
            <w:r w:rsidRPr="0021242D">
              <w:t>M2M Service Subscription does not exist</w:t>
            </w:r>
          </w:p>
          <w:p w:rsidR="00865D5D" w:rsidRPr="0021242D" w:rsidRDefault="00865D5D" w:rsidP="000A05F0">
            <w:pPr>
              <w:pStyle w:val="TB1"/>
            </w:pPr>
            <w:r w:rsidRPr="0021242D">
              <w:t>Invalid Application Credential Identifier.</w:t>
            </w:r>
          </w:p>
        </w:tc>
      </w:tr>
    </w:tbl>
    <w:p w:rsidR="00865D5D" w:rsidRPr="0021242D" w:rsidRDefault="00865D5D" w:rsidP="00865D5D"/>
    <w:p w:rsidR="00D43E20" w:rsidRPr="0021242D" w:rsidRDefault="00D43E20" w:rsidP="00D43E20">
      <w:pPr>
        <w:pStyle w:val="Heading5"/>
        <w:rPr>
          <w:lang w:val="en-US"/>
        </w:rPr>
      </w:pPr>
      <w:bookmarkStart w:id="1923" w:name="_Toc418174808"/>
      <w:bookmarkStart w:id="1924" w:name="_Toc418660755"/>
      <w:r w:rsidRPr="0021242D">
        <w:rPr>
          <w:lang w:val="en-US"/>
        </w:rPr>
        <w:t>6.11.2.1.</w:t>
      </w:r>
      <w:r w:rsidR="0017063E">
        <w:rPr>
          <w:lang w:val="en-US"/>
        </w:rPr>
        <w:t>4</w:t>
      </w:r>
      <w:r w:rsidRPr="0021242D">
        <w:rPr>
          <w:lang w:val="en-US"/>
        </w:rPr>
        <w:tab/>
        <w:t>Services Interaction</w:t>
      </w:r>
      <w:bookmarkEnd w:id="1923"/>
      <w:bookmarkEnd w:id="1924"/>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67"/>
        </w:numPr>
      </w:pPr>
      <w:r w:rsidRPr="0021242D">
        <w:t xml:space="preserve">Associate the AE with the M2M Service Subscription </w:t>
      </w:r>
    </w:p>
    <w:p w:rsidR="00D43E20" w:rsidRPr="0021242D" w:rsidRDefault="00D43E20" w:rsidP="004415F7">
      <w:pPr>
        <w:pStyle w:val="BN"/>
        <w:numPr>
          <w:ilvl w:val="0"/>
          <w:numId w:val="67"/>
        </w:numPr>
      </w:pPr>
      <w:r w:rsidRPr="0021242D">
        <w:t xml:space="preserve">Issue the request to the Supporting Service. </w:t>
      </w:r>
    </w:p>
    <w:p w:rsidR="00D43E20" w:rsidRPr="0021242D" w:rsidRDefault="00D43E20" w:rsidP="004415F7">
      <w:pPr>
        <w:pStyle w:val="BN"/>
        <w:numPr>
          <w:ilvl w:val="0"/>
          <w:numId w:val="67"/>
        </w:numPr>
      </w:pPr>
      <w:r w:rsidRPr="0021242D">
        <w:t>Send a notification to the Device Onboarding Supporting Service for a first-time application registration</w:t>
      </w:r>
      <w:r w:rsidR="00DC6F67" w:rsidRPr="0021242D">
        <w:t xml:space="preserve"> </w:t>
      </w:r>
      <w:r w:rsidRPr="0021242D">
        <w:t>in the event there is a subscription of the first contact event by the Supporting Service.</w:t>
      </w:r>
    </w:p>
    <w:p w:rsidR="00D43E20" w:rsidRPr="0021242D" w:rsidRDefault="00982287" w:rsidP="00B91F03">
      <w:pPr>
        <w:pStyle w:val="FL"/>
      </w:pPr>
      <w:r w:rsidRPr="0021242D">
        <w:object w:dxaOrig="8958" w:dyaOrig="5685">
          <v:shape id="_x0000_i1096" type="#_x0000_t75" style="width:448.15pt;height:283.95pt" o:ole="">
            <v:imagedata r:id="rId190" o:title=""/>
          </v:shape>
          <o:OLEObject Type="Embed" ProgID="Visio.Drawing.11" ShapeID="_x0000_i1096" DrawAspect="Content" ObjectID="_1492401452" r:id="rId191"/>
        </w:object>
      </w:r>
    </w:p>
    <w:p w:rsidR="00D43E20" w:rsidRPr="0021242D" w:rsidRDefault="00D43E20" w:rsidP="000A05F0">
      <w:pPr>
        <w:pStyle w:val="TF"/>
      </w:pPr>
      <w:r w:rsidRPr="0021242D">
        <w:t>Figure 6.11.2.1.</w:t>
      </w:r>
      <w:r w:rsidR="0017063E">
        <w:t>4</w:t>
      </w:r>
      <w:r w:rsidRPr="0021242D">
        <w:t>-1</w:t>
      </w:r>
      <w:r w:rsidR="000A05F0" w:rsidRPr="0021242D">
        <w:t>:</w:t>
      </w:r>
      <w:r w:rsidRPr="0021242D">
        <w:t xml:space="preserve"> Registration – registerAE Diagram</w:t>
      </w:r>
    </w:p>
    <w:p w:rsidR="00D43E20" w:rsidRPr="0021242D" w:rsidRDefault="00D43E20" w:rsidP="00D43E20">
      <w:pPr>
        <w:pStyle w:val="Heading5"/>
        <w:rPr>
          <w:lang w:val="en-US"/>
        </w:rPr>
      </w:pPr>
      <w:bookmarkStart w:id="1925" w:name="_Toc418174809"/>
      <w:bookmarkStart w:id="1926" w:name="_Toc418660756"/>
      <w:r w:rsidRPr="0021242D">
        <w:rPr>
          <w:lang w:val="en-US"/>
        </w:rPr>
        <w:t>6.11.2.1.</w:t>
      </w:r>
      <w:r w:rsidR="0017063E">
        <w:rPr>
          <w:lang w:val="en-US"/>
        </w:rPr>
        <w:t>5</w:t>
      </w:r>
      <w:r w:rsidRPr="0021242D">
        <w:rPr>
          <w:lang w:val="en-US"/>
        </w:rPr>
        <w:tab/>
      </w:r>
      <w:r w:rsidRPr="0021242D">
        <w:rPr>
          <w:lang w:val="en-US" w:eastAsia="ko-KR"/>
        </w:rPr>
        <w:t>Post-Conditions</w:t>
      </w:r>
      <w:bookmarkEnd w:id="1925"/>
      <w:bookmarkEnd w:id="1926"/>
    </w:p>
    <w:p w:rsidR="00D43E20" w:rsidRPr="0021242D" w:rsidRDefault="00D43E20" w:rsidP="00D43E20">
      <w:pPr>
        <w:keepNext/>
        <w:rPr>
          <w:lang w:eastAsia="ko-KR"/>
        </w:rPr>
      </w:pPr>
      <w:r w:rsidRPr="0021242D">
        <w:rPr>
          <w:lang w:eastAsia="ko-KR"/>
        </w:rPr>
        <w:t>AE is registered and can start using service capabilities</w:t>
      </w:r>
    </w:p>
    <w:p w:rsidR="00D43E20" w:rsidRPr="0021242D" w:rsidRDefault="00D43E20" w:rsidP="00D43E20">
      <w:pPr>
        <w:keepNext/>
        <w:rPr>
          <w:lang w:eastAsia="ko-KR"/>
        </w:rPr>
      </w:pPr>
      <w:r w:rsidRPr="0021242D">
        <w:rPr>
          <w:lang w:eastAsia="ko-KR"/>
        </w:rPr>
        <w:t>The returned AE-ID shall be used in any subsequent operation related to that application</w:t>
      </w:r>
    </w:p>
    <w:p w:rsidR="00D43E20" w:rsidRPr="0021242D" w:rsidRDefault="00D43E20" w:rsidP="00D43E20">
      <w:pPr>
        <w:pStyle w:val="Heading5"/>
        <w:rPr>
          <w:lang w:val="en-US"/>
        </w:rPr>
      </w:pPr>
      <w:bookmarkStart w:id="1927" w:name="_Toc418174810"/>
      <w:bookmarkStart w:id="1928" w:name="_Toc418660757"/>
      <w:r w:rsidRPr="0021242D">
        <w:rPr>
          <w:lang w:val="en-US"/>
        </w:rPr>
        <w:t>6.11.2.1.</w:t>
      </w:r>
      <w:r w:rsidR="0017063E">
        <w:rPr>
          <w:lang w:val="en-US"/>
        </w:rPr>
        <w:t>6</w:t>
      </w:r>
      <w:r w:rsidRPr="0021242D">
        <w:rPr>
          <w:lang w:val="en-US"/>
        </w:rPr>
        <w:tab/>
      </w:r>
      <w:r w:rsidRPr="0021242D">
        <w:rPr>
          <w:lang w:val="en-US" w:eastAsia="ko-KR"/>
        </w:rPr>
        <w:t>Exceptions</w:t>
      </w:r>
      <w:bookmarkEnd w:id="1927"/>
      <w:bookmarkEnd w:id="1928"/>
    </w:p>
    <w:p w:rsidR="00D43E20" w:rsidRPr="0021242D" w:rsidRDefault="00D43E20" w:rsidP="00D43E20">
      <w:pPr>
        <w:keepNext/>
      </w:pPr>
      <w:r w:rsidRPr="0021242D">
        <w:rPr>
          <w:lang w:eastAsia="ko-KR"/>
        </w:rPr>
        <w:t>Not Applicable</w:t>
      </w:r>
      <w:r w:rsidR="000A05F0" w:rsidRPr="0021242D">
        <w:rPr>
          <w:lang w:eastAsia="ko-KR"/>
        </w:rPr>
        <w:t>.</w:t>
      </w:r>
    </w:p>
    <w:p w:rsidR="00D43E20" w:rsidRPr="0021242D" w:rsidRDefault="00D43E20" w:rsidP="00D43E20">
      <w:pPr>
        <w:pStyle w:val="Heading5"/>
        <w:rPr>
          <w:lang w:val="en-US"/>
        </w:rPr>
      </w:pPr>
      <w:bookmarkStart w:id="1929" w:name="_Toc418174811"/>
      <w:bookmarkStart w:id="1930" w:name="_Toc418660758"/>
      <w:r w:rsidRPr="0021242D">
        <w:rPr>
          <w:lang w:val="en-US"/>
        </w:rPr>
        <w:t>6.11.2.1.</w:t>
      </w:r>
      <w:r w:rsidR="0017063E">
        <w:rPr>
          <w:lang w:val="en-US"/>
        </w:rPr>
        <w:t>7</w:t>
      </w:r>
      <w:r w:rsidRPr="0021242D">
        <w:rPr>
          <w:lang w:val="en-US"/>
        </w:rPr>
        <w:tab/>
      </w:r>
      <w:r w:rsidRPr="0021242D">
        <w:rPr>
          <w:lang w:val="en-US" w:eastAsia="ko-KR"/>
        </w:rPr>
        <w:t>Policies for Use</w:t>
      </w:r>
      <w:bookmarkEnd w:id="1929"/>
      <w:bookmarkEnd w:id="1930"/>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1931" w:name="_Toc418174812"/>
      <w:bookmarkStart w:id="1932" w:name="_Toc418660759"/>
      <w:r w:rsidRPr="0021242D">
        <w:rPr>
          <w:lang w:val="en-US"/>
        </w:rPr>
        <w:t>6.11.2.1.</w:t>
      </w:r>
      <w:r w:rsidR="0017063E">
        <w:rPr>
          <w:lang w:val="en-US"/>
        </w:rPr>
        <w:t>8</w:t>
      </w:r>
      <w:r w:rsidRPr="0021242D">
        <w:rPr>
          <w:lang w:val="en-US"/>
        </w:rPr>
        <w:tab/>
        <w:t>oneM2M Resource Interworking</w:t>
      </w:r>
      <w:bookmarkEnd w:id="1931"/>
      <w:bookmarkEnd w:id="1932"/>
    </w:p>
    <w:p w:rsidR="00D43E20" w:rsidRPr="0021242D" w:rsidRDefault="00D43E20" w:rsidP="00D43E20">
      <w:r w:rsidRPr="0021242D">
        <w:t xml:space="preserve">This service capability maps to the CREATE procedure of the &lt;AE&gt; resource. </w:t>
      </w:r>
    </w:p>
    <w:p w:rsidR="00D43E20" w:rsidRPr="0017063E" w:rsidRDefault="00D43E20" w:rsidP="00D43E20">
      <w:pPr>
        <w:pStyle w:val="Heading4"/>
        <w:rPr>
          <w:lang w:val="en-US"/>
        </w:rPr>
      </w:pPr>
      <w:bookmarkStart w:id="1933" w:name="_Toc417309596"/>
      <w:bookmarkStart w:id="1934" w:name="_Toc418174813"/>
      <w:bookmarkStart w:id="1935" w:name="_Toc418660760"/>
      <w:r w:rsidRPr="0017063E">
        <w:rPr>
          <w:lang w:val="en-US"/>
        </w:rPr>
        <w:lastRenderedPageBreak/>
        <w:t>6.11.2.2</w:t>
      </w:r>
      <w:r w:rsidRPr="0017063E">
        <w:rPr>
          <w:lang w:val="en-US"/>
        </w:rPr>
        <w:tab/>
        <w:t>refreshAERegistration</w:t>
      </w:r>
      <w:bookmarkEnd w:id="1933"/>
      <w:bookmarkEnd w:id="1934"/>
      <w:bookmarkEnd w:id="1935"/>
    </w:p>
    <w:p w:rsidR="0017063E" w:rsidRPr="0017063E" w:rsidRDefault="0017063E" w:rsidP="0017063E">
      <w:pPr>
        <w:pStyle w:val="Heading5"/>
        <w:rPr>
          <w:lang w:val="en-US"/>
        </w:rPr>
      </w:pPr>
      <w:bookmarkStart w:id="1936" w:name="_Toc418660761"/>
      <w:r w:rsidRPr="0017063E">
        <w:rPr>
          <w:lang w:val="en-US"/>
        </w:rPr>
        <w:t>6.11.2.2.1</w:t>
      </w:r>
      <w:r w:rsidRPr="0017063E">
        <w:rPr>
          <w:lang w:val="en-US"/>
        </w:rPr>
        <w:tab/>
        <w:t>Description</w:t>
      </w:r>
      <w:bookmarkEnd w:id="1936"/>
    </w:p>
    <w:p w:rsidR="00D43E20" w:rsidRPr="0017063E" w:rsidRDefault="00D43E20" w:rsidP="00D43E20">
      <w:pPr>
        <w:keepNext/>
      </w:pPr>
      <w:r w:rsidRPr="0017063E">
        <w:t>This service capability enables an AE to refresh an existing AE registration with the M2M System. This service capability shall be restricted to the Mca Reference Points.</w:t>
      </w:r>
    </w:p>
    <w:p w:rsidR="00D43E20" w:rsidRPr="0017063E" w:rsidRDefault="00D43E20" w:rsidP="00D43E20">
      <w:pPr>
        <w:pStyle w:val="Heading5"/>
        <w:rPr>
          <w:lang w:val="en-US"/>
        </w:rPr>
      </w:pPr>
      <w:bookmarkStart w:id="1937" w:name="_Toc418174814"/>
      <w:bookmarkStart w:id="1938" w:name="_Toc418660762"/>
      <w:r w:rsidRPr="0017063E">
        <w:rPr>
          <w:lang w:val="en-US"/>
        </w:rPr>
        <w:t>6.11.2.2.</w:t>
      </w:r>
      <w:r w:rsidR="0017063E">
        <w:rPr>
          <w:lang w:val="en-US"/>
        </w:rPr>
        <w:t>2</w:t>
      </w:r>
      <w:r w:rsidRPr="0017063E">
        <w:rPr>
          <w:lang w:val="en-US"/>
        </w:rPr>
        <w:tab/>
      </w:r>
      <w:r w:rsidR="00D87590">
        <w:rPr>
          <w:lang w:val="en-US"/>
        </w:rPr>
        <w:t>Pre-Conditions</w:t>
      </w:r>
      <w:bookmarkEnd w:id="1937"/>
      <w:bookmarkEnd w:id="1938"/>
    </w:p>
    <w:p w:rsidR="00D43E20" w:rsidRPr="0021242D" w:rsidRDefault="00D43E20" w:rsidP="00D43E20">
      <w:pPr>
        <w:keepNext/>
      </w:pPr>
      <w:r w:rsidRPr="0017063E">
        <w:t>The AE has successfully registered with the M2M System.</w:t>
      </w:r>
    </w:p>
    <w:p w:rsidR="00D43E20" w:rsidRPr="0021242D" w:rsidRDefault="00D43E20" w:rsidP="00D43E20">
      <w:pPr>
        <w:pStyle w:val="Heading5"/>
        <w:rPr>
          <w:lang w:val="en-US"/>
        </w:rPr>
      </w:pPr>
      <w:bookmarkStart w:id="1939" w:name="_Toc418174815"/>
      <w:bookmarkStart w:id="1940" w:name="_Toc418660763"/>
      <w:r w:rsidRPr="0021242D">
        <w:rPr>
          <w:lang w:val="en-US"/>
        </w:rPr>
        <w:t>6.11.2.2.</w:t>
      </w:r>
      <w:r w:rsidR="0017063E">
        <w:rPr>
          <w:lang w:val="en-US"/>
        </w:rPr>
        <w:t>3</w:t>
      </w:r>
      <w:r w:rsidRPr="0021242D">
        <w:rPr>
          <w:lang w:val="en-US"/>
        </w:rPr>
        <w:tab/>
        <w:t>Signature – refreshAERegistration</w:t>
      </w:r>
      <w:bookmarkEnd w:id="1939"/>
      <w:bookmarkEnd w:id="1940"/>
    </w:p>
    <w:p w:rsidR="000A05F0" w:rsidRPr="0021242D" w:rsidRDefault="000A05F0" w:rsidP="000A05F0">
      <w:pPr>
        <w:pStyle w:val="TH"/>
      </w:pPr>
      <w:r w:rsidRPr="0021242D">
        <w:t>Table 6.11.2.2.</w:t>
      </w:r>
      <w:r w:rsidR="0017063E">
        <w:t>3</w:t>
      </w:r>
      <w:r w:rsidRPr="0021242D">
        <w:t>-1: Registration - refreshAERegistration capability</w:t>
      </w:r>
    </w:p>
    <w:tbl>
      <w:tblPr>
        <w:tblW w:w="8816" w:type="dxa"/>
        <w:jc w:val="center"/>
        <w:tblLayout w:type="fixed"/>
        <w:tblCellMar>
          <w:left w:w="0" w:type="dxa"/>
          <w:right w:w="0" w:type="dxa"/>
        </w:tblCellMar>
        <w:tblLook w:val="0000"/>
      </w:tblPr>
      <w:tblGrid>
        <w:gridCol w:w="1709"/>
        <w:gridCol w:w="900"/>
        <w:gridCol w:w="900"/>
        <w:gridCol w:w="5307"/>
      </w:tblGrid>
      <w:tr w:rsidR="00865D5D" w:rsidRPr="0021242D" w:rsidTr="00865D5D">
        <w:trPr>
          <w:tblHeader/>
          <w:jc w:val="center"/>
        </w:trPr>
        <w:tc>
          <w:tcPr>
            <w:tcW w:w="1709" w:type="dxa"/>
            <w:tcBorders>
              <w:top w:val="single" w:sz="1" w:space="0" w:color="000000"/>
              <w:left w:val="single" w:sz="1" w:space="0" w:color="000000"/>
              <w:bottom w:val="single" w:sz="1" w:space="0" w:color="000000"/>
            </w:tcBorders>
            <w:shd w:val="clear" w:color="auto" w:fill="C0C0C0"/>
          </w:tcPr>
          <w:p w:rsidR="00865D5D" w:rsidRPr="0021242D" w:rsidRDefault="00865D5D" w:rsidP="00865D5D">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65D5D">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65D5D" w:rsidRPr="0021242D" w:rsidRDefault="00865D5D" w:rsidP="00865D5D">
            <w:pPr>
              <w:pStyle w:val="TAH"/>
              <w:snapToGrid w:val="0"/>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65D5D" w:rsidRPr="0021242D" w:rsidRDefault="00865D5D" w:rsidP="00865D5D">
            <w:pPr>
              <w:pStyle w:val="TAH"/>
              <w:snapToGrid w:val="0"/>
            </w:pPr>
            <w:r w:rsidRPr="0021242D">
              <w:t>Description</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0A05F0">
            <w:pPr>
              <w:pStyle w:val="TAL"/>
            </w:pPr>
            <w:r w:rsidRPr="0021242D">
              <w:t>aeId</w:t>
            </w:r>
          </w:p>
        </w:tc>
        <w:tc>
          <w:tcPr>
            <w:tcW w:w="900"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IN</w:t>
            </w:r>
          </w:p>
        </w:tc>
        <w:tc>
          <w:tcPr>
            <w:tcW w:w="900" w:type="dxa"/>
            <w:tcBorders>
              <w:left w:val="single" w:sz="1" w:space="0" w:color="000000"/>
              <w:bottom w:val="single" w:sz="1" w:space="0" w:color="000000"/>
            </w:tcBorders>
          </w:tcPr>
          <w:p w:rsidR="00865D5D" w:rsidRPr="0021242D" w:rsidRDefault="00865D5D"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The Application Entity Identifier (AE-ID) of the request originator.</w:t>
            </w:r>
          </w:p>
        </w:tc>
      </w:tr>
      <w:tr w:rsidR="00865D5D" w:rsidRPr="0021242D" w:rsidTr="00865D5D">
        <w:trPr>
          <w:tblHeader/>
          <w:jc w:val="center"/>
        </w:trPr>
        <w:tc>
          <w:tcPr>
            <w:tcW w:w="1709" w:type="dxa"/>
            <w:tcBorders>
              <w:left w:val="single" w:sz="1" w:space="0" w:color="000000"/>
              <w:bottom w:val="single" w:sz="1" w:space="0" w:color="000000"/>
            </w:tcBorders>
          </w:tcPr>
          <w:p w:rsidR="00865D5D" w:rsidRPr="0021242D" w:rsidRDefault="00865D5D" w:rsidP="000A05F0">
            <w:pPr>
              <w:pStyle w:val="TAL"/>
            </w:pPr>
            <w:r w:rsidRPr="0021242D">
              <w:t>pointOfAccess</w:t>
            </w:r>
          </w:p>
        </w:tc>
        <w:tc>
          <w:tcPr>
            <w:tcW w:w="900"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IN</w:t>
            </w:r>
          </w:p>
        </w:tc>
        <w:tc>
          <w:tcPr>
            <w:tcW w:w="900" w:type="dxa"/>
            <w:tcBorders>
              <w:left w:val="single" w:sz="1" w:space="0" w:color="000000"/>
              <w:bottom w:val="single" w:sz="1" w:space="0" w:color="000000"/>
            </w:tcBorders>
          </w:tcPr>
          <w:p w:rsidR="00865D5D" w:rsidRPr="0021242D" w:rsidRDefault="00865D5D" w:rsidP="000A05F0">
            <w:pPr>
              <w:pStyle w:val="TAL"/>
            </w:pPr>
            <w:r w:rsidRPr="0021242D">
              <w:t>YES</w:t>
            </w:r>
          </w:p>
        </w:tc>
        <w:tc>
          <w:tcPr>
            <w:tcW w:w="5307" w:type="dxa"/>
            <w:tcBorders>
              <w:left w:val="single" w:sz="1" w:space="0" w:color="000000"/>
              <w:bottom w:val="single" w:sz="1" w:space="0" w:color="000000"/>
              <w:right w:val="single" w:sz="1" w:space="0" w:color="000000"/>
            </w:tcBorders>
          </w:tcPr>
          <w:p w:rsidR="00865D5D" w:rsidRPr="0021242D" w:rsidRDefault="00865D5D" w:rsidP="000A05F0">
            <w:pPr>
              <w:pStyle w:val="TAL"/>
            </w:pPr>
            <w:r w:rsidRPr="0021242D">
              <w:t>The point of Access of the registered AE. POA is optional only if identical to the one in the refreshed registration</w:t>
            </w:r>
          </w:p>
        </w:tc>
      </w:tr>
      <w:tr w:rsidR="00865D5D" w:rsidRPr="0021242D" w:rsidTr="00865D5D">
        <w:trPr>
          <w:tblHeader/>
          <w:jc w:val="center"/>
        </w:trPr>
        <w:tc>
          <w:tcPr>
            <w:tcW w:w="1709" w:type="dxa"/>
            <w:tcBorders>
              <w:left w:val="single" w:sz="1" w:space="0" w:color="000000"/>
              <w:bottom w:val="single" w:sz="2" w:space="0" w:color="000000"/>
            </w:tcBorders>
          </w:tcPr>
          <w:p w:rsidR="00865D5D" w:rsidRPr="0021242D" w:rsidRDefault="00865D5D" w:rsidP="000A05F0">
            <w:pPr>
              <w:pStyle w:val="TAL"/>
            </w:pPr>
            <w:r w:rsidRPr="0021242D">
              <w:t>expirationTime</w:t>
            </w:r>
          </w:p>
        </w:tc>
        <w:tc>
          <w:tcPr>
            <w:tcW w:w="900"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IN</w:t>
            </w:r>
          </w:p>
        </w:tc>
        <w:tc>
          <w:tcPr>
            <w:tcW w:w="900" w:type="dxa"/>
            <w:tcBorders>
              <w:left w:val="single" w:sz="1" w:space="0" w:color="000000"/>
              <w:bottom w:val="single" w:sz="2" w:space="0" w:color="000000"/>
            </w:tcBorders>
          </w:tcPr>
          <w:p w:rsidR="00865D5D" w:rsidRPr="0021242D" w:rsidRDefault="00865D5D" w:rsidP="000A05F0">
            <w:pPr>
              <w:pStyle w:val="TAL"/>
            </w:pPr>
            <w:r w:rsidRPr="0021242D">
              <w:t>NO</w:t>
            </w:r>
          </w:p>
        </w:tc>
        <w:tc>
          <w:tcPr>
            <w:tcW w:w="5307"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The expiration time of the registration as requested by the Originator.</w:t>
            </w:r>
          </w:p>
        </w:tc>
      </w:tr>
      <w:tr w:rsidR="00865D5D" w:rsidRPr="0021242D" w:rsidTr="00865D5D">
        <w:trPr>
          <w:tblHeader/>
          <w:jc w:val="center"/>
        </w:trPr>
        <w:tc>
          <w:tcPr>
            <w:tcW w:w="1709" w:type="dxa"/>
            <w:tcBorders>
              <w:left w:val="single" w:sz="1" w:space="0" w:color="000000"/>
              <w:bottom w:val="single" w:sz="2" w:space="0" w:color="000000"/>
            </w:tcBorders>
          </w:tcPr>
          <w:p w:rsidR="00865D5D" w:rsidRPr="0021242D" w:rsidRDefault="00865D5D" w:rsidP="000A05F0">
            <w:pPr>
              <w:pStyle w:val="TAL"/>
            </w:pPr>
            <w:r w:rsidRPr="0021242D">
              <w:rPr>
                <w:lang w:eastAsia="zh-CN"/>
              </w:rPr>
              <w:t>r</w:t>
            </w:r>
            <w:r w:rsidRPr="0021242D">
              <w:t>eachabilitySchedule</w:t>
            </w:r>
          </w:p>
        </w:tc>
        <w:tc>
          <w:tcPr>
            <w:tcW w:w="900"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t>IN</w:t>
            </w:r>
          </w:p>
        </w:tc>
        <w:tc>
          <w:tcPr>
            <w:tcW w:w="900" w:type="dxa"/>
            <w:tcBorders>
              <w:left w:val="single" w:sz="1" w:space="0" w:color="000000"/>
              <w:bottom w:val="single" w:sz="2" w:space="0" w:color="000000"/>
            </w:tcBorders>
          </w:tcPr>
          <w:p w:rsidR="00865D5D" w:rsidRPr="0021242D" w:rsidRDefault="00865D5D" w:rsidP="000A05F0">
            <w:pPr>
              <w:pStyle w:val="TAL"/>
            </w:pPr>
            <w:r w:rsidRPr="0021242D">
              <w:t>YES</w:t>
            </w:r>
          </w:p>
        </w:tc>
        <w:tc>
          <w:tcPr>
            <w:tcW w:w="5307" w:type="dxa"/>
            <w:tcBorders>
              <w:left w:val="single" w:sz="1" w:space="0" w:color="000000"/>
              <w:bottom w:val="single" w:sz="2" w:space="0" w:color="000000"/>
              <w:right w:val="single" w:sz="1" w:space="0" w:color="000000"/>
            </w:tcBorders>
          </w:tcPr>
          <w:p w:rsidR="00865D5D" w:rsidRPr="0021242D" w:rsidRDefault="00865D5D" w:rsidP="000A05F0">
            <w:pPr>
              <w:pStyle w:val="TAL"/>
            </w:pPr>
            <w:r w:rsidRPr="0021242D">
              <w:rPr>
                <w:rFonts w:cs="Arial"/>
                <w:szCs w:val="18"/>
              </w:rPr>
              <w:t xml:space="preserve">The </w:t>
            </w:r>
            <w:r w:rsidRPr="0021242D">
              <w:rPr>
                <w:rFonts w:cs="Arial"/>
                <w:szCs w:val="18"/>
                <w:lang w:eastAsia="zh-CN"/>
              </w:rPr>
              <w:t xml:space="preserve">contact </w:t>
            </w:r>
            <w:r w:rsidRPr="0021242D">
              <w:rPr>
                <w:rFonts w:cs="Arial"/>
                <w:szCs w:val="18"/>
              </w:rPr>
              <w:t xml:space="preserve">reachability schedule information of the AE associated with the device node. The absence of this parameter implies the AE associated with the device node is always </w:t>
            </w:r>
            <w:r w:rsidRPr="0021242D">
              <w:rPr>
                <w:rFonts w:cs="Arial"/>
                <w:szCs w:val="18"/>
                <w:lang w:eastAsia="zh-CN"/>
              </w:rPr>
              <w:t xml:space="preserve">contact </w:t>
            </w:r>
            <w:r w:rsidRPr="0021242D">
              <w:rPr>
                <w:rFonts w:cs="Arial"/>
                <w:szCs w:val="18"/>
              </w:rPr>
              <w:t xml:space="preserve">reachable. Type Schedule, see </w:t>
            </w:r>
            <w:r w:rsidR="000D3A8F">
              <w:rPr>
                <w:rFonts w:cs="Arial"/>
                <w:szCs w:val="18"/>
              </w:rPr>
              <w:t>6.9.2.7.1</w:t>
            </w:r>
            <w:r w:rsidRPr="0021242D">
              <w:rPr>
                <w:rFonts w:cs="Arial"/>
                <w:szCs w:val="18"/>
              </w:rPr>
              <w:t>.</w:t>
            </w:r>
          </w:p>
        </w:tc>
      </w:tr>
      <w:tr w:rsidR="00865D5D" w:rsidRPr="0021242D" w:rsidTr="00865D5D">
        <w:trPr>
          <w:tblHeader/>
          <w:jc w:val="center"/>
        </w:trPr>
        <w:tc>
          <w:tcPr>
            <w:tcW w:w="1709"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responseType</w:t>
            </w:r>
          </w:p>
        </w:tc>
        <w:tc>
          <w:tcPr>
            <w:tcW w:w="900"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OUT</w:t>
            </w:r>
          </w:p>
        </w:tc>
        <w:tc>
          <w:tcPr>
            <w:tcW w:w="900"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NO</w:t>
            </w:r>
          </w:p>
        </w:tc>
        <w:tc>
          <w:tcPr>
            <w:tcW w:w="5307" w:type="dxa"/>
            <w:tcBorders>
              <w:top w:val="single" w:sz="2" w:space="0" w:color="000000"/>
              <w:left w:val="single" w:sz="2" w:space="0" w:color="000000"/>
              <w:bottom w:val="single" w:sz="4" w:space="0" w:color="auto"/>
              <w:right w:val="single" w:sz="2" w:space="0" w:color="000000"/>
            </w:tcBorders>
          </w:tcPr>
          <w:p w:rsidR="00865D5D" w:rsidRPr="0021242D" w:rsidRDefault="00865D5D" w:rsidP="000A05F0">
            <w:pPr>
              <w:pStyle w:val="TAL"/>
            </w:pPr>
            <w:r w:rsidRPr="0021242D">
              <w:t>Unique response types for this service:</w:t>
            </w:r>
          </w:p>
          <w:p w:rsidR="00865D5D" w:rsidRPr="0021242D" w:rsidRDefault="00865D5D" w:rsidP="000A05F0">
            <w:pPr>
              <w:pStyle w:val="TB1"/>
            </w:pPr>
            <w:r w:rsidRPr="0021242D">
              <w:t>AE successfully refreshed</w:t>
            </w:r>
          </w:p>
          <w:p w:rsidR="00865D5D" w:rsidRPr="0021242D" w:rsidRDefault="00865D5D" w:rsidP="000A05F0">
            <w:pPr>
              <w:pStyle w:val="TB1"/>
            </w:pPr>
            <w:r w:rsidRPr="0021242D">
              <w:t>Registration does not exist</w:t>
            </w:r>
          </w:p>
        </w:tc>
      </w:tr>
    </w:tbl>
    <w:p w:rsidR="000A05F0" w:rsidRPr="0021242D" w:rsidRDefault="000A05F0" w:rsidP="000A05F0"/>
    <w:p w:rsidR="00D43E20" w:rsidRPr="0021242D" w:rsidRDefault="00D43E20" w:rsidP="00D43E20">
      <w:pPr>
        <w:pStyle w:val="Heading5"/>
        <w:rPr>
          <w:lang w:val="en-US" w:eastAsia="ko-KR"/>
        </w:rPr>
      </w:pPr>
      <w:bookmarkStart w:id="1941" w:name="_Toc418174816"/>
      <w:bookmarkStart w:id="1942" w:name="_Toc418660764"/>
      <w:r w:rsidRPr="0021242D">
        <w:rPr>
          <w:lang w:val="en-US"/>
        </w:rPr>
        <w:t>6.11.2.2.</w:t>
      </w:r>
      <w:r w:rsidR="0017063E">
        <w:rPr>
          <w:lang w:val="en-US"/>
        </w:rPr>
        <w:t>4</w:t>
      </w:r>
      <w:r w:rsidRPr="0021242D">
        <w:rPr>
          <w:lang w:val="en-US"/>
        </w:rPr>
        <w:tab/>
      </w:r>
      <w:r w:rsidRPr="0021242D">
        <w:rPr>
          <w:lang w:val="en-US" w:eastAsia="ko-KR"/>
        </w:rPr>
        <w:t>Service Interactions</w:t>
      </w:r>
      <w:bookmarkEnd w:id="1941"/>
      <w:bookmarkEnd w:id="1942"/>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68"/>
        </w:numPr>
      </w:pPr>
      <w:r w:rsidRPr="0021242D">
        <w:t>Issue a request to re</w:t>
      </w:r>
      <w:r w:rsidR="00C16A09" w:rsidRPr="0021242D">
        <w:t>f</w:t>
      </w:r>
      <w:r w:rsidRPr="0021242D">
        <w:t>resh the AE association with the M2M Service Profile</w:t>
      </w:r>
    </w:p>
    <w:p w:rsidR="00D43E20" w:rsidRPr="0021242D" w:rsidRDefault="00D43E20" w:rsidP="004415F7">
      <w:pPr>
        <w:pStyle w:val="BN"/>
        <w:numPr>
          <w:ilvl w:val="0"/>
          <w:numId w:val="68"/>
        </w:numPr>
      </w:pPr>
      <w:r w:rsidRPr="0021242D">
        <w:t>Issue the request to the Supporting Service</w:t>
      </w:r>
    </w:p>
    <w:p w:rsidR="00D43E20" w:rsidRPr="0021242D" w:rsidRDefault="00982287" w:rsidP="00B91F03">
      <w:pPr>
        <w:pStyle w:val="FL"/>
      </w:pPr>
      <w:r w:rsidRPr="0021242D">
        <w:object w:dxaOrig="7046" w:dyaOrig="5651">
          <v:shape id="_x0000_i1097" type="#_x0000_t75" style="width:352.5pt;height:283.4pt" o:ole="">
            <v:imagedata r:id="rId192" o:title=""/>
          </v:shape>
          <o:OLEObject Type="Embed" ProgID="Visio.Drawing.11" ShapeID="_x0000_i1097" DrawAspect="Content" ObjectID="_1492401453" r:id="rId193"/>
        </w:object>
      </w:r>
    </w:p>
    <w:p w:rsidR="00D43E20" w:rsidRPr="0021242D" w:rsidRDefault="00D43E20" w:rsidP="000A05F0">
      <w:pPr>
        <w:pStyle w:val="TF"/>
        <w:rPr>
          <w:lang w:eastAsia="ko-KR"/>
        </w:rPr>
      </w:pPr>
      <w:r w:rsidRPr="0021242D">
        <w:t>Figure 6.11.2.2.</w:t>
      </w:r>
      <w:r w:rsidR="0017063E">
        <w:t>4</w:t>
      </w:r>
      <w:r w:rsidRPr="0021242D">
        <w:t>-1</w:t>
      </w:r>
      <w:r w:rsidR="000A05F0" w:rsidRPr="0021242D">
        <w:t>:</w:t>
      </w:r>
      <w:r w:rsidRPr="0021242D">
        <w:t xml:space="preserve"> Registration – refreshAERegistration Diagram</w:t>
      </w:r>
    </w:p>
    <w:p w:rsidR="00D43E20" w:rsidRPr="0021242D" w:rsidRDefault="00D43E20" w:rsidP="00D43E20">
      <w:pPr>
        <w:pStyle w:val="Heading5"/>
        <w:rPr>
          <w:lang w:val="en-US"/>
        </w:rPr>
      </w:pPr>
      <w:bookmarkStart w:id="1943" w:name="_Toc418174817"/>
      <w:bookmarkStart w:id="1944" w:name="_Toc418660765"/>
      <w:r w:rsidRPr="0021242D">
        <w:rPr>
          <w:lang w:val="en-US"/>
        </w:rPr>
        <w:lastRenderedPageBreak/>
        <w:t>6.11.2.2.</w:t>
      </w:r>
      <w:r w:rsidR="0017063E">
        <w:rPr>
          <w:lang w:val="en-US"/>
        </w:rPr>
        <w:t>5</w:t>
      </w:r>
      <w:r w:rsidRPr="0021242D">
        <w:rPr>
          <w:lang w:val="en-US"/>
        </w:rPr>
        <w:tab/>
      </w:r>
      <w:r w:rsidRPr="0021242D">
        <w:rPr>
          <w:lang w:val="en-US" w:eastAsia="ko-KR"/>
        </w:rPr>
        <w:t>Post-Conditions</w:t>
      </w:r>
      <w:bookmarkEnd w:id="1943"/>
      <w:bookmarkEnd w:id="1944"/>
    </w:p>
    <w:p w:rsidR="00D43E20" w:rsidRPr="0021242D" w:rsidRDefault="00D43E20" w:rsidP="00D43E20">
      <w:pPr>
        <w:keepNext/>
        <w:rPr>
          <w:lang w:eastAsia="ko-KR"/>
        </w:rPr>
      </w:pPr>
      <w:r w:rsidRPr="0021242D">
        <w:rPr>
          <w:lang w:eastAsia="ko-KR"/>
        </w:rPr>
        <w:t xml:space="preserve">The Application Entity registration is </w:t>
      </w:r>
      <w:r w:rsidR="00E716DA" w:rsidRPr="0021242D">
        <w:rPr>
          <w:lang w:eastAsia="ko-KR"/>
        </w:rPr>
        <w:t>refreshed</w:t>
      </w:r>
      <w:r w:rsidRPr="0021242D">
        <w:rPr>
          <w:lang w:eastAsia="ko-KR"/>
        </w:rPr>
        <w:t xml:space="preserve"> and can continue using service capabilities.</w:t>
      </w:r>
    </w:p>
    <w:p w:rsidR="00D43E20" w:rsidRPr="0021242D" w:rsidRDefault="00D43E20" w:rsidP="00D43E20">
      <w:pPr>
        <w:pStyle w:val="Heading5"/>
        <w:rPr>
          <w:lang w:val="en-US"/>
        </w:rPr>
      </w:pPr>
      <w:bookmarkStart w:id="1945" w:name="_Toc418174818"/>
      <w:bookmarkStart w:id="1946" w:name="_Toc418660766"/>
      <w:r w:rsidRPr="0021242D">
        <w:rPr>
          <w:lang w:val="en-US"/>
        </w:rPr>
        <w:t>6.11.2.2.</w:t>
      </w:r>
      <w:r w:rsidR="0017063E">
        <w:rPr>
          <w:lang w:val="en-US"/>
        </w:rPr>
        <w:t>6</w:t>
      </w:r>
      <w:r w:rsidRPr="0021242D">
        <w:rPr>
          <w:lang w:val="en-US"/>
        </w:rPr>
        <w:tab/>
      </w:r>
      <w:r w:rsidRPr="0021242D">
        <w:rPr>
          <w:lang w:val="en-US" w:eastAsia="ko-KR"/>
        </w:rPr>
        <w:t>Exceptions</w:t>
      </w:r>
      <w:bookmarkEnd w:id="1945"/>
      <w:bookmarkEnd w:id="1946"/>
    </w:p>
    <w:p w:rsidR="00D43E20" w:rsidRPr="0021242D" w:rsidRDefault="00D43E20" w:rsidP="00D43E20">
      <w:pPr>
        <w:keepNext/>
      </w:pPr>
      <w:r w:rsidRPr="0021242D">
        <w:rPr>
          <w:lang w:eastAsia="ko-KR"/>
        </w:rPr>
        <w:t>Not Applicable</w:t>
      </w:r>
      <w:r w:rsidR="000A05F0" w:rsidRPr="0021242D">
        <w:rPr>
          <w:lang w:eastAsia="ko-KR"/>
        </w:rPr>
        <w:t>.</w:t>
      </w:r>
    </w:p>
    <w:p w:rsidR="00D43E20" w:rsidRPr="0021242D" w:rsidRDefault="00D43E20" w:rsidP="00D43E20">
      <w:pPr>
        <w:pStyle w:val="Heading5"/>
        <w:rPr>
          <w:lang w:val="en-US"/>
        </w:rPr>
      </w:pPr>
      <w:bookmarkStart w:id="1947" w:name="_Toc418174819"/>
      <w:bookmarkStart w:id="1948" w:name="_Toc418660767"/>
      <w:r w:rsidRPr="0021242D">
        <w:rPr>
          <w:lang w:val="en-US"/>
        </w:rPr>
        <w:t>6.11.2.2.</w:t>
      </w:r>
      <w:r w:rsidR="0017063E">
        <w:rPr>
          <w:lang w:val="en-US"/>
        </w:rPr>
        <w:t>7</w:t>
      </w:r>
      <w:r w:rsidRPr="0021242D">
        <w:rPr>
          <w:lang w:val="en-US"/>
        </w:rPr>
        <w:tab/>
      </w:r>
      <w:r w:rsidRPr="0021242D">
        <w:rPr>
          <w:lang w:val="en-US" w:eastAsia="ko-KR"/>
        </w:rPr>
        <w:t>Policies for Use</w:t>
      </w:r>
      <w:bookmarkEnd w:id="1947"/>
      <w:bookmarkEnd w:id="1948"/>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1949" w:name="_Toc418174820"/>
      <w:bookmarkStart w:id="1950" w:name="_Toc418660768"/>
      <w:r w:rsidRPr="0021242D">
        <w:rPr>
          <w:lang w:val="en-US"/>
        </w:rPr>
        <w:t>6.11.2.2.</w:t>
      </w:r>
      <w:r w:rsidR="0017063E">
        <w:rPr>
          <w:lang w:val="en-US"/>
        </w:rPr>
        <w:t>8</w:t>
      </w:r>
      <w:r w:rsidRPr="0021242D">
        <w:rPr>
          <w:lang w:val="en-US"/>
        </w:rPr>
        <w:tab/>
        <w:t>oneM2M Resource Interworking</w:t>
      </w:r>
      <w:bookmarkEnd w:id="1949"/>
      <w:bookmarkEnd w:id="1950"/>
    </w:p>
    <w:p w:rsidR="00D43E20" w:rsidRPr="0021242D" w:rsidRDefault="00D43E20" w:rsidP="00D43E20">
      <w:r w:rsidRPr="0021242D">
        <w:t xml:space="preserve">This service capability maps to the UPDATE procedure of the &lt;AE&gt; resource. </w:t>
      </w:r>
    </w:p>
    <w:p w:rsidR="00D43E20" w:rsidRPr="0017063E" w:rsidRDefault="00D43E20" w:rsidP="00D43E20">
      <w:pPr>
        <w:pStyle w:val="Heading4"/>
        <w:rPr>
          <w:lang w:val="en-US"/>
        </w:rPr>
      </w:pPr>
      <w:bookmarkStart w:id="1951" w:name="_Toc417309597"/>
      <w:bookmarkStart w:id="1952" w:name="_Toc418174821"/>
      <w:bookmarkStart w:id="1953" w:name="_Toc418660769"/>
      <w:r w:rsidRPr="0017063E">
        <w:rPr>
          <w:lang w:val="en-US"/>
        </w:rPr>
        <w:t>6.11.2.3</w:t>
      </w:r>
      <w:r w:rsidRPr="0017063E">
        <w:rPr>
          <w:lang w:val="en-US"/>
        </w:rPr>
        <w:tab/>
        <w:t>deregisterAE</w:t>
      </w:r>
      <w:bookmarkEnd w:id="1951"/>
      <w:bookmarkEnd w:id="1952"/>
      <w:bookmarkEnd w:id="1953"/>
    </w:p>
    <w:p w:rsidR="0017063E" w:rsidRPr="0017063E" w:rsidRDefault="0017063E" w:rsidP="0017063E">
      <w:pPr>
        <w:pStyle w:val="Heading5"/>
        <w:rPr>
          <w:lang w:val="en-US"/>
        </w:rPr>
      </w:pPr>
      <w:bookmarkStart w:id="1954" w:name="_Toc418660770"/>
      <w:r w:rsidRPr="0017063E">
        <w:rPr>
          <w:lang w:val="en-US"/>
        </w:rPr>
        <w:t>6.11.2.3.1</w:t>
      </w:r>
      <w:r w:rsidRPr="0017063E">
        <w:rPr>
          <w:lang w:val="en-US"/>
        </w:rPr>
        <w:tab/>
        <w:t>Description</w:t>
      </w:r>
      <w:bookmarkEnd w:id="1954"/>
    </w:p>
    <w:p w:rsidR="00D43E20" w:rsidRPr="0017063E" w:rsidRDefault="00D43E20" w:rsidP="00D43E20">
      <w:pPr>
        <w:keepNext/>
      </w:pPr>
      <w:r w:rsidRPr="0017063E">
        <w:t>This service capability enables an AE to deregister from the M2M System. This service capability shall be restricted to the Mca Reference Points.</w:t>
      </w:r>
    </w:p>
    <w:p w:rsidR="00D43E20" w:rsidRPr="0017063E" w:rsidRDefault="00D43E20" w:rsidP="00D43E20">
      <w:pPr>
        <w:pStyle w:val="Heading5"/>
        <w:rPr>
          <w:lang w:val="en-US"/>
        </w:rPr>
      </w:pPr>
      <w:bookmarkStart w:id="1955" w:name="_Toc418174822"/>
      <w:bookmarkStart w:id="1956" w:name="_Toc418660771"/>
      <w:r w:rsidRPr="0017063E">
        <w:rPr>
          <w:lang w:val="en-US"/>
        </w:rPr>
        <w:t>6.11.2.3.</w:t>
      </w:r>
      <w:r w:rsidR="0017063E" w:rsidRPr="0017063E">
        <w:rPr>
          <w:lang w:val="en-US"/>
        </w:rPr>
        <w:t>2</w:t>
      </w:r>
      <w:r w:rsidRPr="0017063E">
        <w:rPr>
          <w:lang w:val="en-US"/>
        </w:rPr>
        <w:tab/>
      </w:r>
      <w:r w:rsidR="00D87590">
        <w:rPr>
          <w:lang w:val="en-US"/>
        </w:rPr>
        <w:t>Pre-Conditions</w:t>
      </w:r>
      <w:bookmarkEnd w:id="1955"/>
      <w:bookmarkEnd w:id="1956"/>
    </w:p>
    <w:p w:rsidR="00D43E20" w:rsidRPr="0021242D" w:rsidRDefault="00D43E20" w:rsidP="00D43E20">
      <w:pPr>
        <w:keepNext/>
      </w:pPr>
      <w:r w:rsidRPr="0017063E">
        <w:t>The AE successfully registered with the M2M System.</w:t>
      </w:r>
    </w:p>
    <w:p w:rsidR="00D43E20" w:rsidRPr="0021242D" w:rsidRDefault="00D43E20" w:rsidP="00D43E20">
      <w:pPr>
        <w:pStyle w:val="Heading5"/>
        <w:rPr>
          <w:lang w:val="en-US"/>
        </w:rPr>
      </w:pPr>
      <w:bookmarkStart w:id="1957" w:name="_Toc418174823"/>
      <w:bookmarkStart w:id="1958" w:name="_Toc418660772"/>
      <w:r w:rsidRPr="0021242D">
        <w:rPr>
          <w:lang w:val="en-US"/>
        </w:rPr>
        <w:t>6.11.2.3.</w:t>
      </w:r>
      <w:r w:rsidR="0017063E">
        <w:rPr>
          <w:lang w:val="en-US"/>
        </w:rPr>
        <w:t>3</w:t>
      </w:r>
      <w:r w:rsidRPr="0021242D">
        <w:rPr>
          <w:lang w:val="en-US"/>
        </w:rPr>
        <w:tab/>
        <w:t xml:space="preserve">Signature </w:t>
      </w:r>
      <w:r w:rsidR="000A05F0" w:rsidRPr="0021242D">
        <w:rPr>
          <w:lang w:val="en-US"/>
        </w:rPr>
        <w:t>-</w:t>
      </w:r>
      <w:r w:rsidRPr="0021242D">
        <w:rPr>
          <w:lang w:val="en-US"/>
        </w:rPr>
        <w:t xml:space="preserve"> deregisterAE</w:t>
      </w:r>
      <w:bookmarkEnd w:id="1957"/>
      <w:bookmarkEnd w:id="1958"/>
    </w:p>
    <w:p w:rsidR="000A05F0" w:rsidRPr="0021242D" w:rsidRDefault="000A05F0" w:rsidP="000A05F0">
      <w:pPr>
        <w:pStyle w:val="TH"/>
      </w:pPr>
      <w:r w:rsidRPr="0021242D">
        <w:t>Table 6.11.2.3.</w:t>
      </w:r>
      <w:r w:rsidR="0017063E">
        <w:t>3</w:t>
      </w:r>
      <w:r w:rsidRPr="0021242D">
        <w:t>-1: Registration – deregisterAE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Description</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0A05F0">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IN</w:t>
            </w:r>
          </w:p>
        </w:tc>
        <w:tc>
          <w:tcPr>
            <w:tcW w:w="900" w:type="dxa"/>
            <w:tcBorders>
              <w:left w:val="single" w:sz="1" w:space="0" w:color="000000"/>
              <w:bottom w:val="single" w:sz="1" w:space="0" w:color="000000"/>
            </w:tcBorders>
          </w:tcPr>
          <w:p w:rsidR="00D43E20" w:rsidRPr="0021242D" w:rsidRDefault="00D43E20"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The Application Identifier (AE-ID)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0A05F0">
            <w:pPr>
              <w:pStyle w:val="TAL"/>
            </w:pPr>
            <w:r w:rsidRPr="0021242D">
              <w:t xml:space="preserve"> 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OUT</w:t>
            </w:r>
          </w:p>
        </w:tc>
        <w:tc>
          <w:tcPr>
            <w:tcW w:w="900" w:type="dxa"/>
            <w:tcBorders>
              <w:left w:val="single" w:sz="1" w:space="0" w:color="000000"/>
              <w:bottom w:val="single" w:sz="1" w:space="0" w:color="000000"/>
            </w:tcBorders>
          </w:tcPr>
          <w:p w:rsidR="00D43E20" w:rsidRPr="0021242D" w:rsidRDefault="00D43E20"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Unique response types for this service:</w:t>
            </w:r>
          </w:p>
          <w:p w:rsidR="00D43E20" w:rsidRPr="0021242D" w:rsidRDefault="00D43E20" w:rsidP="000A05F0">
            <w:pPr>
              <w:pStyle w:val="TB1"/>
            </w:pPr>
            <w:r w:rsidRPr="0021242D">
              <w:t>AE successfully De-registered</w:t>
            </w:r>
          </w:p>
          <w:p w:rsidR="00D43E20" w:rsidRPr="0021242D" w:rsidRDefault="00D43E20" w:rsidP="000A05F0">
            <w:pPr>
              <w:pStyle w:val="TB1"/>
            </w:pPr>
            <w:r w:rsidRPr="0021242D">
              <w:t>Registration does not exist</w:t>
            </w:r>
          </w:p>
        </w:tc>
      </w:tr>
    </w:tbl>
    <w:p w:rsidR="000A05F0" w:rsidRPr="0021242D" w:rsidRDefault="000A05F0" w:rsidP="000A05F0"/>
    <w:p w:rsidR="00D43E20" w:rsidRPr="0021242D" w:rsidRDefault="00D43E20" w:rsidP="00D43E20">
      <w:pPr>
        <w:pStyle w:val="Heading5"/>
        <w:rPr>
          <w:lang w:val="en-US"/>
        </w:rPr>
      </w:pPr>
      <w:bookmarkStart w:id="1959" w:name="_Toc418174824"/>
      <w:bookmarkStart w:id="1960" w:name="_Toc418660773"/>
      <w:r w:rsidRPr="0021242D">
        <w:rPr>
          <w:lang w:val="en-US"/>
        </w:rPr>
        <w:t>6.11.2.3.</w:t>
      </w:r>
      <w:r w:rsidR="0017063E">
        <w:rPr>
          <w:lang w:val="en-US"/>
        </w:rPr>
        <w:t>4</w:t>
      </w:r>
      <w:r w:rsidRPr="0021242D">
        <w:rPr>
          <w:lang w:val="en-US"/>
        </w:rPr>
        <w:tab/>
        <w:t>Service Interactions</w:t>
      </w:r>
      <w:bookmarkEnd w:id="1959"/>
      <w:bookmarkEnd w:id="1960"/>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69"/>
        </w:numPr>
      </w:pPr>
      <w:r w:rsidRPr="0021242D">
        <w:t xml:space="preserve">Disassociate the AE with Service Subscription </w:t>
      </w:r>
    </w:p>
    <w:p w:rsidR="00D43E20" w:rsidRPr="0021242D" w:rsidRDefault="00D43E20" w:rsidP="004415F7">
      <w:pPr>
        <w:pStyle w:val="BN"/>
        <w:numPr>
          <w:ilvl w:val="0"/>
          <w:numId w:val="69"/>
        </w:numPr>
      </w:pPr>
      <w:r w:rsidRPr="0021242D">
        <w:t>Issue the request to Supporting Services.</w:t>
      </w:r>
    </w:p>
    <w:p w:rsidR="00D43E20" w:rsidRPr="0021242D" w:rsidRDefault="00D43E20" w:rsidP="004415F7">
      <w:pPr>
        <w:pStyle w:val="BN"/>
        <w:numPr>
          <w:ilvl w:val="0"/>
          <w:numId w:val="69"/>
        </w:numPr>
      </w:pPr>
      <w:r w:rsidRPr="0021242D">
        <w:t>Send a notification</w:t>
      </w:r>
      <w:r w:rsidR="00DC6F67" w:rsidRPr="0021242D">
        <w:t xml:space="preserve"> </w:t>
      </w:r>
      <w:r w:rsidRPr="0021242D">
        <w:t>to device onboarding service supporting service for application de-registration in the event there is a subscription</w:t>
      </w:r>
    </w:p>
    <w:p w:rsidR="00D43E20" w:rsidRPr="0021242D" w:rsidRDefault="00251CBC" w:rsidP="00B91F03">
      <w:pPr>
        <w:pStyle w:val="FL"/>
      </w:pPr>
      <w:r w:rsidRPr="0021242D">
        <w:object w:dxaOrig="7770" w:dyaOrig="5820">
          <v:shape id="_x0000_i1098" type="#_x0000_t75" style="width:388.2pt;height:290.9pt" o:ole="">
            <v:imagedata r:id="rId194" o:title="" cropbottom="4565f" cropleft="7501f" cropright="3552f"/>
          </v:shape>
          <o:OLEObject Type="Embed" ProgID="Word.Document.12" ShapeID="_x0000_i1098" DrawAspect="Content" ObjectID="_1492401454" r:id="rId195">
            <o:FieldCodes>\s</o:FieldCodes>
          </o:OLEObject>
        </w:object>
      </w:r>
    </w:p>
    <w:p w:rsidR="00D43E20" w:rsidRPr="0021242D" w:rsidRDefault="00D43E20" w:rsidP="000A05F0">
      <w:pPr>
        <w:pStyle w:val="TF"/>
        <w:rPr>
          <w:lang w:eastAsia="ko-KR"/>
        </w:rPr>
      </w:pPr>
      <w:r w:rsidRPr="0021242D">
        <w:t>Figure 6.11.2.3.</w:t>
      </w:r>
      <w:r w:rsidR="0017063E">
        <w:t>4</w:t>
      </w:r>
      <w:r w:rsidRPr="0021242D">
        <w:t>-1</w:t>
      </w:r>
      <w:r w:rsidR="000A05F0" w:rsidRPr="0021242D">
        <w:t>:</w:t>
      </w:r>
      <w:r w:rsidRPr="0021242D">
        <w:t xml:space="preserve"> Registration – deregisterAE Diagram</w:t>
      </w:r>
    </w:p>
    <w:p w:rsidR="00D43E20" w:rsidRPr="0021242D" w:rsidRDefault="00D43E20" w:rsidP="00D43E20">
      <w:pPr>
        <w:pStyle w:val="Heading5"/>
        <w:rPr>
          <w:lang w:val="en-US"/>
        </w:rPr>
      </w:pPr>
      <w:bookmarkStart w:id="1961" w:name="_Toc418174825"/>
      <w:bookmarkStart w:id="1962" w:name="_Toc418660774"/>
      <w:r w:rsidRPr="0021242D">
        <w:rPr>
          <w:lang w:val="en-US"/>
        </w:rPr>
        <w:t>6.11.2.3.</w:t>
      </w:r>
      <w:r w:rsidR="0017063E">
        <w:rPr>
          <w:lang w:val="en-US"/>
        </w:rPr>
        <w:t>5</w:t>
      </w:r>
      <w:r w:rsidRPr="0021242D">
        <w:rPr>
          <w:lang w:val="en-US"/>
        </w:rPr>
        <w:tab/>
      </w:r>
      <w:r w:rsidRPr="0021242D">
        <w:rPr>
          <w:lang w:val="en-US" w:eastAsia="ko-KR"/>
        </w:rPr>
        <w:t>Post-Conditions</w:t>
      </w:r>
      <w:bookmarkEnd w:id="1961"/>
      <w:bookmarkEnd w:id="1962"/>
    </w:p>
    <w:p w:rsidR="00D43E20" w:rsidRPr="0021242D" w:rsidRDefault="00D43E20" w:rsidP="00D43E20">
      <w:pPr>
        <w:keepNext/>
        <w:rPr>
          <w:lang w:eastAsia="ko-KR"/>
        </w:rPr>
      </w:pPr>
      <w:r w:rsidRPr="0021242D">
        <w:rPr>
          <w:lang w:eastAsia="ko-KR"/>
        </w:rPr>
        <w:t xml:space="preserve">AE is no longer registered and cannot use any services. </w:t>
      </w:r>
    </w:p>
    <w:p w:rsidR="00D43E20" w:rsidRPr="0021242D" w:rsidRDefault="00D43E20" w:rsidP="00D43E20">
      <w:pPr>
        <w:pStyle w:val="Heading5"/>
        <w:rPr>
          <w:lang w:val="en-US"/>
        </w:rPr>
      </w:pPr>
      <w:bookmarkStart w:id="1963" w:name="_Toc418174826"/>
      <w:bookmarkStart w:id="1964" w:name="_Toc418660775"/>
      <w:r w:rsidRPr="0021242D">
        <w:rPr>
          <w:lang w:val="en-US"/>
        </w:rPr>
        <w:t>6.11.2.3.</w:t>
      </w:r>
      <w:r w:rsidR="0017063E">
        <w:rPr>
          <w:lang w:val="en-US"/>
        </w:rPr>
        <w:t>6</w:t>
      </w:r>
      <w:r w:rsidRPr="0021242D">
        <w:rPr>
          <w:lang w:val="en-US"/>
        </w:rPr>
        <w:tab/>
      </w:r>
      <w:r w:rsidRPr="0021242D">
        <w:rPr>
          <w:lang w:val="en-US" w:eastAsia="ko-KR"/>
        </w:rPr>
        <w:t>Exceptions</w:t>
      </w:r>
      <w:bookmarkEnd w:id="1963"/>
      <w:bookmarkEnd w:id="1964"/>
    </w:p>
    <w:p w:rsidR="00D43E20" w:rsidRPr="0021242D" w:rsidRDefault="00D43E20" w:rsidP="00D43E20">
      <w:pPr>
        <w:keepNext/>
      </w:pPr>
      <w:r w:rsidRPr="0021242D">
        <w:rPr>
          <w:lang w:eastAsia="ko-KR"/>
        </w:rPr>
        <w:t>Not Applicable</w:t>
      </w:r>
      <w:r w:rsidR="000A05F0" w:rsidRPr="0021242D">
        <w:rPr>
          <w:lang w:eastAsia="ko-KR"/>
        </w:rPr>
        <w: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1965" w:name="_Toc418174827"/>
      <w:bookmarkStart w:id="1966" w:name="_Toc418660776"/>
      <w:r w:rsidRPr="0021242D">
        <w:rPr>
          <w:lang w:val="en-US"/>
        </w:rPr>
        <w:t>6.11.2.3.</w:t>
      </w:r>
      <w:r w:rsidR="0017063E">
        <w:rPr>
          <w:lang w:val="en-US"/>
        </w:rPr>
        <w:t>7</w:t>
      </w:r>
      <w:r w:rsidRPr="0021242D">
        <w:rPr>
          <w:lang w:val="en-US"/>
        </w:rPr>
        <w:tab/>
        <w:t>oneM2M Resource Interworking</w:t>
      </w:r>
      <w:bookmarkEnd w:id="1965"/>
      <w:bookmarkEnd w:id="1966"/>
    </w:p>
    <w:p w:rsidR="00D43E20" w:rsidRPr="0021242D" w:rsidRDefault="00D43E20" w:rsidP="00D43E20">
      <w:r w:rsidRPr="0021242D">
        <w:t xml:space="preserve">This service capability maps to the DELETE procedure of the &lt;AE&gt; resource. </w:t>
      </w:r>
    </w:p>
    <w:p w:rsidR="00096FB5" w:rsidRPr="0021242D" w:rsidRDefault="00096FB5" w:rsidP="00096FB5">
      <w:pPr>
        <w:pStyle w:val="Heading2"/>
        <w:rPr>
          <w:lang w:val="en-US"/>
        </w:rPr>
      </w:pPr>
      <w:bookmarkStart w:id="1967" w:name="_Toc417309598"/>
      <w:bookmarkStart w:id="1968" w:name="_Toc418174828"/>
      <w:bookmarkStart w:id="1969" w:name="_Toc418660777"/>
      <w:r w:rsidRPr="0021242D">
        <w:rPr>
          <w:lang w:val="en-US"/>
        </w:rPr>
        <w:t>6.12</w:t>
      </w:r>
      <w:r w:rsidRPr="0021242D">
        <w:rPr>
          <w:lang w:val="en-US"/>
        </w:rPr>
        <w:tab/>
        <w:t>Registration Administration</w:t>
      </w:r>
      <w:bookmarkEnd w:id="1967"/>
      <w:bookmarkEnd w:id="1968"/>
      <w:bookmarkEnd w:id="1969"/>
    </w:p>
    <w:p w:rsidR="00096FB5" w:rsidRPr="0021242D" w:rsidRDefault="00096FB5" w:rsidP="001C4010">
      <w:pPr>
        <w:pStyle w:val="Heading3"/>
        <w:rPr>
          <w:lang w:val="en-US"/>
        </w:rPr>
      </w:pPr>
      <w:bookmarkStart w:id="1970" w:name="_Toc417309599"/>
      <w:bookmarkStart w:id="1971" w:name="_Toc418174829"/>
      <w:bookmarkStart w:id="1972" w:name="_Toc418660778"/>
      <w:r w:rsidRPr="0021242D">
        <w:rPr>
          <w:lang w:val="en-US"/>
        </w:rPr>
        <w:t>6.12.1</w:t>
      </w:r>
      <w:r w:rsidRPr="0021242D">
        <w:rPr>
          <w:lang w:val="en-US"/>
        </w:rPr>
        <w:tab/>
        <w:t>Overview</w:t>
      </w:r>
      <w:bookmarkEnd w:id="1970"/>
      <w:bookmarkEnd w:id="1971"/>
      <w:bookmarkEnd w:id="1972"/>
    </w:p>
    <w:p w:rsidR="00096FB5" w:rsidRPr="0021242D" w:rsidRDefault="00096FB5" w:rsidP="00096FB5">
      <w:pPr>
        <w:keepNext/>
      </w:pPr>
      <w:r w:rsidRPr="0021242D">
        <w:t>The Registration administration service provides the ability for:</w:t>
      </w:r>
    </w:p>
    <w:p w:rsidR="00096FB5" w:rsidRPr="0021242D" w:rsidRDefault="00096FB5" w:rsidP="000A05F0">
      <w:pPr>
        <w:pStyle w:val="B1"/>
      </w:pPr>
      <w:r w:rsidRPr="0021242D">
        <w:t>Retrieve the AE</w:t>
      </w:r>
      <w:r w:rsidR="00A55D34" w:rsidRPr="0021242D">
        <w:t>'</w:t>
      </w:r>
      <w:r w:rsidRPr="0021242D">
        <w:t>s Registration status</w:t>
      </w:r>
    </w:p>
    <w:p w:rsidR="00096FB5" w:rsidRPr="0021242D" w:rsidRDefault="00096FB5" w:rsidP="000A05F0">
      <w:pPr>
        <w:pStyle w:val="B1"/>
      </w:pPr>
      <w:r w:rsidRPr="0021242D">
        <w:t>Revoke an AE existing Registration</w:t>
      </w:r>
    </w:p>
    <w:p w:rsidR="00096FB5" w:rsidRPr="0021242D" w:rsidRDefault="00096FB5" w:rsidP="000A05F0">
      <w:pPr>
        <w:pStyle w:val="B1"/>
      </w:pPr>
      <w:r w:rsidRPr="0021242D">
        <w:t>Permit subscriptions to AE Registration events</w:t>
      </w:r>
    </w:p>
    <w:p w:rsidR="00096FB5" w:rsidRPr="0021242D" w:rsidRDefault="00096FB5" w:rsidP="0051092A">
      <w:pPr>
        <w:pStyle w:val="Heading3"/>
        <w:rPr>
          <w:lang w:val="en-US"/>
        </w:rPr>
      </w:pPr>
      <w:bookmarkStart w:id="1973" w:name="_Toc417309600"/>
      <w:bookmarkStart w:id="1974" w:name="_Toc418174830"/>
      <w:bookmarkStart w:id="1975" w:name="_Toc418660779"/>
      <w:r w:rsidRPr="0021242D">
        <w:rPr>
          <w:lang w:val="en-US"/>
        </w:rPr>
        <w:lastRenderedPageBreak/>
        <w:t>6.12.2</w:t>
      </w:r>
      <w:r w:rsidRPr="0021242D">
        <w:rPr>
          <w:lang w:val="en-US"/>
        </w:rPr>
        <w:tab/>
        <w:t>Service Capabilities</w:t>
      </w:r>
      <w:bookmarkEnd w:id="1973"/>
      <w:bookmarkEnd w:id="1974"/>
      <w:bookmarkEnd w:id="1975"/>
    </w:p>
    <w:p w:rsidR="00FF2AB6" w:rsidRPr="00FF2AB6" w:rsidRDefault="00D43E20" w:rsidP="00D43E20">
      <w:pPr>
        <w:pStyle w:val="Heading4"/>
        <w:rPr>
          <w:lang w:val="en-US"/>
        </w:rPr>
      </w:pPr>
      <w:bookmarkStart w:id="1976" w:name="_Toc418174831"/>
      <w:bookmarkStart w:id="1977" w:name="_Toc417309601"/>
      <w:bookmarkStart w:id="1978" w:name="_Toc418660780"/>
      <w:r w:rsidRPr="00FF2AB6">
        <w:rPr>
          <w:lang w:val="en-US"/>
        </w:rPr>
        <w:t>6.12.2.1</w:t>
      </w:r>
      <w:r w:rsidRPr="00FF2AB6">
        <w:rPr>
          <w:lang w:val="en-US"/>
        </w:rPr>
        <w:tab/>
        <w:t>getRegistrationStatus</w:t>
      </w:r>
      <w:bookmarkEnd w:id="1976"/>
      <w:bookmarkEnd w:id="1978"/>
    </w:p>
    <w:p w:rsidR="00D43E20" w:rsidRPr="00FF2AB6" w:rsidRDefault="00FF2AB6" w:rsidP="00FF2AB6">
      <w:pPr>
        <w:pStyle w:val="Heading5"/>
        <w:rPr>
          <w:lang w:val="en-US"/>
        </w:rPr>
      </w:pPr>
      <w:bookmarkStart w:id="1979" w:name="_Toc418660781"/>
      <w:r w:rsidRPr="00FF2AB6">
        <w:rPr>
          <w:lang w:val="en-US"/>
        </w:rPr>
        <w:t>6.12.2.1.1</w:t>
      </w:r>
      <w:r w:rsidRPr="00FF2AB6">
        <w:rPr>
          <w:lang w:val="en-US"/>
        </w:rPr>
        <w:tab/>
        <w:t>Description</w:t>
      </w:r>
      <w:bookmarkEnd w:id="1979"/>
      <w:r w:rsidR="00D43E20" w:rsidRPr="00FF2AB6">
        <w:rPr>
          <w:lang w:val="en-US"/>
        </w:rPr>
        <w:t xml:space="preserve"> </w:t>
      </w:r>
      <w:bookmarkEnd w:id="1977"/>
    </w:p>
    <w:p w:rsidR="00D43E20" w:rsidRPr="00FF2AB6" w:rsidRDefault="00D43E20" w:rsidP="00D43E20">
      <w:pPr>
        <w:keepNext/>
      </w:pPr>
      <w:r w:rsidRPr="00FF2AB6">
        <w:t xml:space="preserve">This service capability enables a </w:t>
      </w:r>
      <w:r w:rsidRPr="00FF2AB6">
        <w:rPr>
          <w:rFonts w:cs="Arial"/>
          <w:szCs w:val="18"/>
          <w:lang w:eastAsia="ko-KR"/>
        </w:rPr>
        <w:t>Supporting Service authorized for this operation</w:t>
      </w:r>
      <w:r w:rsidRPr="00FF2AB6">
        <w:t>, to retrieve the registration status for an AE. This service capability is restricted to the Msc Reference Point.</w:t>
      </w:r>
    </w:p>
    <w:p w:rsidR="00D43E20" w:rsidRPr="00FF2AB6" w:rsidRDefault="00D43E20" w:rsidP="00D43E20">
      <w:pPr>
        <w:pStyle w:val="Heading5"/>
        <w:rPr>
          <w:lang w:val="en-US"/>
        </w:rPr>
      </w:pPr>
      <w:bookmarkStart w:id="1980" w:name="_Toc418174832"/>
      <w:bookmarkStart w:id="1981" w:name="_Toc418660782"/>
      <w:r w:rsidRPr="00FF2AB6">
        <w:rPr>
          <w:lang w:val="en-US"/>
        </w:rPr>
        <w:t>6.12.2.1.</w:t>
      </w:r>
      <w:r w:rsidR="00FF2AB6" w:rsidRPr="00FF2AB6">
        <w:rPr>
          <w:lang w:val="en-US"/>
        </w:rPr>
        <w:t>2</w:t>
      </w:r>
      <w:r w:rsidRPr="00FF2AB6">
        <w:rPr>
          <w:lang w:val="en-US"/>
        </w:rPr>
        <w:tab/>
      </w:r>
      <w:r w:rsidR="00D87590">
        <w:rPr>
          <w:lang w:val="en-US"/>
        </w:rPr>
        <w:t>Pre-Conditions</w:t>
      </w:r>
      <w:bookmarkEnd w:id="1980"/>
      <w:bookmarkEnd w:id="1981"/>
    </w:p>
    <w:p w:rsidR="00D43E20" w:rsidRPr="0021242D" w:rsidRDefault="00D43E20" w:rsidP="00D43E20">
      <w:pPr>
        <w:keepNext/>
      </w:pPr>
      <w:r w:rsidRPr="0021242D">
        <w:t>Not Applicable</w:t>
      </w:r>
      <w:r w:rsidR="000A05F0" w:rsidRPr="0021242D">
        <w:t>.</w:t>
      </w:r>
    </w:p>
    <w:p w:rsidR="00D43E20" w:rsidRPr="0021242D" w:rsidRDefault="00D43E20" w:rsidP="00D43E20">
      <w:pPr>
        <w:pStyle w:val="Heading5"/>
        <w:rPr>
          <w:lang w:val="en-US"/>
        </w:rPr>
      </w:pPr>
      <w:bookmarkStart w:id="1982" w:name="_Toc418174833"/>
      <w:bookmarkStart w:id="1983" w:name="_Toc418660783"/>
      <w:r w:rsidRPr="0021242D">
        <w:rPr>
          <w:lang w:val="en-US"/>
        </w:rPr>
        <w:t>6.12.2.1.</w:t>
      </w:r>
      <w:r w:rsidR="00FF2AB6">
        <w:rPr>
          <w:lang w:val="en-US"/>
        </w:rPr>
        <w:t>2</w:t>
      </w:r>
      <w:r w:rsidRPr="0021242D">
        <w:rPr>
          <w:lang w:val="en-US"/>
        </w:rPr>
        <w:tab/>
        <w:t xml:space="preserve">Signature </w:t>
      </w:r>
      <w:r w:rsidR="000A05F0" w:rsidRPr="0021242D">
        <w:rPr>
          <w:lang w:val="en-US"/>
        </w:rPr>
        <w:t>-</w:t>
      </w:r>
      <w:r w:rsidRPr="0021242D">
        <w:rPr>
          <w:lang w:val="en-US"/>
        </w:rPr>
        <w:t xml:space="preserve"> getRegistrationStatus</w:t>
      </w:r>
      <w:bookmarkEnd w:id="1982"/>
      <w:bookmarkEnd w:id="1983"/>
    </w:p>
    <w:p w:rsidR="000A05F0" w:rsidRPr="0021242D" w:rsidRDefault="000A05F0" w:rsidP="000A05F0">
      <w:pPr>
        <w:pStyle w:val="TH"/>
      </w:pPr>
      <w:r w:rsidRPr="0021242D">
        <w:t>Table 6.12.2.1.</w:t>
      </w:r>
      <w:r w:rsidR="00FF2AB6">
        <w:t>2</w:t>
      </w:r>
      <w:r w:rsidRPr="0021242D">
        <w:t>-1: Registration Administration – getRegistrationStatus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Description</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0A05F0">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IN</w:t>
            </w:r>
          </w:p>
        </w:tc>
        <w:tc>
          <w:tcPr>
            <w:tcW w:w="900" w:type="dxa"/>
            <w:tcBorders>
              <w:left w:val="single" w:sz="1" w:space="0" w:color="000000"/>
              <w:bottom w:val="single" w:sz="1" w:space="0" w:color="000000"/>
            </w:tcBorders>
          </w:tcPr>
          <w:p w:rsidR="00D43E20" w:rsidRPr="0021242D" w:rsidRDefault="00D43E20"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The Application Entity Identifier (AE-ID)</w:t>
            </w:r>
          </w:p>
        </w:tc>
      </w:tr>
      <w:tr w:rsidR="00D43E20" w:rsidRPr="0021242D" w:rsidTr="00A04136">
        <w:trPr>
          <w:tblHeader/>
          <w:jc w:val="center"/>
        </w:trPr>
        <w:tc>
          <w:tcPr>
            <w:tcW w:w="1709" w:type="dxa"/>
            <w:tcBorders>
              <w:top w:val="single" w:sz="2" w:space="0" w:color="000000"/>
              <w:left w:val="single" w:sz="2" w:space="0" w:color="000000"/>
              <w:bottom w:val="single" w:sz="4" w:space="0" w:color="auto"/>
              <w:right w:val="single" w:sz="2" w:space="0" w:color="000000"/>
            </w:tcBorders>
          </w:tcPr>
          <w:p w:rsidR="00D43E20" w:rsidRPr="0021242D" w:rsidRDefault="00D43E20" w:rsidP="000A05F0">
            <w:pPr>
              <w:pStyle w:val="TAL"/>
            </w:pPr>
            <w:r w:rsidRPr="0021242D">
              <w:t>responseType</w:t>
            </w:r>
          </w:p>
        </w:tc>
        <w:tc>
          <w:tcPr>
            <w:tcW w:w="900" w:type="dxa"/>
            <w:tcBorders>
              <w:top w:val="single" w:sz="2" w:space="0" w:color="000000"/>
              <w:left w:val="single" w:sz="2" w:space="0" w:color="000000"/>
              <w:bottom w:val="single" w:sz="4" w:space="0" w:color="auto"/>
              <w:right w:val="single" w:sz="2" w:space="0" w:color="000000"/>
            </w:tcBorders>
          </w:tcPr>
          <w:p w:rsidR="00D43E20" w:rsidRPr="0021242D" w:rsidRDefault="00D43E20" w:rsidP="000A05F0">
            <w:pPr>
              <w:pStyle w:val="TAL"/>
            </w:pPr>
            <w:r w:rsidRPr="0021242D">
              <w:t>OUT</w:t>
            </w:r>
          </w:p>
        </w:tc>
        <w:tc>
          <w:tcPr>
            <w:tcW w:w="900" w:type="dxa"/>
            <w:tcBorders>
              <w:top w:val="single" w:sz="2" w:space="0" w:color="000000"/>
              <w:left w:val="single" w:sz="2" w:space="0" w:color="000000"/>
              <w:bottom w:val="single" w:sz="4" w:space="0" w:color="auto"/>
              <w:right w:val="single" w:sz="2" w:space="0" w:color="000000"/>
            </w:tcBorders>
          </w:tcPr>
          <w:p w:rsidR="00D43E20" w:rsidRPr="0021242D" w:rsidRDefault="00D43E20" w:rsidP="000A05F0">
            <w:pPr>
              <w:pStyle w:val="TAL"/>
            </w:pPr>
            <w:r w:rsidRPr="0021242D">
              <w:t>NO</w:t>
            </w:r>
          </w:p>
        </w:tc>
        <w:tc>
          <w:tcPr>
            <w:tcW w:w="5307" w:type="dxa"/>
            <w:tcBorders>
              <w:top w:val="single" w:sz="2" w:space="0" w:color="000000"/>
              <w:left w:val="single" w:sz="2" w:space="0" w:color="000000"/>
              <w:bottom w:val="single" w:sz="4" w:space="0" w:color="auto"/>
              <w:right w:val="single" w:sz="2" w:space="0" w:color="000000"/>
            </w:tcBorders>
          </w:tcPr>
          <w:p w:rsidR="00D43E20" w:rsidRPr="0021242D" w:rsidRDefault="00D43E20" w:rsidP="000A05F0">
            <w:pPr>
              <w:pStyle w:val="TAL"/>
            </w:pPr>
            <w:r w:rsidRPr="0021242D">
              <w:t>Unique response types for this service:</w:t>
            </w:r>
          </w:p>
          <w:p w:rsidR="00D43E20" w:rsidRPr="0021242D" w:rsidRDefault="00D43E20" w:rsidP="000A05F0">
            <w:pPr>
              <w:pStyle w:val="TB1"/>
            </w:pPr>
            <w:r w:rsidRPr="0021242D">
              <w:t>AE is registered</w:t>
            </w:r>
          </w:p>
          <w:p w:rsidR="00D43E20" w:rsidRPr="0021242D" w:rsidRDefault="00D43E20" w:rsidP="000A05F0">
            <w:pPr>
              <w:pStyle w:val="TB1"/>
            </w:pPr>
            <w:r w:rsidRPr="0021242D">
              <w:t>AE registration does not exist</w:t>
            </w:r>
          </w:p>
        </w:tc>
      </w:tr>
    </w:tbl>
    <w:p w:rsidR="000A05F0" w:rsidRPr="0021242D" w:rsidRDefault="000A05F0" w:rsidP="000A05F0"/>
    <w:p w:rsidR="00D43E20" w:rsidRPr="0021242D" w:rsidRDefault="00D43E20" w:rsidP="00D43E20">
      <w:pPr>
        <w:pStyle w:val="Heading5"/>
        <w:rPr>
          <w:lang w:val="en-US"/>
        </w:rPr>
      </w:pPr>
      <w:bookmarkStart w:id="1984" w:name="_Toc418174834"/>
      <w:bookmarkStart w:id="1985" w:name="_Toc418660784"/>
      <w:r w:rsidRPr="0021242D">
        <w:rPr>
          <w:lang w:val="en-US"/>
        </w:rPr>
        <w:t>6.12.2.1.</w:t>
      </w:r>
      <w:r w:rsidR="00FF2AB6">
        <w:rPr>
          <w:lang w:val="en-US"/>
        </w:rPr>
        <w:t>4</w:t>
      </w:r>
      <w:r w:rsidRPr="0021242D">
        <w:rPr>
          <w:lang w:val="en-US"/>
        </w:rPr>
        <w:tab/>
      </w:r>
      <w:r w:rsidRPr="0021242D">
        <w:rPr>
          <w:lang w:val="en-US" w:eastAsia="ko-KR"/>
        </w:rPr>
        <w:t>Service Interaction</w:t>
      </w:r>
      <w:bookmarkEnd w:id="1984"/>
      <w:bookmarkEnd w:id="1985"/>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70"/>
        </w:numPr>
      </w:pPr>
      <w:r w:rsidRPr="0021242D">
        <w:t>Retrieve the Application Entity information</w:t>
      </w:r>
    </w:p>
    <w:p w:rsidR="00D43E20" w:rsidRPr="0021242D" w:rsidRDefault="00D43E20" w:rsidP="00B91F03">
      <w:pPr>
        <w:pStyle w:val="FL"/>
      </w:pPr>
      <w:r w:rsidRPr="0021242D">
        <w:object w:dxaOrig="4957" w:dyaOrig="4544">
          <v:shape id="_x0000_i1099" type="#_x0000_t75" style="width:247.1pt;height:226.95pt" o:ole="">
            <v:imagedata r:id="rId196" o:title=""/>
          </v:shape>
          <o:OLEObject Type="Embed" ProgID="Visio.Drawing.11" ShapeID="_x0000_i1099" DrawAspect="Content" ObjectID="_1492401455" r:id="rId197"/>
        </w:object>
      </w:r>
    </w:p>
    <w:p w:rsidR="00D43E20" w:rsidRPr="0021242D" w:rsidRDefault="00D43E20" w:rsidP="000A05F0">
      <w:pPr>
        <w:pStyle w:val="TF"/>
      </w:pPr>
      <w:r w:rsidRPr="0021242D">
        <w:t>Figure 6.12.2.1.</w:t>
      </w:r>
      <w:r w:rsidR="00FF2AB6">
        <w:t>4</w:t>
      </w:r>
      <w:r w:rsidRPr="0021242D">
        <w:t>-1</w:t>
      </w:r>
      <w:r w:rsidR="000A05F0" w:rsidRPr="0021242D">
        <w:t>:</w:t>
      </w:r>
      <w:r w:rsidRPr="0021242D">
        <w:t xml:space="preserve"> Registration Administration – getRegistrationStatus Diagram</w:t>
      </w:r>
    </w:p>
    <w:p w:rsidR="00D43E20" w:rsidRPr="0021242D" w:rsidRDefault="00D43E20" w:rsidP="00D43E20">
      <w:pPr>
        <w:pStyle w:val="Heading5"/>
        <w:rPr>
          <w:lang w:val="en-US"/>
        </w:rPr>
      </w:pPr>
      <w:bookmarkStart w:id="1986" w:name="_Toc418174835"/>
      <w:bookmarkStart w:id="1987" w:name="_Toc418660785"/>
      <w:r w:rsidRPr="0021242D">
        <w:rPr>
          <w:lang w:val="en-US"/>
        </w:rPr>
        <w:t>6.12.2.1.</w:t>
      </w:r>
      <w:r w:rsidR="00FF2AB6">
        <w:rPr>
          <w:lang w:val="en-US"/>
        </w:rPr>
        <w:t>5</w:t>
      </w:r>
      <w:r w:rsidRPr="0021242D">
        <w:rPr>
          <w:lang w:val="en-US"/>
        </w:rPr>
        <w:tab/>
      </w:r>
      <w:r w:rsidRPr="0021242D">
        <w:rPr>
          <w:lang w:val="en-US" w:eastAsia="ko-KR"/>
        </w:rPr>
        <w:t>Post-Conditions</w:t>
      </w:r>
      <w:bookmarkEnd w:id="1986"/>
      <w:bookmarkEnd w:id="1987"/>
    </w:p>
    <w:p w:rsidR="00D43E20" w:rsidRPr="0021242D" w:rsidRDefault="00D43E20" w:rsidP="00D43E20">
      <w:pPr>
        <w:keepNext/>
        <w:rPr>
          <w:lang w:eastAsia="ko-KR"/>
        </w:rPr>
      </w:pPr>
      <w:r w:rsidRPr="0021242D">
        <w:rPr>
          <w:lang w:eastAsia="ko-KR"/>
        </w:rPr>
        <w:t>Not Applicable</w:t>
      </w:r>
      <w:r w:rsidR="000A05F0" w:rsidRPr="0021242D">
        <w:rPr>
          <w:lang w:eastAsia="ko-KR"/>
        </w:rPr>
        <w:t>.</w:t>
      </w:r>
    </w:p>
    <w:p w:rsidR="00D43E20" w:rsidRPr="0021242D" w:rsidRDefault="00D43E20" w:rsidP="00D43E20">
      <w:pPr>
        <w:pStyle w:val="Heading5"/>
        <w:rPr>
          <w:lang w:val="en-US"/>
        </w:rPr>
      </w:pPr>
      <w:bookmarkStart w:id="1988" w:name="_Toc418174836"/>
      <w:bookmarkStart w:id="1989" w:name="_Toc418660786"/>
      <w:r w:rsidRPr="0021242D">
        <w:rPr>
          <w:lang w:val="en-US"/>
        </w:rPr>
        <w:t>6.12.2.1.</w:t>
      </w:r>
      <w:r w:rsidR="00FF2AB6">
        <w:rPr>
          <w:lang w:val="en-US"/>
        </w:rPr>
        <w:t>6</w:t>
      </w:r>
      <w:r w:rsidRPr="0021242D">
        <w:rPr>
          <w:lang w:val="en-US"/>
        </w:rPr>
        <w:tab/>
      </w:r>
      <w:r w:rsidRPr="0021242D">
        <w:rPr>
          <w:lang w:val="en-US" w:eastAsia="ko-KR"/>
        </w:rPr>
        <w:t>Exceptions</w:t>
      </w:r>
      <w:bookmarkEnd w:id="1988"/>
      <w:bookmarkEnd w:id="1989"/>
    </w:p>
    <w:p w:rsidR="00D43E20" w:rsidRPr="0021242D" w:rsidRDefault="00D43E20" w:rsidP="00D43E20">
      <w:pPr>
        <w:keepNext/>
      </w:pPr>
      <w:r w:rsidRPr="0021242D">
        <w:t>Not Applicable</w:t>
      </w:r>
      <w:r w:rsidR="000A05F0" w:rsidRPr="0021242D">
        <w:t>.</w:t>
      </w:r>
    </w:p>
    <w:p w:rsidR="00D43E20" w:rsidRPr="0021242D" w:rsidRDefault="00D43E20" w:rsidP="00D43E20">
      <w:pPr>
        <w:pStyle w:val="Heading5"/>
        <w:rPr>
          <w:lang w:val="en-US"/>
        </w:rPr>
      </w:pPr>
      <w:bookmarkStart w:id="1990" w:name="_Toc418174837"/>
      <w:bookmarkStart w:id="1991" w:name="_Toc418660787"/>
      <w:r w:rsidRPr="0021242D">
        <w:rPr>
          <w:lang w:val="en-US"/>
        </w:rPr>
        <w:t>6.12.2.1.</w:t>
      </w:r>
      <w:r w:rsidR="00FF2AB6">
        <w:rPr>
          <w:lang w:val="en-US"/>
        </w:rPr>
        <w:t>7</w:t>
      </w:r>
      <w:r w:rsidRPr="0021242D">
        <w:rPr>
          <w:lang w:val="en-US"/>
        </w:rPr>
        <w:tab/>
      </w:r>
      <w:r w:rsidRPr="0021242D">
        <w:rPr>
          <w:lang w:val="en-US" w:eastAsia="ko-KR"/>
        </w:rPr>
        <w:t>Policies for Use</w:t>
      </w:r>
      <w:bookmarkEnd w:id="1990"/>
      <w:bookmarkEnd w:id="1991"/>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lastRenderedPageBreak/>
        <w:t>Transaction Pattern: Participation allowed</w:t>
      </w:r>
    </w:p>
    <w:p w:rsidR="00D43E20" w:rsidRPr="0021242D" w:rsidRDefault="00D43E20" w:rsidP="00D43E20">
      <w:pPr>
        <w:pStyle w:val="Heading5"/>
        <w:rPr>
          <w:lang w:val="en-US"/>
        </w:rPr>
      </w:pPr>
      <w:bookmarkStart w:id="1992" w:name="_Toc418174838"/>
      <w:bookmarkStart w:id="1993" w:name="_Toc418660788"/>
      <w:r w:rsidRPr="0021242D">
        <w:rPr>
          <w:lang w:val="en-US"/>
        </w:rPr>
        <w:t>6.12.2.1.</w:t>
      </w:r>
      <w:r w:rsidR="00FF2AB6">
        <w:rPr>
          <w:lang w:val="en-US"/>
        </w:rPr>
        <w:t>8</w:t>
      </w:r>
      <w:r w:rsidRPr="0021242D">
        <w:rPr>
          <w:lang w:val="en-US"/>
        </w:rPr>
        <w:tab/>
        <w:t>oneM2M Resource Interworking</w:t>
      </w:r>
      <w:bookmarkEnd w:id="1992"/>
      <w:bookmarkEnd w:id="1993"/>
    </w:p>
    <w:p w:rsidR="00D43E20" w:rsidRPr="0021242D" w:rsidRDefault="00D43E20" w:rsidP="00D43E20">
      <w:pPr>
        <w:keepNext/>
      </w:pPr>
      <w:r w:rsidRPr="0021242D">
        <w:t xml:space="preserve">This service capability maps to the RETRIEVE procedure of the &lt;AE&gt; resource. </w:t>
      </w:r>
    </w:p>
    <w:p w:rsidR="00D43E20" w:rsidRPr="00FF2AB6" w:rsidRDefault="00D43E20" w:rsidP="00D43E20">
      <w:pPr>
        <w:pStyle w:val="Heading4"/>
        <w:rPr>
          <w:lang w:val="en-US"/>
        </w:rPr>
      </w:pPr>
      <w:bookmarkStart w:id="1994" w:name="_Toc418174839"/>
      <w:bookmarkStart w:id="1995" w:name="_Toc417309602"/>
      <w:bookmarkStart w:id="1996" w:name="_Toc418660789"/>
      <w:r w:rsidRPr="00FF2AB6">
        <w:rPr>
          <w:lang w:val="en-US"/>
        </w:rPr>
        <w:t>6.12.2.2</w:t>
      </w:r>
      <w:r w:rsidRPr="00FF2AB6">
        <w:rPr>
          <w:lang w:val="en-US"/>
        </w:rPr>
        <w:tab/>
        <w:t>revokeAERegistration</w:t>
      </w:r>
      <w:bookmarkEnd w:id="1994"/>
      <w:bookmarkEnd w:id="1996"/>
      <w:r w:rsidRPr="00FF2AB6">
        <w:rPr>
          <w:lang w:val="en-US"/>
        </w:rPr>
        <w:t xml:space="preserve"> </w:t>
      </w:r>
      <w:bookmarkEnd w:id="1995"/>
    </w:p>
    <w:p w:rsidR="00FF2AB6" w:rsidRPr="00FF2AB6" w:rsidRDefault="00FF2AB6" w:rsidP="00FF2AB6">
      <w:pPr>
        <w:pStyle w:val="Heading5"/>
        <w:rPr>
          <w:lang w:val="en-US"/>
        </w:rPr>
      </w:pPr>
      <w:bookmarkStart w:id="1997" w:name="_Toc418660790"/>
      <w:r w:rsidRPr="00FF2AB6">
        <w:rPr>
          <w:lang w:val="en-US"/>
        </w:rPr>
        <w:t>6.12.2.2.1</w:t>
      </w:r>
      <w:r w:rsidRPr="00FF2AB6">
        <w:rPr>
          <w:lang w:val="en-US"/>
        </w:rPr>
        <w:tab/>
        <w:t>Description</w:t>
      </w:r>
      <w:bookmarkEnd w:id="1997"/>
    </w:p>
    <w:p w:rsidR="00D43E20" w:rsidRPr="00FF2AB6" w:rsidRDefault="00D43E20" w:rsidP="00D43E20">
      <w:pPr>
        <w:keepNext/>
      </w:pPr>
      <w:r w:rsidRPr="00FF2AB6">
        <w:t xml:space="preserve">This service capability enables </w:t>
      </w:r>
      <w:r w:rsidRPr="00FF2AB6">
        <w:rPr>
          <w:rFonts w:cs="Arial"/>
          <w:szCs w:val="18"/>
          <w:lang w:eastAsia="ko-KR"/>
        </w:rPr>
        <w:t>a Supporting Service authorized for this operation</w:t>
      </w:r>
      <w:r w:rsidRPr="00FF2AB6">
        <w:t xml:space="preserve"> to revoke an existing AE registration. This service capability shall be restricted to the Msc Reference Points</w:t>
      </w:r>
      <w:r w:rsidR="000A05F0" w:rsidRPr="00FF2AB6">
        <w:t>.</w:t>
      </w:r>
    </w:p>
    <w:p w:rsidR="00D43E20" w:rsidRPr="00FF2AB6" w:rsidRDefault="00D43E20" w:rsidP="00D43E20">
      <w:pPr>
        <w:pStyle w:val="Heading5"/>
        <w:rPr>
          <w:lang w:val="en-US"/>
        </w:rPr>
      </w:pPr>
      <w:bookmarkStart w:id="1998" w:name="_Toc418174840"/>
      <w:bookmarkStart w:id="1999" w:name="_Toc418660791"/>
      <w:r w:rsidRPr="00FF2AB6">
        <w:rPr>
          <w:lang w:val="en-US"/>
        </w:rPr>
        <w:t>6.12.2.2.</w:t>
      </w:r>
      <w:r w:rsidR="00FF2AB6" w:rsidRPr="00FF2AB6">
        <w:rPr>
          <w:lang w:val="en-US"/>
        </w:rPr>
        <w:t>2</w:t>
      </w:r>
      <w:r w:rsidRPr="00FF2AB6">
        <w:rPr>
          <w:lang w:val="en-US"/>
        </w:rPr>
        <w:tab/>
      </w:r>
      <w:r w:rsidR="00D87590">
        <w:rPr>
          <w:lang w:val="en-US"/>
        </w:rPr>
        <w:t>Pre-Conditions</w:t>
      </w:r>
      <w:bookmarkEnd w:id="1998"/>
      <w:bookmarkEnd w:id="1999"/>
    </w:p>
    <w:p w:rsidR="00D43E20" w:rsidRPr="0021242D" w:rsidRDefault="00D43E20" w:rsidP="00D43E20">
      <w:pPr>
        <w:keepNext/>
      </w:pPr>
      <w:r w:rsidRPr="0021242D">
        <w:t>The AE is successfully registered with the M2M System.</w:t>
      </w:r>
    </w:p>
    <w:p w:rsidR="00D43E20" w:rsidRPr="0021242D" w:rsidRDefault="00D43E20" w:rsidP="00D43E20">
      <w:pPr>
        <w:pStyle w:val="Heading5"/>
        <w:rPr>
          <w:lang w:val="en-US"/>
        </w:rPr>
      </w:pPr>
      <w:bookmarkStart w:id="2000" w:name="_Toc418174841"/>
      <w:bookmarkStart w:id="2001" w:name="_Toc418660792"/>
      <w:r w:rsidRPr="0021242D">
        <w:rPr>
          <w:lang w:val="en-US"/>
        </w:rPr>
        <w:t>6.12.2.2.</w:t>
      </w:r>
      <w:r w:rsidR="00FF2AB6">
        <w:rPr>
          <w:lang w:val="en-US"/>
        </w:rPr>
        <w:t>3</w:t>
      </w:r>
      <w:r w:rsidRPr="0021242D">
        <w:rPr>
          <w:lang w:val="en-US"/>
        </w:rPr>
        <w:tab/>
        <w:t xml:space="preserve">Signature </w:t>
      </w:r>
      <w:r w:rsidR="000A05F0" w:rsidRPr="0021242D">
        <w:rPr>
          <w:lang w:val="en-US"/>
        </w:rPr>
        <w:t>-</w:t>
      </w:r>
      <w:r w:rsidRPr="0021242D">
        <w:rPr>
          <w:lang w:val="en-US"/>
        </w:rPr>
        <w:t xml:space="preserve"> revokeAERegistration</w:t>
      </w:r>
      <w:bookmarkEnd w:id="2000"/>
      <w:bookmarkEnd w:id="2001"/>
    </w:p>
    <w:p w:rsidR="000A05F0" w:rsidRPr="0021242D" w:rsidRDefault="000A05F0" w:rsidP="000A05F0">
      <w:pPr>
        <w:pStyle w:val="TH"/>
      </w:pPr>
      <w:r w:rsidRPr="0021242D">
        <w:t>Table 6.12.2.2.</w:t>
      </w:r>
      <w:r w:rsidR="00FF2AB6">
        <w:t>3</w:t>
      </w:r>
      <w:r w:rsidRPr="0021242D">
        <w:t>-1: Registration Administration – revokeAERegistration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0A05F0">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0A05F0">
            <w:pPr>
              <w:pStyle w:val="TAH"/>
            </w:pPr>
            <w:r w:rsidRPr="0021242D">
              <w:t>Description</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0A05F0">
            <w:pPr>
              <w:pStyle w:val="TAL"/>
            </w:pPr>
            <w:r w:rsidRPr="0021242D">
              <w:t>aeId</w:t>
            </w:r>
          </w:p>
        </w:tc>
        <w:tc>
          <w:tcPr>
            <w:tcW w:w="900"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IN</w:t>
            </w:r>
          </w:p>
        </w:tc>
        <w:tc>
          <w:tcPr>
            <w:tcW w:w="900" w:type="dxa"/>
            <w:tcBorders>
              <w:left w:val="single" w:sz="1" w:space="0" w:color="000000"/>
              <w:bottom w:val="single" w:sz="1" w:space="0" w:color="000000"/>
            </w:tcBorders>
          </w:tcPr>
          <w:p w:rsidR="00D43E20" w:rsidRPr="0021242D" w:rsidRDefault="00D43E20"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935233" w:rsidP="000A05F0">
            <w:pPr>
              <w:pStyle w:val="TAL"/>
            </w:pPr>
            <w:r w:rsidRPr="00935233">
              <w:t>Application Entity Identifier (AE-ID)</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0A05F0">
            <w:pPr>
              <w:pStyle w:val="TAL"/>
            </w:pPr>
            <w:r w:rsidRPr="0021242D">
              <w:t>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OUT</w:t>
            </w:r>
          </w:p>
        </w:tc>
        <w:tc>
          <w:tcPr>
            <w:tcW w:w="900" w:type="dxa"/>
            <w:tcBorders>
              <w:left w:val="single" w:sz="1" w:space="0" w:color="000000"/>
              <w:bottom w:val="single" w:sz="1" w:space="0" w:color="000000"/>
            </w:tcBorders>
          </w:tcPr>
          <w:p w:rsidR="00D43E20" w:rsidRPr="0021242D" w:rsidRDefault="00D43E20" w:rsidP="000A05F0">
            <w:pPr>
              <w:pStyle w:val="TAL"/>
            </w:pPr>
            <w:r w:rsidRPr="0021242D">
              <w:t>NO</w:t>
            </w:r>
          </w:p>
        </w:tc>
        <w:tc>
          <w:tcPr>
            <w:tcW w:w="5307" w:type="dxa"/>
            <w:tcBorders>
              <w:left w:val="single" w:sz="1" w:space="0" w:color="000000"/>
              <w:bottom w:val="single" w:sz="1" w:space="0" w:color="000000"/>
              <w:right w:val="single" w:sz="1" w:space="0" w:color="000000"/>
            </w:tcBorders>
          </w:tcPr>
          <w:p w:rsidR="00D43E20" w:rsidRPr="0021242D" w:rsidRDefault="00D43E20" w:rsidP="000A05F0">
            <w:pPr>
              <w:pStyle w:val="TAL"/>
            </w:pPr>
            <w:r w:rsidRPr="0021242D">
              <w:t>Unique response types for this service:</w:t>
            </w:r>
          </w:p>
          <w:p w:rsidR="00D43E20" w:rsidRPr="0021242D" w:rsidRDefault="00D43E20" w:rsidP="000A05F0">
            <w:pPr>
              <w:pStyle w:val="TB1"/>
            </w:pPr>
            <w:r w:rsidRPr="0021242D">
              <w:t>AE successfully De-registered</w:t>
            </w:r>
          </w:p>
          <w:p w:rsidR="00D43E20" w:rsidRPr="0021242D" w:rsidRDefault="00D43E20" w:rsidP="000A05F0">
            <w:pPr>
              <w:pStyle w:val="TB1"/>
            </w:pPr>
            <w:r w:rsidRPr="0021242D">
              <w:t>Registration does not exist</w:t>
            </w:r>
          </w:p>
        </w:tc>
      </w:tr>
    </w:tbl>
    <w:p w:rsidR="000A05F0" w:rsidRPr="0021242D" w:rsidRDefault="000A05F0" w:rsidP="000A05F0"/>
    <w:p w:rsidR="00D43E20" w:rsidRPr="0021242D" w:rsidRDefault="00D43E20" w:rsidP="00D43E20">
      <w:pPr>
        <w:pStyle w:val="Heading5"/>
        <w:rPr>
          <w:lang w:val="en-US" w:eastAsia="ko-KR"/>
        </w:rPr>
      </w:pPr>
      <w:bookmarkStart w:id="2002" w:name="_Toc418174842"/>
      <w:bookmarkStart w:id="2003" w:name="_Toc418660793"/>
      <w:r w:rsidRPr="0021242D">
        <w:rPr>
          <w:lang w:val="en-US"/>
        </w:rPr>
        <w:t>6.12.2.2.</w:t>
      </w:r>
      <w:r w:rsidR="007F7A7E">
        <w:rPr>
          <w:lang w:val="en-US"/>
        </w:rPr>
        <w:t>4</w:t>
      </w:r>
      <w:r w:rsidRPr="0021242D">
        <w:rPr>
          <w:lang w:val="en-US"/>
        </w:rPr>
        <w:tab/>
      </w:r>
      <w:r w:rsidRPr="0021242D">
        <w:rPr>
          <w:lang w:val="en-US" w:eastAsia="ko-KR"/>
        </w:rPr>
        <w:t>Service Interaction</w:t>
      </w:r>
      <w:bookmarkEnd w:id="2002"/>
      <w:bookmarkEnd w:id="2003"/>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71"/>
        </w:numPr>
      </w:pPr>
      <w:r w:rsidRPr="0021242D">
        <w:t>Issue a request to the Service Subscription Administration to fetch the service profile.</w:t>
      </w:r>
    </w:p>
    <w:p w:rsidR="00D43E20" w:rsidRPr="0021242D" w:rsidRDefault="00D43E20" w:rsidP="004415F7">
      <w:pPr>
        <w:pStyle w:val="BN"/>
        <w:numPr>
          <w:ilvl w:val="0"/>
          <w:numId w:val="71"/>
        </w:numPr>
      </w:pPr>
      <w:r w:rsidRPr="0021242D">
        <w:t>Disassociate the AE from the M2M Service Subscription</w:t>
      </w:r>
    </w:p>
    <w:p w:rsidR="00982287" w:rsidRPr="0021242D" w:rsidRDefault="00982287" w:rsidP="00B91F03">
      <w:pPr>
        <w:pStyle w:val="FL"/>
      </w:pPr>
      <w:r w:rsidRPr="0021242D">
        <w:object w:dxaOrig="9360" w:dyaOrig="5084">
          <v:shape id="_x0000_i1100" type="#_x0000_t75" style="width:468.3pt;height:254pt" o:ole="">
            <v:imagedata r:id="rId198" o:title=""/>
          </v:shape>
          <o:OLEObject Type="Embed" ProgID="Word.Document.12" ShapeID="_x0000_i1100" DrawAspect="Content" ObjectID="_1492401456" r:id="rId199">
            <o:FieldCodes>\s</o:FieldCodes>
          </o:OLEObject>
        </w:object>
      </w:r>
    </w:p>
    <w:p w:rsidR="00D43E20" w:rsidRPr="0021242D" w:rsidRDefault="00D43E20" w:rsidP="00AF043B">
      <w:pPr>
        <w:pStyle w:val="TF"/>
      </w:pPr>
      <w:r w:rsidRPr="0021242D">
        <w:t>Figure 6.12.2.2.</w:t>
      </w:r>
      <w:r w:rsidR="007F7A7E">
        <w:t>4</w:t>
      </w:r>
      <w:r w:rsidRPr="0021242D">
        <w:t>-1</w:t>
      </w:r>
      <w:r w:rsidR="00AF043B" w:rsidRPr="0021242D">
        <w:t>:</w:t>
      </w:r>
      <w:r w:rsidRPr="0021242D">
        <w:t xml:space="preserve"> Registration Administration – revokeAERegistration Diagram</w:t>
      </w:r>
    </w:p>
    <w:p w:rsidR="00D43E20" w:rsidRPr="0021242D" w:rsidRDefault="00D43E20" w:rsidP="00D43E20">
      <w:pPr>
        <w:pStyle w:val="Heading5"/>
        <w:rPr>
          <w:lang w:val="en-US"/>
        </w:rPr>
      </w:pPr>
      <w:bookmarkStart w:id="2004" w:name="_Toc418174843"/>
      <w:bookmarkStart w:id="2005" w:name="_Toc418660794"/>
      <w:r w:rsidRPr="0021242D">
        <w:rPr>
          <w:lang w:val="en-US"/>
        </w:rPr>
        <w:lastRenderedPageBreak/>
        <w:t>6.12.2.2.</w:t>
      </w:r>
      <w:r w:rsidR="007F7A7E">
        <w:rPr>
          <w:lang w:val="en-US"/>
        </w:rPr>
        <w:t>5</w:t>
      </w:r>
      <w:r w:rsidRPr="0021242D">
        <w:rPr>
          <w:lang w:val="en-US"/>
        </w:rPr>
        <w:tab/>
      </w:r>
      <w:r w:rsidRPr="0021242D">
        <w:rPr>
          <w:lang w:val="en-US" w:eastAsia="ko-KR"/>
        </w:rPr>
        <w:t>Post-Conditions</w:t>
      </w:r>
      <w:bookmarkEnd w:id="2004"/>
      <w:bookmarkEnd w:id="2005"/>
    </w:p>
    <w:p w:rsidR="00D43E20" w:rsidRPr="0021242D" w:rsidRDefault="00D43E20" w:rsidP="00D43E20">
      <w:pPr>
        <w:keepNext/>
        <w:rPr>
          <w:lang w:eastAsia="ko-KR"/>
        </w:rPr>
      </w:pPr>
      <w:r w:rsidRPr="0021242D">
        <w:rPr>
          <w:lang w:eastAsia="ko-KR"/>
        </w:rPr>
        <w:t xml:space="preserve">The Application Entity is no longer registered and cannot use any services </w:t>
      </w:r>
    </w:p>
    <w:p w:rsidR="00D43E20" w:rsidRPr="0021242D" w:rsidRDefault="00D43E20" w:rsidP="00D43E20">
      <w:pPr>
        <w:pStyle w:val="Heading5"/>
        <w:rPr>
          <w:lang w:val="en-US"/>
        </w:rPr>
      </w:pPr>
      <w:bookmarkStart w:id="2006" w:name="_Toc418174844"/>
      <w:bookmarkStart w:id="2007" w:name="_Toc418660795"/>
      <w:r w:rsidRPr="0021242D">
        <w:rPr>
          <w:lang w:val="en-US"/>
        </w:rPr>
        <w:t>6.12.2.2.</w:t>
      </w:r>
      <w:r w:rsidR="007F7A7E">
        <w:rPr>
          <w:lang w:val="en-US"/>
        </w:rPr>
        <w:t>6</w:t>
      </w:r>
      <w:r w:rsidRPr="0021242D">
        <w:rPr>
          <w:lang w:val="en-US"/>
        </w:rPr>
        <w:tab/>
      </w:r>
      <w:r w:rsidRPr="0021242D">
        <w:rPr>
          <w:lang w:val="en-US" w:eastAsia="ko-KR"/>
        </w:rPr>
        <w:t>Exceptions</w:t>
      </w:r>
      <w:bookmarkEnd w:id="2006"/>
      <w:bookmarkEnd w:id="2007"/>
    </w:p>
    <w:p w:rsidR="00D43E20" w:rsidRPr="0021242D" w:rsidRDefault="00D43E20" w:rsidP="00D43E20">
      <w:pPr>
        <w:keepNext/>
      </w:pPr>
      <w:r w:rsidRPr="0021242D">
        <w:rPr>
          <w:lang w:eastAsia="ko-KR"/>
        </w:rPr>
        <w:t>Not Applicable</w:t>
      </w:r>
      <w:r w:rsidR="00AF043B" w:rsidRPr="0021242D">
        <w:rPr>
          <w:lang w:eastAsia="ko-KR"/>
        </w:rPr>
        <w:t>.</w:t>
      </w:r>
    </w:p>
    <w:p w:rsidR="00D43E20" w:rsidRPr="0021242D" w:rsidRDefault="00D43E20" w:rsidP="00D43E20">
      <w:pPr>
        <w:pStyle w:val="Heading5"/>
        <w:rPr>
          <w:lang w:val="en-US"/>
        </w:rPr>
      </w:pPr>
      <w:bookmarkStart w:id="2008" w:name="_Toc418174845"/>
      <w:bookmarkStart w:id="2009" w:name="_Toc418660796"/>
      <w:r w:rsidRPr="0021242D">
        <w:rPr>
          <w:lang w:val="en-US"/>
        </w:rPr>
        <w:t>6.12.2.2.</w:t>
      </w:r>
      <w:r w:rsidR="007F7A7E">
        <w:rPr>
          <w:lang w:val="en-US"/>
        </w:rPr>
        <w:t>7</w:t>
      </w:r>
      <w:r w:rsidRPr="0021242D">
        <w:rPr>
          <w:lang w:val="en-US"/>
        </w:rPr>
        <w:tab/>
      </w:r>
      <w:r w:rsidRPr="0021242D">
        <w:rPr>
          <w:lang w:val="en-US" w:eastAsia="ko-KR"/>
        </w:rPr>
        <w:t>Policies for Use</w:t>
      </w:r>
      <w:bookmarkEnd w:id="2008"/>
      <w:bookmarkEnd w:id="2009"/>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2010" w:name="_Toc418174846"/>
      <w:bookmarkStart w:id="2011" w:name="_Toc418660797"/>
      <w:r w:rsidRPr="0021242D">
        <w:rPr>
          <w:lang w:val="en-US"/>
        </w:rPr>
        <w:t>6.12.2.2.</w:t>
      </w:r>
      <w:r w:rsidR="007F7A7E">
        <w:rPr>
          <w:lang w:val="en-US"/>
        </w:rPr>
        <w:t>8</w:t>
      </w:r>
      <w:r w:rsidRPr="0021242D">
        <w:rPr>
          <w:lang w:val="en-US"/>
        </w:rPr>
        <w:tab/>
        <w:t>oneM2M Resource Interworking</w:t>
      </w:r>
      <w:bookmarkEnd w:id="2010"/>
      <w:bookmarkEnd w:id="2011"/>
    </w:p>
    <w:p w:rsidR="00D43E20" w:rsidRPr="0021242D" w:rsidRDefault="00D43E20" w:rsidP="00D43E20">
      <w:r w:rsidRPr="0021242D">
        <w:t>This service capability maps to the DELETE procedure of the &lt;AE&gt; resource.</w:t>
      </w:r>
    </w:p>
    <w:p w:rsidR="007F7A7E" w:rsidRPr="007F7A7E" w:rsidRDefault="00D43E20" w:rsidP="00D43E20">
      <w:pPr>
        <w:pStyle w:val="Heading4"/>
        <w:rPr>
          <w:lang w:val="en-US"/>
        </w:rPr>
      </w:pPr>
      <w:bookmarkStart w:id="2012" w:name="_Toc418174847"/>
      <w:bookmarkStart w:id="2013" w:name="_Toc417309603"/>
      <w:bookmarkStart w:id="2014" w:name="_Toc418660798"/>
      <w:r w:rsidRPr="007F7A7E">
        <w:rPr>
          <w:lang w:val="en-US"/>
        </w:rPr>
        <w:t>6.12.2.3</w:t>
      </w:r>
      <w:r w:rsidRPr="007F7A7E">
        <w:rPr>
          <w:lang w:val="en-US"/>
        </w:rPr>
        <w:tab/>
        <w:t>subscribeInitialAERegistrationEvent</w:t>
      </w:r>
      <w:bookmarkEnd w:id="2012"/>
      <w:bookmarkEnd w:id="2014"/>
    </w:p>
    <w:p w:rsidR="00D43E20" w:rsidRPr="007F7A7E" w:rsidRDefault="007F7A7E" w:rsidP="007F7A7E">
      <w:pPr>
        <w:pStyle w:val="Heading5"/>
        <w:rPr>
          <w:lang w:val="en-US"/>
        </w:rPr>
      </w:pPr>
      <w:bookmarkStart w:id="2015" w:name="_Toc418660799"/>
      <w:r w:rsidRPr="007F7A7E">
        <w:rPr>
          <w:lang w:val="en-US"/>
        </w:rPr>
        <w:t>6.12.2.3.1</w:t>
      </w:r>
      <w:r w:rsidRPr="007F7A7E">
        <w:rPr>
          <w:lang w:val="en-US"/>
        </w:rPr>
        <w:tab/>
        <w:t>Description</w:t>
      </w:r>
      <w:bookmarkEnd w:id="2015"/>
      <w:r w:rsidR="00D43E20" w:rsidRPr="007F7A7E">
        <w:rPr>
          <w:lang w:val="en-US"/>
        </w:rPr>
        <w:t xml:space="preserve"> </w:t>
      </w:r>
      <w:bookmarkEnd w:id="2013"/>
    </w:p>
    <w:p w:rsidR="00D43E20" w:rsidRPr="007F7A7E" w:rsidRDefault="00D43E20" w:rsidP="00D43E20">
      <w:pPr>
        <w:keepNext/>
      </w:pPr>
      <w:r w:rsidRPr="007F7A7E">
        <w:t xml:space="preserve">This service capability enables subscription </w:t>
      </w:r>
      <w:r w:rsidRPr="007F7A7E">
        <w:rPr>
          <w:rFonts w:cs="Arial"/>
          <w:szCs w:val="18"/>
          <w:lang w:eastAsia="ko-KR"/>
        </w:rPr>
        <w:t>to the initial (first time only) registration of an AE. This capability shall be restricted to the Msc Reference Point.</w:t>
      </w:r>
    </w:p>
    <w:p w:rsidR="00D43E20" w:rsidRPr="007F7A7E" w:rsidRDefault="00D43E20" w:rsidP="00D43E20">
      <w:pPr>
        <w:pStyle w:val="Heading5"/>
        <w:rPr>
          <w:lang w:val="en-US"/>
        </w:rPr>
      </w:pPr>
      <w:bookmarkStart w:id="2016" w:name="_Toc418174848"/>
      <w:bookmarkStart w:id="2017" w:name="_Toc418660800"/>
      <w:r w:rsidRPr="007F7A7E">
        <w:rPr>
          <w:lang w:val="en-US"/>
        </w:rPr>
        <w:t>6.12.2.3.</w:t>
      </w:r>
      <w:r w:rsidR="007F7A7E" w:rsidRPr="007F7A7E">
        <w:rPr>
          <w:lang w:val="en-US"/>
        </w:rPr>
        <w:t>2</w:t>
      </w:r>
      <w:r w:rsidRPr="007F7A7E">
        <w:rPr>
          <w:lang w:val="en-US"/>
        </w:rPr>
        <w:tab/>
      </w:r>
      <w:r w:rsidR="00D87590">
        <w:rPr>
          <w:lang w:val="en-US"/>
        </w:rPr>
        <w:t>Pre-Conditions</w:t>
      </w:r>
      <w:bookmarkEnd w:id="2016"/>
      <w:bookmarkEnd w:id="2017"/>
    </w:p>
    <w:p w:rsidR="00D43E20" w:rsidRPr="0021242D" w:rsidRDefault="00D43E20" w:rsidP="00D43E20">
      <w:r w:rsidRPr="0021242D">
        <w:rPr>
          <w:lang w:eastAsia="ko-KR"/>
        </w:rPr>
        <w:t>Not Applicable</w:t>
      </w:r>
      <w:r w:rsidR="00AF043B" w:rsidRPr="0021242D">
        <w:t>.</w:t>
      </w:r>
    </w:p>
    <w:p w:rsidR="00D43E20" w:rsidRPr="0021242D" w:rsidRDefault="00D43E20" w:rsidP="00D43E20">
      <w:pPr>
        <w:pStyle w:val="Heading5"/>
        <w:rPr>
          <w:lang w:val="en-US"/>
        </w:rPr>
      </w:pPr>
      <w:bookmarkStart w:id="2018" w:name="_Toc418174849"/>
      <w:bookmarkStart w:id="2019" w:name="_Toc418660801"/>
      <w:r w:rsidRPr="0021242D">
        <w:rPr>
          <w:lang w:val="en-US"/>
        </w:rPr>
        <w:t>6.12.2.3.</w:t>
      </w:r>
      <w:r w:rsidR="007F7A7E">
        <w:rPr>
          <w:lang w:val="en-US"/>
        </w:rPr>
        <w:t>3</w:t>
      </w:r>
      <w:r w:rsidRPr="0021242D">
        <w:rPr>
          <w:lang w:val="en-US"/>
        </w:rPr>
        <w:tab/>
        <w:t xml:space="preserve">Signature </w:t>
      </w:r>
      <w:r w:rsidR="00AF043B" w:rsidRPr="0021242D">
        <w:rPr>
          <w:lang w:val="en-US"/>
        </w:rPr>
        <w:t>-</w:t>
      </w:r>
      <w:r w:rsidRPr="0021242D">
        <w:rPr>
          <w:lang w:val="en-US"/>
        </w:rPr>
        <w:t xml:space="preserve"> subscribeInitialAERegistrationEvent</w:t>
      </w:r>
      <w:bookmarkEnd w:id="2018"/>
      <w:bookmarkEnd w:id="2019"/>
    </w:p>
    <w:p w:rsidR="00AF043B" w:rsidRPr="0021242D" w:rsidRDefault="00AF043B" w:rsidP="00AF043B">
      <w:pPr>
        <w:pStyle w:val="TH"/>
      </w:pPr>
      <w:r w:rsidRPr="0021242D">
        <w:t>6.12.2.3.</w:t>
      </w:r>
      <w:r w:rsidR="007F7A7E">
        <w:t>3</w:t>
      </w:r>
      <w:r w:rsidRPr="0021242D">
        <w:t>-1: Registration Administration – subscribeInitialAERegistrationEvent capability</w:t>
      </w:r>
    </w:p>
    <w:tbl>
      <w:tblPr>
        <w:tblW w:w="8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tblPr>
      <w:tblGrid>
        <w:gridCol w:w="1709"/>
        <w:gridCol w:w="7"/>
        <w:gridCol w:w="1086"/>
        <w:gridCol w:w="992"/>
        <w:gridCol w:w="5022"/>
      </w:tblGrid>
      <w:tr w:rsidR="00D43E20" w:rsidRPr="0021242D" w:rsidTr="00AF043B">
        <w:trPr>
          <w:jc w:val="center"/>
        </w:trPr>
        <w:tc>
          <w:tcPr>
            <w:tcW w:w="1709" w:type="dxa"/>
            <w:shd w:val="clear" w:color="auto" w:fill="808080"/>
          </w:tcPr>
          <w:p w:rsidR="00D43E20" w:rsidRPr="0021242D" w:rsidRDefault="00D43E20" w:rsidP="00AF043B">
            <w:pPr>
              <w:pStyle w:val="TAH"/>
            </w:pPr>
            <w:r w:rsidRPr="0021242D">
              <w:t>Parameter name</w:t>
            </w:r>
          </w:p>
        </w:tc>
        <w:tc>
          <w:tcPr>
            <w:tcW w:w="1093" w:type="dxa"/>
            <w:gridSpan w:val="2"/>
            <w:shd w:val="clear" w:color="auto" w:fill="808080"/>
          </w:tcPr>
          <w:p w:rsidR="00D43E20" w:rsidRPr="0021242D" w:rsidRDefault="00D43E20" w:rsidP="00AF043B">
            <w:pPr>
              <w:pStyle w:val="TAH"/>
            </w:pPr>
            <w:r w:rsidRPr="0021242D">
              <w:t>Direction</w:t>
            </w:r>
          </w:p>
        </w:tc>
        <w:tc>
          <w:tcPr>
            <w:tcW w:w="992" w:type="dxa"/>
            <w:shd w:val="clear" w:color="auto" w:fill="808080"/>
          </w:tcPr>
          <w:p w:rsidR="00D43E20" w:rsidRPr="0021242D" w:rsidRDefault="00D43E20" w:rsidP="00AF043B">
            <w:pPr>
              <w:pStyle w:val="TAH"/>
            </w:pPr>
            <w:r w:rsidRPr="0021242D">
              <w:t>Optional</w:t>
            </w:r>
          </w:p>
        </w:tc>
        <w:tc>
          <w:tcPr>
            <w:tcW w:w="5022" w:type="dxa"/>
            <w:shd w:val="clear" w:color="auto" w:fill="808080"/>
          </w:tcPr>
          <w:p w:rsidR="00D43E20" w:rsidRPr="0021242D" w:rsidRDefault="00D43E20" w:rsidP="00AF043B">
            <w:pPr>
              <w:pStyle w:val="TAH"/>
            </w:pPr>
            <w:r w:rsidRPr="0021242D">
              <w:t>Description</w:t>
            </w:r>
          </w:p>
        </w:tc>
      </w:tr>
      <w:tr w:rsidR="00D43E20" w:rsidRPr="0021242D" w:rsidTr="00AF043B">
        <w:trPr>
          <w:jc w:val="center"/>
        </w:trPr>
        <w:tc>
          <w:tcPr>
            <w:tcW w:w="1716" w:type="dxa"/>
            <w:gridSpan w:val="2"/>
            <w:shd w:val="clear" w:color="auto" w:fill="auto"/>
          </w:tcPr>
          <w:p w:rsidR="00D43E20" w:rsidRPr="0021242D" w:rsidRDefault="00D43E20" w:rsidP="00AF043B">
            <w:pPr>
              <w:pStyle w:val="TAL"/>
            </w:pPr>
            <w:r w:rsidRPr="0021242D">
              <w:t>subscriptionId</w:t>
            </w:r>
          </w:p>
        </w:tc>
        <w:tc>
          <w:tcPr>
            <w:tcW w:w="1086" w:type="dxa"/>
            <w:shd w:val="clear" w:color="auto" w:fill="auto"/>
          </w:tcPr>
          <w:p w:rsidR="00D43E20" w:rsidRPr="0021242D" w:rsidRDefault="00D43E20" w:rsidP="00AF043B">
            <w:pPr>
              <w:pStyle w:val="TAL"/>
            </w:pPr>
            <w:r w:rsidRPr="0021242D">
              <w:t>OUT</w:t>
            </w:r>
          </w:p>
        </w:tc>
        <w:tc>
          <w:tcPr>
            <w:tcW w:w="992" w:type="dxa"/>
            <w:shd w:val="clear" w:color="auto" w:fill="auto"/>
          </w:tcPr>
          <w:p w:rsidR="00D43E20" w:rsidRPr="0021242D" w:rsidRDefault="00D43E20" w:rsidP="00AF043B">
            <w:pPr>
              <w:pStyle w:val="TAL"/>
            </w:pPr>
            <w:r w:rsidRPr="0021242D">
              <w:t>NO</w:t>
            </w:r>
          </w:p>
        </w:tc>
        <w:tc>
          <w:tcPr>
            <w:tcW w:w="5022" w:type="dxa"/>
            <w:shd w:val="clear" w:color="auto" w:fill="auto"/>
          </w:tcPr>
          <w:p w:rsidR="00D43E20" w:rsidRPr="0021242D" w:rsidRDefault="00D43E20" w:rsidP="00AF043B">
            <w:pPr>
              <w:pStyle w:val="TAL"/>
            </w:pPr>
            <w:r w:rsidRPr="0021242D">
              <w:t>Return subscriptionId in case of a success.</w:t>
            </w:r>
          </w:p>
        </w:tc>
      </w:tr>
      <w:tr w:rsidR="00D43E20" w:rsidRPr="0021242D" w:rsidTr="00AF043B">
        <w:trPr>
          <w:jc w:val="center"/>
        </w:trPr>
        <w:tc>
          <w:tcPr>
            <w:tcW w:w="1716" w:type="dxa"/>
            <w:gridSpan w:val="2"/>
            <w:shd w:val="clear" w:color="auto" w:fill="auto"/>
          </w:tcPr>
          <w:p w:rsidR="00D43E20" w:rsidRPr="0021242D" w:rsidRDefault="00D43E20" w:rsidP="00AF043B">
            <w:pPr>
              <w:pStyle w:val="TAL"/>
            </w:pPr>
            <w:r w:rsidRPr="0021242D">
              <w:t>responseType</w:t>
            </w:r>
          </w:p>
          <w:p w:rsidR="00D43E20" w:rsidRPr="0021242D" w:rsidRDefault="00D43E20" w:rsidP="00AF043B">
            <w:pPr>
              <w:pStyle w:val="TAL"/>
            </w:pPr>
          </w:p>
        </w:tc>
        <w:tc>
          <w:tcPr>
            <w:tcW w:w="1086" w:type="dxa"/>
            <w:shd w:val="clear" w:color="auto" w:fill="auto"/>
          </w:tcPr>
          <w:p w:rsidR="00D43E20" w:rsidRPr="0021242D" w:rsidRDefault="00D43E20" w:rsidP="00AF043B">
            <w:pPr>
              <w:pStyle w:val="TAL"/>
            </w:pPr>
            <w:r w:rsidRPr="0021242D">
              <w:t>OUT</w:t>
            </w:r>
          </w:p>
        </w:tc>
        <w:tc>
          <w:tcPr>
            <w:tcW w:w="992" w:type="dxa"/>
            <w:shd w:val="clear" w:color="auto" w:fill="auto"/>
          </w:tcPr>
          <w:p w:rsidR="00D43E20" w:rsidRPr="0021242D" w:rsidRDefault="00D43E20" w:rsidP="00AF043B">
            <w:pPr>
              <w:pStyle w:val="TAL"/>
            </w:pPr>
            <w:r w:rsidRPr="0021242D">
              <w:t>NO</w:t>
            </w:r>
          </w:p>
        </w:tc>
        <w:tc>
          <w:tcPr>
            <w:tcW w:w="5022" w:type="dxa"/>
            <w:shd w:val="clear" w:color="auto" w:fill="auto"/>
          </w:tcPr>
          <w:p w:rsidR="00D43E20" w:rsidRPr="0021242D" w:rsidRDefault="00D43E20" w:rsidP="00AF043B">
            <w:pPr>
              <w:pStyle w:val="TAL"/>
            </w:pPr>
            <w:r w:rsidRPr="0021242D">
              <w:t>Unique response types for this service:</w:t>
            </w:r>
          </w:p>
          <w:p w:rsidR="00D43E20" w:rsidRPr="0021242D" w:rsidRDefault="00D43E20" w:rsidP="00AF043B">
            <w:pPr>
              <w:pStyle w:val="TB1"/>
            </w:pPr>
            <w:r w:rsidRPr="0021242D">
              <w:t>Successfully subscribed</w:t>
            </w:r>
          </w:p>
          <w:p w:rsidR="00D43E20" w:rsidRPr="0021242D" w:rsidRDefault="00D43E20" w:rsidP="00AF043B">
            <w:pPr>
              <w:pStyle w:val="TB1"/>
            </w:pPr>
            <w:r w:rsidRPr="0021242D">
              <w:t>Not successfully subscribed</w:t>
            </w:r>
          </w:p>
        </w:tc>
      </w:tr>
    </w:tbl>
    <w:p w:rsidR="00D43E20" w:rsidRPr="0021242D" w:rsidRDefault="00D43E20" w:rsidP="00B91F03"/>
    <w:p w:rsidR="00D43E20" w:rsidRPr="0021242D" w:rsidRDefault="00D43E20" w:rsidP="00D43E20">
      <w:pPr>
        <w:pStyle w:val="Heading5"/>
        <w:rPr>
          <w:lang w:val="en-US" w:eastAsia="ko-KR"/>
        </w:rPr>
      </w:pPr>
      <w:bookmarkStart w:id="2020" w:name="_Toc418174850"/>
      <w:bookmarkStart w:id="2021" w:name="_Toc418660802"/>
      <w:r w:rsidRPr="0021242D">
        <w:rPr>
          <w:lang w:val="en-US"/>
        </w:rPr>
        <w:t>6.12.2.3.</w:t>
      </w:r>
      <w:r w:rsidR="007F7A7E">
        <w:rPr>
          <w:lang w:val="en-US"/>
        </w:rPr>
        <w:t>4</w:t>
      </w:r>
      <w:r w:rsidRPr="0021242D">
        <w:rPr>
          <w:lang w:val="en-US"/>
        </w:rPr>
        <w:tab/>
      </w:r>
      <w:r w:rsidRPr="0021242D">
        <w:rPr>
          <w:lang w:val="en-US" w:eastAsia="ko-KR"/>
        </w:rPr>
        <w:t>Service Interaction</w:t>
      </w:r>
      <w:bookmarkEnd w:id="2020"/>
      <w:bookmarkEnd w:id="2021"/>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72"/>
        </w:numPr>
      </w:pPr>
      <w:r w:rsidRPr="0021242D">
        <w:t>Subscribe the requesting AE for the initial registration event.</w:t>
      </w:r>
    </w:p>
    <w:p w:rsidR="00D43E20" w:rsidRPr="0021242D" w:rsidRDefault="00D43E20" w:rsidP="00B91F03">
      <w:pPr>
        <w:pStyle w:val="FL"/>
      </w:pPr>
      <w:r w:rsidRPr="0021242D">
        <w:object w:dxaOrig="5565" w:dyaOrig="4556">
          <v:shape id="_x0000_i1101" type="#_x0000_t75" style="width:278.2pt;height:227.5pt" o:ole="">
            <v:imagedata r:id="rId200" o:title=""/>
          </v:shape>
          <o:OLEObject Type="Embed" ProgID="Visio.Drawing.11" ShapeID="_x0000_i1101" DrawAspect="Content" ObjectID="_1492401457" r:id="rId201"/>
        </w:object>
      </w:r>
    </w:p>
    <w:p w:rsidR="00D43E20" w:rsidRPr="0021242D" w:rsidRDefault="00D43E20" w:rsidP="00AF043B">
      <w:pPr>
        <w:pStyle w:val="TF"/>
      </w:pPr>
      <w:r w:rsidRPr="0021242D">
        <w:t>Figure 6.12.2.3.</w:t>
      </w:r>
      <w:r w:rsidR="007F7A7E">
        <w:t>4</w:t>
      </w:r>
      <w:r w:rsidRPr="0021242D">
        <w:t>-1</w:t>
      </w:r>
      <w:r w:rsidR="00AF043B" w:rsidRPr="0021242D">
        <w:t>:</w:t>
      </w:r>
      <w:r w:rsidRPr="0021242D">
        <w:t xml:space="preserve"> Registration Administration</w:t>
      </w:r>
      <w:r w:rsidR="00251CBC" w:rsidRPr="0021242D">
        <w:t xml:space="preserve"> </w:t>
      </w:r>
      <w:r w:rsidRPr="0021242D">
        <w:t>– subscribeInitialAERegistrationEvent Diagram</w:t>
      </w:r>
    </w:p>
    <w:p w:rsidR="00D43E20" w:rsidRPr="0021242D" w:rsidRDefault="00D43E20" w:rsidP="00D43E20">
      <w:pPr>
        <w:pStyle w:val="Heading5"/>
        <w:rPr>
          <w:lang w:val="en-US"/>
        </w:rPr>
      </w:pPr>
      <w:bookmarkStart w:id="2022" w:name="_Toc418174851"/>
      <w:bookmarkStart w:id="2023" w:name="_Toc418660803"/>
      <w:r w:rsidRPr="0021242D">
        <w:rPr>
          <w:lang w:val="en-US"/>
        </w:rPr>
        <w:t>6.12.2.3.</w:t>
      </w:r>
      <w:r w:rsidR="007F7A7E">
        <w:rPr>
          <w:lang w:val="en-US"/>
        </w:rPr>
        <w:t>5</w:t>
      </w:r>
      <w:r w:rsidRPr="0021242D">
        <w:rPr>
          <w:lang w:val="en-US"/>
        </w:rPr>
        <w:tab/>
      </w:r>
      <w:r w:rsidRPr="0021242D">
        <w:rPr>
          <w:lang w:val="en-US" w:eastAsia="ko-KR"/>
        </w:rPr>
        <w:t>Post-Conditions</w:t>
      </w:r>
      <w:bookmarkEnd w:id="2022"/>
      <w:bookmarkEnd w:id="2023"/>
    </w:p>
    <w:p w:rsidR="00D43E20" w:rsidRPr="0021242D" w:rsidRDefault="00D43E20" w:rsidP="00D43E20">
      <w:pPr>
        <w:keepNext/>
        <w:rPr>
          <w:lang w:eastAsia="ko-KR"/>
        </w:rPr>
      </w:pPr>
      <w:r w:rsidRPr="0021242D">
        <w:rPr>
          <w:lang w:eastAsia="ko-KR"/>
        </w:rPr>
        <w:t>A Subscription is created for the Originator to receive initial contact events.</w:t>
      </w:r>
    </w:p>
    <w:p w:rsidR="00D43E20" w:rsidRPr="0021242D" w:rsidRDefault="00D43E20" w:rsidP="00D43E20">
      <w:pPr>
        <w:pStyle w:val="Heading5"/>
        <w:rPr>
          <w:lang w:val="en-US"/>
        </w:rPr>
      </w:pPr>
      <w:bookmarkStart w:id="2024" w:name="_Toc418174852"/>
      <w:bookmarkStart w:id="2025" w:name="_Toc418660804"/>
      <w:r w:rsidRPr="0021242D">
        <w:rPr>
          <w:lang w:val="en-US"/>
        </w:rPr>
        <w:t>6.12.2.3.</w:t>
      </w:r>
      <w:r w:rsidR="007F7A7E">
        <w:rPr>
          <w:lang w:val="en-US"/>
        </w:rPr>
        <w:t>6</w:t>
      </w:r>
      <w:r w:rsidRPr="0021242D">
        <w:rPr>
          <w:lang w:val="en-US"/>
        </w:rPr>
        <w:tab/>
      </w:r>
      <w:r w:rsidRPr="0021242D">
        <w:rPr>
          <w:lang w:val="en-US" w:eastAsia="ko-KR"/>
        </w:rPr>
        <w:t>Exceptions</w:t>
      </w:r>
      <w:bookmarkEnd w:id="2024"/>
      <w:bookmarkEnd w:id="2025"/>
    </w:p>
    <w:p w:rsidR="00D43E20" w:rsidRPr="0021242D" w:rsidRDefault="00D43E20" w:rsidP="00D43E20">
      <w:pPr>
        <w:keepNext/>
      </w:pPr>
      <w:r w:rsidRPr="0021242D">
        <w:rPr>
          <w:lang w:eastAsia="ko-KR"/>
        </w:rPr>
        <w:t>Not Applicable</w:t>
      </w:r>
      <w:r w:rsidR="00AF043B" w:rsidRPr="0021242D">
        <w:rPr>
          <w:lang w:eastAsia="ko-KR"/>
        </w:rPr>
        <w:t>.</w:t>
      </w:r>
    </w:p>
    <w:p w:rsidR="00D43E20" w:rsidRPr="0021242D" w:rsidRDefault="00D43E20" w:rsidP="00D43E20">
      <w:pPr>
        <w:pStyle w:val="Heading5"/>
        <w:rPr>
          <w:lang w:val="en-US"/>
        </w:rPr>
      </w:pPr>
      <w:bookmarkStart w:id="2026" w:name="_Toc418174853"/>
      <w:bookmarkStart w:id="2027" w:name="_Toc418660805"/>
      <w:r w:rsidRPr="0021242D">
        <w:rPr>
          <w:lang w:val="en-US"/>
        </w:rPr>
        <w:t>6.12.2.3.</w:t>
      </w:r>
      <w:r w:rsidR="007F7A7E">
        <w:rPr>
          <w:lang w:val="en-US"/>
        </w:rPr>
        <w:t>7</w:t>
      </w:r>
      <w:r w:rsidRPr="0021242D">
        <w:rPr>
          <w:lang w:val="en-US"/>
        </w:rPr>
        <w:tab/>
      </w:r>
      <w:r w:rsidRPr="0021242D">
        <w:rPr>
          <w:lang w:val="en-US" w:eastAsia="ko-KR"/>
        </w:rPr>
        <w:t>Policies for Use</w:t>
      </w:r>
      <w:bookmarkEnd w:id="2026"/>
      <w:bookmarkEnd w:id="2027"/>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2028" w:name="_Toc418174854"/>
      <w:bookmarkStart w:id="2029" w:name="_Toc418660806"/>
      <w:r w:rsidRPr="0021242D">
        <w:rPr>
          <w:lang w:val="en-US"/>
        </w:rPr>
        <w:t>6.12.2.3.</w:t>
      </w:r>
      <w:r w:rsidR="007F7A7E">
        <w:rPr>
          <w:lang w:val="en-US"/>
        </w:rPr>
        <w:t>8</w:t>
      </w:r>
      <w:r w:rsidRPr="0021242D">
        <w:rPr>
          <w:lang w:val="en-US"/>
        </w:rPr>
        <w:tab/>
        <w:t>oneM2M Resource Interworking</w:t>
      </w:r>
      <w:bookmarkEnd w:id="2028"/>
      <w:bookmarkEnd w:id="2029"/>
    </w:p>
    <w:p w:rsidR="00D43E20" w:rsidRPr="007F7A7E" w:rsidRDefault="00D43E20" w:rsidP="00D43E20">
      <w:r w:rsidRPr="007F7A7E">
        <w:t>Not Applicable</w:t>
      </w:r>
      <w:r w:rsidR="00AF043B" w:rsidRPr="007F7A7E">
        <w:t>.</w:t>
      </w:r>
    </w:p>
    <w:p w:rsidR="007F7A7E" w:rsidRPr="007F7A7E" w:rsidRDefault="00D43E20" w:rsidP="00D43E20">
      <w:pPr>
        <w:pStyle w:val="Heading4"/>
        <w:rPr>
          <w:lang w:val="en-US"/>
        </w:rPr>
      </w:pPr>
      <w:bookmarkStart w:id="2030" w:name="_Toc418174855"/>
      <w:bookmarkStart w:id="2031" w:name="_Toc417309604"/>
      <w:bookmarkStart w:id="2032" w:name="_Toc418660807"/>
      <w:r w:rsidRPr="007F7A7E">
        <w:rPr>
          <w:lang w:val="en-US"/>
        </w:rPr>
        <w:t>6.12.2.4</w:t>
      </w:r>
      <w:r w:rsidRPr="007F7A7E">
        <w:rPr>
          <w:lang w:val="en-US"/>
        </w:rPr>
        <w:tab/>
        <w:t>unsubscribeInitialAERegistrationEvent</w:t>
      </w:r>
      <w:bookmarkEnd w:id="2030"/>
      <w:bookmarkEnd w:id="2032"/>
    </w:p>
    <w:p w:rsidR="00D43E20" w:rsidRPr="007F7A7E" w:rsidRDefault="007F7A7E" w:rsidP="007F7A7E">
      <w:pPr>
        <w:pStyle w:val="Heading5"/>
        <w:rPr>
          <w:lang w:val="en-US"/>
        </w:rPr>
      </w:pPr>
      <w:bookmarkStart w:id="2033" w:name="_Toc418660808"/>
      <w:r w:rsidRPr="007F7A7E">
        <w:rPr>
          <w:lang w:val="en-US"/>
        </w:rPr>
        <w:t>6.12.2.4.1</w:t>
      </w:r>
      <w:r w:rsidRPr="007F7A7E">
        <w:rPr>
          <w:lang w:val="en-US"/>
        </w:rPr>
        <w:tab/>
        <w:t>Description</w:t>
      </w:r>
      <w:bookmarkEnd w:id="2033"/>
      <w:r w:rsidR="00D43E20" w:rsidRPr="007F7A7E">
        <w:rPr>
          <w:lang w:val="en-US"/>
        </w:rPr>
        <w:t xml:space="preserve"> </w:t>
      </w:r>
      <w:bookmarkEnd w:id="2031"/>
    </w:p>
    <w:p w:rsidR="00D43E20" w:rsidRPr="007F7A7E" w:rsidRDefault="00D43E20" w:rsidP="00D43E20">
      <w:pPr>
        <w:keepNext/>
      </w:pPr>
      <w:r w:rsidRPr="007F7A7E">
        <w:t xml:space="preserve">This service capability enables </w:t>
      </w:r>
      <w:r w:rsidRPr="007F7A7E">
        <w:rPr>
          <w:rFonts w:cs="Arial"/>
          <w:szCs w:val="18"/>
          <w:lang w:eastAsia="ko-KR"/>
        </w:rPr>
        <w:t xml:space="preserve">a </w:t>
      </w:r>
      <w:r w:rsidR="00E716DA" w:rsidRPr="007F7A7E">
        <w:rPr>
          <w:rFonts w:cs="Arial"/>
          <w:szCs w:val="18"/>
          <w:lang w:eastAsia="ko-KR"/>
        </w:rPr>
        <w:t>Supporting</w:t>
      </w:r>
      <w:r w:rsidRPr="007F7A7E">
        <w:rPr>
          <w:rFonts w:cs="Arial"/>
          <w:szCs w:val="18"/>
          <w:lang w:eastAsia="ko-KR"/>
        </w:rPr>
        <w:t xml:space="preserve"> Service for this operation</w:t>
      </w:r>
      <w:r w:rsidRPr="007F7A7E">
        <w:t xml:space="preserve"> to remove an existing subscription against an AE initial registration. </w:t>
      </w:r>
      <w:r w:rsidRPr="007F7A7E">
        <w:rPr>
          <w:rFonts w:cs="Arial"/>
          <w:szCs w:val="18"/>
          <w:lang w:eastAsia="ko-KR"/>
        </w:rPr>
        <w:t>This capability shall be restricted to the Msc Reference Point.</w:t>
      </w:r>
    </w:p>
    <w:p w:rsidR="00D43E20" w:rsidRPr="007F7A7E" w:rsidRDefault="00D43E20" w:rsidP="00D43E20">
      <w:pPr>
        <w:pStyle w:val="Heading5"/>
        <w:rPr>
          <w:lang w:val="en-US"/>
        </w:rPr>
      </w:pPr>
      <w:bookmarkStart w:id="2034" w:name="_Toc418174856"/>
      <w:bookmarkStart w:id="2035" w:name="_Toc418660809"/>
      <w:r w:rsidRPr="007F7A7E">
        <w:rPr>
          <w:lang w:val="en-US"/>
        </w:rPr>
        <w:t>6.12.2.4.</w:t>
      </w:r>
      <w:r w:rsidR="007F7A7E" w:rsidRPr="007F7A7E">
        <w:rPr>
          <w:lang w:val="en-US"/>
        </w:rPr>
        <w:t>2</w:t>
      </w:r>
      <w:r w:rsidRPr="007F7A7E">
        <w:rPr>
          <w:lang w:val="en-US"/>
        </w:rPr>
        <w:tab/>
      </w:r>
      <w:r w:rsidR="00D87590">
        <w:rPr>
          <w:lang w:val="en-US"/>
        </w:rPr>
        <w:t>Pre-Conditions</w:t>
      </w:r>
      <w:bookmarkEnd w:id="2034"/>
      <w:bookmarkEnd w:id="2035"/>
    </w:p>
    <w:p w:rsidR="00D43E20" w:rsidRPr="0021242D" w:rsidRDefault="00D43E20" w:rsidP="00D43E20">
      <w:pPr>
        <w:keepNext/>
      </w:pPr>
      <w:r w:rsidRPr="0021242D">
        <w:t>Not Applicable</w:t>
      </w:r>
      <w:r w:rsidR="00AF043B" w:rsidRPr="0021242D">
        <w:t>.</w:t>
      </w:r>
    </w:p>
    <w:p w:rsidR="00D43E20" w:rsidRPr="0021242D" w:rsidRDefault="00D43E20" w:rsidP="00D43E20">
      <w:pPr>
        <w:pStyle w:val="Heading5"/>
        <w:rPr>
          <w:lang w:val="en-US"/>
        </w:rPr>
      </w:pPr>
      <w:bookmarkStart w:id="2036" w:name="_Toc418174857"/>
      <w:bookmarkStart w:id="2037" w:name="_Toc418660810"/>
      <w:r w:rsidRPr="0021242D">
        <w:rPr>
          <w:lang w:val="en-US"/>
        </w:rPr>
        <w:t>6.12.2.4.</w:t>
      </w:r>
      <w:r w:rsidR="007F7A7E">
        <w:rPr>
          <w:lang w:val="en-US"/>
        </w:rPr>
        <w:t>3</w:t>
      </w:r>
      <w:r w:rsidRPr="0021242D">
        <w:rPr>
          <w:lang w:val="en-US"/>
        </w:rPr>
        <w:tab/>
        <w:t>Signature – unsubcribeInitialAERegistrationEvent</w:t>
      </w:r>
      <w:bookmarkEnd w:id="2036"/>
      <w:bookmarkEnd w:id="2037"/>
    </w:p>
    <w:p w:rsidR="00AF043B" w:rsidRPr="0021242D" w:rsidRDefault="00AF043B" w:rsidP="00AF043B">
      <w:pPr>
        <w:pStyle w:val="TH"/>
      </w:pPr>
      <w:r w:rsidRPr="0021242D">
        <w:t>Table 6.12.2.4.</w:t>
      </w:r>
      <w:r w:rsidR="007F7A7E">
        <w:t>3</w:t>
      </w:r>
      <w:r w:rsidRPr="0021242D">
        <w:t>-1: unsubscribeInitialAERegistrationEvent capability</w:t>
      </w:r>
    </w:p>
    <w:tbl>
      <w:tblPr>
        <w:tblW w:w="8816" w:type="dxa"/>
        <w:jc w:val="center"/>
        <w:tblLayout w:type="fixed"/>
        <w:tblCellMar>
          <w:left w:w="0" w:type="dxa"/>
          <w:right w:w="0" w:type="dxa"/>
        </w:tblCellMar>
        <w:tblLook w:val="0000"/>
      </w:tblPr>
      <w:tblGrid>
        <w:gridCol w:w="1709"/>
        <w:gridCol w:w="900"/>
        <w:gridCol w:w="900"/>
        <w:gridCol w:w="5307"/>
      </w:tblGrid>
      <w:tr w:rsidR="00D43E20" w:rsidRPr="0021242D" w:rsidTr="00A04136">
        <w:trPr>
          <w:tblHeader/>
          <w:jc w:val="center"/>
        </w:trPr>
        <w:tc>
          <w:tcPr>
            <w:tcW w:w="1709" w:type="dxa"/>
            <w:tcBorders>
              <w:top w:val="single" w:sz="1" w:space="0" w:color="000000"/>
              <w:left w:val="single" w:sz="1" w:space="0" w:color="000000"/>
              <w:bottom w:val="single" w:sz="1" w:space="0" w:color="000000"/>
            </w:tcBorders>
            <w:shd w:val="clear" w:color="auto" w:fill="C0C0C0"/>
          </w:tcPr>
          <w:p w:rsidR="00D43E20" w:rsidRPr="0021242D" w:rsidRDefault="00D43E20" w:rsidP="00AF043B">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AF043B">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43E20" w:rsidRPr="0021242D" w:rsidRDefault="00D43E20" w:rsidP="00AF043B">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43E20" w:rsidRPr="0021242D" w:rsidRDefault="00D43E20" w:rsidP="00AF043B">
            <w:pPr>
              <w:pStyle w:val="TAH"/>
            </w:pPr>
            <w:r w:rsidRPr="0021242D">
              <w:t>Description</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A04136">
            <w:pPr>
              <w:pStyle w:val="TAL"/>
              <w:snapToGrid w:val="0"/>
              <w:rPr>
                <w:rFonts w:cs="Arial"/>
                <w:szCs w:val="18"/>
              </w:rPr>
            </w:pPr>
            <w:r w:rsidRPr="0021242D">
              <w:rPr>
                <w:rFonts w:cs="Arial"/>
                <w:szCs w:val="18"/>
              </w:rPr>
              <w:t>subscriptionId</w:t>
            </w:r>
          </w:p>
        </w:tc>
        <w:tc>
          <w:tcPr>
            <w:tcW w:w="900" w:type="dxa"/>
            <w:tcBorders>
              <w:left w:val="single" w:sz="1" w:space="0" w:color="000000"/>
              <w:bottom w:val="single" w:sz="1" w:space="0" w:color="000000"/>
              <w:right w:val="single" w:sz="1" w:space="0" w:color="000000"/>
            </w:tcBorders>
          </w:tcPr>
          <w:p w:rsidR="00D43E20" w:rsidRPr="0021242D" w:rsidRDefault="00D43E20" w:rsidP="00A04136">
            <w:pPr>
              <w:pStyle w:val="TAL"/>
              <w:snapToGrid w:val="0"/>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D43E20" w:rsidRPr="0021242D" w:rsidRDefault="00D43E20" w:rsidP="00A04136">
            <w:pPr>
              <w:pStyle w:val="TAL"/>
              <w:snapToGrid w:val="0"/>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D43E20" w:rsidRPr="0021242D" w:rsidRDefault="00D43E20" w:rsidP="00A04136">
            <w:pPr>
              <w:pStyle w:val="TAL"/>
              <w:snapToGrid w:val="0"/>
              <w:rPr>
                <w:rFonts w:cs="Arial"/>
                <w:szCs w:val="18"/>
              </w:rPr>
            </w:pPr>
            <w:r w:rsidRPr="0021242D">
              <w:rPr>
                <w:rFonts w:cs="Arial"/>
                <w:szCs w:val="18"/>
              </w:rPr>
              <w:t>The subscriptionId for the AE initial registration event.</w:t>
            </w:r>
          </w:p>
        </w:tc>
      </w:tr>
      <w:tr w:rsidR="00D43E20" w:rsidRPr="0021242D" w:rsidTr="00A04136">
        <w:trPr>
          <w:tblHeader/>
          <w:jc w:val="center"/>
        </w:trPr>
        <w:tc>
          <w:tcPr>
            <w:tcW w:w="1709" w:type="dxa"/>
            <w:tcBorders>
              <w:left w:val="single" w:sz="1" w:space="0" w:color="000000"/>
              <w:bottom w:val="single" w:sz="1" w:space="0" w:color="000000"/>
            </w:tcBorders>
          </w:tcPr>
          <w:p w:rsidR="00D43E20" w:rsidRPr="0021242D" w:rsidRDefault="00D43E20" w:rsidP="00A04136">
            <w:pPr>
              <w:pStyle w:val="TAL"/>
              <w:snapToGrid w:val="0"/>
              <w:rPr>
                <w:rFonts w:cs="Arial"/>
                <w:szCs w:val="18"/>
              </w:rPr>
            </w:pPr>
            <w:r w:rsidRPr="0021242D">
              <w:rPr>
                <w:rFonts w:cs="Arial"/>
                <w:szCs w:val="18"/>
              </w:rPr>
              <w:t>responseType</w:t>
            </w:r>
          </w:p>
        </w:tc>
        <w:tc>
          <w:tcPr>
            <w:tcW w:w="900" w:type="dxa"/>
            <w:tcBorders>
              <w:left w:val="single" w:sz="1" w:space="0" w:color="000000"/>
              <w:bottom w:val="single" w:sz="1" w:space="0" w:color="000000"/>
              <w:right w:val="single" w:sz="1" w:space="0" w:color="000000"/>
            </w:tcBorders>
          </w:tcPr>
          <w:p w:rsidR="00D43E20" w:rsidRPr="0021242D" w:rsidRDefault="00D43E20" w:rsidP="00A04136">
            <w:pPr>
              <w:pStyle w:val="TAL"/>
              <w:snapToGrid w:val="0"/>
              <w:rPr>
                <w:rFonts w:cs="Arial"/>
                <w:szCs w:val="18"/>
              </w:rPr>
            </w:pPr>
            <w:r w:rsidRPr="0021242D">
              <w:rPr>
                <w:rFonts w:cs="Arial"/>
                <w:szCs w:val="18"/>
              </w:rPr>
              <w:t>OUT</w:t>
            </w:r>
          </w:p>
        </w:tc>
        <w:tc>
          <w:tcPr>
            <w:tcW w:w="900" w:type="dxa"/>
            <w:tcBorders>
              <w:left w:val="single" w:sz="1" w:space="0" w:color="000000"/>
              <w:bottom w:val="single" w:sz="1" w:space="0" w:color="000000"/>
            </w:tcBorders>
          </w:tcPr>
          <w:p w:rsidR="00D43E20" w:rsidRPr="0021242D" w:rsidRDefault="00D43E20" w:rsidP="00A04136">
            <w:pPr>
              <w:pStyle w:val="TAL"/>
              <w:snapToGrid w:val="0"/>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D43E20" w:rsidRPr="0021242D" w:rsidRDefault="00D43E20" w:rsidP="00A04136">
            <w:pPr>
              <w:pStyle w:val="TAL"/>
              <w:snapToGrid w:val="0"/>
              <w:rPr>
                <w:rFonts w:cs="Arial"/>
                <w:szCs w:val="18"/>
              </w:rPr>
            </w:pPr>
            <w:r w:rsidRPr="0021242D">
              <w:rPr>
                <w:rFonts w:cs="Arial"/>
                <w:szCs w:val="18"/>
              </w:rPr>
              <w:t>Unique response types for this service:</w:t>
            </w:r>
          </w:p>
          <w:p w:rsidR="00D43E20" w:rsidRPr="0021242D" w:rsidRDefault="00D43E20" w:rsidP="00333FCD">
            <w:pPr>
              <w:pStyle w:val="TAL"/>
              <w:numPr>
                <w:ilvl w:val="0"/>
                <w:numId w:val="8"/>
              </w:numPr>
              <w:snapToGrid w:val="0"/>
              <w:rPr>
                <w:rFonts w:cs="Arial"/>
                <w:szCs w:val="18"/>
              </w:rPr>
            </w:pPr>
            <w:r w:rsidRPr="0021242D">
              <w:rPr>
                <w:rFonts w:cs="Arial"/>
                <w:szCs w:val="18"/>
              </w:rPr>
              <w:t xml:space="preserve">Successfully unsubscribed </w:t>
            </w:r>
          </w:p>
          <w:p w:rsidR="00D43E20" w:rsidRPr="0021242D" w:rsidRDefault="00D43E20" w:rsidP="00333FCD">
            <w:pPr>
              <w:pStyle w:val="TAL"/>
              <w:numPr>
                <w:ilvl w:val="0"/>
                <w:numId w:val="8"/>
              </w:numPr>
              <w:snapToGrid w:val="0"/>
              <w:rPr>
                <w:rFonts w:cs="Arial"/>
                <w:szCs w:val="18"/>
              </w:rPr>
            </w:pPr>
            <w:r w:rsidRPr="0021242D">
              <w:rPr>
                <w:rFonts w:cs="Arial"/>
                <w:szCs w:val="18"/>
              </w:rPr>
              <w:t>Subscription does not exist</w:t>
            </w:r>
          </w:p>
        </w:tc>
      </w:tr>
    </w:tbl>
    <w:p w:rsidR="00D43E20" w:rsidRPr="0021242D" w:rsidRDefault="00D43E20" w:rsidP="00B91F03"/>
    <w:p w:rsidR="00D43E20" w:rsidRPr="0021242D" w:rsidRDefault="00D43E20" w:rsidP="00D43E20">
      <w:pPr>
        <w:pStyle w:val="Heading5"/>
        <w:rPr>
          <w:lang w:val="en-US" w:eastAsia="ko-KR"/>
        </w:rPr>
      </w:pPr>
      <w:bookmarkStart w:id="2038" w:name="_Toc418174858"/>
      <w:bookmarkStart w:id="2039" w:name="_Toc418660811"/>
      <w:r w:rsidRPr="0021242D">
        <w:rPr>
          <w:lang w:val="en-US"/>
        </w:rPr>
        <w:lastRenderedPageBreak/>
        <w:t>6.12.2.4.</w:t>
      </w:r>
      <w:r w:rsidR="007F7A7E">
        <w:rPr>
          <w:lang w:val="en-US"/>
        </w:rPr>
        <w:t>4</w:t>
      </w:r>
      <w:r w:rsidRPr="0021242D">
        <w:rPr>
          <w:lang w:val="en-US"/>
        </w:rPr>
        <w:tab/>
      </w:r>
      <w:r w:rsidRPr="0021242D">
        <w:rPr>
          <w:lang w:val="en-US" w:eastAsia="ko-KR"/>
        </w:rPr>
        <w:t>Service Interaction</w:t>
      </w:r>
      <w:bookmarkEnd w:id="2038"/>
      <w:bookmarkEnd w:id="2039"/>
    </w:p>
    <w:p w:rsidR="00D43E20" w:rsidRPr="0021242D" w:rsidRDefault="00D43E20" w:rsidP="00D43E20">
      <w:pPr>
        <w:rPr>
          <w:lang w:eastAsia="ko-KR"/>
        </w:rPr>
      </w:pPr>
      <w:r w:rsidRPr="0021242D">
        <w:rPr>
          <w:lang w:eastAsia="ko-KR"/>
        </w:rPr>
        <w:t>The interactions of service capabilities required for this service capability:</w:t>
      </w:r>
    </w:p>
    <w:p w:rsidR="00D43E20" w:rsidRPr="0021242D" w:rsidRDefault="00D43E20" w:rsidP="004415F7">
      <w:pPr>
        <w:pStyle w:val="BN"/>
        <w:numPr>
          <w:ilvl w:val="0"/>
          <w:numId w:val="73"/>
        </w:numPr>
      </w:pPr>
      <w:r w:rsidRPr="0021242D">
        <w:t>Remove the subscription</w:t>
      </w:r>
    </w:p>
    <w:p w:rsidR="00D43E20" w:rsidRPr="0021242D" w:rsidRDefault="00251CBC" w:rsidP="00B91F03">
      <w:pPr>
        <w:pStyle w:val="FL"/>
        <w:rPr>
          <w:lang w:eastAsia="ko-KR"/>
        </w:rPr>
      </w:pPr>
      <w:r w:rsidRPr="0021242D">
        <w:object w:dxaOrig="5704" w:dyaOrig="4556">
          <v:shape id="_x0000_i1102" type="#_x0000_t75" style="width:212.55pt;height:227.5pt" o:ole="">
            <v:imagedata r:id="rId202" o:title="" cropright="16711f"/>
          </v:shape>
          <o:OLEObject Type="Embed" ProgID="Visio.Drawing.11" ShapeID="_x0000_i1102" DrawAspect="Content" ObjectID="_1492401458" r:id="rId203"/>
        </w:object>
      </w:r>
    </w:p>
    <w:p w:rsidR="00D43E20" w:rsidRPr="0021242D" w:rsidRDefault="00D43E20" w:rsidP="00AF043B">
      <w:pPr>
        <w:pStyle w:val="TF"/>
      </w:pPr>
      <w:r w:rsidRPr="0021242D">
        <w:t>Figure 6.12.2.4.</w:t>
      </w:r>
      <w:r w:rsidR="007F7A7E">
        <w:t>4</w:t>
      </w:r>
      <w:r w:rsidRPr="0021242D">
        <w:t>-1</w:t>
      </w:r>
      <w:r w:rsidR="00AF043B" w:rsidRPr="0021242D">
        <w:t>:</w:t>
      </w:r>
      <w:r w:rsidRPr="0021242D">
        <w:t xml:space="preserve"> Registration Administration – unsubscribeInitialAERegistrationEvent Diagram</w:t>
      </w:r>
    </w:p>
    <w:p w:rsidR="00D43E20" w:rsidRPr="0021242D" w:rsidRDefault="00D43E20" w:rsidP="00D43E20">
      <w:pPr>
        <w:pStyle w:val="Heading5"/>
        <w:rPr>
          <w:lang w:val="en-US"/>
        </w:rPr>
      </w:pPr>
      <w:bookmarkStart w:id="2040" w:name="_Toc418174859"/>
      <w:bookmarkStart w:id="2041" w:name="_Toc418660812"/>
      <w:r w:rsidRPr="0021242D">
        <w:rPr>
          <w:lang w:val="en-US"/>
        </w:rPr>
        <w:t>6.12.2.4.</w:t>
      </w:r>
      <w:r w:rsidR="007F7A7E">
        <w:rPr>
          <w:lang w:val="en-US"/>
        </w:rPr>
        <w:t>5</w:t>
      </w:r>
      <w:r w:rsidRPr="0021242D">
        <w:rPr>
          <w:lang w:val="en-US"/>
        </w:rPr>
        <w:tab/>
      </w:r>
      <w:r w:rsidRPr="0021242D">
        <w:rPr>
          <w:lang w:val="en-US" w:eastAsia="ko-KR"/>
        </w:rPr>
        <w:t>Post-Conditions</w:t>
      </w:r>
      <w:bookmarkEnd w:id="2040"/>
      <w:bookmarkEnd w:id="2041"/>
    </w:p>
    <w:p w:rsidR="00D43E20" w:rsidRPr="0021242D" w:rsidRDefault="00D43E20" w:rsidP="00D43E20">
      <w:pPr>
        <w:keepNext/>
        <w:rPr>
          <w:lang w:eastAsia="ko-KR"/>
        </w:rPr>
      </w:pPr>
      <w:r w:rsidRPr="0021242D">
        <w:rPr>
          <w:lang w:eastAsia="ko-KR"/>
        </w:rPr>
        <w:t>Subscription to initial registration event is removed.</w:t>
      </w:r>
    </w:p>
    <w:p w:rsidR="00D43E20" w:rsidRPr="0021242D" w:rsidRDefault="00D43E20" w:rsidP="00D43E20">
      <w:pPr>
        <w:pStyle w:val="Heading5"/>
        <w:rPr>
          <w:lang w:val="en-US"/>
        </w:rPr>
      </w:pPr>
      <w:bookmarkStart w:id="2042" w:name="_Toc418174860"/>
      <w:bookmarkStart w:id="2043" w:name="_Toc418660813"/>
      <w:r w:rsidRPr="0021242D">
        <w:rPr>
          <w:lang w:val="en-US"/>
        </w:rPr>
        <w:t>6.12.2.4.</w:t>
      </w:r>
      <w:r w:rsidR="007F7A7E">
        <w:rPr>
          <w:lang w:val="en-US"/>
        </w:rPr>
        <w:t>6</w:t>
      </w:r>
      <w:r w:rsidRPr="0021242D">
        <w:rPr>
          <w:lang w:val="en-US"/>
        </w:rPr>
        <w:tab/>
      </w:r>
      <w:r w:rsidRPr="0021242D">
        <w:rPr>
          <w:lang w:val="en-US" w:eastAsia="ko-KR"/>
        </w:rPr>
        <w:t>Exceptions</w:t>
      </w:r>
      <w:bookmarkEnd w:id="2042"/>
      <w:bookmarkEnd w:id="2043"/>
    </w:p>
    <w:p w:rsidR="00D43E20" w:rsidRPr="0021242D" w:rsidRDefault="00D43E20" w:rsidP="00D43E20">
      <w:pPr>
        <w:keepNext/>
      </w:pPr>
      <w:r w:rsidRPr="0021242D">
        <w:rPr>
          <w:lang w:eastAsia="ko-KR"/>
        </w:rPr>
        <w:t xml:space="preserve">Not </w:t>
      </w:r>
      <w:r w:rsidR="00AF043B" w:rsidRPr="0021242D">
        <w:rPr>
          <w:lang w:eastAsia="ko-KR"/>
        </w:rPr>
        <w:t>a</w:t>
      </w:r>
      <w:r w:rsidRPr="0021242D">
        <w:rPr>
          <w:lang w:eastAsia="ko-KR"/>
        </w:rPr>
        <w:t>pplicable</w:t>
      </w:r>
      <w:r w:rsidR="00AF043B" w:rsidRPr="0021242D">
        <w:rPr>
          <w:lang w:eastAsia="ko-KR"/>
        </w:rPr>
        <w:t>.</w:t>
      </w:r>
    </w:p>
    <w:p w:rsidR="00D43E20" w:rsidRPr="0021242D" w:rsidRDefault="007F7A7E" w:rsidP="00D43E20">
      <w:pPr>
        <w:pStyle w:val="Heading5"/>
        <w:rPr>
          <w:lang w:val="en-US"/>
        </w:rPr>
      </w:pPr>
      <w:bookmarkStart w:id="2044" w:name="_Toc418174861"/>
      <w:bookmarkStart w:id="2045" w:name="_Toc418660814"/>
      <w:r>
        <w:rPr>
          <w:lang w:val="en-US"/>
        </w:rPr>
        <w:t>6.12.2.4.7</w:t>
      </w:r>
      <w:r w:rsidR="00D43E20" w:rsidRPr="0021242D">
        <w:rPr>
          <w:lang w:val="en-US"/>
        </w:rPr>
        <w:tab/>
      </w:r>
      <w:r w:rsidR="00D43E20" w:rsidRPr="0021242D">
        <w:rPr>
          <w:lang w:val="en-US" w:eastAsia="ko-KR"/>
        </w:rPr>
        <w:t>Policies for Use</w:t>
      </w:r>
      <w:bookmarkEnd w:id="2044"/>
      <w:bookmarkEnd w:id="2045"/>
    </w:p>
    <w:p w:rsidR="00D43E20" w:rsidRPr="0021242D" w:rsidRDefault="00D43E20" w:rsidP="00D43E20">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D43E20" w:rsidRPr="0021242D" w:rsidRDefault="00D43E20" w:rsidP="00D43E20">
      <w:pPr>
        <w:rPr>
          <w:color w:val="000000"/>
        </w:rPr>
      </w:pPr>
      <w:r w:rsidRPr="0021242D">
        <w:rPr>
          <w:color w:val="000000"/>
        </w:rPr>
        <w:t>Transaction Pattern: Participation allowed</w:t>
      </w:r>
    </w:p>
    <w:p w:rsidR="00D43E20" w:rsidRPr="0021242D" w:rsidRDefault="00D43E20" w:rsidP="00D43E20">
      <w:pPr>
        <w:pStyle w:val="Heading5"/>
        <w:rPr>
          <w:lang w:val="en-US"/>
        </w:rPr>
      </w:pPr>
      <w:bookmarkStart w:id="2046" w:name="_Toc418174862"/>
      <w:bookmarkStart w:id="2047" w:name="_Toc418660815"/>
      <w:r w:rsidRPr="0021242D">
        <w:rPr>
          <w:lang w:val="en-US"/>
        </w:rPr>
        <w:t>6.12.2.4.</w:t>
      </w:r>
      <w:r w:rsidR="007F7A7E">
        <w:rPr>
          <w:lang w:val="en-US"/>
        </w:rPr>
        <w:t>8</w:t>
      </w:r>
      <w:r w:rsidRPr="0021242D">
        <w:rPr>
          <w:lang w:val="en-US"/>
        </w:rPr>
        <w:tab/>
        <w:t>oneM2M Resource Interworking</w:t>
      </w:r>
      <w:bookmarkEnd w:id="2046"/>
      <w:bookmarkEnd w:id="2047"/>
    </w:p>
    <w:p w:rsidR="00D43E20" w:rsidRPr="0021242D" w:rsidRDefault="00D43E20" w:rsidP="00D43E20">
      <w:r w:rsidRPr="0021242D">
        <w:t xml:space="preserve">Not </w:t>
      </w:r>
      <w:r w:rsidR="00AF043B" w:rsidRPr="0021242D">
        <w:t>a</w:t>
      </w:r>
      <w:r w:rsidRPr="0021242D">
        <w:t>pplicable</w:t>
      </w:r>
      <w:r w:rsidR="00AF043B" w:rsidRPr="0021242D">
        <w:t>.</w:t>
      </w:r>
    </w:p>
    <w:p w:rsidR="000E059F" w:rsidRPr="0021242D" w:rsidRDefault="00935233" w:rsidP="000E059F">
      <w:pPr>
        <w:pStyle w:val="Heading1"/>
        <w:rPr>
          <w:lang w:val="en-US"/>
        </w:rPr>
      </w:pPr>
      <w:bookmarkStart w:id="2048" w:name="_Toc417309605"/>
      <w:bookmarkStart w:id="2049" w:name="_Toc418174863"/>
      <w:bookmarkStart w:id="2050" w:name="_Toc418660816"/>
      <w:r w:rsidRPr="00935233">
        <w:rPr>
          <w:lang w:val="en-US"/>
        </w:rPr>
        <w:lastRenderedPageBreak/>
        <w:t>7</w:t>
      </w:r>
      <w:r w:rsidRPr="00935233">
        <w:rPr>
          <w:lang w:val="en-US"/>
        </w:rPr>
        <w:tab/>
        <w:t>M2M Service Components</w:t>
      </w:r>
      <w:bookmarkEnd w:id="2048"/>
      <w:bookmarkEnd w:id="2049"/>
      <w:bookmarkEnd w:id="2050"/>
    </w:p>
    <w:p w:rsidR="000E059F" w:rsidRPr="0021242D" w:rsidRDefault="00935233" w:rsidP="000E059F">
      <w:pPr>
        <w:pStyle w:val="Heading2"/>
        <w:rPr>
          <w:lang w:val="en-US"/>
        </w:rPr>
      </w:pPr>
      <w:bookmarkStart w:id="2051" w:name="_Toc417309606"/>
      <w:bookmarkStart w:id="2052" w:name="_Toc418174864"/>
      <w:bookmarkStart w:id="2053" w:name="_Toc418660817"/>
      <w:r w:rsidRPr="00935233">
        <w:rPr>
          <w:lang w:val="en-US"/>
        </w:rPr>
        <w:t>7.1</w:t>
      </w:r>
      <w:r w:rsidRPr="00935233">
        <w:rPr>
          <w:lang w:val="en-US"/>
        </w:rPr>
        <w:tab/>
        <w:t>Introduction</w:t>
      </w:r>
      <w:bookmarkEnd w:id="2051"/>
      <w:bookmarkEnd w:id="2052"/>
      <w:bookmarkEnd w:id="2053"/>
    </w:p>
    <w:p w:rsidR="000E0D78" w:rsidRPr="0021242D" w:rsidRDefault="00935233" w:rsidP="000E0D78">
      <w:pPr>
        <w:keepNext/>
      </w:pPr>
      <w:r w:rsidRPr="00935233">
        <w:t>This clause describes the M2M Service Components provided by the M2M Services Platform.</w:t>
      </w:r>
    </w:p>
    <w:p w:rsidR="000E059F" w:rsidRPr="0021242D" w:rsidRDefault="00935233" w:rsidP="000E059F">
      <w:pPr>
        <w:keepNext/>
      </w:pPr>
      <w:r w:rsidRPr="00935233">
        <w:t>An M2M Service Component defines the set of M2M Services that are related in the sense that the M2M Services that comprise the M2M Service Component are typically deployed together in order to support one or more Supporting Services.</w:t>
      </w:r>
    </w:p>
    <w:p w:rsidR="000E059F" w:rsidRPr="0021242D" w:rsidRDefault="00935233" w:rsidP="000E059F">
      <w:pPr>
        <w:keepNext/>
      </w:pPr>
      <w:r w:rsidRPr="00935233">
        <w:t>The M2M Service Architecture augments the oneM2M Functional Architecture by specifying M2M Services provided to M2M Service Providers. These M2M Services are exposed to the AE across the Mca Reference Point as well as other Service Components across the Msc Reference Point.</w:t>
      </w:r>
    </w:p>
    <w:p w:rsidR="00BA01F0" w:rsidRDefault="00935233">
      <w:pPr>
        <w:pStyle w:val="Heading2"/>
        <w:rPr>
          <w:lang w:val="en-US"/>
        </w:rPr>
      </w:pPr>
      <w:bookmarkStart w:id="2054" w:name="_Toc417309607"/>
      <w:bookmarkStart w:id="2055" w:name="_Toc418174865"/>
      <w:bookmarkStart w:id="2056" w:name="_Toc418660818"/>
      <w:r w:rsidRPr="00935233">
        <w:rPr>
          <w:lang w:val="en-US"/>
        </w:rPr>
        <w:t>7.2</w:t>
      </w:r>
      <w:r w:rsidRPr="00935233">
        <w:rPr>
          <w:lang w:val="en-US"/>
        </w:rPr>
        <w:tab/>
        <w:t>Service Component Interaction Cross Reference</w:t>
      </w:r>
      <w:bookmarkEnd w:id="2054"/>
      <w:bookmarkEnd w:id="2055"/>
      <w:bookmarkEnd w:id="2056"/>
    </w:p>
    <w:p w:rsidR="00AF043B" w:rsidRPr="0021242D" w:rsidRDefault="00AF043B" w:rsidP="00AF043B">
      <w:pPr>
        <w:pStyle w:val="TH"/>
      </w:pPr>
      <w:r w:rsidRPr="0021242D">
        <w:t>Table 7.1</w:t>
      </w:r>
      <w:r w:rsidR="00251CBC" w:rsidRPr="0021242D">
        <w:t>.1</w:t>
      </w:r>
      <w:r w:rsidRPr="0021242D">
        <w:t>-</w:t>
      </w:r>
      <w:r w:rsidR="00935233" w:rsidRPr="0021242D">
        <w:fldChar w:fldCharType="begin"/>
      </w:r>
      <w:r w:rsidRPr="0021242D">
        <w:instrText xml:space="preserve"> SEQ Table \* ARABIC </w:instrText>
      </w:r>
      <w:r w:rsidR="00935233" w:rsidRPr="0021242D">
        <w:fldChar w:fldCharType="separate"/>
      </w:r>
      <w:r w:rsidR="000F472D">
        <w:rPr>
          <w:noProof/>
        </w:rPr>
        <w:t>1</w:t>
      </w:r>
      <w:r w:rsidR="00935233" w:rsidRPr="0021242D">
        <w:fldChar w:fldCharType="end"/>
      </w:r>
      <w:r w:rsidRPr="0021242D">
        <w:t>: Service Component Cross Reference</w:t>
      </w:r>
    </w:p>
    <w:p w:rsidR="000E059F" w:rsidRPr="0021242D" w:rsidRDefault="0081115D" w:rsidP="00AF043B">
      <w:r w:rsidRPr="0021242D">
        <w:object w:dxaOrig="9926" w:dyaOrig="4102">
          <v:shape id="_x0000_i1103" type="#_x0000_t75" style="width:496.5pt;height:203.9pt" o:ole="">
            <v:imagedata r:id="rId204" o:title=""/>
          </v:shape>
          <o:OLEObject Type="Embed" ProgID="Excel.Sheet.12" ShapeID="_x0000_i1103" DrawAspect="Content" ObjectID="_1492401459" r:id="rId205"/>
        </w:object>
      </w:r>
    </w:p>
    <w:p w:rsidR="000E059F" w:rsidRPr="0021242D" w:rsidRDefault="00935233" w:rsidP="000E059F">
      <w:pPr>
        <w:pStyle w:val="Heading2"/>
        <w:rPr>
          <w:lang w:val="en-US"/>
        </w:rPr>
      </w:pPr>
      <w:bookmarkStart w:id="2057" w:name="_Toc417309608"/>
      <w:bookmarkStart w:id="2058" w:name="_Toc418174866"/>
      <w:bookmarkStart w:id="2059" w:name="_Toc418660819"/>
      <w:r w:rsidRPr="00935233">
        <w:rPr>
          <w:lang w:val="en-US"/>
        </w:rPr>
        <w:t>7.3</w:t>
      </w:r>
      <w:r w:rsidRPr="00935233">
        <w:rPr>
          <w:lang w:val="en-US"/>
        </w:rPr>
        <w:tab/>
        <w:t>Infrastructure Component (INF)</w:t>
      </w:r>
      <w:bookmarkEnd w:id="2057"/>
      <w:bookmarkEnd w:id="2058"/>
      <w:bookmarkEnd w:id="2059"/>
    </w:p>
    <w:p w:rsidR="00BA01F0" w:rsidRDefault="00935233">
      <w:pPr>
        <w:pStyle w:val="Heading3"/>
      </w:pPr>
      <w:bookmarkStart w:id="2060" w:name="_Toc418660820"/>
      <w:r w:rsidRPr="00935233">
        <w:rPr>
          <w:lang w:val="en-US"/>
        </w:rPr>
        <w:t>7.</w:t>
      </w:r>
      <w:r w:rsidR="000E0D78" w:rsidRPr="0021242D">
        <w:rPr>
          <w:lang w:val="en-US"/>
        </w:rPr>
        <w:t>3</w:t>
      </w:r>
      <w:r w:rsidRPr="00935233">
        <w:rPr>
          <w:lang w:val="en-US"/>
        </w:rPr>
        <w:t>.1</w:t>
      </w:r>
      <w:r w:rsidRPr="00935233">
        <w:rPr>
          <w:lang w:val="en-US"/>
        </w:rPr>
        <w:tab/>
        <w:t>introduction</w:t>
      </w:r>
      <w:bookmarkEnd w:id="2060"/>
    </w:p>
    <w:p w:rsidR="000E059F" w:rsidRPr="0021242D" w:rsidDel="000E0D78" w:rsidRDefault="00935233" w:rsidP="000E059F">
      <w:pPr>
        <w:keepNext/>
      </w:pPr>
      <w:r w:rsidRPr="00935233">
        <w:t>The INF Component provides services that are exposed to other M2M Service Components across the Msc Reference Point. The Services within the INF Component are common and utility type Services needed to enable other M2M Services.</w:t>
      </w:r>
    </w:p>
    <w:p w:rsidR="000E059F" w:rsidRPr="0021242D" w:rsidRDefault="00935233" w:rsidP="00251CBC">
      <w:pPr>
        <w:pStyle w:val="Heading3"/>
        <w:rPr>
          <w:lang w:val="en-US"/>
        </w:rPr>
      </w:pPr>
      <w:bookmarkStart w:id="2061" w:name="_Toc417309609"/>
      <w:bookmarkStart w:id="2062" w:name="_Toc418174867"/>
      <w:bookmarkStart w:id="2063" w:name="_Toc418660821"/>
      <w:r w:rsidRPr="00935233">
        <w:rPr>
          <w:lang w:val="en-US"/>
        </w:rPr>
        <w:t>7.</w:t>
      </w:r>
      <w:r w:rsidR="000E0D78" w:rsidRPr="0021242D">
        <w:rPr>
          <w:lang w:val="en-US"/>
        </w:rPr>
        <w:t>3</w:t>
      </w:r>
      <w:r w:rsidRPr="00935233">
        <w:rPr>
          <w:lang w:val="en-US"/>
        </w:rPr>
        <w:t>.</w:t>
      </w:r>
      <w:r w:rsidR="000E0D78" w:rsidRPr="0021242D">
        <w:rPr>
          <w:lang w:val="en-US"/>
        </w:rPr>
        <w:t>2</w:t>
      </w:r>
      <w:r w:rsidRPr="00935233">
        <w:rPr>
          <w:lang w:val="en-US"/>
        </w:rPr>
        <w:tab/>
        <w:t>INF to Service Cross Reference</w:t>
      </w:r>
      <w:bookmarkEnd w:id="2061"/>
      <w:bookmarkEnd w:id="2062"/>
      <w:bookmarkEnd w:id="2063"/>
    </w:p>
    <w:p w:rsidR="000E059F" w:rsidRPr="0021242D" w:rsidRDefault="000E059F" w:rsidP="000E059F">
      <w:pPr>
        <w:keepNext/>
      </w:pPr>
      <w:r w:rsidRPr="0021242D">
        <w:t>Authorization: All Service Capabilities</w:t>
      </w:r>
    </w:p>
    <w:p w:rsidR="000E059F" w:rsidRPr="0021242D" w:rsidRDefault="000E059F" w:rsidP="0021242D">
      <w:pPr>
        <w:pStyle w:val="NO"/>
      </w:pPr>
      <w:r w:rsidRPr="0021242D">
        <w:t xml:space="preserve">Registration Services: </w:t>
      </w:r>
      <w:r w:rsidR="009242D0" w:rsidRPr="0021242D">
        <w:t>All Service Capabilities</w:t>
      </w:r>
    </w:p>
    <w:p w:rsidR="000E059F" w:rsidRPr="0021242D" w:rsidRDefault="00935233" w:rsidP="000E059F">
      <w:pPr>
        <w:pStyle w:val="Heading2"/>
        <w:rPr>
          <w:lang w:val="en-US"/>
        </w:rPr>
      </w:pPr>
      <w:bookmarkStart w:id="2064" w:name="_Toc417309610"/>
      <w:bookmarkStart w:id="2065" w:name="_Toc418174868"/>
      <w:bookmarkStart w:id="2066" w:name="_Toc418660822"/>
      <w:r w:rsidRPr="00935233">
        <w:rPr>
          <w:lang w:val="en-US"/>
        </w:rPr>
        <w:t>7.4</w:t>
      </w:r>
      <w:r w:rsidRPr="00935233">
        <w:rPr>
          <w:lang w:val="en-US"/>
        </w:rPr>
        <w:tab/>
        <w:t>Service Subscription Component (SSUB)</w:t>
      </w:r>
      <w:bookmarkEnd w:id="2064"/>
      <w:bookmarkEnd w:id="2065"/>
      <w:bookmarkEnd w:id="2066"/>
    </w:p>
    <w:p w:rsidR="00BA01F0" w:rsidRDefault="000E0D78">
      <w:pPr>
        <w:pStyle w:val="Heading3"/>
        <w:rPr>
          <w:lang w:val="en-US"/>
        </w:rPr>
      </w:pPr>
      <w:bookmarkStart w:id="2067" w:name="_Toc418660823"/>
      <w:r w:rsidRPr="0021242D">
        <w:rPr>
          <w:lang w:val="en-US"/>
        </w:rPr>
        <w:t>7.4.1</w:t>
      </w:r>
      <w:r w:rsidRPr="0021242D">
        <w:rPr>
          <w:lang w:val="en-US"/>
        </w:rPr>
        <w:tab/>
        <w:t>Introduction</w:t>
      </w:r>
      <w:bookmarkEnd w:id="2067"/>
    </w:p>
    <w:p w:rsidR="000E059F" w:rsidRPr="0021242D" w:rsidDel="000E0D78" w:rsidRDefault="00935233" w:rsidP="000E059F">
      <w:pPr>
        <w:keepNext/>
      </w:pPr>
      <w:r w:rsidRPr="00935233">
        <w:t xml:space="preserve">The SSUB Component provides services that are necessary to maintain the M2M Service, the associations (e.g. Services Roles) to the M2M Service, M2M Service Subscriptions, the associations (e.g. AE, </w:t>
      </w:r>
      <w:r w:rsidR="008E3943" w:rsidRPr="0021242D">
        <w:t>M2M Nodes</w:t>
      </w:r>
      <w:r w:rsidRPr="00935233">
        <w:t xml:space="preserve">) to the M2M </w:t>
      </w:r>
      <w:r w:rsidRPr="00935233">
        <w:lastRenderedPageBreak/>
        <w:t xml:space="preserve">Service Subscription and any external identifiers associated with AE and </w:t>
      </w:r>
      <w:r w:rsidR="008E3943" w:rsidRPr="0021242D">
        <w:t>M2M Nodes</w:t>
      </w:r>
      <w:r w:rsidRPr="00935233">
        <w:t>. In addition the services used to manage devices and AEs are part of this component.</w:t>
      </w:r>
    </w:p>
    <w:p w:rsidR="000E059F" w:rsidRPr="0021242D" w:rsidRDefault="00935233" w:rsidP="00251CBC">
      <w:pPr>
        <w:pStyle w:val="Heading3"/>
        <w:rPr>
          <w:lang w:val="en-US"/>
        </w:rPr>
      </w:pPr>
      <w:bookmarkStart w:id="2068" w:name="_Toc417309611"/>
      <w:bookmarkStart w:id="2069" w:name="_Toc418174869"/>
      <w:bookmarkStart w:id="2070" w:name="_Toc418660824"/>
      <w:r w:rsidRPr="00935233">
        <w:rPr>
          <w:lang w:val="en-US"/>
        </w:rPr>
        <w:t>7.</w:t>
      </w:r>
      <w:r w:rsidR="000E0D78" w:rsidRPr="0021242D">
        <w:rPr>
          <w:lang w:val="en-US"/>
        </w:rPr>
        <w:t>4</w:t>
      </w:r>
      <w:r w:rsidRPr="00935233">
        <w:rPr>
          <w:lang w:val="en-US"/>
        </w:rPr>
        <w:t>.</w:t>
      </w:r>
      <w:r w:rsidR="000E0D78" w:rsidRPr="0021242D">
        <w:rPr>
          <w:lang w:val="en-US"/>
        </w:rPr>
        <w:t>2</w:t>
      </w:r>
      <w:r w:rsidRPr="00935233">
        <w:rPr>
          <w:lang w:val="en-US"/>
        </w:rPr>
        <w:tab/>
        <w:t>SSUB to Service Cross Reference</w:t>
      </w:r>
      <w:bookmarkEnd w:id="2068"/>
      <w:bookmarkEnd w:id="2069"/>
      <w:bookmarkEnd w:id="2070"/>
    </w:p>
    <w:p w:rsidR="000E059F" w:rsidRPr="0021242D" w:rsidRDefault="000E059F" w:rsidP="000E059F">
      <w:r w:rsidRPr="0021242D">
        <w:t>Service Subscription: All Service Capabilities</w:t>
      </w:r>
    </w:p>
    <w:p w:rsidR="000E059F" w:rsidRPr="0021242D" w:rsidRDefault="000E059F" w:rsidP="000E059F">
      <w:r w:rsidRPr="0021242D">
        <w:t>Service Administration: All Service Capabilities</w:t>
      </w:r>
    </w:p>
    <w:p w:rsidR="000E059F" w:rsidRPr="0021242D" w:rsidRDefault="000E059F" w:rsidP="000E059F">
      <w:r w:rsidRPr="0021242D">
        <w:t>Service Subscription Administration: All Service Capabilities</w:t>
      </w:r>
    </w:p>
    <w:p w:rsidR="000E059F" w:rsidRPr="0021242D" w:rsidRDefault="00935233" w:rsidP="000E059F">
      <w:pPr>
        <w:pStyle w:val="Heading2"/>
        <w:rPr>
          <w:lang w:val="en-US"/>
        </w:rPr>
      </w:pPr>
      <w:bookmarkStart w:id="2071" w:name="_Toc417309612"/>
      <w:bookmarkStart w:id="2072" w:name="_Toc418174870"/>
      <w:bookmarkStart w:id="2073" w:name="_Toc418660825"/>
      <w:r w:rsidRPr="00935233">
        <w:rPr>
          <w:lang w:val="en-US"/>
        </w:rPr>
        <w:t>7.5</w:t>
      </w:r>
      <w:r w:rsidRPr="00935233">
        <w:rPr>
          <w:lang w:val="en-US"/>
        </w:rPr>
        <w:tab/>
        <w:t>Transport Adapter (TRA)</w:t>
      </w:r>
      <w:bookmarkEnd w:id="2071"/>
      <w:bookmarkEnd w:id="2072"/>
      <w:bookmarkEnd w:id="2073"/>
    </w:p>
    <w:p w:rsidR="00BA01F0" w:rsidRDefault="000E0D78">
      <w:pPr>
        <w:pStyle w:val="Heading3"/>
        <w:rPr>
          <w:lang w:val="en-US"/>
        </w:rPr>
      </w:pPr>
      <w:bookmarkStart w:id="2074" w:name="_Toc418660826"/>
      <w:r w:rsidRPr="0021242D">
        <w:rPr>
          <w:lang w:val="en-US"/>
        </w:rPr>
        <w:t>7.5.1</w:t>
      </w:r>
      <w:r w:rsidRPr="0021242D">
        <w:rPr>
          <w:lang w:val="en-US"/>
        </w:rPr>
        <w:tab/>
        <w:t>Introduction</w:t>
      </w:r>
      <w:bookmarkEnd w:id="2074"/>
    </w:p>
    <w:p w:rsidR="000E059F" w:rsidRPr="0021242D" w:rsidRDefault="00935233" w:rsidP="000E059F">
      <w:pPr>
        <w:keepNext/>
      </w:pPr>
      <w:r w:rsidRPr="00935233">
        <w:t xml:space="preserve">The TRA component provides services are used to integrate or adapt Data Exchange requests to the underlying Data Exchange transport (e.g. XMPP or MQTT Broker). </w:t>
      </w:r>
    </w:p>
    <w:p w:rsidR="000E059F" w:rsidRPr="0021242D" w:rsidRDefault="00935233" w:rsidP="00AF043B">
      <w:pPr>
        <w:pStyle w:val="Heading3"/>
        <w:rPr>
          <w:lang w:val="en-US"/>
        </w:rPr>
      </w:pPr>
      <w:bookmarkStart w:id="2075" w:name="_Toc417309613"/>
      <w:bookmarkStart w:id="2076" w:name="_Toc418174871"/>
      <w:bookmarkStart w:id="2077" w:name="_Toc418660827"/>
      <w:r w:rsidRPr="00935233">
        <w:rPr>
          <w:lang w:val="en-US"/>
        </w:rPr>
        <w:t>7.</w:t>
      </w:r>
      <w:r w:rsidR="000E0D78" w:rsidRPr="0021242D">
        <w:rPr>
          <w:lang w:val="en-US"/>
        </w:rPr>
        <w:t>5</w:t>
      </w:r>
      <w:r w:rsidRPr="00935233">
        <w:rPr>
          <w:lang w:val="en-US"/>
        </w:rPr>
        <w:t>.</w:t>
      </w:r>
      <w:r w:rsidR="000E0D78" w:rsidRPr="0021242D">
        <w:rPr>
          <w:lang w:val="en-US"/>
        </w:rPr>
        <w:t>2</w:t>
      </w:r>
      <w:r w:rsidRPr="00935233">
        <w:rPr>
          <w:lang w:val="en-US"/>
        </w:rPr>
        <w:tab/>
        <w:t>TRA to Service Cross Reference</w:t>
      </w:r>
      <w:bookmarkEnd w:id="2075"/>
      <w:bookmarkEnd w:id="2076"/>
      <w:bookmarkEnd w:id="2077"/>
    </w:p>
    <w:p w:rsidR="000E059F" w:rsidRPr="0021242D" w:rsidRDefault="000E059F" w:rsidP="000E059F">
      <w:pPr>
        <w:keepNext/>
      </w:pPr>
      <w:r w:rsidRPr="0021242D">
        <w:t>Broker: All Service Capabilities</w:t>
      </w:r>
    </w:p>
    <w:p w:rsidR="000E059F" w:rsidRPr="0021242D" w:rsidRDefault="00935233" w:rsidP="000E059F">
      <w:pPr>
        <w:pStyle w:val="Heading2"/>
        <w:rPr>
          <w:lang w:val="en-US"/>
        </w:rPr>
      </w:pPr>
      <w:bookmarkStart w:id="2078" w:name="_Toc417309614"/>
      <w:bookmarkStart w:id="2079" w:name="_Toc418174872"/>
      <w:bookmarkStart w:id="2080" w:name="_Toc418660828"/>
      <w:r w:rsidRPr="00935233">
        <w:rPr>
          <w:lang w:val="en-US"/>
        </w:rPr>
        <w:t>7.6</w:t>
      </w:r>
      <w:r w:rsidRPr="00935233">
        <w:rPr>
          <w:lang w:val="en-US"/>
        </w:rPr>
        <w:tab/>
        <w:t>Accounting (ACC)</w:t>
      </w:r>
      <w:bookmarkEnd w:id="2078"/>
      <w:bookmarkEnd w:id="2079"/>
      <w:bookmarkEnd w:id="2080"/>
    </w:p>
    <w:p w:rsidR="000E0D78" w:rsidRPr="0021242D" w:rsidRDefault="000E0D78" w:rsidP="000E0D78">
      <w:pPr>
        <w:pStyle w:val="Heading3"/>
        <w:rPr>
          <w:lang w:val="en-US"/>
        </w:rPr>
      </w:pPr>
      <w:bookmarkStart w:id="2081" w:name="_Toc418660829"/>
      <w:r w:rsidRPr="0021242D">
        <w:rPr>
          <w:lang w:val="en-US"/>
        </w:rPr>
        <w:t>7.6.1</w:t>
      </w:r>
      <w:r w:rsidRPr="0021242D">
        <w:rPr>
          <w:lang w:val="en-US"/>
        </w:rPr>
        <w:tab/>
        <w:t>Introduction</w:t>
      </w:r>
      <w:bookmarkEnd w:id="2081"/>
    </w:p>
    <w:p w:rsidR="000E059F" w:rsidRPr="0021242D" w:rsidDel="000E0D78" w:rsidRDefault="00935233" w:rsidP="000E059F">
      <w:pPr>
        <w:keepNext/>
      </w:pPr>
      <w:r w:rsidRPr="00935233">
        <w:t>The ACC Component provides services that are record events necessary to charge for the Services provided to AEs.</w:t>
      </w:r>
    </w:p>
    <w:p w:rsidR="000E059F" w:rsidRPr="0021242D" w:rsidRDefault="00935233" w:rsidP="00AF043B">
      <w:pPr>
        <w:pStyle w:val="Heading3"/>
        <w:rPr>
          <w:lang w:val="en-US"/>
        </w:rPr>
      </w:pPr>
      <w:bookmarkStart w:id="2082" w:name="_Toc417309615"/>
      <w:bookmarkStart w:id="2083" w:name="_Toc418174873"/>
      <w:bookmarkStart w:id="2084" w:name="_Toc418660830"/>
      <w:r w:rsidRPr="00935233">
        <w:rPr>
          <w:lang w:val="en-US"/>
        </w:rPr>
        <w:t>7.6.</w:t>
      </w:r>
      <w:r w:rsidR="000E0D78" w:rsidRPr="0021242D">
        <w:rPr>
          <w:lang w:val="en-US"/>
        </w:rPr>
        <w:t>2</w:t>
      </w:r>
      <w:r w:rsidRPr="00935233">
        <w:rPr>
          <w:lang w:val="en-US"/>
        </w:rPr>
        <w:tab/>
        <w:t>Accounting to Service Cross Reference</w:t>
      </w:r>
      <w:bookmarkEnd w:id="2082"/>
      <w:bookmarkEnd w:id="2083"/>
      <w:bookmarkEnd w:id="2084"/>
    </w:p>
    <w:p w:rsidR="000E059F" w:rsidRPr="0021242D" w:rsidRDefault="008E3943" w:rsidP="000E059F">
      <w:r w:rsidRPr="0021242D">
        <w:t>Event Collection: All Service Capabilities</w:t>
      </w:r>
    </w:p>
    <w:p w:rsidR="000E059F" w:rsidRPr="0021242D" w:rsidRDefault="00935233" w:rsidP="000E059F">
      <w:pPr>
        <w:pStyle w:val="Heading2"/>
        <w:rPr>
          <w:lang w:val="en-US"/>
        </w:rPr>
      </w:pPr>
      <w:bookmarkStart w:id="2085" w:name="_Toc417309616"/>
      <w:bookmarkStart w:id="2086" w:name="_Toc418174874"/>
      <w:bookmarkStart w:id="2087" w:name="_Toc418660831"/>
      <w:r w:rsidRPr="00935233">
        <w:rPr>
          <w:lang w:val="en-US"/>
        </w:rPr>
        <w:t>7.7</w:t>
      </w:r>
      <w:r w:rsidRPr="00935233">
        <w:rPr>
          <w:lang w:val="en-US"/>
        </w:rPr>
        <w:tab/>
        <w:t>Service Exposure (SE)</w:t>
      </w:r>
      <w:bookmarkEnd w:id="2085"/>
      <w:bookmarkEnd w:id="2086"/>
      <w:bookmarkEnd w:id="2087"/>
    </w:p>
    <w:p w:rsidR="00BA01F0" w:rsidRDefault="00C310A3">
      <w:pPr>
        <w:pStyle w:val="Heading3"/>
        <w:rPr>
          <w:lang w:val="en-US"/>
        </w:rPr>
      </w:pPr>
      <w:bookmarkStart w:id="2088" w:name="_Toc418660832"/>
      <w:r w:rsidRPr="0021242D">
        <w:rPr>
          <w:lang w:val="en-US"/>
        </w:rPr>
        <w:t>7.7.1</w:t>
      </w:r>
      <w:r w:rsidRPr="0021242D">
        <w:rPr>
          <w:lang w:val="en-US"/>
        </w:rPr>
        <w:tab/>
        <w:t>Introduction</w:t>
      </w:r>
      <w:bookmarkEnd w:id="2088"/>
    </w:p>
    <w:p w:rsidR="000E059F" w:rsidRPr="0021242D" w:rsidDel="000E0D78" w:rsidRDefault="00935233" w:rsidP="000E059F">
      <w:pPr>
        <w:keepNext/>
      </w:pPr>
      <w:r w:rsidRPr="00935233">
        <w:t>The SE Component acts as the primary interface for AEs to interact with the M2M Service Layer across the Mca Reference Point.</w:t>
      </w:r>
    </w:p>
    <w:p w:rsidR="000E059F" w:rsidRPr="0021242D" w:rsidRDefault="00935233" w:rsidP="00AF043B">
      <w:pPr>
        <w:pStyle w:val="Heading3"/>
        <w:rPr>
          <w:lang w:val="en-US"/>
        </w:rPr>
      </w:pPr>
      <w:bookmarkStart w:id="2089" w:name="_Toc417309617"/>
      <w:bookmarkStart w:id="2090" w:name="_Toc418174875"/>
      <w:bookmarkStart w:id="2091" w:name="_Toc418660833"/>
      <w:r w:rsidRPr="00935233">
        <w:rPr>
          <w:lang w:val="en-US"/>
        </w:rPr>
        <w:t>7.7.</w:t>
      </w:r>
      <w:r w:rsidR="00C310A3" w:rsidRPr="0021242D">
        <w:rPr>
          <w:lang w:val="en-US"/>
        </w:rPr>
        <w:t>2</w:t>
      </w:r>
      <w:r w:rsidRPr="00935233">
        <w:rPr>
          <w:lang w:val="en-US"/>
        </w:rPr>
        <w:tab/>
        <w:t>Service Exposure to Service Cross Reference</w:t>
      </w:r>
      <w:bookmarkEnd w:id="2089"/>
      <w:bookmarkEnd w:id="2090"/>
      <w:bookmarkEnd w:id="2091"/>
    </w:p>
    <w:p w:rsidR="00865D5D" w:rsidRPr="0021242D" w:rsidRDefault="00865D5D" w:rsidP="00865D5D">
      <w:r w:rsidRPr="0021242D">
        <w:t>Data Exchange: subscribe, publish, sendMessage</w:t>
      </w:r>
    </w:p>
    <w:p w:rsidR="00865D5D" w:rsidRPr="0021242D" w:rsidRDefault="00865D5D" w:rsidP="00865D5D">
      <w:pPr>
        <w:rPr>
          <w:lang w:eastAsia="zh-CN"/>
        </w:rPr>
      </w:pPr>
      <w:r w:rsidRPr="0021242D">
        <w:t>Service Subscription Administration: getServiceSubscription, addNodeToServiceSubscription, deleteNodesFromServiceSubscription, getNodesForServiceSubscription, updateNodeForServiceSubscription, addApplicationRule, deleteApplicationRules, getApplicationRules, updateApplicationRule,</w:t>
      </w:r>
      <w:r w:rsidRPr="0021242D">
        <w:rPr>
          <w:lang w:eastAsia="zh-CN"/>
        </w:rPr>
        <w:t xml:space="preserve"> addReachabilitySchedule, updateReachabilitySchedule, getReachabilitySchedule, deleteReachabilitySchedule</w:t>
      </w:r>
    </w:p>
    <w:p w:rsidR="00865D5D" w:rsidRPr="0021242D" w:rsidRDefault="00865D5D" w:rsidP="00865D5D">
      <w:pPr>
        <w:rPr>
          <w:lang w:eastAsia="zh-CN"/>
        </w:rPr>
      </w:pPr>
      <w:r w:rsidRPr="0021242D">
        <w:t>Device Management:</w:t>
      </w:r>
      <w:r w:rsidR="00DC6F67" w:rsidRPr="0021242D">
        <w:t xml:space="preserve"> </w:t>
      </w:r>
      <w:r w:rsidRPr="0021242D">
        <w:t>downloadFirmware</w:t>
      </w:r>
      <w:r w:rsidRPr="0021242D">
        <w:rPr>
          <w:lang w:eastAsia="zh-CN"/>
        </w:rPr>
        <w:t xml:space="preserve">, installFirmware, </w:t>
      </w:r>
      <w:r w:rsidRPr="0021242D">
        <w:t>getFirmwareInformation</w:t>
      </w:r>
      <w:r w:rsidRPr="0021242D">
        <w:rPr>
          <w:lang w:eastAsia="zh-CN"/>
        </w:rPr>
        <w:t xml:space="preserve">, </w:t>
      </w:r>
      <w:r w:rsidRPr="0021242D">
        <w:t>getFirmwareExecStatus</w:t>
      </w:r>
      <w:r w:rsidRPr="0021242D">
        <w:rPr>
          <w:lang w:eastAsia="zh-CN"/>
        </w:rPr>
        <w:t>, upgrade</w:t>
      </w:r>
      <w:r w:rsidRPr="0021242D">
        <w:t>Firmware</w:t>
      </w:r>
      <w:r w:rsidRPr="0021242D">
        <w:rPr>
          <w:lang w:eastAsia="zh-CN"/>
        </w:rPr>
        <w:t>, get</w:t>
      </w:r>
      <w:r w:rsidRPr="0021242D">
        <w:t>DeviceInformation</w:t>
      </w:r>
      <w:r w:rsidRPr="0021242D">
        <w:rPr>
          <w:lang w:eastAsia="zh-CN"/>
        </w:rPr>
        <w:t>, getDeviceCapabilities, enableDeviceCapability, disableDeviceCapability, getAreaNetworks, updateDeviceForAreaNetwork, rebootDevice, resetDevice, uploadDeviceLog, getDeviceLogs, getDeviceLogInformation, getSoftwareInformation, downloadSoftware, installSoftware, activateSoftware, deactivateSoftware, removeSoftware</w:t>
      </w:r>
    </w:p>
    <w:p w:rsidR="00865D5D" w:rsidRPr="0021242D" w:rsidRDefault="00865D5D" w:rsidP="00865D5D">
      <w:r w:rsidRPr="0021242D">
        <w:t xml:space="preserve">Event </w:t>
      </w:r>
      <w:r w:rsidR="00E716DA" w:rsidRPr="0021242D">
        <w:t>Collection</w:t>
      </w:r>
      <w:r w:rsidRPr="0021242D">
        <w:t>: setEventCollectionPolicy, getEventCollectionPolicy, setEventCollectionTriggers, getEventCollectionTriggers, getEventRecords</w:t>
      </w:r>
    </w:p>
    <w:p w:rsidR="00865D5D" w:rsidRPr="0021242D" w:rsidRDefault="00865D5D" w:rsidP="00251CBC">
      <w:r w:rsidRPr="0021242D">
        <w:t>Registration Services: registerAE, refreshAERegistration, deregisterAE</w:t>
      </w:r>
    </w:p>
    <w:p w:rsidR="000E059F" w:rsidRPr="0021242D" w:rsidRDefault="00935233" w:rsidP="000E059F">
      <w:pPr>
        <w:pStyle w:val="Heading2"/>
        <w:rPr>
          <w:lang w:val="en-US"/>
        </w:rPr>
      </w:pPr>
      <w:bookmarkStart w:id="2092" w:name="_Toc417309618"/>
      <w:bookmarkStart w:id="2093" w:name="_Toc418174876"/>
      <w:bookmarkStart w:id="2094" w:name="_Toc418660834"/>
      <w:r w:rsidRPr="00935233">
        <w:rPr>
          <w:lang w:val="en-US"/>
        </w:rPr>
        <w:lastRenderedPageBreak/>
        <w:t>7.</w:t>
      </w:r>
      <w:r w:rsidRPr="00935233">
        <w:rPr>
          <w:lang w:val="en-US" w:eastAsia="zh-CN"/>
        </w:rPr>
        <w:t>8</w:t>
      </w:r>
      <w:r w:rsidRPr="00935233">
        <w:rPr>
          <w:lang w:val="en-US"/>
        </w:rPr>
        <w:tab/>
        <w:t>Management Adapter (</w:t>
      </w:r>
      <w:r w:rsidR="000E059F" w:rsidRPr="0021242D">
        <w:rPr>
          <w:lang w:val="en-US"/>
        </w:rPr>
        <w:t>MA</w:t>
      </w:r>
      <w:r w:rsidRPr="00935233">
        <w:rPr>
          <w:lang w:val="en-US"/>
        </w:rPr>
        <w:t>)</w:t>
      </w:r>
      <w:bookmarkEnd w:id="2092"/>
      <w:bookmarkEnd w:id="2093"/>
      <w:bookmarkEnd w:id="2094"/>
    </w:p>
    <w:p w:rsidR="00826CD2" w:rsidRPr="0021242D" w:rsidRDefault="00826CD2" w:rsidP="00826CD2">
      <w:pPr>
        <w:pStyle w:val="Heading3"/>
        <w:rPr>
          <w:lang w:val="en-US"/>
        </w:rPr>
      </w:pPr>
      <w:bookmarkStart w:id="2095" w:name="_Toc418660835"/>
      <w:r w:rsidRPr="0021242D">
        <w:rPr>
          <w:lang w:val="en-US"/>
        </w:rPr>
        <w:t>7.8.1</w:t>
      </w:r>
      <w:r w:rsidRPr="0021242D">
        <w:rPr>
          <w:lang w:val="en-US"/>
        </w:rPr>
        <w:tab/>
        <w:t>Introduction</w:t>
      </w:r>
      <w:bookmarkEnd w:id="2095"/>
    </w:p>
    <w:p w:rsidR="000E059F" w:rsidRPr="0021242D" w:rsidRDefault="00935233" w:rsidP="000E059F">
      <w:r w:rsidRPr="00935233">
        <w:t xml:space="preserve">The Management Adapter component provides services that are used to integrate </w:t>
      </w:r>
      <w:r w:rsidR="000E059F" w:rsidRPr="0021242D">
        <w:t>or</w:t>
      </w:r>
      <w:r w:rsidRPr="00935233">
        <w:t xml:space="preserve"> adapt Device Management requests to the Management Servers of existing device management technologies(e.g. TR</w:t>
      </w:r>
      <w:r w:rsidRPr="00935233">
        <w:noBreakHyphen/>
        <w:t>069, OMA-</w:t>
      </w:r>
      <w:r w:rsidR="000E059F" w:rsidRPr="0021242D">
        <w:t>DM</w:t>
      </w:r>
      <w:r w:rsidRPr="00935233">
        <w:t>, and LWM2M).</w:t>
      </w:r>
    </w:p>
    <w:p w:rsidR="000E059F" w:rsidRPr="0021242D" w:rsidRDefault="00935233" w:rsidP="00AF043B">
      <w:pPr>
        <w:pStyle w:val="Heading3"/>
        <w:rPr>
          <w:lang w:val="en-US"/>
        </w:rPr>
      </w:pPr>
      <w:bookmarkStart w:id="2096" w:name="_Toc417309619"/>
      <w:bookmarkStart w:id="2097" w:name="_Toc418174877"/>
      <w:bookmarkStart w:id="2098" w:name="_Toc418660836"/>
      <w:r w:rsidRPr="00935233">
        <w:rPr>
          <w:lang w:val="en-US"/>
        </w:rPr>
        <w:t>7.</w:t>
      </w:r>
      <w:r w:rsidR="00826CD2" w:rsidRPr="0021242D">
        <w:rPr>
          <w:lang w:val="en-US" w:eastAsia="zh-CN"/>
        </w:rPr>
        <w:t>8</w:t>
      </w:r>
      <w:r w:rsidRPr="00935233">
        <w:rPr>
          <w:lang w:val="en-US"/>
        </w:rPr>
        <w:t>.</w:t>
      </w:r>
      <w:r w:rsidR="00826CD2" w:rsidRPr="0021242D">
        <w:rPr>
          <w:lang w:val="en-US"/>
        </w:rPr>
        <w:t>2</w:t>
      </w:r>
      <w:r w:rsidRPr="00935233">
        <w:rPr>
          <w:lang w:val="en-US"/>
        </w:rPr>
        <w:tab/>
        <w:t>Management Adapter to Service Cross Reference</w:t>
      </w:r>
      <w:bookmarkEnd w:id="2096"/>
      <w:bookmarkEnd w:id="2097"/>
      <w:bookmarkEnd w:id="2098"/>
    </w:p>
    <w:p w:rsidR="000E059F" w:rsidRPr="0021242D" w:rsidRDefault="00935233" w:rsidP="000E059F">
      <w:r w:rsidRPr="00935233">
        <w:t>Management Adapter: All Service Capabilities</w:t>
      </w:r>
    </w:p>
    <w:p w:rsidR="00865D5D" w:rsidRPr="0021242D" w:rsidRDefault="00935233" w:rsidP="00865D5D">
      <w:pPr>
        <w:rPr>
          <w:lang w:eastAsia="zh-CN"/>
        </w:rPr>
      </w:pPr>
      <w:r w:rsidRPr="00935233">
        <w:t xml:space="preserve">Device Management: </w:t>
      </w:r>
      <w:r w:rsidRPr="00935233">
        <w:rPr>
          <w:lang w:eastAsia="zh-CN"/>
        </w:rPr>
        <w:t>deviceManagementReport</w:t>
      </w:r>
    </w:p>
    <w:p w:rsidR="000E059F" w:rsidRPr="007F7A7E" w:rsidRDefault="000E059F" w:rsidP="000E059F">
      <w:pPr>
        <w:pStyle w:val="Heading2"/>
        <w:rPr>
          <w:lang w:val="en-US"/>
        </w:rPr>
      </w:pPr>
      <w:bookmarkStart w:id="2099" w:name="_Toc417309620"/>
      <w:bookmarkStart w:id="2100" w:name="_Toc418174878"/>
      <w:bookmarkStart w:id="2101" w:name="_Toc418660837"/>
      <w:r w:rsidRPr="007F7A7E">
        <w:rPr>
          <w:lang w:val="en-US"/>
        </w:rPr>
        <w:t>7.</w:t>
      </w:r>
      <w:r w:rsidR="00826CD2" w:rsidRPr="007F7A7E">
        <w:rPr>
          <w:lang w:val="en-US" w:eastAsia="zh-CN"/>
        </w:rPr>
        <w:t>9</w:t>
      </w:r>
      <w:r w:rsidRPr="007F7A7E">
        <w:rPr>
          <w:lang w:val="en-US"/>
        </w:rPr>
        <w:tab/>
        <w:t>Device Management (DM)</w:t>
      </w:r>
      <w:bookmarkEnd w:id="2099"/>
      <w:bookmarkEnd w:id="2100"/>
      <w:bookmarkEnd w:id="2101"/>
    </w:p>
    <w:p w:rsidR="00826CD2" w:rsidRPr="0021242D" w:rsidRDefault="00826CD2" w:rsidP="00826CD2">
      <w:pPr>
        <w:pStyle w:val="Heading3"/>
        <w:rPr>
          <w:lang w:val="en-US"/>
        </w:rPr>
      </w:pPr>
      <w:bookmarkStart w:id="2102" w:name="_Toc418660838"/>
      <w:r w:rsidRPr="0021242D">
        <w:rPr>
          <w:lang w:val="en-US"/>
        </w:rPr>
        <w:t>7.9.1</w:t>
      </w:r>
      <w:r w:rsidRPr="0021242D">
        <w:rPr>
          <w:lang w:val="en-US"/>
        </w:rPr>
        <w:tab/>
        <w:t>Introduction</w:t>
      </w:r>
      <w:bookmarkEnd w:id="2102"/>
    </w:p>
    <w:p w:rsidR="000E059F" w:rsidRPr="0021242D" w:rsidRDefault="00935233" w:rsidP="000E059F">
      <w:pPr>
        <w:rPr>
          <w:lang w:eastAsia="zh-CN"/>
        </w:rPr>
      </w:pPr>
      <w:r w:rsidRPr="00935233">
        <w:t xml:space="preserve">The Device Management component provides services to manage devices without consideration of the </w:t>
      </w:r>
      <w:r w:rsidRPr="00935233">
        <w:rPr>
          <w:lang w:eastAsia="zh-CN"/>
        </w:rPr>
        <w:t xml:space="preserve">technology of </w:t>
      </w:r>
      <w:r w:rsidRPr="00935233">
        <w:t>Underlying Network</w:t>
      </w:r>
      <w:r w:rsidRPr="00935233">
        <w:rPr>
          <w:lang w:eastAsia="zh-CN"/>
        </w:rPr>
        <w:t>.</w:t>
      </w:r>
    </w:p>
    <w:p w:rsidR="000E059F" w:rsidRPr="0021242D" w:rsidRDefault="00935233" w:rsidP="000E059F">
      <w:pPr>
        <w:pStyle w:val="Heading3"/>
        <w:rPr>
          <w:lang w:val="en-US"/>
        </w:rPr>
      </w:pPr>
      <w:bookmarkStart w:id="2103" w:name="_Toc417309621"/>
      <w:bookmarkStart w:id="2104" w:name="_Toc418174879"/>
      <w:bookmarkStart w:id="2105" w:name="_Toc418660839"/>
      <w:r w:rsidRPr="00935233">
        <w:rPr>
          <w:lang w:val="en-US"/>
        </w:rPr>
        <w:t>7.9.2</w:t>
      </w:r>
      <w:r w:rsidRPr="00935233">
        <w:rPr>
          <w:lang w:val="en-US"/>
        </w:rPr>
        <w:tab/>
        <w:t>Device Management to Service Cross Reference</w:t>
      </w:r>
      <w:bookmarkEnd w:id="2103"/>
      <w:bookmarkEnd w:id="2104"/>
      <w:bookmarkEnd w:id="2105"/>
    </w:p>
    <w:p w:rsidR="000E059F" w:rsidRPr="0021242D" w:rsidRDefault="000E059F" w:rsidP="000E059F">
      <w:r w:rsidRPr="0021242D">
        <w:t>Device Management: All Service Capabilities</w:t>
      </w:r>
    </w:p>
    <w:p w:rsidR="00A87BE1" w:rsidRPr="0021242D" w:rsidRDefault="000E059F" w:rsidP="000E059F">
      <w:pPr>
        <w:rPr>
          <w:rFonts w:ascii="Arial" w:hAnsi="Arial" w:cs="Arial"/>
          <w:sz w:val="18"/>
          <w:szCs w:val="18"/>
        </w:rPr>
      </w:pPr>
      <w:r w:rsidRPr="0021242D">
        <w:rPr>
          <w:rFonts w:ascii="Arial" w:hAnsi="Arial" w:cs="Arial"/>
          <w:sz w:val="18"/>
          <w:szCs w:val="18"/>
        </w:rPr>
        <w:br w:type="page"/>
      </w:r>
    </w:p>
    <w:p w:rsidR="000E059F" w:rsidRPr="0021242D" w:rsidRDefault="000E3BBE" w:rsidP="0056315C">
      <w:pPr>
        <w:pStyle w:val="Heading1"/>
      </w:pPr>
      <w:bookmarkStart w:id="2106" w:name="_Toc417309623"/>
      <w:bookmarkStart w:id="2107" w:name="_Toc418174881"/>
      <w:bookmarkStart w:id="2108" w:name="_Toc418660840"/>
      <w:r w:rsidRPr="0021242D">
        <w:lastRenderedPageBreak/>
        <w:t>Annex A</w:t>
      </w:r>
      <w:r w:rsidR="00DD13DC">
        <w:t xml:space="preserve"> (informative)</w:t>
      </w:r>
      <w:r w:rsidR="0056315C">
        <w:t xml:space="preserve">: </w:t>
      </w:r>
      <w:r w:rsidR="000E059F" w:rsidRPr="0021242D">
        <w:t>Common Request Processing</w:t>
      </w:r>
      <w:bookmarkEnd w:id="2106"/>
      <w:bookmarkEnd w:id="2107"/>
      <w:bookmarkEnd w:id="2108"/>
    </w:p>
    <w:p w:rsidR="000E059F" w:rsidRPr="0021242D" w:rsidRDefault="000E059F" w:rsidP="0056315C">
      <w:pPr>
        <w:pStyle w:val="Heading2"/>
      </w:pPr>
      <w:bookmarkStart w:id="2109" w:name="_Toc417309624"/>
      <w:bookmarkStart w:id="2110" w:name="_Toc418174882"/>
      <w:bookmarkStart w:id="2111" w:name="_Toc418660841"/>
      <w:r w:rsidRPr="0021242D">
        <w:rPr>
          <w:szCs w:val="36"/>
        </w:rPr>
        <w:t>A.1</w:t>
      </w:r>
      <w:r w:rsidRPr="0021242D">
        <w:rPr>
          <w:szCs w:val="36"/>
        </w:rPr>
        <w:tab/>
      </w:r>
      <w:r w:rsidRPr="0021242D">
        <w:t>Overview</w:t>
      </w:r>
      <w:bookmarkEnd w:id="2109"/>
      <w:bookmarkEnd w:id="2110"/>
      <w:bookmarkEnd w:id="2111"/>
    </w:p>
    <w:p w:rsidR="000E059F" w:rsidRPr="0021242D" w:rsidRDefault="000E059F" w:rsidP="000E059F">
      <w:r w:rsidRPr="0021242D">
        <w:t>This annex illustrates the usage of the common services described in this technical specification for implementation requests received from AEs across the Mca Reference Point.</w:t>
      </w:r>
    </w:p>
    <w:p w:rsidR="00826CD2" w:rsidRPr="0021242D" w:rsidRDefault="00935233" w:rsidP="0056315C">
      <w:pPr>
        <w:pStyle w:val="Heading2"/>
      </w:pPr>
      <w:bookmarkStart w:id="2112" w:name="_Toc418174883"/>
      <w:bookmarkStart w:id="2113" w:name="_Toc417309625"/>
      <w:bookmarkStart w:id="2114" w:name="_Toc418660842"/>
      <w:r w:rsidRPr="00935233">
        <w:t>A.2</w:t>
      </w:r>
      <w:r w:rsidRPr="00935233">
        <w:tab/>
        <w:t>Mca Common Request Processing</w:t>
      </w:r>
      <w:bookmarkEnd w:id="2112"/>
      <w:bookmarkEnd w:id="2114"/>
      <w:r w:rsidRPr="00935233">
        <w:t xml:space="preserve"> </w:t>
      </w:r>
      <w:bookmarkEnd w:id="2113"/>
    </w:p>
    <w:p w:rsidR="00BA01F0" w:rsidRDefault="00935233">
      <w:pPr>
        <w:pStyle w:val="Heading3"/>
      </w:pPr>
      <w:bookmarkStart w:id="2115" w:name="_Toc418660843"/>
      <w:r w:rsidRPr="00935233">
        <w:t>A.2.1</w:t>
      </w:r>
      <w:r w:rsidRPr="00935233">
        <w:tab/>
      </w:r>
      <w:r w:rsidR="007F7A7E">
        <w:t>I</w:t>
      </w:r>
      <w:r w:rsidRPr="00935233">
        <w:t>ntroduction</w:t>
      </w:r>
      <w:bookmarkEnd w:id="2115"/>
    </w:p>
    <w:p w:rsidR="000E059F" w:rsidRPr="0021242D" w:rsidRDefault="00935233" w:rsidP="000E059F">
      <w:r w:rsidRPr="00935233">
        <w:t xml:space="preserve">AEs communicate with the </w:t>
      </w:r>
      <w:r w:rsidR="000E059F" w:rsidRPr="0021242D">
        <w:t>M2M</w:t>
      </w:r>
      <w:r w:rsidRPr="00935233">
        <w:t xml:space="preserve"> System over the Mca Reference Point through the </w:t>
      </w:r>
      <w:r w:rsidR="000E059F" w:rsidRPr="0021242D">
        <w:t>SE</w:t>
      </w:r>
      <w:r w:rsidRPr="00935233">
        <w:t xml:space="preserve"> component. The </w:t>
      </w:r>
      <w:r w:rsidR="000E059F" w:rsidRPr="0021242D">
        <w:t>SE</w:t>
      </w:r>
      <w:r w:rsidRPr="00935233">
        <w:t xml:space="preserve"> component accepts the request from the </w:t>
      </w:r>
      <w:r w:rsidR="000E059F" w:rsidRPr="0021242D">
        <w:t>AE</w:t>
      </w:r>
      <w:r w:rsidRPr="00935233">
        <w:t xml:space="preserve"> and provides the request to the Supporting Service </w:t>
      </w:r>
      <w:r w:rsidR="000E059F" w:rsidRPr="0021242D">
        <w:t>in</w:t>
      </w:r>
      <w:r w:rsidRPr="00935233">
        <w:t xml:space="preserve"> order allow the </w:t>
      </w:r>
      <w:r w:rsidR="000E059F" w:rsidRPr="0021242D">
        <w:t>M2M</w:t>
      </w:r>
      <w:r w:rsidRPr="00935233">
        <w:t xml:space="preserve"> Service Provider to ensure the request is properly authorized and recorded. </w:t>
      </w:r>
      <w:r w:rsidR="000E059F" w:rsidRPr="0021242D">
        <w:t>In</w:t>
      </w:r>
      <w:r w:rsidRPr="00935233">
        <w:t xml:space="preserve"> addition, the </w:t>
      </w:r>
      <w:r w:rsidR="000E059F" w:rsidRPr="0021242D">
        <w:t>M2M</w:t>
      </w:r>
      <w:r w:rsidRPr="00935233">
        <w:t xml:space="preserve"> Service Provider is able to orchestrate other capabilities that have not been specified.</w:t>
      </w:r>
    </w:p>
    <w:p w:rsidR="000E059F" w:rsidRPr="0021242D" w:rsidRDefault="00935233" w:rsidP="0056315C">
      <w:pPr>
        <w:pStyle w:val="Heading3"/>
      </w:pPr>
      <w:bookmarkStart w:id="2116" w:name="_Toc417309626"/>
      <w:bookmarkStart w:id="2117" w:name="_Toc418174884"/>
      <w:bookmarkStart w:id="2118" w:name="_Toc418660844"/>
      <w:r w:rsidRPr="00935233">
        <w:t>A.2.2</w:t>
      </w:r>
      <w:r w:rsidRPr="00935233">
        <w:tab/>
        <w:t>Mca Common Request Parameters (</w:t>
      </w:r>
      <w:r w:rsidR="00DD13DC">
        <w:t>n</w:t>
      </w:r>
      <w:r w:rsidRPr="00935233">
        <w:t>ormative)</w:t>
      </w:r>
      <w:bookmarkEnd w:id="2116"/>
      <w:bookmarkEnd w:id="2117"/>
      <w:bookmarkEnd w:id="2118"/>
    </w:p>
    <w:p w:rsidR="000E059F" w:rsidRPr="0021242D" w:rsidRDefault="000E059F" w:rsidP="000E059F">
      <w:r w:rsidRPr="0021242D">
        <w:t>Each request that is received by the SE component across the Mca Reference Point shall have a common set of input parameters as described in Table A.2.</w:t>
      </w:r>
      <w:r w:rsidR="00D1305A">
        <w:t>2</w:t>
      </w:r>
      <w:r w:rsidRPr="0021242D">
        <w:t xml:space="preserve">-1 Mca: Common Request Input Parameters. </w:t>
      </w:r>
    </w:p>
    <w:p w:rsidR="000E3BBE" w:rsidRPr="0021242D" w:rsidRDefault="000E3BBE" w:rsidP="000E3BBE">
      <w:pPr>
        <w:pStyle w:val="TH"/>
      </w:pPr>
      <w:r w:rsidRPr="0021242D">
        <w:t>Table A.2.</w:t>
      </w:r>
      <w:r w:rsidR="00826CD2" w:rsidRPr="0021242D">
        <w:t>2</w:t>
      </w:r>
      <w:r w:rsidRPr="0021242D">
        <w:t>-1: Mca: Common Request Input Parameters</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0E3BB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0E3BB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0E3BB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0E3BBE">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0E3BBE">
            <w:pPr>
              <w:pStyle w:val="TAL"/>
            </w:pPr>
            <w:r w:rsidRPr="0021242D">
              <w:t>from</w:t>
            </w:r>
          </w:p>
        </w:tc>
        <w:tc>
          <w:tcPr>
            <w:tcW w:w="900" w:type="dxa"/>
            <w:tcBorders>
              <w:left w:val="single" w:sz="1" w:space="0" w:color="000000"/>
              <w:bottom w:val="single" w:sz="1" w:space="0" w:color="000000"/>
              <w:right w:val="single" w:sz="1" w:space="0" w:color="000000"/>
            </w:tcBorders>
          </w:tcPr>
          <w:p w:rsidR="000E059F" w:rsidRPr="0021242D" w:rsidRDefault="000E059F" w:rsidP="000E3BBE">
            <w:pPr>
              <w:pStyle w:val="TAL"/>
            </w:pPr>
            <w:r w:rsidRPr="0021242D">
              <w:t>IN</w:t>
            </w:r>
          </w:p>
        </w:tc>
        <w:tc>
          <w:tcPr>
            <w:tcW w:w="900" w:type="dxa"/>
            <w:tcBorders>
              <w:left w:val="single" w:sz="1" w:space="0" w:color="000000"/>
              <w:bottom w:val="single" w:sz="1" w:space="0" w:color="000000"/>
            </w:tcBorders>
          </w:tcPr>
          <w:p w:rsidR="000E059F" w:rsidRPr="0021242D" w:rsidRDefault="000E059F" w:rsidP="000E3BBE">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0E3BBE">
            <w:pPr>
              <w:pStyle w:val="TAL"/>
            </w:pPr>
            <w:r w:rsidRPr="0021242D">
              <w:t>The identifier of the Originator of the request (AE-ID)</w:t>
            </w:r>
          </w:p>
        </w:tc>
      </w:tr>
      <w:tr w:rsidR="000E059F" w:rsidRPr="0021242D" w:rsidTr="00B95CCF">
        <w:trPr>
          <w:tblHeader/>
          <w:jc w:val="center"/>
        </w:trPr>
        <w:tc>
          <w:tcPr>
            <w:tcW w:w="1709" w:type="dxa"/>
            <w:tcBorders>
              <w:top w:val="single" w:sz="4" w:space="0" w:color="auto"/>
              <w:left w:val="single" w:sz="2" w:space="0" w:color="000000"/>
              <w:bottom w:val="single" w:sz="4" w:space="0" w:color="auto"/>
              <w:right w:val="single" w:sz="2" w:space="0" w:color="000000"/>
            </w:tcBorders>
          </w:tcPr>
          <w:p w:rsidR="000E059F" w:rsidRPr="0021242D" w:rsidRDefault="000E059F" w:rsidP="000E3BBE">
            <w:pPr>
              <w:pStyle w:val="TAL"/>
            </w:pPr>
            <w:r w:rsidRPr="0021242D">
              <w:t>requestId</w:t>
            </w:r>
          </w:p>
        </w:tc>
        <w:tc>
          <w:tcPr>
            <w:tcW w:w="900" w:type="dxa"/>
            <w:tcBorders>
              <w:top w:val="single" w:sz="4" w:space="0" w:color="auto"/>
              <w:left w:val="single" w:sz="2" w:space="0" w:color="000000"/>
              <w:bottom w:val="single" w:sz="4" w:space="0" w:color="auto"/>
              <w:right w:val="single" w:sz="2" w:space="0" w:color="000000"/>
            </w:tcBorders>
          </w:tcPr>
          <w:p w:rsidR="000E059F" w:rsidRPr="0021242D" w:rsidRDefault="000E059F" w:rsidP="000E3BBE">
            <w:pPr>
              <w:pStyle w:val="TAL"/>
            </w:pPr>
            <w:r w:rsidRPr="0021242D">
              <w:t>IN-OUT</w:t>
            </w:r>
          </w:p>
        </w:tc>
        <w:tc>
          <w:tcPr>
            <w:tcW w:w="900" w:type="dxa"/>
            <w:tcBorders>
              <w:top w:val="single" w:sz="4" w:space="0" w:color="auto"/>
              <w:left w:val="single" w:sz="2" w:space="0" w:color="000000"/>
              <w:bottom w:val="single" w:sz="4" w:space="0" w:color="auto"/>
              <w:right w:val="single" w:sz="2" w:space="0" w:color="000000"/>
            </w:tcBorders>
          </w:tcPr>
          <w:p w:rsidR="000E059F" w:rsidRPr="0021242D" w:rsidRDefault="000E059F" w:rsidP="000E3BBE">
            <w:pPr>
              <w:pStyle w:val="TAL"/>
            </w:pPr>
            <w:r w:rsidRPr="0021242D">
              <w:t>YES</w:t>
            </w:r>
          </w:p>
        </w:tc>
        <w:tc>
          <w:tcPr>
            <w:tcW w:w="5307" w:type="dxa"/>
            <w:tcBorders>
              <w:top w:val="single" w:sz="4" w:space="0" w:color="auto"/>
              <w:left w:val="single" w:sz="2" w:space="0" w:color="000000"/>
              <w:bottom w:val="single" w:sz="4" w:space="0" w:color="auto"/>
              <w:right w:val="single" w:sz="2" w:space="0" w:color="000000"/>
            </w:tcBorders>
          </w:tcPr>
          <w:p w:rsidR="000E059F" w:rsidRPr="0021242D" w:rsidRDefault="000E059F" w:rsidP="000E3BBE">
            <w:pPr>
              <w:pStyle w:val="TAL"/>
            </w:pPr>
            <w:r w:rsidRPr="0021242D">
              <w:t>The request identifier. When supplied by the Originator, the same value is returned in the response if the response is applicable for the message exchange pattern. If not supplied by the Originator, the M2M System supplied a globally unique value in the response if the response is applicable for the message exchange pattern.</w:t>
            </w:r>
          </w:p>
        </w:tc>
      </w:tr>
      <w:tr w:rsidR="000E059F" w:rsidRPr="0021242D" w:rsidTr="00B95CCF">
        <w:trPr>
          <w:tblHeader/>
          <w:jc w:val="center"/>
        </w:trPr>
        <w:tc>
          <w:tcPr>
            <w:tcW w:w="1709" w:type="dxa"/>
            <w:tcBorders>
              <w:top w:val="single" w:sz="4" w:space="0" w:color="auto"/>
              <w:left w:val="single" w:sz="2" w:space="0" w:color="000000"/>
              <w:bottom w:val="single" w:sz="2" w:space="0" w:color="000000"/>
              <w:right w:val="single" w:sz="2" w:space="0" w:color="000000"/>
            </w:tcBorders>
          </w:tcPr>
          <w:p w:rsidR="000E059F" w:rsidRPr="0021242D" w:rsidRDefault="000E059F" w:rsidP="00C35509">
            <w:pPr>
              <w:pStyle w:val="TAL"/>
            </w:pPr>
            <w:r w:rsidRPr="0021242D">
              <w:t>operation</w:t>
            </w:r>
          </w:p>
        </w:tc>
        <w:tc>
          <w:tcPr>
            <w:tcW w:w="900" w:type="dxa"/>
            <w:tcBorders>
              <w:top w:val="single" w:sz="4" w:space="0" w:color="auto"/>
              <w:left w:val="single" w:sz="2" w:space="0" w:color="000000"/>
              <w:bottom w:val="single" w:sz="2" w:space="0" w:color="000000"/>
              <w:right w:val="single" w:sz="2" w:space="0" w:color="000000"/>
            </w:tcBorders>
          </w:tcPr>
          <w:p w:rsidR="000E059F" w:rsidRPr="0021242D" w:rsidRDefault="000E059F" w:rsidP="00C35509">
            <w:pPr>
              <w:pStyle w:val="TAL"/>
            </w:pPr>
            <w:r w:rsidRPr="0021242D">
              <w:t>IN</w:t>
            </w:r>
          </w:p>
        </w:tc>
        <w:tc>
          <w:tcPr>
            <w:tcW w:w="900" w:type="dxa"/>
            <w:tcBorders>
              <w:top w:val="single" w:sz="4" w:space="0" w:color="auto"/>
              <w:left w:val="single" w:sz="2" w:space="0" w:color="000000"/>
              <w:bottom w:val="single" w:sz="2" w:space="0" w:color="000000"/>
              <w:right w:val="single" w:sz="2" w:space="0" w:color="000000"/>
            </w:tcBorders>
          </w:tcPr>
          <w:p w:rsidR="000E059F" w:rsidRPr="0021242D" w:rsidDel="007E021A" w:rsidRDefault="000E059F" w:rsidP="00C35509">
            <w:pPr>
              <w:pStyle w:val="TAL"/>
            </w:pPr>
            <w:r w:rsidRPr="0021242D">
              <w:t>NO</w:t>
            </w:r>
          </w:p>
        </w:tc>
        <w:tc>
          <w:tcPr>
            <w:tcW w:w="5307" w:type="dxa"/>
            <w:tcBorders>
              <w:top w:val="single" w:sz="4" w:space="0" w:color="auto"/>
              <w:left w:val="single" w:sz="2" w:space="0" w:color="000000"/>
              <w:bottom w:val="single" w:sz="2" w:space="0" w:color="000000"/>
              <w:right w:val="single" w:sz="2" w:space="0" w:color="000000"/>
            </w:tcBorders>
          </w:tcPr>
          <w:p w:rsidR="000E059F" w:rsidRPr="0021242D" w:rsidRDefault="000E059F" w:rsidP="00C35509">
            <w:pPr>
              <w:pStyle w:val="TAL"/>
            </w:pPr>
            <w:r w:rsidRPr="0021242D">
              <w:t>The signature of the operation that is received or transmitted across the Mca reference point.</w:t>
            </w:r>
          </w:p>
        </w:tc>
      </w:tr>
    </w:tbl>
    <w:p w:rsidR="000E3BBE" w:rsidRPr="0021242D" w:rsidRDefault="000E3BBE" w:rsidP="000E059F"/>
    <w:p w:rsidR="000E059F" w:rsidRPr="0021242D" w:rsidRDefault="000E059F" w:rsidP="000E059F">
      <w:r w:rsidRPr="0021242D">
        <w:t>Service capabilities in the SE component whose message exchange patterns require a response shall have a common set of output parameters as described in Table A.2.</w:t>
      </w:r>
      <w:r w:rsidR="00D1305A">
        <w:t>2</w:t>
      </w:r>
      <w:r w:rsidRPr="0021242D">
        <w:t>-2 Mca: Common Request Output Parameters.</w:t>
      </w:r>
    </w:p>
    <w:p w:rsidR="00C35509" w:rsidRPr="0021242D" w:rsidRDefault="00C35509" w:rsidP="00C35509">
      <w:pPr>
        <w:pStyle w:val="TH"/>
      </w:pPr>
      <w:r w:rsidRPr="0021242D">
        <w:t>Table A.2.</w:t>
      </w:r>
      <w:r w:rsidR="00826CD2" w:rsidRPr="0021242D">
        <w:t>2</w:t>
      </w:r>
      <w:r w:rsidRPr="0021242D">
        <w:t>-2: Mca: Common Request Output Parameters</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3550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3550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C3550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3550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3550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OUT</w:t>
            </w:r>
          </w:p>
        </w:tc>
        <w:tc>
          <w:tcPr>
            <w:tcW w:w="900" w:type="dxa"/>
            <w:tcBorders>
              <w:left w:val="single" w:sz="1" w:space="0" w:color="000000"/>
              <w:bottom w:val="single" w:sz="1" w:space="0" w:color="000000"/>
            </w:tcBorders>
          </w:tcPr>
          <w:p w:rsidR="000E059F" w:rsidRPr="0021242D" w:rsidRDefault="000E059F" w:rsidP="00C3550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Response types that are relevant to requests from AEs across the Mca Reference Point.</w:t>
            </w:r>
          </w:p>
        </w:tc>
      </w:tr>
    </w:tbl>
    <w:p w:rsidR="002F0848" w:rsidRPr="0021242D" w:rsidRDefault="002F0848" w:rsidP="000E059F"/>
    <w:p w:rsidR="002F0848" w:rsidRPr="0021242D" w:rsidRDefault="002F0848" w:rsidP="002F0848">
      <w:r w:rsidRPr="0021242D">
        <w:t>In addition</w:t>
      </w:r>
      <w:r w:rsidR="00505BCD" w:rsidRPr="0021242D">
        <w:t xml:space="preserve"> to the parameters in Table A.2.</w:t>
      </w:r>
      <w:r w:rsidR="00D1305A">
        <w:t>2</w:t>
      </w:r>
      <w:r w:rsidR="00505BCD" w:rsidRPr="0021242D">
        <w:t>-1</w:t>
      </w:r>
      <w:r w:rsidRPr="0021242D">
        <w:t>, each request that addresses a target AE (</w:t>
      </w:r>
      <w:r w:rsidR="00A55D34" w:rsidRPr="0021242D">
        <w:t>e.g.</w:t>
      </w:r>
      <w:r w:rsidRPr="0021242D">
        <w:t xml:space="preserve"> Data Exchange) </w:t>
      </w:r>
      <w:r w:rsidR="00E716DA" w:rsidRPr="0021242D">
        <w:t>that</w:t>
      </w:r>
      <w:r w:rsidRPr="0021242D">
        <w:t xml:space="preserve"> is received by the SE component across the Mca Reference Point shall have a common set of input parameters as described in Table A.2.</w:t>
      </w:r>
      <w:r w:rsidR="00D1305A">
        <w:t>2</w:t>
      </w:r>
      <w:r w:rsidRPr="0021242D">
        <w:t xml:space="preserve">-3 Mca: Common Request Input Parameters For Target AEs. </w:t>
      </w:r>
    </w:p>
    <w:p w:rsidR="00C35509" w:rsidRPr="0021242D" w:rsidRDefault="00C35509" w:rsidP="00C35509">
      <w:pPr>
        <w:pStyle w:val="TH"/>
      </w:pPr>
      <w:r w:rsidRPr="0021242D">
        <w:t>Table A.2.</w:t>
      </w:r>
      <w:r w:rsidR="00826CD2" w:rsidRPr="0021242D">
        <w:t>2</w:t>
      </w:r>
      <w:r w:rsidRPr="0021242D">
        <w:t>-3: Mca: Common Request Input Parameters For Target AEs</w:t>
      </w:r>
    </w:p>
    <w:tbl>
      <w:tblPr>
        <w:tblW w:w="8816" w:type="dxa"/>
        <w:jc w:val="center"/>
        <w:tblLayout w:type="fixed"/>
        <w:tblCellMar>
          <w:left w:w="0" w:type="dxa"/>
          <w:right w:w="0" w:type="dxa"/>
        </w:tblCellMar>
        <w:tblLook w:val="0000"/>
      </w:tblPr>
      <w:tblGrid>
        <w:gridCol w:w="1709"/>
        <w:gridCol w:w="900"/>
        <w:gridCol w:w="900"/>
        <w:gridCol w:w="5307"/>
      </w:tblGrid>
      <w:tr w:rsidR="002F0848" w:rsidRPr="0021242D" w:rsidTr="00D925F7">
        <w:trPr>
          <w:tblHeader/>
          <w:jc w:val="center"/>
        </w:trPr>
        <w:tc>
          <w:tcPr>
            <w:tcW w:w="1709" w:type="dxa"/>
            <w:tcBorders>
              <w:top w:val="single" w:sz="1" w:space="0" w:color="000000"/>
              <w:left w:val="single" w:sz="1" w:space="0" w:color="000000"/>
              <w:bottom w:val="single" w:sz="1" w:space="0" w:color="000000"/>
            </w:tcBorders>
            <w:shd w:val="clear" w:color="auto" w:fill="C0C0C0"/>
          </w:tcPr>
          <w:p w:rsidR="002F0848" w:rsidRPr="0021242D" w:rsidRDefault="002F0848" w:rsidP="00C3550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2F0848" w:rsidRPr="0021242D" w:rsidRDefault="002F0848" w:rsidP="00C3550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2F0848" w:rsidRPr="0021242D" w:rsidRDefault="002F0848" w:rsidP="00C3550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2F0848" w:rsidRPr="0021242D" w:rsidRDefault="002F0848" w:rsidP="00C35509">
            <w:pPr>
              <w:pStyle w:val="TAH"/>
            </w:pPr>
            <w:r w:rsidRPr="0021242D">
              <w:t>Description</w:t>
            </w:r>
          </w:p>
        </w:tc>
      </w:tr>
      <w:tr w:rsidR="002F0848" w:rsidRPr="0021242D" w:rsidTr="00D925F7">
        <w:trPr>
          <w:tblHeader/>
          <w:jc w:val="center"/>
        </w:trPr>
        <w:tc>
          <w:tcPr>
            <w:tcW w:w="1709" w:type="dxa"/>
            <w:tcBorders>
              <w:left w:val="single" w:sz="1" w:space="0" w:color="000000"/>
              <w:bottom w:val="single" w:sz="4" w:space="0" w:color="auto"/>
            </w:tcBorders>
          </w:tcPr>
          <w:p w:rsidR="002F0848" w:rsidRPr="0021242D" w:rsidRDefault="002F0848" w:rsidP="00C35509">
            <w:pPr>
              <w:pStyle w:val="TAL"/>
            </w:pPr>
            <w:r w:rsidRPr="0021242D">
              <w:t>to</w:t>
            </w:r>
          </w:p>
        </w:tc>
        <w:tc>
          <w:tcPr>
            <w:tcW w:w="900" w:type="dxa"/>
            <w:tcBorders>
              <w:left w:val="single" w:sz="1" w:space="0" w:color="000000"/>
              <w:bottom w:val="single" w:sz="4" w:space="0" w:color="auto"/>
              <w:right w:val="single" w:sz="1" w:space="0" w:color="000000"/>
            </w:tcBorders>
          </w:tcPr>
          <w:p w:rsidR="002F0848" w:rsidRPr="0021242D" w:rsidRDefault="002F0848" w:rsidP="00C35509">
            <w:pPr>
              <w:pStyle w:val="TAL"/>
            </w:pPr>
            <w:r w:rsidRPr="0021242D">
              <w:t>IN</w:t>
            </w:r>
          </w:p>
        </w:tc>
        <w:tc>
          <w:tcPr>
            <w:tcW w:w="900" w:type="dxa"/>
            <w:tcBorders>
              <w:left w:val="single" w:sz="1" w:space="0" w:color="000000"/>
              <w:bottom w:val="single" w:sz="4" w:space="0" w:color="auto"/>
            </w:tcBorders>
          </w:tcPr>
          <w:p w:rsidR="002F0848" w:rsidRPr="0021242D" w:rsidRDefault="002F0848" w:rsidP="00C35509">
            <w:pPr>
              <w:pStyle w:val="TAL"/>
            </w:pPr>
            <w:r w:rsidRPr="0021242D">
              <w:t>NO</w:t>
            </w:r>
          </w:p>
        </w:tc>
        <w:tc>
          <w:tcPr>
            <w:tcW w:w="5307" w:type="dxa"/>
            <w:tcBorders>
              <w:left w:val="single" w:sz="1" w:space="0" w:color="000000"/>
              <w:bottom w:val="single" w:sz="4" w:space="0" w:color="auto"/>
              <w:right w:val="single" w:sz="1" w:space="0" w:color="000000"/>
            </w:tcBorders>
          </w:tcPr>
          <w:p w:rsidR="002F0848" w:rsidRPr="0021242D" w:rsidRDefault="002F0848" w:rsidP="00C35509">
            <w:pPr>
              <w:pStyle w:val="TAL"/>
            </w:pPr>
            <w:r w:rsidRPr="0021242D">
              <w:t>The identifier of the AE that is the target of the request (AE-ID)</w:t>
            </w:r>
          </w:p>
        </w:tc>
      </w:tr>
    </w:tbl>
    <w:p w:rsidR="00C35509" w:rsidRPr="0021242D" w:rsidRDefault="00C35509" w:rsidP="000E059F"/>
    <w:p w:rsidR="000E059F" w:rsidRPr="0096421F" w:rsidRDefault="000E059F" w:rsidP="0056315C">
      <w:pPr>
        <w:pStyle w:val="Heading3"/>
      </w:pPr>
      <w:bookmarkStart w:id="2119" w:name="_Toc417309627"/>
      <w:bookmarkStart w:id="2120" w:name="_Toc418174885"/>
      <w:bookmarkStart w:id="2121" w:name="_Toc418660845"/>
      <w:r w:rsidRPr="0096421F">
        <w:t>A.2.</w:t>
      </w:r>
      <w:r w:rsidR="00826CD2" w:rsidRPr="0096421F">
        <w:t>3</w:t>
      </w:r>
      <w:r w:rsidRPr="0096421F">
        <w:tab/>
        <w:t>Authentication and Authorization of Requests</w:t>
      </w:r>
      <w:bookmarkEnd w:id="2119"/>
      <w:bookmarkEnd w:id="2120"/>
      <w:bookmarkEnd w:id="2121"/>
    </w:p>
    <w:p w:rsidR="0096421F" w:rsidRPr="0096421F" w:rsidRDefault="0096421F" w:rsidP="0056315C">
      <w:pPr>
        <w:pStyle w:val="Heading4"/>
      </w:pPr>
      <w:bookmarkStart w:id="2122" w:name="_Toc418660846"/>
      <w:r w:rsidRPr="0096421F">
        <w:t>A.2.3.1</w:t>
      </w:r>
      <w:r w:rsidRPr="0096421F">
        <w:tab/>
      </w:r>
      <w:r>
        <w:t>Description</w:t>
      </w:r>
      <w:bookmarkEnd w:id="2122"/>
    </w:p>
    <w:p w:rsidR="0096421F" w:rsidRPr="0096421F" w:rsidRDefault="0096421F" w:rsidP="0096421F"/>
    <w:p w:rsidR="000E059F" w:rsidRPr="0096421F" w:rsidRDefault="000E059F" w:rsidP="00C35509">
      <w:r w:rsidRPr="0096421F">
        <w:t>Upon reception of requests across the Mca reference, the request Originator is authenticated and the requested M2M Service Capability is authorized when the:</w:t>
      </w:r>
    </w:p>
    <w:p w:rsidR="000E059F" w:rsidRPr="0096421F" w:rsidRDefault="000E059F" w:rsidP="00C35509">
      <w:pPr>
        <w:pStyle w:val="B1"/>
      </w:pPr>
      <w:r w:rsidRPr="0096421F">
        <w:lastRenderedPageBreak/>
        <w:t xml:space="preserve">Request Originator has a M2M Service Subscription for the requested operation. </w:t>
      </w:r>
    </w:p>
    <w:p w:rsidR="000E059F" w:rsidRPr="0096421F" w:rsidRDefault="000E059F" w:rsidP="00C35509">
      <w:pPr>
        <w:pStyle w:val="B1"/>
      </w:pPr>
      <w:r w:rsidRPr="0096421F">
        <w:t>Request Originator is authorized for the requested operation.</w:t>
      </w:r>
    </w:p>
    <w:p w:rsidR="000E059F" w:rsidRPr="0021242D" w:rsidRDefault="000E059F" w:rsidP="0056315C">
      <w:pPr>
        <w:pStyle w:val="Heading4"/>
        <w:rPr>
          <w:highlight w:val="magenta"/>
        </w:rPr>
      </w:pPr>
      <w:bookmarkStart w:id="2123" w:name="_Toc417309628"/>
      <w:bookmarkStart w:id="2124" w:name="_Toc418174886"/>
      <w:bookmarkStart w:id="2125" w:name="_Toc418660847"/>
      <w:r w:rsidRPr="0096421F">
        <w:t>A.2.</w:t>
      </w:r>
      <w:r w:rsidR="00826CD2" w:rsidRPr="0096421F">
        <w:t>3</w:t>
      </w:r>
      <w:r w:rsidRPr="0096421F">
        <w:t>.</w:t>
      </w:r>
      <w:r w:rsidR="0096421F">
        <w:t>2</w:t>
      </w:r>
      <w:r w:rsidRPr="0096421F">
        <w:tab/>
      </w:r>
      <w:r w:rsidR="00D87590">
        <w:t>Pre-Conditions</w:t>
      </w:r>
      <w:bookmarkEnd w:id="2123"/>
      <w:bookmarkEnd w:id="2124"/>
      <w:bookmarkEnd w:id="2125"/>
    </w:p>
    <w:p w:rsidR="000E059F" w:rsidRPr="0021242D" w:rsidRDefault="000E059F" w:rsidP="00C35509">
      <w:pPr>
        <w:rPr>
          <w:lang w:eastAsia="ko-KR"/>
        </w:rPr>
      </w:pPr>
      <w:r w:rsidRPr="0021242D">
        <w:rPr>
          <w:lang w:eastAsia="ko-KR"/>
        </w:rPr>
        <w:t>The external identifiers for the from parameter</w:t>
      </w:r>
      <w:r w:rsidR="00A55D34" w:rsidRPr="0021242D">
        <w:rPr>
          <w:lang w:eastAsia="ko-KR"/>
        </w:rPr>
        <w:t>'</w:t>
      </w:r>
      <w:r w:rsidRPr="0021242D">
        <w:rPr>
          <w:lang w:eastAsia="ko-KR"/>
        </w:rPr>
        <w:t>s AE-ID are assigned to a M2M Service Subscription (M2M-Service-Profile-ID).</w:t>
      </w:r>
    </w:p>
    <w:p w:rsidR="000E059F" w:rsidRPr="0021242D" w:rsidRDefault="000E059F" w:rsidP="00C35509">
      <w:pPr>
        <w:rPr>
          <w:lang w:eastAsia="ko-KR"/>
        </w:rPr>
      </w:pPr>
      <w:r w:rsidRPr="0021242D">
        <w:t>A correlation between the service capability and the M2M authorization event has been defined in order to authorize the service capability.</w:t>
      </w:r>
    </w:p>
    <w:p w:rsidR="000E059F" w:rsidRPr="0021242D" w:rsidRDefault="000E059F" w:rsidP="0056315C">
      <w:pPr>
        <w:pStyle w:val="Heading4"/>
      </w:pPr>
      <w:bookmarkStart w:id="2126" w:name="_Toc417309629"/>
      <w:bookmarkStart w:id="2127" w:name="_Toc418174887"/>
      <w:bookmarkStart w:id="2128" w:name="_Toc418660848"/>
      <w:r w:rsidRPr="0021242D">
        <w:t>A.2.</w:t>
      </w:r>
      <w:r w:rsidR="00826CD2" w:rsidRPr="0021242D">
        <w:t>3</w:t>
      </w:r>
      <w:r w:rsidRPr="0021242D">
        <w:t>.2</w:t>
      </w:r>
      <w:r w:rsidRPr="0021242D">
        <w:tab/>
        <w:t>Common M2M Service Capability Parameters for Request Authentication and Authorization</w:t>
      </w:r>
      <w:bookmarkEnd w:id="2126"/>
      <w:bookmarkEnd w:id="2127"/>
      <w:bookmarkEnd w:id="2128"/>
    </w:p>
    <w:p w:rsidR="00C35509" w:rsidRPr="0021242D" w:rsidRDefault="00C35509" w:rsidP="00C35509">
      <w:pPr>
        <w:pStyle w:val="TH"/>
      </w:pPr>
      <w:r w:rsidRPr="0021242D">
        <w:t>Table A.2.2.2-1: Common M2M Service Capability Parameters for Request Authentication and Authorization</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C3550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3550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C3550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C3550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35509">
            <w:pPr>
              <w:pStyle w:val="TAL"/>
            </w:pPr>
            <w:r w:rsidRPr="0021242D">
              <w:t>Mca 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IN</w:t>
            </w:r>
          </w:p>
        </w:tc>
        <w:tc>
          <w:tcPr>
            <w:tcW w:w="900" w:type="dxa"/>
            <w:tcBorders>
              <w:left w:val="single" w:sz="1" w:space="0" w:color="000000"/>
              <w:bottom w:val="single" w:sz="1" w:space="0" w:color="000000"/>
            </w:tcBorders>
          </w:tcPr>
          <w:p w:rsidR="000E059F" w:rsidRPr="0021242D" w:rsidRDefault="000E059F" w:rsidP="00C3550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 xml:space="preserve">The Mca common request input parameters defined in Table </w:t>
            </w:r>
            <w:r w:rsidR="0096421F">
              <w:t>A.2.2-</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C3550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OUT</w:t>
            </w:r>
          </w:p>
        </w:tc>
        <w:tc>
          <w:tcPr>
            <w:tcW w:w="900" w:type="dxa"/>
            <w:tcBorders>
              <w:left w:val="single" w:sz="1" w:space="0" w:color="000000"/>
              <w:bottom w:val="single" w:sz="1" w:space="0" w:color="000000"/>
            </w:tcBorders>
          </w:tcPr>
          <w:p w:rsidR="000E059F" w:rsidRPr="0021242D" w:rsidRDefault="000E059F" w:rsidP="00C3550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C35509">
            <w:pPr>
              <w:pStyle w:val="TAL"/>
            </w:pPr>
            <w:r w:rsidRPr="0021242D">
              <w:t>Response types that are relevant to the Authentication and Authorizations of requests from AEs across the Mca Reference Point.</w:t>
            </w:r>
          </w:p>
          <w:p w:rsidR="000E059F" w:rsidRPr="0021242D" w:rsidRDefault="000E059F" w:rsidP="00C35509">
            <w:pPr>
              <w:pStyle w:val="TB1"/>
            </w:pPr>
            <w:r w:rsidRPr="0021242D">
              <w:t>Originator is not authenticated</w:t>
            </w:r>
          </w:p>
          <w:p w:rsidR="000E059F" w:rsidRPr="0021242D" w:rsidRDefault="000E059F" w:rsidP="00C35509">
            <w:pPr>
              <w:pStyle w:val="TB1"/>
            </w:pPr>
            <w:r w:rsidRPr="0021242D">
              <w:t>Originator does not have a M2M Service Subscription</w:t>
            </w:r>
          </w:p>
          <w:p w:rsidR="000E059F" w:rsidRPr="0021242D" w:rsidRDefault="000E059F" w:rsidP="00C35509">
            <w:pPr>
              <w:pStyle w:val="TB1"/>
            </w:pPr>
            <w:r w:rsidRPr="0021242D">
              <w:t>Originator not authorized for the M2M Service Capability</w:t>
            </w:r>
          </w:p>
        </w:tc>
      </w:tr>
    </w:tbl>
    <w:p w:rsidR="000E059F" w:rsidRPr="0021242D" w:rsidRDefault="000E059F" w:rsidP="00B91F03"/>
    <w:p w:rsidR="000E059F" w:rsidRPr="0021242D" w:rsidRDefault="000E059F" w:rsidP="0056315C">
      <w:pPr>
        <w:pStyle w:val="Heading4"/>
        <w:rPr>
          <w:lang w:eastAsia="ko-KR"/>
        </w:rPr>
      </w:pPr>
      <w:bookmarkStart w:id="2129" w:name="_Toc417309630"/>
      <w:bookmarkStart w:id="2130" w:name="_Toc418174888"/>
      <w:bookmarkStart w:id="2131" w:name="_Toc418660849"/>
      <w:r w:rsidRPr="0021242D">
        <w:t>A.2.</w:t>
      </w:r>
      <w:r w:rsidR="00826CD2" w:rsidRPr="0021242D">
        <w:t>3</w:t>
      </w:r>
      <w:r w:rsidRPr="0021242D">
        <w:t>.3</w:t>
      </w:r>
      <w:r w:rsidRPr="0021242D">
        <w:tab/>
      </w:r>
      <w:r w:rsidRPr="0021242D">
        <w:rPr>
          <w:lang w:eastAsia="ko-KR"/>
        </w:rPr>
        <w:t>Service Interactions</w:t>
      </w:r>
      <w:bookmarkEnd w:id="2129"/>
      <w:bookmarkEnd w:id="2130"/>
      <w:bookmarkEnd w:id="2131"/>
    </w:p>
    <w:p w:rsidR="000E059F" w:rsidRPr="0021242D" w:rsidRDefault="000E059F" w:rsidP="000E059F">
      <w:pPr>
        <w:rPr>
          <w:lang w:eastAsia="ko-KR"/>
        </w:rPr>
      </w:pPr>
      <w:r w:rsidRPr="0021242D">
        <w:rPr>
          <w:lang w:eastAsia="ko-KR"/>
        </w:rPr>
        <w:t>The interactions of service capabilities required to authenticate and authorize a request:</w:t>
      </w:r>
    </w:p>
    <w:p w:rsidR="000E059F" w:rsidRPr="0021242D" w:rsidRDefault="000E059F" w:rsidP="004415F7">
      <w:pPr>
        <w:pStyle w:val="BN"/>
        <w:numPr>
          <w:ilvl w:val="0"/>
          <w:numId w:val="74"/>
        </w:numPr>
      </w:pPr>
      <w:r w:rsidRPr="0021242D">
        <w:t>Obtain the M2M Service Capability from the requested operation</w:t>
      </w:r>
    </w:p>
    <w:p w:rsidR="000E059F" w:rsidRPr="0021242D" w:rsidRDefault="000E059F" w:rsidP="004415F7">
      <w:pPr>
        <w:pStyle w:val="BN"/>
        <w:numPr>
          <w:ilvl w:val="0"/>
          <w:numId w:val="74"/>
        </w:numPr>
      </w:pPr>
      <w:r w:rsidRPr="0021242D">
        <w:t>Obtain the Application Entity and associated M2M Service Subscription</w:t>
      </w:r>
    </w:p>
    <w:p w:rsidR="000E059F" w:rsidRPr="0021242D" w:rsidRDefault="000E059F" w:rsidP="004415F7">
      <w:pPr>
        <w:pStyle w:val="BN"/>
        <w:numPr>
          <w:ilvl w:val="0"/>
          <w:numId w:val="74"/>
        </w:numPr>
      </w:pPr>
      <w:r w:rsidRPr="0021242D">
        <w:t>Validate the M2M Service Subscription for the Service Capability.</w:t>
      </w:r>
    </w:p>
    <w:p w:rsidR="000E059F" w:rsidRPr="0021242D" w:rsidRDefault="000E059F" w:rsidP="004415F7">
      <w:pPr>
        <w:pStyle w:val="BN"/>
        <w:numPr>
          <w:ilvl w:val="0"/>
          <w:numId w:val="74"/>
        </w:numPr>
      </w:pPr>
      <w:r w:rsidRPr="0021242D">
        <w:t>Authorize the use of the M2M Service Capability</w:t>
      </w:r>
    </w:p>
    <w:p w:rsidR="00982287" w:rsidRPr="0021242D" w:rsidRDefault="00982287" w:rsidP="00B91F03">
      <w:pPr>
        <w:pStyle w:val="FL"/>
      </w:pPr>
      <w:r w:rsidRPr="0021242D">
        <w:object w:dxaOrig="9360" w:dyaOrig="6692">
          <v:shape id="_x0000_i1104" type="#_x0000_t75" style="width:468.3pt;height:334.1pt" o:ole="">
            <v:imagedata r:id="rId206" o:title=""/>
          </v:shape>
          <o:OLEObject Type="Embed" ProgID="Word.Document.12" ShapeID="_x0000_i1104" DrawAspect="Content" ObjectID="_1492401460" r:id="rId207">
            <o:FieldCodes>\s</o:FieldCodes>
          </o:OLEObject>
        </w:object>
      </w:r>
    </w:p>
    <w:p w:rsidR="000E059F" w:rsidRPr="0021242D" w:rsidRDefault="000E059F" w:rsidP="00C35509">
      <w:pPr>
        <w:pStyle w:val="TF"/>
      </w:pPr>
      <w:r w:rsidRPr="0021242D">
        <w:t>Figure A.2.</w:t>
      </w:r>
      <w:r w:rsidR="00826CD2" w:rsidRPr="0021242D">
        <w:t>3</w:t>
      </w:r>
      <w:r w:rsidRPr="0021242D">
        <w:t>.3-</w:t>
      </w:r>
      <w:r w:rsidR="00935233" w:rsidRPr="0021242D">
        <w:fldChar w:fldCharType="begin"/>
      </w:r>
      <w:r w:rsidR="00B07430" w:rsidRPr="0021242D">
        <w:instrText xml:space="preserve"> SEQ Figure \* ARABIC </w:instrText>
      </w:r>
      <w:r w:rsidR="00935233" w:rsidRPr="0021242D">
        <w:fldChar w:fldCharType="separate"/>
      </w:r>
      <w:r w:rsidR="000F472D">
        <w:rPr>
          <w:noProof/>
        </w:rPr>
        <w:t>1</w:t>
      </w:r>
      <w:r w:rsidR="00935233" w:rsidRPr="0021242D">
        <w:fldChar w:fldCharType="end"/>
      </w:r>
      <w:r w:rsidR="00C35509" w:rsidRPr="0021242D">
        <w:t>:</w:t>
      </w:r>
      <w:r w:rsidRPr="0021242D">
        <w:t xml:space="preserve"> Mca Common Request Authorization Diagram</w:t>
      </w:r>
    </w:p>
    <w:p w:rsidR="000E059F" w:rsidRPr="0021242D" w:rsidRDefault="000E059F" w:rsidP="0056315C">
      <w:pPr>
        <w:pStyle w:val="Heading4"/>
      </w:pPr>
      <w:bookmarkStart w:id="2132" w:name="_Toc417309631"/>
      <w:bookmarkStart w:id="2133" w:name="_Toc418174889"/>
      <w:bookmarkStart w:id="2134" w:name="_Toc418660850"/>
      <w:r w:rsidRPr="0021242D">
        <w:t>A.2.</w:t>
      </w:r>
      <w:r w:rsidR="00826CD2" w:rsidRPr="0021242D">
        <w:t>3</w:t>
      </w:r>
      <w:r w:rsidRPr="0021242D">
        <w:t>.4</w:t>
      </w:r>
      <w:r w:rsidRPr="0021242D">
        <w:tab/>
      </w:r>
      <w:r w:rsidRPr="0021242D">
        <w:rPr>
          <w:lang w:eastAsia="ko-KR"/>
        </w:rPr>
        <w:t>Post-Conditions</w:t>
      </w:r>
      <w:bookmarkEnd w:id="2132"/>
      <w:bookmarkEnd w:id="2133"/>
      <w:bookmarkEnd w:id="2134"/>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an optional response type is transmitted back the request Originator.</w:t>
      </w:r>
    </w:p>
    <w:p w:rsidR="000E059F" w:rsidRPr="0021242D" w:rsidRDefault="000E059F" w:rsidP="0056315C">
      <w:pPr>
        <w:pStyle w:val="Heading4"/>
      </w:pPr>
      <w:bookmarkStart w:id="2135" w:name="_Toc417309632"/>
      <w:bookmarkStart w:id="2136" w:name="_Toc418174890"/>
      <w:bookmarkStart w:id="2137" w:name="_Toc418660851"/>
      <w:r w:rsidRPr="0021242D">
        <w:t>A.2.</w:t>
      </w:r>
      <w:r w:rsidR="00826CD2" w:rsidRPr="0021242D">
        <w:t>3</w:t>
      </w:r>
      <w:r w:rsidRPr="0021242D">
        <w:t>.5</w:t>
      </w:r>
      <w:r w:rsidRPr="0021242D">
        <w:tab/>
      </w:r>
      <w:r w:rsidRPr="0021242D">
        <w:rPr>
          <w:lang w:eastAsia="ko-KR"/>
        </w:rPr>
        <w:t>Exceptions</w:t>
      </w:r>
      <w:bookmarkEnd w:id="2135"/>
      <w:bookmarkEnd w:id="2136"/>
      <w:bookmarkEnd w:id="2137"/>
    </w:p>
    <w:p w:rsidR="000E059F" w:rsidRPr="0021242D" w:rsidRDefault="000E059F" w:rsidP="000E059F">
      <w:pPr>
        <w:keepNext/>
      </w:pPr>
      <w:r w:rsidRPr="0021242D">
        <w:rPr>
          <w:lang w:eastAsia="ko-KR"/>
        </w:rPr>
        <w:t>Not Applicable</w:t>
      </w:r>
      <w:r w:rsidR="0058185D" w:rsidRPr="0021242D">
        <w:rPr>
          <w:lang w:eastAsia="ko-KR"/>
        </w:rPr>
        <w:t>.</w:t>
      </w:r>
    </w:p>
    <w:p w:rsidR="000E059F" w:rsidRPr="0021242D" w:rsidRDefault="000E059F" w:rsidP="0056315C">
      <w:pPr>
        <w:pStyle w:val="Heading4"/>
      </w:pPr>
      <w:bookmarkStart w:id="2138" w:name="_Toc417309633"/>
      <w:bookmarkStart w:id="2139" w:name="_Toc418174891"/>
      <w:bookmarkStart w:id="2140" w:name="_Toc418660852"/>
      <w:r w:rsidRPr="0021242D">
        <w:t>A.2.</w:t>
      </w:r>
      <w:r w:rsidR="00826CD2" w:rsidRPr="0021242D">
        <w:t>3.</w:t>
      </w:r>
      <w:r w:rsidRPr="0021242D">
        <w:t>6</w:t>
      </w:r>
      <w:r w:rsidRPr="0021242D">
        <w:tab/>
      </w:r>
      <w:r w:rsidRPr="0021242D">
        <w:rPr>
          <w:lang w:eastAsia="ko-KR"/>
        </w:rPr>
        <w:t>Policies for Use</w:t>
      </w:r>
      <w:bookmarkEnd w:id="2138"/>
      <w:bookmarkEnd w:id="2139"/>
      <w:bookmarkEnd w:id="2140"/>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r w:rsidRPr="0021242D">
        <w:rPr>
          <w:color w:val="000000"/>
        </w:rPr>
        <w:t xml:space="preserve">, </w:t>
      </w:r>
      <w:r w:rsidRPr="0021242D">
        <w:t>In</w:t>
      </w:r>
      <w:r w:rsidRPr="0021242D">
        <w:rPr>
          <w:color w:val="000000"/>
        </w:rPr>
        <w:t xml:space="preserve">-Only, Robust </w:t>
      </w:r>
      <w:r w:rsidRPr="0021242D">
        <w:t>In</w:t>
      </w:r>
      <w:r w:rsidRPr="0021242D">
        <w:rPr>
          <w:color w:val="000000"/>
        </w:rPr>
        <w:t xml:space="preserve">-Only, </w:t>
      </w:r>
      <w:r w:rsidRPr="0021242D">
        <w:t>In</w:t>
      </w:r>
      <w:r w:rsidRPr="0021242D">
        <w:rPr>
          <w:color w:val="000000"/>
        </w:rPr>
        <w:t>-Optional-</w:t>
      </w:r>
      <w:r w:rsidRPr="0021242D">
        <w:t>Out</w:t>
      </w:r>
    </w:p>
    <w:p w:rsidR="000E059F" w:rsidRPr="0021242D" w:rsidRDefault="000E059F" w:rsidP="000E059F">
      <w:pPr>
        <w:rPr>
          <w:color w:val="000000"/>
        </w:rPr>
      </w:pPr>
      <w:r w:rsidRPr="0021242D">
        <w:rPr>
          <w:color w:val="000000"/>
        </w:rPr>
        <w:t>Transaction Pattern: Participation allowed</w:t>
      </w:r>
    </w:p>
    <w:p w:rsidR="000E059F" w:rsidRPr="0021242D" w:rsidRDefault="00935233" w:rsidP="0056315C">
      <w:pPr>
        <w:pStyle w:val="Heading2"/>
      </w:pPr>
      <w:bookmarkStart w:id="2141" w:name="_Toc418174892"/>
      <w:bookmarkStart w:id="2142" w:name="_Toc417309634"/>
      <w:bookmarkStart w:id="2143" w:name="_Toc418660853"/>
      <w:r w:rsidRPr="00935233">
        <w:t>A.3</w:t>
      </w:r>
      <w:r w:rsidRPr="00935233">
        <w:tab/>
        <w:t>Msc Common Request Processing</w:t>
      </w:r>
      <w:bookmarkEnd w:id="2141"/>
      <w:bookmarkEnd w:id="2143"/>
      <w:r w:rsidRPr="00935233">
        <w:t xml:space="preserve"> </w:t>
      </w:r>
      <w:bookmarkEnd w:id="2142"/>
    </w:p>
    <w:p w:rsidR="00BA01F0" w:rsidRDefault="00935233">
      <w:pPr>
        <w:pStyle w:val="Heading3"/>
      </w:pPr>
      <w:bookmarkStart w:id="2144" w:name="_Toc418660854"/>
      <w:r w:rsidRPr="00935233">
        <w:t>A.3.1</w:t>
      </w:r>
      <w:r w:rsidRPr="00935233">
        <w:tab/>
        <w:t>Introduction</w:t>
      </w:r>
      <w:bookmarkEnd w:id="2144"/>
    </w:p>
    <w:p w:rsidR="000E059F" w:rsidRPr="0021242D" w:rsidRDefault="00935233" w:rsidP="000E059F">
      <w:r w:rsidRPr="00935233">
        <w:t xml:space="preserve">Service Components communicate with each other across the Msc Reference Point. Additional input </w:t>
      </w:r>
      <w:r w:rsidR="000E059F" w:rsidRPr="0021242D">
        <w:t>or</w:t>
      </w:r>
      <w:r w:rsidRPr="00935233">
        <w:t xml:space="preserve"> output parameters are not necessary when invoking service capabilities across the Msc Reference Point. As such signature of the service capability is sufficient for implementing the service capability </w:t>
      </w:r>
      <w:r w:rsidR="000E059F" w:rsidRPr="0021242D">
        <w:t>in</w:t>
      </w:r>
      <w:r w:rsidRPr="00935233">
        <w:t xml:space="preserve"> clause 6 when the capability is invoked across the Msc Reference Point.</w:t>
      </w:r>
    </w:p>
    <w:p w:rsidR="000E059F" w:rsidRPr="0021242D" w:rsidRDefault="00935233" w:rsidP="0056315C">
      <w:pPr>
        <w:pStyle w:val="Heading3"/>
      </w:pPr>
      <w:bookmarkStart w:id="2145" w:name="_Toc417309635"/>
      <w:bookmarkStart w:id="2146" w:name="_Toc418174893"/>
      <w:bookmarkStart w:id="2147" w:name="_Toc418660855"/>
      <w:r w:rsidRPr="00935233">
        <w:t>A.3.</w:t>
      </w:r>
      <w:r w:rsidR="00826CD2" w:rsidRPr="0021242D">
        <w:t>2</w:t>
      </w:r>
      <w:r w:rsidRPr="00935233">
        <w:tab/>
        <w:t>Msc Common Request Data Types (</w:t>
      </w:r>
      <w:r w:rsidR="0096421F">
        <w:t>n</w:t>
      </w:r>
      <w:r w:rsidRPr="00935233">
        <w:t>ormative)</w:t>
      </w:r>
      <w:bookmarkEnd w:id="2145"/>
      <w:bookmarkEnd w:id="2146"/>
      <w:bookmarkEnd w:id="2147"/>
    </w:p>
    <w:p w:rsidR="000E059F" w:rsidRPr="0021242D" w:rsidRDefault="000E059F" w:rsidP="000E059F">
      <w:r w:rsidRPr="0021242D">
        <w:t xml:space="preserve">Each request that is received by the M2M Component across the Msc Reference Point shall have a common set of input parameters as described in Table A.3.1-1 Msc: Common Request Input Parameters. </w:t>
      </w:r>
    </w:p>
    <w:p w:rsidR="0058185D" w:rsidRPr="0021242D" w:rsidRDefault="0058185D" w:rsidP="0058185D">
      <w:pPr>
        <w:pStyle w:val="TH"/>
      </w:pPr>
      <w:r w:rsidRPr="0021242D">
        <w:lastRenderedPageBreak/>
        <w:t>Table A.3.</w:t>
      </w:r>
      <w:r w:rsidR="00826CD2" w:rsidRPr="0021242D">
        <w:t>2</w:t>
      </w:r>
      <w:r w:rsidRPr="0021242D">
        <w:t>-1: Msc: Common Request Input Parameters</w:t>
      </w:r>
    </w:p>
    <w:tbl>
      <w:tblPr>
        <w:tblW w:w="8816" w:type="dxa"/>
        <w:jc w:val="center"/>
        <w:tblLayout w:type="fixed"/>
        <w:tblCellMar>
          <w:left w:w="0" w:type="dxa"/>
          <w:right w:w="0" w:type="dxa"/>
        </w:tblCellMar>
        <w:tblLook w:val="0000"/>
      </w:tblPr>
      <w:tblGrid>
        <w:gridCol w:w="1709"/>
        <w:gridCol w:w="900"/>
        <w:gridCol w:w="900"/>
        <w:gridCol w:w="5307"/>
      </w:tblGrid>
      <w:tr w:rsidR="006633AB" w:rsidRPr="0021242D" w:rsidTr="00306A3D">
        <w:trPr>
          <w:tblHeader/>
          <w:jc w:val="center"/>
        </w:trPr>
        <w:tc>
          <w:tcPr>
            <w:tcW w:w="1709" w:type="dxa"/>
            <w:tcBorders>
              <w:top w:val="single" w:sz="1" w:space="0" w:color="000000"/>
              <w:left w:val="single" w:sz="1" w:space="0" w:color="000000"/>
              <w:bottom w:val="single" w:sz="1" w:space="0" w:color="000000"/>
            </w:tcBorders>
            <w:shd w:val="clear" w:color="auto" w:fill="C0C0C0"/>
          </w:tcPr>
          <w:p w:rsidR="006633AB" w:rsidRPr="0021242D" w:rsidRDefault="006633AB" w:rsidP="0058185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6633AB" w:rsidRPr="0021242D" w:rsidRDefault="006633AB" w:rsidP="0058185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6633AB" w:rsidRPr="0021242D" w:rsidRDefault="006633AB" w:rsidP="0058185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6633AB" w:rsidRPr="0021242D" w:rsidRDefault="006633AB" w:rsidP="0058185D">
            <w:pPr>
              <w:pStyle w:val="TAH"/>
            </w:pPr>
            <w:r w:rsidRPr="0021242D">
              <w:t>Description</w:t>
            </w:r>
          </w:p>
        </w:tc>
      </w:tr>
      <w:tr w:rsidR="006633AB" w:rsidRPr="0021242D" w:rsidTr="00306A3D">
        <w:trPr>
          <w:tblHeader/>
          <w:jc w:val="center"/>
        </w:trPr>
        <w:tc>
          <w:tcPr>
            <w:tcW w:w="1709"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from</w:t>
            </w:r>
          </w:p>
        </w:tc>
        <w:tc>
          <w:tcPr>
            <w:tcW w:w="900"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IN</w:t>
            </w:r>
          </w:p>
        </w:tc>
        <w:tc>
          <w:tcPr>
            <w:tcW w:w="900"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NO</w:t>
            </w:r>
          </w:p>
        </w:tc>
        <w:tc>
          <w:tcPr>
            <w:tcW w:w="5307"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The identifier of the Originator of the request. This is typically the Service Capability identifier of the M2M System.</w:t>
            </w:r>
          </w:p>
        </w:tc>
      </w:tr>
      <w:tr w:rsidR="006633AB" w:rsidRPr="0021242D" w:rsidTr="00306A3D">
        <w:trPr>
          <w:tblHeader/>
          <w:jc w:val="center"/>
        </w:trPr>
        <w:tc>
          <w:tcPr>
            <w:tcW w:w="1709"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requestId</w:t>
            </w:r>
          </w:p>
        </w:tc>
        <w:tc>
          <w:tcPr>
            <w:tcW w:w="900"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IN-OUT</w:t>
            </w:r>
          </w:p>
        </w:tc>
        <w:tc>
          <w:tcPr>
            <w:tcW w:w="900"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NO</w:t>
            </w:r>
          </w:p>
        </w:tc>
        <w:tc>
          <w:tcPr>
            <w:tcW w:w="5307" w:type="dxa"/>
            <w:tcBorders>
              <w:top w:val="single" w:sz="4" w:space="0" w:color="auto"/>
              <w:left w:val="single" w:sz="2" w:space="0" w:color="000000"/>
              <w:bottom w:val="single" w:sz="2" w:space="0" w:color="000000"/>
              <w:right w:val="single" w:sz="2" w:space="0" w:color="000000"/>
            </w:tcBorders>
          </w:tcPr>
          <w:p w:rsidR="006633AB" w:rsidRPr="0021242D" w:rsidRDefault="006633AB" w:rsidP="0058185D">
            <w:pPr>
              <w:pStyle w:val="TAL"/>
            </w:pPr>
            <w:r w:rsidRPr="0021242D">
              <w:t>The request identifier. When supplied by the Originator, the same value is returned in the response if the response is applicable for the message exchange pattern. If not supplied by the Originator, the M2M System supplied a globally unique value in the response if the response is applicable for the message exchange pattern.</w:t>
            </w:r>
          </w:p>
        </w:tc>
      </w:tr>
    </w:tbl>
    <w:p w:rsidR="00F91A84" w:rsidRPr="0021242D" w:rsidRDefault="00F91A84" w:rsidP="00F91A84"/>
    <w:p w:rsidR="00455E93" w:rsidRPr="0021242D" w:rsidRDefault="00935233" w:rsidP="0056315C">
      <w:pPr>
        <w:pStyle w:val="Heading2"/>
      </w:pPr>
      <w:bookmarkStart w:id="2148" w:name="_Toc418174894"/>
      <w:bookmarkStart w:id="2149" w:name="_Toc417309636"/>
      <w:bookmarkStart w:id="2150" w:name="_Toc418660856"/>
      <w:r w:rsidRPr="00935233">
        <w:t>A.4</w:t>
      </w:r>
      <w:r w:rsidRPr="00935233">
        <w:tab/>
        <w:t>Common Entity Attributes</w:t>
      </w:r>
      <w:bookmarkEnd w:id="2148"/>
      <w:bookmarkEnd w:id="2150"/>
      <w:r w:rsidRPr="00935233">
        <w:t xml:space="preserve"> </w:t>
      </w:r>
      <w:bookmarkEnd w:id="2149"/>
    </w:p>
    <w:p w:rsidR="00BA01F0" w:rsidRDefault="00935233">
      <w:pPr>
        <w:pStyle w:val="Heading3"/>
      </w:pPr>
      <w:bookmarkStart w:id="2151" w:name="_Toc418660857"/>
      <w:r w:rsidRPr="00935233">
        <w:t>A.4.1</w:t>
      </w:r>
      <w:r w:rsidRPr="00935233">
        <w:tab/>
        <w:t>Introduction</w:t>
      </w:r>
      <w:bookmarkEnd w:id="2151"/>
      <w:r w:rsidRPr="00935233">
        <w:t xml:space="preserve"> </w:t>
      </w:r>
    </w:p>
    <w:p w:rsidR="00455E93" w:rsidRPr="0021242D" w:rsidRDefault="00935233" w:rsidP="00455E93">
      <w:r w:rsidRPr="00935233">
        <w:t xml:space="preserve">Information Entities (e.g. </w:t>
      </w:r>
      <w:r w:rsidR="00455E93" w:rsidRPr="0021242D">
        <w:t>M2M</w:t>
      </w:r>
      <w:r w:rsidRPr="00935233">
        <w:t xml:space="preserve"> Service Subscription) that are maintained using the </w:t>
      </w:r>
      <w:r w:rsidR="00455E93" w:rsidRPr="0021242D">
        <w:t>M2M</w:t>
      </w:r>
      <w:r w:rsidRPr="00935233">
        <w:t xml:space="preserve"> Service Capabilities have a set of common attributes that are associated with the entity when the information entity is created, updated and retrieved. </w:t>
      </w:r>
    </w:p>
    <w:p w:rsidR="00455E93" w:rsidRPr="0021242D" w:rsidRDefault="00935233" w:rsidP="0056315C">
      <w:pPr>
        <w:pStyle w:val="Heading3"/>
      </w:pPr>
      <w:bookmarkStart w:id="2152" w:name="_Toc417309637"/>
      <w:bookmarkStart w:id="2153" w:name="_Toc418174895"/>
      <w:bookmarkStart w:id="2154" w:name="_Toc418660858"/>
      <w:r w:rsidRPr="00935233">
        <w:t>A.4.</w:t>
      </w:r>
      <w:r w:rsidR="00826CD2" w:rsidRPr="0021242D">
        <w:t>2</w:t>
      </w:r>
      <w:r w:rsidRPr="00935233">
        <w:tab/>
        <w:t>System Generated Attributes (</w:t>
      </w:r>
      <w:r w:rsidR="0096421F">
        <w:t>n</w:t>
      </w:r>
      <w:r w:rsidRPr="00935233">
        <w:t>ormative)</w:t>
      </w:r>
      <w:bookmarkEnd w:id="2152"/>
      <w:bookmarkEnd w:id="2153"/>
      <w:bookmarkEnd w:id="2154"/>
    </w:p>
    <w:p w:rsidR="00455E93" w:rsidRPr="0021242D" w:rsidRDefault="00455E93" w:rsidP="00455E93">
      <w:pPr>
        <w:rPr>
          <w:b/>
        </w:rPr>
      </w:pPr>
      <w:r w:rsidRPr="0021242D">
        <w:t>When an information entity is created or updated the system shall update the common attributes as described in Table A.4.</w:t>
      </w:r>
      <w:r w:rsidR="00826CD2" w:rsidRPr="0021242D">
        <w:t>2</w:t>
      </w:r>
      <w:r w:rsidR="007977D2" w:rsidRPr="0021242D">
        <w:t>-</w:t>
      </w:r>
      <w:r w:rsidRPr="0021242D">
        <w:t>1</w:t>
      </w:r>
      <w:r w:rsidR="007977D2" w:rsidRPr="0021242D">
        <w:t>.</w:t>
      </w:r>
      <w:r w:rsidR="00DC6F67" w:rsidRPr="0021242D">
        <w:t xml:space="preserve"> </w:t>
      </w:r>
      <w:r w:rsidR="005F5987" w:rsidRPr="0021242D">
        <w:t>When an information entity is retrieved the system shall return the common attributes as described in Table A.4.</w:t>
      </w:r>
      <w:r w:rsidR="00826CD2" w:rsidRPr="0021242D">
        <w:t>2</w:t>
      </w:r>
      <w:r w:rsidR="005F5987" w:rsidRPr="0021242D">
        <w:t>-1.</w:t>
      </w:r>
    </w:p>
    <w:p w:rsidR="0058185D" w:rsidRPr="0021242D" w:rsidRDefault="0058185D" w:rsidP="0058185D">
      <w:pPr>
        <w:pStyle w:val="TH"/>
      </w:pPr>
      <w:r w:rsidRPr="0021242D">
        <w:t>Table A.4.</w:t>
      </w:r>
      <w:r w:rsidR="00826CD2" w:rsidRPr="0021242D">
        <w:t>2</w:t>
      </w:r>
      <w:r w:rsidRPr="0021242D">
        <w:t>-1: System Generated Attributes</w:t>
      </w:r>
    </w:p>
    <w:tbl>
      <w:tblPr>
        <w:tblW w:w="7016" w:type="dxa"/>
        <w:jc w:val="center"/>
        <w:tblLayout w:type="fixed"/>
        <w:tblCellMar>
          <w:left w:w="0" w:type="dxa"/>
          <w:right w:w="0" w:type="dxa"/>
        </w:tblCellMar>
        <w:tblLook w:val="0000"/>
      </w:tblPr>
      <w:tblGrid>
        <w:gridCol w:w="1709"/>
        <w:gridCol w:w="5307"/>
      </w:tblGrid>
      <w:tr w:rsidR="00455E93" w:rsidRPr="0021242D" w:rsidTr="00455E93">
        <w:trPr>
          <w:tblHeader/>
          <w:jc w:val="center"/>
        </w:trPr>
        <w:tc>
          <w:tcPr>
            <w:tcW w:w="1709" w:type="dxa"/>
            <w:tcBorders>
              <w:top w:val="single" w:sz="1" w:space="0" w:color="000000"/>
              <w:left w:val="single" w:sz="1" w:space="0" w:color="000000"/>
              <w:bottom w:val="single" w:sz="1" w:space="0" w:color="000000"/>
            </w:tcBorders>
            <w:shd w:val="clear" w:color="auto" w:fill="C0C0C0"/>
          </w:tcPr>
          <w:p w:rsidR="00455E93" w:rsidRPr="0021242D" w:rsidRDefault="00455E93" w:rsidP="0058185D">
            <w:pPr>
              <w:pStyle w:val="TAH"/>
            </w:pPr>
            <w:r w:rsidRPr="0021242D">
              <w:t>Parameter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455E93" w:rsidRPr="0021242D" w:rsidRDefault="00455E93" w:rsidP="0058185D">
            <w:pPr>
              <w:pStyle w:val="TAH"/>
            </w:pPr>
            <w:r w:rsidRPr="0021242D">
              <w:t>Description</w:t>
            </w:r>
          </w:p>
        </w:tc>
      </w:tr>
      <w:tr w:rsidR="00455E93" w:rsidRPr="0021242D" w:rsidTr="007977D2">
        <w:trPr>
          <w:tblHeader/>
          <w:jc w:val="center"/>
        </w:trPr>
        <w:tc>
          <w:tcPr>
            <w:tcW w:w="1709" w:type="dxa"/>
            <w:tcBorders>
              <w:top w:val="single" w:sz="4" w:space="0" w:color="auto"/>
              <w:left w:val="single" w:sz="2" w:space="0" w:color="000000"/>
              <w:bottom w:val="single" w:sz="4" w:space="0" w:color="auto"/>
              <w:right w:val="single" w:sz="2" w:space="0" w:color="000000"/>
            </w:tcBorders>
          </w:tcPr>
          <w:p w:rsidR="00455E93" w:rsidRPr="0021242D" w:rsidRDefault="00455E93" w:rsidP="0058185D">
            <w:pPr>
              <w:pStyle w:val="TAL"/>
            </w:pPr>
            <w:r w:rsidRPr="0021242D">
              <w:t>creationTime</w:t>
            </w:r>
          </w:p>
        </w:tc>
        <w:tc>
          <w:tcPr>
            <w:tcW w:w="5307" w:type="dxa"/>
            <w:tcBorders>
              <w:top w:val="single" w:sz="4" w:space="0" w:color="auto"/>
              <w:left w:val="single" w:sz="2" w:space="0" w:color="000000"/>
              <w:bottom w:val="single" w:sz="4" w:space="0" w:color="auto"/>
              <w:right w:val="single" w:sz="2" w:space="0" w:color="000000"/>
            </w:tcBorders>
          </w:tcPr>
          <w:p w:rsidR="00455E93" w:rsidRPr="0021242D" w:rsidRDefault="00455E93" w:rsidP="0058185D">
            <w:pPr>
              <w:pStyle w:val="TAL"/>
            </w:pPr>
            <w:r w:rsidRPr="0021242D">
              <w:t>The date and time that the system created the information entity.</w:t>
            </w:r>
          </w:p>
        </w:tc>
      </w:tr>
      <w:tr w:rsidR="007977D2" w:rsidRPr="0021242D" w:rsidTr="00455E93">
        <w:trPr>
          <w:tblHeader/>
          <w:jc w:val="center"/>
        </w:trPr>
        <w:tc>
          <w:tcPr>
            <w:tcW w:w="1709" w:type="dxa"/>
            <w:tcBorders>
              <w:top w:val="single" w:sz="4" w:space="0" w:color="auto"/>
              <w:left w:val="single" w:sz="2" w:space="0" w:color="000000"/>
              <w:bottom w:val="single" w:sz="2" w:space="0" w:color="000000"/>
              <w:right w:val="single" w:sz="2" w:space="0" w:color="000000"/>
            </w:tcBorders>
          </w:tcPr>
          <w:p w:rsidR="007977D2" w:rsidRPr="0021242D" w:rsidRDefault="005F5987" w:rsidP="0058185D">
            <w:pPr>
              <w:pStyle w:val="TAL"/>
            </w:pPr>
            <w:r w:rsidRPr="0021242D">
              <w:t>lastModified</w:t>
            </w:r>
            <w:r w:rsidR="007977D2" w:rsidRPr="0021242D">
              <w:t>Time</w:t>
            </w:r>
          </w:p>
        </w:tc>
        <w:tc>
          <w:tcPr>
            <w:tcW w:w="5307" w:type="dxa"/>
            <w:tcBorders>
              <w:top w:val="single" w:sz="4" w:space="0" w:color="auto"/>
              <w:left w:val="single" w:sz="2" w:space="0" w:color="000000"/>
              <w:bottom w:val="single" w:sz="2" w:space="0" w:color="000000"/>
              <w:right w:val="single" w:sz="2" w:space="0" w:color="000000"/>
            </w:tcBorders>
          </w:tcPr>
          <w:p w:rsidR="007977D2" w:rsidRPr="0021242D" w:rsidRDefault="007977D2" w:rsidP="0058185D">
            <w:pPr>
              <w:pStyle w:val="TAL"/>
            </w:pPr>
            <w:r w:rsidRPr="0021242D">
              <w:t>The date and time that the system modified the information entity. The system modifies this attribute when the information entity is created or updated.</w:t>
            </w:r>
          </w:p>
        </w:tc>
      </w:tr>
    </w:tbl>
    <w:p w:rsidR="0058185D" w:rsidRPr="0021242D" w:rsidRDefault="0058185D" w:rsidP="0058185D">
      <w:bookmarkStart w:id="2155" w:name="_Toc417309638"/>
    </w:p>
    <w:p w:rsidR="007977D2" w:rsidRPr="0021242D" w:rsidRDefault="007977D2" w:rsidP="0056315C">
      <w:pPr>
        <w:pStyle w:val="Heading3"/>
      </w:pPr>
      <w:bookmarkStart w:id="2156" w:name="_Toc418174896"/>
      <w:bookmarkStart w:id="2157" w:name="_Toc418660859"/>
      <w:r w:rsidRPr="0021242D">
        <w:t>A.4.</w:t>
      </w:r>
      <w:r w:rsidR="00826CD2" w:rsidRPr="0021242D">
        <w:t>3</w:t>
      </w:r>
      <w:r w:rsidRPr="0021242D">
        <w:tab/>
        <w:t>User Defined Discovery Attributes (</w:t>
      </w:r>
      <w:r w:rsidR="0096421F">
        <w:t>n</w:t>
      </w:r>
      <w:r w:rsidRPr="0021242D">
        <w:t>ormative)</w:t>
      </w:r>
      <w:bookmarkEnd w:id="2155"/>
      <w:bookmarkEnd w:id="2156"/>
      <w:bookmarkEnd w:id="2157"/>
    </w:p>
    <w:p w:rsidR="007977D2" w:rsidRPr="0021242D" w:rsidRDefault="007977D2" w:rsidP="007977D2">
      <w:r w:rsidRPr="0021242D">
        <w:t>Information entities are retrieved through the system</w:t>
      </w:r>
      <w:r w:rsidR="00A55D34" w:rsidRPr="0021242D">
        <w:t>'</w:t>
      </w:r>
      <w:r w:rsidRPr="0021242D">
        <w:t>s service capabilities.</w:t>
      </w:r>
      <w:r w:rsidR="00DC6F67" w:rsidRPr="0021242D">
        <w:t xml:space="preserve"> </w:t>
      </w:r>
      <w:r w:rsidRPr="0021242D">
        <w:t>Some service capabilities allow for discovery of information elements using user defined discovery attributes.</w:t>
      </w:r>
    </w:p>
    <w:p w:rsidR="0058185D" w:rsidRPr="0021242D" w:rsidRDefault="0058185D" w:rsidP="0058185D">
      <w:pPr>
        <w:pStyle w:val="TH"/>
      </w:pPr>
      <w:r w:rsidRPr="0021242D">
        <w:t>Table A.4.</w:t>
      </w:r>
      <w:r w:rsidR="00826CD2" w:rsidRPr="0021242D">
        <w:t>3</w:t>
      </w:r>
      <w:r w:rsidRPr="0021242D">
        <w:t>-1: User Defined Discovery Attributes</w:t>
      </w:r>
    </w:p>
    <w:tbl>
      <w:tblPr>
        <w:tblW w:w="7016" w:type="dxa"/>
        <w:jc w:val="center"/>
        <w:tblLayout w:type="fixed"/>
        <w:tblCellMar>
          <w:left w:w="0" w:type="dxa"/>
          <w:right w:w="0" w:type="dxa"/>
        </w:tblCellMar>
        <w:tblLook w:val="0000"/>
      </w:tblPr>
      <w:tblGrid>
        <w:gridCol w:w="1709"/>
        <w:gridCol w:w="5307"/>
      </w:tblGrid>
      <w:tr w:rsidR="007977D2" w:rsidRPr="0021242D" w:rsidTr="008A131D">
        <w:trPr>
          <w:tblHeader/>
          <w:jc w:val="center"/>
        </w:trPr>
        <w:tc>
          <w:tcPr>
            <w:tcW w:w="1709" w:type="dxa"/>
            <w:tcBorders>
              <w:top w:val="single" w:sz="1" w:space="0" w:color="000000"/>
              <w:left w:val="single" w:sz="1" w:space="0" w:color="000000"/>
              <w:bottom w:val="single" w:sz="1" w:space="0" w:color="000000"/>
            </w:tcBorders>
            <w:shd w:val="clear" w:color="auto" w:fill="C0C0C0"/>
          </w:tcPr>
          <w:p w:rsidR="007977D2" w:rsidRPr="0021242D" w:rsidRDefault="007977D2" w:rsidP="0058185D">
            <w:pPr>
              <w:pStyle w:val="TAH"/>
            </w:pPr>
            <w:r w:rsidRPr="0021242D">
              <w:t>Parameter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7977D2" w:rsidRPr="0021242D" w:rsidRDefault="007977D2" w:rsidP="0058185D">
            <w:pPr>
              <w:pStyle w:val="TAH"/>
            </w:pPr>
            <w:r w:rsidRPr="0021242D">
              <w:t>Description</w:t>
            </w:r>
          </w:p>
        </w:tc>
      </w:tr>
      <w:tr w:rsidR="007977D2" w:rsidRPr="0021242D" w:rsidTr="008A131D">
        <w:trPr>
          <w:tblHeader/>
          <w:jc w:val="center"/>
        </w:trPr>
        <w:tc>
          <w:tcPr>
            <w:tcW w:w="1709" w:type="dxa"/>
            <w:tcBorders>
              <w:top w:val="single" w:sz="4" w:space="0" w:color="auto"/>
              <w:left w:val="single" w:sz="2" w:space="0" w:color="000000"/>
              <w:bottom w:val="single" w:sz="2" w:space="0" w:color="000000"/>
              <w:right w:val="single" w:sz="2" w:space="0" w:color="000000"/>
            </w:tcBorders>
          </w:tcPr>
          <w:p w:rsidR="007977D2" w:rsidRPr="0021242D" w:rsidRDefault="007977D2" w:rsidP="0058185D">
            <w:pPr>
              <w:pStyle w:val="TAL"/>
            </w:pPr>
            <w:r w:rsidRPr="0021242D">
              <w:t>labels</w:t>
            </w:r>
          </w:p>
        </w:tc>
        <w:tc>
          <w:tcPr>
            <w:tcW w:w="5307" w:type="dxa"/>
            <w:tcBorders>
              <w:top w:val="single" w:sz="4" w:space="0" w:color="auto"/>
              <w:left w:val="single" w:sz="2" w:space="0" w:color="000000"/>
              <w:bottom w:val="single" w:sz="2" w:space="0" w:color="000000"/>
              <w:right w:val="single" w:sz="2" w:space="0" w:color="000000"/>
            </w:tcBorders>
          </w:tcPr>
          <w:p w:rsidR="007977D2" w:rsidRPr="0021242D" w:rsidRDefault="007977D2" w:rsidP="0058185D">
            <w:pPr>
              <w:pStyle w:val="TAL"/>
            </w:pPr>
            <w:r w:rsidRPr="0021242D">
              <w:t>The list of labels that a user can add or modify in creation and update requests for information entities. When a service capability is used to retrieve a list of information elements, the service capability shall have this attribute as a common request input attribute.</w:t>
            </w:r>
          </w:p>
        </w:tc>
      </w:tr>
    </w:tbl>
    <w:p w:rsidR="0058185D" w:rsidRPr="0021242D" w:rsidRDefault="0058185D" w:rsidP="00F91A84"/>
    <w:p w:rsidR="00491C9D" w:rsidRPr="0021242D" w:rsidRDefault="00491C9D" w:rsidP="0056315C">
      <w:pPr>
        <w:pStyle w:val="Heading2"/>
      </w:pPr>
      <w:bookmarkStart w:id="2158" w:name="_Toc418174897"/>
      <w:bookmarkStart w:id="2159" w:name="_Toc417309639"/>
      <w:bookmarkStart w:id="2160" w:name="_Toc418660860"/>
      <w:r w:rsidRPr="0021242D">
        <w:t>A.5</w:t>
      </w:r>
      <w:r w:rsidRPr="0021242D">
        <w:tab/>
        <w:t>Using Filter Criteria</w:t>
      </w:r>
      <w:bookmarkEnd w:id="2158"/>
      <w:bookmarkEnd w:id="2160"/>
      <w:r w:rsidRPr="0021242D">
        <w:t xml:space="preserve"> </w:t>
      </w:r>
      <w:bookmarkEnd w:id="2159"/>
    </w:p>
    <w:p w:rsidR="005044BD" w:rsidRPr="0021242D" w:rsidRDefault="00F91A84" w:rsidP="00F91A84">
      <w:r w:rsidRPr="0021242D">
        <w:t>Service Capabilities have the ability to define a filter criteria entity as part of the Service Capability</w:t>
      </w:r>
      <w:r w:rsidR="00A55D34" w:rsidRPr="0021242D">
        <w:t>'</w:t>
      </w:r>
      <w:r w:rsidRPr="0021242D">
        <w:t>s input parameters.</w:t>
      </w:r>
      <w:r w:rsidR="00DC6F67" w:rsidRPr="0021242D">
        <w:t xml:space="preserve"> </w:t>
      </w:r>
      <w:r w:rsidRPr="0021242D">
        <w:t>Filter criteria within the system shall be evaluated using the following rules:</w:t>
      </w:r>
    </w:p>
    <w:p w:rsidR="00F91A84" w:rsidRPr="0021242D" w:rsidRDefault="00F91A84" w:rsidP="0058185D">
      <w:pPr>
        <w:pStyle w:val="B1"/>
      </w:pPr>
      <w:r w:rsidRPr="0021242D">
        <w:t xml:space="preserve">different elements of the filter criteria entity shall use the </w:t>
      </w:r>
      <w:r w:rsidR="00A55D34" w:rsidRPr="0021242D">
        <w:t>"</w:t>
      </w:r>
      <w:r w:rsidRPr="0021242D">
        <w:t>AND</w:t>
      </w:r>
      <w:r w:rsidR="00A55D34" w:rsidRPr="0021242D">
        <w:t>"</w:t>
      </w:r>
      <w:r w:rsidRPr="0021242D">
        <w:t xml:space="preserve"> logical operation</w:t>
      </w:r>
    </w:p>
    <w:p w:rsidR="00F91A84" w:rsidRPr="0021242D" w:rsidRDefault="00F91A84" w:rsidP="0058185D">
      <w:pPr>
        <w:pStyle w:val="B1"/>
      </w:pPr>
      <w:r w:rsidRPr="0021242D">
        <w:t xml:space="preserve">same elements of the filter criteria entity shall use the </w:t>
      </w:r>
      <w:r w:rsidR="00A55D34" w:rsidRPr="0021242D">
        <w:t>"</w:t>
      </w:r>
      <w:r w:rsidRPr="0021242D">
        <w:t>OR</w:t>
      </w:r>
      <w:r w:rsidR="00A55D34" w:rsidRPr="0021242D">
        <w:t>"</w:t>
      </w:r>
      <w:r w:rsidRPr="0021242D">
        <w:t xml:space="preserve"> logical operation</w:t>
      </w:r>
    </w:p>
    <w:p w:rsidR="000E059F" w:rsidRPr="0021242D" w:rsidRDefault="00F91A84" w:rsidP="00491C9D">
      <w:r w:rsidRPr="0021242D">
        <w:br w:type="page"/>
      </w:r>
    </w:p>
    <w:p w:rsidR="000E059F" w:rsidRPr="0021242D" w:rsidRDefault="0058185D" w:rsidP="0056315C">
      <w:pPr>
        <w:pStyle w:val="Heading1"/>
      </w:pPr>
      <w:bookmarkStart w:id="2161" w:name="_Toc417309640"/>
      <w:bookmarkStart w:id="2162" w:name="_Toc418174898"/>
      <w:bookmarkStart w:id="2163" w:name="_Toc418660861"/>
      <w:r w:rsidRPr="0021242D">
        <w:lastRenderedPageBreak/>
        <w:t>Annex B (</w:t>
      </w:r>
      <w:r w:rsidR="0096421F">
        <w:t>i</w:t>
      </w:r>
      <w:r w:rsidR="0056315C">
        <w:t xml:space="preserve">nformative): </w:t>
      </w:r>
      <w:r w:rsidR="000E059F" w:rsidRPr="0021242D">
        <w:t>Data Exchange Services</w:t>
      </w:r>
      <w:bookmarkEnd w:id="2161"/>
      <w:bookmarkEnd w:id="2162"/>
      <w:bookmarkEnd w:id="2163"/>
    </w:p>
    <w:p w:rsidR="000E059F" w:rsidRPr="0021242D" w:rsidRDefault="000E059F" w:rsidP="006A741C">
      <w:pPr>
        <w:pStyle w:val="Heading2"/>
      </w:pPr>
      <w:bookmarkStart w:id="2164" w:name="_Toc417309641"/>
      <w:bookmarkStart w:id="2165" w:name="_Toc418174899"/>
      <w:bookmarkStart w:id="2166" w:name="_Toc418660862"/>
      <w:r w:rsidRPr="0021242D">
        <w:rPr>
          <w:szCs w:val="36"/>
        </w:rPr>
        <w:t>B.1</w:t>
      </w:r>
      <w:r w:rsidRPr="0021242D">
        <w:rPr>
          <w:szCs w:val="36"/>
        </w:rPr>
        <w:tab/>
      </w:r>
      <w:r w:rsidRPr="0021242D">
        <w:t>Overview</w:t>
      </w:r>
      <w:bookmarkEnd w:id="2164"/>
      <w:bookmarkEnd w:id="2165"/>
      <w:bookmarkEnd w:id="2166"/>
    </w:p>
    <w:p w:rsidR="000E059F" w:rsidRPr="0021242D" w:rsidRDefault="000E059F" w:rsidP="000E059F">
      <w:r w:rsidRPr="0021242D">
        <w:t>This annex illustrates the usage of the services for requests to exchange data from AEs across the Mca Reference Point.</w:t>
      </w:r>
    </w:p>
    <w:p w:rsidR="000E059F" w:rsidRPr="0096421F" w:rsidRDefault="000E059F" w:rsidP="006A741C">
      <w:pPr>
        <w:pStyle w:val="Heading2"/>
      </w:pPr>
      <w:bookmarkStart w:id="2167" w:name="_Toc417309642"/>
      <w:bookmarkStart w:id="2168" w:name="_Toc418174900"/>
      <w:bookmarkStart w:id="2169" w:name="_Toc418660863"/>
      <w:r w:rsidRPr="0096421F">
        <w:t>B.2</w:t>
      </w:r>
      <w:r w:rsidRPr="0096421F">
        <w:tab/>
        <w:t>Supporting Services</w:t>
      </w:r>
      <w:bookmarkEnd w:id="2167"/>
      <w:bookmarkEnd w:id="2168"/>
      <w:bookmarkEnd w:id="2169"/>
    </w:p>
    <w:p w:rsidR="000E059F" w:rsidRPr="0096421F" w:rsidRDefault="000E059F" w:rsidP="006A741C">
      <w:pPr>
        <w:pStyle w:val="Heading3"/>
      </w:pPr>
      <w:bookmarkStart w:id="2170" w:name="_Toc417309643"/>
      <w:bookmarkStart w:id="2171" w:name="_Toc418174901"/>
      <w:bookmarkStart w:id="2172" w:name="_Toc418660864"/>
      <w:r w:rsidRPr="0096421F">
        <w:t>B.2.1</w:t>
      </w:r>
      <w:r w:rsidRPr="0096421F">
        <w:tab/>
        <w:t>Subscribe-Publish-Notify Message Exchange</w:t>
      </w:r>
      <w:bookmarkEnd w:id="2170"/>
      <w:bookmarkEnd w:id="2171"/>
      <w:bookmarkEnd w:id="2172"/>
    </w:p>
    <w:p w:rsidR="0096421F" w:rsidRPr="0096421F" w:rsidRDefault="0096421F" w:rsidP="006A741C">
      <w:pPr>
        <w:pStyle w:val="Heading4"/>
      </w:pPr>
      <w:bookmarkStart w:id="2173" w:name="_Toc418660865"/>
      <w:r w:rsidRPr="0096421F">
        <w:t>B.2.1.1</w:t>
      </w:r>
      <w:r w:rsidRPr="0096421F">
        <w:tab/>
        <w:t>Overview</w:t>
      </w:r>
      <w:bookmarkEnd w:id="2173"/>
    </w:p>
    <w:p w:rsidR="000E059F" w:rsidRPr="0096421F" w:rsidRDefault="000E059F" w:rsidP="000E059F">
      <w:r w:rsidRPr="0096421F">
        <w:t>This service provides the capability to exchange data using the publish and subscribe message patterns where AEs:</w:t>
      </w:r>
    </w:p>
    <w:p w:rsidR="000E059F" w:rsidRPr="0096421F" w:rsidRDefault="000E059F" w:rsidP="0058185D">
      <w:pPr>
        <w:pStyle w:val="B1"/>
      </w:pPr>
      <w:r w:rsidRPr="0096421F">
        <w:t xml:space="preserve">Request to receive payloads from a publication resource by subscribing to the publication resource. </w:t>
      </w:r>
    </w:p>
    <w:p w:rsidR="000E059F" w:rsidRPr="0096421F" w:rsidRDefault="000E059F" w:rsidP="0058185D">
      <w:pPr>
        <w:pStyle w:val="B1"/>
      </w:pPr>
      <w:r w:rsidRPr="0096421F">
        <w:t>Request to publish a payload to a resource.</w:t>
      </w:r>
    </w:p>
    <w:p w:rsidR="000E059F" w:rsidRPr="0096421F" w:rsidRDefault="000E059F" w:rsidP="006A741C">
      <w:pPr>
        <w:pStyle w:val="Heading4"/>
      </w:pPr>
      <w:bookmarkStart w:id="2174" w:name="_Toc417309644"/>
      <w:bookmarkStart w:id="2175" w:name="_Toc418174902"/>
      <w:bookmarkStart w:id="2176" w:name="_Toc418660866"/>
      <w:r w:rsidRPr="0096421F">
        <w:t>B.2.1.</w:t>
      </w:r>
      <w:r w:rsidR="0096421F" w:rsidRPr="0096421F">
        <w:t>2</w:t>
      </w:r>
      <w:r w:rsidRPr="0096421F">
        <w:tab/>
        <w:t>Service Capabilities</w:t>
      </w:r>
      <w:bookmarkEnd w:id="2174"/>
      <w:bookmarkEnd w:id="2175"/>
      <w:bookmarkEnd w:id="2176"/>
    </w:p>
    <w:p w:rsidR="000E059F" w:rsidRPr="0096421F" w:rsidRDefault="000E059F" w:rsidP="006A741C">
      <w:pPr>
        <w:pStyle w:val="Heading5"/>
      </w:pPr>
      <w:bookmarkStart w:id="2177" w:name="_Toc418174903"/>
      <w:bookmarkStart w:id="2178" w:name="_Toc418660867"/>
      <w:r w:rsidRPr="0096421F">
        <w:t>B.2.1.</w:t>
      </w:r>
      <w:r w:rsidR="0096421F" w:rsidRPr="0096421F">
        <w:t>2</w:t>
      </w:r>
      <w:r w:rsidRPr="0096421F">
        <w:t>.1</w:t>
      </w:r>
      <w:r w:rsidRPr="0096421F">
        <w:tab/>
        <w:t>subscribeRequest</w:t>
      </w:r>
      <w:bookmarkEnd w:id="2177"/>
      <w:bookmarkEnd w:id="2178"/>
    </w:p>
    <w:p w:rsidR="0096421F" w:rsidRPr="0096421F" w:rsidRDefault="0096421F" w:rsidP="006A741C">
      <w:pPr>
        <w:pStyle w:val="Heading6"/>
      </w:pPr>
      <w:bookmarkStart w:id="2179" w:name="_Toc418660868"/>
      <w:r w:rsidRPr="0096421F">
        <w:t>B.2.1.2.1.1</w:t>
      </w:r>
      <w:r w:rsidRPr="0096421F">
        <w:tab/>
        <w:t>Description</w:t>
      </w:r>
      <w:bookmarkEnd w:id="2179"/>
    </w:p>
    <w:p w:rsidR="000E059F" w:rsidRPr="0096421F" w:rsidRDefault="000E059F" w:rsidP="000E059F">
      <w:r w:rsidRPr="0096421F">
        <w:t xml:space="preserve">This service capability provides the ability to validate a subscription request from an AE. </w:t>
      </w:r>
    </w:p>
    <w:p w:rsidR="000E059F" w:rsidRPr="0096421F" w:rsidRDefault="0096421F" w:rsidP="006A741C">
      <w:pPr>
        <w:pStyle w:val="Heading6"/>
      </w:pPr>
      <w:bookmarkStart w:id="2180" w:name="_Toc418174904"/>
      <w:bookmarkStart w:id="2181" w:name="_Toc418660869"/>
      <w:r w:rsidRPr="0096421F">
        <w:t>B.2.1.2.</w:t>
      </w:r>
      <w:r w:rsidR="000E059F" w:rsidRPr="0096421F">
        <w:t>1.</w:t>
      </w:r>
      <w:r w:rsidRPr="0096421F">
        <w:t>2</w:t>
      </w:r>
      <w:r w:rsidR="000E059F" w:rsidRPr="0096421F">
        <w:tab/>
      </w:r>
      <w:r w:rsidR="00D87590">
        <w:t>Pre-Conditions</w:t>
      </w:r>
      <w:bookmarkEnd w:id="2180"/>
      <w:bookmarkEnd w:id="2181"/>
    </w:p>
    <w:p w:rsidR="000E059F" w:rsidRPr="0021242D" w:rsidRDefault="000E059F" w:rsidP="0058185D">
      <w:pPr>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0E059F" w:rsidP="0058185D">
      <w:pPr>
        <w:rPr>
          <w:lang w:eastAsia="ko-KR"/>
        </w:rPr>
      </w:pPr>
      <w:r w:rsidRPr="0021242D">
        <w:t>A correlation between a M2M Service Subscription, subscribing AE, publication resource and Broker exist.</w:t>
      </w:r>
    </w:p>
    <w:p w:rsidR="000E059F" w:rsidRPr="0021242D" w:rsidRDefault="0096421F" w:rsidP="006A741C">
      <w:pPr>
        <w:pStyle w:val="Heading6"/>
      </w:pPr>
      <w:bookmarkStart w:id="2182" w:name="_Toc418174905"/>
      <w:bookmarkStart w:id="2183" w:name="_Toc418660870"/>
      <w:r>
        <w:t>B.2.1.2.</w:t>
      </w:r>
      <w:r w:rsidR="000E059F" w:rsidRPr="0021242D">
        <w:t>1.</w:t>
      </w:r>
      <w:r>
        <w:t>3</w:t>
      </w:r>
      <w:r w:rsidR="000E059F" w:rsidRPr="0021242D">
        <w:tab/>
        <w:t xml:space="preserve">Signature </w:t>
      </w:r>
      <w:r w:rsidR="00DD5EC1" w:rsidRPr="0021242D">
        <w:t>–</w:t>
      </w:r>
      <w:r w:rsidR="000E059F" w:rsidRPr="0021242D">
        <w:t xml:space="preserve"> subscribeRequest</w:t>
      </w:r>
      <w:bookmarkEnd w:id="2182"/>
      <w:bookmarkEnd w:id="2183"/>
    </w:p>
    <w:p w:rsidR="0058185D" w:rsidRPr="0021242D" w:rsidRDefault="0058185D" w:rsidP="0058185D">
      <w:pPr>
        <w:pStyle w:val="TH"/>
      </w:pPr>
      <w:r w:rsidRPr="0021242D">
        <w:t xml:space="preserve">Table </w:t>
      </w:r>
      <w:r w:rsidR="0096421F">
        <w:t>B.2.1.2.</w:t>
      </w:r>
      <w:r w:rsidRPr="0021242D">
        <w:t>1.</w:t>
      </w:r>
      <w:r w:rsidR="0096421F">
        <w:t>3</w:t>
      </w:r>
      <w:r w:rsidRPr="0021242D">
        <w:t>-1: Data Exchange Service – subscribeRequest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58185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58185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58185D">
            <w:pPr>
              <w:pStyle w:val="TAH"/>
            </w:pPr>
            <w:r w:rsidRPr="0021242D">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58185D">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58185D">
            <w:pPr>
              <w:pStyle w:val="TAL"/>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58185D">
            <w:pPr>
              <w:pStyle w:val="TAL"/>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publicationResource</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retainmentPolicy</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retainment policy for unconnected subscribers. See </w:t>
            </w:r>
            <w:r w:rsidR="000B5915">
              <w:t>6.4.2.1.1.</w:t>
            </w:r>
            <w:r w:rsidRPr="0021242D">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transportAdapter</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OUT</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The instance of the transport adapter service (broker)</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OUT</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Unique response types for this service.</w:t>
            </w:r>
          </w:p>
          <w:p w:rsidR="000E059F" w:rsidRPr="0021242D" w:rsidRDefault="000E059F" w:rsidP="0058185D">
            <w:pPr>
              <w:pStyle w:val="TAN"/>
            </w:pPr>
            <w:r w:rsidRPr="0021242D">
              <w:t>N</w:t>
            </w:r>
            <w:r w:rsidR="0058185D" w:rsidRPr="0021242D">
              <w:t>OTE</w:t>
            </w:r>
            <w:r w:rsidRPr="0021242D">
              <w:t xml:space="preserve">: </w:t>
            </w:r>
            <w:r w:rsidR="0058185D" w:rsidRPr="0021242D">
              <w:tab/>
            </w:r>
            <w:r w:rsidRPr="0021242D">
              <w:t>Consumed services also provide response types.</w:t>
            </w:r>
          </w:p>
          <w:p w:rsidR="000E059F" w:rsidRPr="0021242D" w:rsidRDefault="000E059F" w:rsidP="0058185D">
            <w:pPr>
              <w:pStyle w:val="TB1"/>
            </w:pPr>
            <w:r w:rsidRPr="0021242D">
              <w:t>Originator does not have a Broker for the requested Resource</w:t>
            </w:r>
          </w:p>
          <w:p w:rsidR="000E059F" w:rsidRPr="0021242D" w:rsidRDefault="000E059F" w:rsidP="0058185D">
            <w:pPr>
              <w:pStyle w:val="TB1"/>
            </w:pPr>
            <w:r w:rsidRPr="0021242D">
              <w:t>Delivery policy not supported by the transport adapter</w:t>
            </w:r>
          </w:p>
          <w:p w:rsidR="000E059F" w:rsidRPr="0021242D" w:rsidRDefault="000E059F" w:rsidP="0058185D">
            <w:pPr>
              <w:pStyle w:val="TB1"/>
            </w:pPr>
            <w:r w:rsidRPr="0021242D">
              <w:t>Retainment policy not supported by the transport adapter</w:t>
            </w:r>
          </w:p>
        </w:tc>
      </w:tr>
    </w:tbl>
    <w:p w:rsidR="000E059F" w:rsidRPr="0021242D" w:rsidRDefault="000E059F" w:rsidP="00B91F03"/>
    <w:p w:rsidR="000E059F" w:rsidRPr="0021242D" w:rsidRDefault="0096421F" w:rsidP="006A741C">
      <w:pPr>
        <w:pStyle w:val="Heading6"/>
        <w:rPr>
          <w:lang w:eastAsia="ko-KR"/>
        </w:rPr>
      </w:pPr>
      <w:bookmarkStart w:id="2184" w:name="_Toc418174906"/>
      <w:bookmarkStart w:id="2185" w:name="_Toc418660871"/>
      <w:r>
        <w:t>B.2.1.2.</w:t>
      </w:r>
      <w:r w:rsidR="000E059F" w:rsidRPr="0021242D">
        <w:t>1.</w:t>
      </w:r>
      <w:r>
        <w:t>4</w:t>
      </w:r>
      <w:r w:rsidR="000E059F" w:rsidRPr="0021242D">
        <w:tab/>
      </w:r>
      <w:r w:rsidR="000E059F" w:rsidRPr="0021242D">
        <w:rPr>
          <w:lang w:eastAsia="ko-KR"/>
        </w:rPr>
        <w:t>Service Interactions</w:t>
      </w:r>
      <w:bookmarkEnd w:id="2184"/>
      <w:bookmarkEnd w:id="2185"/>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75"/>
        </w:numPr>
      </w:pPr>
      <w:r w:rsidRPr="0021242D">
        <w:t>Determine the Broker to be used for the originating AE and publication resource</w:t>
      </w:r>
    </w:p>
    <w:p w:rsidR="000E059F" w:rsidRPr="0021242D" w:rsidRDefault="000E059F" w:rsidP="004415F7">
      <w:pPr>
        <w:pStyle w:val="BN"/>
        <w:numPr>
          <w:ilvl w:val="0"/>
          <w:numId w:val="75"/>
        </w:numPr>
      </w:pPr>
      <w:r w:rsidRPr="0021242D">
        <w:t>Perform the Common Request Services for requests across the Mca Reference Point</w:t>
      </w:r>
    </w:p>
    <w:p w:rsidR="000E059F" w:rsidRPr="0021242D" w:rsidRDefault="000E059F" w:rsidP="004415F7">
      <w:pPr>
        <w:pStyle w:val="BN"/>
        <w:numPr>
          <w:ilvl w:val="0"/>
          <w:numId w:val="75"/>
        </w:numPr>
      </w:pPr>
      <w:r w:rsidRPr="0021242D">
        <w:t>Validate the delivery and retainment policies</w:t>
      </w:r>
    </w:p>
    <w:p w:rsidR="0058185D" w:rsidRPr="0021242D" w:rsidRDefault="0058185D" w:rsidP="0058185D">
      <w:pPr>
        <w:pStyle w:val="FL"/>
      </w:pPr>
      <w:r w:rsidRPr="0021242D">
        <w:object w:dxaOrig="10968" w:dyaOrig="8648">
          <v:shape id="_x0000_i1105" type="#_x0000_t75" style="width:475.2pt;height:375pt" o:ole="">
            <v:imagedata r:id="rId208" o:title=""/>
          </v:shape>
          <o:OLEObject Type="Embed" ProgID="Visio.Drawing.11" ShapeID="_x0000_i1105" DrawAspect="Content" ObjectID="_1492401461" r:id="rId209"/>
        </w:object>
      </w:r>
    </w:p>
    <w:p w:rsidR="000E059F" w:rsidRPr="0021242D" w:rsidRDefault="000E059F" w:rsidP="0058185D">
      <w:pPr>
        <w:pStyle w:val="TF"/>
      </w:pPr>
      <w:r w:rsidRPr="0021242D">
        <w:t xml:space="preserve">Figure </w:t>
      </w:r>
      <w:r w:rsidR="0096421F">
        <w:t>B.2.1.2.</w:t>
      </w:r>
      <w:r w:rsidRPr="0021242D">
        <w:t>1.</w:t>
      </w:r>
      <w:r w:rsidR="0096421F">
        <w:t>4</w:t>
      </w:r>
      <w:r w:rsidRPr="0021242D">
        <w:t>-1</w:t>
      </w:r>
      <w:r w:rsidR="0058185D" w:rsidRPr="0021242D">
        <w:t>:</w:t>
      </w:r>
      <w:r w:rsidRPr="0021242D">
        <w:t xml:space="preserve"> subscribeRequest and subscribeComplete Diagram</w:t>
      </w:r>
    </w:p>
    <w:p w:rsidR="000E059F" w:rsidRPr="0021242D" w:rsidRDefault="0096421F" w:rsidP="006A741C">
      <w:pPr>
        <w:pStyle w:val="Heading6"/>
      </w:pPr>
      <w:bookmarkStart w:id="2186" w:name="_Toc418174907"/>
      <w:bookmarkStart w:id="2187" w:name="_Toc418660872"/>
      <w:r>
        <w:t>B.2.1.2.</w:t>
      </w:r>
      <w:r w:rsidR="000E059F" w:rsidRPr="0021242D">
        <w:t>1.</w:t>
      </w:r>
      <w:r>
        <w:t>5</w:t>
      </w:r>
      <w:r w:rsidR="000E059F" w:rsidRPr="0021242D">
        <w:tab/>
      </w:r>
      <w:r w:rsidR="000E059F" w:rsidRPr="0021242D">
        <w:rPr>
          <w:lang w:eastAsia="ko-KR"/>
        </w:rPr>
        <w:t>Post-Conditions</w:t>
      </w:r>
      <w:bookmarkEnd w:id="2186"/>
      <w:bookmarkEnd w:id="2187"/>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96421F" w:rsidP="006A741C">
      <w:pPr>
        <w:pStyle w:val="Heading6"/>
      </w:pPr>
      <w:bookmarkStart w:id="2188" w:name="_Toc418174908"/>
      <w:bookmarkStart w:id="2189" w:name="_Toc418660873"/>
      <w:r>
        <w:t>B.2.1.2.</w:t>
      </w:r>
      <w:r w:rsidR="000E059F" w:rsidRPr="0021242D">
        <w:t>1.</w:t>
      </w:r>
      <w:r>
        <w:t>6</w:t>
      </w:r>
      <w:r w:rsidR="000E059F" w:rsidRPr="0021242D">
        <w:tab/>
      </w:r>
      <w:r w:rsidR="000E059F" w:rsidRPr="0021242D">
        <w:rPr>
          <w:lang w:eastAsia="ko-KR"/>
        </w:rPr>
        <w:t>Exceptions</w:t>
      </w:r>
      <w:bookmarkEnd w:id="2188"/>
      <w:bookmarkEnd w:id="2189"/>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190" w:name="_Toc418174909"/>
      <w:bookmarkStart w:id="2191" w:name="_Toc418660874"/>
      <w:r>
        <w:t>B.2.1.2.</w:t>
      </w:r>
      <w:r w:rsidR="000E059F" w:rsidRPr="0021242D">
        <w:t>1.</w:t>
      </w:r>
      <w:r>
        <w:t>7</w:t>
      </w:r>
      <w:r w:rsidR="000E059F" w:rsidRPr="0021242D">
        <w:tab/>
      </w:r>
      <w:r w:rsidR="000E059F" w:rsidRPr="0021242D">
        <w:rPr>
          <w:lang w:eastAsia="ko-KR"/>
        </w:rPr>
        <w:t>Policies for Use</w:t>
      </w:r>
      <w:bookmarkEnd w:id="2190"/>
      <w:bookmarkEnd w:id="2191"/>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250</w:t>
      </w:r>
      <w:r w:rsidR="0058185D" w:rsidRPr="0021242D">
        <w:rPr>
          <w:color w:val="000000"/>
        </w:rPr>
        <w:t xml:space="preserve"> </w:t>
      </w:r>
      <w:r w:rsidRPr="0021242D">
        <w:rPr>
          <w:color w:val="000000"/>
        </w:rPr>
        <w:t>ms</w:t>
      </w:r>
    </w:p>
    <w:p w:rsidR="000E059F" w:rsidRPr="0096421F" w:rsidRDefault="0096421F" w:rsidP="006A741C">
      <w:pPr>
        <w:pStyle w:val="Heading5"/>
      </w:pPr>
      <w:bookmarkStart w:id="2192" w:name="_Toc418174910"/>
      <w:bookmarkStart w:id="2193" w:name="_Toc418660875"/>
      <w:r w:rsidRPr="0096421F">
        <w:t>B.2.1.2.</w:t>
      </w:r>
      <w:r w:rsidR="000E059F" w:rsidRPr="0096421F">
        <w:t>2</w:t>
      </w:r>
      <w:r w:rsidR="000E059F" w:rsidRPr="0096421F">
        <w:tab/>
        <w:t>subscribeComplete</w:t>
      </w:r>
      <w:bookmarkEnd w:id="2192"/>
      <w:bookmarkEnd w:id="2193"/>
    </w:p>
    <w:p w:rsidR="0096421F" w:rsidRPr="0096421F" w:rsidRDefault="0096421F" w:rsidP="006A741C">
      <w:pPr>
        <w:pStyle w:val="Heading6"/>
      </w:pPr>
      <w:bookmarkStart w:id="2194" w:name="_Toc418660876"/>
      <w:r w:rsidRPr="0096421F">
        <w:t>B.2.1.2.2.1</w:t>
      </w:r>
      <w:r w:rsidRPr="0096421F">
        <w:tab/>
        <w:t>Description</w:t>
      </w:r>
      <w:bookmarkEnd w:id="2194"/>
    </w:p>
    <w:p w:rsidR="000E059F" w:rsidRPr="0096421F" w:rsidRDefault="000E059F" w:rsidP="000E059F">
      <w:r w:rsidRPr="0096421F">
        <w:t xml:space="preserve">This service capability provides the ability to complete the actions required once the subscription request has been completed in the Broker. </w:t>
      </w:r>
    </w:p>
    <w:p w:rsidR="000E059F" w:rsidRPr="0096421F" w:rsidRDefault="0096421F" w:rsidP="006A741C">
      <w:pPr>
        <w:pStyle w:val="Heading6"/>
      </w:pPr>
      <w:bookmarkStart w:id="2195" w:name="_Toc418174911"/>
      <w:bookmarkStart w:id="2196" w:name="_Toc418660877"/>
      <w:r w:rsidRPr="0096421F">
        <w:lastRenderedPageBreak/>
        <w:t>B.2.1.2.</w:t>
      </w:r>
      <w:r w:rsidR="000E059F" w:rsidRPr="0096421F">
        <w:t>2.</w:t>
      </w:r>
      <w:r w:rsidRPr="0096421F">
        <w:t>2</w:t>
      </w:r>
      <w:r w:rsidR="000E059F" w:rsidRPr="0096421F">
        <w:tab/>
      </w:r>
      <w:r w:rsidR="00D87590">
        <w:t>Pre-Conditions</w:t>
      </w:r>
      <w:bookmarkEnd w:id="2195"/>
      <w:bookmarkEnd w:id="2196"/>
    </w:p>
    <w:p w:rsidR="000E059F" w:rsidRPr="0021242D" w:rsidRDefault="000E059F" w:rsidP="000E059F">
      <w:pPr>
        <w:keepNext/>
        <w:rPr>
          <w:lang w:eastAsia="ko-KR"/>
        </w:rPr>
      </w:pPr>
      <w:r w:rsidRPr="0021242D">
        <w:rPr>
          <w:lang w:eastAsia="ko-KR"/>
        </w:rPr>
        <w:t>Not Applicable</w:t>
      </w:r>
      <w:r w:rsidR="0058185D" w:rsidRPr="0021242D">
        <w:rPr>
          <w:lang w:eastAsia="ko-KR"/>
        </w:rPr>
        <w:t>.</w:t>
      </w:r>
    </w:p>
    <w:p w:rsidR="000E059F" w:rsidRPr="0021242D" w:rsidRDefault="0096421F" w:rsidP="006A741C">
      <w:pPr>
        <w:pStyle w:val="Heading6"/>
      </w:pPr>
      <w:bookmarkStart w:id="2197" w:name="_Toc418174912"/>
      <w:bookmarkStart w:id="2198" w:name="_Toc418660878"/>
      <w:r>
        <w:t>B.2.1.2.</w:t>
      </w:r>
      <w:r w:rsidR="000E059F" w:rsidRPr="0021242D">
        <w:t>2.</w:t>
      </w:r>
      <w:r>
        <w:t>3</w:t>
      </w:r>
      <w:r w:rsidR="000E059F" w:rsidRPr="0021242D">
        <w:tab/>
        <w:t xml:space="preserve">Signature </w:t>
      </w:r>
      <w:r w:rsidR="00DD5EC1" w:rsidRPr="0021242D">
        <w:t>–</w:t>
      </w:r>
      <w:r w:rsidR="000E059F" w:rsidRPr="0021242D">
        <w:t xml:space="preserve"> subscribeComplete</w:t>
      </w:r>
      <w:bookmarkEnd w:id="2197"/>
      <w:bookmarkEnd w:id="2198"/>
    </w:p>
    <w:p w:rsidR="0058185D" w:rsidRPr="0021242D" w:rsidRDefault="0058185D" w:rsidP="0058185D">
      <w:pPr>
        <w:pStyle w:val="TH"/>
      </w:pPr>
      <w:r w:rsidRPr="0021242D">
        <w:t xml:space="preserve">Table </w:t>
      </w:r>
      <w:r w:rsidR="0096421F">
        <w:t>B.2.1.2.</w:t>
      </w:r>
      <w:r w:rsidRPr="0021242D">
        <w:t>2.</w:t>
      </w:r>
      <w:r w:rsidR="0096421F">
        <w:t>3</w:t>
      </w:r>
      <w:r w:rsidRPr="0021242D">
        <w:t>-1: Data Exchange Service – subscribeComplete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58185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58185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58185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58185D">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58185D">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58185D">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publicationResource</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retainmentPolicy</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IN</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 xml:space="preserve">The retainment policy for unconnected subscribers. See </w:t>
            </w:r>
            <w:r w:rsidR="000B5915">
              <w:t>6.4.2.1.1.</w:t>
            </w:r>
            <w:r w:rsidRPr="0021242D">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58185D">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OUT</w:t>
            </w:r>
          </w:p>
        </w:tc>
        <w:tc>
          <w:tcPr>
            <w:tcW w:w="900" w:type="dxa"/>
            <w:tcBorders>
              <w:left w:val="single" w:sz="1" w:space="0" w:color="000000"/>
              <w:bottom w:val="single" w:sz="1" w:space="0" w:color="000000"/>
            </w:tcBorders>
          </w:tcPr>
          <w:p w:rsidR="000E059F" w:rsidRPr="0021242D" w:rsidRDefault="000E059F" w:rsidP="0058185D">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58185D">
            <w:pPr>
              <w:pStyle w:val="TAL"/>
            </w:pPr>
            <w:r w:rsidRPr="0021242D">
              <w:t>Unique response types for this service.</w:t>
            </w:r>
          </w:p>
          <w:p w:rsidR="000E059F" w:rsidRPr="0021242D" w:rsidRDefault="0058185D" w:rsidP="0058185D">
            <w:pPr>
              <w:pStyle w:val="TAN"/>
            </w:pPr>
            <w:r w:rsidRPr="0021242D">
              <w:t>NOTE</w:t>
            </w:r>
            <w:r w:rsidR="000E059F" w:rsidRPr="0021242D">
              <w:t xml:space="preserve">: </w:t>
            </w:r>
            <w:r w:rsidRPr="0021242D">
              <w:tab/>
            </w:r>
            <w:r w:rsidR="000E059F" w:rsidRPr="0021242D">
              <w:t>Consumed services also provide response types.</w:t>
            </w:r>
          </w:p>
          <w:p w:rsidR="000E059F" w:rsidRPr="0021242D" w:rsidRDefault="000E059F" w:rsidP="0058185D">
            <w:pPr>
              <w:pStyle w:val="TB1"/>
            </w:pPr>
            <w:r w:rsidRPr="0021242D">
              <w:t>Exception: Request may not have been completed</w:t>
            </w:r>
          </w:p>
        </w:tc>
      </w:tr>
    </w:tbl>
    <w:p w:rsidR="000E059F" w:rsidRPr="0021242D" w:rsidRDefault="000E059F" w:rsidP="00B91F03"/>
    <w:p w:rsidR="000E059F" w:rsidRPr="0021242D" w:rsidRDefault="0096421F" w:rsidP="006A741C">
      <w:pPr>
        <w:pStyle w:val="Heading6"/>
        <w:rPr>
          <w:lang w:eastAsia="ko-KR"/>
        </w:rPr>
      </w:pPr>
      <w:bookmarkStart w:id="2199" w:name="_Toc418174913"/>
      <w:bookmarkStart w:id="2200" w:name="_Toc418660879"/>
      <w:r>
        <w:t>B.2.1.2.</w:t>
      </w:r>
      <w:r w:rsidR="000E059F" w:rsidRPr="0021242D">
        <w:t>2.</w:t>
      </w:r>
      <w:r>
        <w:t>4</w:t>
      </w:r>
      <w:r w:rsidR="000E059F" w:rsidRPr="0021242D">
        <w:tab/>
      </w:r>
      <w:r w:rsidR="000E059F" w:rsidRPr="0021242D">
        <w:rPr>
          <w:lang w:eastAsia="ko-KR"/>
        </w:rPr>
        <w:t>Service Interactions</w:t>
      </w:r>
      <w:bookmarkEnd w:id="2199"/>
      <w:bookmarkEnd w:id="2200"/>
    </w:p>
    <w:p w:rsidR="000E059F" w:rsidRPr="0021242D" w:rsidRDefault="000E059F" w:rsidP="000E059F">
      <w:pPr>
        <w:rPr>
          <w:lang w:eastAsia="ko-KR"/>
        </w:rPr>
      </w:pPr>
      <w:r w:rsidRPr="0021242D">
        <w:rPr>
          <w:lang w:eastAsia="ko-KR"/>
        </w:rPr>
        <w:t xml:space="preserve">The interactions of service capabilities required for this service capability as shown in </w:t>
      </w:r>
      <w:r w:rsidRPr="0021242D">
        <w:t xml:space="preserve">Figure </w:t>
      </w:r>
      <w:r w:rsidR="0096421F">
        <w:t>B.2.1.2.</w:t>
      </w:r>
      <w:r w:rsidRPr="0021242D">
        <w:t>1.</w:t>
      </w:r>
      <w:r w:rsidR="0096421F">
        <w:t>4</w:t>
      </w:r>
      <w:r w:rsidRPr="0021242D">
        <w:t>-1:</w:t>
      </w:r>
    </w:p>
    <w:p w:rsidR="000E059F" w:rsidRPr="0021242D" w:rsidRDefault="000E059F" w:rsidP="004415F7">
      <w:pPr>
        <w:pStyle w:val="BN"/>
        <w:numPr>
          <w:ilvl w:val="0"/>
          <w:numId w:val="76"/>
        </w:numPr>
        <w:rPr>
          <w:i/>
        </w:rPr>
      </w:pPr>
      <w:r w:rsidRPr="0021242D">
        <w:t>Upon a successful subscribe by the Broker, record the event for accounting purposes</w:t>
      </w:r>
    </w:p>
    <w:p w:rsidR="000E059F" w:rsidRPr="0021242D" w:rsidRDefault="0096421F" w:rsidP="006A741C">
      <w:pPr>
        <w:pStyle w:val="Heading6"/>
      </w:pPr>
      <w:bookmarkStart w:id="2201" w:name="_Toc418174914"/>
      <w:bookmarkStart w:id="2202" w:name="_Toc418660880"/>
      <w:r>
        <w:t>B.2.1.2.</w:t>
      </w:r>
      <w:r w:rsidR="000E059F" w:rsidRPr="0021242D">
        <w:t>2.</w:t>
      </w:r>
      <w:r>
        <w:t>5</w:t>
      </w:r>
      <w:r w:rsidR="000E059F" w:rsidRPr="0021242D">
        <w:tab/>
      </w:r>
      <w:r w:rsidR="000E059F" w:rsidRPr="0021242D">
        <w:rPr>
          <w:lang w:eastAsia="ko-KR"/>
        </w:rPr>
        <w:t>Post-Conditions</w:t>
      </w:r>
      <w:bookmarkEnd w:id="2201"/>
      <w:bookmarkEnd w:id="2202"/>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96421F" w:rsidP="006A741C">
      <w:pPr>
        <w:pStyle w:val="Heading6"/>
      </w:pPr>
      <w:bookmarkStart w:id="2203" w:name="_Toc418174915"/>
      <w:bookmarkStart w:id="2204" w:name="_Toc418660881"/>
      <w:r>
        <w:t>B.2.1.2.</w:t>
      </w:r>
      <w:r w:rsidR="000E059F" w:rsidRPr="0021242D">
        <w:t>2.</w:t>
      </w:r>
      <w:r>
        <w:t>6</w:t>
      </w:r>
      <w:r w:rsidR="000E059F" w:rsidRPr="0021242D">
        <w:tab/>
      </w:r>
      <w:r w:rsidR="000E059F" w:rsidRPr="0021242D">
        <w:rPr>
          <w:lang w:eastAsia="ko-KR"/>
        </w:rPr>
        <w:t>Exceptions</w:t>
      </w:r>
      <w:bookmarkEnd w:id="2203"/>
      <w:bookmarkEnd w:id="2204"/>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205" w:name="_Toc418174916"/>
      <w:bookmarkStart w:id="2206" w:name="_Toc418660882"/>
      <w:r>
        <w:t>B.2.1.2.</w:t>
      </w:r>
      <w:r w:rsidR="000E059F" w:rsidRPr="0021242D">
        <w:t>2.</w:t>
      </w:r>
      <w:r>
        <w:t>7</w:t>
      </w:r>
      <w:r w:rsidR="000E059F" w:rsidRPr="0021242D">
        <w:tab/>
      </w:r>
      <w:r w:rsidR="000E059F" w:rsidRPr="0021242D">
        <w:rPr>
          <w:lang w:eastAsia="ko-KR"/>
        </w:rPr>
        <w:t>Policies for Use</w:t>
      </w:r>
      <w:bookmarkEnd w:id="2205"/>
      <w:bookmarkEnd w:id="2206"/>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50</w:t>
      </w:r>
      <w:r w:rsidR="007E1FE5" w:rsidRPr="0021242D">
        <w:rPr>
          <w:color w:val="000000"/>
        </w:rPr>
        <w:t xml:space="preserve"> </w:t>
      </w:r>
      <w:r w:rsidRPr="0021242D">
        <w:rPr>
          <w:color w:val="000000"/>
        </w:rPr>
        <w:t>ms</w:t>
      </w:r>
    </w:p>
    <w:p w:rsidR="000E059F" w:rsidRPr="006D4F6F" w:rsidRDefault="0096421F" w:rsidP="006A741C">
      <w:pPr>
        <w:pStyle w:val="Heading5"/>
      </w:pPr>
      <w:bookmarkStart w:id="2207" w:name="_Toc418174917"/>
      <w:bookmarkStart w:id="2208" w:name="_Toc418660883"/>
      <w:r w:rsidRPr="006D4F6F">
        <w:t>B.2.1.2.</w:t>
      </w:r>
      <w:r w:rsidR="000E059F" w:rsidRPr="006D4F6F">
        <w:t>3</w:t>
      </w:r>
      <w:r w:rsidR="000E059F" w:rsidRPr="006D4F6F">
        <w:tab/>
        <w:t>publishRequest</w:t>
      </w:r>
      <w:bookmarkEnd w:id="2207"/>
      <w:bookmarkEnd w:id="2208"/>
    </w:p>
    <w:p w:rsidR="006D4F6F" w:rsidRPr="006D4F6F" w:rsidRDefault="006D4F6F" w:rsidP="006A741C">
      <w:pPr>
        <w:pStyle w:val="Heading6"/>
      </w:pPr>
      <w:bookmarkStart w:id="2209" w:name="_Toc418660884"/>
      <w:r w:rsidRPr="006D4F6F">
        <w:t>B.2.1.2.3.1</w:t>
      </w:r>
      <w:r w:rsidRPr="006D4F6F">
        <w:tab/>
        <w:t>Description</w:t>
      </w:r>
      <w:bookmarkEnd w:id="2209"/>
    </w:p>
    <w:p w:rsidR="000E059F" w:rsidRPr="006D4F6F" w:rsidRDefault="000E059F" w:rsidP="000E059F">
      <w:r w:rsidRPr="006D4F6F">
        <w:t>This service capability provides the ability to validate a publication request from an AE..</w:t>
      </w:r>
    </w:p>
    <w:p w:rsidR="000E059F" w:rsidRPr="006D4F6F" w:rsidRDefault="000E059F" w:rsidP="000E059F">
      <w:r w:rsidRPr="006D4F6F">
        <w:t>As part of the publication, the publishing AE can provide a delivery policy to enhance the robustness of the publication to AEs that have subscribed to the Resource identified in the request.</w:t>
      </w:r>
    </w:p>
    <w:p w:rsidR="000E059F" w:rsidRPr="006D4F6F" w:rsidRDefault="0096421F" w:rsidP="006A741C">
      <w:pPr>
        <w:pStyle w:val="Heading6"/>
      </w:pPr>
      <w:bookmarkStart w:id="2210" w:name="_Toc418174918"/>
      <w:bookmarkStart w:id="2211" w:name="_Toc418660885"/>
      <w:r w:rsidRPr="006D4F6F">
        <w:lastRenderedPageBreak/>
        <w:t>B.2.1.2.</w:t>
      </w:r>
      <w:r w:rsidR="006D4F6F">
        <w:t>3.2</w:t>
      </w:r>
      <w:r w:rsidR="000E059F" w:rsidRPr="006D4F6F">
        <w:tab/>
      </w:r>
      <w:r w:rsidR="00D87590">
        <w:t>Pre-Conditions</w:t>
      </w:r>
      <w:bookmarkEnd w:id="2210"/>
      <w:bookmarkEnd w:id="2211"/>
    </w:p>
    <w:p w:rsidR="000E059F" w:rsidRPr="0021242D" w:rsidRDefault="000E059F" w:rsidP="000E059F">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0E059F" w:rsidP="000E059F">
      <w:pPr>
        <w:keepNext/>
        <w:rPr>
          <w:lang w:eastAsia="ko-KR"/>
        </w:rPr>
      </w:pPr>
      <w:r w:rsidRPr="0021242D">
        <w:t>A correlation between a M2M Service Subscription, publishing AE, resource to publish the payload and Broker exist.</w:t>
      </w:r>
    </w:p>
    <w:p w:rsidR="000E059F" w:rsidRPr="0021242D" w:rsidRDefault="0096421F" w:rsidP="006A741C">
      <w:pPr>
        <w:pStyle w:val="Heading6"/>
      </w:pPr>
      <w:bookmarkStart w:id="2212" w:name="_Toc418174919"/>
      <w:bookmarkStart w:id="2213" w:name="_Toc418660886"/>
      <w:r>
        <w:t>B.2.1.2.</w:t>
      </w:r>
      <w:r w:rsidR="000E059F" w:rsidRPr="0021242D">
        <w:t>3.</w:t>
      </w:r>
      <w:r w:rsidR="006D4F6F">
        <w:t>3</w:t>
      </w:r>
      <w:r w:rsidR="000E059F" w:rsidRPr="0021242D">
        <w:tab/>
        <w:t xml:space="preserve">Signature </w:t>
      </w:r>
      <w:r w:rsidR="00DD5EC1" w:rsidRPr="0021242D">
        <w:t>–</w:t>
      </w:r>
      <w:r w:rsidR="000E059F" w:rsidRPr="0021242D">
        <w:t xml:space="preserve"> publishRequest</w:t>
      </w:r>
      <w:bookmarkEnd w:id="2212"/>
      <w:bookmarkEnd w:id="2213"/>
    </w:p>
    <w:p w:rsidR="003A5999" w:rsidRPr="0021242D" w:rsidRDefault="003A5999" w:rsidP="003A5999">
      <w:pPr>
        <w:pStyle w:val="TH"/>
      </w:pPr>
      <w:r w:rsidRPr="0021242D">
        <w:t xml:space="preserve">Table </w:t>
      </w:r>
      <w:r w:rsidR="0096421F">
        <w:t>B.2.1.2.</w:t>
      </w:r>
      <w:r w:rsidRPr="0021242D">
        <w:t>3.</w:t>
      </w:r>
      <w:r w:rsidR="006D4F6F">
        <w:t>3</w:t>
      </w:r>
      <w:r w:rsidRPr="0021242D">
        <w:t>-1: Data Exchange Service – publishRequest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3A5999">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3A5999">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toResource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leaf node of a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transportAdapter</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The instance of the transport adapter service (broker)</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Unique response types for this service.</w:t>
            </w:r>
          </w:p>
          <w:p w:rsidR="000E059F" w:rsidRPr="0021242D" w:rsidRDefault="000E059F" w:rsidP="003A5999">
            <w:pPr>
              <w:pStyle w:val="TAL"/>
            </w:pPr>
            <w:r w:rsidRPr="0021242D">
              <w:t>N</w:t>
            </w:r>
            <w:r w:rsidR="003A5999" w:rsidRPr="0021242D">
              <w:t>OTE</w:t>
            </w:r>
            <w:r w:rsidRPr="0021242D">
              <w:t xml:space="preserve">: </w:t>
            </w:r>
            <w:r w:rsidR="003A5999" w:rsidRPr="0021242D">
              <w:tab/>
            </w:r>
            <w:r w:rsidRPr="0021242D">
              <w:t>Consumed services also provide response types.</w:t>
            </w:r>
          </w:p>
          <w:p w:rsidR="000E059F" w:rsidRPr="0021242D" w:rsidRDefault="000E059F" w:rsidP="003A5999">
            <w:pPr>
              <w:pStyle w:val="TB1"/>
            </w:pPr>
            <w:r w:rsidRPr="0021242D">
              <w:t>Originator does not have a Broker for the requested resource</w:t>
            </w:r>
          </w:p>
          <w:p w:rsidR="000E059F" w:rsidRPr="0021242D" w:rsidRDefault="000E059F" w:rsidP="003A5999">
            <w:pPr>
              <w:pStyle w:val="TB1"/>
            </w:pPr>
            <w:r w:rsidRPr="0021242D">
              <w:t>Originator has requested an invalid deliveryPolicy</w:t>
            </w:r>
          </w:p>
          <w:p w:rsidR="000E059F" w:rsidRPr="0021242D" w:rsidRDefault="000E059F" w:rsidP="003A5999">
            <w:pPr>
              <w:pStyle w:val="TB1"/>
            </w:pPr>
            <w:r w:rsidRPr="0021242D">
              <w:t>Originator has requested an invalid retainmentPolicy</w:t>
            </w:r>
          </w:p>
          <w:p w:rsidR="000E059F" w:rsidRPr="0021242D" w:rsidRDefault="000E059F" w:rsidP="003A5999">
            <w:pPr>
              <w:pStyle w:val="TB1"/>
            </w:pPr>
            <w:r w:rsidRPr="0021242D">
              <w:t>Delivery policy not supported by the transport adapter</w:t>
            </w:r>
          </w:p>
          <w:p w:rsidR="000E059F" w:rsidRPr="0021242D" w:rsidRDefault="000E059F" w:rsidP="003A5999">
            <w:pPr>
              <w:pStyle w:val="TB1"/>
            </w:pPr>
            <w:r w:rsidRPr="0021242D">
              <w:t>Exception: Request may not have been completed</w:t>
            </w:r>
          </w:p>
        </w:tc>
      </w:tr>
    </w:tbl>
    <w:p w:rsidR="000E059F" w:rsidRPr="0021242D" w:rsidRDefault="000E059F" w:rsidP="000E059F"/>
    <w:p w:rsidR="000E059F" w:rsidRPr="0021242D" w:rsidRDefault="0096421F" w:rsidP="006A741C">
      <w:pPr>
        <w:pStyle w:val="Heading6"/>
        <w:rPr>
          <w:lang w:eastAsia="ko-KR"/>
        </w:rPr>
      </w:pPr>
      <w:bookmarkStart w:id="2214" w:name="_Toc418174920"/>
      <w:bookmarkStart w:id="2215" w:name="_Toc418660887"/>
      <w:r>
        <w:t>B.2.1.2.</w:t>
      </w:r>
      <w:r w:rsidR="000E059F" w:rsidRPr="0021242D">
        <w:t>3.</w:t>
      </w:r>
      <w:r w:rsidR="006D4F6F">
        <w:t>4</w:t>
      </w:r>
      <w:r w:rsidR="000E059F" w:rsidRPr="0021242D">
        <w:tab/>
      </w:r>
      <w:r w:rsidR="000E059F" w:rsidRPr="0021242D">
        <w:rPr>
          <w:lang w:eastAsia="ko-KR"/>
        </w:rPr>
        <w:t>Service Interactions</w:t>
      </w:r>
      <w:bookmarkEnd w:id="2214"/>
      <w:bookmarkEnd w:id="2215"/>
      <w:r w:rsidR="000E059F" w:rsidRPr="0021242D">
        <w:rPr>
          <w:lang w:eastAsia="ko-KR"/>
        </w:rPr>
        <w:t xml:space="preserve"> </w:t>
      </w:r>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77"/>
        </w:numPr>
      </w:pPr>
      <w:r w:rsidRPr="0021242D">
        <w:t>Determine the Broker to be used for the originating AE and resource</w:t>
      </w:r>
    </w:p>
    <w:p w:rsidR="000E059F" w:rsidRPr="0021242D" w:rsidRDefault="000E059F" w:rsidP="004415F7">
      <w:pPr>
        <w:pStyle w:val="BN"/>
        <w:numPr>
          <w:ilvl w:val="0"/>
          <w:numId w:val="77"/>
        </w:numPr>
      </w:pPr>
      <w:r w:rsidRPr="0021242D">
        <w:t>Perform the Common Request Services for requests across the Mca Reference Point</w:t>
      </w:r>
    </w:p>
    <w:p w:rsidR="000E059F" w:rsidRPr="0021242D" w:rsidRDefault="000E059F" w:rsidP="004415F7">
      <w:pPr>
        <w:pStyle w:val="BN"/>
        <w:numPr>
          <w:ilvl w:val="0"/>
          <w:numId w:val="77"/>
        </w:numPr>
      </w:pPr>
      <w:r w:rsidRPr="0021242D">
        <w:t>Validate the delivery policy for the Broker</w:t>
      </w:r>
    </w:p>
    <w:p w:rsidR="000E059F" w:rsidRPr="0021242D" w:rsidRDefault="000E059F" w:rsidP="004415F7">
      <w:pPr>
        <w:pStyle w:val="BN"/>
        <w:numPr>
          <w:ilvl w:val="0"/>
          <w:numId w:val="77"/>
        </w:numPr>
      </w:pPr>
      <w:r w:rsidRPr="0021242D">
        <w:t>Upon a successful publication to the Broker, record the event for accounting purposes</w:t>
      </w:r>
    </w:p>
    <w:p w:rsidR="00982287" w:rsidRPr="0021242D" w:rsidRDefault="00982287" w:rsidP="00B91F03">
      <w:pPr>
        <w:pStyle w:val="FL"/>
      </w:pPr>
      <w:r w:rsidRPr="0021242D">
        <w:object w:dxaOrig="9360" w:dyaOrig="8003">
          <v:shape id="_x0000_i1106" type="#_x0000_t75" style="width:468.3pt;height:400.3pt" o:ole="">
            <v:imagedata r:id="rId210" o:title=""/>
          </v:shape>
          <o:OLEObject Type="Embed" ProgID="Word.Document.12" ShapeID="_x0000_i1106" DrawAspect="Content" ObjectID="_1492401462" r:id="rId211">
            <o:FieldCodes>\s</o:FieldCodes>
          </o:OLEObject>
        </w:object>
      </w:r>
    </w:p>
    <w:p w:rsidR="000E059F" w:rsidRPr="0021242D" w:rsidRDefault="000E059F" w:rsidP="003A5999">
      <w:pPr>
        <w:pStyle w:val="TF"/>
        <w:rPr>
          <w:i/>
        </w:rPr>
      </w:pPr>
      <w:r w:rsidRPr="0021242D">
        <w:t xml:space="preserve">Figure </w:t>
      </w:r>
      <w:r w:rsidR="0096421F">
        <w:t>B.2.1.2.</w:t>
      </w:r>
      <w:r w:rsidRPr="0021242D">
        <w:t>3.</w:t>
      </w:r>
      <w:r w:rsidR="006D4F6F">
        <w:t>4</w:t>
      </w:r>
      <w:r w:rsidRPr="0021242D">
        <w:t>-1</w:t>
      </w:r>
      <w:r w:rsidR="003A5999" w:rsidRPr="0021242D">
        <w:t>:</w:t>
      </w:r>
      <w:r w:rsidRPr="0021242D">
        <w:t xml:space="preserve"> publishRequest and publishComplete Diagram</w:t>
      </w:r>
    </w:p>
    <w:p w:rsidR="000E059F" w:rsidRPr="0021242D" w:rsidRDefault="0096421F" w:rsidP="006A741C">
      <w:pPr>
        <w:pStyle w:val="Heading6"/>
      </w:pPr>
      <w:bookmarkStart w:id="2216" w:name="_Toc418174921"/>
      <w:bookmarkStart w:id="2217" w:name="_Toc418660888"/>
      <w:r>
        <w:t>B.2.1.2.</w:t>
      </w:r>
      <w:r w:rsidR="000E059F" w:rsidRPr="0021242D">
        <w:t>3.</w:t>
      </w:r>
      <w:r w:rsidR="006D4F6F">
        <w:t>5</w:t>
      </w:r>
      <w:r w:rsidR="000E059F" w:rsidRPr="0021242D">
        <w:tab/>
      </w:r>
      <w:r w:rsidR="000E059F" w:rsidRPr="0021242D">
        <w:rPr>
          <w:lang w:eastAsia="ko-KR"/>
        </w:rPr>
        <w:t>Post-Conditions</w:t>
      </w:r>
      <w:bookmarkEnd w:id="2216"/>
      <w:bookmarkEnd w:id="2217"/>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96421F" w:rsidP="006A741C">
      <w:pPr>
        <w:pStyle w:val="Heading6"/>
      </w:pPr>
      <w:bookmarkStart w:id="2218" w:name="_Toc418174922"/>
      <w:bookmarkStart w:id="2219" w:name="_Toc418660889"/>
      <w:r>
        <w:t>B.2.1.2.</w:t>
      </w:r>
      <w:r w:rsidR="000E059F" w:rsidRPr="0021242D">
        <w:t>3.</w:t>
      </w:r>
      <w:r w:rsidR="006D4F6F">
        <w:t>6</w:t>
      </w:r>
      <w:r w:rsidR="000E059F" w:rsidRPr="0021242D">
        <w:tab/>
      </w:r>
      <w:r w:rsidR="000E059F" w:rsidRPr="0021242D">
        <w:rPr>
          <w:lang w:eastAsia="ko-KR"/>
        </w:rPr>
        <w:t>Exceptions</w:t>
      </w:r>
      <w:bookmarkEnd w:id="2218"/>
      <w:bookmarkEnd w:id="2219"/>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220" w:name="_Toc418174923"/>
      <w:bookmarkStart w:id="2221" w:name="_Toc418660890"/>
      <w:r>
        <w:t>B.2.1.2.</w:t>
      </w:r>
      <w:r w:rsidR="000E059F" w:rsidRPr="0021242D">
        <w:t>3.</w:t>
      </w:r>
      <w:r w:rsidR="006D4F6F">
        <w:t>7</w:t>
      </w:r>
      <w:r w:rsidR="000E059F" w:rsidRPr="0021242D">
        <w:tab/>
      </w:r>
      <w:r w:rsidR="000E059F" w:rsidRPr="0021242D">
        <w:rPr>
          <w:lang w:eastAsia="ko-KR"/>
        </w:rPr>
        <w:t>Policies for Use</w:t>
      </w:r>
      <w:bookmarkEnd w:id="2220"/>
      <w:bookmarkEnd w:id="2221"/>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300</w:t>
      </w:r>
      <w:r w:rsidR="003A5999" w:rsidRPr="0021242D">
        <w:rPr>
          <w:color w:val="000000"/>
        </w:rPr>
        <w:t xml:space="preserve"> </w:t>
      </w:r>
      <w:r w:rsidRPr="0021242D">
        <w:rPr>
          <w:color w:val="000000"/>
        </w:rPr>
        <w:t>ms</w:t>
      </w:r>
    </w:p>
    <w:p w:rsidR="000E059F" w:rsidRPr="000B5915" w:rsidRDefault="0096421F" w:rsidP="006A741C">
      <w:pPr>
        <w:pStyle w:val="Heading5"/>
      </w:pPr>
      <w:bookmarkStart w:id="2222" w:name="_Toc418174924"/>
      <w:bookmarkStart w:id="2223" w:name="_Toc418660891"/>
      <w:r w:rsidRPr="000B5915">
        <w:t>B.2.1.2.</w:t>
      </w:r>
      <w:r w:rsidR="000E059F" w:rsidRPr="000B5915">
        <w:t>4</w:t>
      </w:r>
      <w:r w:rsidR="000E059F" w:rsidRPr="000B5915">
        <w:tab/>
        <w:t>publishComplete</w:t>
      </w:r>
      <w:bookmarkEnd w:id="2222"/>
      <w:bookmarkEnd w:id="2223"/>
    </w:p>
    <w:p w:rsidR="000B5915" w:rsidRPr="000B5915" w:rsidRDefault="000B5915" w:rsidP="006A741C">
      <w:pPr>
        <w:pStyle w:val="Heading6"/>
      </w:pPr>
      <w:bookmarkStart w:id="2224" w:name="_Toc418660892"/>
      <w:r w:rsidRPr="000B5915">
        <w:t>B.2.1.2.4.1</w:t>
      </w:r>
      <w:r w:rsidRPr="000B5915">
        <w:tab/>
        <w:t>Description</w:t>
      </w:r>
      <w:bookmarkEnd w:id="2224"/>
    </w:p>
    <w:p w:rsidR="000E059F" w:rsidRPr="000B5915" w:rsidRDefault="000E059F" w:rsidP="000E059F">
      <w:r w:rsidRPr="000B5915">
        <w:t xml:space="preserve">This service capability provides the ability to complete the actions required once the publication request has been completed in the Broker. </w:t>
      </w:r>
    </w:p>
    <w:p w:rsidR="000E059F" w:rsidRPr="000B5915" w:rsidRDefault="0096421F" w:rsidP="006A741C">
      <w:pPr>
        <w:pStyle w:val="Heading6"/>
      </w:pPr>
      <w:bookmarkStart w:id="2225" w:name="_Toc418174925"/>
      <w:bookmarkStart w:id="2226" w:name="_Toc418660893"/>
      <w:r w:rsidRPr="000B5915">
        <w:lastRenderedPageBreak/>
        <w:t>B.2.1.2.</w:t>
      </w:r>
      <w:r w:rsidR="000E059F" w:rsidRPr="000B5915">
        <w:t>4.</w:t>
      </w:r>
      <w:r w:rsidR="000B5915" w:rsidRPr="000B5915">
        <w:t>2</w:t>
      </w:r>
      <w:r w:rsidR="000E059F" w:rsidRPr="000B5915">
        <w:tab/>
      </w:r>
      <w:r w:rsidR="00D87590">
        <w:t>Pre-Conditions</w:t>
      </w:r>
      <w:bookmarkEnd w:id="2225"/>
      <w:bookmarkEnd w:id="2226"/>
    </w:p>
    <w:p w:rsidR="000E059F" w:rsidRPr="0021242D" w:rsidRDefault="000E059F" w:rsidP="000E059F">
      <w:pPr>
        <w:keepNext/>
        <w:rPr>
          <w:lang w:eastAsia="ko-KR"/>
        </w:rPr>
      </w:pPr>
      <w:r w:rsidRPr="000B5915">
        <w:rPr>
          <w:lang w:eastAsia="ko-KR"/>
        </w:rPr>
        <w:t>Not Applicable</w:t>
      </w:r>
      <w:r w:rsidR="003A5999" w:rsidRPr="000B5915">
        <w:rPr>
          <w:lang w:eastAsia="ko-KR"/>
        </w:rPr>
        <w:t>.</w:t>
      </w:r>
    </w:p>
    <w:p w:rsidR="000E059F" w:rsidRPr="0021242D" w:rsidRDefault="0096421F" w:rsidP="006A741C">
      <w:pPr>
        <w:pStyle w:val="Heading6"/>
      </w:pPr>
      <w:bookmarkStart w:id="2227" w:name="_Toc418174926"/>
      <w:bookmarkStart w:id="2228" w:name="_Toc418660894"/>
      <w:r>
        <w:t>B.2.1.2.</w:t>
      </w:r>
      <w:r w:rsidR="000E059F" w:rsidRPr="0021242D">
        <w:t>4.</w:t>
      </w:r>
      <w:r w:rsidR="000B5915">
        <w:t>3</w:t>
      </w:r>
      <w:r w:rsidR="000E059F" w:rsidRPr="0021242D">
        <w:tab/>
        <w:t xml:space="preserve">Signature </w:t>
      </w:r>
      <w:r w:rsidR="00DD5EC1" w:rsidRPr="0021242D">
        <w:t>–</w:t>
      </w:r>
      <w:r w:rsidR="000E059F" w:rsidRPr="0021242D">
        <w:t xml:space="preserve"> publishComplete</w:t>
      </w:r>
      <w:bookmarkEnd w:id="2227"/>
      <w:bookmarkEnd w:id="2228"/>
    </w:p>
    <w:p w:rsidR="003A5999" w:rsidRPr="0021242D" w:rsidRDefault="003A5999" w:rsidP="003A5999">
      <w:pPr>
        <w:pStyle w:val="TH"/>
      </w:pPr>
      <w:r w:rsidRPr="0021242D">
        <w:t xml:space="preserve">Table </w:t>
      </w:r>
      <w:r w:rsidR="0096421F">
        <w:t>B.2.1.2.</w:t>
      </w:r>
      <w:r w:rsidRPr="0021242D">
        <w:t>4.</w:t>
      </w:r>
      <w:r w:rsidR="000B5915">
        <w:t>3</w:t>
      </w:r>
      <w:r w:rsidRPr="0021242D">
        <w:t>-1: Data Exchange Service – pubishComplete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3A5999">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3A5999">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toResource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leaf node of a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retainmentPolicy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retainment policy for unconnected subscribers. See </w:t>
            </w:r>
            <w:r w:rsidR="000B5915">
              <w:t>6.4.2.1.1.</w:t>
            </w:r>
            <w:r w:rsidRPr="0021242D">
              <w:t>3</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Unique response types for this service.</w:t>
            </w:r>
          </w:p>
          <w:p w:rsidR="000E059F" w:rsidRPr="0021242D" w:rsidRDefault="000E059F" w:rsidP="003A5999">
            <w:pPr>
              <w:pStyle w:val="TAN"/>
            </w:pPr>
            <w:r w:rsidRPr="0021242D">
              <w:t>N</w:t>
            </w:r>
            <w:r w:rsidR="003A5999" w:rsidRPr="0021242D">
              <w:t>OTE</w:t>
            </w:r>
            <w:r w:rsidRPr="0021242D">
              <w:t xml:space="preserve">: </w:t>
            </w:r>
            <w:r w:rsidR="003A5999" w:rsidRPr="0021242D">
              <w:tab/>
            </w:r>
            <w:r w:rsidRPr="0021242D">
              <w:t>Consumed services also provide response types.</w:t>
            </w:r>
          </w:p>
          <w:p w:rsidR="000E059F" w:rsidRPr="0021242D" w:rsidRDefault="000E059F" w:rsidP="003A5999">
            <w:pPr>
              <w:pStyle w:val="TB1"/>
            </w:pPr>
            <w:r w:rsidRPr="0021242D">
              <w:t>Exception: Request may not have been completed</w:t>
            </w:r>
          </w:p>
        </w:tc>
      </w:tr>
    </w:tbl>
    <w:p w:rsidR="000E059F" w:rsidRPr="0021242D" w:rsidRDefault="000E059F" w:rsidP="00B91F03"/>
    <w:p w:rsidR="000E059F" w:rsidRPr="0021242D" w:rsidRDefault="0096421F" w:rsidP="006A741C">
      <w:pPr>
        <w:pStyle w:val="Heading6"/>
        <w:rPr>
          <w:lang w:eastAsia="ko-KR"/>
        </w:rPr>
      </w:pPr>
      <w:bookmarkStart w:id="2229" w:name="_Toc418174927"/>
      <w:bookmarkStart w:id="2230" w:name="_Toc418660895"/>
      <w:r>
        <w:t>B.2.1.2.</w:t>
      </w:r>
      <w:r w:rsidR="000E059F" w:rsidRPr="0021242D">
        <w:t>4.</w:t>
      </w:r>
      <w:r w:rsidR="000B5915">
        <w:t>4</w:t>
      </w:r>
      <w:r w:rsidR="000E059F" w:rsidRPr="0021242D">
        <w:tab/>
      </w:r>
      <w:r w:rsidR="000E059F" w:rsidRPr="0021242D">
        <w:rPr>
          <w:lang w:eastAsia="ko-KR"/>
        </w:rPr>
        <w:t>Service Interactions</w:t>
      </w:r>
      <w:bookmarkEnd w:id="2229"/>
      <w:bookmarkEnd w:id="2230"/>
    </w:p>
    <w:p w:rsidR="000E059F" w:rsidRPr="0021242D" w:rsidRDefault="000E059F" w:rsidP="000E059F">
      <w:pPr>
        <w:rPr>
          <w:lang w:eastAsia="ko-KR"/>
        </w:rPr>
      </w:pPr>
      <w:r w:rsidRPr="0021242D">
        <w:rPr>
          <w:lang w:eastAsia="ko-KR"/>
        </w:rPr>
        <w:t xml:space="preserve">The interactions of service capabilities required for this service capability as shown in </w:t>
      </w:r>
      <w:r w:rsidRPr="0021242D">
        <w:t xml:space="preserve">Figure </w:t>
      </w:r>
      <w:r w:rsidR="0096421F">
        <w:t>B.2.1.2.</w:t>
      </w:r>
      <w:r w:rsidRPr="0021242D">
        <w:t>3.</w:t>
      </w:r>
      <w:r w:rsidR="000B5915">
        <w:t>4</w:t>
      </w:r>
      <w:r w:rsidRPr="0021242D">
        <w:t>-1</w:t>
      </w:r>
      <w:r w:rsidRPr="0021242D">
        <w:rPr>
          <w:lang w:eastAsia="ko-KR"/>
        </w:rPr>
        <w:t>:</w:t>
      </w:r>
    </w:p>
    <w:p w:rsidR="000E059F" w:rsidRPr="0021242D" w:rsidRDefault="000E059F" w:rsidP="004415F7">
      <w:pPr>
        <w:pStyle w:val="BN"/>
        <w:numPr>
          <w:ilvl w:val="0"/>
          <w:numId w:val="78"/>
        </w:numPr>
        <w:rPr>
          <w:i/>
          <w:lang w:eastAsia="ko-KR"/>
        </w:rPr>
      </w:pPr>
      <w:r w:rsidRPr="0021242D">
        <w:rPr>
          <w:lang w:eastAsia="ko-KR"/>
        </w:rPr>
        <w:t>Upon a successful publish by the Broker, record the event for accounting purposes</w:t>
      </w:r>
    </w:p>
    <w:p w:rsidR="000E059F" w:rsidRPr="0021242D" w:rsidRDefault="0096421F" w:rsidP="006A741C">
      <w:pPr>
        <w:pStyle w:val="Heading6"/>
      </w:pPr>
      <w:bookmarkStart w:id="2231" w:name="_Toc418174928"/>
      <w:bookmarkStart w:id="2232" w:name="_Toc418660896"/>
      <w:r>
        <w:t>B.2.1.2.</w:t>
      </w:r>
      <w:r w:rsidR="000E059F" w:rsidRPr="0021242D">
        <w:t>4.</w:t>
      </w:r>
      <w:r w:rsidR="000B5915">
        <w:t>5</w:t>
      </w:r>
      <w:r w:rsidR="000E059F" w:rsidRPr="0021242D">
        <w:tab/>
      </w:r>
      <w:r w:rsidR="000E059F" w:rsidRPr="0021242D">
        <w:rPr>
          <w:lang w:eastAsia="ko-KR"/>
        </w:rPr>
        <w:t>Post-Conditions</w:t>
      </w:r>
      <w:bookmarkEnd w:id="2231"/>
      <w:bookmarkEnd w:id="2232"/>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96421F" w:rsidP="006A741C">
      <w:pPr>
        <w:pStyle w:val="Heading6"/>
      </w:pPr>
      <w:bookmarkStart w:id="2233" w:name="_Toc418174929"/>
      <w:bookmarkStart w:id="2234" w:name="_Toc418660897"/>
      <w:r>
        <w:t>B.2.1.2.</w:t>
      </w:r>
      <w:r w:rsidR="000E059F" w:rsidRPr="0021242D">
        <w:t>4.</w:t>
      </w:r>
      <w:r w:rsidR="000B5915">
        <w:t>6</w:t>
      </w:r>
      <w:r w:rsidR="000E059F" w:rsidRPr="0021242D">
        <w:tab/>
      </w:r>
      <w:r w:rsidR="000E059F" w:rsidRPr="0021242D">
        <w:rPr>
          <w:lang w:eastAsia="ko-KR"/>
        </w:rPr>
        <w:t>Exceptions</w:t>
      </w:r>
      <w:bookmarkEnd w:id="2233"/>
      <w:bookmarkEnd w:id="2234"/>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235" w:name="_Toc418174930"/>
      <w:bookmarkStart w:id="2236" w:name="_Toc418660898"/>
      <w:r>
        <w:t>B.2.1.2.</w:t>
      </w:r>
      <w:r w:rsidR="000E059F" w:rsidRPr="0021242D">
        <w:t>4.</w:t>
      </w:r>
      <w:r w:rsidR="000B5915">
        <w:t>7</w:t>
      </w:r>
      <w:r w:rsidR="000E059F" w:rsidRPr="0021242D">
        <w:tab/>
      </w:r>
      <w:r w:rsidR="000E059F" w:rsidRPr="0021242D">
        <w:rPr>
          <w:lang w:eastAsia="ko-KR"/>
        </w:rPr>
        <w:t>Policies for Use</w:t>
      </w:r>
      <w:bookmarkEnd w:id="2235"/>
      <w:bookmarkEnd w:id="2236"/>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50</w:t>
      </w:r>
      <w:r w:rsidR="007E1FE5" w:rsidRPr="0021242D">
        <w:rPr>
          <w:color w:val="000000"/>
        </w:rPr>
        <w:t xml:space="preserve"> </w:t>
      </w:r>
      <w:r w:rsidRPr="0021242D">
        <w:rPr>
          <w:color w:val="000000"/>
        </w:rPr>
        <w:t>ms</w:t>
      </w:r>
    </w:p>
    <w:p w:rsidR="000E059F" w:rsidRPr="000B5915" w:rsidRDefault="0096421F" w:rsidP="006A741C">
      <w:pPr>
        <w:pStyle w:val="Heading5"/>
      </w:pPr>
      <w:bookmarkStart w:id="2237" w:name="_Toc418174931"/>
      <w:bookmarkStart w:id="2238" w:name="_Toc418660899"/>
      <w:r w:rsidRPr="000B5915">
        <w:t>B.2.1.2.</w:t>
      </w:r>
      <w:r w:rsidR="000E059F" w:rsidRPr="000B5915">
        <w:t>5</w:t>
      </w:r>
      <w:r w:rsidR="000E059F" w:rsidRPr="000B5915">
        <w:tab/>
        <w:t>notifyRequest</w:t>
      </w:r>
      <w:bookmarkEnd w:id="2237"/>
      <w:bookmarkEnd w:id="2238"/>
    </w:p>
    <w:p w:rsidR="000B5915" w:rsidRPr="000B5915" w:rsidRDefault="000B5915" w:rsidP="006A741C">
      <w:pPr>
        <w:pStyle w:val="Heading6"/>
      </w:pPr>
      <w:bookmarkStart w:id="2239" w:name="_Toc418660900"/>
      <w:r w:rsidRPr="000B5915">
        <w:t>B.2.1.2.5.1</w:t>
      </w:r>
      <w:r w:rsidRPr="000B5915">
        <w:tab/>
        <w:t>Description</w:t>
      </w:r>
      <w:bookmarkEnd w:id="2239"/>
    </w:p>
    <w:p w:rsidR="000E059F" w:rsidRPr="000B5915" w:rsidRDefault="000E059F" w:rsidP="000E059F">
      <w:r w:rsidRPr="000B5915">
        <w:t>This service capability provides the ability to validate a notification request to an AE.</w:t>
      </w:r>
    </w:p>
    <w:p w:rsidR="000E059F" w:rsidRPr="000B5915" w:rsidRDefault="000E059F" w:rsidP="000E059F">
      <w:r w:rsidRPr="000B5915">
        <w:t>As part of the notification, delivery policy that is requested to be used is validated and adjusted if necessary.</w:t>
      </w:r>
    </w:p>
    <w:p w:rsidR="000E059F" w:rsidRPr="000B5915" w:rsidRDefault="0096421F" w:rsidP="006A741C">
      <w:pPr>
        <w:pStyle w:val="Heading6"/>
      </w:pPr>
      <w:bookmarkStart w:id="2240" w:name="_Toc418174932"/>
      <w:bookmarkStart w:id="2241" w:name="_Toc418660901"/>
      <w:r w:rsidRPr="000B5915">
        <w:lastRenderedPageBreak/>
        <w:t>B.2.1.2.</w:t>
      </w:r>
      <w:r w:rsidR="000E059F" w:rsidRPr="000B5915">
        <w:t>5.</w:t>
      </w:r>
      <w:r w:rsidR="000B5915" w:rsidRPr="000B5915">
        <w:t>2</w:t>
      </w:r>
      <w:r w:rsidR="000E059F" w:rsidRPr="000B5915">
        <w:tab/>
      </w:r>
      <w:r w:rsidR="00D87590">
        <w:t>Pre-Conditions</w:t>
      </w:r>
      <w:bookmarkEnd w:id="2240"/>
      <w:bookmarkEnd w:id="2241"/>
    </w:p>
    <w:p w:rsidR="000E059F" w:rsidRPr="0021242D" w:rsidRDefault="000E059F" w:rsidP="000E059F">
      <w:pPr>
        <w:keepNext/>
      </w:pPr>
      <w:r w:rsidRPr="0021242D">
        <w:t>A correlation between a M2M Service Subscription, subscribing AE, subscribed resource and Broker exist.</w:t>
      </w:r>
    </w:p>
    <w:p w:rsidR="000E059F" w:rsidRPr="0021242D" w:rsidRDefault="000E059F" w:rsidP="000E059F">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96421F" w:rsidP="006A741C">
      <w:pPr>
        <w:pStyle w:val="Heading6"/>
      </w:pPr>
      <w:bookmarkStart w:id="2242" w:name="_Toc418174933"/>
      <w:bookmarkStart w:id="2243" w:name="_Toc418660902"/>
      <w:r>
        <w:t>B.2.1.2.</w:t>
      </w:r>
      <w:r w:rsidR="000E059F" w:rsidRPr="0021242D">
        <w:t>5.</w:t>
      </w:r>
      <w:r w:rsidR="000B5915">
        <w:t>3</w:t>
      </w:r>
      <w:r w:rsidR="000E059F" w:rsidRPr="0021242D">
        <w:tab/>
        <w:t xml:space="preserve">Signature </w:t>
      </w:r>
      <w:r w:rsidR="00DD5EC1" w:rsidRPr="0021242D">
        <w:t>–</w:t>
      </w:r>
      <w:r w:rsidR="000E059F" w:rsidRPr="0021242D">
        <w:t xml:space="preserve"> notifyRequest</w:t>
      </w:r>
      <w:bookmarkEnd w:id="2242"/>
      <w:bookmarkEnd w:id="2243"/>
    </w:p>
    <w:p w:rsidR="003A5999" w:rsidRPr="0021242D" w:rsidRDefault="003A5999" w:rsidP="003A5999">
      <w:pPr>
        <w:pStyle w:val="TH"/>
      </w:pPr>
      <w:r w:rsidRPr="0021242D">
        <w:t xml:space="preserve">Table </w:t>
      </w:r>
      <w:r w:rsidR="0096421F">
        <w:t>B.2.1.2.</w:t>
      </w:r>
      <w:r w:rsidRPr="0021242D">
        <w:t>5.</w:t>
      </w:r>
      <w:r w:rsidR="000B5915">
        <w:t>3</w:t>
      </w:r>
      <w:r w:rsidRPr="0021242D">
        <w:t>-1: Data Exchange Service – notifyRequest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3A5999">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3A5999">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t xml:space="preserve">See Table </w:t>
            </w:r>
            <w:r w:rsidR="0096421F">
              <w:t>A.2.2-</w:t>
            </w:r>
            <w:r w:rsidRPr="0021242D">
              <w:t xml:space="preserve">1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fromResource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leaf node of a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Unique response types for this service.</w:t>
            </w:r>
          </w:p>
          <w:p w:rsidR="000E059F" w:rsidRPr="0021242D" w:rsidRDefault="000E059F" w:rsidP="003A5999">
            <w:pPr>
              <w:pStyle w:val="TAL"/>
            </w:pPr>
            <w:r w:rsidRPr="0021242D">
              <w:t>N</w:t>
            </w:r>
            <w:r w:rsidR="003A5999" w:rsidRPr="0021242D">
              <w:t>OTE</w:t>
            </w:r>
            <w:r w:rsidRPr="0021242D">
              <w:t xml:space="preserve">: </w:t>
            </w:r>
            <w:r w:rsidR="003A5999" w:rsidRPr="0021242D">
              <w:tab/>
            </w:r>
            <w:r w:rsidRPr="0021242D">
              <w:t>Consumed services also provide response types.</w:t>
            </w:r>
          </w:p>
          <w:p w:rsidR="000E059F" w:rsidRPr="0021242D" w:rsidRDefault="000E059F" w:rsidP="003A5999">
            <w:pPr>
              <w:pStyle w:val="TB1"/>
            </w:pPr>
            <w:r w:rsidRPr="0021242D">
              <w:t>Originator does not have a Broker for the requested resource</w:t>
            </w:r>
          </w:p>
          <w:p w:rsidR="000E059F" w:rsidRPr="0021242D" w:rsidRDefault="000E059F" w:rsidP="003A5999">
            <w:pPr>
              <w:pStyle w:val="TB1"/>
            </w:pPr>
            <w:r w:rsidRPr="0021242D">
              <w:t>Originator has requested an invalid delivery policy</w:t>
            </w:r>
          </w:p>
          <w:p w:rsidR="000E059F" w:rsidRPr="0021242D" w:rsidRDefault="000E059F" w:rsidP="003A5999">
            <w:pPr>
              <w:pStyle w:val="TB1"/>
            </w:pPr>
            <w:r w:rsidRPr="0021242D">
              <w:t>Exception: Request may not have been completed</w:t>
            </w:r>
          </w:p>
        </w:tc>
      </w:tr>
    </w:tbl>
    <w:p w:rsidR="000E059F" w:rsidRPr="0021242D" w:rsidRDefault="000E059F" w:rsidP="000E059F"/>
    <w:p w:rsidR="000E059F" w:rsidRPr="0021242D" w:rsidRDefault="0096421F" w:rsidP="006A741C">
      <w:pPr>
        <w:pStyle w:val="Heading6"/>
        <w:rPr>
          <w:lang w:eastAsia="ko-KR"/>
        </w:rPr>
      </w:pPr>
      <w:bookmarkStart w:id="2244" w:name="_Toc418174934"/>
      <w:bookmarkStart w:id="2245" w:name="_Toc418660903"/>
      <w:r>
        <w:t>B.2.1.2.</w:t>
      </w:r>
      <w:r w:rsidR="000E059F" w:rsidRPr="0021242D">
        <w:t>5.</w:t>
      </w:r>
      <w:r w:rsidR="000B5915">
        <w:t>4</w:t>
      </w:r>
      <w:r w:rsidR="000E059F" w:rsidRPr="0021242D">
        <w:tab/>
      </w:r>
      <w:r w:rsidR="000E059F" w:rsidRPr="0021242D">
        <w:rPr>
          <w:lang w:eastAsia="ko-KR"/>
        </w:rPr>
        <w:t>Service Interactions</w:t>
      </w:r>
      <w:bookmarkEnd w:id="2244"/>
      <w:bookmarkEnd w:id="2245"/>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79"/>
        </w:numPr>
      </w:pPr>
      <w:r w:rsidRPr="0021242D">
        <w:t>Perform the Common Request Services for requests across the Mca Reference Point</w:t>
      </w:r>
    </w:p>
    <w:p w:rsidR="000E059F" w:rsidRPr="0021242D" w:rsidRDefault="000E059F" w:rsidP="004415F7">
      <w:pPr>
        <w:pStyle w:val="BN"/>
        <w:numPr>
          <w:ilvl w:val="0"/>
          <w:numId w:val="79"/>
        </w:numPr>
      </w:pPr>
      <w:r w:rsidRPr="0021242D">
        <w:t>Validate that the delivery policy requested by the Broker is allowed for the subscribing AE and M2M Service Subscription</w:t>
      </w:r>
    </w:p>
    <w:p w:rsidR="00982287" w:rsidRPr="0021242D" w:rsidRDefault="00982287" w:rsidP="00B91F03">
      <w:pPr>
        <w:pStyle w:val="FL"/>
      </w:pPr>
      <w:r w:rsidRPr="0021242D">
        <w:object w:dxaOrig="9360" w:dyaOrig="7173">
          <v:shape id="_x0000_i1107" type="#_x0000_t75" style="width:468.3pt;height:358.85pt" o:ole="">
            <v:imagedata r:id="rId212" o:title=""/>
          </v:shape>
          <o:OLEObject Type="Embed" ProgID="Word.Document.12" ShapeID="_x0000_i1107" DrawAspect="Content" ObjectID="_1492401463" r:id="rId213">
            <o:FieldCodes>\s</o:FieldCodes>
          </o:OLEObject>
        </w:object>
      </w:r>
    </w:p>
    <w:p w:rsidR="000E059F" w:rsidRPr="0021242D" w:rsidRDefault="000E059F" w:rsidP="003A5999">
      <w:pPr>
        <w:pStyle w:val="TF"/>
        <w:rPr>
          <w:i/>
        </w:rPr>
      </w:pPr>
      <w:r w:rsidRPr="0021242D">
        <w:t xml:space="preserve">Figure </w:t>
      </w:r>
      <w:r w:rsidR="0096421F">
        <w:t>B.2.1.2.</w:t>
      </w:r>
      <w:r w:rsidRPr="0021242D">
        <w:t>5.</w:t>
      </w:r>
      <w:r w:rsidR="000B5915">
        <w:t>4</w:t>
      </w:r>
      <w:r w:rsidRPr="0021242D">
        <w:t>-1</w:t>
      </w:r>
      <w:r w:rsidR="003A5999" w:rsidRPr="0021242D">
        <w:t>:</w:t>
      </w:r>
      <w:r w:rsidRPr="0021242D">
        <w:t xml:space="preserve"> notifyRequest and notifyComplete Diagram</w:t>
      </w:r>
    </w:p>
    <w:p w:rsidR="000E059F" w:rsidRPr="0021242D" w:rsidRDefault="0096421F" w:rsidP="006A741C">
      <w:pPr>
        <w:pStyle w:val="Heading6"/>
      </w:pPr>
      <w:bookmarkStart w:id="2246" w:name="_Toc418174935"/>
      <w:bookmarkStart w:id="2247" w:name="_Toc418660904"/>
      <w:r>
        <w:lastRenderedPageBreak/>
        <w:t>B.2.1.2.</w:t>
      </w:r>
      <w:r w:rsidR="000E059F" w:rsidRPr="0021242D">
        <w:t>5.</w:t>
      </w:r>
      <w:r w:rsidR="000B5915">
        <w:t>5</w:t>
      </w:r>
      <w:r w:rsidR="000E059F" w:rsidRPr="0021242D">
        <w:tab/>
      </w:r>
      <w:r w:rsidR="000E059F" w:rsidRPr="0021242D">
        <w:rPr>
          <w:lang w:eastAsia="ko-KR"/>
        </w:rPr>
        <w:t>Post-Conditions</w:t>
      </w:r>
      <w:bookmarkEnd w:id="2246"/>
      <w:bookmarkEnd w:id="2247"/>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transport adapter.</w:t>
      </w:r>
    </w:p>
    <w:p w:rsidR="000E059F" w:rsidRPr="0021242D" w:rsidRDefault="0096421F" w:rsidP="006A741C">
      <w:pPr>
        <w:pStyle w:val="Heading6"/>
      </w:pPr>
      <w:bookmarkStart w:id="2248" w:name="_Toc418174936"/>
      <w:bookmarkStart w:id="2249" w:name="_Toc418660905"/>
      <w:r>
        <w:t>B.2.1.2.</w:t>
      </w:r>
      <w:r w:rsidR="000E059F" w:rsidRPr="0021242D">
        <w:t>5.</w:t>
      </w:r>
      <w:r w:rsidR="000B5915">
        <w:t>6</w:t>
      </w:r>
      <w:r w:rsidR="000E059F" w:rsidRPr="0021242D">
        <w:tab/>
      </w:r>
      <w:r w:rsidR="000E059F" w:rsidRPr="0021242D">
        <w:rPr>
          <w:lang w:eastAsia="ko-KR"/>
        </w:rPr>
        <w:t>Exceptions</w:t>
      </w:r>
      <w:bookmarkEnd w:id="2248"/>
      <w:bookmarkEnd w:id="2249"/>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250" w:name="_Toc418174937"/>
      <w:bookmarkStart w:id="2251" w:name="_Toc418660906"/>
      <w:r>
        <w:t>B.2.1.2.</w:t>
      </w:r>
      <w:r w:rsidR="000E059F" w:rsidRPr="0021242D">
        <w:t>5.</w:t>
      </w:r>
      <w:r w:rsidR="000B5915">
        <w:t>7</w:t>
      </w:r>
      <w:r w:rsidR="000E059F" w:rsidRPr="0021242D">
        <w:tab/>
      </w:r>
      <w:r w:rsidR="000E059F" w:rsidRPr="0021242D">
        <w:rPr>
          <w:lang w:eastAsia="ko-KR"/>
        </w:rPr>
        <w:t>Policies for Use</w:t>
      </w:r>
      <w:bookmarkEnd w:id="2250"/>
      <w:bookmarkEnd w:id="2251"/>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300</w:t>
      </w:r>
      <w:r w:rsidR="003A5999" w:rsidRPr="0021242D">
        <w:rPr>
          <w:color w:val="000000"/>
        </w:rPr>
        <w:t xml:space="preserve"> </w:t>
      </w:r>
      <w:r w:rsidRPr="0021242D">
        <w:rPr>
          <w:color w:val="000000"/>
        </w:rPr>
        <w:t>ms</w:t>
      </w:r>
    </w:p>
    <w:p w:rsidR="000E059F" w:rsidRPr="005A7D66" w:rsidRDefault="0096421F" w:rsidP="006A741C">
      <w:pPr>
        <w:pStyle w:val="Heading5"/>
      </w:pPr>
      <w:bookmarkStart w:id="2252" w:name="_Toc418174938"/>
      <w:bookmarkStart w:id="2253" w:name="_Toc418660907"/>
      <w:r w:rsidRPr="005A7D66">
        <w:t>B.2.1.2.</w:t>
      </w:r>
      <w:r w:rsidR="000E059F" w:rsidRPr="005A7D66">
        <w:t>6</w:t>
      </w:r>
      <w:r w:rsidR="000E059F" w:rsidRPr="005A7D66">
        <w:tab/>
        <w:t>notifyComplete</w:t>
      </w:r>
      <w:bookmarkEnd w:id="2252"/>
      <w:bookmarkEnd w:id="2253"/>
    </w:p>
    <w:p w:rsidR="005A7D66" w:rsidRPr="005A7D66" w:rsidRDefault="005A7D66" w:rsidP="006A741C">
      <w:pPr>
        <w:pStyle w:val="Heading6"/>
      </w:pPr>
      <w:bookmarkStart w:id="2254" w:name="_Toc418660908"/>
      <w:r w:rsidRPr="005A7D66">
        <w:t>B.2.1.2.6.1</w:t>
      </w:r>
      <w:r w:rsidRPr="005A7D66">
        <w:tab/>
        <w:t>Description</w:t>
      </w:r>
      <w:bookmarkEnd w:id="2254"/>
    </w:p>
    <w:p w:rsidR="000E059F" w:rsidRPr="005A7D66" w:rsidRDefault="000E059F" w:rsidP="000E059F">
      <w:r w:rsidRPr="005A7D66">
        <w:t xml:space="preserve">This service capability provides the ability to complete the actions required once the notification request has been completed in the Data Exchange service. </w:t>
      </w:r>
    </w:p>
    <w:p w:rsidR="000E059F" w:rsidRPr="005A7D66" w:rsidRDefault="0096421F" w:rsidP="006A741C">
      <w:pPr>
        <w:pStyle w:val="Heading6"/>
      </w:pPr>
      <w:bookmarkStart w:id="2255" w:name="_Toc418174939"/>
      <w:bookmarkStart w:id="2256" w:name="_Toc418660909"/>
      <w:r w:rsidRPr="005A7D66">
        <w:t>B.2.1.2.</w:t>
      </w:r>
      <w:r w:rsidR="000E059F" w:rsidRPr="005A7D66">
        <w:t>6.</w:t>
      </w:r>
      <w:r w:rsidR="005A7D66">
        <w:t>2</w:t>
      </w:r>
      <w:r w:rsidR="000E059F" w:rsidRPr="005A7D66">
        <w:tab/>
      </w:r>
      <w:r w:rsidR="00D87590">
        <w:t>Pre-Conditions</w:t>
      </w:r>
      <w:bookmarkEnd w:id="2255"/>
      <w:bookmarkEnd w:id="2256"/>
    </w:p>
    <w:p w:rsidR="000E059F" w:rsidRPr="0021242D" w:rsidRDefault="000E059F" w:rsidP="000E059F">
      <w:pPr>
        <w:keepNext/>
        <w:rPr>
          <w:lang w:eastAsia="ko-KR"/>
        </w:rPr>
      </w:pPr>
      <w:r w:rsidRPr="0021242D">
        <w:rPr>
          <w:lang w:eastAsia="ko-KR"/>
        </w:rPr>
        <w:t>Not Applicable</w:t>
      </w:r>
      <w:r w:rsidR="003A5999" w:rsidRPr="0021242D">
        <w:rPr>
          <w:lang w:eastAsia="ko-KR"/>
        </w:rPr>
        <w:t>.</w:t>
      </w:r>
    </w:p>
    <w:p w:rsidR="000E059F" w:rsidRPr="0021242D" w:rsidRDefault="0096421F" w:rsidP="006A741C">
      <w:pPr>
        <w:pStyle w:val="Heading6"/>
      </w:pPr>
      <w:bookmarkStart w:id="2257" w:name="_Toc418174940"/>
      <w:bookmarkStart w:id="2258" w:name="_Toc418660910"/>
      <w:r>
        <w:t>B.2.1.2.</w:t>
      </w:r>
      <w:r w:rsidR="000E059F" w:rsidRPr="0021242D">
        <w:t>6.</w:t>
      </w:r>
      <w:r w:rsidR="005A7D66">
        <w:t>3</w:t>
      </w:r>
      <w:r w:rsidR="000E059F" w:rsidRPr="0021242D">
        <w:tab/>
        <w:t xml:space="preserve">Signature </w:t>
      </w:r>
      <w:r w:rsidR="003A5999" w:rsidRPr="0021242D">
        <w:t>-</w:t>
      </w:r>
      <w:r w:rsidR="000E059F" w:rsidRPr="0021242D">
        <w:t xml:space="preserve"> notifyComplete</w:t>
      </w:r>
      <w:bookmarkEnd w:id="2257"/>
      <w:bookmarkEnd w:id="2258"/>
    </w:p>
    <w:p w:rsidR="003A5999" w:rsidRPr="0021242D" w:rsidRDefault="003A5999" w:rsidP="003A5999">
      <w:pPr>
        <w:pStyle w:val="TH"/>
      </w:pPr>
      <w:r w:rsidRPr="0021242D">
        <w:t xml:space="preserve">Table </w:t>
      </w:r>
      <w:r w:rsidR="0096421F">
        <w:t>B.2.1.2.</w:t>
      </w:r>
      <w:r w:rsidRPr="0021242D">
        <w:t>6.</w:t>
      </w:r>
      <w:r w:rsidR="005A7D66">
        <w:t>3</w:t>
      </w:r>
      <w:r w:rsidRPr="0021242D">
        <w:t>-1: Data Exchange Service – notifyComplete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3A5999">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3A5999">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fromResource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NO</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leaf node of a publication resource. See </w:t>
            </w:r>
            <w:r w:rsidR="000B5915">
              <w:t>6.4.2.1.1.</w:t>
            </w:r>
            <w:r w:rsidRPr="0021242D">
              <w:t>1</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Unique response types for this service.</w:t>
            </w:r>
          </w:p>
          <w:p w:rsidR="000E059F" w:rsidRPr="0021242D" w:rsidRDefault="000E059F" w:rsidP="003A5999">
            <w:pPr>
              <w:pStyle w:val="TAL"/>
            </w:pPr>
            <w:r w:rsidRPr="0021242D">
              <w:t>N</w:t>
            </w:r>
            <w:r w:rsidR="003A5999" w:rsidRPr="0021242D">
              <w:t>OTE</w:t>
            </w:r>
            <w:r w:rsidRPr="0021242D">
              <w:t xml:space="preserve">: </w:t>
            </w:r>
            <w:r w:rsidR="003A5999" w:rsidRPr="0021242D">
              <w:tab/>
            </w:r>
            <w:r w:rsidRPr="0021242D">
              <w:t>Consumed services also provide response types.</w:t>
            </w:r>
          </w:p>
          <w:p w:rsidR="000E059F" w:rsidRPr="0021242D" w:rsidRDefault="000E059F" w:rsidP="003A5999">
            <w:pPr>
              <w:pStyle w:val="TB1"/>
            </w:pPr>
            <w:r w:rsidRPr="0021242D">
              <w:t>Exception: Request may not have been completed</w:t>
            </w:r>
          </w:p>
        </w:tc>
      </w:tr>
    </w:tbl>
    <w:p w:rsidR="000E059F" w:rsidRPr="0021242D" w:rsidRDefault="000E059F" w:rsidP="00B91F03"/>
    <w:p w:rsidR="000E059F" w:rsidRPr="0021242D" w:rsidRDefault="0096421F" w:rsidP="006A741C">
      <w:pPr>
        <w:pStyle w:val="Heading6"/>
        <w:rPr>
          <w:lang w:eastAsia="ko-KR"/>
        </w:rPr>
      </w:pPr>
      <w:bookmarkStart w:id="2259" w:name="_Toc418174941"/>
      <w:bookmarkStart w:id="2260" w:name="_Toc418660911"/>
      <w:r>
        <w:t>B.2.1.2.</w:t>
      </w:r>
      <w:r w:rsidR="000E059F" w:rsidRPr="0021242D">
        <w:t>6.</w:t>
      </w:r>
      <w:r w:rsidR="005A7D66">
        <w:t>4</w:t>
      </w:r>
      <w:r w:rsidR="000E059F" w:rsidRPr="0021242D">
        <w:tab/>
      </w:r>
      <w:r w:rsidR="000E059F" w:rsidRPr="0021242D">
        <w:rPr>
          <w:lang w:eastAsia="ko-KR"/>
        </w:rPr>
        <w:t>Service Interactions</w:t>
      </w:r>
      <w:bookmarkEnd w:id="2259"/>
      <w:bookmarkEnd w:id="2260"/>
    </w:p>
    <w:p w:rsidR="000E059F" w:rsidRPr="0021242D" w:rsidRDefault="000E059F" w:rsidP="000E059F">
      <w:pPr>
        <w:rPr>
          <w:lang w:eastAsia="ko-KR"/>
        </w:rPr>
      </w:pPr>
      <w:r w:rsidRPr="0021242D">
        <w:rPr>
          <w:lang w:eastAsia="ko-KR"/>
        </w:rPr>
        <w:t xml:space="preserve">The interactions of service capabilities required for this service capability as shown in </w:t>
      </w:r>
      <w:r w:rsidRPr="0021242D">
        <w:t xml:space="preserve">Figure </w:t>
      </w:r>
      <w:r w:rsidR="0096421F">
        <w:t>B.2.1.2.</w:t>
      </w:r>
      <w:r w:rsidRPr="0021242D">
        <w:t>5.</w:t>
      </w:r>
      <w:r w:rsidR="005A7D66">
        <w:t>4</w:t>
      </w:r>
      <w:r w:rsidRPr="0021242D">
        <w:t>-1:</w:t>
      </w:r>
    </w:p>
    <w:p w:rsidR="000E059F" w:rsidRPr="0021242D" w:rsidRDefault="000E059F" w:rsidP="004415F7">
      <w:pPr>
        <w:pStyle w:val="BN"/>
        <w:numPr>
          <w:ilvl w:val="0"/>
          <w:numId w:val="80"/>
        </w:numPr>
        <w:rPr>
          <w:i/>
        </w:rPr>
      </w:pPr>
      <w:r w:rsidRPr="0021242D">
        <w:t>Upon a successful notification by the Data Exchange, record the event for accounting purposes</w:t>
      </w:r>
    </w:p>
    <w:p w:rsidR="000E059F" w:rsidRPr="0021242D" w:rsidRDefault="0096421F" w:rsidP="006A741C">
      <w:pPr>
        <w:pStyle w:val="Heading6"/>
      </w:pPr>
      <w:bookmarkStart w:id="2261" w:name="_Toc418174942"/>
      <w:bookmarkStart w:id="2262" w:name="_Toc418660912"/>
      <w:r>
        <w:t>B.2.1.2.</w:t>
      </w:r>
      <w:r w:rsidR="000E059F" w:rsidRPr="0021242D">
        <w:t>6.</w:t>
      </w:r>
      <w:r w:rsidR="005A7D66">
        <w:t>5</w:t>
      </w:r>
      <w:r w:rsidR="000E059F" w:rsidRPr="0021242D">
        <w:tab/>
      </w:r>
      <w:r w:rsidR="000E059F" w:rsidRPr="0021242D">
        <w:rPr>
          <w:lang w:eastAsia="ko-KR"/>
        </w:rPr>
        <w:t>Post-Conditions</w:t>
      </w:r>
      <w:bookmarkEnd w:id="2261"/>
      <w:bookmarkEnd w:id="2262"/>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transport adapter.</w:t>
      </w:r>
    </w:p>
    <w:p w:rsidR="000E059F" w:rsidRPr="0021242D" w:rsidRDefault="0096421F" w:rsidP="006A741C">
      <w:pPr>
        <w:pStyle w:val="Heading6"/>
      </w:pPr>
      <w:bookmarkStart w:id="2263" w:name="_Toc418174943"/>
      <w:bookmarkStart w:id="2264" w:name="_Toc418660913"/>
      <w:r>
        <w:t>B.2.1.2.</w:t>
      </w:r>
      <w:r w:rsidR="000E059F" w:rsidRPr="0021242D">
        <w:t>6.</w:t>
      </w:r>
      <w:r w:rsidR="005A7D66">
        <w:t>6</w:t>
      </w:r>
      <w:r w:rsidR="000E059F" w:rsidRPr="0021242D">
        <w:tab/>
      </w:r>
      <w:r w:rsidR="000E059F" w:rsidRPr="0021242D">
        <w:rPr>
          <w:lang w:eastAsia="ko-KR"/>
        </w:rPr>
        <w:t>Exceptions</w:t>
      </w:r>
      <w:bookmarkEnd w:id="2263"/>
      <w:bookmarkEnd w:id="2264"/>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96421F" w:rsidP="006A741C">
      <w:pPr>
        <w:pStyle w:val="Heading6"/>
      </w:pPr>
      <w:bookmarkStart w:id="2265" w:name="_Toc418174944"/>
      <w:bookmarkStart w:id="2266" w:name="_Toc418660914"/>
      <w:r>
        <w:t>B.2.1.2.</w:t>
      </w:r>
      <w:r w:rsidR="000E059F" w:rsidRPr="0021242D">
        <w:t>6.</w:t>
      </w:r>
      <w:r w:rsidR="005A7D66">
        <w:t>7</w:t>
      </w:r>
      <w:r w:rsidR="000E059F" w:rsidRPr="0021242D">
        <w:tab/>
      </w:r>
      <w:r w:rsidR="000E059F" w:rsidRPr="0021242D">
        <w:rPr>
          <w:lang w:eastAsia="ko-KR"/>
        </w:rPr>
        <w:t>Policies for Use</w:t>
      </w:r>
      <w:bookmarkEnd w:id="2265"/>
      <w:bookmarkEnd w:id="2266"/>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lastRenderedPageBreak/>
        <w:t>Maximum Response: 50</w:t>
      </w:r>
      <w:r w:rsidR="003A5999" w:rsidRPr="0021242D">
        <w:rPr>
          <w:color w:val="000000"/>
        </w:rPr>
        <w:t xml:space="preserve"> </w:t>
      </w:r>
      <w:r w:rsidRPr="0021242D">
        <w:rPr>
          <w:color w:val="000000"/>
        </w:rPr>
        <w:t>ms</w:t>
      </w:r>
    </w:p>
    <w:p w:rsidR="000E059F" w:rsidRPr="003402C9" w:rsidRDefault="000E059F" w:rsidP="006A741C">
      <w:pPr>
        <w:pStyle w:val="Heading3"/>
      </w:pPr>
      <w:bookmarkStart w:id="2267" w:name="_Toc417309645"/>
      <w:bookmarkStart w:id="2268" w:name="_Toc418174945"/>
      <w:bookmarkStart w:id="2269" w:name="_Toc418660915"/>
      <w:r w:rsidRPr="003402C9">
        <w:t>B.2.2</w:t>
      </w:r>
      <w:r w:rsidRPr="003402C9">
        <w:tab/>
        <w:t>Request-Response Message Exchange</w:t>
      </w:r>
      <w:bookmarkEnd w:id="2267"/>
      <w:bookmarkEnd w:id="2268"/>
      <w:bookmarkEnd w:id="2269"/>
    </w:p>
    <w:p w:rsidR="003402C9" w:rsidRPr="003402C9" w:rsidRDefault="003402C9" w:rsidP="006A741C">
      <w:pPr>
        <w:pStyle w:val="Heading4"/>
      </w:pPr>
      <w:bookmarkStart w:id="2270" w:name="_Toc418660916"/>
      <w:r w:rsidRPr="003402C9">
        <w:t>B.2.2.1</w:t>
      </w:r>
      <w:r w:rsidRPr="003402C9">
        <w:tab/>
        <w:t>Overview</w:t>
      </w:r>
      <w:bookmarkEnd w:id="2270"/>
    </w:p>
    <w:p w:rsidR="000E059F" w:rsidRPr="003402C9" w:rsidRDefault="000E059F" w:rsidP="000E059F">
      <w:r w:rsidRPr="003402C9">
        <w:t>This service provides the capability to exchange data using the synchronous request-response message pattern where AEs request to send a message to an AE and wait for a response to the message.</w:t>
      </w:r>
    </w:p>
    <w:p w:rsidR="000E059F" w:rsidRPr="003402C9" w:rsidRDefault="000E059F" w:rsidP="006A741C">
      <w:pPr>
        <w:pStyle w:val="Heading4"/>
      </w:pPr>
      <w:bookmarkStart w:id="2271" w:name="_Toc417309646"/>
      <w:bookmarkStart w:id="2272" w:name="_Toc418174946"/>
      <w:bookmarkStart w:id="2273" w:name="_Toc418660917"/>
      <w:r w:rsidRPr="003402C9">
        <w:t>B.2.2.</w:t>
      </w:r>
      <w:r w:rsidR="003402C9" w:rsidRPr="003402C9">
        <w:t>2</w:t>
      </w:r>
      <w:r w:rsidRPr="003402C9">
        <w:tab/>
        <w:t>Service Capabilities</w:t>
      </w:r>
      <w:bookmarkEnd w:id="2271"/>
      <w:bookmarkEnd w:id="2272"/>
      <w:bookmarkEnd w:id="2273"/>
    </w:p>
    <w:p w:rsidR="000E059F" w:rsidRDefault="003402C9" w:rsidP="006A741C">
      <w:pPr>
        <w:pStyle w:val="Heading5"/>
      </w:pPr>
      <w:bookmarkStart w:id="2274" w:name="_Toc418174947"/>
      <w:bookmarkStart w:id="2275" w:name="_Toc418660918"/>
      <w:r w:rsidRPr="003402C9">
        <w:t>B.2.2.2.</w:t>
      </w:r>
      <w:r w:rsidR="000E059F" w:rsidRPr="003402C9">
        <w:t>1</w:t>
      </w:r>
      <w:r w:rsidR="000E059F" w:rsidRPr="003402C9">
        <w:tab/>
        <w:t>sendMessageRequest</w:t>
      </w:r>
      <w:bookmarkEnd w:id="2274"/>
      <w:bookmarkEnd w:id="2275"/>
    </w:p>
    <w:p w:rsidR="003402C9" w:rsidRPr="003402C9" w:rsidRDefault="003402C9" w:rsidP="006A741C">
      <w:pPr>
        <w:pStyle w:val="Heading6"/>
      </w:pPr>
      <w:bookmarkStart w:id="2276" w:name="_Toc418660919"/>
      <w:r w:rsidRPr="003402C9">
        <w:t>B.2.2.2.1.</w:t>
      </w:r>
      <w:r>
        <w:t>1</w:t>
      </w:r>
      <w:r w:rsidRPr="003402C9">
        <w:tab/>
      </w:r>
      <w:r>
        <w:t>Description</w:t>
      </w:r>
      <w:bookmarkEnd w:id="2276"/>
    </w:p>
    <w:p w:rsidR="000E059F" w:rsidRPr="003402C9" w:rsidRDefault="000E059F" w:rsidP="000E059F">
      <w:r w:rsidRPr="003402C9">
        <w:t xml:space="preserve">This service capability provides the ability to validate a send message request from an AE. </w:t>
      </w:r>
    </w:p>
    <w:p w:rsidR="000E059F" w:rsidRPr="003402C9" w:rsidRDefault="003402C9" w:rsidP="006A741C">
      <w:pPr>
        <w:pStyle w:val="Heading6"/>
      </w:pPr>
      <w:bookmarkStart w:id="2277" w:name="_Toc418174948"/>
      <w:bookmarkStart w:id="2278" w:name="_Toc418660920"/>
      <w:r w:rsidRPr="003402C9">
        <w:t>B.2.2.2.</w:t>
      </w:r>
      <w:r w:rsidR="000E059F" w:rsidRPr="003402C9">
        <w:t>1.</w:t>
      </w:r>
      <w:r>
        <w:t>2</w:t>
      </w:r>
      <w:r w:rsidR="000E059F" w:rsidRPr="003402C9">
        <w:tab/>
      </w:r>
      <w:r w:rsidR="00D87590">
        <w:t>Pre-Conditions</w:t>
      </w:r>
      <w:bookmarkEnd w:id="2277"/>
      <w:bookmarkEnd w:id="2278"/>
    </w:p>
    <w:p w:rsidR="000E059F" w:rsidRPr="0021242D" w:rsidRDefault="000E059F" w:rsidP="000E059F">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0E059F" w:rsidRPr="0021242D" w:rsidRDefault="000E059F" w:rsidP="000E059F">
      <w:pPr>
        <w:keepNext/>
        <w:rPr>
          <w:lang w:eastAsia="ko-KR"/>
        </w:rPr>
      </w:pPr>
      <w:r w:rsidRPr="0021242D">
        <w:t>A correlation between a M2M Service Subscription, originating AE and Transport Adapter exist.</w:t>
      </w:r>
    </w:p>
    <w:p w:rsidR="000E059F" w:rsidRPr="0021242D" w:rsidRDefault="003402C9" w:rsidP="006A741C">
      <w:pPr>
        <w:pStyle w:val="Heading6"/>
      </w:pPr>
      <w:bookmarkStart w:id="2279" w:name="_Toc418174949"/>
      <w:bookmarkStart w:id="2280" w:name="_Toc418660921"/>
      <w:r>
        <w:t>B.2.2.2.</w:t>
      </w:r>
      <w:r w:rsidR="000E059F" w:rsidRPr="0021242D">
        <w:t>1.</w:t>
      </w:r>
      <w:r w:rsidR="00AD343E">
        <w:t>3</w:t>
      </w:r>
      <w:r w:rsidR="000E059F" w:rsidRPr="0021242D">
        <w:tab/>
        <w:t xml:space="preserve">Signature </w:t>
      </w:r>
      <w:r w:rsidR="00DD5EC1" w:rsidRPr="0021242D">
        <w:t>–</w:t>
      </w:r>
      <w:r w:rsidR="000E059F" w:rsidRPr="0021242D">
        <w:t xml:space="preserve"> sendMessageRequest</w:t>
      </w:r>
      <w:bookmarkEnd w:id="2279"/>
      <w:bookmarkEnd w:id="2280"/>
    </w:p>
    <w:p w:rsidR="003A5999" w:rsidRPr="0021242D" w:rsidRDefault="003A5999" w:rsidP="003A5999">
      <w:pPr>
        <w:pStyle w:val="TH"/>
      </w:pPr>
      <w:r w:rsidRPr="0021242D">
        <w:t xml:space="preserve">Table </w:t>
      </w:r>
      <w:r w:rsidR="003402C9">
        <w:t>B.2.2.2.</w:t>
      </w:r>
      <w:r w:rsidRPr="0021242D">
        <w:t>1.</w:t>
      </w:r>
      <w:r w:rsidR="00AD343E">
        <w:t>3</w:t>
      </w:r>
      <w:r w:rsidRPr="0021242D">
        <w:t>-1: Data Exchange Service - sendMessageRequest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3A5999">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3A5999">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3A5999">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3A5999">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IN</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 xml:space="preserve">The delivery policy when sending a request.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transportAdapter</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The instance of the transport adapter service.</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3A5999">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OUT</w:t>
            </w:r>
          </w:p>
        </w:tc>
        <w:tc>
          <w:tcPr>
            <w:tcW w:w="900" w:type="dxa"/>
            <w:tcBorders>
              <w:left w:val="single" w:sz="1" w:space="0" w:color="000000"/>
              <w:bottom w:val="single" w:sz="1" w:space="0" w:color="000000"/>
            </w:tcBorders>
          </w:tcPr>
          <w:p w:rsidR="000E059F" w:rsidRPr="0021242D" w:rsidRDefault="000E059F" w:rsidP="003A5999">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3A5999">
            <w:pPr>
              <w:pStyle w:val="TAL"/>
            </w:pPr>
            <w:r w:rsidRPr="0021242D">
              <w:t>Unique response types for this service.</w:t>
            </w:r>
          </w:p>
          <w:p w:rsidR="000E059F" w:rsidRPr="0021242D" w:rsidRDefault="000E059F" w:rsidP="003A5999">
            <w:pPr>
              <w:pStyle w:val="TAL"/>
            </w:pPr>
            <w:r w:rsidRPr="0021242D">
              <w:t>N</w:t>
            </w:r>
            <w:r w:rsidR="003A5999" w:rsidRPr="0021242D">
              <w:t>OTE</w:t>
            </w:r>
            <w:r w:rsidRPr="0021242D">
              <w:t xml:space="preserve">: </w:t>
            </w:r>
            <w:r w:rsidR="003A5999" w:rsidRPr="0021242D">
              <w:tab/>
            </w:r>
            <w:r w:rsidRPr="0021242D">
              <w:t>Consumed services also provide response types.</w:t>
            </w:r>
          </w:p>
          <w:p w:rsidR="000E059F" w:rsidRPr="0021242D" w:rsidRDefault="000E059F" w:rsidP="003A5999">
            <w:pPr>
              <w:pStyle w:val="TB1"/>
            </w:pPr>
            <w:r w:rsidRPr="0021242D">
              <w:t>Originator does not have a transport adaptor for the requested AE.</w:t>
            </w:r>
          </w:p>
          <w:p w:rsidR="000E059F" w:rsidRPr="0021242D" w:rsidRDefault="000E059F" w:rsidP="003A5999">
            <w:pPr>
              <w:pStyle w:val="TB1"/>
            </w:pPr>
            <w:r w:rsidRPr="0021242D">
              <w:t>Delivery policy not supported by the underlying transport adapter.</w:t>
            </w:r>
          </w:p>
        </w:tc>
      </w:tr>
    </w:tbl>
    <w:p w:rsidR="000E059F" w:rsidRPr="0021242D" w:rsidRDefault="000E059F" w:rsidP="00B91F03"/>
    <w:p w:rsidR="000E059F" w:rsidRPr="0021242D" w:rsidRDefault="003402C9" w:rsidP="006A741C">
      <w:pPr>
        <w:pStyle w:val="Heading6"/>
        <w:rPr>
          <w:lang w:eastAsia="ko-KR"/>
        </w:rPr>
      </w:pPr>
      <w:bookmarkStart w:id="2281" w:name="_Toc418174950"/>
      <w:bookmarkStart w:id="2282" w:name="_Toc418660922"/>
      <w:r>
        <w:t>B.2.2.2.</w:t>
      </w:r>
      <w:r w:rsidR="000E059F" w:rsidRPr="0021242D">
        <w:t>1.</w:t>
      </w:r>
      <w:r w:rsidR="00AD343E">
        <w:t>4</w:t>
      </w:r>
      <w:r w:rsidR="000E059F" w:rsidRPr="0021242D">
        <w:tab/>
      </w:r>
      <w:r w:rsidR="000E059F" w:rsidRPr="0021242D">
        <w:rPr>
          <w:lang w:eastAsia="ko-KR"/>
        </w:rPr>
        <w:t>Service Interactions</w:t>
      </w:r>
      <w:bookmarkEnd w:id="2281"/>
      <w:bookmarkEnd w:id="2282"/>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81"/>
        </w:numPr>
      </w:pPr>
      <w:r w:rsidRPr="0021242D">
        <w:t>Determine the transport adapter to be used for the originating AE and target AE. This example shows the use of the Broker service for the transport adapter.</w:t>
      </w:r>
    </w:p>
    <w:p w:rsidR="000E059F" w:rsidRPr="0021242D" w:rsidRDefault="000E059F" w:rsidP="004415F7">
      <w:pPr>
        <w:pStyle w:val="BN"/>
        <w:numPr>
          <w:ilvl w:val="0"/>
          <w:numId w:val="81"/>
        </w:numPr>
      </w:pPr>
      <w:r w:rsidRPr="0021242D">
        <w:t>Perform the Common Request Services for requests across the Mca Reference Point</w:t>
      </w:r>
    </w:p>
    <w:p w:rsidR="000E059F" w:rsidRPr="0021242D" w:rsidRDefault="000E059F" w:rsidP="004415F7">
      <w:pPr>
        <w:pStyle w:val="BN"/>
        <w:numPr>
          <w:ilvl w:val="0"/>
          <w:numId w:val="81"/>
        </w:numPr>
      </w:pPr>
      <w:r w:rsidRPr="0021242D">
        <w:t>Validate the delivery policy</w:t>
      </w:r>
    </w:p>
    <w:p w:rsidR="000E059F" w:rsidRPr="0021242D" w:rsidRDefault="003A5999" w:rsidP="00B91F03">
      <w:pPr>
        <w:pStyle w:val="FL"/>
      </w:pPr>
      <w:r w:rsidRPr="0021242D">
        <w:object w:dxaOrig="10968" w:dyaOrig="8648">
          <v:shape id="_x0000_i1108" type="#_x0000_t75" style="width:475.2pt;height:375pt" o:ole="">
            <v:imagedata r:id="rId214" o:title=""/>
          </v:shape>
          <o:OLEObject Type="Embed" ProgID="Visio.Drawing.11" ShapeID="_x0000_i1108" DrawAspect="Content" ObjectID="_1492401464" r:id="rId215"/>
        </w:object>
      </w:r>
    </w:p>
    <w:p w:rsidR="000E059F" w:rsidRPr="0021242D" w:rsidRDefault="000E059F" w:rsidP="003A5999">
      <w:pPr>
        <w:pStyle w:val="TF"/>
      </w:pPr>
      <w:r w:rsidRPr="0021242D">
        <w:t xml:space="preserve">Figure </w:t>
      </w:r>
      <w:r w:rsidR="003402C9">
        <w:t>B.2.2.2.</w:t>
      </w:r>
      <w:r w:rsidRPr="0021242D">
        <w:t>1.</w:t>
      </w:r>
      <w:r w:rsidR="00AD343E">
        <w:t>4</w:t>
      </w:r>
      <w:r w:rsidRPr="0021242D">
        <w:t>-1</w:t>
      </w:r>
      <w:r w:rsidR="003A5999" w:rsidRPr="0021242D">
        <w:t>:</w:t>
      </w:r>
      <w:r w:rsidRPr="0021242D">
        <w:t xml:space="preserve"> sendMessageRequest and sendMessageComplete Diagram</w:t>
      </w:r>
    </w:p>
    <w:p w:rsidR="000E059F" w:rsidRPr="0021242D" w:rsidRDefault="003402C9" w:rsidP="006A741C">
      <w:pPr>
        <w:pStyle w:val="Heading6"/>
      </w:pPr>
      <w:bookmarkStart w:id="2283" w:name="_Toc418174951"/>
      <w:bookmarkStart w:id="2284" w:name="_Toc418660923"/>
      <w:r>
        <w:t>B.2.2.2.</w:t>
      </w:r>
      <w:r w:rsidR="000E059F" w:rsidRPr="0021242D">
        <w:t>1.</w:t>
      </w:r>
      <w:r w:rsidR="00AD343E">
        <w:t>5</w:t>
      </w:r>
      <w:r w:rsidR="000E059F" w:rsidRPr="0021242D">
        <w:tab/>
      </w:r>
      <w:r w:rsidR="000E059F" w:rsidRPr="0021242D">
        <w:rPr>
          <w:lang w:eastAsia="ko-KR"/>
        </w:rPr>
        <w:t>Post-Conditions</w:t>
      </w:r>
      <w:bookmarkEnd w:id="2283"/>
      <w:bookmarkEnd w:id="2284"/>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3402C9" w:rsidP="006A741C">
      <w:pPr>
        <w:pStyle w:val="Heading6"/>
      </w:pPr>
      <w:bookmarkStart w:id="2285" w:name="_Toc418174952"/>
      <w:bookmarkStart w:id="2286" w:name="_Toc418660924"/>
      <w:r>
        <w:t>B.2.2.2.</w:t>
      </w:r>
      <w:r w:rsidR="000E059F" w:rsidRPr="0021242D">
        <w:t>1.</w:t>
      </w:r>
      <w:r w:rsidR="00AD343E">
        <w:t>6</w:t>
      </w:r>
      <w:r w:rsidR="000E059F" w:rsidRPr="0021242D">
        <w:tab/>
      </w:r>
      <w:r w:rsidR="000E059F" w:rsidRPr="0021242D">
        <w:rPr>
          <w:lang w:eastAsia="ko-KR"/>
        </w:rPr>
        <w:t>Exceptions</w:t>
      </w:r>
      <w:bookmarkEnd w:id="2285"/>
      <w:bookmarkEnd w:id="2286"/>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3402C9" w:rsidP="006A741C">
      <w:pPr>
        <w:pStyle w:val="Heading6"/>
      </w:pPr>
      <w:bookmarkStart w:id="2287" w:name="_Toc418174953"/>
      <w:bookmarkStart w:id="2288" w:name="_Toc418660925"/>
      <w:r>
        <w:t>B.2.2.2.</w:t>
      </w:r>
      <w:r w:rsidR="000E059F" w:rsidRPr="0021242D">
        <w:t>1.</w:t>
      </w:r>
      <w:r w:rsidR="00AD343E">
        <w:t>7</w:t>
      </w:r>
      <w:r w:rsidR="000E059F" w:rsidRPr="0021242D">
        <w:tab/>
      </w:r>
      <w:r w:rsidR="000E059F" w:rsidRPr="0021242D">
        <w:rPr>
          <w:lang w:eastAsia="ko-KR"/>
        </w:rPr>
        <w:t>Policies for Use</w:t>
      </w:r>
      <w:bookmarkEnd w:id="2287"/>
      <w:bookmarkEnd w:id="2288"/>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250</w:t>
      </w:r>
      <w:r w:rsidR="003A5999" w:rsidRPr="0021242D">
        <w:rPr>
          <w:color w:val="000000"/>
        </w:rPr>
        <w:t xml:space="preserve"> </w:t>
      </w:r>
      <w:r w:rsidRPr="0021242D">
        <w:rPr>
          <w:color w:val="000000"/>
        </w:rPr>
        <w:t>ms</w:t>
      </w:r>
    </w:p>
    <w:p w:rsidR="000E059F" w:rsidRPr="00AD343E" w:rsidRDefault="003402C9" w:rsidP="006A741C">
      <w:pPr>
        <w:pStyle w:val="Heading5"/>
      </w:pPr>
      <w:bookmarkStart w:id="2289" w:name="_Toc418174954"/>
      <w:bookmarkStart w:id="2290" w:name="_Toc418660926"/>
      <w:r w:rsidRPr="00AD343E">
        <w:t>B.2.2.2.</w:t>
      </w:r>
      <w:r w:rsidR="000E059F" w:rsidRPr="00AD343E">
        <w:t>2</w:t>
      </w:r>
      <w:r w:rsidR="000E059F" w:rsidRPr="00AD343E">
        <w:tab/>
        <w:t>sendMessageComplete</w:t>
      </w:r>
      <w:bookmarkEnd w:id="2289"/>
      <w:bookmarkEnd w:id="2290"/>
    </w:p>
    <w:p w:rsidR="00AD343E" w:rsidRPr="00AD343E" w:rsidRDefault="00AD343E" w:rsidP="006A741C">
      <w:pPr>
        <w:pStyle w:val="Heading6"/>
      </w:pPr>
      <w:bookmarkStart w:id="2291" w:name="_Toc418660927"/>
      <w:r w:rsidRPr="00AD343E">
        <w:t>B.2.2.2.2.1</w:t>
      </w:r>
      <w:r w:rsidRPr="00AD343E">
        <w:tab/>
        <w:t>Description</w:t>
      </w:r>
      <w:bookmarkEnd w:id="2291"/>
    </w:p>
    <w:p w:rsidR="000E059F" w:rsidRPr="00AD343E" w:rsidRDefault="000E059F" w:rsidP="000E059F">
      <w:r w:rsidRPr="00AD343E">
        <w:t xml:space="preserve">This service capability provides the ability to complete the actions required once the request has been completed in the Broker. </w:t>
      </w:r>
    </w:p>
    <w:p w:rsidR="000E059F" w:rsidRPr="00AD343E" w:rsidRDefault="003402C9" w:rsidP="006A741C">
      <w:pPr>
        <w:pStyle w:val="Heading6"/>
      </w:pPr>
      <w:bookmarkStart w:id="2292" w:name="_Toc418174955"/>
      <w:bookmarkStart w:id="2293" w:name="_Toc418660928"/>
      <w:r w:rsidRPr="00AD343E">
        <w:lastRenderedPageBreak/>
        <w:t>B.2.2.2.</w:t>
      </w:r>
      <w:r w:rsidR="000E059F" w:rsidRPr="00AD343E">
        <w:t>2.</w:t>
      </w:r>
      <w:r w:rsidR="00AD343E" w:rsidRPr="00AD343E">
        <w:t>2</w:t>
      </w:r>
      <w:r w:rsidR="000E059F" w:rsidRPr="00AD343E">
        <w:tab/>
      </w:r>
      <w:r w:rsidR="00D87590">
        <w:t>Pre-Conditions</w:t>
      </w:r>
      <w:bookmarkEnd w:id="2292"/>
      <w:bookmarkEnd w:id="2293"/>
    </w:p>
    <w:p w:rsidR="000E059F" w:rsidRPr="0021242D" w:rsidRDefault="000E059F" w:rsidP="000E059F">
      <w:pPr>
        <w:keepNext/>
        <w:rPr>
          <w:lang w:eastAsia="ko-KR"/>
        </w:rPr>
      </w:pPr>
      <w:r w:rsidRPr="00AD343E">
        <w:rPr>
          <w:lang w:eastAsia="ko-KR"/>
        </w:rPr>
        <w:t>Not Applicable</w:t>
      </w:r>
      <w:r w:rsidR="0066689A" w:rsidRPr="00AD343E">
        <w:rPr>
          <w:lang w:eastAsia="ko-KR"/>
        </w:rPr>
        <w:t>.</w:t>
      </w:r>
    </w:p>
    <w:p w:rsidR="000E059F" w:rsidRPr="0021242D" w:rsidRDefault="003402C9" w:rsidP="006A741C">
      <w:pPr>
        <w:pStyle w:val="Heading6"/>
      </w:pPr>
      <w:bookmarkStart w:id="2294" w:name="_Toc418174956"/>
      <w:bookmarkStart w:id="2295" w:name="_Toc418660929"/>
      <w:r>
        <w:t>B.2.2.2.</w:t>
      </w:r>
      <w:r w:rsidR="000E059F" w:rsidRPr="0021242D">
        <w:t>2.</w:t>
      </w:r>
      <w:r w:rsidR="00AD343E">
        <w:t>3</w:t>
      </w:r>
      <w:r w:rsidR="000E059F" w:rsidRPr="0021242D">
        <w:tab/>
        <w:t xml:space="preserve">Signature </w:t>
      </w:r>
      <w:r w:rsidR="0066689A" w:rsidRPr="0021242D">
        <w:t>-</w:t>
      </w:r>
      <w:r w:rsidR="000E059F" w:rsidRPr="0021242D">
        <w:t xml:space="preserve"> sendMessageComplete</w:t>
      </w:r>
      <w:bookmarkEnd w:id="2294"/>
      <w:bookmarkEnd w:id="2295"/>
    </w:p>
    <w:p w:rsidR="0066689A" w:rsidRPr="0021242D" w:rsidRDefault="0066689A" w:rsidP="0066689A">
      <w:pPr>
        <w:pStyle w:val="TH"/>
      </w:pPr>
      <w:r w:rsidRPr="0021242D">
        <w:t xml:space="preserve">Table </w:t>
      </w:r>
      <w:r w:rsidR="003402C9">
        <w:t>B.2.2.2.</w:t>
      </w:r>
      <w:r w:rsidRPr="0021242D">
        <w:t>2.</w:t>
      </w:r>
      <w:r w:rsidR="00AD343E">
        <w:t>3</w:t>
      </w:r>
      <w:r w:rsidRPr="0021242D">
        <w:t>-1: Data Exchange Service - sendMessageComplete capability</w:t>
      </w:r>
    </w:p>
    <w:tbl>
      <w:tblPr>
        <w:tblW w:w="8816" w:type="dxa"/>
        <w:jc w:val="center"/>
        <w:tblLayout w:type="fixed"/>
        <w:tblCellMar>
          <w:left w:w="0" w:type="dxa"/>
          <w:right w:w="0" w:type="dxa"/>
        </w:tblCellMar>
        <w:tblLook w:val="0000"/>
      </w:tblPr>
      <w:tblGrid>
        <w:gridCol w:w="1709"/>
        <w:gridCol w:w="900"/>
        <w:gridCol w:w="900"/>
        <w:gridCol w:w="5307"/>
      </w:tblGrid>
      <w:tr w:rsidR="000E059F" w:rsidRPr="0021242D" w:rsidTr="00B95CCF">
        <w:trPr>
          <w:tblHeader/>
          <w:jc w:val="center"/>
        </w:trPr>
        <w:tc>
          <w:tcPr>
            <w:tcW w:w="1709" w:type="dxa"/>
            <w:tcBorders>
              <w:top w:val="single" w:sz="1" w:space="0" w:color="000000"/>
              <w:left w:val="single" w:sz="1" w:space="0" w:color="000000"/>
              <w:bottom w:val="single" w:sz="1" w:space="0" w:color="000000"/>
            </w:tcBorders>
            <w:shd w:val="clear" w:color="auto" w:fill="C0C0C0"/>
          </w:tcPr>
          <w:p w:rsidR="000E059F" w:rsidRPr="0021242D" w:rsidRDefault="000E059F" w:rsidP="0066689A">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66689A">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E059F" w:rsidRPr="0021242D" w:rsidRDefault="000E059F" w:rsidP="0066689A">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E059F" w:rsidRPr="0021242D" w:rsidRDefault="000E059F" w:rsidP="0066689A">
            <w:pPr>
              <w:pStyle w:val="TAH"/>
            </w:pPr>
            <w:r w:rsidRPr="0021242D">
              <w:t>Description</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2F0848" w:rsidP="0066689A">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0E059F" w:rsidRPr="0021242D" w:rsidRDefault="000E059F" w:rsidP="0066689A">
            <w:pPr>
              <w:pStyle w:val="TAL"/>
              <w:rPr>
                <w:lang w:eastAsia="ko-KR"/>
              </w:rPr>
            </w:pPr>
            <w:r w:rsidRPr="0021242D">
              <w:rPr>
                <w:lang w:eastAsia="ko-KR"/>
              </w:rPr>
              <w:t>-</w:t>
            </w:r>
          </w:p>
        </w:tc>
        <w:tc>
          <w:tcPr>
            <w:tcW w:w="900" w:type="dxa"/>
            <w:tcBorders>
              <w:left w:val="single" w:sz="1" w:space="0" w:color="000000"/>
              <w:bottom w:val="single" w:sz="1" w:space="0" w:color="000000"/>
            </w:tcBorders>
          </w:tcPr>
          <w:p w:rsidR="000E059F" w:rsidRPr="0021242D" w:rsidRDefault="000E059F" w:rsidP="0066689A">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0E059F" w:rsidRPr="0021242D" w:rsidRDefault="000E059F" w:rsidP="0066689A">
            <w:pPr>
              <w:pStyle w:val="TAL"/>
              <w:rPr>
                <w:lang w:eastAsia="ko-KR"/>
              </w:rPr>
            </w:pPr>
            <w:r w:rsidRPr="0021242D">
              <w:t xml:space="preserve">See Table </w:t>
            </w:r>
            <w:r w:rsidR="0096421F">
              <w:t>A.2.2-</w:t>
            </w:r>
            <w:r w:rsidR="002F0848" w:rsidRPr="0021242D">
              <w:t>3</w:t>
            </w:r>
            <w:r w:rsidRPr="0021242D">
              <w:t xml:space="preserve"> </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66689A">
            <w:pPr>
              <w:pStyle w:val="TAL"/>
            </w:pPr>
            <w:r w:rsidRPr="0021242D">
              <w:t>deliveryPolicy</w:t>
            </w:r>
          </w:p>
        </w:tc>
        <w:tc>
          <w:tcPr>
            <w:tcW w:w="900" w:type="dxa"/>
            <w:tcBorders>
              <w:left w:val="single" w:sz="1" w:space="0" w:color="000000"/>
              <w:bottom w:val="single" w:sz="1" w:space="0" w:color="000000"/>
              <w:right w:val="single" w:sz="1" w:space="0" w:color="000000"/>
            </w:tcBorders>
          </w:tcPr>
          <w:p w:rsidR="000E059F" w:rsidRPr="0021242D" w:rsidRDefault="000E059F" w:rsidP="0066689A">
            <w:pPr>
              <w:pStyle w:val="TAL"/>
            </w:pPr>
            <w:r w:rsidRPr="0021242D">
              <w:t>IN</w:t>
            </w:r>
          </w:p>
        </w:tc>
        <w:tc>
          <w:tcPr>
            <w:tcW w:w="900" w:type="dxa"/>
            <w:tcBorders>
              <w:left w:val="single" w:sz="1" w:space="0" w:color="000000"/>
              <w:bottom w:val="single" w:sz="1" w:space="0" w:color="000000"/>
            </w:tcBorders>
          </w:tcPr>
          <w:p w:rsidR="000E059F" w:rsidRPr="0021242D" w:rsidRDefault="000E059F" w:rsidP="0066689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66689A">
            <w:pPr>
              <w:pStyle w:val="TAL"/>
            </w:pPr>
            <w:r w:rsidRPr="0021242D">
              <w:t xml:space="preserve">The delivery policy when notifying the subscriber. See </w:t>
            </w:r>
            <w:r w:rsidR="000B5915">
              <w:t>6.4.2.1.1.</w:t>
            </w:r>
            <w:r w:rsidRPr="0021242D">
              <w:t>2</w:t>
            </w:r>
          </w:p>
        </w:tc>
      </w:tr>
      <w:tr w:rsidR="000E059F" w:rsidRPr="0021242D" w:rsidTr="00B95CCF">
        <w:trPr>
          <w:tblHeader/>
          <w:jc w:val="center"/>
        </w:trPr>
        <w:tc>
          <w:tcPr>
            <w:tcW w:w="1709" w:type="dxa"/>
            <w:tcBorders>
              <w:left w:val="single" w:sz="1" w:space="0" w:color="000000"/>
              <w:bottom w:val="single" w:sz="1" w:space="0" w:color="000000"/>
            </w:tcBorders>
          </w:tcPr>
          <w:p w:rsidR="000E059F" w:rsidRPr="0021242D" w:rsidRDefault="000E059F" w:rsidP="0066689A">
            <w:pPr>
              <w:pStyle w:val="TAL"/>
            </w:pPr>
            <w:r w:rsidRPr="0021242D">
              <w:t>responseType</w:t>
            </w:r>
          </w:p>
        </w:tc>
        <w:tc>
          <w:tcPr>
            <w:tcW w:w="900" w:type="dxa"/>
            <w:tcBorders>
              <w:left w:val="single" w:sz="1" w:space="0" w:color="000000"/>
              <w:bottom w:val="single" w:sz="1" w:space="0" w:color="000000"/>
              <w:right w:val="single" w:sz="1" w:space="0" w:color="000000"/>
            </w:tcBorders>
          </w:tcPr>
          <w:p w:rsidR="000E059F" w:rsidRPr="0021242D" w:rsidRDefault="000E059F" w:rsidP="0066689A">
            <w:pPr>
              <w:pStyle w:val="TAL"/>
            </w:pPr>
            <w:r w:rsidRPr="0021242D">
              <w:t>OUT</w:t>
            </w:r>
          </w:p>
        </w:tc>
        <w:tc>
          <w:tcPr>
            <w:tcW w:w="900" w:type="dxa"/>
            <w:tcBorders>
              <w:left w:val="single" w:sz="1" w:space="0" w:color="000000"/>
              <w:bottom w:val="single" w:sz="1" w:space="0" w:color="000000"/>
            </w:tcBorders>
          </w:tcPr>
          <w:p w:rsidR="000E059F" w:rsidRPr="0021242D" w:rsidRDefault="000E059F" w:rsidP="0066689A">
            <w:pPr>
              <w:pStyle w:val="TAL"/>
            </w:pPr>
            <w:r w:rsidRPr="0021242D">
              <w:t>YES</w:t>
            </w:r>
          </w:p>
        </w:tc>
        <w:tc>
          <w:tcPr>
            <w:tcW w:w="5307" w:type="dxa"/>
            <w:tcBorders>
              <w:left w:val="single" w:sz="1" w:space="0" w:color="000000"/>
              <w:bottom w:val="single" w:sz="1" w:space="0" w:color="000000"/>
              <w:right w:val="single" w:sz="1" w:space="0" w:color="000000"/>
            </w:tcBorders>
          </w:tcPr>
          <w:p w:rsidR="000E059F" w:rsidRPr="0021242D" w:rsidRDefault="000E059F" w:rsidP="0066689A">
            <w:pPr>
              <w:pStyle w:val="TAL"/>
            </w:pPr>
            <w:r w:rsidRPr="0021242D">
              <w:t>Unique response types for this service.</w:t>
            </w:r>
          </w:p>
          <w:p w:rsidR="000E059F" w:rsidRPr="0021242D" w:rsidRDefault="000E059F" w:rsidP="0066689A">
            <w:pPr>
              <w:pStyle w:val="TAL"/>
            </w:pPr>
            <w:r w:rsidRPr="0021242D">
              <w:t>N</w:t>
            </w:r>
            <w:r w:rsidR="0066689A" w:rsidRPr="0021242D">
              <w:t>OTE</w:t>
            </w:r>
            <w:r w:rsidRPr="0021242D">
              <w:t xml:space="preserve">: </w:t>
            </w:r>
            <w:r w:rsidR="0066689A" w:rsidRPr="0021242D">
              <w:tab/>
            </w:r>
            <w:r w:rsidRPr="0021242D">
              <w:t>Consumed services also provide response types.</w:t>
            </w:r>
          </w:p>
          <w:p w:rsidR="000E059F" w:rsidRPr="0021242D" w:rsidRDefault="000E059F" w:rsidP="0066689A">
            <w:pPr>
              <w:pStyle w:val="TB1"/>
            </w:pPr>
            <w:r w:rsidRPr="0021242D">
              <w:t>Exception: Request may not have been completed</w:t>
            </w:r>
          </w:p>
        </w:tc>
      </w:tr>
    </w:tbl>
    <w:p w:rsidR="000E059F" w:rsidRPr="0021242D" w:rsidRDefault="000E059F" w:rsidP="00B91F03"/>
    <w:p w:rsidR="000E059F" w:rsidRPr="0021242D" w:rsidRDefault="003402C9" w:rsidP="006A741C">
      <w:pPr>
        <w:pStyle w:val="Heading6"/>
        <w:rPr>
          <w:lang w:eastAsia="ko-KR"/>
        </w:rPr>
      </w:pPr>
      <w:bookmarkStart w:id="2296" w:name="_Toc418174957"/>
      <w:bookmarkStart w:id="2297" w:name="_Toc418660930"/>
      <w:r>
        <w:t>B.2.2.2.</w:t>
      </w:r>
      <w:r w:rsidR="000E059F" w:rsidRPr="0021242D">
        <w:t>2.</w:t>
      </w:r>
      <w:r w:rsidR="00AD343E">
        <w:t>4</w:t>
      </w:r>
      <w:r w:rsidR="000E059F" w:rsidRPr="0021242D">
        <w:tab/>
      </w:r>
      <w:r w:rsidR="000E059F" w:rsidRPr="0021242D">
        <w:rPr>
          <w:lang w:eastAsia="ko-KR"/>
        </w:rPr>
        <w:t>Service Interactions</w:t>
      </w:r>
      <w:bookmarkEnd w:id="2296"/>
      <w:bookmarkEnd w:id="2297"/>
    </w:p>
    <w:p w:rsidR="000E059F" w:rsidRPr="0021242D" w:rsidRDefault="000E059F" w:rsidP="000E059F">
      <w:pPr>
        <w:rPr>
          <w:lang w:eastAsia="ko-KR"/>
        </w:rPr>
      </w:pPr>
      <w:r w:rsidRPr="0021242D">
        <w:rPr>
          <w:lang w:eastAsia="ko-KR"/>
        </w:rPr>
        <w:t>The interactions of service capabilities required for this service capability:</w:t>
      </w:r>
    </w:p>
    <w:p w:rsidR="000E059F" w:rsidRPr="0021242D" w:rsidRDefault="000E059F" w:rsidP="004415F7">
      <w:pPr>
        <w:pStyle w:val="BN"/>
        <w:numPr>
          <w:ilvl w:val="0"/>
          <w:numId w:val="122"/>
        </w:numPr>
        <w:rPr>
          <w:i/>
        </w:rPr>
      </w:pPr>
      <w:r w:rsidRPr="0021242D">
        <w:t>Upon a successful message send and received from the transport adapter, record the event for accounting purposes</w:t>
      </w:r>
    </w:p>
    <w:p w:rsidR="000E059F" w:rsidRPr="0021242D" w:rsidRDefault="003402C9" w:rsidP="006A741C">
      <w:pPr>
        <w:pStyle w:val="Heading6"/>
      </w:pPr>
      <w:bookmarkStart w:id="2298" w:name="_Toc418174958"/>
      <w:bookmarkStart w:id="2299" w:name="_Toc418660931"/>
      <w:r>
        <w:t>B.2.2.2.</w:t>
      </w:r>
      <w:r w:rsidR="000E059F" w:rsidRPr="0021242D">
        <w:t>2.</w:t>
      </w:r>
      <w:r w:rsidR="00AD343E">
        <w:t>5</w:t>
      </w:r>
      <w:r w:rsidR="000E059F" w:rsidRPr="0021242D">
        <w:tab/>
      </w:r>
      <w:r w:rsidR="000E059F" w:rsidRPr="0021242D">
        <w:rPr>
          <w:lang w:eastAsia="ko-KR"/>
        </w:rPr>
        <w:t>Post-Conditions</w:t>
      </w:r>
      <w:bookmarkEnd w:id="2298"/>
      <w:bookmarkEnd w:id="2299"/>
    </w:p>
    <w:p w:rsidR="000E059F" w:rsidRPr="0021242D" w:rsidRDefault="000E059F" w:rsidP="000E059F">
      <w:pPr>
        <w:keepNext/>
        <w:rPr>
          <w:lang w:eastAsia="ko-KR"/>
        </w:rPr>
      </w:pPr>
      <w:r w:rsidRPr="0021242D">
        <w:rPr>
          <w:lang w:eastAsia="ko-KR"/>
        </w:rPr>
        <w:t>Success case: The request is permitted.</w:t>
      </w:r>
    </w:p>
    <w:p w:rsidR="000E059F" w:rsidRPr="0021242D" w:rsidRDefault="000E059F" w:rsidP="000E059F">
      <w:pPr>
        <w:keepNext/>
        <w:rPr>
          <w:lang w:eastAsia="ko-KR"/>
        </w:rPr>
      </w:pPr>
      <w:r w:rsidRPr="0021242D">
        <w:rPr>
          <w:lang w:eastAsia="ko-KR"/>
        </w:rPr>
        <w:t>Failure case: The request is not permitted and a response type is transmitted back to the AE.</w:t>
      </w:r>
    </w:p>
    <w:p w:rsidR="000E059F" w:rsidRPr="0021242D" w:rsidRDefault="003402C9" w:rsidP="006A741C">
      <w:pPr>
        <w:pStyle w:val="Heading6"/>
      </w:pPr>
      <w:bookmarkStart w:id="2300" w:name="_Toc418174959"/>
      <w:bookmarkStart w:id="2301" w:name="_Toc418660932"/>
      <w:r>
        <w:t>B.2.2.2.</w:t>
      </w:r>
      <w:r w:rsidR="000E059F" w:rsidRPr="0021242D">
        <w:t>2.</w:t>
      </w:r>
      <w:r w:rsidR="00AD343E">
        <w:t>6</w:t>
      </w:r>
      <w:r w:rsidR="000E059F" w:rsidRPr="0021242D">
        <w:tab/>
      </w:r>
      <w:r w:rsidR="000E059F" w:rsidRPr="0021242D">
        <w:rPr>
          <w:lang w:eastAsia="ko-KR"/>
        </w:rPr>
        <w:t>Exceptions</w:t>
      </w:r>
      <w:bookmarkEnd w:id="2300"/>
      <w:bookmarkEnd w:id="2301"/>
    </w:p>
    <w:p w:rsidR="000E059F" w:rsidRPr="0021242D" w:rsidRDefault="000E059F" w:rsidP="000E059F">
      <w:pPr>
        <w:keepNext/>
        <w:rPr>
          <w:lang w:eastAsia="ko-KR"/>
        </w:rPr>
      </w:pPr>
      <w:r w:rsidRPr="0021242D">
        <w:rPr>
          <w:lang w:eastAsia="ko-KR"/>
        </w:rPr>
        <w:t>No unique exceptions for this service capability.</w:t>
      </w:r>
    </w:p>
    <w:p w:rsidR="000E059F" w:rsidRPr="0021242D" w:rsidRDefault="000E059F" w:rsidP="000E059F">
      <w:pPr>
        <w:keepNext/>
      </w:pPr>
      <w:r w:rsidRPr="0021242D">
        <w:rPr>
          <w:lang w:eastAsia="ko-KR"/>
        </w:rPr>
        <w:t>Consumed services may throw exceptions which are forwarded by this service capability.</w:t>
      </w:r>
    </w:p>
    <w:p w:rsidR="000E059F" w:rsidRPr="0021242D" w:rsidRDefault="003402C9" w:rsidP="006A741C">
      <w:pPr>
        <w:pStyle w:val="Heading6"/>
      </w:pPr>
      <w:bookmarkStart w:id="2302" w:name="_Toc418174960"/>
      <w:bookmarkStart w:id="2303" w:name="_Toc418660933"/>
      <w:r>
        <w:t>B.2.2.2.</w:t>
      </w:r>
      <w:r w:rsidR="000E059F" w:rsidRPr="0021242D">
        <w:t>2.</w:t>
      </w:r>
      <w:r w:rsidR="00AD343E">
        <w:t>7</w:t>
      </w:r>
      <w:r w:rsidR="000E059F" w:rsidRPr="0021242D">
        <w:tab/>
      </w:r>
      <w:r w:rsidR="000E059F" w:rsidRPr="0021242D">
        <w:rPr>
          <w:lang w:eastAsia="ko-KR"/>
        </w:rPr>
        <w:t>Policies for Use</w:t>
      </w:r>
      <w:bookmarkEnd w:id="2302"/>
      <w:bookmarkEnd w:id="2303"/>
    </w:p>
    <w:p w:rsidR="000E059F" w:rsidRPr="0021242D" w:rsidRDefault="000E059F" w:rsidP="000E059F">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0E059F" w:rsidRPr="0021242D" w:rsidRDefault="000E059F" w:rsidP="000E059F">
      <w:pPr>
        <w:rPr>
          <w:color w:val="000000"/>
        </w:rPr>
      </w:pPr>
      <w:r w:rsidRPr="0021242D">
        <w:rPr>
          <w:color w:val="000000"/>
        </w:rPr>
        <w:t>Transaction Pattern: Participation allowed</w:t>
      </w:r>
    </w:p>
    <w:p w:rsidR="000E059F" w:rsidRPr="0021242D" w:rsidRDefault="000E059F" w:rsidP="000E059F">
      <w:pPr>
        <w:overflowPunct/>
        <w:autoSpaceDE/>
        <w:autoSpaceDN/>
        <w:adjustRightInd/>
        <w:spacing w:before="72" w:after="72"/>
        <w:textAlignment w:val="auto"/>
        <w:rPr>
          <w:color w:val="000000"/>
        </w:rPr>
      </w:pPr>
      <w:r w:rsidRPr="0021242D">
        <w:rPr>
          <w:color w:val="000000"/>
        </w:rPr>
        <w:t>Maximum Response: 50 ms</w:t>
      </w:r>
    </w:p>
    <w:p w:rsidR="00FE685A" w:rsidRPr="0021242D" w:rsidRDefault="00FE685A" w:rsidP="00FE685A">
      <w:pPr>
        <w:rPr>
          <w:rFonts w:ascii="Arial" w:hAnsi="Arial" w:cs="Arial"/>
          <w:sz w:val="18"/>
          <w:szCs w:val="18"/>
        </w:rPr>
      </w:pPr>
      <w:r w:rsidRPr="0021242D">
        <w:rPr>
          <w:rFonts w:ascii="Arial" w:hAnsi="Arial" w:cs="Arial"/>
          <w:sz w:val="18"/>
          <w:szCs w:val="18"/>
        </w:rPr>
        <w:br w:type="page"/>
      </w:r>
    </w:p>
    <w:p w:rsidR="00FE685A" w:rsidRPr="0021242D" w:rsidRDefault="00FE685A" w:rsidP="006A741C">
      <w:pPr>
        <w:pStyle w:val="Heading1"/>
      </w:pPr>
      <w:bookmarkStart w:id="2304" w:name="_Toc417309647"/>
      <w:bookmarkStart w:id="2305" w:name="_Toc418174961"/>
      <w:bookmarkStart w:id="2306" w:name="_Toc418660934"/>
      <w:r w:rsidRPr="0021242D">
        <w:lastRenderedPageBreak/>
        <w:t>Annex C (</w:t>
      </w:r>
      <w:r w:rsidR="00D61E1B" w:rsidRPr="0021242D">
        <w:t>i</w:t>
      </w:r>
      <w:r w:rsidRPr="0021242D">
        <w:t>nformative): Service Subscription Administration Services</w:t>
      </w:r>
      <w:bookmarkEnd w:id="2304"/>
      <w:bookmarkEnd w:id="2305"/>
      <w:bookmarkEnd w:id="2306"/>
    </w:p>
    <w:p w:rsidR="00FE685A" w:rsidRPr="0021242D" w:rsidRDefault="00FE685A" w:rsidP="006A741C">
      <w:pPr>
        <w:pStyle w:val="Heading2"/>
      </w:pPr>
      <w:bookmarkStart w:id="2307" w:name="_Toc417309648"/>
      <w:bookmarkStart w:id="2308" w:name="_Toc418174962"/>
      <w:bookmarkStart w:id="2309" w:name="_Toc418660935"/>
      <w:r w:rsidRPr="0021242D">
        <w:rPr>
          <w:szCs w:val="36"/>
        </w:rPr>
        <w:t>C.1</w:t>
      </w:r>
      <w:r w:rsidRPr="0021242D">
        <w:rPr>
          <w:szCs w:val="36"/>
        </w:rPr>
        <w:tab/>
      </w:r>
      <w:r w:rsidRPr="0021242D">
        <w:t>Overview</w:t>
      </w:r>
      <w:bookmarkEnd w:id="2307"/>
      <w:bookmarkEnd w:id="2308"/>
      <w:bookmarkEnd w:id="2309"/>
    </w:p>
    <w:p w:rsidR="00FE685A" w:rsidRPr="0021242D" w:rsidRDefault="00FE685A" w:rsidP="00FE685A">
      <w:r w:rsidRPr="0021242D">
        <w:t>This annex illustrates the usage of the services for</w:t>
      </w:r>
      <w:r w:rsidR="00B759EB" w:rsidRPr="0021242D">
        <w:t xml:space="preserve"> </w:t>
      </w:r>
      <w:r w:rsidRPr="0021242D">
        <w:t xml:space="preserve">requests to </w:t>
      </w:r>
      <w:r w:rsidRPr="0021242D">
        <w:rPr>
          <w:lang w:eastAsia="zh-CN"/>
        </w:rPr>
        <w:t xml:space="preserve">administer </w:t>
      </w:r>
      <w:r w:rsidR="00E23C12" w:rsidRPr="0021242D">
        <w:rPr>
          <w:lang w:eastAsia="zh-CN"/>
        </w:rPr>
        <w:t>M2M Service Subscription</w:t>
      </w:r>
      <w:r w:rsidR="00613565" w:rsidRPr="0021242D">
        <w:rPr>
          <w:lang w:eastAsia="zh-CN"/>
        </w:rPr>
        <w:t>s</w:t>
      </w:r>
      <w:r w:rsidRPr="0021242D">
        <w:t xml:space="preserve"> from </w:t>
      </w:r>
      <w:r w:rsidR="00EE6789" w:rsidRPr="0021242D">
        <w:t>AEs</w:t>
      </w:r>
      <w:r w:rsidRPr="0021242D">
        <w:t xml:space="preserve"> across the Mca Reference Point.</w:t>
      </w:r>
    </w:p>
    <w:p w:rsidR="00FE685A" w:rsidRPr="0021242D" w:rsidRDefault="00935233" w:rsidP="006A741C">
      <w:pPr>
        <w:pStyle w:val="Heading2"/>
      </w:pPr>
      <w:bookmarkStart w:id="2310" w:name="_Toc417309649"/>
      <w:bookmarkStart w:id="2311" w:name="_Toc418174963"/>
      <w:bookmarkStart w:id="2312" w:name="_Toc418660936"/>
      <w:r w:rsidRPr="00935233">
        <w:t>C.2</w:t>
      </w:r>
      <w:r w:rsidRPr="00935233">
        <w:tab/>
        <w:t>Supporting Services</w:t>
      </w:r>
      <w:bookmarkEnd w:id="2310"/>
      <w:bookmarkEnd w:id="2311"/>
      <w:bookmarkEnd w:id="2312"/>
    </w:p>
    <w:p w:rsidR="00BA01F0" w:rsidRDefault="00935233">
      <w:pPr>
        <w:pStyle w:val="Heading3"/>
      </w:pPr>
      <w:bookmarkStart w:id="2313" w:name="_Toc418660937"/>
      <w:r w:rsidRPr="00935233">
        <w:t>C.2.1</w:t>
      </w:r>
      <w:r w:rsidRPr="00935233">
        <w:tab/>
      </w:r>
      <w:r w:rsidR="007900E0">
        <w:t>Overview</w:t>
      </w:r>
      <w:bookmarkEnd w:id="2313"/>
    </w:p>
    <w:p w:rsidR="00FE685A" w:rsidRPr="0021242D" w:rsidRDefault="00935233" w:rsidP="00FE685A">
      <w:r w:rsidRPr="00935233">
        <w:t xml:space="preserve">This service provides the capability for AEs to administer the </w:t>
      </w:r>
      <w:r w:rsidR="00E23C12" w:rsidRPr="0021242D">
        <w:t>M2M</w:t>
      </w:r>
      <w:r w:rsidRPr="00935233">
        <w:t xml:space="preserve"> Service Subscriptions that have been previously created by the </w:t>
      </w:r>
      <w:r w:rsidR="00FE685A" w:rsidRPr="0021242D">
        <w:t>M2M</w:t>
      </w:r>
      <w:r w:rsidRPr="00935233">
        <w:t xml:space="preserve"> Service Provider. The following capabilities are provided.</w:t>
      </w:r>
    </w:p>
    <w:p w:rsidR="00FE685A" w:rsidRPr="0021242D" w:rsidRDefault="00935233" w:rsidP="00D61E1B">
      <w:pPr>
        <w:pStyle w:val="B1"/>
      </w:pPr>
      <w:r w:rsidRPr="00935233">
        <w:t xml:space="preserve">Retrieval of </w:t>
      </w:r>
      <w:r w:rsidR="00E23C12" w:rsidRPr="0021242D">
        <w:t>M2M</w:t>
      </w:r>
      <w:r w:rsidRPr="00935233">
        <w:t xml:space="preserve"> Service Subscriptions based on a set of filter criteria.</w:t>
      </w:r>
    </w:p>
    <w:p w:rsidR="00FE685A" w:rsidRPr="0021242D" w:rsidRDefault="00935233" w:rsidP="00D61E1B">
      <w:pPr>
        <w:pStyle w:val="B1"/>
        <w:rPr>
          <w:lang w:eastAsia="zh-CN"/>
        </w:rPr>
      </w:pPr>
      <w:r w:rsidRPr="00935233">
        <w:t xml:space="preserve">Administration of the </w:t>
      </w:r>
      <w:r w:rsidR="00162675" w:rsidRPr="0021242D">
        <w:t>M2M</w:t>
      </w:r>
      <w:r w:rsidRPr="00935233">
        <w:t xml:space="preserve"> Nodes associated with a </w:t>
      </w:r>
      <w:r w:rsidR="00E23C12" w:rsidRPr="0021242D">
        <w:t>M2M</w:t>
      </w:r>
      <w:r w:rsidRPr="00935233">
        <w:t xml:space="preserve"> Service Subscriptions as well as the Application Rules associated with the </w:t>
      </w:r>
      <w:r w:rsidR="00162675" w:rsidRPr="0021242D">
        <w:t>M2M</w:t>
      </w:r>
      <w:r w:rsidRPr="00935233">
        <w:t xml:space="preserve"> Node.</w:t>
      </w:r>
    </w:p>
    <w:p w:rsidR="00FE685A" w:rsidRPr="007900E0" w:rsidRDefault="00FE685A" w:rsidP="006A741C">
      <w:pPr>
        <w:pStyle w:val="Heading3"/>
      </w:pPr>
      <w:bookmarkStart w:id="2314" w:name="_Toc417309650"/>
      <w:bookmarkStart w:id="2315" w:name="_Toc418174964"/>
      <w:bookmarkStart w:id="2316" w:name="_Toc418660938"/>
      <w:r w:rsidRPr="007900E0">
        <w:t>C.2.</w:t>
      </w:r>
      <w:r w:rsidR="00826CD2" w:rsidRPr="007900E0">
        <w:t>2</w:t>
      </w:r>
      <w:r w:rsidRPr="007900E0">
        <w:tab/>
        <w:t>Service Capabilities</w:t>
      </w:r>
      <w:bookmarkEnd w:id="2314"/>
      <w:bookmarkEnd w:id="2315"/>
      <w:bookmarkEnd w:id="2316"/>
    </w:p>
    <w:p w:rsidR="00FE685A" w:rsidRPr="007900E0" w:rsidRDefault="00FE685A" w:rsidP="006A741C">
      <w:pPr>
        <w:pStyle w:val="Heading4"/>
      </w:pPr>
      <w:bookmarkStart w:id="2317" w:name="_Toc418174965"/>
      <w:bookmarkStart w:id="2318" w:name="_Toc418660939"/>
      <w:r w:rsidRPr="007900E0">
        <w:t>C.2.</w:t>
      </w:r>
      <w:r w:rsidR="00826CD2" w:rsidRPr="007900E0">
        <w:t>2</w:t>
      </w:r>
      <w:r w:rsidRPr="007900E0">
        <w:t>.</w:t>
      </w:r>
      <w:r w:rsidRPr="007900E0">
        <w:rPr>
          <w:lang w:eastAsia="zh-CN"/>
        </w:rPr>
        <w:t>1</w:t>
      </w:r>
      <w:r w:rsidRPr="007900E0">
        <w:tab/>
        <w:t>getServiceSubscription</w:t>
      </w:r>
      <w:bookmarkEnd w:id="2317"/>
      <w:bookmarkEnd w:id="2318"/>
    </w:p>
    <w:p w:rsidR="007900E0" w:rsidRPr="007900E0" w:rsidRDefault="007900E0" w:rsidP="006A741C">
      <w:pPr>
        <w:pStyle w:val="Heading5"/>
      </w:pPr>
      <w:bookmarkStart w:id="2319" w:name="_Toc418660940"/>
      <w:r w:rsidRPr="007900E0">
        <w:t>C.2.2.</w:t>
      </w:r>
      <w:r w:rsidRPr="007900E0">
        <w:rPr>
          <w:lang w:eastAsia="zh-CN"/>
        </w:rPr>
        <w:t>1</w:t>
      </w:r>
      <w:r w:rsidRPr="007900E0">
        <w:t>.1</w:t>
      </w:r>
      <w:r w:rsidRPr="007900E0">
        <w:tab/>
        <w:t>Description</w:t>
      </w:r>
      <w:bookmarkEnd w:id="2319"/>
    </w:p>
    <w:p w:rsidR="00FE685A" w:rsidRPr="007900E0" w:rsidRDefault="00FE685A" w:rsidP="00FE685A">
      <w:r w:rsidRPr="007900E0">
        <w:t>This service</w:t>
      </w:r>
      <w:r w:rsidR="009C5085" w:rsidRPr="007900E0">
        <w:t xml:space="preserve"> </w:t>
      </w:r>
      <w:r w:rsidR="00AE59EC" w:rsidRPr="007900E0">
        <w:t>capability</w:t>
      </w:r>
      <w:r w:rsidRPr="007900E0">
        <w:t xml:space="preserve"> provides the ability for an AE to retrieve the </w:t>
      </w:r>
      <w:r w:rsidR="00E23C12" w:rsidRPr="007900E0">
        <w:t>M2M Service Subscription</w:t>
      </w:r>
      <w:r w:rsidRPr="007900E0">
        <w:t xml:space="preserve"> across the Mca </w:t>
      </w:r>
      <w:r w:rsidR="007B7B7B" w:rsidRPr="007900E0">
        <w:t>Reference Point</w:t>
      </w:r>
      <w:r w:rsidRPr="007900E0">
        <w:t>.</w:t>
      </w:r>
    </w:p>
    <w:p w:rsidR="00FE685A" w:rsidRPr="007900E0" w:rsidRDefault="00FE685A" w:rsidP="006A741C">
      <w:pPr>
        <w:pStyle w:val="Heading5"/>
      </w:pPr>
      <w:bookmarkStart w:id="2320" w:name="_Toc418174966"/>
      <w:bookmarkStart w:id="2321" w:name="_Toc418660941"/>
      <w:r w:rsidRPr="007900E0">
        <w:t>C.2.</w:t>
      </w:r>
      <w:r w:rsidR="00826CD2" w:rsidRPr="007900E0">
        <w:t>2</w:t>
      </w:r>
      <w:r w:rsidRPr="007900E0">
        <w:t>.</w:t>
      </w:r>
      <w:r w:rsidRPr="007900E0">
        <w:rPr>
          <w:lang w:eastAsia="zh-CN"/>
        </w:rPr>
        <w:t>1</w:t>
      </w:r>
      <w:r w:rsidRPr="007900E0">
        <w:t>.</w:t>
      </w:r>
      <w:r w:rsidR="007900E0" w:rsidRPr="007900E0">
        <w:t>2</w:t>
      </w:r>
      <w:r w:rsidRPr="007900E0">
        <w:tab/>
      </w:r>
      <w:r w:rsidR="00D87590">
        <w:t>Pre-Conditions</w:t>
      </w:r>
      <w:bookmarkEnd w:id="2320"/>
      <w:bookmarkEnd w:id="2321"/>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6A741C">
      <w:pPr>
        <w:pStyle w:val="Heading5"/>
      </w:pPr>
      <w:bookmarkStart w:id="2322" w:name="_Toc418174967"/>
      <w:bookmarkStart w:id="2323" w:name="_Toc418660942"/>
      <w:r w:rsidRPr="0021242D">
        <w:t>C.2.</w:t>
      </w:r>
      <w:r w:rsidR="00826CD2" w:rsidRPr="0021242D">
        <w:t>2</w:t>
      </w:r>
      <w:r w:rsidRPr="0021242D">
        <w:t>.</w:t>
      </w:r>
      <w:r w:rsidRPr="0021242D">
        <w:rPr>
          <w:lang w:eastAsia="zh-CN"/>
        </w:rPr>
        <w:t>1</w:t>
      </w:r>
      <w:r w:rsidRPr="0021242D">
        <w:t>.</w:t>
      </w:r>
      <w:r w:rsidR="007900E0">
        <w:t>3</w:t>
      </w:r>
      <w:r w:rsidRPr="0021242D">
        <w:tab/>
      </w:r>
      <w:r w:rsidR="00534908" w:rsidRPr="0021242D">
        <w:t>Sig</w:t>
      </w:r>
      <w:r w:rsidRPr="0021242D">
        <w:t>nature – getServiceSubscription</w:t>
      </w:r>
      <w:bookmarkEnd w:id="2322"/>
      <w:bookmarkEnd w:id="2323"/>
    </w:p>
    <w:p w:rsidR="00D61E1B" w:rsidRPr="0021242D" w:rsidRDefault="007900E0" w:rsidP="00D61E1B">
      <w:pPr>
        <w:pStyle w:val="TH"/>
      </w:pPr>
      <w:r>
        <w:t>Table C.2.2.1.3</w:t>
      </w:r>
      <w:r w:rsidR="00D61E1B" w:rsidRPr="0021242D">
        <w:t>-1: Service Subscription Administration – getServiceSubscription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D61E1B">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D61E1B">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D61E1B">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D61E1B">
            <w:pPr>
              <w:pStyle w:val="TAH"/>
            </w:pPr>
            <w:r w:rsidRPr="0021242D">
              <w:t>Description</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D61E1B">
            <w:pPr>
              <w:pStyle w:val="TAL"/>
            </w:pPr>
            <w:r w:rsidRPr="0021242D">
              <w:t xml:space="preserve">Mca </w:t>
            </w:r>
            <w:r w:rsidR="002F0848" w:rsidRPr="0021242D">
              <w:t>Common request input parameters</w:t>
            </w:r>
          </w:p>
        </w:tc>
        <w:tc>
          <w:tcPr>
            <w:tcW w:w="900"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w:t>
            </w:r>
          </w:p>
        </w:tc>
        <w:tc>
          <w:tcPr>
            <w:tcW w:w="900" w:type="dxa"/>
            <w:tcBorders>
              <w:left w:val="single" w:sz="1" w:space="0" w:color="000000"/>
              <w:bottom w:val="single" w:sz="1" w:space="0" w:color="000000"/>
            </w:tcBorders>
          </w:tcPr>
          <w:p w:rsidR="00FE685A" w:rsidRPr="0021242D" w:rsidRDefault="00FE685A" w:rsidP="00D61E1B">
            <w:pPr>
              <w:pStyle w:val="TAL"/>
            </w:pPr>
            <w:r w:rsidRPr="0021242D">
              <w:t>-</w:t>
            </w:r>
          </w:p>
        </w:tc>
        <w:tc>
          <w:tcPr>
            <w:tcW w:w="5307"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 xml:space="preserve">See Table </w:t>
            </w:r>
            <w:r w:rsidR="0096421F">
              <w:t>A.2.2-</w:t>
            </w:r>
            <w:r w:rsidR="00DD5F17" w:rsidRPr="0021242D">
              <w:t xml:space="preserve">1 </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D61E1B">
            <w:pPr>
              <w:pStyle w:val="TAL"/>
            </w:pPr>
            <w:r w:rsidRPr="0021242D">
              <w:t>filterCriteria</w:t>
            </w:r>
          </w:p>
        </w:tc>
        <w:tc>
          <w:tcPr>
            <w:tcW w:w="900"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IN</w:t>
            </w:r>
          </w:p>
        </w:tc>
        <w:tc>
          <w:tcPr>
            <w:tcW w:w="900" w:type="dxa"/>
            <w:tcBorders>
              <w:left w:val="single" w:sz="1" w:space="0" w:color="000000"/>
              <w:bottom w:val="single" w:sz="1" w:space="0" w:color="000000"/>
            </w:tcBorders>
          </w:tcPr>
          <w:p w:rsidR="00FE685A" w:rsidRPr="0021242D" w:rsidRDefault="00FE685A" w:rsidP="00D61E1B">
            <w:pPr>
              <w:pStyle w:val="TAL"/>
            </w:pPr>
            <w:r w:rsidRPr="0021242D">
              <w:t>NO</w:t>
            </w:r>
          </w:p>
        </w:tc>
        <w:tc>
          <w:tcPr>
            <w:tcW w:w="5307"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 xml:space="preserve">See Table </w:t>
            </w:r>
            <w:r w:rsidR="000D3A8F">
              <w:t>6.9.2.2</w:t>
            </w:r>
            <w:r w:rsidRPr="0021242D">
              <w:t xml:space="preserve">-1 </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D61E1B">
            <w:pPr>
              <w:pStyle w:val="TAL"/>
            </w:pPr>
            <w:r w:rsidRPr="0021242D">
              <w:t>serviceSubscriptions</w:t>
            </w:r>
          </w:p>
        </w:tc>
        <w:tc>
          <w:tcPr>
            <w:tcW w:w="900"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OUT</w:t>
            </w:r>
          </w:p>
        </w:tc>
        <w:tc>
          <w:tcPr>
            <w:tcW w:w="900" w:type="dxa"/>
            <w:tcBorders>
              <w:left w:val="single" w:sz="1" w:space="0" w:color="000000"/>
              <w:bottom w:val="single" w:sz="1" w:space="0" w:color="000000"/>
            </w:tcBorders>
          </w:tcPr>
          <w:p w:rsidR="00FE685A" w:rsidRPr="0021242D" w:rsidRDefault="00FE685A" w:rsidP="00D61E1B">
            <w:pPr>
              <w:pStyle w:val="TAL"/>
            </w:pPr>
            <w:r w:rsidRPr="0021242D">
              <w:t>NO</w:t>
            </w:r>
          </w:p>
        </w:tc>
        <w:tc>
          <w:tcPr>
            <w:tcW w:w="5307"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 xml:space="preserve">The resulting </w:t>
            </w:r>
            <w:r w:rsidR="00E23C12" w:rsidRPr="0021242D">
              <w:t>M2M Service Subscription</w:t>
            </w:r>
            <w:r w:rsidRPr="0021242D">
              <w:t xml:space="preserve"> entities in Table </w:t>
            </w:r>
            <w:r w:rsidR="000D3A8F">
              <w:t>6.9.2.3</w:t>
            </w:r>
            <w:r w:rsidRPr="0021242D">
              <w:t xml:space="preserve">-1. </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D61E1B">
            <w:pPr>
              <w:pStyle w:val="TAL"/>
            </w:pPr>
            <w:r w:rsidRPr="0021242D">
              <w:t>responseType</w:t>
            </w:r>
          </w:p>
        </w:tc>
        <w:tc>
          <w:tcPr>
            <w:tcW w:w="900"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OUT</w:t>
            </w:r>
          </w:p>
        </w:tc>
        <w:tc>
          <w:tcPr>
            <w:tcW w:w="900" w:type="dxa"/>
            <w:tcBorders>
              <w:left w:val="single" w:sz="1" w:space="0" w:color="000000"/>
              <w:bottom w:val="single" w:sz="1" w:space="0" w:color="000000"/>
            </w:tcBorders>
          </w:tcPr>
          <w:p w:rsidR="00FE685A" w:rsidRPr="0021242D" w:rsidRDefault="00FE685A" w:rsidP="00D61E1B">
            <w:pPr>
              <w:pStyle w:val="TAL"/>
            </w:pPr>
            <w:r w:rsidRPr="0021242D">
              <w:t>YES</w:t>
            </w:r>
          </w:p>
        </w:tc>
        <w:tc>
          <w:tcPr>
            <w:tcW w:w="5307" w:type="dxa"/>
            <w:tcBorders>
              <w:left w:val="single" w:sz="1" w:space="0" w:color="000000"/>
              <w:bottom w:val="single" w:sz="1" w:space="0" w:color="000000"/>
              <w:right w:val="single" w:sz="1" w:space="0" w:color="000000"/>
            </w:tcBorders>
          </w:tcPr>
          <w:p w:rsidR="00FE685A" w:rsidRPr="0021242D" w:rsidRDefault="00FE685A" w:rsidP="00D61E1B">
            <w:pPr>
              <w:pStyle w:val="TAL"/>
            </w:pPr>
            <w:r w:rsidRPr="0021242D">
              <w:t>Unique response types for this service.</w:t>
            </w:r>
          </w:p>
          <w:p w:rsidR="00FE685A" w:rsidRPr="0021242D" w:rsidRDefault="00FE685A" w:rsidP="00D61E1B">
            <w:pPr>
              <w:pStyle w:val="TAL"/>
            </w:pPr>
            <w:r w:rsidRPr="0021242D">
              <w:t>None</w:t>
            </w:r>
          </w:p>
        </w:tc>
      </w:tr>
    </w:tbl>
    <w:p w:rsidR="00FE685A" w:rsidRPr="0021242D" w:rsidRDefault="00FE685A" w:rsidP="00FE685A"/>
    <w:p w:rsidR="00FE685A" w:rsidRPr="0021242D" w:rsidRDefault="00FE685A" w:rsidP="006A741C">
      <w:pPr>
        <w:pStyle w:val="Heading5"/>
        <w:rPr>
          <w:lang w:eastAsia="ko-KR"/>
        </w:rPr>
      </w:pPr>
      <w:bookmarkStart w:id="2324" w:name="_Toc418174968"/>
      <w:bookmarkStart w:id="2325" w:name="_Toc418660943"/>
      <w:r w:rsidRPr="0021242D">
        <w:t>C.2.</w:t>
      </w:r>
      <w:r w:rsidR="00826CD2" w:rsidRPr="0021242D">
        <w:t>2</w:t>
      </w:r>
      <w:r w:rsidRPr="0021242D">
        <w:t>.</w:t>
      </w:r>
      <w:r w:rsidRPr="0021242D">
        <w:rPr>
          <w:lang w:eastAsia="zh-CN"/>
        </w:rPr>
        <w:t>1.</w:t>
      </w:r>
      <w:r w:rsidR="007900E0">
        <w:rPr>
          <w:lang w:eastAsia="zh-CN"/>
        </w:rPr>
        <w:t>4</w:t>
      </w:r>
      <w:r w:rsidRPr="0021242D">
        <w:tab/>
      </w:r>
      <w:r w:rsidRPr="0021242D">
        <w:rPr>
          <w:lang w:eastAsia="ko-KR"/>
        </w:rPr>
        <w:t>Service Interactions</w:t>
      </w:r>
      <w:bookmarkEnd w:id="2324"/>
      <w:bookmarkEnd w:id="2325"/>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2"/>
        </w:numPr>
      </w:pPr>
      <w:r w:rsidRPr="0021242D">
        <w:t>Perform the common request authorization</w:t>
      </w:r>
    </w:p>
    <w:p w:rsidR="00FE685A" w:rsidRPr="0021242D" w:rsidRDefault="00FE685A" w:rsidP="004415F7">
      <w:pPr>
        <w:pStyle w:val="BN"/>
        <w:numPr>
          <w:ilvl w:val="0"/>
          <w:numId w:val="82"/>
        </w:numPr>
      </w:pPr>
      <w:r w:rsidRPr="0021242D">
        <w:t xml:space="preserve">Retrieve the </w:t>
      </w:r>
      <w:r w:rsidR="00E23C12" w:rsidRPr="0021242D">
        <w:t>M2M Service Subscription</w:t>
      </w:r>
      <w:r w:rsidRPr="0021242D">
        <w:t>s for the supplied criteria</w:t>
      </w:r>
    </w:p>
    <w:p w:rsidR="00FE685A" w:rsidRPr="0021242D" w:rsidRDefault="00FE685A" w:rsidP="004415F7">
      <w:pPr>
        <w:pStyle w:val="BN"/>
        <w:numPr>
          <w:ilvl w:val="0"/>
          <w:numId w:val="82"/>
        </w:numPr>
      </w:pPr>
      <w:r w:rsidRPr="0021242D">
        <w:t>Account for the event</w:t>
      </w:r>
    </w:p>
    <w:p w:rsidR="00FE685A" w:rsidRPr="0021242D" w:rsidRDefault="007E1FE5" w:rsidP="00B91F03">
      <w:pPr>
        <w:pStyle w:val="FL"/>
      </w:pPr>
      <w:r w:rsidRPr="0021242D">
        <w:object w:dxaOrig="9675" w:dyaOrig="7103">
          <v:shape id="_x0000_i1109" type="#_x0000_t75" style="width:461.4pt;height:338.7pt" o:ole="">
            <v:imagedata r:id="rId216" o:title=""/>
          </v:shape>
          <o:OLEObject Type="Embed" ProgID="Visio.Drawing.11" ShapeID="_x0000_i1109" DrawAspect="Content" ObjectID="_1492401465" r:id="rId217"/>
        </w:object>
      </w:r>
    </w:p>
    <w:p w:rsidR="00FE685A" w:rsidRPr="0021242D" w:rsidRDefault="00FE685A" w:rsidP="00D61E1B">
      <w:pPr>
        <w:pStyle w:val="TF"/>
        <w:rPr>
          <w:i/>
        </w:rPr>
      </w:pPr>
      <w:r w:rsidRPr="0021242D">
        <w:t>Figure C.2.</w:t>
      </w:r>
      <w:r w:rsidR="00826CD2" w:rsidRPr="0021242D">
        <w:t>2</w:t>
      </w:r>
      <w:r w:rsidRPr="0021242D">
        <w:t>.1.</w:t>
      </w:r>
      <w:r w:rsidR="007900E0">
        <w:t>4</w:t>
      </w:r>
      <w:r w:rsidRPr="0021242D">
        <w:t>-1</w:t>
      </w:r>
      <w:r w:rsidR="00D61E1B" w:rsidRPr="0021242D">
        <w:t>:</w:t>
      </w:r>
      <w:r w:rsidRPr="0021242D">
        <w:t xml:space="preserve"> getServiceSubscription Diagram</w:t>
      </w:r>
    </w:p>
    <w:p w:rsidR="00FE685A" w:rsidRPr="0021242D" w:rsidRDefault="00FE685A" w:rsidP="006A741C">
      <w:pPr>
        <w:pStyle w:val="Heading5"/>
      </w:pPr>
      <w:bookmarkStart w:id="2326" w:name="_Toc418174969"/>
      <w:bookmarkStart w:id="2327" w:name="_Toc418660944"/>
      <w:r w:rsidRPr="0021242D">
        <w:t>C.2.</w:t>
      </w:r>
      <w:r w:rsidR="00826CD2" w:rsidRPr="0021242D">
        <w:t>2</w:t>
      </w:r>
      <w:r w:rsidRPr="0021242D">
        <w:t>.</w:t>
      </w:r>
      <w:r w:rsidRPr="0021242D">
        <w:rPr>
          <w:lang w:eastAsia="zh-CN"/>
        </w:rPr>
        <w:t>1</w:t>
      </w:r>
      <w:r w:rsidRPr="0021242D">
        <w:t>.</w:t>
      </w:r>
      <w:r w:rsidR="007900E0">
        <w:t>5</w:t>
      </w:r>
      <w:r w:rsidRPr="0021242D">
        <w:tab/>
      </w:r>
      <w:r w:rsidRPr="0021242D">
        <w:rPr>
          <w:lang w:eastAsia="ko-KR"/>
        </w:rPr>
        <w:t>Post-Conditions</w:t>
      </w:r>
      <w:bookmarkEnd w:id="2326"/>
      <w:bookmarkEnd w:id="2327"/>
    </w:p>
    <w:p w:rsidR="00FE685A" w:rsidRPr="0021242D" w:rsidRDefault="00FE685A" w:rsidP="00FE685A">
      <w:pPr>
        <w:keepNext/>
        <w:rPr>
          <w:lang w:eastAsia="ko-KR"/>
        </w:rPr>
      </w:pPr>
      <w:r w:rsidRPr="0021242D">
        <w:rPr>
          <w:lang w:eastAsia="ko-KR"/>
        </w:rPr>
        <w:t>Not Applicable</w:t>
      </w:r>
      <w:r w:rsidR="00D61E1B" w:rsidRPr="0021242D">
        <w:rPr>
          <w:lang w:eastAsia="ko-KR"/>
        </w:rPr>
        <w:t>.</w:t>
      </w:r>
    </w:p>
    <w:p w:rsidR="00FE685A" w:rsidRPr="0021242D" w:rsidRDefault="00FE685A" w:rsidP="006A741C">
      <w:pPr>
        <w:pStyle w:val="Heading5"/>
      </w:pPr>
      <w:bookmarkStart w:id="2328" w:name="_Toc418174970"/>
      <w:bookmarkStart w:id="2329" w:name="_Toc418660945"/>
      <w:r w:rsidRPr="0021242D">
        <w:t>C.2.</w:t>
      </w:r>
      <w:r w:rsidR="00826CD2" w:rsidRPr="0021242D">
        <w:t>2</w:t>
      </w:r>
      <w:r w:rsidRPr="0021242D">
        <w:t>.</w:t>
      </w:r>
      <w:r w:rsidRPr="0021242D">
        <w:rPr>
          <w:lang w:eastAsia="zh-CN"/>
        </w:rPr>
        <w:t>1</w:t>
      </w:r>
      <w:r w:rsidRPr="0021242D">
        <w:t>.</w:t>
      </w:r>
      <w:r w:rsidR="007900E0">
        <w:t>6</w:t>
      </w:r>
      <w:r w:rsidRPr="0021242D">
        <w:tab/>
      </w:r>
      <w:r w:rsidRPr="0021242D">
        <w:rPr>
          <w:lang w:eastAsia="ko-KR"/>
        </w:rPr>
        <w:t>Exceptions</w:t>
      </w:r>
      <w:bookmarkEnd w:id="2328"/>
      <w:bookmarkEnd w:id="2329"/>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6A741C">
      <w:pPr>
        <w:pStyle w:val="Heading5"/>
      </w:pPr>
      <w:bookmarkStart w:id="2330" w:name="_Toc418174971"/>
      <w:bookmarkStart w:id="2331" w:name="_Toc418660946"/>
      <w:r w:rsidRPr="0021242D">
        <w:t>C.2.</w:t>
      </w:r>
      <w:r w:rsidR="00826CD2" w:rsidRPr="0021242D">
        <w:t>2</w:t>
      </w:r>
      <w:r w:rsidRPr="0021242D">
        <w:t>.</w:t>
      </w:r>
      <w:r w:rsidRPr="0021242D">
        <w:rPr>
          <w:lang w:eastAsia="zh-CN"/>
        </w:rPr>
        <w:t>1</w:t>
      </w:r>
      <w:r w:rsidRPr="0021242D">
        <w:t>.</w:t>
      </w:r>
      <w:r w:rsidR="007900E0">
        <w:t>7</w:t>
      </w:r>
      <w:r w:rsidRPr="0021242D">
        <w:tab/>
      </w:r>
      <w:r w:rsidRPr="0021242D">
        <w:rPr>
          <w:lang w:eastAsia="ko-KR"/>
        </w:rPr>
        <w:t>Policies for Use</w:t>
      </w:r>
      <w:bookmarkEnd w:id="2330"/>
      <w:bookmarkEnd w:id="2331"/>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D61E1B" w:rsidRPr="0021242D">
        <w:rPr>
          <w:color w:val="000000"/>
        </w:rPr>
        <w:t xml:space="preserve"> </w:t>
      </w:r>
      <w:r w:rsidRPr="0021242D">
        <w:rPr>
          <w:color w:val="000000"/>
        </w:rPr>
        <w:t>ms</w:t>
      </w:r>
    </w:p>
    <w:p w:rsidR="00FE685A" w:rsidRPr="007900E0" w:rsidRDefault="00FE685A" w:rsidP="006A741C">
      <w:pPr>
        <w:pStyle w:val="Heading4"/>
      </w:pPr>
      <w:bookmarkStart w:id="2332" w:name="_Toc418174972"/>
      <w:bookmarkStart w:id="2333" w:name="_Toc418660947"/>
      <w:r w:rsidRPr="007900E0">
        <w:t>C.2.</w:t>
      </w:r>
      <w:r w:rsidR="00826CD2" w:rsidRPr="007900E0">
        <w:t>2</w:t>
      </w:r>
      <w:r w:rsidRPr="007900E0">
        <w:t>.</w:t>
      </w:r>
      <w:r w:rsidRPr="007900E0">
        <w:rPr>
          <w:lang w:eastAsia="zh-CN"/>
        </w:rPr>
        <w:t>2</w:t>
      </w:r>
      <w:r w:rsidRPr="007900E0">
        <w:tab/>
      </w:r>
      <w:r w:rsidR="00CD0621" w:rsidRPr="007900E0">
        <w:t>addNodeToServiceSubscription</w:t>
      </w:r>
      <w:bookmarkEnd w:id="2332"/>
      <w:bookmarkEnd w:id="2333"/>
    </w:p>
    <w:p w:rsidR="007900E0" w:rsidRPr="007900E0" w:rsidRDefault="007900E0" w:rsidP="006A741C">
      <w:pPr>
        <w:pStyle w:val="Heading5"/>
      </w:pPr>
      <w:bookmarkStart w:id="2334" w:name="_Toc418660948"/>
      <w:r w:rsidRPr="007900E0">
        <w:t>C.2.2.</w:t>
      </w:r>
      <w:r w:rsidRPr="007900E0">
        <w:rPr>
          <w:lang w:eastAsia="zh-CN"/>
        </w:rPr>
        <w:t>2</w:t>
      </w:r>
      <w:r w:rsidRPr="007900E0">
        <w:t>.1</w:t>
      </w:r>
      <w:r w:rsidRPr="007900E0">
        <w:tab/>
        <w:t>Description</w:t>
      </w:r>
      <w:bookmarkEnd w:id="2334"/>
    </w:p>
    <w:p w:rsidR="00FE685A" w:rsidRPr="007900E0" w:rsidRDefault="00FE685A" w:rsidP="00FE685A">
      <w:r w:rsidRPr="007900E0">
        <w:t>This service</w:t>
      </w:r>
      <w:r w:rsidR="009C5085" w:rsidRPr="007900E0">
        <w:t xml:space="preserve"> </w:t>
      </w:r>
      <w:r w:rsidR="00AE59EC" w:rsidRPr="007900E0">
        <w:t>capability</w:t>
      </w:r>
      <w:r w:rsidRPr="007900E0">
        <w:t xml:space="preserve"> adds a </w:t>
      </w:r>
      <w:r w:rsidR="00CD0621" w:rsidRPr="007900E0">
        <w:t xml:space="preserve">M2M Node </w:t>
      </w:r>
      <w:r w:rsidRPr="007900E0">
        <w:t xml:space="preserve">to a </w:t>
      </w:r>
      <w:r w:rsidR="00E23C12" w:rsidRPr="007900E0">
        <w:t>M2M Service Subscription</w:t>
      </w:r>
      <w:r w:rsidRPr="007900E0">
        <w:t>.</w:t>
      </w:r>
    </w:p>
    <w:p w:rsidR="00FE685A" w:rsidRPr="007900E0" w:rsidRDefault="00FE685A" w:rsidP="006A741C">
      <w:pPr>
        <w:pStyle w:val="Heading5"/>
      </w:pPr>
      <w:bookmarkStart w:id="2335" w:name="_Toc418174973"/>
      <w:bookmarkStart w:id="2336" w:name="_Toc418660949"/>
      <w:r w:rsidRPr="007900E0">
        <w:lastRenderedPageBreak/>
        <w:t>C.2.</w:t>
      </w:r>
      <w:r w:rsidR="00826CD2" w:rsidRPr="007900E0">
        <w:t>2</w:t>
      </w:r>
      <w:r w:rsidRPr="007900E0">
        <w:t>.</w:t>
      </w:r>
      <w:r w:rsidRPr="007900E0">
        <w:rPr>
          <w:lang w:eastAsia="zh-CN"/>
        </w:rPr>
        <w:t>2</w:t>
      </w:r>
      <w:r w:rsidR="007900E0">
        <w:t>.2</w:t>
      </w:r>
      <w:r w:rsidRPr="007900E0">
        <w:tab/>
      </w:r>
      <w:r w:rsidR="00D87590">
        <w:t>Pre-Conditions</w:t>
      </w:r>
      <w:bookmarkEnd w:id="2335"/>
      <w:bookmarkEnd w:id="2336"/>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6A741C">
      <w:pPr>
        <w:pStyle w:val="Heading5"/>
      </w:pPr>
      <w:bookmarkStart w:id="2337" w:name="_Toc418174974"/>
      <w:bookmarkStart w:id="2338" w:name="_Toc418660950"/>
      <w:r w:rsidRPr="0021242D">
        <w:t>C.2.</w:t>
      </w:r>
      <w:r w:rsidR="00826CD2" w:rsidRPr="0021242D">
        <w:t>2</w:t>
      </w:r>
      <w:r w:rsidRPr="0021242D">
        <w:t>.</w:t>
      </w:r>
      <w:r w:rsidRPr="0021242D">
        <w:rPr>
          <w:lang w:eastAsia="zh-CN"/>
        </w:rPr>
        <w:t>2</w:t>
      </w:r>
      <w:r w:rsidR="007900E0">
        <w:t>.3</w:t>
      </w:r>
      <w:r w:rsidRPr="0021242D">
        <w:tab/>
      </w:r>
      <w:r w:rsidR="00534908" w:rsidRPr="0021242D">
        <w:t>Sig</w:t>
      </w:r>
      <w:r w:rsidRPr="0021242D">
        <w:t xml:space="preserve">nature – </w:t>
      </w:r>
      <w:r w:rsidR="00CD0621" w:rsidRPr="0021242D">
        <w:t>addNodeToServiceSubscription</w:t>
      </w:r>
      <w:bookmarkEnd w:id="2337"/>
      <w:bookmarkEnd w:id="2338"/>
    </w:p>
    <w:p w:rsidR="00AD33C2" w:rsidRPr="0021242D" w:rsidRDefault="00AD33C2" w:rsidP="00AD33C2">
      <w:pPr>
        <w:pStyle w:val="TH"/>
      </w:pPr>
      <w:r w:rsidRPr="0021242D">
        <w:t>Table C.2.</w:t>
      </w:r>
      <w:r w:rsidR="00826CD2" w:rsidRPr="0021242D">
        <w:t>2</w:t>
      </w:r>
      <w:r w:rsidRPr="0021242D">
        <w:t>.2.</w:t>
      </w:r>
      <w:r w:rsidR="007900E0">
        <w:t>3</w:t>
      </w:r>
      <w:r w:rsidRPr="0021242D">
        <w:t>-1: Service Subscription Administration – addDeviceToServiceSubscription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AD33C2">
            <w:pPr>
              <w:pStyle w:val="TAL"/>
              <w:rPr>
                <w:lang w:eastAsia="ko-KR"/>
              </w:rPr>
            </w:pPr>
            <w:r w:rsidRPr="0021242D">
              <w:rPr>
                <w:lang w:eastAsia="ko-KR"/>
              </w:rPr>
              <w:t xml:space="preserve">Mca </w:t>
            </w:r>
            <w:r w:rsidR="002F0848"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FE685A" w:rsidRPr="0021242D" w:rsidRDefault="00FE685A"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FE685A" w:rsidRPr="0021242D" w:rsidRDefault="00FE685A"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FE685A" w:rsidRPr="0021242D" w:rsidRDefault="00FE685A" w:rsidP="00AD33C2">
            <w:pPr>
              <w:pStyle w:val="TAL"/>
              <w:rPr>
                <w:lang w:eastAsia="ko-KR"/>
              </w:rPr>
            </w:pPr>
            <w:r w:rsidRPr="0021242D">
              <w:t xml:space="preserve">See Table </w:t>
            </w:r>
            <w:r w:rsidR="0096421F">
              <w:t>A.2.2-</w:t>
            </w:r>
            <w:r w:rsidR="00DD5F17" w:rsidRPr="0021242D">
              <w:t xml:space="preserve">1 </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externalIds</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IN</w:t>
            </w:r>
          </w:p>
        </w:tc>
        <w:tc>
          <w:tcPr>
            <w:tcW w:w="900" w:type="dxa"/>
            <w:tcBorders>
              <w:left w:val="single" w:sz="1" w:space="0" w:color="000000"/>
              <w:bottom w:val="single" w:sz="1" w:space="0" w:color="000000"/>
            </w:tcBorders>
          </w:tcPr>
          <w:p w:rsidR="00CD0621" w:rsidRPr="0021242D" w:rsidRDefault="00CD062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A List of URNs that represent the external identifiers associated with this M2M Node.</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applicationRuleIds</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IN</w:t>
            </w:r>
          </w:p>
        </w:tc>
        <w:tc>
          <w:tcPr>
            <w:tcW w:w="900" w:type="dxa"/>
            <w:tcBorders>
              <w:left w:val="single" w:sz="1" w:space="0" w:color="000000"/>
              <w:bottom w:val="single" w:sz="1" w:space="0" w:color="000000"/>
            </w:tcBorders>
          </w:tcPr>
          <w:p w:rsidR="00CD0621" w:rsidRPr="0021242D" w:rsidRDefault="00CD062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A list of Application Rules associated with this Node.</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nodeId</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OUT</w:t>
            </w:r>
          </w:p>
        </w:tc>
        <w:tc>
          <w:tcPr>
            <w:tcW w:w="900" w:type="dxa"/>
            <w:tcBorders>
              <w:left w:val="single" w:sz="1" w:space="0" w:color="000000"/>
              <w:bottom w:val="single" w:sz="1" w:space="0" w:color="000000"/>
            </w:tcBorders>
          </w:tcPr>
          <w:p w:rsidR="00CD0621" w:rsidRPr="0021242D" w:rsidRDefault="00CD0621"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The unique M2M Node identifer for this entity.</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OUT</w:t>
            </w:r>
          </w:p>
        </w:tc>
        <w:tc>
          <w:tcPr>
            <w:tcW w:w="900" w:type="dxa"/>
            <w:tcBorders>
              <w:left w:val="single" w:sz="1" w:space="0" w:color="000000"/>
              <w:bottom w:val="single" w:sz="1" w:space="0" w:color="000000"/>
            </w:tcBorders>
          </w:tcPr>
          <w:p w:rsidR="00CD0621" w:rsidRPr="0021242D" w:rsidRDefault="00CD062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Unique response types for this service.</w:t>
            </w:r>
          </w:p>
          <w:p w:rsidR="00CD0621" w:rsidRPr="0021242D" w:rsidRDefault="00CD0621" w:rsidP="00AD33C2">
            <w:pPr>
              <w:pStyle w:val="TAL"/>
            </w:pPr>
            <w:r w:rsidRPr="0021242D">
              <w:t>M2M Service Subscription does not exist.</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applicationRuleIds</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IN</w:t>
            </w:r>
          </w:p>
        </w:tc>
        <w:tc>
          <w:tcPr>
            <w:tcW w:w="900" w:type="dxa"/>
            <w:tcBorders>
              <w:left w:val="single" w:sz="1" w:space="0" w:color="000000"/>
              <w:bottom w:val="single" w:sz="1" w:space="0" w:color="000000"/>
            </w:tcBorders>
          </w:tcPr>
          <w:p w:rsidR="00CD0621" w:rsidRPr="0021242D" w:rsidRDefault="00CD062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B1"/>
            </w:pPr>
            <w:r w:rsidRPr="0021242D">
              <w:t>A list of Application Rules associated with this Node.</w:t>
            </w:r>
          </w:p>
        </w:tc>
      </w:tr>
    </w:tbl>
    <w:p w:rsidR="00FE685A" w:rsidRPr="0021242D" w:rsidRDefault="00FE685A" w:rsidP="00FE685A"/>
    <w:p w:rsidR="00FE685A" w:rsidRPr="0021242D" w:rsidRDefault="00FE685A" w:rsidP="006A741C">
      <w:pPr>
        <w:pStyle w:val="Heading5"/>
        <w:rPr>
          <w:lang w:eastAsia="ko-KR"/>
        </w:rPr>
      </w:pPr>
      <w:bookmarkStart w:id="2339" w:name="_Toc418174975"/>
      <w:bookmarkStart w:id="2340" w:name="_Toc418660951"/>
      <w:r w:rsidRPr="0021242D">
        <w:t>C.2.</w:t>
      </w:r>
      <w:r w:rsidR="00826CD2" w:rsidRPr="0021242D">
        <w:t>2</w:t>
      </w:r>
      <w:r w:rsidRPr="0021242D">
        <w:t>.</w:t>
      </w:r>
      <w:r w:rsidRPr="0021242D">
        <w:rPr>
          <w:lang w:eastAsia="zh-CN"/>
        </w:rPr>
        <w:t>2.</w:t>
      </w:r>
      <w:r w:rsidR="007900E0">
        <w:rPr>
          <w:lang w:eastAsia="zh-CN"/>
        </w:rPr>
        <w:t>4</w:t>
      </w:r>
      <w:r w:rsidRPr="0021242D">
        <w:tab/>
      </w:r>
      <w:r w:rsidRPr="0021242D">
        <w:rPr>
          <w:lang w:eastAsia="ko-KR"/>
        </w:rPr>
        <w:t>Service Interactions</w:t>
      </w:r>
      <w:bookmarkEnd w:id="2339"/>
      <w:bookmarkEnd w:id="2340"/>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3"/>
        </w:numPr>
      </w:pPr>
      <w:r w:rsidRPr="0021242D">
        <w:t>Perform the common request authorization</w:t>
      </w:r>
    </w:p>
    <w:p w:rsidR="00FE685A" w:rsidRPr="0021242D" w:rsidRDefault="00FE685A" w:rsidP="004415F7">
      <w:pPr>
        <w:pStyle w:val="BN"/>
        <w:numPr>
          <w:ilvl w:val="0"/>
          <w:numId w:val="83"/>
        </w:numPr>
      </w:pPr>
      <w:r w:rsidRPr="0021242D">
        <w:t xml:space="preserve">Add </w:t>
      </w:r>
      <w:r w:rsidR="00D20160" w:rsidRPr="0021242D">
        <w:t>the M2M Nodes</w:t>
      </w:r>
      <w:r w:rsidRPr="0021242D">
        <w:t xml:space="preserve"> to the </w:t>
      </w:r>
      <w:r w:rsidR="00E23C12" w:rsidRPr="0021242D">
        <w:t>M2M Service Subscription</w:t>
      </w:r>
    </w:p>
    <w:p w:rsidR="00FE685A" w:rsidRPr="0021242D" w:rsidRDefault="00FE685A" w:rsidP="004415F7">
      <w:pPr>
        <w:pStyle w:val="BN"/>
        <w:numPr>
          <w:ilvl w:val="0"/>
          <w:numId w:val="83"/>
        </w:numPr>
      </w:pPr>
      <w:r w:rsidRPr="0021242D">
        <w:t>Account for the event</w:t>
      </w:r>
    </w:p>
    <w:p w:rsidR="00FE685A" w:rsidRPr="0021242D" w:rsidRDefault="00AD33C2" w:rsidP="00B91F03">
      <w:pPr>
        <w:pStyle w:val="FL"/>
      </w:pPr>
      <w:r w:rsidRPr="0021242D">
        <w:object w:dxaOrig="10454" w:dyaOrig="7117">
          <v:shape id="_x0000_i1110" type="#_x0000_t75" style="width:470pt;height:319.7pt" o:ole="">
            <v:imagedata r:id="rId218" o:title=""/>
          </v:shape>
          <o:OLEObject Type="Embed" ProgID="Visio.Drawing.11" ShapeID="_x0000_i1110" DrawAspect="Content" ObjectID="_1492401466" r:id="rId219"/>
        </w:object>
      </w:r>
    </w:p>
    <w:p w:rsidR="00FE685A" w:rsidRPr="0021242D" w:rsidRDefault="00FE685A" w:rsidP="00AD33C2">
      <w:pPr>
        <w:pStyle w:val="TF"/>
        <w:rPr>
          <w:i/>
        </w:rPr>
      </w:pPr>
      <w:r w:rsidRPr="0021242D">
        <w:t>Figure C.2.</w:t>
      </w:r>
      <w:r w:rsidR="00826CD2" w:rsidRPr="0021242D">
        <w:t>2</w:t>
      </w:r>
      <w:r w:rsidRPr="0021242D">
        <w:t>.2.</w:t>
      </w:r>
      <w:r w:rsidR="007900E0">
        <w:t>4</w:t>
      </w:r>
      <w:r w:rsidRPr="0021242D">
        <w:t>-1</w:t>
      </w:r>
      <w:r w:rsidR="00AD33C2" w:rsidRPr="0021242D">
        <w:t>:</w:t>
      </w:r>
      <w:r w:rsidRPr="0021242D">
        <w:t xml:space="preserve"> </w:t>
      </w:r>
      <w:r w:rsidR="00CD0621" w:rsidRPr="0021242D">
        <w:t xml:space="preserve">addNodeToServiceSubscription </w:t>
      </w:r>
      <w:r w:rsidRPr="0021242D">
        <w:t>Diagram</w:t>
      </w:r>
    </w:p>
    <w:p w:rsidR="00FE685A" w:rsidRPr="0021242D" w:rsidRDefault="00FE685A" w:rsidP="006A741C">
      <w:pPr>
        <w:pStyle w:val="Heading5"/>
      </w:pPr>
      <w:bookmarkStart w:id="2341" w:name="_Toc418174976"/>
      <w:bookmarkStart w:id="2342" w:name="_Toc418660952"/>
      <w:r w:rsidRPr="0021242D">
        <w:lastRenderedPageBreak/>
        <w:t>C.2.</w:t>
      </w:r>
      <w:r w:rsidR="00826CD2" w:rsidRPr="0021242D">
        <w:t>2</w:t>
      </w:r>
      <w:r w:rsidRPr="0021242D">
        <w:t>.2.</w:t>
      </w:r>
      <w:r w:rsidR="007900E0">
        <w:t>5</w:t>
      </w:r>
      <w:r w:rsidRPr="0021242D">
        <w:tab/>
        <w:t>Post-Conditions</w:t>
      </w:r>
      <w:bookmarkEnd w:id="2341"/>
      <w:bookmarkEnd w:id="2342"/>
    </w:p>
    <w:p w:rsidR="00FE685A" w:rsidRPr="0021242D" w:rsidRDefault="00FE685A" w:rsidP="00FE685A">
      <w:pPr>
        <w:keepNext/>
        <w:rPr>
          <w:lang w:eastAsia="ko-KR"/>
        </w:rPr>
      </w:pPr>
      <w:r w:rsidRPr="0021242D">
        <w:rPr>
          <w:lang w:eastAsia="ko-KR"/>
        </w:rPr>
        <w:t xml:space="preserve">The </w:t>
      </w:r>
      <w:r w:rsidR="00CD0621" w:rsidRPr="0021242D">
        <w:rPr>
          <w:lang w:eastAsia="ko-KR"/>
        </w:rPr>
        <w:t xml:space="preserve">M2M Node </w:t>
      </w:r>
      <w:r w:rsidRPr="0021242D">
        <w:rPr>
          <w:lang w:eastAsia="ko-KR"/>
        </w:rPr>
        <w:t xml:space="preserve">is added to the </w:t>
      </w:r>
      <w:r w:rsidR="00E23C12" w:rsidRPr="0021242D">
        <w:rPr>
          <w:lang w:eastAsia="ko-KR"/>
        </w:rPr>
        <w:t>M2M Service Subscription</w:t>
      </w:r>
      <w:r w:rsidRPr="0021242D">
        <w:rPr>
          <w:lang w:eastAsia="ko-KR"/>
        </w:rPr>
        <w:t xml:space="preserve"> returning the oneM2M System.</w:t>
      </w:r>
    </w:p>
    <w:p w:rsidR="00FE685A" w:rsidRPr="0021242D" w:rsidRDefault="00FE685A" w:rsidP="006A741C">
      <w:pPr>
        <w:pStyle w:val="Heading5"/>
      </w:pPr>
      <w:bookmarkStart w:id="2343" w:name="_Toc418174977"/>
      <w:bookmarkStart w:id="2344" w:name="_Toc418660953"/>
      <w:r w:rsidRPr="0021242D">
        <w:t>C.2.</w:t>
      </w:r>
      <w:r w:rsidR="00826CD2" w:rsidRPr="0021242D">
        <w:t>2</w:t>
      </w:r>
      <w:r w:rsidRPr="0021242D">
        <w:t>.</w:t>
      </w:r>
      <w:r w:rsidRPr="0021242D">
        <w:rPr>
          <w:lang w:eastAsia="zh-CN"/>
        </w:rPr>
        <w:t>2</w:t>
      </w:r>
      <w:r w:rsidRPr="0021242D">
        <w:t>.</w:t>
      </w:r>
      <w:r w:rsidR="007900E0">
        <w:t>6</w:t>
      </w:r>
      <w:r w:rsidRPr="0021242D">
        <w:tab/>
      </w:r>
      <w:r w:rsidRPr="0021242D">
        <w:rPr>
          <w:lang w:eastAsia="ko-KR"/>
        </w:rPr>
        <w:t>Exceptions</w:t>
      </w:r>
      <w:bookmarkEnd w:id="2343"/>
      <w:bookmarkEnd w:id="2344"/>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6A741C">
      <w:pPr>
        <w:pStyle w:val="Heading5"/>
      </w:pPr>
      <w:bookmarkStart w:id="2345" w:name="_Toc418174978"/>
      <w:bookmarkStart w:id="2346" w:name="_Toc418660954"/>
      <w:r w:rsidRPr="0021242D">
        <w:t>C.2.</w:t>
      </w:r>
      <w:r w:rsidR="00826CD2" w:rsidRPr="0021242D">
        <w:t>2</w:t>
      </w:r>
      <w:r w:rsidRPr="0021242D">
        <w:t>.</w:t>
      </w:r>
      <w:r w:rsidRPr="0021242D">
        <w:rPr>
          <w:lang w:eastAsia="zh-CN"/>
        </w:rPr>
        <w:t>2</w:t>
      </w:r>
      <w:r w:rsidRPr="0021242D">
        <w:t>.</w:t>
      </w:r>
      <w:r w:rsidR="007900E0">
        <w:t>7</w:t>
      </w:r>
      <w:r w:rsidRPr="0021242D">
        <w:tab/>
      </w:r>
      <w:r w:rsidRPr="0021242D">
        <w:rPr>
          <w:lang w:eastAsia="ko-KR"/>
        </w:rPr>
        <w:t>Policies for Use</w:t>
      </w:r>
      <w:bookmarkEnd w:id="2345"/>
      <w:bookmarkEnd w:id="2346"/>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FE685A" w:rsidRPr="0056315C" w:rsidRDefault="00FE685A" w:rsidP="0056315C">
      <w:pPr>
        <w:pStyle w:val="Heading4"/>
      </w:pPr>
      <w:bookmarkStart w:id="2347" w:name="_Toc418174979"/>
      <w:bookmarkStart w:id="2348" w:name="_Toc418660955"/>
      <w:r w:rsidRPr="0056315C">
        <w:t>C.2.</w:t>
      </w:r>
      <w:r w:rsidR="00826CD2" w:rsidRPr="0056315C">
        <w:t>2</w:t>
      </w:r>
      <w:r w:rsidRPr="0056315C">
        <w:t>.</w:t>
      </w:r>
      <w:r w:rsidRPr="0056315C">
        <w:rPr>
          <w:lang w:eastAsia="zh-CN"/>
        </w:rPr>
        <w:t>3</w:t>
      </w:r>
      <w:r w:rsidRPr="0056315C">
        <w:tab/>
      </w:r>
      <w:r w:rsidR="00CD0621" w:rsidRPr="0056315C">
        <w:t>deleteNodesFromServiceSubscription</w:t>
      </w:r>
      <w:bookmarkEnd w:id="2347"/>
      <w:bookmarkEnd w:id="2348"/>
    </w:p>
    <w:p w:rsidR="0056315C" w:rsidRPr="0056315C" w:rsidRDefault="0056315C" w:rsidP="0056315C">
      <w:pPr>
        <w:pStyle w:val="Heading5"/>
      </w:pPr>
      <w:bookmarkStart w:id="2349" w:name="_Toc418660956"/>
      <w:r w:rsidRPr="0056315C">
        <w:t>C.2.2.</w:t>
      </w:r>
      <w:r w:rsidRPr="0056315C">
        <w:rPr>
          <w:lang w:eastAsia="zh-CN"/>
        </w:rPr>
        <w:t>3</w:t>
      </w:r>
      <w:r w:rsidRPr="0056315C">
        <w:t>.1</w:t>
      </w:r>
      <w:r w:rsidRPr="0056315C">
        <w:tab/>
        <w:t>Description</w:t>
      </w:r>
      <w:bookmarkEnd w:id="2349"/>
    </w:p>
    <w:p w:rsidR="00FE685A" w:rsidRPr="0056315C" w:rsidRDefault="00FE685A" w:rsidP="00FE685A">
      <w:r w:rsidRPr="0056315C">
        <w:t>This service</w:t>
      </w:r>
      <w:r w:rsidR="009C5085" w:rsidRPr="0056315C">
        <w:t xml:space="preserve"> </w:t>
      </w:r>
      <w:r w:rsidR="00AE59EC" w:rsidRPr="0056315C">
        <w:t>capability</w:t>
      </w:r>
      <w:r w:rsidRPr="0056315C">
        <w:t xml:space="preserve"> deletes </w:t>
      </w:r>
      <w:r w:rsidR="00CD0621" w:rsidRPr="0056315C">
        <w:t>M2M Nodes</w:t>
      </w:r>
      <w:r w:rsidRPr="0056315C">
        <w:t xml:space="preserve"> from a </w:t>
      </w:r>
      <w:r w:rsidR="00E23C12" w:rsidRPr="0056315C">
        <w:t>M2M Service Subscription</w:t>
      </w:r>
      <w:r w:rsidRPr="0056315C">
        <w:t>.</w:t>
      </w:r>
    </w:p>
    <w:p w:rsidR="00FE685A" w:rsidRPr="0056315C" w:rsidRDefault="00FE685A" w:rsidP="0056315C">
      <w:pPr>
        <w:pStyle w:val="Heading5"/>
      </w:pPr>
      <w:bookmarkStart w:id="2350" w:name="_Toc418174980"/>
      <w:bookmarkStart w:id="2351" w:name="_Toc418660957"/>
      <w:r w:rsidRPr="0056315C">
        <w:t>C.2.</w:t>
      </w:r>
      <w:r w:rsidR="00826CD2" w:rsidRPr="0056315C">
        <w:t>2</w:t>
      </w:r>
      <w:r w:rsidRPr="0056315C">
        <w:t>.</w:t>
      </w:r>
      <w:r w:rsidRPr="0056315C">
        <w:rPr>
          <w:lang w:eastAsia="zh-CN"/>
        </w:rPr>
        <w:t>3</w:t>
      </w:r>
      <w:r w:rsidRPr="0056315C">
        <w:t>.</w:t>
      </w:r>
      <w:r w:rsidR="0056315C" w:rsidRPr="0056315C">
        <w:t>2</w:t>
      </w:r>
      <w:r w:rsidRPr="0056315C">
        <w:tab/>
      </w:r>
      <w:r w:rsidR="00D87590">
        <w:t>Pre-Conditions</w:t>
      </w:r>
      <w:bookmarkEnd w:id="2350"/>
      <w:bookmarkEnd w:id="2351"/>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56315C">
      <w:pPr>
        <w:pStyle w:val="Heading5"/>
      </w:pPr>
      <w:bookmarkStart w:id="2352" w:name="_Toc418174981"/>
      <w:bookmarkStart w:id="2353" w:name="_Toc418660958"/>
      <w:r w:rsidRPr="0021242D">
        <w:t>C.2.</w:t>
      </w:r>
      <w:r w:rsidR="00826CD2" w:rsidRPr="0021242D">
        <w:t>2</w:t>
      </w:r>
      <w:r w:rsidRPr="0021242D">
        <w:t>.</w:t>
      </w:r>
      <w:r w:rsidRPr="0021242D">
        <w:rPr>
          <w:lang w:eastAsia="zh-CN"/>
        </w:rPr>
        <w:t>3</w:t>
      </w:r>
      <w:r w:rsidRPr="0021242D">
        <w:t>.</w:t>
      </w:r>
      <w:r w:rsidR="0056315C">
        <w:t>3</w:t>
      </w:r>
      <w:r w:rsidRPr="0021242D">
        <w:tab/>
      </w:r>
      <w:r w:rsidR="00534908" w:rsidRPr="0021242D">
        <w:t>Sig</w:t>
      </w:r>
      <w:r w:rsidRPr="0021242D">
        <w:t xml:space="preserve">nature – </w:t>
      </w:r>
      <w:r w:rsidR="00CD0621" w:rsidRPr="0021242D">
        <w:t>deleteNodesFromServiceSubscription</w:t>
      </w:r>
      <w:bookmarkEnd w:id="2352"/>
      <w:bookmarkEnd w:id="2353"/>
    </w:p>
    <w:p w:rsidR="00AD33C2" w:rsidRPr="0021242D" w:rsidRDefault="00AD33C2" w:rsidP="00AD33C2">
      <w:pPr>
        <w:pStyle w:val="TH"/>
      </w:pPr>
      <w:r w:rsidRPr="0021242D">
        <w:t>Table C.2.</w:t>
      </w:r>
      <w:r w:rsidR="00826CD2" w:rsidRPr="0021242D">
        <w:t>2</w:t>
      </w:r>
      <w:r w:rsidRPr="0021242D">
        <w:t>.3.</w:t>
      </w:r>
      <w:r w:rsidR="0056315C">
        <w:t>3</w:t>
      </w:r>
      <w:r w:rsidRPr="0021242D">
        <w:t>-1: Service Subscription Administration – deleteNodesFromServiceSubscription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DD5F17" w:rsidRPr="0021242D" w:rsidTr="00746BA1">
        <w:trPr>
          <w:tblHeader/>
          <w:jc w:val="center"/>
        </w:trPr>
        <w:tc>
          <w:tcPr>
            <w:tcW w:w="1709" w:type="dxa"/>
            <w:tcBorders>
              <w:left w:val="single" w:sz="1" w:space="0" w:color="000000"/>
              <w:bottom w:val="single" w:sz="1" w:space="0" w:color="000000"/>
            </w:tcBorders>
          </w:tcPr>
          <w:p w:rsidR="00DD5F17" w:rsidRPr="0021242D" w:rsidRDefault="002F0848" w:rsidP="00AD33C2">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D5F17" w:rsidRPr="0021242D" w:rsidRDefault="00DD5F17"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t xml:space="preserve">See Table </w:t>
            </w:r>
            <w:r w:rsidR="0096421F">
              <w:t>A.2.2-</w:t>
            </w:r>
            <w:r w:rsidRPr="0021242D">
              <w:t xml:space="preserve">1 </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nodeIds</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IN</w:t>
            </w:r>
          </w:p>
        </w:tc>
        <w:tc>
          <w:tcPr>
            <w:tcW w:w="900" w:type="dxa"/>
            <w:tcBorders>
              <w:left w:val="single" w:sz="1" w:space="0" w:color="000000"/>
              <w:bottom w:val="single" w:sz="1" w:space="0" w:color="000000"/>
            </w:tcBorders>
          </w:tcPr>
          <w:p w:rsidR="00CD0621" w:rsidRPr="0021242D" w:rsidRDefault="00CD0621"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 xml:space="preserve">List of M2M Node identifiers to be deleted from the M2M Service Subscription. </w:t>
            </w:r>
          </w:p>
        </w:tc>
      </w:tr>
      <w:tr w:rsidR="00CD0621" w:rsidRPr="0021242D" w:rsidTr="00746BA1">
        <w:trPr>
          <w:tblHeader/>
          <w:jc w:val="center"/>
        </w:trPr>
        <w:tc>
          <w:tcPr>
            <w:tcW w:w="1709" w:type="dxa"/>
            <w:tcBorders>
              <w:left w:val="single" w:sz="1" w:space="0" w:color="000000"/>
              <w:bottom w:val="single" w:sz="1" w:space="0" w:color="000000"/>
            </w:tcBorders>
          </w:tcPr>
          <w:p w:rsidR="00CD0621" w:rsidRPr="0021242D" w:rsidRDefault="00CD0621"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OUT</w:t>
            </w:r>
          </w:p>
        </w:tc>
        <w:tc>
          <w:tcPr>
            <w:tcW w:w="900" w:type="dxa"/>
            <w:tcBorders>
              <w:left w:val="single" w:sz="1" w:space="0" w:color="000000"/>
              <w:bottom w:val="single" w:sz="1" w:space="0" w:color="000000"/>
            </w:tcBorders>
          </w:tcPr>
          <w:p w:rsidR="00CD0621" w:rsidRPr="0021242D" w:rsidRDefault="00CD062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CD0621" w:rsidRPr="0021242D" w:rsidRDefault="00CD0621" w:rsidP="00AD33C2">
            <w:pPr>
              <w:pStyle w:val="TAL"/>
            </w:pPr>
            <w:r w:rsidRPr="0021242D">
              <w:t>Unique response types for this service.</w:t>
            </w:r>
          </w:p>
          <w:p w:rsidR="00CD0621" w:rsidRPr="0021242D" w:rsidRDefault="00CD0621" w:rsidP="00AD33C2">
            <w:pPr>
              <w:pStyle w:val="TB1"/>
            </w:pPr>
            <w:r w:rsidRPr="0021242D">
              <w:t>M2M Service Subscription does not exist.</w:t>
            </w:r>
          </w:p>
          <w:p w:rsidR="00CD0621" w:rsidRPr="0021242D" w:rsidRDefault="00CD0621" w:rsidP="00AD33C2">
            <w:pPr>
              <w:pStyle w:val="TAL"/>
            </w:pPr>
            <w:r w:rsidRPr="0021242D">
              <w:t>M2M Node does not exist for this M2M Service Subscription</w:t>
            </w:r>
          </w:p>
        </w:tc>
      </w:tr>
    </w:tbl>
    <w:p w:rsidR="00FE685A" w:rsidRPr="0021242D" w:rsidRDefault="00FE685A" w:rsidP="00FE685A"/>
    <w:p w:rsidR="00FE685A" w:rsidRPr="0021242D" w:rsidRDefault="00FE685A" w:rsidP="0056315C">
      <w:pPr>
        <w:pStyle w:val="Heading5"/>
        <w:rPr>
          <w:lang w:eastAsia="ko-KR"/>
        </w:rPr>
      </w:pPr>
      <w:bookmarkStart w:id="2354" w:name="_Toc418174982"/>
      <w:bookmarkStart w:id="2355" w:name="_Toc418660959"/>
      <w:r w:rsidRPr="0021242D">
        <w:t>C.2.</w:t>
      </w:r>
      <w:r w:rsidR="00826CD2" w:rsidRPr="0021242D">
        <w:t>2</w:t>
      </w:r>
      <w:r w:rsidRPr="0021242D">
        <w:t>.</w:t>
      </w:r>
      <w:r w:rsidRPr="0021242D">
        <w:rPr>
          <w:lang w:eastAsia="zh-CN"/>
        </w:rPr>
        <w:t>3.</w:t>
      </w:r>
      <w:r w:rsidR="0056315C">
        <w:rPr>
          <w:lang w:eastAsia="zh-CN"/>
        </w:rPr>
        <w:t>4</w:t>
      </w:r>
      <w:r w:rsidRPr="0021242D">
        <w:tab/>
      </w:r>
      <w:r w:rsidRPr="0021242D">
        <w:rPr>
          <w:lang w:eastAsia="ko-KR"/>
        </w:rPr>
        <w:t>Service Interactions</w:t>
      </w:r>
      <w:bookmarkEnd w:id="2354"/>
      <w:bookmarkEnd w:id="2355"/>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4"/>
        </w:numPr>
      </w:pPr>
      <w:r w:rsidRPr="0021242D">
        <w:t>Perform the common request authorization</w:t>
      </w:r>
    </w:p>
    <w:p w:rsidR="00FE685A" w:rsidRPr="0021242D" w:rsidRDefault="00FE685A" w:rsidP="004415F7">
      <w:pPr>
        <w:pStyle w:val="BN"/>
        <w:numPr>
          <w:ilvl w:val="0"/>
          <w:numId w:val="84"/>
        </w:numPr>
      </w:pPr>
      <w:r w:rsidRPr="0021242D">
        <w:t xml:space="preserve">Delete the </w:t>
      </w:r>
      <w:r w:rsidR="00D20160" w:rsidRPr="0021242D">
        <w:t xml:space="preserve">M2M Nodes </w:t>
      </w:r>
      <w:r w:rsidRPr="0021242D">
        <w:t xml:space="preserve">from the </w:t>
      </w:r>
      <w:r w:rsidR="00E23C12" w:rsidRPr="0021242D">
        <w:t>M2M Service Subscription</w:t>
      </w:r>
    </w:p>
    <w:p w:rsidR="00FE685A" w:rsidRPr="0021242D" w:rsidRDefault="00FE685A" w:rsidP="004415F7">
      <w:pPr>
        <w:pStyle w:val="BN"/>
        <w:numPr>
          <w:ilvl w:val="0"/>
          <w:numId w:val="84"/>
        </w:numPr>
      </w:pPr>
      <w:r w:rsidRPr="0021242D">
        <w:t>Account for the event</w:t>
      </w:r>
    </w:p>
    <w:p w:rsidR="00FE685A" w:rsidRPr="0021242D" w:rsidRDefault="00AD33C2" w:rsidP="00B91F03">
      <w:pPr>
        <w:pStyle w:val="FL"/>
      </w:pPr>
      <w:r w:rsidRPr="0021242D">
        <w:object w:dxaOrig="10454" w:dyaOrig="7117">
          <v:shape id="_x0000_i1111" type="#_x0000_t75" style="width:461.4pt;height:313.9pt" o:ole="">
            <v:imagedata r:id="rId220" o:title=""/>
          </v:shape>
          <o:OLEObject Type="Embed" ProgID="Visio.Drawing.11" ShapeID="_x0000_i1111" DrawAspect="Content" ObjectID="_1492401467" r:id="rId221"/>
        </w:object>
      </w:r>
    </w:p>
    <w:p w:rsidR="00FE685A" w:rsidRPr="0021242D" w:rsidRDefault="00FE685A" w:rsidP="00AD33C2">
      <w:pPr>
        <w:pStyle w:val="TF"/>
        <w:rPr>
          <w:i/>
        </w:rPr>
      </w:pPr>
      <w:r w:rsidRPr="0021242D">
        <w:t>Figure C.2.</w:t>
      </w:r>
      <w:r w:rsidR="00826CD2" w:rsidRPr="0021242D">
        <w:t>2</w:t>
      </w:r>
      <w:r w:rsidRPr="0021242D">
        <w:t>.3.</w:t>
      </w:r>
      <w:r w:rsidR="0056315C">
        <w:t>4</w:t>
      </w:r>
      <w:r w:rsidRPr="0021242D">
        <w:t>-1</w:t>
      </w:r>
      <w:r w:rsidR="00AD33C2" w:rsidRPr="0021242D">
        <w:t>:</w:t>
      </w:r>
      <w:r w:rsidRPr="0021242D">
        <w:t xml:space="preserve"> </w:t>
      </w:r>
      <w:r w:rsidR="00155416" w:rsidRPr="0021242D">
        <w:t xml:space="preserve">deleteNodesFromServiceSubscription </w:t>
      </w:r>
      <w:r w:rsidR="009C5085" w:rsidRPr="0021242D">
        <w:t>Diagram</w:t>
      </w:r>
    </w:p>
    <w:p w:rsidR="00FE685A" w:rsidRPr="0021242D" w:rsidRDefault="00FE685A" w:rsidP="0056315C">
      <w:pPr>
        <w:pStyle w:val="Heading5"/>
      </w:pPr>
      <w:bookmarkStart w:id="2356" w:name="_Toc418174983"/>
      <w:bookmarkStart w:id="2357" w:name="_Toc418660960"/>
      <w:r w:rsidRPr="0021242D">
        <w:t>C.2.</w:t>
      </w:r>
      <w:r w:rsidR="00826CD2" w:rsidRPr="0021242D">
        <w:t>2</w:t>
      </w:r>
      <w:r w:rsidRPr="0021242D">
        <w:t>.</w:t>
      </w:r>
      <w:r w:rsidRPr="0021242D">
        <w:rPr>
          <w:lang w:eastAsia="zh-CN"/>
        </w:rPr>
        <w:t>3</w:t>
      </w:r>
      <w:r w:rsidRPr="0021242D">
        <w:t>.</w:t>
      </w:r>
      <w:r w:rsidR="0056315C">
        <w:t>5</w:t>
      </w:r>
      <w:r w:rsidRPr="0021242D">
        <w:tab/>
      </w:r>
      <w:r w:rsidRPr="0021242D">
        <w:rPr>
          <w:lang w:eastAsia="ko-KR"/>
        </w:rPr>
        <w:t>Post-Conditions</w:t>
      </w:r>
      <w:bookmarkEnd w:id="2356"/>
      <w:bookmarkEnd w:id="2357"/>
    </w:p>
    <w:p w:rsidR="00FE685A" w:rsidRPr="0021242D" w:rsidRDefault="00FE685A" w:rsidP="00FE685A">
      <w:pPr>
        <w:keepNext/>
        <w:rPr>
          <w:lang w:eastAsia="ko-KR"/>
        </w:rPr>
      </w:pPr>
      <w:r w:rsidRPr="0021242D">
        <w:rPr>
          <w:lang w:eastAsia="ko-KR"/>
        </w:rPr>
        <w:t xml:space="preserve">The </w:t>
      </w:r>
      <w:r w:rsidR="00155416" w:rsidRPr="0021242D">
        <w:rPr>
          <w:lang w:eastAsia="ko-KR"/>
        </w:rPr>
        <w:t>M2M Nodes are</w:t>
      </w:r>
      <w:r w:rsidRPr="0021242D">
        <w:rPr>
          <w:lang w:eastAsia="ko-KR"/>
        </w:rPr>
        <w:t xml:space="preserve"> deleted from the </w:t>
      </w:r>
      <w:r w:rsidR="00E23C12" w:rsidRPr="0021242D">
        <w:rPr>
          <w:lang w:eastAsia="ko-KR"/>
        </w:rPr>
        <w:t>M2M Service Subscription</w:t>
      </w:r>
      <w:r w:rsidRPr="0021242D">
        <w:rPr>
          <w:lang w:eastAsia="ko-KR"/>
        </w:rPr>
        <w:t>.</w:t>
      </w:r>
    </w:p>
    <w:p w:rsidR="00FE685A" w:rsidRPr="0021242D" w:rsidRDefault="00FE685A" w:rsidP="0056315C">
      <w:pPr>
        <w:pStyle w:val="Heading5"/>
      </w:pPr>
      <w:bookmarkStart w:id="2358" w:name="_Toc418174984"/>
      <w:bookmarkStart w:id="2359" w:name="_Toc418660961"/>
      <w:r w:rsidRPr="0021242D">
        <w:t>C.2.</w:t>
      </w:r>
      <w:r w:rsidR="00826CD2" w:rsidRPr="0021242D">
        <w:t>2</w:t>
      </w:r>
      <w:r w:rsidRPr="0021242D">
        <w:t>.</w:t>
      </w:r>
      <w:r w:rsidRPr="0021242D">
        <w:rPr>
          <w:lang w:eastAsia="zh-CN"/>
        </w:rPr>
        <w:t>3</w:t>
      </w:r>
      <w:r w:rsidRPr="0021242D">
        <w:t>.</w:t>
      </w:r>
      <w:r w:rsidR="0056315C">
        <w:t>6</w:t>
      </w:r>
      <w:r w:rsidRPr="0021242D">
        <w:tab/>
      </w:r>
      <w:r w:rsidRPr="0021242D">
        <w:rPr>
          <w:lang w:eastAsia="ko-KR"/>
        </w:rPr>
        <w:t>Exceptions</w:t>
      </w:r>
      <w:bookmarkEnd w:id="2358"/>
      <w:bookmarkEnd w:id="2359"/>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56315C">
      <w:pPr>
        <w:pStyle w:val="Heading5"/>
      </w:pPr>
      <w:bookmarkStart w:id="2360" w:name="_Toc418660962"/>
      <w:r w:rsidRPr="0021242D">
        <w:t>C.2.</w:t>
      </w:r>
      <w:r w:rsidR="00826CD2" w:rsidRPr="0021242D">
        <w:t>2</w:t>
      </w:r>
      <w:r w:rsidRPr="0021242D">
        <w:t>.</w:t>
      </w:r>
      <w:r w:rsidRPr="0021242D">
        <w:rPr>
          <w:lang w:eastAsia="zh-CN"/>
        </w:rPr>
        <w:t>3</w:t>
      </w:r>
      <w:r w:rsidRPr="0021242D">
        <w:t>.</w:t>
      </w:r>
      <w:r w:rsidR="0056315C">
        <w:t>7</w:t>
      </w:r>
      <w:r w:rsidRPr="0021242D">
        <w:tab/>
      </w:r>
      <w:r w:rsidRPr="0021242D">
        <w:rPr>
          <w:lang w:eastAsia="ko-KR"/>
        </w:rPr>
        <w:t>Policies for Use</w:t>
      </w:r>
      <w:bookmarkEnd w:id="2360"/>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FE685A" w:rsidRPr="000B51DD" w:rsidRDefault="00FE685A" w:rsidP="000B51DD">
      <w:pPr>
        <w:pStyle w:val="Heading4"/>
      </w:pPr>
      <w:bookmarkStart w:id="2361" w:name="_Toc418174985"/>
      <w:bookmarkStart w:id="2362" w:name="_Toc418660963"/>
      <w:r w:rsidRPr="000B51DD">
        <w:t>C.2.</w:t>
      </w:r>
      <w:r w:rsidR="00826CD2" w:rsidRPr="000B51DD">
        <w:t>2</w:t>
      </w:r>
      <w:r w:rsidRPr="000B51DD">
        <w:t>.</w:t>
      </w:r>
      <w:r w:rsidRPr="000B51DD">
        <w:rPr>
          <w:lang w:eastAsia="zh-CN"/>
        </w:rPr>
        <w:t>4</w:t>
      </w:r>
      <w:r w:rsidRPr="000B51DD">
        <w:tab/>
      </w:r>
      <w:r w:rsidR="00155416" w:rsidRPr="000B51DD">
        <w:t>getNodesForServiceSubscription</w:t>
      </w:r>
      <w:bookmarkEnd w:id="2361"/>
      <w:bookmarkEnd w:id="2362"/>
    </w:p>
    <w:p w:rsidR="000B51DD" w:rsidRPr="000B51DD" w:rsidRDefault="000B51DD" w:rsidP="000B51DD">
      <w:pPr>
        <w:pStyle w:val="Heading5"/>
      </w:pPr>
      <w:bookmarkStart w:id="2363" w:name="_Toc418660964"/>
      <w:r w:rsidRPr="000B51DD">
        <w:t>C.2.2.</w:t>
      </w:r>
      <w:r w:rsidRPr="000B51DD">
        <w:rPr>
          <w:lang w:eastAsia="zh-CN"/>
        </w:rPr>
        <w:t>4</w:t>
      </w:r>
      <w:r w:rsidRPr="000B51DD">
        <w:t>.1</w:t>
      </w:r>
      <w:r w:rsidRPr="000B51DD">
        <w:tab/>
        <w:t>Description</w:t>
      </w:r>
      <w:bookmarkEnd w:id="2363"/>
    </w:p>
    <w:p w:rsidR="00FE685A" w:rsidRPr="000B51DD" w:rsidRDefault="00FE685A" w:rsidP="00FE685A">
      <w:r w:rsidRPr="000B51DD">
        <w:t xml:space="preserve">This </w:t>
      </w:r>
      <w:r w:rsidR="009C5085" w:rsidRPr="000B51DD">
        <w:t>service capability</w:t>
      </w:r>
      <w:r w:rsidRPr="000B51DD">
        <w:t xml:space="preserve"> retrieves the </w:t>
      </w:r>
      <w:r w:rsidR="00155416" w:rsidRPr="000B51DD">
        <w:t xml:space="preserve">M2M Nodes </w:t>
      </w:r>
      <w:r w:rsidRPr="000B51DD">
        <w:t xml:space="preserve">for a </w:t>
      </w:r>
      <w:r w:rsidR="00E23C12" w:rsidRPr="000B51DD">
        <w:t>M2M Service Subscription</w:t>
      </w:r>
      <w:r w:rsidRPr="000B51DD">
        <w:t>.</w:t>
      </w:r>
    </w:p>
    <w:p w:rsidR="00FE685A" w:rsidRPr="000B51DD" w:rsidRDefault="00FE685A" w:rsidP="000B51DD">
      <w:pPr>
        <w:pStyle w:val="Heading5"/>
      </w:pPr>
      <w:bookmarkStart w:id="2364" w:name="_Toc418174986"/>
      <w:bookmarkStart w:id="2365" w:name="_Toc418660965"/>
      <w:r w:rsidRPr="000B51DD">
        <w:lastRenderedPageBreak/>
        <w:t>C.2.</w:t>
      </w:r>
      <w:r w:rsidR="00826CD2" w:rsidRPr="000B51DD">
        <w:t>2</w:t>
      </w:r>
      <w:r w:rsidRPr="000B51DD">
        <w:t>.</w:t>
      </w:r>
      <w:r w:rsidRPr="000B51DD">
        <w:rPr>
          <w:lang w:eastAsia="zh-CN"/>
        </w:rPr>
        <w:t>4</w:t>
      </w:r>
      <w:r w:rsidRPr="000B51DD">
        <w:t>.</w:t>
      </w:r>
      <w:r w:rsidR="000B51DD" w:rsidRPr="000B51DD">
        <w:t>2</w:t>
      </w:r>
      <w:r w:rsidRPr="000B51DD">
        <w:tab/>
      </w:r>
      <w:r w:rsidR="00D87590">
        <w:t>Pre-Conditions</w:t>
      </w:r>
      <w:bookmarkEnd w:id="2364"/>
      <w:bookmarkEnd w:id="2365"/>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0B51DD">
      <w:pPr>
        <w:pStyle w:val="Heading5"/>
      </w:pPr>
      <w:bookmarkStart w:id="2366" w:name="_Toc418174987"/>
      <w:bookmarkStart w:id="2367" w:name="_Toc418660966"/>
      <w:r w:rsidRPr="0021242D">
        <w:t>C.2.</w:t>
      </w:r>
      <w:r w:rsidR="00826CD2" w:rsidRPr="0021242D">
        <w:t>2</w:t>
      </w:r>
      <w:r w:rsidRPr="0021242D">
        <w:t>.</w:t>
      </w:r>
      <w:r w:rsidRPr="0021242D">
        <w:rPr>
          <w:lang w:eastAsia="zh-CN"/>
        </w:rPr>
        <w:t>4</w:t>
      </w:r>
      <w:r w:rsidRPr="0021242D">
        <w:t>.</w:t>
      </w:r>
      <w:r w:rsidR="000B51DD">
        <w:t>3</w:t>
      </w:r>
      <w:r w:rsidRPr="0021242D">
        <w:tab/>
      </w:r>
      <w:r w:rsidR="00534908" w:rsidRPr="0021242D">
        <w:t>Sig</w:t>
      </w:r>
      <w:r w:rsidRPr="0021242D">
        <w:t xml:space="preserve">nature – </w:t>
      </w:r>
      <w:r w:rsidR="00D20160" w:rsidRPr="0021242D">
        <w:t>getNodesForServiceSubscription</w:t>
      </w:r>
      <w:bookmarkEnd w:id="2366"/>
      <w:bookmarkEnd w:id="2367"/>
    </w:p>
    <w:p w:rsidR="00AD33C2" w:rsidRPr="0021242D" w:rsidRDefault="00AD33C2" w:rsidP="00AD33C2">
      <w:pPr>
        <w:pStyle w:val="TH"/>
      </w:pPr>
      <w:r w:rsidRPr="0021242D">
        <w:t>Table C.2.</w:t>
      </w:r>
      <w:r w:rsidR="00826CD2" w:rsidRPr="0021242D">
        <w:t>2</w:t>
      </w:r>
      <w:r w:rsidRPr="0021242D">
        <w:t>.4.</w:t>
      </w:r>
      <w:r w:rsidR="00F13B2D">
        <w:t>3</w:t>
      </w:r>
      <w:r w:rsidRPr="0021242D">
        <w:t>-1: Service Subscription Administration – getNodesForServiceSubscription capability</w:t>
      </w:r>
    </w:p>
    <w:tbl>
      <w:tblPr>
        <w:tblW w:w="8608" w:type="dxa"/>
        <w:jc w:val="center"/>
        <w:tblLayout w:type="fixed"/>
        <w:tblCellMar>
          <w:left w:w="0" w:type="dxa"/>
          <w:right w:w="0" w:type="dxa"/>
        </w:tblCellMar>
        <w:tblLook w:val="0000"/>
      </w:tblPr>
      <w:tblGrid>
        <w:gridCol w:w="1501"/>
        <w:gridCol w:w="900"/>
        <w:gridCol w:w="900"/>
        <w:gridCol w:w="5307"/>
      </w:tblGrid>
      <w:tr w:rsidR="00FE685A" w:rsidRPr="0021242D" w:rsidTr="00746BA1">
        <w:trPr>
          <w:tblHeader/>
          <w:jc w:val="center"/>
        </w:trPr>
        <w:tc>
          <w:tcPr>
            <w:tcW w:w="1501"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DD5F17" w:rsidRPr="0021242D" w:rsidTr="00746BA1">
        <w:trPr>
          <w:tblHeader/>
          <w:jc w:val="center"/>
        </w:trPr>
        <w:tc>
          <w:tcPr>
            <w:tcW w:w="1501" w:type="dxa"/>
            <w:tcBorders>
              <w:left w:val="single" w:sz="1" w:space="0" w:color="000000"/>
              <w:bottom w:val="single" w:sz="1" w:space="0" w:color="000000"/>
            </w:tcBorders>
          </w:tcPr>
          <w:p w:rsidR="00DD5F17" w:rsidRPr="0021242D" w:rsidRDefault="002F0848" w:rsidP="00AD33C2">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D5F17" w:rsidRPr="0021242D" w:rsidRDefault="00DD5F17"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D5F17" w:rsidRPr="0021242D" w:rsidRDefault="0068154D" w:rsidP="00AD33C2">
            <w:pPr>
              <w:pStyle w:val="TAL"/>
              <w:rPr>
                <w:lang w:eastAsia="ko-KR"/>
              </w:rPr>
            </w:pPr>
            <w:r w:rsidRPr="0021242D">
              <w:t xml:space="preserve">See Table </w:t>
            </w:r>
            <w:r w:rsidR="0096421F">
              <w:t>A.2.2-</w:t>
            </w:r>
            <w:r w:rsidRPr="0021242D">
              <w:t>1</w:t>
            </w:r>
            <w:r w:rsidR="00DD5F17" w:rsidRPr="0021242D">
              <w:t xml:space="preserve"> </w:t>
            </w:r>
          </w:p>
        </w:tc>
      </w:tr>
      <w:tr w:rsidR="00D20160" w:rsidRPr="0021242D" w:rsidTr="00746BA1">
        <w:trPr>
          <w:tblHeader/>
          <w:jc w:val="center"/>
        </w:trPr>
        <w:tc>
          <w:tcPr>
            <w:tcW w:w="1501" w:type="dxa"/>
            <w:tcBorders>
              <w:left w:val="single" w:sz="1" w:space="0" w:color="000000"/>
              <w:bottom w:val="single" w:sz="1" w:space="0" w:color="000000"/>
            </w:tcBorders>
          </w:tcPr>
          <w:p w:rsidR="00D20160" w:rsidRPr="0021242D" w:rsidRDefault="00D20160" w:rsidP="00AD33C2">
            <w:pPr>
              <w:pStyle w:val="TAL"/>
            </w:pPr>
            <w:r w:rsidRPr="0021242D">
              <w:t>filterCriteria</w:t>
            </w:r>
          </w:p>
        </w:tc>
        <w:tc>
          <w:tcPr>
            <w:tcW w:w="900"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IN</w:t>
            </w:r>
          </w:p>
        </w:tc>
        <w:tc>
          <w:tcPr>
            <w:tcW w:w="900" w:type="dxa"/>
            <w:tcBorders>
              <w:left w:val="single" w:sz="1" w:space="0" w:color="000000"/>
              <w:bottom w:val="single" w:sz="1" w:space="0" w:color="000000"/>
            </w:tcBorders>
          </w:tcPr>
          <w:p w:rsidR="00D20160" w:rsidRPr="0021242D" w:rsidRDefault="00D20160"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 xml:space="preserve">See Table </w:t>
            </w:r>
            <w:r w:rsidR="000D3A8F">
              <w:t>6.9.2.4</w:t>
            </w:r>
            <w:r w:rsidRPr="0021242D">
              <w:t>-1</w:t>
            </w:r>
          </w:p>
        </w:tc>
      </w:tr>
      <w:tr w:rsidR="00D20160" w:rsidRPr="0021242D" w:rsidTr="00746BA1">
        <w:trPr>
          <w:tblHeader/>
          <w:jc w:val="center"/>
        </w:trPr>
        <w:tc>
          <w:tcPr>
            <w:tcW w:w="1501" w:type="dxa"/>
            <w:tcBorders>
              <w:left w:val="single" w:sz="1" w:space="0" w:color="000000"/>
              <w:bottom w:val="single" w:sz="1" w:space="0" w:color="000000"/>
            </w:tcBorders>
          </w:tcPr>
          <w:p w:rsidR="00D20160" w:rsidRPr="0021242D" w:rsidRDefault="00D20160" w:rsidP="00AD33C2">
            <w:pPr>
              <w:pStyle w:val="TAL"/>
            </w:pPr>
            <w:r w:rsidRPr="0021242D">
              <w:t>nodes</w:t>
            </w:r>
          </w:p>
        </w:tc>
        <w:tc>
          <w:tcPr>
            <w:tcW w:w="900"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OUT</w:t>
            </w:r>
          </w:p>
        </w:tc>
        <w:tc>
          <w:tcPr>
            <w:tcW w:w="900" w:type="dxa"/>
            <w:tcBorders>
              <w:left w:val="single" w:sz="1" w:space="0" w:color="000000"/>
              <w:bottom w:val="single" w:sz="1" w:space="0" w:color="000000"/>
            </w:tcBorders>
          </w:tcPr>
          <w:p w:rsidR="00D20160" w:rsidRPr="0021242D" w:rsidRDefault="00D20160"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 xml:space="preserve">The resulting M2M Node entities in Table </w:t>
            </w:r>
            <w:r w:rsidR="000D3A8F">
              <w:t>6.9.2.3</w:t>
            </w:r>
            <w:r w:rsidRPr="0021242D">
              <w:t xml:space="preserve">-1. </w:t>
            </w:r>
          </w:p>
        </w:tc>
      </w:tr>
      <w:tr w:rsidR="00D20160" w:rsidRPr="0021242D" w:rsidTr="00746BA1">
        <w:trPr>
          <w:tblHeader/>
          <w:jc w:val="center"/>
        </w:trPr>
        <w:tc>
          <w:tcPr>
            <w:tcW w:w="1501" w:type="dxa"/>
            <w:tcBorders>
              <w:left w:val="single" w:sz="1" w:space="0" w:color="000000"/>
              <w:bottom w:val="single" w:sz="1" w:space="0" w:color="000000"/>
            </w:tcBorders>
          </w:tcPr>
          <w:p w:rsidR="00D20160" w:rsidRPr="0021242D" w:rsidRDefault="00D20160"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OUT</w:t>
            </w:r>
          </w:p>
        </w:tc>
        <w:tc>
          <w:tcPr>
            <w:tcW w:w="900" w:type="dxa"/>
            <w:tcBorders>
              <w:left w:val="single" w:sz="1" w:space="0" w:color="000000"/>
              <w:bottom w:val="single" w:sz="1" w:space="0" w:color="000000"/>
            </w:tcBorders>
          </w:tcPr>
          <w:p w:rsidR="00D20160" w:rsidRPr="0021242D" w:rsidRDefault="00D20160"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D20160" w:rsidRPr="0021242D" w:rsidRDefault="00D20160" w:rsidP="00AD33C2">
            <w:pPr>
              <w:pStyle w:val="TAL"/>
            </w:pPr>
            <w:r w:rsidRPr="0021242D">
              <w:t>Unique response types for this service.</w:t>
            </w:r>
          </w:p>
          <w:p w:rsidR="00D20160" w:rsidRPr="0021242D" w:rsidRDefault="00D20160" w:rsidP="00AD33C2">
            <w:pPr>
              <w:pStyle w:val="TB1"/>
            </w:pPr>
            <w:r w:rsidRPr="0021242D">
              <w:t>None</w:t>
            </w:r>
          </w:p>
        </w:tc>
      </w:tr>
    </w:tbl>
    <w:p w:rsidR="00FE685A" w:rsidRPr="0021242D" w:rsidRDefault="00FE685A" w:rsidP="00FE685A"/>
    <w:p w:rsidR="00FE685A" w:rsidRPr="0021242D" w:rsidRDefault="00FE685A" w:rsidP="000B51DD">
      <w:pPr>
        <w:pStyle w:val="Heading5"/>
        <w:rPr>
          <w:lang w:eastAsia="ko-KR"/>
        </w:rPr>
      </w:pPr>
      <w:bookmarkStart w:id="2368" w:name="_Toc418174988"/>
      <w:bookmarkStart w:id="2369" w:name="_Toc418660967"/>
      <w:r w:rsidRPr="0021242D">
        <w:t>C.2.</w:t>
      </w:r>
      <w:r w:rsidR="00826CD2" w:rsidRPr="0021242D">
        <w:t>2</w:t>
      </w:r>
      <w:r w:rsidRPr="0021242D">
        <w:t>.</w:t>
      </w:r>
      <w:r w:rsidRPr="0021242D">
        <w:rPr>
          <w:lang w:eastAsia="zh-CN"/>
        </w:rPr>
        <w:t>4.</w:t>
      </w:r>
      <w:r w:rsidR="000B51DD">
        <w:rPr>
          <w:lang w:eastAsia="zh-CN"/>
        </w:rPr>
        <w:t>4</w:t>
      </w:r>
      <w:r w:rsidRPr="0021242D">
        <w:tab/>
      </w:r>
      <w:r w:rsidRPr="0021242D">
        <w:rPr>
          <w:lang w:eastAsia="ko-KR"/>
        </w:rPr>
        <w:t>Service Interactions</w:t>
      </w:r>
      <w:bookmarkEnd w:id="2368"/>
      <w:bookmarkEnd w:id="2369"/>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5"/>
        </w:numPr>
      </w:pPr>
      <w:r w:rsidRPr="0021242D">
        <w:t>Perform the common request authorization</w:t>
      </w:r>
    </w:p>
    <w:p w:rsidR="00FE685A" w:rsidRPr="0021242D" w:rsidRDefault="00FE685A" w:rsidP="004415F7">
      <w:pPr>
        <w:pStyle w:val="BN"/>
        <w:numPr>
          <w:ilvl w:val="0"/>
          <w:numId w:val="85"/>
        </w:numPr>
      </w:pPr>
      <w:r w:rsidRPr="0021242D">
        <w:t xml:space="preserve">Retrieve the </w:t>
      </w:r>
      <w:r w:rsidR="00D20160" w:rsidRPr="0021242D">
        <w:t>M2M Nodes</w:t>
      </w:r>
      <w:r w:rsidRPr="0021242D">
        <w:t xml:space="preserve"> with a filter condition</w:t>
      </w:r>
    </w:p>
    <w:p w:rsidR="00FE685A" w:rsidRPr="0021242D" w:rsidRDefault="00FE685A" w:rsidP="004415F7">
      <w:pPr>
        <w:pStyle w:val="BN"/>
        <w:numPr>
          <w:ilvl w:val="0"/>
          <w:numId w:val="85"/>
        </w:numPr>
      </w:pPr>
      <w:r w:rsidRPr="0021242D">
        <w:t>Account for the event</w:t>
      </w:r>
    </w:p>
    <w:p w:rsidR="00421B38" w:rsidRPr="0021242D" w:rsidRDefault="00421B38" w:rsidP="00B91F03">
      <w:pPr>
        <w:pStyle w:val="FL"/>
      </w:pPr>
      <w:r w:rsidRPr="0021242D">
        <w:object w:dxaOrig="9360" w:dyaOrig="6965">
          <v:shape id="_x0000_i1112" type="#_x0000_t75" style="width:468.3pt;height:348.5pt" o:ole="">
            <v:imagedata r:id="rId222" o:title=""/>
          </v:shape>
          <o:OLEObject Type="Embed" ProgID="Word.Document.12" ShapeID="_x0000_i1112" DrawAspect="Content" ObjectID="_1492401468" r:id="rId223">
            <o:FieldCodes>\s</o:FieldCodes>
          </o:OLEObject>
        </w:object>
      </w:r>
    </w:p>
    <w:p w:rsidR="00FE685A" w:rsidRPr="0021242D" w:rsidRDefault="00FE685A" w:rsidP="00AD33C2">
      <w:pPr>
        <w:pStyle w:val="TF"/>
        <w:rPr>
          <w:i/>
        </w:rPr>
      </w:pPr>
      <w:r w:rsidRPr="0021242D">
        <w:t>Figure C.2.</w:t>
      </w:r>
      <w:r w:rsidR="00826CD2" w:rsidRPr="0021242D">
        <w:t>2</w:t>
      </w:r>
      <w:r w:rsidRPr="0021242D">
        <w:t>.4.</w:t>
      </w:r>
      <w:r w:rsidR="000B51DD">
        <w:t>4</w:t>
      </w:r>
      <w:r w:rsidRPr="0021242D">
        <w:t>-1</w:t>
      </w:r>
      <w:r w:rsidR="00AD33C2" w:rsidRPr="0021242D">
        <w:t>:</w:t>
      </w:r>
      <w:r w:rsidRPr="0021242D">
        <w:t xml:space="preserve"> </w:t>
      </w:r>
      <w:r w:rsidR="00D20160" w:rsidRPr="0021242D">
        <w:t xml:space="preserve">getNodesForServiceSubscription </w:t>
      </w:r>
      <w:r w:rsidR="009C5085" w:rsidRPr="0021242D">
        <w:t>Diagram</w:t>
      </w:r>
    </w:p>
    <w:p w:rsidR="00FE685A" w:rsidRPr="0021242D" w:rsidRDefault="00FE685A" w:rsidP="00F13B2D">
      <w:pPr>
        <w:pStyle w:val="Heading5"/>
      </w:pPr>
      <w:bookmarkStart w:id="2370" w:name="_Toc418174989"/>
      <w:bookmarkStart w:id="2371" w:name="_Toc418660968"/>
      <w:r w:rsidRPr="0021242D">
        <w:lastRenderedPageBreak/>
        <w:t>C.2.</w:t>
      </w:r>
      <w:r w:rsidR="00826CD2" w:rsidRPr="0021242D">
        <w:t>2</w:t>
      </w:r>
      <w:r w:rsidRPr="0021242D">
        <w:t>.</w:t>
      </w:r>
      <w:r w:rsidRPr="0021242D">
        <w:rPr>
          <w:lang w:eastAsia="zh-CN"/>
        </w:rPr>
        <w:t>4</w:t>
      </w:r>
      <w:r w:rsidRPr="0021242D">
        <w:t>.</w:t>
      </w:r>
      <w:r w:rsidR="00F13B2D">
        <w:t>5</w:t>
      </w:r>
      <w:r w:rsidRPr="0021242D">
        <w:tab/>
      </w:r>
      <w:r w:rsidRPr="0021242D">
        <w:rPr>
          <w:lang w:eastAsia="ko-KR"/>
        </w:rPr>
        <w:t>Post-Conditions</w:t>
      </w:r>
      <w:bookmarkEnd w:id="2370"/>
      <w:bookmarkEnd w:id="2371"/>
    </w:p>
    <w:p w:rsidR="00FE685A" w:rsidRPr="0021242D" w:rsidRDefault="00FE685A" w:rsidP="00FE685A">
      <w:pPr>
        <w:keepNext/>
        <w:rPr>
          <w:lang w:eastAsia="ko-KR"/>
        </w:rPr>
      </w:pPr>
      <w:r w:rsidRPr="0021242D">
        <w:rPr>
          <w:lang w:eastAsia="ko-KR"/>
        </w:rPr>
        <w:t>Not Applicable</w:t>
      </w:r>
      <w:r w:rsidR="00AD33C2" w:rsidRPr="0021242D">
        <w:rPr>
          <w:lang w:eastAsia="ko-KR"/>
        </w:rPr>
        <w:t>.</w:t>
      </w:r>
    </w:p>
    <w:p w:rsidR="00FE685A" w:rsidRPr="0021242D" w:rsidRDefault="00FE685A" w:rsidP="00F13B2D">
      <w:pPr>
        <w:pStyle w:val="Heading5"/>
      </w:pPr>
      <w:bookmarkStart w:id="2372" w:name="_Toc418174990"/>
      <w:bookmarkStart w:id="2373" w:name="_Toc418660969"/>
      <w:r w:rsidRPr="0021242D">
        <w:t>C.2.</w:t>
      </w:r>
      <w:r w:rsidR="00826CD2" w:rsidRPr="0021242D">
        <w:t>2</w:t>
      </w:r>
      <w:r w:rsidRPr="0021242D">
        <w:t>.</w:t>
      </w:r>
      <w:r w:rsidRPr="0021242D">
        <w:rPr>
          <w:lang w:eastAsia="zh-CN"/>
        </w:rPr>
        <w:t>4</w:t>
      </w:r>
      <w:r w:rsidRPr="0021242D">
        <w:t>.</w:t>
      </w:r>
      <w:r w:rsidR="00F13B2D">
        <w:t>6</w:t>
      </w:r>
      <w:r w:rsidRPr="0021242D">
        <w:tab/>
      </w:r>
      <w:r w:rsidRPr="0021242D">
        <w:rPr>
          <w:lang w:eastAsia="ko-KR"/>
        </w:rPr>
        <w:t>Exceptions</w:t>
      </w:r>
      <w:bookmarkEnd w:id="2372"/>
      <w:bookmarkEnd w:id="2373"/>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F13B2D">
      <w:pPr>
        <w:pStyle w:val="Heading5"/>
      </w:pPr>
      <w:bookmarkStart w:id="2374" w:name="_Toc418174991"/>
      <w:bookmarkStart w:id="2375" w:name="_Toc418660970"/>
      <w:r w:rsidRPr="0021242D">
        <w:t>C.2.</w:t>
      </w:r>
      <w:r w:rsidR="00826CD2" w:rsidRPr="0021242D">
        <w:t>2</w:t>
      </w:r>
      <w:r w:rsidRPr="0021242D">
        <w:t>.</w:t>
      </w:r>
      <w:r w:rsidRPr="0021242D">
        <w:rPr>
          <w:lang w:eastAsia="zh-CN"/>
        </w:rPr>
        <w:t>4</w:t>
      </w:r>
      <w:r w:rsidRPr="0021242D">
        <w:t>.</w:t>
      </w:r>
      <w:r w:rsidR="00F13B2D">
        <w:t>7</w:t>
      </w:r>
      <w:r w:rsidRPr="0021242D">
        <w:tab/>
      </w:r>
      <w:r w:rsidRPr="0021242D">
        <w:rPr>
          <w:lang w:eastAsia="ko-KR"/>
        </w:rPr>
        <w:t>Policies for Use</w:t>
      </w:r>
      <w:bookmarkEnd w:id="2374"/>
      <w:bookmarkEnd w:id="2375"/>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AD33C2">
      <w:r w:rsidRPr="0021242D">
        <w:t>Maximum Response: 300</w:t>
      </w:r>
      <w:r w:rsidR="00AD33C2" w:rsidRPr="0021242D">
        <w:t xml:space="preserve"> </w:t>
      </w:r>
      <w:r w:rsidRPr="0021242D">
        <w:t>ms</w:t>
      </w:r>
    </w:p>
    <w:p w:rsidR="00FE685A" w:rsidRPr="0067368B" w:rsidRDefault="00FE685A" w:rsidP="0067368B">
      <w:pPr>
        <w:pStyle w:val="Heading4"/>
      </w:pPr>
      <w:bookmarkStart w:id="2376" w:name="_Toc418174992"/>
      <w:bookmarkStart w:id="2377" w:name="_Toc418660971"/>
      <w:r w:rsidRPr="0067368B">
        <w:t>C.2.</w:t>
      </w:r>
      <w:r w:rsidR="00826CD2" w:rsidRPr="0067368B">
        <w:t>2</w:t>
      </w:r>
      <w:r w:rsidRPr="0067368B">
        <w:t>.</w:t>
      </w:r>
      <w:r w:rsidRPr="0067368B">
        <w:rPr>
          <w:lang w:eastAsia="zh-CN"/>
        </w:rPr>
        <w:t>5</w:t>
      </w:r>
      <w:r w:rsidRPr="0067368B">
        <w:tab/>
      </w:r>
      <w:r w:rsidR="000B0769" w:rsidRPr="0067368B">
        <w:t>createApplicationRule</w:t>
      </w:r>
      <w:bookmarkEnd w:id="2376"/>
      <w:bookmarkEnd w:id="2377"/>
    </w:p>
    <w:p w:rsidR="0067368B" w:rsidRPr="0067368B" w:rsidRDefault="0067368B" w:rsidP="0067368B">
      <w:pPr>
        <w:pStyle w:val="Heading5"/>
      </w:pPr>
      <w:bookmarkStart w:id="2378" w:name="_Toc418660972"/>
      <w:r w:rsidRPr="0067368B">
        <w:t>C.2.2.</w:t>
      </w:r>
      <w:r w:rsidRPr="0067368B">
        <w:rPr>
          <w:lang w:eastAsia="zh-CN"/>
        </w:rPr>
        <w:t>5</w:t>
      </w:r>
      <w:r w:rsidRPr="0067368B">
        <w:t>.1</w:t>
      </w:r>
      <w:r w:rsidRPr="0067368B">
        <w:tab/>
        <w:t>Description</w:t>
      </w:r>
      <w:bookmarkEnd w:id="2378"/>
    </w:p>
    <w:p w:rsidR="00FE685A" w:rsidRPr="0067368B" w:rsidRDefault="00F1128B" w:rsidP="00FE685A">
      <w:r w:rsidRPr="0067368B">
        <w:t>This service capability provides the ability to create a M2M Application Rule to be associated with one or more M2M Nodes</w:t>
      </w:r>
      <w:r w:rsidR="00FE685A" w:rsidRPr="0067368B">
        <w:t>.</w:t>
      </w:r>
    </w:p>
    <w:p w:rsidR="00FE685A" w:rsidRPr="0067368B" w:rsidRDefault="00FE685A" w:rsidP="0067368B">
      <w:pPr>
        <w:pStyle w:val="Heading5"/>
      </w:pPr>
      <w:bookmarkStart w:id="2379" w:name="_Toc418174993"/>
      <w:bookmarkStart w:id="2380" w:name="_Toc418660973"/>
      <w:r w:rsidRPr="0067368B">
        <w:t>C.2.</w:t>
      </w:r>
      <w:r w:rsidR="00826CD2" w:rsidRPr="0067368B">
        <w:t>2</w:t>
      </w:r>
      <w:r w:rsidRPr="0067368B">
        <w:t>.</w:t>
      </w:r>
      <w:r w:rsidRPr="0067368B">
        <w:rPr>
          <w:lang w:eastAsia="zh-CN"/>
        </w:rPr>
        <w:t>5</w:t>
      </w:r>
      <w:r w:rsidRPr="0067368B">
        <w:t>.</w:t>
      </w:r>
      <w:r w:rsidR="0067368B" w:rsidRPr="0067368B">
        <w:t>2</w:t>
      </w:r>
      <w:r w:rsidRPr="0067368B">
        <w:tab/>
      </w:r>
      <w:r w:rsidR="00D87590">
        <w:t>Pre-Conditions</w:t>
      </w:r>
      <w:bookmarkEnd w:id="2379"/>
      <w:bookmarkEnd w:id="2380"/>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67368B">
      <w:pPr>
        <w:pStyle w:val="Heading5"/>
      </w:pPr>
      <w:bookmarkStart w:id="2381" w:name="_Toc418174994"/>
      <w:bookmarkStart w:id="2382" w:name="_Toc418660974"/>
      <w:r w:rsidRPr="0021242D">
        <w:t>C.2.</w:t>
      </w:r>
      <w:r w:rsidR="00826CD2" w:rsidRPr="0021242D">
        <w:t>2</w:t>
      </w:r>
      <w:r w:rsidRPr="0021242D">
        <w:t>.</w:t>
      </w:r>
      <w:r w:rsidRPr="0021242D">
        <w:rPr>
          <w:lang w:eastAsia="zh-CN"/>
        </w:rPr>
        <w:t>5</w:t>
      </w:r>
      <w:r w:rsidRPr="0021242D">
        <w:t>.</w:t>
      </w:r>
      <w:r w:rsidR="0067368B">
        <w:t>3</w:t>
      </w:r>
      <w:r w:rsidRPr="0021242D">
        <w:tab/>
      </w:r>
      <w:r w:rsidR="00534908" w:rsidRPr="0021242D">
        <w:t>Sig</w:t>
      </w:r>
      <w:r w:rsidRPr="0021242D">
        <w:t xml:space="preserve">nature – </w:t>
      </w:r>
      <w:r w:rsidR="00F1128B" w:rsidRPr="0021242D">
        <w:t>createApplicationRule</w:t>
      </w:r>
      <w:bookmarkEnd w:id="2381"/>
      <w:bookmarkEnd w:id="2382"/>
    </w:p>
    <w:p w:rsidR="00AD33C2" w:rsidRPr="0021242D" w:rsidRDefault="00AD33C2" w:rsidP="00AD33C2">
      <w:pPr>
        <w:pStyle w:val="TH"/>
      </w:pPr>
      <w:r w:rsidRPr="0021242D">
        <w:t>Table C.2.</w:t>
      </w:r>
      <w:r w:rsidR="00826CD2" w:rsidRPr="0021242D">
        <w:t>2</w:t>
      </w:r>
      <w:r w:rsidRPr="0021242D">
        <w:t>.5.</w:t>
      </w:r>
      <w:r w:rsidR="0067368B">
        <w:t>3</w:t>
      </w:r>
      <w:r w:rsidRPr="0021242D">
        <w:t>-1: Service Subscription Administration – createApplciationRule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DD5F17" w:rsidRPr="0021242D" w:rsidTr="00746BA1">
        <w:trPr>
          <w:tblHeader/>
          <w:jc w:val="center"/>
        </w:trPr>
        <w:tc>
          <w:tcPr>
            <w:tcW w:w="1709" w:type="dxa"/>
            <w:tcBorders>
              <w:left w:val="single" w:sz="1" w:space="0" w:color="000000"/>
              <w:bottom w:val="single" w:sz="1" w:space="0" w:color="000000"/>
            </w:tcBorders>
          </w:tcPr>
          <w:p w:rsidR="00DD5F17" w:rsidRPr="0021242D" w:rsidRDefault="002F0848" w:rsidP="00AD33C2">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D5F17" w:rsidRPr="0021242D" w:rsidRDefault="00DD5F17"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t xml:space="preserve">See Table </w:t>
            </w:r>
            <w:r w:rsidR="0096421F">
              <w:t>A.2.2-</w:t>
            </w:r>
            <w:r w:rsidRPr="0021242D">
              <w:t xml:space="preserve">1 </w:t>
            </w:r>
          </w:p>
        </w:tc>
      </w:tr>
      <w:tr w:rsidR="00F1128B" w:rsidRPr="0021242D" w:rsidTr="00746BA1">
        <w:trPr>
          <w:tblHeader/>
          <w:jc w:val="center"/>
        </w:trPr>
        <w:tc>
          <w:tcPr>
            <w:tcW w:w="1709" w:type="dxa"/>
            <w:tcBorders>
              <w:left w:val="single" w:sz="1" w:space="0" w:color="000000"/>
              <w:bottom w:val="single" w:sz="1" w:space="0" w:color="000000"/>
            </w:tcBorders>
          </w:tcPr>
          <w:p w:rsidR="00F1128B" w:rsidRPr="0021242D" w:rsidRDefault="00F1128B" w:rsidP="00AD33C2">
            <w:pPr>
              <w:pStyle w:val="TAL"/>
            </w:pPr>
            <w:r w:rsidRPr="0021242D">
              <w:t>credentialIds</w:t>
            </w:r>
          </w:p>
        </w:tc>
        <w:tc>
          <w:tcPr>
            <w:tcW w:w="900"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IN</w:t>
            </w:r>
          </w:p>
        </w:tc>
        <w:tc>
          <w:tcPr>
            <w:tcW w:w="900" w:type="dxa"/>
            <w:tcBorders>
              <w:left w:val="single" w:sz="1" w:space="0" w:color="000000"/>
              <w:bottom w:val="single" w:sz="1" w:space="0" w:color="000000"/>
            </w:tcBorders>
          </w:tcPr>
          <w:p w:rsidR="00F1128B" w:rsidRPr="0021242D" w:rsidRDefault="00F1128B"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F1128B" w:rsidRPr="0021242D" w:rsidRDefault="00F1128B" w:rsidP="00DD13DC">
            <w:pPr>
              <w:pStyle w:val="TAL"/>
            </w:pPr>
            <w:r w:rsidRPr="0021242D">
              <w:rPr>
                <w:rFonts w:eastAsia="Arial Unicode MS"/>
                <w:lang w:eastAsia="ko-KR"/>
              </w:rPr>
              <w:t>List of credential identifiers for which this Application Rule is applicable, i.e. for registration requests coming into the M2M System via a Security Association Endpoint (SEA)</w:t>
            </w:r>
            <w:r w:rsidRPr="0021242D">
              <w:t xml:space="preserve"> [i.</w:t>
            </w:r>
            <w:r w:rsidR="00DD13DC">
              <w:t>3</w:t>
            </w:r>
            <w:r w:rsidRPr="0021242D">
              <w:t>],</w:t>
            </w:r>
            <w:r w:rsidRPr="0021242D">
              <w:rPr>
                <w:rFonts w:eastAsia="Arial Unicode MS"/>
                <w:lang w:eastAsia="ko-KR"/>
              </w:rPr>
              <w:t xml:space="preserve"> that was authenticated using credentials that match with any of these credential identifiers, the current Application Rule applies.</w:t>
            </w:r>
          </w:p>
        </w:tc>
      </w:tr>
      <w:tr w:rsidR="00F1128B" w:rsidRPr="0021242D" w:rsidTr="00746BA1">
        <w:trPr>
          <w:tblHeader/>
          <w:jc w:val="center"/>
        </w:trPr>
        <w:tc>
          <w:tcPr>
            <w:tcW w:w="1709" w:type="dxa"/>
            <w:tcBorders>
              <w:left w:val="single" w:sz="1" w:space="0" w:color="000000"/>
              <w:bottom w:val="single" w:sz="1" w:space="0" w:color="000000"/>
            </w:tcBorders>
          </w:tcPr>
          <w:p w:rsidR="00F1128B" w:rsidRPr="0021242D" w:rsidRDefault="00F1128B" w:rsidP="00AD33C2">
            <w:pPr>
              <w:pStyle w:val="TAL"/>
            </w:pPr>
            <w:r w:rsidRPr="0021242D">
              <w:t>allowedApplicationIds</w:t>
            </w:r>
          </w:p>
        </w:tc>
        <w:tc>
          <w:tcPr>
            <w:tcW w:w="900"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IN</w:t>
            </w:r>
          </w:p>
        </w:tc>
        <w:tc>
          <w:tcPr>
            <w:tcW w:w="900" w:type="dxa"/>
            <w:tcBorders>
              <w:left w:val="single" w:sz="1" w:space="0" w:color="000000"/>
              <w:bottom w:val="single" w:sz="1" w:space="0" w:color="000000"/>
            </w:tcBorders>
          </w:tcPr>
          <w:p w:rsidR="00F1128B" w:rsidRPr="0021242D" w:rsidRDefault="00F1128B"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F1128B" w:rsidRPr="0021242D" w:rsidRDefault="00F1128B" w:rsidP="00DD13DC">
            <w:pPr>
              <w:pStyle w:val="TAL"/>
            </w:pPr>
            <w:r w:rsidRPr="0021242D">
              <w:rPr>
                <w:rFonts w:eastAsia="Arial Unicode MS"/>
                <w:lang w:eastAsia="ko-KR"/>
              </w:rPr>
              <w:t xml:space="preserve">List of M2M Application Identifiers (App-ID) that shall be considered to be allowed for AE registration requests received via Security Association Endpoint (SEA) </w:t>
            </w:r>
            <w:r w:rsidRPr="0021242D">
              <w:t>[i.</w:t>
            </w:r>
            <w:r w:rsidR="00DD13DC">
              <w:t>3</w:t>
            </w:r>
            <w:r w:rsidRPr="0021242D">
              <w:t>].</w:t>
            </w:r>
          </w:p>
        </w:tc>
      </w:tr>
      <w:tr w:rsidR="00F1128B" w:rsidRPr="0021242D" w:rsidTr="00746BA1">
        <w:trPr>
          <w:tblHeader/>
          <w:jc w:val="center"/>
        </w:trPr>
        <w:tc>
          <w:tcPr>
            <w:tcW w:w="1709" w:type="dxa"/>
            <w:tcBorders>
              <w:left w:val="single" w:sz="1" w:space="0" w:color="000000"/>
              <w:bottom w:val="single" w:sz="1" w:space="0" w:color="000000"/>
            </w:tcBorders>
          </w:tcPr>
          <w:p w:rsidR="00F1128B" w:rsidRPr="0021242D" w:rsidRDefault="00F1128B" w:rsidP="00AD33C2">
            <w:pPr>
              <w:pStyle w:val="TAL"/>
            </w:pPr>
            <w:r w:rsidRPr="0021242D">
              <w:t>allowedAEIds</w:t>
            </w:r>
          </w:p>
        </w:tc>
        <w:tc>
          <w:tcPr>
            <w:tcW w:w="900"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IN</w:t>
            </w:r>
          </w:p>
        </w:tc>
        <w:tc>
          <w:tcPr>
            <w:tcW w:w="900" w:type="dxa"/>
            <w:tcBorders>
              <w:left w:val="single" w:sz="1" w:space="0" w:color="000000"/>
              <w:bottom w:val="single" w:sz="1" w:space="0" w:color="000000"/>
            </w:tcBorders>
          </w:tcPr>
          <w:p w:rsidR="00F1128B" w:rsidRPr="0021242D" w:rsidRDefault="00F1128B"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rPr>
                <w:rFonts w:eastAsia="Arial Unicode MS"/>
                <w:lang w:eastAsia="ko-KR"/>
              </w:rPr>
              <w:t>List of M2M Application Entity Identifiers (AE-ID) that shall be considered to be allowed for AE registration requests.</w:t>
            </w:r>
          </w:p>
        </w:tc>
      </w:tr>
      <w:tr w:rsidR="00F1128B" w:rsidRPr="0021242D" w:rsidTr="00746BA1">
        <w:trPr>
          <w:tblHeader/>
          <w:jc w:val="center"/>
        </w:trPr>
        <w:tc>
          <w:tcPr>
            <w:tcW w:w="1709" w:type="dxa"/>
            <w:tcBorders>
              <w:left w:val="single" w:sz="1" w:space="0" w:color="000000"/>
              <w:bottom w:val="single" w:sz="1" w:space="0" w:color="000000"/>
            </w:tcBorders>
          </w:tcPr>
          <w:p w:rsidR="00F1128B" w:rsidRPr="0021242D" w:rsidRDefault="00F1128B" w:rsidP="00AD33C2">
            <w:pPr>
              <w:pStyle w:val="TAL"/>
            </w:pPr>
            <w:r w:rsidRPr="0021242D">
              <w:t>applicationRuleId</w:t>
            </w:r>
          </w:p>
        </w:tc>
        <w:tc>
          <w:tcPr>
            <w:tcW w:w="900"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OUT</w:t>
            </w:r>
          </w:p>
        </w:tc>
        <w:tc>
          <w:tcPr>
            <w:tcW w:w="900" w:type="dxa"/>
            <w:tcBorders>
              <w:left w:val="single" w:sz="1" w:space="0" w:color="000000"/>
              <w:bottom w:val="single" w:sz="1" w:space="0" w:color="000000"/>
            </w:tcBorders>
          </w:tcPr>
          <w:p w:rsidR="00F1128B" w:rsidRPr="0021242D" w:rsidRDefault="00F1128B"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The unique Application Rule identifier in the context of the M2M Service Subscription.</w:t>
            </w:r>
          </w:p>
        </w:tc>
      </w:tr>
      <w:tr w:rsidR="00F1128B" w:rsidRPr="0021242D" w:rsidTr="00746BA1">
        <w:trPr>
          <w:tblHeader/>
          <w:jc w:val="center"/>
        </w:trPr>
        <w:tc>
          <w:tcPr>
            <w:tcW w:w="1709" w:type="dxa"/>
            <w:tcBorders>
              <w:left w:val="single" w:sz="1" w:space="0" w:color="000000"/>
              <w:bottom w:val="single" w:sz="1" w:space="0" w:color="000000"/>
            </w:tcBorders>
          </w:tcPr>
          <w:p w:rsidR="00F1128B" w:rsidRPr="0021242D" w:rsidRDefault="00F1128B"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OUT</w:t>
            </w:r>
          </w:p>
        </w:tc>
        <w:tc>
          <w:tcPr>
            <w:tcW w:w="900" w:type="dxa"/>
            <w:tcBorders>
              <w:left w:val="single" w:sz="1" w:space="0" w:color="000000"/>
              <w:bottom w:val="single" w:sz="1" w:space="0" w:color="000000"/>
            </w:tcBorders>
          </w:tcPr>
          <w:p w:rsidR="00F1128B" w:rsidRPr="0021242D" w:rsidRDefault="00F1128B"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F1128B" w:rsidRPr="0021242D" w:rsidRDefault="00F1128B" w:rsidP="00AD33C2">
            <w:pPr>
              <w:pStyle w:val="TAL"/>
            </w:pPr>
            <w:r w:rsidRPr="0021242D">
              <w:t>Unique response types for this service.</w:t>
            </w:r>
          </w:p>
          <w:p w:rsidR="00F1128B" w:rsidRPr="0021242D" w:rsidRDefault="00F1128B" w:rsidP="00AD33C2">
            <w:pPr>
              <w:pStyle w:val="TB1"/>
            </w:pPr>
            <w:r w:rsidRPr="0021242D">
              <w:t>None</w:t>
            </w:r>
          </w:p>
        </w:tc>
      </w:tr>
    </w:tbl>
    <w:p w:rsidR="00FE685A" w:rsidRPr="0021242D" w:rsidRDefault="00FE685A" w:rsidP="00FE685A"/>
    <w:p w:rsidR="00FE685A" w:rsidRPr="0021242D" w:rsidRDefault="00FE685A" w:rsidP="0067368B">
      <w:pPr>
        <w:pStyle w:val="Heading5"/>
        <w:rPr>
          <w:lang w:eastAsia="ko-KR"/>
        </w:rPr>
      </w:pPr>
      <w:bookmarkStart w:id="2383" w:name="_Toc418174995"/>
      <w:bookmarkStart w:id="2384" w:name="_Toc418660975"/>
      <w:r w:rsidRPr="0021242D">
        <w:t>C.2.</w:t>
      </w:r>
      <w:r w:rsidR="00826CD2" w:rsidRPr="0021242D">
        <w:t>2</w:t>
      </w:r>
      <w:r w:rsidRPr="0021242D">
        <w:t>.</w:t>
      </w:r>
      <w:r w:rsidRPr="0021242D">
        <w:rPr>
          <w:lang w:eastAsia="zh-CN"/>
        </w:rPr>
        <w:t>5.</w:t>
      </w:r>
      <w:r w:rsidR="0067368B">
        <w:rPr>
          <w:lang w:eastAsia="zh-CN"/>
        </w:rPr>
        <w:t>4</w:t>
      </w:r>
      <w:r w:rsidRPr="0021242D">
        <w:tab/>
      </w:r>
      <w:r w:rsidRPr="0021242D">
        <w:rPr>
          <w:lang w:eastAsia="ko-KR"/>
        </w:rPr>
        <w:t>Service Interactions</w:t>
      </w:r>
      <w:bookmarkEnd w:id="2383"/>
      <w:bookmarkEnd w:id="2384"/>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6"/>
        </w:numPr>
      </w:pPr>
      <w:r w:rsidRPr="0021242D">
        <w:t>Perform the common request authorization</w:t>
      </w:r>
    </w:p>
    <w:p w:rsidR="00FE685A" w:rsidRPr="0021242D" w:rsidRDefault="00F1128B" w:rsidP="004415F7">
      <w:pPr>
        <w:pStyle w:val="BN"/>
        <w:numPr>
          <w:ilvl w:val="0"/>
          <w:numId w:val="86"/>
        </w:numPr>
      </w:pPr>
      <w:r w:rsidRPr="0021242D">
        <w:t>Create the Application Rule</w:t>
      </w:r>
    </w:p>
    <w:p w:rsidR="00FE685A" w:rsidRPr="0021242D" w:rsidRDefault="00FE685A" w:rsidP="004415F7">
      <w:pPr>
        <w:pStyle w:val="BN"/>
        <w:numPr>
          <w:ilvl w:val="0"/>
          <w:numId w:val="86"/>
        </w:numPr>
      </w:pPr>
      <w:r w:rsidRPr="0021242D">
        <w:t>Account for the event</w:t>
      </w:r>
    </w:p>
    <w:p w:rsidR="00FE685A" w:rsidRPr="0021242D" w:rsidRDefault="00AD33C2" w:rsidP="00B91F03">
      <w:pPr>
        <w:pStyle w:val="FL"/>
      </w:pPr>
      <w:r w:rsidRPr="0021242D">
        <w:object w:dxaOrig="10454" w:dyaOrig="7117">
          <v:shape id="_x0000_i1113" type="#_x0000_t75" style="width:464.25pt;height:316.2pt" o:ole="">
            <v:imagedata r:id="rId224" o:title=""/>
          </v:shape>
          <o:OLEObject Type="Embed" ProgID="Visio.Drawing.11" ShapeID="_x0000_i1113" DrawAspect="Content" ObjectID="_1492401469" r:id="rId225"/>
        </w:object>
      </w:r>
    </w:p>
    <w:p w:rsidR="00FE685A" w:rsidRPr="0021242D" w:rsidRDefault="00FE685A" w:rsidP="00AD33C2">
      <w:pPr>
        <w:pStyle w:val="TF"/>
        <w:rPr>
          <w:i/>
        </w:rPr>
      </w:pPr>
      <w:r w:rsidRPr="0021242D">
        <w:t>Figure C.2.</w:t>
      </w:r>
      <w:r w:rsidR="00826CD2" w:rsidRPr="0021242D">
        <w:t>2</w:t>
      </w:r>
      <w:r w:rsidRPr="0021242D">
        <w:t>.5.</w:t>
      </w:r>
      <w:r w:rsidR="0067368B">
        <w:t>4</w:t>
      </w:r>
      <w:r w:rsidRPr="0021242D">
        <w:t>-</w:t>
      </w:r>
      <w:r w:rsidR="007E1FE5" w:rsidRPr="0021242D">
        <w:t>1</w:t>
      </w:r>
      <w:r w:rsidR="00AD33C2" w:rsidRPr="0021242D">
        <w:t>:</w:t>
      </w:r>
      <w:r w:rsidRPr="0021242D">
        <w:t xml:space="preserve"> </w:t>
      </w:r>
      <w:r w:rsidR="00F1128B" w:rsidRPr="0021242D">
        <w:t xml:space="preserve">createApplicationRule </w:t>
      </w:r>
      <w:r w:rsidR="009C5085" w:rsidRPr="0021242D">
        <w:t>Diagram</w:t>
      </w:r>
    </w:p>
    <w:p w:rsidR="00FE685A" w:rsidRPr="0021242D" w:rsidRDefault="00FE685A" w:rsidP="0067368B">
      <w:pPr>
        <w:pStyle w:val="Heading5"/>
      </w:pPr>
      <w:bookmarkStart w:id="2385" w:name="_Toc418174996"/>
      <w:bookmarkStart w:id="2386" w:name="_Toc418660976"/>
      <w:r w:rsidRPr="0021242D">
        <w:t>C.2.</w:t>
      </w:r>
      <w:r w:rsidR="00826CD2" w:rsidRPr="0021242D">
        <w:t>2</w:t>
      </w:r>
      <w:r w:rsidRPr="0021242D">
        <w:t>.</w:t>
      </w:r>
      <w:r w:rsidRPr="0021242D">
        <w:rPr>
          <w:lang w:eastAsia="zh-CN"/>
        </w:rPr>
        <w:t>5</w:t>
      </w:r>
      <w:r w:rsidRPr="0021242D">
        <w:t>.</w:t>
      </w:r>
      <w:r w:rsidR="0067368B">
        <w:t>5</w:t>
      </w:r>
      <w:r w:rsidRPr="0021242D">
        <w:tab/>
      </w:r>
      <w:r w:rsidRPr="0021242D">
        <w:rPr>
          <w:lang w:eastAsia="ko-KR"/>
        </w:rPr>
        <w:t>Post-Conditions</w:t>
      </w:r>
      <w:bookmarkEnd w:id="2385"/>
      <w:bookmarkEnd w:id="2386"/>
    </w:p>
    <w:p w:rsidR="00FE685A" w:rsidRPr="0021242D" w:rsidRDefault="00F1128B" w:rsidP="00FE685A">
      <w:pPr>
        <w:keepNext/>
        <w:rPr>
          <w:lang w:eastAsia="ko-KR"/>
        </w:rPr>
      </w:pPr>
      <w:r w:rsidRPr="0021242D">
        <w:rPr>
          <w:lang w:eastAsia="ko-KR"/>
        </w:rPr>
        <w:t xml:space="preserve">The Application Rule is </w:t>
      </w:r>
      <w:r w:rsidR="00E716DA" w:rsidRPr="0021242D">
        <w:rPr>
          <w:lang w:eastAsia="ko-KR"/>
        </w:rPr>
        <w:t>created</w:t>
      </w:r>
      <w:r w:rsidR="00FE685A" w:rsidRPr="0021242D">
        <w:rPr>
          <w:lang w:eastAsia="ko-KR"/>
        </w:rPr>
        <w:t>.</w:t>
      </w:r>
    </w:p>
    <w:p w:rsidR="00FE685A" w:rsidRPr="0021242D" w:rsidRDefault="00FE685A" w:rsidP="0067368B">
      <w:pPr>
        <w:pStyle w:val="Heading5"/>
      </w:pPr>
      <w:bookmarkStart w:id="2387" w:name="_Toc418174997"/>
      <w:bookmarkStart w:id="2388" w:name="_Toc418660977"/>
      <w:r w:rsidRPr="0021242D">
        <w:t>C.2.</w:t>
      </w:r>
      <w:r w:rsidR="00826CD2" w:rsidRPr="0021242D">
        <w:t>2</w:t>
      </w:r>
      <w:r w:rsidRPr="0021242D">
        <w:t>.</w:t>
      </w:r>
      <w:r w:rsidRPr="0021242D">
        <w:rPr>
          <w:lang w:eastAsia="zh-CN"/>
        </w:rPr>
        <w:t>5</w:t>
      </w:r>
      <w:r w:rsidRPr="0021242D">
        <w:t>.</w:t>
      </w:r>
      <w:r w:rsidR="0067368B">
        <w:t>6</w:t>
      </w:r>
      <w:r w:rsidRPr="0021242D">
        <w:tab/>
      </w:r>
      <w:r w:rsidRPr="0021242D">
        <w:rPr>
          <w:lang w:eastAsia="ko-KR"/>
        </w:rPr>
        <w:t>Exceptions</w:t>
      </w:r>
      <w:bookmarkEnd w:id="2387"/>
      <w:bookmarkEnd w:id="2388"/>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67368B">
      <w:pPr>
        <w:pStyle w:val="Heading5"/>
      </w:pPr>
      <w:bookmarkStart w:id="2389" w:name="_Toc418174998"/>
      <w:bookmarkStart w:id="2390" w:name="_Toc418660978"/>
      <w:r w:rsidRPr="0021242D">
        <w:t>C.2.</w:t>
      </w:r>
      <w:r w:rsidR="00826CD2" w:rsidRPr="0021242D">
        <w:t>2</w:t>
      </w:r>
      <w:r w:rsidRPr="0021242D">
        <w:t>.</w:t>
      </w:r>
      <w:r w:rsidRPr="0021242D">
        <w:rPr>
          <w:lang w:eastAsia="zh-CN"/>
        </w:rPr>
        <w:t>5</w:t>
      </w:r>
      <w:r w:rsidRPr="0021242D">
        <w:t>.</w:t>
      </w:r>
      <w:r w:rsidR="0067368B">
        <w:t>7</w:t>
      </w:r>
      <w:r w:rsidRPr="0021242D">
        <w:tab/>
      </w:r>
      <w:r w:rsidRPr="0021242D">
        <w:rPr>
          <w:lang w:eastAsia="ko-KR"/>
        </w:rPr>
        <w:t>Policies for Use</w:t>
      </w:r>
      <w:bookmarkEnd w:id="2389"/>
      <w:bookmarkEnd w:id="2390"/>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FE685A" w:rsidRPr="0067368B" w:rsidRDefault="00FE685A" w:rsidP="0067368B">
      <w:pPr>
        <w:pStyle w:val="Heading4"/>
      </w:pPr>
      <w:bookmarkStart w:id="2391" w:name="_Toc418174999"/>
      <w:bookmarkStart w:id="2392" w:name="_Toc418660979"/>
      <w:r w:rsidRPr="0067368B">
        <w:t>C.2.</w:t>
      </w:r>
      <w:r w:rsidR="00826CD2" w:rsidRPr="0067368B">
        <w:t>2</w:t>
      </w:r>
      <w:r w:rsidRPr="0067368B">
        <w:t>.</w:t>
      </w:r>
      <w:r w:rsidRPr="0067368B">
        <w:rPr>
          <w:lang w:eastAsia="zh-CN"/>
        </w:rPr>
        <w:t>6</w:t>
      </w:r>
      <w:r w:rsidRPr="0067368B">
        <w:tab/>
      </w:r>
      <w:r w:rsidR="00D140AE" w:rsidRPr="0067368B">
        <w:t>deleteApplicationRules</w:t>
      </w:r>
      <w:bookmarkEnd w:id="2391"/>
      <w:bookmarkEnd w:id="2392"/>
    </w:p>
    <w:p w:rsidR="0067368B" w:rsidRPr="0067368B" w:rsidRDefault="0067368B" w:rsidP="0067368B">
      <w:pPr>
        <w:pStyle w:val="Heading5"/>
      </w:pPr>
      <w:bookmarkStart w:id="2393" w:name="_Toc418660980"/>
      <w:r w:rsidRPr="0067368B">
        <w:t>C.2.2.</w:t>
      </w:r>
      <w:r w:rsidRPr="0067368B">
        <w:rPr>
          <w:lang w:eastAsia="zh-CN"/>
        </w:rPr>
        <w:t>6</w:t>
      </w:r>
      <w:r w:rsidRPr="0067368B">
        <w:t>.1</w:t>
      </w:r>
      <w:r w:rsidRPr="0067368B">
        <w:tab/>
        <w:t>Description</w:t>
      </w:r>
      <w:bookmarkEnd w:id="2393"/>
    </w:p>
    <w:p w:rsidR="00FE685A" w:rsidRPr="0067368B" w:rsidRDefault="00D140AE" w:rsidP="00FE685A">
      <w:r w:rsidRPr="0067368B">
        <w:t>This service capability provides the ability to delete Application Rules and any references to the Application Rule made by M2M Nodes to the Application Rules</w:t>
      </w:r>
      <w:r w:rsidR="00FE685A" w:rsidRPr="0067368B">
        <w:t>.</w:t>
      </w:r>
    </w:p>
    <w:p w:rsidR="00FE685A" w:rsidRPr="0067368B" w:rsidRDefault="00FE685A" w:rsidP="0067368B">
      <w:pPr>
        <w:pStyle w:val="Heading5"/>
      </w:pPr>
      <w:bookmarkStart w:id="2394" w:name="_Toc418175000"/>
      <w:bookmarkStart w:id="2395" w:name="_Toc418660981"/>
      <w:r w:rsidRPr="0067368B">
        <w:lastRenderedPageBreak/>
        <w:t>C.2.</w:t>
      </w:r>
      <w:r w:rsidR="00826CD2" w:rsidRPr="0067368B">
        <w:t>2</w:t>
      </w:r>
      <w:r w:rsidRPr="0067368B">
        <w:t>.</w:t>
      </w:r>
      <w:r w:rsidRPr="0067368B">
        <w:rPr>
          <w:lang w:eastAsia="zh-CN"/>
        </w:rPr>
        <w:t>6</w:t>
      </w:r>
      <w:r w:rsidRPr="0067368B">
        <w:t>.</w:t>
      </w:r>
      <w:r w:rsidR="0067368B" w:rsidRPr="0067368B">
        <w:t>2</w:t>
      </w:r>
      <w:r w:rsidRPr="0067368B">
        <w:tab/>
      </w:r>
      <w:r w:rsidR="00D87590">
        <w:t>Pre-Conditions</w:t>
      </w:r>
      <w:bookmarkEnd w:id="2394"/>
      <w:bookmarkEnd w:id="2395"/>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67368B">
      <w:pPr>
        <w:pStyle w:val="Heading5"/>
      </w:pPr>
      <w:bookmarkStart w:id="2396" w:name="_Toc418175001"/>
      <w:bookmarkStart w:id="2397" w:name="_Toc418660982"/>
      <w:r w:rsidRPr="0021242D">
        <w:t>C.2.</w:t>
      </w:r>
      <w:r w:rsidR="00826CD2" w:rsidRPr="0021242D">
        <w:t>2</w:t>
      </w:r>
      <w:r w:rsidRPr="0021242D">
        <w:t>.</w:t>
      </w:r>
      <w:r w:rsidRPr="0021242D">
        <w:rPr>
          <w:lang w:eastAsia="zh-CN"/>
        </w:rPr>
        <w:t>6</w:t>
      </w:r>
      <w:r w:rsidRPr="0021242D">
        <w:t>.</w:t>
      </w:r>
      <w:r w:rsidR="0067368B">
        <w:t>3</w:t>
      </w:r>
      <w:r w:rsidRPr="0021242D">
        <w:tab/>
      </w:r>
      <w:r w:rsidR="00534908" w:rsidRPr="0021242D">
        <w:t>Sig</w:t>
      </w:r>
      <w:r w:rsidRPr="0021242D">
        <w:t xml:space="preserve">nature – </w:t>
      </w:r>
      <w:r w:rsidR="00D140AE" w:rsidRPr="0021242D">
        <w:t>deleteApplicationRules</w:t>
      </w:r>
      <w:bookmarkEnd w:id="2396"/>
      <w:bookmarkEnd w:id="2397"/>
    </w:p>
    <w:p w:rsidR="00AD33C2" w:rsidRPr="0021242D" w:rsidRDefault="00AD33C2" w:rsidP="00AD33C2">
      <w:pPr>
        <w:pStyle w:val="TH"/>
      </w:pPr>
      <w:r w:rsidRPr="0021242D">
        <w:t>Table C.2.</w:t>
      </w:r>
      <w:r w:rsidR="00826CD2" w:rsidRPr="0021242D">
        <w:t>2</w:t>
      </w:r>
      <w:r w:rsidRPr="0021242D">
        <w:t>.6.2-1: Service Subscription Administration – deleteApplicationRules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DD5F17" w:rsidRPr="0021242D" w:rsidTr="00746BA1">
        <w:trPr>
          <w:tblHeader/>
          <w:jc w:val="center"/>
        </w:trPr>
        <w:tc>
          <w:tcPr>
            <w:tcW w:w="1709" w:type="dxa"/>
            <w:tcBorders>
              <w:left w:val="single" w:sz="1" w:space="0" w:color="000000"/>
              <w:bottom w:val="single" w:sz="1" w:space="0" w:color="000000"/>
            </w:tcBorders>
          </w:tcPr>
          <w:p w:rsidR="00DD5F17" w:rsidRPr="0021242D" w:rsidRDefault="002F0848" w:rsidP="00AD33C2">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D5F17" w:rsidRPr="0021242D" w:rsidRDefault="00DD5F17"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t xml:space="preserve">See Table </w:t>
            </w:r>
            <w:r w:rsidR="0096421F">
              <w:t>A.2.2-</w:t>
            </w:r>
            <w:r w:rsidRPr="0021242D">
              <w:t xml:space="preserve">1 </w:t>
            </w:r>
          </w:p>
        </w:tc>
      </w:tr>
      <w:tr w:rsidR="00D140AE" w:rsidRPr="0021242D" w:rsidTr="00746BA1">
        <w:trPr>
          <w:tblHeader/>
          <w:jc w:val="center"/>
        </w:trPr>
        <w:tc>
          <w:tcPr>
            <w:tcW w:w="1709" w:type="dxa"/>
            <w:tcBorders>
              <w:left w:val="single" w:sz="1" w:space="0" w:color="000000"/>
              <w:bottom w:val="single" w:sz="1" w:space="0" w:color="000000"/>
            </w:tcBorders>
          </w:tcPr>
          <w:p w:rsidR="00D140AE" w:rsidRPr="0021242D" w:rsidRDefault="00D140AE" w:rsidP="00AD33C2">
            <w:pPr>
              <w:pStyle w:val="TAL"/>
            </w:pPr>
            <w:r w:rsidRPr="0021242D">
              <w:t>applicationRuleIds</w:t>
            </w:r>
          </w:p>
        </w:tc>
        <w:tc>
          <w:tcPr>
            <w:tcW w:w="900" w:type="dxa"/>
            <w:tcBorders>
              <w:left w:val="single" w:sz="1" w:space="0" w:color="000000"/>
              <w:bottom w:val="single" w:sz="1" w:space="0" w:color="000000"/>
              <w:right w:val="single" w:sz="1" w:space="0" w:color="000000"/>
            </w:tcBorders>
          </w:tcPr>
          <w:p w:rsidR="00D140AE" w:rsidRPr="0021242D" w:rsidRDefault="00D140AE" w:rsidP="00AD33C2">
            <w:pPr>
              <w:pStyle w:val="TAL"/>
            </w:pPr>
            <w:r w:rsidRPr="0021242D">
              <w:t>IN</w:t>
            </w:r>
          </w:p>
        </w:tc>
        <w:tc>
          <w:tcPr>
            <w:tcW w:w="900" w:type="dxa"/>
            <w:tcBorders>
              <w:left w:val="single" w:sz="1" w:space="0" w:color="000000"/>
              <w:bottom w:val="single" w:sz="1" w:space="0" w:color="000000"/>
            </w:tcBorders>
          </w:tcPr>
          <w:p w:rsidR="00D140AE" w:rsidRPr="0021242D" w:rsidRDefault="00D140AE"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D140AE" w:rsidRPr="0021242D" w:rsidRDefault="00D140AE" w:rsidP="00AD33C2">
            <w:pPr>
              <w:pStyle w:val="TAL"/>
            </w:pPr>
            <w:r w:rsidRPr="0021242D">
              <w:t>A list of Application Rule identifiers.</w:t>
            </w:r>
          </w:p>
        </w:tc>
      </w:tr>
      <w:tr w:rsidR="00D140AE" w:rsidRPr="0021242D" w:rsidTr="00746BA1">
        <w:trPr>
          <w:tblHeader/>
          <w:jc w:val="center"/>
        </w:trPr>
        <w:tc>
          <w:tcPr>
            <w:tcW w:w="1709" w:type="dxa"/>
            <w:tcBorders>
              <w:left w:val="single" w:sz="1" w:space="0" w:color="000000"/>
              <w:bottom w:val="single" w:sz="1" w:space="0" w:color="000000"/>
            </w:tcBorders>
          </w:tcPr>
          <w:p w:rsidR="00D140AE" w:rsidRPr="0021242D" w:rsidRDefault="00D140AE"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D140AE" w:rsidRPr="0021242D" w:rsidRDefault="00D140AE" w:rsidP="00AD33C2">
            <w:pPr>
              <w:pStyle w:val="TAL"/>
            </w:pPr>
            <w:r w:rsidRPr="0021242D">
              <w:t>OUT</w:t>
            </w:r>
          </w:p>
        </w:tc>
        <w:tc>
          <w:tcPr>
            <w:tcW w:w="900" w:type="dxa"/>
            <w:tcBorders>
              <w:left w:val="single" w:sz="1" w:space="0" w:color="000000"/>
              <w:bottom w:val="single" w:sz="1" w:space="0" w:color="000000"/>
            </w:tcBorders>
          </w:tcPr>
          <w:p w:rsidR="00D140AE" w:rsidRPr="0021242D" w:rsidRDefault="00D140AE"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D140AE" w:rsidRPr="0021242D" w:rsidRDefault="00D140AE" w:rsidP="00AD33C2">
            <w:pPr>
              <w:pStyle w:val="TAL"/>
            </w:pPr>
            <w:r w:rsidRPr="0021242D">
              <w:t>Unique response types for this service.</w:t>
            </w:r>
          </w:p>
          <w:p w:rsidR="00D140AE" w:rsidRPr="0021242D" w:rsidRDefault="00D140AE" w:rsidP="00AD33C2">
            <w:pPr>
              <w:pStyle w:val="TAL"/>
            </w:pPr>
            <w:r w:rsidRPr="0021242D">
              <w:t>Application Rule does not exist</w:t>
            </w:r>
          </w:p>
        </w:tc>
      </w:tr>
    </w:tbl>
    <w:p w:rsidR="00FE685A" w:rsidRPr="0021242D" w:rsidRDefault="00FE685A" w:rsidP="00FE685A"/>
    <w:p w:rsidR="00FE685A" w:rsidRPr="0021242D" w:rsidRDefault="00FE685A" w:rsidP="0067368B">
      <w:pPr>
        <w:pStyle w:val="Heading5"/>
        <w:rPr>
          <w:lang w:eastAsia="ko-KR"/>
        </w:rPr>
      </w:pPr>
      <w:bookmarkStart w:id="2398" w:name="_Toc418175002"/>
      <w:bookmarkStart w:id="2399" w:name="_Toc418660983"/>
      <w:r w:rsidRPr="0021242D">
        <w:t>C.2.</w:t>
      </w:r>
      <w:r w:rsidR="00826CD2" w:rsidRPr="0021242D">
        <w:t>2</w:t>
      </w:r>
      <w:r w:rsidRPr="0021242D">
        <w:t>.</w:t>
      </w:r>
      <w:r w:rsidRPr="0021242D">
        <w:rPr>
          <w:lang w:eastAsia="zh-CN"/>
        </w:rPr>
        <w:t>6.</w:t>
      </w:r>
      <w:r w:rsidR="0067368B">
        <w:rPr>
          <w:lang w:eastAsia="zh-CN"/>
        </w:rPr>
        <w:t>4</w:t>
      </w:r>
      <w:r w:rsidRPr="0021242D">
        <w:tab/>
      </w:r>
      <w:r w:rsidRPr="0021242D">
        <w:rPr>
          <w:lang w:eastAsia="ko-KR"/>
        </w:rPr>
        <w:t>Service Interactions</w:t>
      </w:r>
      <w:bookmarkEnd w:id="2398"/>
      <w:bookmarkEnd w:id="2399"/>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7"/>
        </w:numPr>
      </w:pPr>
      <w:r w:rsidRPr="0021242D">
        <w:t>Perform the common request authorization</w:t>
      </w:r>
    </w:p>
    <w:p w:rsidR="00FE685A" w:rsidRPr="0021242D" w:rsidRDefault="00FE685A" w:rsidP="004415F7">
      <w:pPr>
        <w:pStyle w:val="BN"/>
        <w:numPr>
          <w:ilvl w:val="0"/>
          <w:numId w:val="87"/>
        </w:numPr>
      </w:pPr>
      <w:r w:rsidRPr="0021242D">
        <w:t xml:space="preserve">Delete the </w:t>
      </w:r>
      <w:r w:rsidR="00D140AE" w:rsidRPr="0021242D">
        <w:t>Application Rules</w:t>
      </w:r>
    </w:p>
    <w:p w:rsidR="00FE685A" w:rsidRPr="0021242D" w:rsidRDefault="00FE685A" w:rsidP="004415F7">
      <w:pPr>
        <w:pStyle w:val="BN"/>
        <w:numPr>
          <w:ilvl w:val="0"/>
          <w:numId w:val="87"/>
        </w:numPr>
      </w:pPr>
      <w:r w:rsidRPr="0021242D">
        <w:t>Account for the event</w:t>
      </w:r>
    </w:p>
    <w:p w:rsidR="00421B38" w:rsidRPr="0021242D" w:rsidRDefault="00421B38" w:rsidP="00B91F03">
      <w:pPr>
        <w:pStyle w:val="FL"/>
      </w:pPr>
      <w:r w:rsidRPr="0021242D">
        <w:object w:dxaOrig="9360" w:dyaOrig="6707">
          <v:shape id="_x0000_i1114" type="#_x0000_t75" style="width:468.3pt;height:335.8pt" o:ole="">
            <v:imagedata r:id="rId226" o:title=""/>
          </v:shape>
          <o:OLEObject Type="Embed" ProgID="Word.Document.12" ShapeID="_x0000_i1114" DrawAspect="Content" ObjectID="_1492401470" r:id="rId227">
            <o:FieldCodes>\s</o:FieldCodes>
          </o:OLEObject>
        </w:object>
      </w:r>
    </w:p>
    <w:p w:rsidR="00FE685A" w:rsidRPr="0021242D" w:rsidRDefault="00FE685A" w:rsidP="00AD33C2">
      <w:pPr>
        <w:pStyle w:val="TF"/>
        <w:rPr>
          <w:i/>
        </w:rPr>
      </w:pPr>
      <w:r w:rsidRPr="0021242D">
        <w:t>Figure C.2.</w:t>
      </w:r>
      <w:r w:rsidR="00826CD2" w:rsidRPr="0021242D">
        <w:t>2</w:t>
      </w:r>
      <w:r w:rsidRPr="0021242D">
        <w:t>.6.</w:t>
      </w:r>
      <w:r w:rsidR="0067368B">
        <w:t>4</w:t>
      </w:r>
      <w:r w:rsidRPr="0021242D">
        <w:t>-1</w:t>
      </w:r>
      <w:r w:rsidR="00AD33C2" w:rsidRPr="0021242D">
        <w:t>:</w:t>
      </w:r>
      <w:r w:rsidRPr="0021242D">
        <w:t xml:space="preserve"> </w:t>
      </w:r>
      <w:r w:rsidR="00D140AE" w:rsidRPr="0021242D">
        <w:t>deleteApplicationRules</w:t>
      </w:r>
      <w:r w:rsidR="00291C2F" w:rsidRPr="0021242D">
        <w:t xml:space="preserve"> </w:t>
      </w:r>
      <w:r w:rsidR="009C5085" w:rsidRPr="0021242D">
        <w:t>Diagram</w:t>
      </w:r>
    </w:p>
    <w:p w:rsidR="00FE685A" w:rsidRPr="0021242D" w:rsidRDefault="00FE685A" w:rsidP="0067368B">
      <w:pPr>
        <w:pStyle w:val="Heading5"/>
      </w:pPr>
      <w:bookmarkStart w:id="2400" w:name="_Toc418175003"/>
      <w:bookmarkStart w:id="2401" w:name="_Toc418660984"/>
      <w:r w:rsidRPr="0021242D">
        <w:lastRenderedPageBreak/>
        <w:t>C.2.</w:t>
      </w:r>
      <w:r w:rsidR="00826CD2" w:rsidRPr="0021242D">
        <w:t>2</w:t>
      </w:r>
      <w:r w:rsidRPr="0021242D">
        <w:t>.</w:t>
      </w:r>
      <w:r w:rsidRPr="0021242D">
        <w:rPr>
          <w:lang w:eastAsia="zh-CN"/>
        </w:rPr>
        <w:t>6</w:t>
      </w:r>
      <w:r w:rsidRPr="0021242D">
        <w:t>.</w:t>
      </w:r>
      <w:r w:rsidR="0067368B">
        <w:t>5</w:t>
      </w:r>
      <w:r w:rsidRPr="0021242D">
        <w:tab/>
      </w:r>
      <w:r w:rsidRPr="0021242D">
        <w:rPr>
          <w:lang w:eastAsia="ko-KR"/>
        </w:rPr>
        <w:t>Post-Conditions</w:t>
      </w:r>
      <w:bookmarkEnd w:id="2400"/>
      <w:bookmarkEnd w:id="2401"/>
    </w:p>
    <w:p w:rsidR="00FE685A" w:rsidRPr="0021242D" w:rsidRDefault="00D140AE" w:rsidP="00FE685A">
      <w:pPr>
        <w:keepNext/>
        <w:rPr>
          <w:lang w:eastAsia="ko-KR"/>
        </w:rPr>
      </w:pPr>
      <w:r w:rsidRPr="0021242D">
        <w:t>Application Rules and any references to the Application Rule made by M2M Nodes to the Application Rules are deleted</w:t>
      </w:r>
      <w:r w:rsidR="00FE685A" w:rsidRPr="0021242D">
        <w:rPr>
          <w:lang w:eastAsia="ko-KR"/>
        </w:rPr>
        <w:t>.</w:t>
      </w:r>
    </w:p>
    <w:p w:rsidR="00FE685A" w:rsidRPr="0021242D" w:rsidRDefault="00FE685A" w:rsidP="0067368B">
      <w:pPr>
        <w:pStyle w:val="Heading5"/>
      </w:pPr>
      <w:bookmarkStart w:id="2402" w:name="_Toc418175004"/>
      <w:bookmarkStart w:id="2403" w:name="_Toc418660985"/>
      <w:r w:rsidRPr="0021242D">
        <w:t>C.2.</w:t>
      </w:r>
      <w:r w:rsidR="00826CD2" w:rsidRPr="0021242D">
        <w:t>2</w:t>
      </w:r>
      <w:r w:rsidRPr="0021242D">
        <w:t>.</w:t>
      </w:r>
      <w:r w:rsidRPr="0021242D">
        <w:rPr>
          <w:lang w:eastAsia="zh-CN"/>
        </w:rPr>
        <w:t>6</w:t>
      </w:r>
      <w:r w:rsidRPr="0021242D">
        <w:t>.</w:t>
      </w:r>
      <w:r w:rsidR="0067368B">
        <w:t>6</w:t>
      </w:r>
      <w:r w:rsidRPr="0021242D">
        <w:tab/>
      </w:r>
      <w:r w:rsidRPr="0021242D">
        <w:rPr>
          <w:lang w:eastAsia="ko-KR"/>
        </w:rPr>
        <w:t>Exceptions</w:t>
      </w:r>
      <w:bookmarkEnd w:id="2402"/>
      <w:bookmarkEnd w:id="2403"/>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67368B">
      <w:pPr>
        <w:pStyle w:val="Heading5"/>
      </w:pPr>
      <w:bookmarkStart w:id="2404" w:name="_Toc418175005"/>
      <w:bookmarkStart w:id="2405" w:name="_Toc418660986"/>
      <w:r w:rsidRPr="0021242D">
        <w:t>C.2.</w:t>
      </w:r>
      <w:r w:rsidR="00826CD2" w:rsidRPr="0021242D" w:rsidDel="00826CD2">
        <w:t xml:space="preserve"> </w:t>
      </w:r>
      <w:r w:rsidR="00826CD2" w:rsidRPr="0021242D">
        <w:t>2</w:t>
      </w:r>
      <w:r w:rsidRPr="0021242D">
        <w:t>.</w:t>
      </w:r>
      <w:r w:rsidRPr="0021242D">
        <w:rPr>
          <w:lang w:eastAsia="zh-CN"/>
        </w:rPr>
        <w:t>6</w:t>
      </w:r>
      <w:r w:rsidRPr="0021242D">
        <w:t>.</w:t>
      </w:r>
      <w:r w:rsidR="0067368B">
        <w:t>7</w:t>
      </w:r>
      <w:r w:rsidRPr="0021242D">
        <w:tab/>
      </w:r>
      <w:r w:rsidRPr="0021242D">
        <w:rPr>
          <w:lang w:eastAsia="ko-KR"/>
        </w:rPr>
        <w:t>Policies for Use</w:t>
      </w:r>
      <w:bookmarkEnd w:id="2404"/>
      <w:bookmarkEnd w:id="2405"/>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FE685A" w:rsidRPr="00E63DD0" w:rsidRDefault="00FE685A" w:rsidP="00E63DD0">
      <w:pPr>
        <w:pStyle w:val="Heading4"/>
      </w:pPr>
      <w:bookmarkStart w:id="2406" w:name="_Toc418175006"/>
      <w:bookmarkStart w:id="2407" w:name="_Toc418660987"/>
      <w:r w:rsidRPr="00E63DD0">
        <w:t>C.2.</w:t>
      </w:r>
      <w:r w:rsidR="00826CD2" w:rsidRPr="00E63DD0">
        <w:t>2</w:t>
      </w:r>
      <w:r w:rsidRPr="00E63DD0">
        <w:t>.</w:t>
      </w:r>
      <w:r w:rsidRPr="00E63DD0">
        <w:rPr>
          <w:lang w:eastAsia="zh-CN"/>
        </w:rPr>
        <w:t>7</w:t>
      </w:r>
      <w:r w:rsidRPr="00E63DD0">
        <w:tab/>
        <w:t>getApplication</w:t>
      </w:r>
      <w:r w:rsidR="00291C2F" w:rsidRPr="00E63DD0">
        <w:t>Rules</w:t>
      </w:r>
      <w:bookmarkEnd w:id="2406"/>
      <w:bookmarkEnd w:id="2407"/>
    </w:p>
    <w:p w:rsidR="00E63DD0" w:rsidRPr="00E63DD0" w:rsidRDefault="00E63DD0" w:rsidP="00E63DD0">
      <w:pPr>
        <w:pStyle w:val="Heading5"/>
      </w:pPr>
      <w:bookmarkStart w:id="2408" w:name="_Toc418660988"/>
      <w:r w:rsidRPr="00E63DD0">
        <w:t>C.2.2.</w:t>
      </w:r>
      <w:r w:rsidRPr="00E63DD0">
        <w:rPr>
          <w:lang w:eastAsia="zh-CN"/>
        </w:rPr>
        <w:t>7</w:t>
      </w:r>
      <w:r w:rsidRPr="00E63DD0">
        <w:t>.1</w:t>
      </w:r>
      <w:r w:rsidRPr="00E63DD0">
        <w:tab/>
      </w:r>
      <w:r w:rsidR="00D87590">
        <w:t>Description</w:t>
      </w:r>
      <w:bookmarkEnd w:id="2408"/>
    </w:p>
    <w:p w:rsidR="00FE685A" w:rsidRPr="00E63DD0" w:rsidRDefault="00291C2F" w:rsidP="00FE685A">
      <w:r w:rsidRPr="00E63DD0">
        <w:t>This service capability provides the ability to retrieve the Application Rules</w:t>
      </w:r>
      <w:r w:rsidR="00FE685A" w:rsidRPr="00E63DD0">
        <w:t>.</w:t>
      </w:r>
    </w:p>
    <w:p w:rsidR="00FE685A" w:rsidRPr="00E63DD0" w:rsidRDefault="00FE685A" w:rsidP="00E63DD0">
      <w:pPr>
        <w:pStyle w:val="Heading5"/>
      </w:pPr>
      <w:bookmarkStart w:id="2409" w:name="_Toc418175007"/>
      <w:bookmarkStart w:id="2410" w:name="_Toc418660989"/>
      <w:r w:rsidRPr="00E63DD0">
        <w:t>C.2.</w:t>
      </w:r>
      <w:r w:rsidR="00826CD2" w:rsidRPr="00E63DD0">
        <w:t>2</w:t>
      </w:r>
      <w:r w:rsidRPr="00E63DD0">
        <w:t>.</w:t>
      </w:r>
      <w:r w:rsidRPr="00E63DD0">
        <w:rPr>
          <w:lang w:eastAsia="zh-CN"/>
        </w:rPr>
        <w:t>7</w:t>
      </w:r>
      <w:r w:rsidRPr="00E63DD0">
        <w:t>.</w:t>
      </w:r>
      <w:r w:rsidR="00E63DD0" w:rsidRPr="00E63DD0">
        <w:t>2</w:t>
      </w:r>
      <w:r w:rsidRPr="00E63DD0">
        <w:tab/>
      </w:r>
      <w:r w:rsidR="00D87590">
        <w:t>Pre-Conditions</w:t>
      </w:r>
      <w:bookmarkEnd w:id="2409"/>
      <w:bookmarkEnd w:id="2410"/>
    </w:p>
    <w:p w:rsidR="00FE685A" w:rsidRPr="0021242D" w:rsidRDefault="00FE685A" w:rsidP="00FE685A">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FE685A" w:rsidRPr="0021242D" w:rsidRDefault="00FE685A" w:rsidP="00E63DD0">
      <w:pPr>
        <w:pStyle w:val="Heading5"/>
      </w:pPr>
      <w:bookmarkStart w:id="2411" w:name="_Toc418175008"/>
      <w:bookmarkStart w:id="2412" w:name="_Toc418660990"/>
      <w:r w:rsidRPr="0021242D">
        <w:t>C.2.</w:t>
      </w:r>
      <w:r w:rsidR="00826CD2" w:rsidRPr="0021242D">
        <w:t>2</w:t>
      </w:r>
      <w:r w:rsidRPr="0021242D">
        <w:t>.</w:t>
      </w:r>
      <w:r w:rsidRPr="0021242D">
        <w:rPr>
          <w:lang w:eastAsia="zh-CN"/>
        </w:rPr>
        <w:t>7</w:t>
      </w:r>
      <w:r w:rsidRPr="0021242D">
        <w:t>.</w:t>
      </w:r>
      <w:r w:rsidR="00E63DD0">
        <w:t>3</w:t>
      </w:r>
      <w:r w:rsidRPr="0021242D">
        <w:tab/>
      </w:r>
      <w:r w:rsidR="00534908" w:rsidRPr="0021242D">
        <w:t>Sig</w:t>
      </w:r>
      <w:r w:rsidRPr="0021242D">
        <w:t xml:space="preserve">nature – </w:t>
      </w:r>
      <w:r w:rsidR="00291C2F" w:rsidRPr="0021242D">
        <w:t>getApplicationRules</w:t>
      </w:r>
      <w:bookmarkEnd w:id="2411"/>
      <w:bookmarkEnd w:id="2412"/>
    </w:p>
    <w:p w:rsidR="00AD33C2" w:rsidRPr="0021242D" w:rsidRDefault="00AD33C2" w:rsidP="00AD33C2">
      <w:pPr>
        <w:pStyle w:val="TH"/>
      </w:pPr>
      <w:r w:rsidRPr="0021242D">
        <w:t>Table C.2.</w:t>
      </w:r>
      <w:r w:rsidR="00826CD2" w:rsidRPr="0021242D">
        <w:t>2</w:t>
      </w:r>
      <w:r w:rsidRPr="0021242D">
        <w:t>.7.</w:t>
      </w:r>
      <w:r w:rsidR="00E63DD0">
        <w:t>3</w:t>
      </w:r>
      <w:r w:rsidRPr="0021242D">
        <w:t>-1: Service Subscription Administration – getApplicationRulescapability</w:t>
      </w:r>
    </w:p>
    <w:tbl>
      <w:tblPr>
        <w:tblW w:w="8608" w:type="dxa"/>
        <w:jc w:val="center"/>
        <w:tblLayout w:type="fixed"/>
        <w:tblCellMar>
          <w:left w:w="0" w:type="dxa"/>
          <w:right w:w="0" w:type="dxa"/>
        </w:tblCellMar>
        <w:tblLook w:val="0000"/>
      </w:tblPr>
      <w:tblGrid>
        <w:gridCol w:w="1501"/>
        <w:gridCol w:w="900"/>
        <w:gridCol w:w="900"/>
        <w:gridCol w:w="5307"/>
      </w:tblGrid>
      <w:tr w:rsidR="00FE685A" w:rsidRPr="0021242D" w:rsidTr="00746BA1">
        <w:trPr>
          <w:tblHeader/>
          <w:jc w:val="center"/>
        </w:trPr>
        <w:tc>
          <w:tcPr>
            <w:tcW w:w="1501"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DD5F17" w:rsidRPr="0021242D" w:rsidTr="00746BA1">
        <w:trPr>
          <w:tblHeader/>
          <w:jc w:val="center"/>
        </w:trPr>
        <w:tc>
          <w:tcPr>
            <w:tcW w:w="1501" w:type="dxa"/>
            <w:tcBorders>
              <w:left w:val="single" w:sz="1" w:space="0" w:color="000000"/>
              <w:bottom w:val="single" w:sz="1" w:space="0" w:color="000000"/>
            </w:tcBorders>
          </w:tcPr>
          <w:p w:rsidR="00DD5F17" w:rsidRPr="0021242D" w:rsidRDefault="002F0848" w:rsidP="00AD33C2">
            <w:pPr>
              <w:pStyle w:val="TAL"/>
              <w:rPr>
                <w:lang w:eastAsia="ko-KR"/>
              </w:rPr>
            </w:pPr>
            <w:r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DD5F17" w:rsidRPr="0021242D" w:rsidRDefault="00DD5F17"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D5F17" w:rsidRPr="0021242D" w:rsidRDefault="00DD5F17"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D5F17" w:rsidRPr="0021242D" w:rsidRDefault="0068154D" w:rsidP="00AD33C2">
            <w:pPr>
              <w:pStyle w:val="TAL"/>
              <w:rPr>
                <w:lang w:eastAsia="ko-KR"/>
              </w:rPr>
            </w:pPr>
            <w:r w:rsidRPr="0021242D">
              <w:t xml:space="preserve">See Table </w:t>
            </w:r>
            <w:r w:rsidR="0096421F">
              <w:t>A.2.2-</w:t>
            </w:r>
            <w:r w:rsidRPr="0021242D">
              <w:t>1</w:t>
            </w:r>
            <w:r w:rsidR="00DD5F17" w:rsidRPr="0021242D">
              <w:t xml:space="preserve"> </w:t>
            </w:r>
          </w:p>
        </w:tc>
      </w:tr>
      <w:tr w:rsidR="00291C2F" w:rsidRPr="0021242D" w:rsidTr="00746BA1">
        <w:trPr>
          <w:tblHeader/>
          <w:jc w:val="center"/>
        </w:trPr>
        <w:tc>
          <w:tcPr>
            <w:tcW w:w="1501" w:type="dxa"/>
            <w:tcBorders>
              <w:left w:val="single" w:sz="1" w:space="0" w:color="000000"/>
              <w:bottom w:val="single" w:sz="1" w:space="0" w:color="000000"/>
            </w:tcBorders>
          </w:tcPr>
          <w:p w:rsidR="00291C2F" w:rsidRPr="0021242D" w:rsidRDefault="00291C2F" w:rsidP="00AD33C2">
            <w:pPr>
              <w:pStyle w:val="TAL"/>
            </w:pPr>
            <w:r w:rsidRPr="0021242D">
              <w:t>filterCriteria</w:t>
            </w:r>
          </w:p>
        </w:tc>
        <w:tc>
          <w:tcPr>
            <w:tcW w:w="900"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IN</w:t>
            </w:r>
          </w:p>
        </w:tc>
        <w:tc>
          <w:tcPr>
            <w:tcW w:w="900" w:type="dxa"/>
            <w:tcBorders>
              <w:left w:val="single" w:sz="1" w:space="0" w:color="000000"/>
              <w:bottom w:val="single" w:sz="1" w:space="0" w:color="000000"/>
            </w:tcBorders>
          </w:tcPr>
          <w:p w:rsidR="00291C2F" w:rsidRPr="0021242D" w:rsidRDefault="00291C2F"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 xml:space="preserve">See Table </w:t>
            </w:r>
            <w:r w:rsidR="000D3A8F">
              <w:t>6.9.2.6</w:t>
            </w:r>
            <w:r w:rsidRPr="0021242D">
              <w:t>-1</w:t>
            </w:r>
          </w:p>
        </w:tc>
      </w:tr>
      <w:tr w:rsidR="00291C2F" w:rsidRPr="0021242D" w:rsidTr="00746BA1">
        <w:trPr>
          <w:tblHeader/>
          <w:jc w:val="center"/>
        </w:trPr>
        <w:tc>
          <w:tcPr>
            <w:tcW w:w="1501" w:type="dxa"/>
            <w:tcBorders>
              <w:left w:val="single" w:sz="1" w:space="0" w:color="000000"/>
              <w:bottom w:val="single" w:sz="1" w:space="0" w:color="000000"/>
            </w:tcBorders>
          </w:tcPr>
          <w:p w:rsidR="00291C2F" w:rsidRPr="0021242D" w:rsidRDefault="00291C2F" w:rsidP="00AD33C2">
            <w:pPr>
              <w:pStyle w:val="TAL"/>
            </w:pPr>
            <w:r w:rsidRPr="0021242D">
              <w:t>applicationRules</w:t>
            </w:r>
          </w:p>
        </w:tc>
        <w:tc>
          <w:tcPr>
            <w:tcW w:w="900"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OUT</w:t>
            </w:r>
          </w:p>
        </w:tc>
        <w:tc>
          <w:tcPr>
            <w:tcW w:w="900" w:type="dxa"/>
            <w:tcBorders>
              <w:left w:val="single" w:sz="1" w:space="0" w:color="000000"/>
              <w:bottom w:val="single" w:sz="1" w:space="0" w:color="000000"/>
            </w:tcBorders>
          </w:tcPr>
          <w:p w:rsidR="00291C2F" w:rsidRPr="0021242D" w:rsidRDefault="00291C2F"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 xml:space="preserve">The resulting M2M Node entities in Table </w:t>
            </w:r>
            <w:r w:rsidR="000D3A8F">
              <w:t>6.9.2.5</w:t>
            </w:r>
            <w:r w:rsidRPr="0021242D">
              <w:t xml:space="preserve">-1. </w:t>
            </w:r>
          </w:p>
        </w:tc>
      </w:tr>
      <w:tr w:rsidR="00291C2F" w:rsidRPr="0021242D" w:rsidTr="00746BA1">
        <w:trPr>
          <w:tblHeader/>
          <w:jc w:val="center"/>
        </w:trPr>
        <w:tc>
          <w:tcPr>
            <w:tcW w:w="1501" w:type="dxa"/>
            <w:tcBorders>
              <w:left w:val="single" w:sz="1" w:space="0" w:color="000000"/>
              <w:bottom w:val="single" w:sz="1" w:space="0" w:color="000000"/>
            </w:tcBorders>
          </w:tcPr>
          <w:p w:rsidR="00291C2F" w:rsidRPr="0021242D" w:rsidRDefault="00291C2F"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OUT</w:t>
            </w:r>
          </w:p>
        </w:tc>
        <w:tc>
          <w:tcPr>
            <w:tcW w:w="900" w:type="dxa"/>
            <w:tcBorders>
              <w:left w:val="single" w:sz="1" w:space="0" w:color="000000"/>
              <w:bottom w:val="single" w:sz="1" w:space="0" w:color="000000"/>
            </w:tcBorders>
          </w:tcPr>
          <w:p w:rsidR="00291C2F" w:rsidRPr="0021242D" w:rsidRDefault="00291C2F"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291C2F" w:rsidRPr="0021242D" w:rsidRDefault="00291C2F" w:rsidP="00AD33C2">
            <w:pPr>
              <w:pStyle w:val="TAL"/>
            </w:pPr>
            <w:r w:rsidRPr="0021242D">
              <w:t>Unique response types for this service.</w:t>
            </w:r>
          </w:p>
          <w:p w:rsidR="00291C2F" w:rsidRPr="0021242D" w:rsidRDefault="00291C2F" w:rsidP="00AD33C2">
            <w:pPr>
              <w:pStyle w:val="TB1"/>
            </w:pPr>
            <w:r w:rsidRPr="0021242D">
              <w:t>None</w:t>
            </w:r>
          </w:p>
        </w:tc>
      </w:tr>
    </w:tbl>
    <w:p w:rsidR="00FE685A" w:rsidRPr="0021242D" w:rsidRDefault="00FE685A" w:rsidP="00FE685A"/>
    <w:p w:rsidR="00FE685A" w:rsidRPr="0021242D" w:rsidRDefault="00FE685A" w:rsidP="00E63DD0">
      <w:pPr>
        <w:pStyle w:val="Heading5"/>
        <w:rPr>
          <w:lang w:eastAsia="ko-KR"/>
        </w:rPr>
      </w:pPr>
      <w:bookmarkStart w:id="2413" w:name="_Toc418175009"/>
      <w:bookmarkStart w:id="2414" w:name="_Toc418660991"/>
      <w:r w:rsidRPr="0021242D">
        <w:t>C.2.</w:t>
      </w:r>
      <w:r w:rsidR="00826CD2" w:rsidRPr="0021242D">
        <w:t>2</w:t>
      </w:r>
      <w:r w:rsidRPr="0021242D">
        <w:t>.</w:t>
      </w:r>
      <w:r w:rsidRPr="0021242D">
        <w:rPr>
          <w:lang w:eastAsia="zh-CN"/>
        </w:rPr>
        <w:t>7.</w:t>
      </w:r>
      <w:r w:rsidR="00E63DD0">
        <w:rPr>
          <w:lang w:eastAsia="zh-CN"/>
        </w:rPr>
        <w:t>4</w:t>
      </w:r>
      <w:r w:rsidRPr="0021242D">
        <w:tab/>
      </w:r>
      <w:r w:rsidRPr="0021242D">
        <w:rPr>
          <w:lang w:eastAsia="ko-KR"/>
        </w:rPr>
        <w:t>Service Interactions</w:t>
      </w:r>
      <w:bookmarkEnd w:id="2413"/>
      <w:bookmarkEnd w:id="2414"/>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8"/>
        </w:numPr>
      </w:pPr>
      <w:r w:rsidRPr="0021242D">
        <w:t>Perform the common request authorization</w:t>
      </w:r>
    </w:p>
    <w:p w:rsidR="00FE685A" w:rsidRPr="0021242D" w:rsidRDefault="00FE685A" w:rsidP="004415F7">
      <w:pPr>
        <w:pStyle w:val="BN"/>
        <w:numPr>
          <w:ilvl w:val="0"/>
          <w:numId w:val="88"/>
        </w:numPr>
      </w:pPr>
      <w:r w:rsidRPr="0021242D">
        <w:t xml:space="preserve">Retrieve the M2M Applications of the </w:t>
      </w:r>
      <w:r w:rsidR="00E23C12" w:rsidRPr="0021242D">
        <w:t>M2M Service Subscription</w:t>
      </w:r>
    </w:p>
    <w:p w:rsidR="00FE685A" w:rsidRPr="0021242D" w:rsidRDefault="00FE685A" w:rsidP="004415F7">
      <w:pPr>
        <w:pStyle w:val="BN"/>
        <w:numPr>
          <w:ilvl w:val="0"/>
          <w:numId w:val="88"/>
        </w:numPr>
      </w:pPr>
      <w:r w:rsidRPr="0021242D">
        <w:t>Account for the event</w:t>
      </w:r>
    </w:p>
    <w:p w:rsidR="00FE685A" w:rsidRPr="0021242D" w:rsidRDefault="00AD33C2" w:rsidP="00B91F03">
      <w:pPr>
        <w:pStyle w:val="FL"/>
      </w:pPr>
      <w:r w:rsidRPr="0021242D">
        <w:object w:dxaOrig="10891" w:dyaOrig="7124">
          <v:shape id="_x0000_i1115" type="#_x0000_t75" style="width:470pt;height:306.45pt" o:ole="">
            <v:imagedata r:id="rId228" o:title=""/>
          </v:shape>
          <o:OLEObject Type="Embed" ProgID="Visio.Drawing.11" ShapeID="_x0000_i1115" DrawAspect="Content" ObjectID="_1492401471" r:id="rId229"/>
        </w:object>
      </w:r>
    </w:p>
    <w:p w:rsidR="00FE685A" w:rsidRPr="0021242D" w:rsidRDefault="00FE685A" w:rsidP="00AD33C2">
      <w:pPr>
        <w:pStyle w:val="TF"/>
        <w:rPr>
          <w:i/>
        </w:rPr>
      </w:pPr>
      <w:r w:rsidRPr="0021242D">
        <w:t>Figure C.2.</w:t>
      </w:r>
      <w:r w:rsidR="00826CD2" w:rsidRPr="0021242D">
        <w:t>2</w:t>
      </w:r>
      <w:r w:rsidRPr="0021242D">
        <w:t>.7.</w:t>
      </w:r>
      <w:r w:rsidR="00E63DD0">
        <w:t>4</w:t>
      </w:r>
      <w:r w:rsidRPr="0021242D">
        <w:t>-1</w:t>
      </w:r>
      <w:r w:rsidR="00AD33C2" w:rsidRPr="0021242D">
        <w:t>:</w:t>
      </w:r>
      <w:r w:rsidRPr="0021242D">
        <w:t xml:space="preserve"> </w:t>
      </w:r>
      <w:r w:rsidR="00291C2F" w:rsidRPr="0021242D">
        <w:t>getA</w:t>
      </w:r>
      <w:r w:rsidR="00AA160C" w:rsidRPr="0021242D">
        <w:t>pplicationRule</w:t>
      </w:r>
      <w:r w:rsidR="00291C2F" w:rsidRPr="0021242D">
        <w:t xml:space="preserve">s </w:t>
      </w:r>
      <w:r w:rsidR="009C5085" w:rsidRPr="0021242D">
        <w:t>Diagram</w:t>
      </w:r>
    </w:p>
    <w:p w:rsidR="00FE685A" w:rsidRPr="0021242D" w:rsidRDefault="00FE685A" w:rsidP="00E63DD0">
      <w:pPr>
        <w:pStyle w:val="Heading5"/>
      </w:pPr>
      <w:bookmarkStart w:id="2415" w:name="_Toc418175010"/>
      <w:bookmarkStart w:id="2416" w:name="_Toc418660992"/>
      <w:r w:rsidRPr="0021242D">
        <w:t>C.2.</w:t>
      </w:r>
      <w:r w:rsidR="00826CD2" w:rsidRPr="0021242D">
        <w:t>2</w:t>
      </w:r>
      <w:r w:rsidRPr="0021242D">
        <w:t>.</w:t>
      </w:r>
      <w:r w:rsidRPr="0021242D">
        <w:rPr>
          <w:lang w:eastAsia="zh-CN"/>
        </w:rPr>
        <w:t>7</w:t>
      </w:r>
      <w:r w:rsidRPr="0021242D">
        <w:t>.</w:t>
      </w:r>
      <w:r w:rsidR="00E63DD0">
        <w:t>5</w:t>
      </w:r>
      <w:r w:rsidRPr="0021242D">
        <w:tab/>
      </w:r>
      <w:r w:rsidRPr="0021242D">
        <w:rPr>
          <w:lang w:eastAsia="ko-KR"/>
        </w:rPr>
        <w:t>Post-Conditions</w:t>
      </w:r>
      <w:bookmarkEnd w:id="2415"/>
      <w:bookmarkEnd w:id="2416"/>
    </w:p>
    <w:p w:rsidR="00FE685A" w:rsidRPr="0021242D" w:rsidRDefault="00FE685A" w:rsidP="00FE685A">
      <w:pPr>
        <w:keepNext/>
        <w:rPr>
          <w:lang w:eastAsia="ko-KR"/>
        </w:rPr>
      </w:pPr>
      <w:r w:rsidRPr="0021242D">
        <w:rPr>
          <w:lang w:eastAsia="ko-KR"/>
        </w:rPr>
        <w:t>Not Applicable</w:t>
      </w:r>
      <w:r w:rsidR="00AD33C2" w:rsidRPr="0021242D">
        <w:rPr>
          <w:lang w:eastAsia="ko-KR"/>
        </w:rPr>
        <w:t>.</w:t>
      </w:r>
    </w:p>
    <w:p w:rsidR="00FE685A" w:rsidRPr="0021242D" w:rsidRDefault="00FE685A" w:rsidP="00E63DD0">
      <w:pPr>
        <w:pStyle w:val="Heading5"/>
      </w:pPr>
      <w:bookmarkStart w:id="2417" w:name="_Toc418175011"/>
      <w:bookmarkStart w:id="2418" w:name="_Toc418660993"/>
      <w:r w:rsidRPr="0021242D">
        <w:t>C.2.</w:t>
      </w:r>
      <w:r w:rsidR="00826CD2" w:rsidRPr="0021242D">
        <w:t>2</w:t>
      </w:r>
      <w:r w:rsidRPr="0021242D">
        <w:t>.</w:t>
      </w:r>
      <w:r w:rsidRPr="0021242D">
        <w:rPr>
          <w:lang w:eastAsia="zh-CN"/>
        </w:rPr>
        <w:t>7</w:t>
      </w:r>
      <w:r w:rsidRPr="0021242D">
        <w:t>.</w:t>
      </w:r>
      <w:r w:rsidR="00E63DD0">
        <w:t>6</w:t>
      </w:r>
      <w:r w:rsidRPr="0021242D">
        <w:tab/>
      </w:r>
      <w:r w:rsidRPr="0021242D">
        <w:rPr>
          <w:lang w:eastAsia="ko-KR"/>
        </w:rPr>
        <w:t>Exceptions</w:t>
      </w:r>
      <w:bookmarkEnd w:id="2417"/>
      <w:bookmarkEnd w:id="2418"/>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E63DD0">
      <w:pPr>
        <w:pStyle w:val="Heading5"/>
      </w:pPr>
      <w:bookmarkStart w:id="2419" w:name="_Toc418175012"/>
      <w:bookmarkStart w:id="2420" w:name="_Toc418660994"/>
      <w:r w:rsidRPr="0021242D">
        <w:t>C.2.</w:t>
      </w:r>
      <w:r w:rsidR="00826CD2" w:rsidRPr="0021242D">
        <w:t>2</w:t>
      </w:r>
      <w:r w:rsidRPr="0021242D">
        <w:t>.</w:t>
      </w:r>
      <w:r w:rsidRPr="0021242D">
        <w:rPr>
          <w:lang w:eastAsia="zh-CN"/>
        </w:rPr>
        <w:t>7</w:t>
      </w:r>
      <w:r w:rsidRPr="0021242D">
        <w:t>.</w:t>
      </w:r>
      <w:r w:rsidR="00E63DD0">
        <w:t>7</w:t>
      </w:r>
      <w:r w:rsidRPr="0021242D">
        <w:tab/>
      </w:r>
      <w:r w:rsidRPr="0021242D">
        <w:rPr>
          <w:lang w:eastAsia="ko-KR"/>
        </w:rPr>
        <w:t>Policies for Use</w:t>
      </w:r>
      <w:bookmarkEnd w:id="2419"/>
      <w:bookmarkEnd w:id="2420"/>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21242D" w:rsidRDefault="00FE685A" w:rsidP="00FE685A">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FE685A" w:rsidRPr="001177CF" w:rsidRDefault="00FE685A" w:rsidP="001177CF">
      <w:pPr>
        <w:pStyle w:val="Heading4"/>
      </w:pPr>
      <w:bookmarkStart w:id="2421" w:name="_Toc418175013"/>
      <w:bookmarkStart w:id="2422" w:name="_Toc418660995"/>
      <w:r w:rsidRPr="001177CF">
        <w:t>C.2.</w:t>
      </w:r>
      <w:r w:rsidR="00826CD2" w:rsidRPr="001177CF">
        <w:t>2</w:t>
      </w:r>
      <w:r w:rsidRPr="001177CF">
        <w:t>.</w:t>
      </w:r>
      <w:r w:rsidRPr="001177CF">
        <w:rPr>
          <w:lang w:eastAsia="zh-CN"/>
        </w:rPr>
        <w:t>8</w:t>
      </w:r>
      <w:r w:rsidRPr="001177CF">
        <w:tab/>
      </w:r>
      <w:r w:rsidR="005D3ED1" w:rsidRPr="001177CF">
        <w:t>updateApplicationRule</w:t>
      </w:r>
      <w:bookmarkEnd w:id="2421"/>
      <w:bookmarkEnd w:id="2422"/>
    </w:p>
    <w:p w:rsidR="001177CF" w:rsidRPr="001177CF" w:rsidRDefault="001177CF" w:rsidP="001177CF">
      <w:pPr>
        <w:pStyle w:val="Heading5"/>
      </w:pPr>
      <w:bookmarkStart w:id="2423" w:name="_Toc418660996"/>
      <w:r w:rsidRPr="001177CF">
        <w:t>C.2.2.</w:t>
      </w:r>
      <w:r w:rsidRPr="001177CF">
        <w:rPr>
          <w:lang w:eastAsia="zh-CN"/>
        </w:rPr>
        <w:t>8</w:t>
      </w:r>
      <w:r w:rsidRPr="001177CF">
        <w:t>.1</w:t>
      </w:r>
      <w:r w:rsidRPr="001177CF">
        <w:tab/>
        <w:t>Description</w:t>
      </w:r>
      <w:bookmarkEnd w:id="2423"/>
    </w:p>
    <w:p w:rsidR="00FE685A" w:rsidRPr="001177CF" w:rsidRDefault="005D3ED1" w:rsidP="00FE685A">
      <w:r w:rsidRPr="001177CF">
        <w:t>This service capability provides the ability to update an Application Rule</w:t>
      </w:r>
      <w:r w:rsidR="00FE685A" w:rsidRPr="001177CF">
        <w:t>.</w:t>
      </w:r>
    </w:p>
    <w:p w:rsidR="00FE685A" w:rsidRPr="001177CF" w:rsidRDefault="00FE685A" w:rsidP="001177CF">
      <w:pPr>
        <w:pStyle w:val="Heading5"/>
      </w:pPr>
      <w:bookmarkStart w:id="2424" w:name="_Toc418175014"/>
      <w:bookmarkStart w:id="2425" w:name="_Toc418660997"/>
      <w:r w:rsidRPr="001177CF">
        <w:lastRenderedPageBreak/>
        <w:t>C.2.</w:t>
      </w:r>
      <w:r w:rsidR="00826CD2" w:rsidRPr="001177CF">
        <w:t>2</w:t>
      </w:r>
      <w:r w:rsidRPr="001177CF">
        <w:t>.</w:t>
      </w:r>
      <w:r w:rsidRPr="001177CF">
        <w:rPr>
          <w:lang w:eastAsia="zh-CN"/>
        </w:rPr>
        <w:t>8</w:t>
      </w:r>
      <w:r w:rsidRPr="001177CF">
        <w:t>.</w:t>
      </w:r>
      <w:r w:rsidR="001177CF" w:rsidRPr="001177CF">
        <w:t>2</w:t>
      </w:r>
      <w:r w:rsidRPr="001177CF">
        <w:tab/>
      </w:r>
      <w:r w:rsidR="00D87590">
        <w:t>Pre-Conditions</w:t>
      </w:r>
      <w:bookmarkEnd w:id="2424"/>
      <w:bookmarkEnd w:id="2425"/>
    </w:p>
    <w:p w:rsidR="00FE685A" w:rsidRPr="0021242D" w:rsidRDefault="00FE685A" w:rsidP="00FE685A">
      <w:pPr>
        <w:keepNext/>
        <w:rPr>
          <w:lang w:eastAsia="ko-KR"/>
        </w:rPr>
      </w:pPr>
      <w:r w:rsidRPr="001177CF">
        <w:rPr>
          <w:lang w:eastAsia="ko-KR"/>
        </w:rPr>
        <w:t xml:space="preserve">The </w:t>
      </w:r>
      <w:r w:rsidR="00D87590">
        <w:rPr>
          <w:lang w:eastAsia="ko-KR"/>
        </w:rPr>
        <w:t>Pre-Conditions</w:t>
      </w:r>
      <w:r w:rsidRPr="001177CF">
        <w:rPr>
          <w:lang w:eastAsia="ko-KR"/>
        </w:rPr>
        <w:t xml:space="preserve"> for Mca Received Requests are met.</w:t>
      </w:r>
    </w:p>
    <w:p w:rsidR="00FE685A" w:rsidRPr="0021242D" w:rsidRDefault="00FE685A" w:rsidP="001177CF">
      <w:pPr>
        <w:pStyle w:val="Heading5"/>
      </w:pPr>
      <w:bookmarkStart w:id="2426" w:name="_Toc418175015"/>
      <w:bookmarkStart w:id="2427" w:name="_Toc418660998"/>
      <w:r w:rsidRPr="0021242D">
        <w:t>C.2.</w:t>
      </w:r>
      <w:r w:rsidR="00826CD2" w:rsidRPr="0021242D">
        <w:t>2</w:t>
      </w:r>
      <w:r w:rsidRPr="0021242D">
        <w:t>.8.</w:t>
      </w:r>
      <w:r w:rsidR="001177CF">
        <w:t>3</w:t>
      </w:r>
      <w:r w:rsidRPr="0021242D">
        <w:tab/>
      </w:r>
      <w:r w:rsidR="00534908" w:rsidRPr="0021242D">
        <w:t>Sig</w:t>
      </w:r>
      <w:r w:rsidRPr="0021242D">
        <w:t xml:space="preserve">nature – </w:t>
      </w:r>
      <w:r w:rsidR="005D3ED1" w:rsidRPr="0021242D">
        <w:t>updateApplicationRule</w:t>
      </w:r>
      <w:bookmarkEnd w:id="2426"/>
      <w:bookmarkEnd w:id="2427"/>
    </w:p>
    <w:p w:rsidR="00AD33C2" w:rsidRPr="0021242D" w:rsidRDefault="00AD33C2" w:rsidP="00AD33C2">
      <w:pPr>
        <w:pStyle w:val="TH"/>
      </w:pPr>
      <w:r w:rsidRPr="0021242D">
        <w:t>Table C.2.</w:t>
      </w:r>
      <w:r w:rsidR="00826CD2" w:rsidRPr="0021242D">
        <w:t>2</w:t>
      </w:r>
      <w:r w:rsidRPr="0021242D">
        <w:t>.8.</w:t>
      </w:r>
      <w:r w:rsidR="001177CF">
        <w:t>3</w:t>
      </w:r>
      <w:r w:rsidRPr="0021242D">
        <w:t>-1: Service Subscription Administration – updateApplicationForDevice capability</w:t>
      </w:r>
    </w:p>
    <w:tbl>
      <w:tblPr>
        <w:tblW w:w="8816" w:type="dxa"/>
        <w:jc w:val="center"/>
        <w:tblLayout w:type="fixed"/>
        <w:tblCellMar>
          <w:left w:w="0" w:type="dxa"/>
          <w:right w:w="0" w:type="dxa"/>
        </w:tblCellMar>
        <w:tblLook w:val="0000"/>
      </w:tblPr>
      <w:tblGrid>
        <w:gridCol w:w="1709"/>
        <w:gridCol w:w="900"/>
        <w:gridCol w:w="900"/>
        <w:gridCol w:w="5307"/>
      </w:tblGrid>
      <w:tr w:rsidR="00FE685A" w:rsidRPr="0021242D" w:rsidTr="00746BA1">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FE685A" w:rsidRPr="0021242D" w:rsidRDefault="00FE685A"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FE685A" w:rsidRPr="0021242D" w:rsidRDefault="00FE685A" w:rsidP="00AD33C2">
            <w:pPr>
              <w:pStyle w:val="TAH"/>
            </w:pPr>
            <w:r w:rsidRPr="0021242D">
              <w:t>Description</w:t>
            </w:r>
          </w:p>
        </w:tc>
      </w:tr>
      <w:tr w:rsidR="00FE685A" w:rsidRPr="0021242D" w:rsidTr="00746BA1">
        <w:trPr>
          <w:tblHeader/>
          <w:jc w:val="center"/>
        </w:trPr>
        <w:tc>
          <w:tcPr>
            <w:tcW w:w="1709" w:type="dxa"/>
            <w:tcBorders>
              <w:left w:val="single" w:sz="1" w:space="0" w:color="000000"/>
              <w:bottom w:val="single" w:sz="1" w:space="0" w:color="000000"/>
            </w:tcBorders>
          </w:tcPr>
          <w:p w:rsidR="00FE685A" w:rsidRPr="0021242D" w:rsidRDefault="00FE685A" w:rsidP="00AD33C2">
            <w:pPr>
              <w:pStyle w:val="TAL"/>
              <w:rPr>
                <w:lang w:eastAsia="ko-KR"/>
              </w:rPr>
            </w:pPr>
            <w:r w:rsidRPr="0021242D">
              <w:rPr>
                <w:lang w:eastAsia="ko-KR"/>
              </w:rPr>
              <w:t xml:space="preserve">Mca </w:t>
            </w:r>
            <w:r w:rsidR="002F0848"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FE685A" w:rsidRPr="0021242D" w:rsidRDefault="00FE685A"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FE685A" w:rsidRPr="0021242D" w:rsidRDefault="00FE685A"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FE685A" w:rsidRPr="0021242D" w:rsidRDefault="00FE685A" w:rsidP="00AD33C2">
            <w:pPr>
              <w:pStyle w:val="TAL"/>
              <w:rPr>
                <w:lang w:eastAsia="ko-KR"/>
              </w:rPr>
            </w:pPr>
            <w:r w:rsidRPr="0021242D">
              <w:t xml:space="preserve">See Table </w:t>
            </w:r>
            <w:r w:rsidR="0096421F">
              <w:t>A.2.2-</w:t>
            </w:r>
            <w:r w:rsidR="00DD5F17" w:rsidRPr="0021242D">
              <w:t xml:space="preserve">1 </w:t>
            </w:r>
          </w:p>
        </w:tc>
      </w:tr>
      <w:tr w:rsidR="005D3ED1" w:rsidRPr="0021242D" w:rsidTr="00746BA1">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applicationRuleId</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The unique Application Rule identifier in the context of the M2M Service Subscription.</w:t>
            </w:r>
          </w:p>
        </w:tc>
      </w:tr>
      <w:tr w:rsidR="005D3ED1" w:rsidRPr="0021242D" w:rsidTr="00746BA1">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credentialIds</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rPr>
                <w:rFonts w:eastAsia="Arial Unicode MS"/>
                <w:lang w:eastAsia="ko-KR"/>
              </w:rPr>
            </w:pPr>
            <w:r w:rsidRPr="0021242D">
              <w:rPr>
                <w:rFonts w:eastAsia="Arial Unicode MS"/>
                <w:lang w:eastAsia="ko-KR"/>
              </w:rPr>
              <w:t>List of credential identifiers for which this Application Rule is applicable, i.e. for registration requests coming into the M2M System via a Security Association Endpoint (SEA)</w:t>
            </w:r>
            <w:r w:rsidRPr="0021242D">
              <w:t xml:space="preserve"> [i.</w:t>
            </w:r>
            <w:r w:rsidR="00935233" w:rsidRPr="0021242D">
              <w:fldChar w:fldCharType="begin"/>
            </w:r>
            <w:r w:rsidRPr="0021242D">
              <w:instrText>SEQ REFI</w:instrText>
            </w:r>
            <w:r w:rsidR="00935233" w:rsidRPr="0021242D">
              <w:fldChar w:fldCharType="separate"/>
            </w:r>
            <w:r w:rsidR="000F472D">
              <w:rPr>
                <w:noProof/>
              </w:rPr>
              <w:t>5</w:t>
            </w:r>
            <w:r w:rsidR="00935233" w:rsidRPr="0021242D">
              <w:fldChar w:fldCharType="end"/>
            </w:r>
            <w:r w:rsidRPr="0021242D">
              <w:t>],</w:t>
            </w:r>
            <w:r w:rsidRPr="0021242D">
              <w:rPr>
                <w:rFonts w:eastAsia="Arial Unicode MS"/>
                <w:lang w:eastAsia="ko-KR"/>
              </w:rPr>
              <w:t xml:space="preserve"> that was authenticated using credentials that match with any of these credential identifiers, the current Application Rule applies.</w:t>
            </w:r>
          </w:p>
          <w:p w:rsidR="005D3ED1" w:rsidRPr="0021242D" w:rsidRDefault="005D3ED1" w:rsidP="00AD33C2">
            <w:pPr>
              <w:pStyle w:val="TAL"/>
            </w:pPr>
            <w:r w:rsidRPr="0021242D">
              <w:t>When present this list will overlay the list of credential identifiers.</w:t>
            </w:r>
          </w:p>
        </w:tc>
      </w:tr>
      <w:tr w:rsidR="005D3ED1" w:rsidRPr="0021242D" w:rsidTr="00746BA1">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allowedApplicationIds</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rPr>
                <w:rFonts w:eastAsia="Arial Unicode MS"/>
                <w:lang w:eastAsia="ko-KR"/>
              </w:rPr>
              <w:t xml:space="preserve">List of M2M Application Identifiers (App-ID) that shall be considered to be allowed for AE registration requests received via Security Association Endpoint (SEA) </w:t>
            </w:r>
            <w:r w:rsidRPr="0021242D">
              <w:t>[i.</w:t>
            </w:r>
            <w:r w:rsidR="00935233" w:rsidRPr="0021242D">
              <w:fldChar w:fldCharType="begin"/>
            </w:r>
            <w:r w:rsidRPr="0021242D">
              <w:instrText>SEQ REFI</w:instrText>
            </w:r>
            <w:r w:rsidR="00935233" w:rsidRPr="0021242D">
              <w:fldChar w:fldCharType="separate"/>
            </w:r>
            <w:r w:rsidR="000F472D">
              <w:rPr>
                <w:noProof/>
              </w:rPr>
              <w:t>6</w:t>
            </w:r>
            <w:r w:rsidR="00935233" w:rsidRPr="0021242D">
              <w:fldChar w:fldCharType="end"/>
            </w:r>
            <w:r w:rsidRPr="0021242D">
              <w:t>].</w:t>
            </w:r>
          </w:p>
          <w:p w:rsidR="005D3ED1" w:rsidRPr="0021242D" w:rsidRDefault="005D3ED1" w:rsidP="00AD33C2">
            <w:pPr>
              <w:pStyle w:val="TAL"/>
            </w:pPr>
            <w:r w:rsidRPr="0021242D">
              <w:t>When present this list will overlay the list of allowed App-IDs.</w:t>
            </w:r>
          </w:p>
        </w:tc>
      </w:tr>
      <w:tr w:rsidR="005D3ED1" w:rsidRPr="0021242D" w:rsidTr="00746BA1">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OUT</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Unique response types for this service.</w:t>
            </w:r>
          </w:p>
          <w:p w:rsidR="005D3ED1" w:rsidRPr="0021242D" w:rsidRDefault="005D3ED1" w:rsidP="00AD33C2">
            <w:pPr>
              <w:pStyle w:val="TB1"/>
            </w:pPr>
            <w:r w:rsidRPr="0021242D">
              <w:t>Application Rule does not exist.</w:t>
            </w:r>
          </w:p>
        </w:tc>
      </w:tr>
    </w:tbl>
    <w:p w:rsidR="00FE685A" w:rsidRPr="0021242D" w:rsidRDefault="00FE685A" w:rsidP="00FE685A"/>
    <w:p w:rsidR="00FE685A" w:rsidRPr="0021242D" w:rsidRDefault="00FE685A" w:rsidP="001177CF">
      <w:pPr>
        <w:pStyle w:val="Heading5"/>
        <w:rPr>
          <w:lang w:eastAsia="ko-KR"/>
        </w:rPr>
      </w:pPr>
      <w:bookmarkStart w:id="2428" w:name="_Toc418175016"/>
      <w:bookmarkStart w:id="2429" w:name="_Toc418660999"/>
      <w:r w:rsidRPr="0021242D">
        <w:t>C.2.</w:t>
      </w:r>
      <w:r w:rsidR="00826CD2" w:rsidRPr="0021242D">
        <w:t>2</w:t>
      </w:r>
      <w:r w:rsidRPr="0021242D">
        <w:t>.8</w:t>
      </w:r>
      <w:r w:rsidRPr="0021242D">
        <w:rPr>
          <w:lang w:eastAsia="zh-CN"/>
        </w:rPr>
        <w:t>.</w:t>
      </w:r>
      <w:r w:rsidR="001177CF">
        <w:rPr>
          <w:lang w:eastAsia="zh-CN"/>
        </w:rPr>
        <w:t>4</w:t>
      </w:r>
      <w:r w:rsidRPr="0021242D">
        <w:tab/>
      </w:r>
      <w:r w:rsidRPr="0021242D">
        <w:rPr>
          <w:lang w:eastAsia="ko-KR"/>
        </w:rPr>
        <w:t>Service Interactions</w:t>
      </w:r>
      <w:bookmarkEnd w:id="2428"/>
      <w:bookmarkEnd w:id="2429"/>
    </w:p>
    <w:p w:rsidR="00FE685A" w:rsidRPr="0021242D" w:rsidRDefault="00FE685A" w:rsidP="00FE685A">
      <w:pPr>
        <w:rPr>
          <w:lang w:eastAsia="ko-KR"/>
        </w:rPr>
      </w:pPr>
      <w:r w:rsidRPr="0021242D">
        <w:rPr>
          <w:lang w:eastAsia="ko-KR"/>
        </w:rPr>
        <w:t>The interactions of</w:t>
      </w:r>
      <w:r w:rsidR="00B759EB" w:rsidRPr="0021242D">
        <w:rPr>
          <w:lang w:eastAsia="ko-KR"/>
        </w:rPr>
        <w:t xml:space="preserve"> </w:t>
      </w:r>
      <w:r w:rsidRPr="0021242D">
        <w:rPr>
          <w:lang w:eastAsia="ko-KR"/>
        </w:rPr>
        <w:t>service capabilities required for this service capability:</w:t>
      </w:r>
    </w:p>
    <w:p w:rsidR="00FE685A" w:rsidRPr="0021242D" w:rsidRDefault="00FE685A" w:rsidP="004415F7">
      <w:pPr>
        <w:pStyle w:val="BN"/>
        <w:numPr>
          <w:ilvl w:val="0"/>
          <w:numId w:val="89"/>
        </w:numPr>
      </w:pPr>
      <w:r w:rsidRPr="0021242D">
        <w:t>Perform the common request authorization</w:t>
      </w:r>
    </w:p>
    <w:p w:rsidR="00FE685A" w:rsidRPr="0021242D" w:rsidRDefault="00FE685A" w:rsidP="004415F7">
      <w:pPr>
        <w:pStyle w:val="BN"/>
        <w:numPr>
          <w:ilvl w:val="0"/>
          <w:numId w:val="89"/>
        </w:numPr>
      </w:pPr>
      <w:r w:rsidRPr="0021242D">
        <w:t xml:space="preserve">Update the </w:t>
      </w:r>
      <w:r w:rsidR="005D3ED1" w:rsidRPr="0021242D">
        <w:t>Application Rule</w:t>
      </w:r>
      <w:r w:rsidRPr="0021242D">
        <w:t>.</w:t>
      </w:r>
    </w:p>
    <w:p w:rsidR="00FE685A" w:rsidRPr="0021242D" w:rsidRDefault="00FE685A" w:rsidP="004415F7">
      <w:pPr>
        <w:pStyle w:val="BN"/>
        <w:numPr>
          <w:ilvl w:val="0"/>
          <w:numId w:val="89"/>
        </w:numPr>
      </w:pPr>
      <w:r w:rsidRPr="0021242D">
        <w:t>Account for the event</w:t>
      </w:r>
    </w:p>
    <w:p w:rsidR="00FE685A" w:rsidRPr="0021242D" w:rsidRDefault="00AD33C2" w:rsidP="00B91F03">
      <w:pPr>
        <w:pStyle w:val="FL"/>
      </w:pPr>
      <w:r w:rsidRPr="0021242D">
        <w:object w:dxaOrig="10454" w:dyaOrig="7117">
          <v:shape id="_x0000_i1116" type="#_x0000_t75" style="width:470pt;height:319.7pt" o:ole="">
            <v:imagedata r:id="rId230" o:title=""/>
          </v:shape>
          <o:OLEObject Type="Embed" ProgID="Visio.Drawing.11" ShapeID="_x0000_i1116" DrawAspect="Content" ObjectID="_1492401472" r:id="rId231"/>
        </w:object>
      </w:r>
    </w:p>
    <w:p w:rsidR="00FE685A" w:rsidRPr="0021242D" w:rsidRDefault="0068154D" w:rsidP="00AD33C2">
      <w:pPr>
        <w:pStyle w:val="TF"/>
        <w:rPr>
          <w:i/>
        </w:rPr>
      </w:pPr>
      <w:r w:rsidRPr="0021242D">
        <w:t>Figure C.2.</w:t>
      </w:r>
      <w:r w:rsidR="00826CD2" w:rsidRPr="0021242D">
        <w:t>2</w:t>
      </w:r>
      <w:r w:rsidRPr="0021242D">
        <w:t>.8.</w:t>
      </w:r>
      <w:r w:rsidR="001177CF">
        <w:t>4</w:t>
      </w:r>
      <w:r w:rsidRPr="0021242D">
        <w:t>-1</w:t>
      </w:r>
      <w:r w:rsidR="00AD33C2" w:rsidRPr="0021242D">
        <w:t>:</w:t>
      </w:r>
      <w:r w:rsidRPr="0021242D">
        <w:t xml:space="preserve"> </w:t>
      </w:r>
      <w:r w:rsidR="005D3ED1" w:rsidRPr="0021242D">
        <w:t>updateApplicationRule</w:t>
      </w:r>
      <w:r w:rsidR="00AA160C" w:rsidRPr="0021242D">
        <w:t xml:space="preserve"> </w:t>
      </w:r>
      <w:r w:rsidRPr="0021242D">
        <w:t>Diagram</w:t>
      </w:r>
    </w:p>
    <w:p w:rsidR="00FE685A" w:rsidRPr="0021242D" w:rsidRDefault="0068154D" w:rsidP="001177CF">
      <w:pPr>
        <w:pStyle w:val="Heading5"/>
      </w:pPr>
      <w:bookmarkStart w:id="2430" w:name="_Toc418175017"/>
      <w:bookmarkStart w:id="2431" w:name="_Toc418661000"/>
      <w:r w:rsidRPr="0021242D">
        <w:t>C.2.</w:t>
      </w:r>
      <w:r w:rsidR="00826CD2" w:rsidRPr="0021242D">
        <w:t>2</w:t>
      </w:r>
      <w:r w:rsidRPr="0021242D">
        <w:t>.8.</w:t>
      </w:r>
      <w:r w:rsidR="001177CF">
        <w:t>5</w:t>
      </w:r>
      <w:r w:rsidRPr="0021242D">
        <w:tab/>
        <w:t>Post-Conditions</w:t>
      </w:r>
      <w:bookmarkEnd w:id="2430"/>
      <w:bookmarkEnd w:id="2431"/>
    </w:p>
    <w:p w:rsidR="00FE685A" w:rsidRPr="0021242D" w:rsidRDefault="00FE685A" w:rsidP="00FE685A">
      <w:pPr>
        <w:keepNext/>
        <w:rPr>
          <w:lang w:eastAsia="ko-KR"/>
        </w:rPr>
      </w:pPr>
      <w:r w:rsidRPr="0021242D">
        <w:rPr>
          <w:lang w:eastAsia="ko-KR"/>
        </w:rPr>
        <w:t xml:space="preserve">The </w:t>
      </w:r>
      <w:r w:rsidR="00E716DA" w:rsidRPr="0021242D">
        <w:rPr>
          <w:lang w:eastAsia="ko-KR"/>
        </w:rPr>
        <w:t>Application</w:t>
      </w:r>
      <w:r w:rsidR="005D3ED1" w:rsidRPr="0021242D">
        <w:rPr>
          <w:lang w:eastAsia="ko-KR"/>
        </w:rPr>
        <w:t xml:space="preserve"> Rule is updated</w:t>
      </w:r>
      <w:r w:rsidRPr="0021242D">
        <w:rPr>
          <w:lang w:eastAsia="ko-KR"/>
        </w:rPr>
        <w:t>.</w:t>
      </w:r>
    </w:p>
    <w:p w:rsidR="00FE685A" w:rsidRPr="0021242D" w:rsidRDefault="00FE685A" w:rsidP="001177CF">
      <w:pPr>
        <w:pStyle w:val="Heading5"/>
      </w:pPr>
      <w:bookmarkStart w:id="2432" w:name="_Toc418175018"/>
      <w:bookmarkStart w:id="2433" w:name="_Toc418661001"/>
      <w:r w:rsidRPr="0021242D">
        <w:t>C.2.</w:t>
      </w:r>
      <w:r w:rsidR="00826CD2" w:rsidRPr="0021242D">
        <w:t>2</w:t>
      </w:r>
      <w:r w:rsidRPr="0021242D">
        <w:t>.8.</w:t>
      </w:r>
      <w:r w:rsidR="001177CF">
        <w:t>6</w:t>
      </w:r>
      <w:r w:rsidRPr="0021242D">
        <w:tab/>
      </w:r>
      <w:r w:rsidRPr="0021242D">
        <w:rPr>
          <w:lang w:eastAsia="ko-KR"/>
        </w:rPr>
        <w:t>Exceptions</w:t>
      </w:r>
      <w:bookmarkEnd w:id="2432"/>
      <w:bookmarkEnd w:id="2433"/>
    </w:p>
    <w:p w:rsidR="00FE685A" w:rsidRPr="0021242D" w:rsidRDefault="00FE685A" w:rsidP="00FE685A">
      <w:pPr>
        <w:keepNext/>
        <w:rPr>
          <w:lang w:eastAsia="ko-KR"/>
        </w:rPr>
      </w:pPr>
      <w:r w:rsidRPr="0021242D">
        <w:rPr>
          <w:lang w:eastAsia="ko-KR"/>
        </w:rPr>
        <w:t>No unique exceptions for this service capability.</w:t>
      </w:r>
    </w:p>
    <w:p w:rsidR="00FE685A" w:rsidRPr="0021242D" w:rsidRDefault="00FE685A" w:rsidP="00FE685A">
      <w:pPr>
        <w:keepNext/>
      </w:pPr>
      <w:r w:rsidRPr="0021242D">
        <w:rPr>
          <w:lang w:eastAsia="ko-KR"/>
        </w:rPr>
        <w:t>Consumed services may throw exceptions which are forwarded by this service capability.</w:t>
      </w:r>
    </w:p>
    <w:p w:rsidR="00FE685A" w:rsidRPr="0021242D" w:rsidRDefault="00FE685A" w:rsidP="001177CF">
      <w:pPr>
        <w:pStyle w:val="Heading5"/>
      </w:pPr>
      <w:bookmarkStart w:id="2434" w:name="_Toc418175019"/>
      <w:bookmarkStart w:id="2435" w:name="_Toc418661002"/>
      <w:r w:rsidRPr="0021242D">
        <w:t>C.2.</w:t>
      </w:r>
      <w:r w:rsidR="00826CD2" w:rsidRPr="0021242D">
        <w:t>2</w:t>
      </w:r>
      <w:r w:rsidRPr="0021242D">
        <w:t>.8.</w:t>
      </w:r>
      <w:r w:rsidR="001177CF">
        <w:t>7</w:t>
      </w:r>
      <w:r w:rsidRPr="0021242D">
        <w:tab/>
      </w:r>
      <w:r w:rsidRPr="0021242D">
        <w:rPr>
          <w:lang w:eastAsia="ko-KR"/>
        </w:rPr>
        <w:t>Policies for Use</w:t>
      </w:r>
      <w:bookmarkEnd w:id="2434"/>
      <w:bookmarkEnd w:id="2435"/>
    </w:p>
    <w:p w:rsidR="00FE685A" w:rsidRPr="0021242D" w:rsidRDefault="00FE685A" w:rsidP="00FE685A">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FE685A" w:rsidRPr="0021242D" w:rsidRDefault="00FE685A" w:rsidP="00FE685A">
      <w:pPr>
        <w:rPr>
          <w:color w:val="000000"/>
        </w:rPr>
      </w:pPr>
      <w:r w:rsidRPr="0021242D">
        <w:rPr>
          <w:color w:val="000000"/>
        </w:rPr>
        <w:t>Transaction Pattern: Participation allowed</w:t>
      </w:r>
    </w:p>
    <w:p w:rsidR="00FE685A" w:rsidRPr="00BD55A7" w:rsidRDefault="00FE685A" w:rsidP="00FE685A">
      <w:pPr>
        <w:overflowPunct/>
        <w:autoSpaceDE/>
        <w:autoSpaceDN/>
        <w:adjustRightInd/>
        <w:spacing w:before="72" w:after="72"/>
        <w:textAlignment w:val="auto"/>
        <w:rPr>
          <w:color w:val="000000"/>
        </w:rPr>
      </w:pPr>
      <w:r w:rsidRPr="00BD55A7">
        <w:rPr>
          <w:color w:val="000000"/>
        </w:rPr>
        <w:t>Maximum Response: 300</w:t>
      </w:r>
      <w:r w:rsidR="00AD33C2" w:rsidRPr="00BD55A7">
        <w:rPr>
          <w:color w:val="000000"/>
        </w:rPr>
        <w:t xml:space="preserve"> </w:t>
      </w:r>
      <w:r w:rsidRPr="00BD55A7">
        <w:rPr>
          <w:color w:val="000000"/>
        </w:rPr>
        <w:t>ms</w:t>
      </w:r>
    </w:p>
    <w:p w:rsidR="005D3ED1" w:rsidRPr="00BD55A7" w:rsidRDefault="005D3ED1" w:rsidP="008C732A">
      <w:pPr>
        <w:pStyle w:val="Heading4"/>
      </w:pPr>
      <w:bookmarkStart w:id="2436" w:name="_Toc418175020"/>
      <w:bookmarkStart w:id="2437" w:name="_Toc418661003"/>
      <w:r w:rsidRPr="00BD55A7">
        <w:t>C.2.</w:t>
      </w:r>
      <w:r w:rsidR="00826CD2" w:rsidRPr="00BD55A7">
        <w:t>2</w:t>
      </w:r>
      <w:r w:rsidRPr="00BD55A7">
        <w:t>.9</w:t>
      </w:r>
      <w:r w:rsidRPr="00BD55A7">
        <w:tab/>
        <w:t>updateNodeForServiceSubscription</w:t>
      </w:r>
      <w:bookmarkEnd w:id="2436"/>
      <w:bookmarkEnd w:id="2437"/>
    </w:p>
    <w:p w:rsidR="008C732A" w:rsidRPr="00BD55A7" w:rsidRDefault="008C732A" w:rsidP="008C732A">
      <w:pPr>
        <w:pStyle w:val="Heading5"/>
      </w:pPr>
      <w:bookmarkStart w:id="2438" w:name="_Toc418661004"/>
      <w:r w:rsidRPr="00BD55A7">
        <w:t>C.2.2.</w:t>
      </w:r>
      <w:r w:rsidRPr="00BD55A7">
        <w:rPr>
          <w:lang w:eastAsia="zh-CN"/>
        </w:rPr>
        <w:t>9</w:t>
      </w:r>
      <w:r w:rsidRPr="00BD55A7">
        <w:t>.1</w:t>
      </w:r>
      <w:r w:rsidRPr="00BD55A7">
        <w:tab/>
        <w:t>Description</w:t>
      </w:r>
      <w:bookmarkEnd w:id="2438"/>
    </w:p>
    <w:p w:rsidR="005D3ED1" w:rsidRPr="00BD55A7" w:rsidRDefault="005D3ED1" w:rsidP="005D3ED1">
      <w:r w:rsidRPr="00BD55A7">
        <w:t>This service capability provides the ability to update the Application Rules and External Identifiers to be associated to a Node within the context of a M2M Service Subscription.</w:t>
      </w:r>
    </w:p>
    <w:p w:rsidR="005D3ED1" w:rsidRPr="00BD55A7" w:rsidRDefault="005D3ED1" w:rsidP="008C732A">
      <w:pPr>
        <w:pStyle w:val="Heading5"/>
      </w:pPr>
      <w:bookmarkStart w:id="2439" w:name="_Toc418175021"/>
      <w:bookmarkStart w:id="2440" w:name="_Toc418661005"/>
      <w:r w:rsidRPr="00BD55A7">
        <w:lastRenderedPageBreak/>
        <w:t>C.2.</w:t>
      </w:r>
      <w:r w:rsidR="00826CD2" w:rsidRPr="00BD55A7">
        <w:t>2</w:t>
      </w:r>
      <w:r w:rsidRPr="00BD55A7">
        <w:t>.</w:t>
      </w:r>
      <w:r w:rsidRPr="00BD55A7">
        <w:rPr>
          <w:lang w:eastAsia="zh-CN"/>
        </w:rPr>
        <w:t>9</w:t>
      </w:r>
      <w:r w:rsidRPr="00BD55A7">
        <w:t>.</w:t>
      </w:r>
      <w:r w:rsidR="008C732A" w:rsidRPr="00BD55A7">
        <w:t>2</w:t>
      </w:r>
      <w:r w:rsidRPr="00BD55A7">
        <w:tab/>
      </w:r>
      <w:r w:rsidR="00D87590">
        <w:t>Pre-Conditions</w:t>
      </w:r>
      <w:bookmarkEnd w:id="2439"/>
      <w:bookmarkEnd w:id="2440"/>
    </w:p>
    <w:p w:rsidR="005D3ED1" w:rsidRPr="0021242D" w:rsidRDefault="005D3ED1" w:rsidP="005D3ED1">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5D3ED1" w:rsidRPr="0021242D" w:rsidRDefault="005D3ED1" w:rsidP="008C732A">
      <w:pPr>
        <w:pStyle w:val="Heading5"/>
      </w:pPr>
      <w:bookmarkStart w:id="2441" w:name="_Toc418175022"/>
      <w:bookmarkStart w:id="2442" w:name="_Toc418661006"/>
      <w:r w:rsidRPr="0021242D">
        <w:t>C.2.</w:t>
      </w:r>
      <w:r w:rsidR="00826CD2" w:rsidRPr="0021242D">
        <w:t>2</w:t>
      </w:r>
      <w:r w:rsidRPr="0021242D">
        <w:t>.9.</w:t>
      </w:r>
      <w:r w:rsidR="008C732A">
        <w:t>3</w:t>
      </w:r>
      <w:r w:rsidRPr="0021242D">
        <w:tab/>
        <w:t>Signature – updateNodeForServiceSubscription</w:t>
      </w:r>
      <w:bookmarkEnd w:id="2441"/>
      <w:bookmarkEnd w:id="2442"/>
    </w:p>
    <w:p w:rsidR="00AD33C2" w:rsidRPr="0021242D" w:rsidRDefault="00AD33C2" w:rsidP="00AD33C2">
      <w:pPr>
        <w:pStyle w:val="TH"/>
      </w:pPr>
      <w:r w:rsidRPr="0021242D">
        <w:t>Table C.2.</w:t>
      </w:r>
      <w:r w:rsidR="00826CD2" w:rsidRPr="0021242D">
        <w:t>2</w:t>
      </w:r>
      <w:r w:rsidRPr="0021242D">
        <w:t>.9.</w:t>
      </w:r>
      <w:r w:rsidR="008C732A">
        <w:t>3</w:t>
      </w:r>
      <w:r w:rsidRPr="0021242D">
        <w:t>-1: Service Subscription Administration – updateNodeForServiceSubscription capability</w:t>
      </w:r>
    </w:p>
    <w:tbl>
      <w:tblPr>
        <w:tblW w:w="8816" w:type="dxa"/>
        <w:jc w:val="center"/>
        <w:tblLayout w:type="fixed"/>
        <w:tblCellMar>
          <w:left w:w="0" w:type="dxa"/>
          <w:right w:w="0" w:type="dxa"/>
        </w:tblCellMar>
        <w:tblLook w:val="0000"/>
      </w:tblPr>
      <w:tblGrid>
        <w:gridCol w:w="1709"/>
        <w:gridCol w:w="900"/>
        <w:gridCol w:w="900"/>
        <w:gridCol w:w="5307"/>
      </w:tblGrid>
      <w:tr w:rsidR="005D3ED1" w:rsidRPr="0021242D" w:rsidTr="00FE54CA">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5D3ED1" w:rsidRPr="0021242D" w:rsidRDefault="005D3ED1"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5D3ED1" w:rsidRPr="0021242D" w:rsidRDefault="005D3ED1"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5D3ED1" w:rsidRPr="0021242D" w:rsidRDefault="005D3ED1"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5D3ED1" w:rsidRPr="0021242D" w:rsidRDefault="005D3ED1" w:rsidP="00AD33C2">
            <w:pPr>
              <w:pStyle w:val="TAH"/>
            </w:pPr>
            <w:r w:rsidRPr="0021242D">
              <w:t>Description</w:t>
            </w:r>
          </w:p>
        </w:tc>
      </w:tr>
      <w:tr w:rsidR="005D3ED1" w:rsidRPr="0021242D" w:rsidTr="00FE54CA">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rPr>
                <w:lang w:eastAsia="ko-KR"/>
              </w:rPr>
            </w:pPr>
            <w:r w:rsidRPr="0021242D">
              <w:rPr>
                <w:lang w:eastAsia="ko-KR"/>
              </w:rPr>
              <w:t xml:space="preserve">Mca </w:t>
            </w:r>
            <w:r w:rsidR="002F0848"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5D3ED1" w:rsidRPr="0021242D" w:rsidRDefault="005D3ED1"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rPr>
                <w:lang w:eastAsia="ko-KR"/>
              </w:rPr>
            </w:pPr>
            <w:r w:rsidRPr="0021242D">
              <w:t xml:space="preserve">See Table </w:t>
            </w:r>
            <w:r w:rsidR="0096421F">
              <w:t>A.2.2-</w:t>
            </w:r>
            <w:r w:rsidRPr="0021242D">
              <w:t xml:space="preserve">1 </w:t>
            </w:r>
          </w:p>
        </w:tc>
      </w:tr>
      <w:tr w:rsidR="005D3ED1" w:rsidRPr="0021242D" w:rsidTr="00FE54CA">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nodeId</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NO</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The unique M2M Node identifier in the context of the M2M Service Subscription.</w:t>
            </w:r>
          </w:p>
        </w:tc>
      </w:tr>
      <w:tr w:rsidR="005D3ED1" w:rsidRPr="0021242D" w:rsidTr="00FE54CA">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applicationRuleIds</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A list of Application Rule Identifier. When present this list will overlay the list of Applications associated with the Node.</w:t>
            </w:r>
          </w:p>
        </w:tc>
      </w:tr>
      <w:tr w:rsidR="005D3ED1" w:rsidRPr="0021242D" w:rsidTr="00FE54CA">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externalIds</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IN</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List of URNs that represent the external identifiers associated with this device. When present this list will overlay the list of external identifiers associated with the Node.</w:t>
            </w:r>
          </w:p>
        </w:tc>
      </w:tr>
      <w:tr w:rsidR="005D3ED1" w:rsidRPr="0021242D" w:rsidTr="00FE54CA">
        <w:trPr>
          <w:tblHeader/>
          <w:jc w:val="center"/>
        </w:trPr>
        <w:tc>
          <w:tcPr>
            <w:tcW w:w="1709" w:type="dxa"/>
            <w:tcBorders>
              <w:left w:val="single" w:sz="1" w:space="0" w:color="000000"/>
              <w:bottom w:val="single" w:sz="1" w:space="0" w:color="000000"/>
            </w:tcBorders>
          </w:tcPr>
          <w:p w:rsidR="005D3ED1" w:rsidRPr="0021242D" w:rsidRDefault="005D3ED1" w:rsidP="00AD33C2">
            <w:pPr>
              <w:pStyle w:val="TAL"/>
            </w:pPr>
            <w:r w:rsidRPr="0021242D">
              <w:t>responseType</w:t>
            </w:r>
          </w:p>
        </w:tc>
        <w:tc>
          <w:tcPr>
            <w:tcW w:w="900"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OUT</w:t>
            </w:r>
          </w:p>
        </w:tc>
        <w:tc>
          <w:tcPr>
            <w:tcW w:w="900" w:type="dxa"/>
            <w:tcBorders>
              <w:left w:val="single" w:sz="1" w:space="0" w:color="000000"/>
              <w:bottom w:val="single" w:sz="1" w:space="0" w:color="000000"/>
            </w:tcBorders>
          </w:tcPr>
          <w:p w:rsidR="005D3ED1" w:rsidRPr="0021242D" w:rsidRDefault="005D3ED1" w:rsidP="00AD33C2">
            <w:pPr>
              <w:pStyle w:val="TAL"/>
            </w:pPr>
            <w:r w:rsidRPr="0021242D">
              <w:t>YES</w:t>
            </w:r>
          </w:p>
        </w:tc>
        <w:tc>
          <w:tcPr>
            <w:tcW w:w="5307" w:type="dxa"/>
            <w:tcBorders>
              <w:left w:val="single" w:sz="1" w:space="0" w:color="000000"/>
              <w:bottom w:val="single" w:sz="1" w:space="0" w:color="000000"/>
              <w:right w:val="single" w:sz="1" w:space="0" w:color="000000"/>
            </w:tcBorders>
          </w:tcPr>
          <w:p w:rsidR="005D3ED1" w:rsidRPr="0021242D" w:rsidRDefault="005D3ED1" w:rsidP="00AD33C2">
            <w:pPr>
              <w:pStyle w:val="TAL"/>
            </w:pPr>
            <w:r w:rsidRPr="0021242D">
              <w:t>Unique response types for this service.</w:t>
            </w:r>
          </w:p>
          <w:p w:rsidR="005D3ED1" w:rsidRPr="0021242D" w:rsidRDefault="005D3ED1" w:rsidP="00AD33C2">
            <w:pPr>
              <w:pStyle w:val="TB1"/>
            </w:pPr>
            <w:r w:rsidRPr="0021242D">
              <w:t>M2M Service Subscription does not exist</w:t>
            </w:r>
          </w:p>
          <w:p w:rsidR="005D3ED1" w:rsidRPr="0021242D" w:rsidRDefault="005D3ED1" w:rsidP="00AD33C2">
            <w:pPr>
              <w:pStyle w:val="TB1"/>
            </w:pPr>
            <w:r w:rsidRPr="0021242D">
              <w:t>M2M Node does not exist for the M2M Service Subscription</w:t>
            </w:r>
          </w:p>
        </w:tc>
      </w:tr>
    </w:tbl>
    <w:p w:rsidR="005D3ED1" w:rsidRPr="0021242D" w:rsidRDefault="005D3ED1" w:rsidP="00AD33C2"/>
    <w:p w:rsidR="005D3ED1" w:rsidRPr="0021242D" w:rsidRDefault="005D3ED1" w:rsidP="008C732A">
      <w:pPr>
        <w:pStyle w:val="Heading5"/>
        <w:rPr>
          <w:lang w:eastAsia="ko-KR"/>
        </w:rPr>
      </w:pPr>
      <w:bookmarkStart w:id="2443" w:name="_Toc418175023"/>
      <w:bookmarkStart w:id="2444" w:name="_Toc418661007"/>
      <w:r w:rsidRPr="0021242D">
        <w:t>C.2.</w:t>
      </w:r>
      <w:r w:rsidR="00826CD2" w:rsidRPr="0021242D">
        <w:t>2</w:t>
      </w:r>
      <w:r w:rsidRPr="0021242D">
        <w:t>.9</w:t>
      </w:r>
      <w:r w:rsidRPr="0021242D">
        <w:rPr>
          <w:lang w:eastAsia="zh-CN"/>
        </w:rPr>
        <w:t>.</w:t>
      </w:r>
      <w:r w:rsidR="008C732A">
        <w:rPr>
          <w:lang w:eastAsia="zh-CN"/>
        </w:rPr>
        <w:t>4</w:t>
      </w:r>
      <w:r w:rsidRPr="0021242D">
        <w:tab/>
      </w:r>
      <w:r w:rsidRPr="0021242D">
        <w:rPr>
          <w:lang w:eastAsia="ko-KR"/>
        </w:rPr>
        <w:t>Service Interactions</w:t>
      </w:r>
      <w:bookmarkEnd w:id="2443"/>
      <w:bookmarkEnd w:id="2444"/>
    </w:p>
    <w:p w:rsidR="005D3ED1" w:rsidRPr="0021242D" w:rsidRDefault="005D3ED1" w:rsidP="005D3ED1">
      <w:pPr>
        <w:rPr>
          <w:lang w:eastAsia="ko-KR"/>
        </w:rPr>
      </w:pPr>
      <w:r w:rsidRPr="0021242D">
        <w:rPr>
          <w:lang w:eastAsia="ko-KR"/>
        </w:rPr>
        <w:t>The interactions of service capabilities required for this service capability:</w:t>
      </w:r>
    </w:p>
    <w:p w:rsidR="005D3ED1" w:rsidRPr="0021242D" w:rsidRDefault="005D3ED1" w:rsidP="004415F7">
      <w:pPr>
        <w:pStyle w:val="BN"/>
        <w:numPr>
          <w:ilvl w:val="0"/>
          <w:numId w:val="90"/>
        </w:numPr>
      </w:pPr>
      <w:r w:rsidRPr="0021242D">
        <w:t>Perform the common request authorization</w:t>
      </w:r>
    </w:p>
    <w:p w:rsidR="005D3ED1" w:rsidRPr="0021242D" w:rsidRDefault="005D3ED1" w:rsidP="004415F7">
      <w:pPr>
        <w:pStyle w:val="BN"/>
        <w:numPr>
          <w:ilvl w:val="0"/>
          <w:numId w:val="90"/>
        </w:numPr>
      </w:pPr>
      <w:r w:rsidRPr="0021242D">
        <w:t>Update the M2M Node information for the M2M Service Subscription</w:t>
      </w:r>
    </w:p>
    <w:p w:rsidR="005D3ED1" w:rsidRPr="0021242D" w:rsidRDefault="005D3ED1" w:rsidP="004415F7">
      <w:pPr>
        <w:pStyle w:val="BN"/>
        <w:numPr>
          <w:ilvl w:val="0"/>
          <w:numId w:val="90"/>
        </w:numPr>
      </w:pPr>
      <w:r w:rsidRPr="0021242D">
        <w:t>Account for the event</w:t>
      </w:r>
    </w:p>
    <w:p w:rsidR="005D3ED1" w:rsidRPr="0021242D" w:rsidRDefault="00AD33C2" w:rsidP="00B91F03">
      <w:pPr>
        <w:pStyle w:val="FL"/>
      </w:pPr>
      <w:r w:rsidRPr="0021242D">
        <w:object w:dxaOrig="10454" w:dyaOrig="7117">
          <v:shape id="_x0000_i1117" type="#_x0000_t75" style="width:470pt;height:319.7pt" o:ole="">
            <v:imagedata r:id="rId232" o:title=""/>
          </v:shape>
          <o:OLEObject Type="Embed" ProgID="Visio.Drawing.11" ShapeID="_x0000_i1117" DrawAspect="Content" ObjectID="_1492401473" r:id="rId233"/>
        </w:object>
      </w:r>
    </w:p>
    <w:p w:rsidR="005D3ED1" w:rsidRPr="0021242D" w:rsidRDefault="005D3ED1" w:rsidP="00AD33C2">
      <w:pPr>
        <w:pStyle w:val="TF"/>
        <w:rPr>
          <w:i/>
        </w:rPr>
      </w:pPr>
      <w:r w:rsidRPr="0021242D">
        <w:t>Figure C.2.</w:t>
      </w:r>
      <w:r w:rsidR="00826CD2" w:rsidRPr="0021242D">
        <w:t>2</w:t>
      </w:r>
      <w:r w:rsidRPr="0021242D">
        <w:t>.</w:t>
      </w:r>
      <w:r w:rsidR="00AA160C" w:rsidRPr="0021242D">
        <w:t>9</w:t>
      </w:r>
      <w:r w:rsidRPr="0021242D">
        <w:t>.</w:t>
      </w:r>
      <w:r w:rsidR="008C732A">
        <w:t>4</w:t>
      </w:r>
      <w:r w:rsidRPr="0021242D">
        <w:t>-1</w:t>
      </w:r>
      <w:r w:rsidR="00AD33C2" w:rsidRPr="0021242D">
        <w:t>:</w:t>
      </w:r>
      <w:r w:rsidRPr="0021242D">
        <w:t xml:space="preserve"> update</w:t>
      </w:r>
      <w:r w:rsidR="00AA160C" w:rsidRPr="0021242D">
        <w:t xml:space="preserve">NodeForServiceSubscription </w:t>
      </w:r>
      <w:r w:rsidRPr="0021242D">
        <w:t>Diagram</w:t>
      </w:r>
    </w:p>
    <w:p w:rsidR="005D3ED1" w:rsidRPr="0021242D" w:rsidRDefault="005D3ED1" w:rsidP="008C732A">
      <w:pPr>
        <w:pStyle w:val="Heading5"/>
      </w:pPr>
      <w:bookmarkStart w:id="2445" w:name="_Toc418175024"/>
      <w:bookmarkStart w:id="2446" w:name="_Toc418661008"/>
      <w:r w:rsidRPr="0021242D">
        <w:t>C.2.</w:t>
      </w:r>
      <w:r w:rsidR="00826CD2" w:rsidRPr="0021242D">
        <w:t>2</w:t>
      </w:r>
      <w:r w:rsidRPr="0021242D">
        <w:t>.</w:t>
      </w:r>
      <w:r w:rsidR="00AA160C" w:rsidRPr="0021242D">
        <w:t>9</w:t>
      </w:r>
      <w:r w:rsidRPr="0021242D">
        <w:t>.</w:t>
      </w:r>
      <w:r w:rsidR="008C732A">
        <w:t>5</w:t>
      </w:r>
      <w:r w:rsidRPr="0021242D">
        <w:tab/>
        <w:t>Post-Conditions</w:t>
      </w:r>
      <w:bookmarkEnd w:id="2445"/>
      <w:bookmarkEnd w:id="2446"/>
    </w:p>
    <w:p w:rsidR="005D3ED1" w:rsidRPr="0021242D" w:rsidRDefault="005D3ED1" w:rsidP="005D3ED1">
      <w:pPr>
        <w:keepNext/>
        <w:rPr>
          <w:lang w:eastAsia="ko-KR"/>
        </w:rPr>
      </w:pPr>
      <w:r w:rsidRPr="0021242D">
        <w:rPr>
          <w:lang w:eastAsia="ko-KR"/>
        </w:rPr>
        <w:t xml:space="preserve">The </w:t>
      </w:r>
      <w:r w:rsidR="00AA160C" w:rsidRPr="0021242D">
        <w:rPr>
          <w:lang w:eastAsia="ko-KR"/>
        </w:rPr>
        <w:t>M2M Node for the M2M Service Subscription</w:t>
      </w:r>
      <w:r w:rsidRPr="0021242D">
        <w:rPr>
          <w:lang w:eastAsia="ko-KR"/>
        </w:rPr>
        <w:t xml:space="preserve"> is updated.</w:t>
      </w:r>
    </w:p>
    <w:p w:rsidR="005D3ED1" w:rsidRPr="0021242D" w:rsidRDefault="00AA160C" w:rsidP="008C732A">
      <w:pPr>
        <w:pStyle w:val="Heading5"/>
      </w:pPr>
      <w:bookmarkStart w:id="2447" w:name="_Toc418175025"/>
      <w:bookmarkStart w:id="2448" w:name="_Toc418661009"/>
      <w:r w:rsidRPr="0021242D">
        <w:t>C.2.</w:t>
      </w:r>
      <w:r w:rsidR="00826CD2" w:rsidRPr="0021242D">
        <w:t>2</w:t>
      </w:r>
      <w:r w:rsidRPr="0021242D">
        <w:t>.9</w:t>
      </w:r>
      <w:r w:rsidR="005D3ED1" w:rsidRPr="0021242D">
        <w:t>.</w:t>
      </w:r>
      <w:r w:rsidR="008C732A">
        <w:t>6</w:t>
      </w:r>
      <w:r w:rsidR="005D3ED1" w:rsidRPr="0021242D">
        <w:tab/>
      </w:r>
      <w:r w:rsidR="005D3ED1" w:rsidRPr="0021242D">
        <w:rPr>
          <w:lang w:eastAsia="ko-KR"/>
        </w:rPr>
        <w:t>Exceptions</w:t>
      </w:r>
      <w:bookmarkEnd w:id="2447"/>
      <w:bookmarkEnd w:id="2448"/>
    </w:p>
    <w:p w:rsidR="005D3ED1" w:rsidRPr="0021242D" w:rsidRDefault="005D3ED1" w:rsidP="005D3ED1">
      <w:pPr>
        <w:keepNext/>
        <w:rPr>
          <w:lang w:eastAsia="ko-KR"/>
        </w:rPr>
      </w:pPr>
      <w:r w:rsidRPr="0021242D">
        <w:rPr>
          <w:lang w:eastAsia="ko-KR"/>
        </w:rPr>
        <w:t>No unique exceptions for this service capability.</w:t>
      </w:r>
    </w:p>
    <w:p w:rsidR="005D3ED1" w:rsidRPr="0021242D" w:rsidRDefault="005D3ED1" w:rsidP="005D3ED1">
      <w:pPr>
        <w:keepNext/>
      </w:pPr>
      <w:r w:rsidRPr="0021242D">
        <w:rPr>
          <w:lang w:eastAsia="ko-KR"/>
        </w:rPr>
        <w:t>Consumed services may throw exceptions which are forwarded by this service capability.</w:t>
      </w:r>
    </w:p>
    <w:p w:rsidR="005D3ED1" w:rsidRPr="0021242D" w:rsidRDefault="00AA160C" w:rsidP="008C732A">
      <w:pPr>
        <w:pStyle w:val="Heading5"/>
      </w:pPr>
      <w:bookmarkStart w:id="2449" w:name="_Toc418175026"/>
      <w:bookmarkStart w:id="2450" w:name="_Toc418661010"/>
      <w:r w:rsidRPr="0021242D">
        <w:t>C.2.</w:t>
      </w:r>
      <w:r w:rsidR="00826CD2" w:rsidRPr="0021242D">
        <w:t>2</w:t>
      </w:r>
      <w:r w:rsidRPr="0021242D">
        <w:t>.9</w:t>
      </w:r>
      <w:r w:rsidR="005D3ED1" w:rsidRPr="0021242D">
        <w:t>.</w:t>
      </w:r>
      <w:r w:rsidR="008C732A">
        <w:t>7</w:t>
      </w:r>
      <w:r w:rsidR="005D3ED1" w:rsidRPr="0021242D">
        <w:tab/>
      </w:r>
      <w:r w:rsidR="005D3ED1" w:rsidRPr="0021242D">
        <w:rPr>
          <w:lang w:eastAsia="ko-KR"/>
        </w:rPr>
        <w:t>Policies for Use</w:t>
      </w:r>
      <w:bookmarkEnd w:id="2449"/>
      <w:bookmarkEnd w:id="2450"/>
    </w:p>
    <w:p w:rsidR="005D3ED1" w:rsidRPr="0021242D" w:rsidRDefault="005D3ED1" w:rsidP="005D3ED1">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5D3ED1" w:rsidRPr="0021242D" w:rsidRDefault="005D3ED1" w:rsidP="005D3ED1">
      <w:pPr>
        <w:rPr>
          <w:color w:val="000000"/>
        </w:rPr>
      </w:pPr>
      <w:r w:rsidRPr="0021242D">
        <w:rPr>
          <w:color w:val="000000"/>
        </w:rPr>
        <w:t>Transaction Pattern: Participation allowed</w:t>
      </w:r>
    </w:p>
    <w:p w:rsidR="00DF339F" w:rsidRPr="0021242D" w:rsidRDefault="005D3ED1" w:rsidP="00691FBB">
      <w:pPr>
        <w:overflowPunct/>
        <w:autoSpaceDE/>
        <w:autoSpaceDN/>
        <w:adjustRightInd/>
        <w:spacing w:before="72" w:after="72"/>
        <w:textAlignment w:val="auto"/>
        <w:rPr>
          <w:color w:val="000000"/>
        </w:rPr>
      </w:pPr>
      <w:r w:rsidRPr="0021242D">
        <w:rPr>
          <w:color w:val="000000"/>
        </w:rPr>
        <w:t>Maximum Response: 300</w:t>
      </w:r>
      <w:r w:rsidR="00AD33C2" w:rsidRPr="0021242D">
        <w:rPr>
          <w:color w:val="000000"/>
        </w:rPr>
        <w:t xml:space="preserve"> </w:t>
      </w:r>
      <w:r w:rsidRPr="0021242D">
        <w:rPr>
          <w:color w:val="000000"/>
        </w:rPr>
        <w:t>ms</w:t>
      </w:r>
    </w:p>
    <w:p w:rsidR="00DF339F" w:rsidRPr="0021242D" w:rsidRDefault="00DF339F">
      <w:pPr>
        <w:overflowPunct/>
        <w:autoSpaceDE/>
        <w:autoSpaceDN/>
        <w:adjustRightInd/>
        <w:spacing w:after="0"/>
        <w:textAlignment w:val="auto"/>
        <w:rPr>
          <w:color w:val="000000"/>
        </w:rPr>
      </w:pPr>
      <w:r w:rsidRPr="0021242D">
        <w:rPr>
          <w:color w:val="000000"/>
        </w:rPr>
        <w:br w:type="page"/>
      </w:r>
    </w:p>
    <w:p w:rsidR="00DF339F" w:rsidRPr="0021242D" w:rsidRDefault="00DF339F" w:rsidP="00BA01F0">
      <w:pPr>
        <w:pStyle w:val="Heading1"/>
      </w:pPr>
      <w:bookmarkStart w:id="2451" w:name="_Toc417309651"/>
      <w:bookmarkStart w:id="2452" w:name="_Toc418175027"/>
      <w:bookmarkStart w:id="2453" w:name="_Toc418661011"/>
      <w:r w:rsidRPr="0021242D">
        <w:lastRenderedPageBreak/>
        <w:t>Annex D (</w:t>
      </w:r>
      <w:r w:rsidR="00BA01F0">
        <w:t xml:space="preserve">informative): </w:t>
      </w:r>
      <w:r w:rsidRPr="0021242D">
        <w:t>Device Management Services</w:t>
      </w:r>
      <w:bookmarkEnd w:id="2451"/>
      <w:bookmarkEnd w:id="2452"/>
      <w:bookmarkEnd w:id="2453"/>
    </w:p>
    <w:p w:rsidR="00DF339F" w:rsidRPr="0021242D" w:rsidRDefault="00DF339F" w:rsidP="00BA01F0">
      <w:pPr>
        <w:pStyle w:val="Heading2"/>
      </w:pPr>
      <w:bookmarkStart w:id="2454" w:name="_Toc417309652"/>
      <w:bookmarkStart w:id="2455" w:name="_Toc418175028"/>
      <w:bookmarkStart w:id="2456" w:name="_Toc418661012"/>
      <w:r w:rsidRPr="0021242D">
        <w:rPr>
          <w:szCs w:val="36"/>
        </w:rPr>
        <w:t>D.1</w:t>
      </w:r>
      <w:r w:rsidRPr="0021242D">
        <w:rPr>
          <w:szCs w:val="36"/>
        </w:rPr>
        <w:tab/>
      </w:r>
      <w:r w:rsidRPr="0021242D">
        <w:t>Overview</w:t>
      </w:r>
      <w:bookmarkEnd w:id="2454"/>
      <w:bookmarkEnd w:id="2455"/>
      <w:bookmarkEnd w:id="2456"/>
    </w:p>
    <w:p w:rsidR="00DF339F" w:rsidRPr="0021242D" w:rsidRDefault="00DF339F" w:rsidP="00DF339F">
      <w:r w:rsidRPr="0021242D">
        <w:t xml:space="preserve">This annex illustrates the usage of the services for requests to </w:t>
      </w:r>
      <w:r w:rsidRPr="0021242D">
        <w:rPr>
          <w:lang w:eastAsia="zh-CN"/>
        </w:rPr>
        <w:t>manage</w:t>
      </w:r>
      <w:r w:rsidRPr="0021242D">
        <w:t xml:space="preserve"> d</w:t>
      </w:r>
      <w:r w:rsidRPr="0021242D">
        <w:rPr>
          <w:lang w:eastAsia="zh-CN"/>
        </w:rPr>
        <w:t>evice</w:t>
      </w:r>
      <w:r w:rsidRPr="0021242D">
        <w:t xml:space="preserve"> from AEs across the Mca Reference Point.</w:t>
      </w:r>
    </w:p>
    <w:p w:rsidR="00DF339F" w:rsidRPr="0021242D" w:rsidRDefault="00DF339F" w:rsidP="00BA01F0">
      <w:pPr>
        <w:pStyle w:val="Heading2"/>
      </w:pPr>
      <w:bookmarkStart w:id="2457" w:name="_Toc417309653"/>
      <w:bookmarkStart w:id="2458" w:name="_Toc418175029"/>
      <w:bookmarkStart w:id="2459" w:name="_Toc418661013"/>
      <w:r w:rsidRPr="0021242D">
        <w:rPr>
          <w:lang w:eastAsia="zh-CN"/>
        </w:rPr>
        <w:t>D</w:t>
      </w:r>
      <w:r w:rsidRPr="0021242D">
        <w:t>.2</w:t>
      </w:r>
      <w:r w:rsidRPr="0021242D">
        <w:tab/>
        <w:t>Supporting Services</w:t>
      </w:r>
      <w:bookmarkEnd w:id="2457"/>
      <w:bookmarkEnd w:id="2458"/>
      <w:bookmarkEnd w:id="2459"/>
    </w:p>
    <w:p w:rsidR="00DF339F" w:rsidRPr="00EC5D85" w:rsidRDefault="00DF339F" w:rsidP="00BA01F0">
      <w:pPr>
        <w:pStyle w:val="Heading3"/>
      </w:pPr>
      <w:bookmarkStart w:id="2460" w:name="_Toc417309654"/>
      <w:bookmarkStart w:id="2461" w:name="_Toc418175030"/>
      <w:bookmarkStart w:id="2462" w:name="_Toc418661014"/>
      <w:r w:rsidRPr="00EC5D85">
        <w:rPr>
          <w:lang w:eastAsia="zh-CN"/>
        </w:rPr>
        <w:t>D</w:t>
      </w:r>
      <w:r w:rsidRPr="00EC5D85">
        <w:t>.2.</w:t>
      </w:r>
      <w:r w:rsidRPr="00EC5D85">
        <w:rPr>
          <w:lang w:eastAsia="zh-CN"/>
        </w:rPr>
        <w:t>1</w:t>
      </w:r>
      <w:r w:rsidRPr="00EC5D85">
        <w:tab/>
      </w:r>
      <w:bookmarkEnd w:id="2460"/>
      <w:bookmarkEnd w:id="2461"/>
      <w:r w:rsidR="00BA01F0" w:rsidRPr="00EC5D85">
        <w:t>Overview</w:t>
      </w:r>
      <w:bookmarkEnd w:id="2462"/>
    </w:p>
    <w:p w:rsidR="00DF339F" w:rsidRPr="00EC5D85" w:rsidRDefault="00DF339F" w:rsidP="00DF339F">
      <w:r w:rsidRPr="00EC5D85">
        <w:t xml:space="preserve">This service provides the capability to </w:t>
      </w:r>
      <w:r w:rsidRPr="00EC5D85">
        <w:rPr>
          <w:lang w:eastAsia="zh-CN"/>
        </w:rPr>
        <w:t>manage</w:t>
      </w:r>
      <w:r w:rsidRPr="00EC5D85">
        <w:t xml:space="preserve"> d</w:t>
      </w:r>
      <w:r w:rsidRPr="00EC5D85">
        <w:rPr>
          <w:lang w:eastAsia="zh-CN"/>
        </w:rPr>
        <w:t>evice</w:t>
      </w:r>
      <w:r w:rsidRPr="00EC5D85">
        <w:t xml:space="preserve"> using the </w:t>
      </w:r>
      <w:r w:rsidRPr="00EC5D85">
        <w:rPr>
          <w:lang w:eastAsia="zh-CN"/>
        </w:rPr>
        <w:t>request-response or request-a</w:t>
      </w:r>
      <w:r w:rsidRPr="00EC5D85">
        <w:t>synchronous</w:t>
      </w:r>
      <w:r w:rsidRPr="00EC5D85">
        <w:rPr>
          <w:lang w:eastAsia="zh-CN"/>
        </w:rPr>
        <w:t xml:space="preserve"> report </w:t>
      </w:r>
      <w:r w:rsidRPr="00EC5D85">
        <w:t>message patterns where AEs:</w:t>
      </w:r>
    </w:p>
    <w:p w:rsidR="00DF339F" w:rsidRPr="00EC5D85" w:rsidRDefault="00DF339F" w:rsidP="00AD33C2">
      <w:pPr>
        <w:pStyle w:val="B1"/>
      </w:pPr>
      <w:r w:rsidRPr="00EC5D85">
        <w:t xml:space="preserve">Request to manage device using device specific service capabilities or more complex service capabilities that the Support Service will orchestrate into the individual service capabilities according to their business process. </w:t>
      </w:r>
    </w:p>
    <w:p w:rsidR="00DF339F" w:rsidRPr="00EC5D85" w:rsidRDefault="00DF339F" w:rsidP="00AD33C2">
      <w:pPr>
        <w:pStyle w:val="B1"/>
      </w:pPr>
      <w:r w:rsidRPr="00EC5D85">
        <w:t xml:space="preserve">Request to obtain management operation execution results or status using the reporting capability. Reports can be generated </w:t>
      </w:r>
      <w:r w:rsidRPr="00EC5D85">
        <w:rPr>
          <w:lang w:eastAsia="zh-CN"/>
        </w:rPr>
        <w:t xml:space="preserve">or batched by </w:t>
      </w:r>
      <w:r w:rsidRPr="00EC5D85">
        <w:t xml:space="preserve">the report policy. </w:t>
      </w:r>
    </w:p>
    <w:p w:rsidR="00DF339F" w:rsidRPr="00EC5D85" w:rsidRDefault="00DF339F" w:rsidP="00AD33C2">
      <w:pPr>
        <w:pStyle w:val="Heading3"/>
        <w:rPr>
          <w:lang w:val="en-US"/>
        </w:rPr>
      </w:pPr>
      <w:bookmarkStart w:id="2463" w:name="_Toc417309655"/>
      <w:bookmarkStart w:id="2464" w:name="_Toc418175031"/>
      <w:bookmarkStart w:id="2465" w:name="_Toc418661015"/>
      <w:r w:rsidRPr="00EC5D85">
        <w:rPr>
          <w:lang w:val="en-US" w:eastAsia="zh-CN"/>
        </w:rPr>
        <w:t>D</w:t>
      </w:r>
      <w:r w:rsidRPr="00EC5D85">
        <w:rPr>
          <w:lang w:val="en-US"/>
        </w:rPr>
        <w:t>.2.</w:t>
      </w:r>
      <w:r w:rsidR="00BA01F0" w:rsidRPr="00EC5D85">
        <w:rPr>
          <w:lang w:val="en-US" w:eastAsia="zh-CN"/>
        </w:rPr>
        <w:t>2</w:t>
      </w:r>
      <w:r w:rsidRPr="00EC5D85">
        <w:rPr>
          <w:lang w:val="en-US"/>
        </w:rPr>
        <w:tab/>
        <w:t>Service Capabilities</w:t>
      </w:r>
      <w:bookmarkEnd w:id="2463"/>
      <w:bookmarkEnd w:id="2464"/>
      <w:bookmarkEnd w:id="2465"/>
    </w:p>
    <w:p w:rsidR="00DF339F" w:rsidRPr="00A143E6" w:rsidRDefault="00BA01F0" w:rsidP="00AD33C2">
      <w:pPr>
        <w:pStyle w:val="Heading4"/>
        <w:rPr>
          <w:lang w:val="en-US"/>
        </w:rPr>
      </w:pPr>
      <w:bookmarkStart w:id="2466" w:name="_Toc418175032"/>
      <w:bookmarkStart w:id="2467" w:name="_Toc418661016"/>
      <w:r w:rsidRPr="00A143E6">
        <w:rPr>
          <w:lang w:val="en-US"/>
        </w:rPr>
        <w:t>D.2.2.</w:t>
      </w:r>
      <w:r w:rsidR="00DF339F" w:rsidRPr="00A143E6">
        <w:rPr>
          <w:lang w:val="en-US"/>
        </w:rPr>
        <w:t>1</w:t>
      </w:r>
      <w:r w:rsidR="00DF339F" w:rsidRPr="00A143E6">
        <w:rPr>
          <w:lang w:val="en-US"/>
        </w:rPr>
        <w:tab/>
        <w:t>downloadFirmware</w:t>
      </w:r>
      <w:bookmarkEnd w:id="2466"/>
      <w:bookmarkEnd w:id="2467"/>
    </w:p>
    <w:p w:rsidR="00A143E6" w:rsidRPr="00A143E6" w:rsidRDefault="00A143E6" w:rsidP="00A143E6">
      <w:pPr>
        <w:pStyle w:val="Heading5"/>
        <w:rPr>
          <w:lang w:val="en-US"/>
        </w:rPr>
      </w:pPr>
      <w:bookmarkStart w:id="2468" w:name="_Toc418661017"/>
      <w:r w:rsidRPr="00A143E6">
        <w:rPr>
          <w:lang w:val="en-US"/>
        </w:rPr>
        <w:t>D.2.2.1.1</w:t>
      </w:r>
      <w:r w:rsidRPr="00A143E6">
        <w:rPr>
          <w:lang w:val="en-US"/>
        </w:rPr>
        <w:tab/>
        <w:t>Description</w:t>
      </w:r>
      <w:bookmarkEnd w:id="2468"/>
    </w:p>
    <w:p w:rsidR="00DF339F" w:rsidRPr="00A143E6" w:rsidRDefault="00DF339F" w:rsidP="00DF339F">
      <w:r w:rsidRPr="00A143E6">
        <w:t xml:space="preserve">This service capability provides the ability to execute a downloadFirmware request from an AE. </w:t>
      </w:r>
    </w:p>
    <w:p w:rsidR="00DF339F" w:rsidRPr="00A143E6" w:rsidRDefault="00BA01F0" w:rsidP="00AD33C2">
      <w:pPr>
        <w:pStyle w:val="Heading5"/>
        <w:rPr>
          <w:lang w:val="en-US"/>
        </w:rPr>
      </w:pPr>
      <w:bookmarkStart w:id="2469" w:name="_Toc418175033"/>
      <w:bookmarkStart w:id="2470" w:name="_Toc418661018"/>
      <w:r w:rsidRPr="00A143E6">
        <w:rPr>
          <w:lang w:val="en-US"/>
        </w:rPr>
        <w:t>D.2.2.</w:t>
      </w:r>
      <w:r w:rsidR="00DF339F" w:rsidRPr="00A143E6">
        <w:rPr>
          <w:lang w:val="en-US"/>
        </w:rPr>
        <w:t>1.</w:t>
      </w:r>
      <w:r w:rsidR="00A143E6" w:rsidRPr="00A143E6">
        <w:rPr>
          <w:lang w:val="en-US"/>
        </w:rPr>
        <w:t>2</w:t>
      </w:r>
      <w:r w:rsidR="00DF339F" w:rsidRPr="00A143E6">
        <w:rPr>
          <w:lang w:val="en-US"/>
        </w:rPr>
        <w:tab/>
      </w:r>
      <w:r w:rsidR="00D87590" w:rsidRPr="00A143E6">
        <w:rPr>
          <w:lang w:val="en-US"/>
        </w:rPr>
        <w:t>Pre-Conditions</w:t>
      </w:r>
      <w:bookmarkEnd w:id="2469"/>
      <w:bookmarkEnd w:id="2470"/>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AD33C2">
      <w:pPr>
        <w:pStyle w:val="Heading5"/>
        <w:rPr>
          <w:lang w:val="en-US"/>
        </w:rPr>
      </w:pPr>
      <w:bookmarkStart w:id="2471" w:name="_Toc418175034"/>
      <w:bookmarkStart w:id="2472" w:name="_Toc418661019"/>
      <w:r>
        <w:rPr>
          <w:lang w:val="en-US"/>
        </w:rPr>
        <w:t>D.2.2.</w:t>
      </w:r>
      <w:r w:rsidR="00DF339F" w:rsidRPr="0021242D">
        <w:rPr>
          <w:lang w:val="en-US"/>
        </w:rPr>
        <w:t>1.</w:t>
      </w:r>
      <w:r w:rsidR="00A143E6">
        <w:rPr>
          <w:lang w:val="en-US"/>
        </w:rPr>
        <w:t>3</w:t>
      </w:r>
      <w:r w:rsidR="00DF339F" w:rsidRPr="0021242D">
        <w:rPr>
          <w:lang w:val="en-US"/>
        </w:rPr>
        <w:tab/>
        <w:t>Signature – downloadFirmware</w:t>
      </w:r>
      <w:bookmarkEnd w:id="2471"/>
      <w:bookmarkEnd w:id="2472"/>
    </w:p>
    <w:p w:rsidR="00AD33C2" w:rsidRPr="0021242D" w:rsidRDefault="00AD33C2" w:rsidP="00AD33C2">
      <w:pPr>
        <w:pStyle w:val="TH"/>
      </w:pPr>
      <w:r w:rsidRPr="0021242D">
        <w:t xml:space="preserve">Table </w:t>
      </w:r>
      <w:r w:rsidR="00BA01F0">
        <w:t>D.2.2.</w:t>
      </w:r>
      <w:r w:rsidRPr="0021242D">
        <w:t>1.</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–downloadFirmware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AD33C2">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AD33C2">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AD33C2">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AD33C2">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AD33C2">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AD33C2">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AD33C2">
            <w:pPr>
              <w:pStyle w:val="TAL"/>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AD33C2">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AD33C2">
            <w:pPr>
              <w:pStyle w:val="TAL"/>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zh-CN"/>
              </w:rPr>
            </w:pPr>
            <w:r w:rsidRPr="0021242D">
              <w:rPr>
                <w:lang w:eastAsia="zh-CN"/>
              </w:rPr>
              <w:t>The device firmware information.</w:t>
            </w:r>
          </w:p>
          <w:p w:rsidR="00DF339F" w:rsidRPr="0021242D" w:rsidRDefault="00DF339F" w:rsidP="00AD33C2">
            <w:pPr>
              <w:pStyle w:val="TAL"/>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AD33C2">
            <w:pPr>
              <w:pStyle w:val="TAL"/>
              <w:rPr>
                <w:lang w:eastAsia="zh-CN"/>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AD33C2">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DD13DC">
            <w:pPr>
              <w:pStyle w:val="TAL"/>
              <w:rPr>
                <w:lang w:eastAsia="ko-KR"/>
              </w:rPr>
            </w:pPr>
            <w:r w:rsidRPr="0021242D">
              <w:rPr>
                <w:lang w:eastAsia="zh-CN"/>
              </w:rPr>
              <w:t xml:space="preserve">The unique device identifier in the context of the </w:t>
            </w:r>
            <w:r w:rsidR="00935233" w:rsidRPr="00935233">
              <w:rPr>
                <w:lang w:eastAsia="zh-CN"/>
              </w:rPr>
              <w:t>M2M</w:t>
            </w:r>
            <w:r w:rsidRPr="0021242D">
              <w:rPr>
                <w:lang w:eastAsia="zh-CN"/>
              </w:rPr>
              <w:t xml:space="preserve">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AD33C2">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AD33C2">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AD33C2">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AD33C2">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AD33C2">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AD33C2">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AD33C2">
            <w:pPr>
              <w:pStyle w:val="TAL"/>
              <w:rPr>
                <w:lang w:eastAsia="ko-KR"/>
              </w:rPr>
            </w:pPr>
            <w:r w:rsidRPr="0021242D">
              <w:rPr>
                <w:lang w:eastAsia="ko-KR"/>
              </w:rPr>
              <w:t>Unique response types for this service.</w:t>
            </w:r>
          </w:p>
          <w:p w:rsidR="00DF339F" w:rsidRPr="0021242D" w:rsidRDefault="00DF339F" w:rsidP="00AD33C2">
            <w:pPr>
              <w:pStyle w:val="TAN"/>
              <w:rPr>
                <w:lang w:eastAsia="ko-KR"/>
              </w:rPr>
            </w:pPr>
            <w:r w:rsidRPr="0021242D">
              <w:rPr>
                <w:lang w:eastAsia="ko-KR"/>
              </w:rPr>
              <w:t>N</w:t>
            </w:r>
            <w:r w:rsidR="00AD33C2" w:rsidRPr="0021242D">
              <w:rPr>
                <w:lang w:eastAsia="ko-KR"/>
              </w:rPr>
              <w:t>OTE</w:t>
            </w:r>
            <w:r w:rsidRPr="0021242D">
              <w:rPr>
                <w:lang w:eastAsia="ko-KR"/>
              </w:rPr>
              <w:t xml:space="preserve">: </w:t>
            </w:r>
            <w:r w:rsidR="00AD33C2" w:rsidRPr="0021242D">
              <w:rPr>
                <w:lang w:eastAsia="ko-KR"/>
              </w:rPr>
              <w:tab/>
            </w:r>
            <w:r w:rsidRPr="0021242D">
              <w:rPr>
                <w:lang w:eastAsia="ko-KR"/>
              </w:rPr>
              <w:t>Consumed services also provide response types.</w:t>
            </w:r>
          </w:p>
        </w:tc>
      </w:tr>
    </w:tbl>
    <w:p w:rsidR="00AD33C2" w:rsidRPr="0021242D" w:rsidRDefault="00AD33C2" w:rsidP="00AD33C2"/>
    <w:p w:rsidR="00DF339F" w:rsidRPr="0021242D" w:rsidRDefault="00BA01F0" w:rsidP="00216A06">
      <w:pPr>
        <w:pStyle w:val="Heading5"/>
        <w:rPr>
          <w:lang w:val="en-US" w:eastAsia="ko-KR"/>
        </w:rPr>
      </w:pPr>
      <w:bookmarkStart w:id="2473" w:name="_Toc418175035"/>
      <w:bookmarkStart w:id="2474" w:name="_Toc418661020"/>
      <w:r>
        <w:rPr>
          <w:lang w:val="en-US"/>
        </w:rPr>
        <w:t>D.2.2.</w:t>
      </w:r>
      <w:r w:rsidR="00DF339F" w:rsidRPr="0021242D">
        <w:rPr>
          <w:lang w:val="en-US"/>
        </w:rPr>
        <w:t>1.</w:t>
      </w:r>
      <w:r w:rsidR="00A143E6">
        <w:rPr>
          <w:lang w:val="en-US"/>
        </w:rPr>
        <w:t>4</w:t>
      </w:r>
      <w:r w:rsidR="00DF339F" w:rsidRPr="0021242D">
        <w:rPr>
          <w:lang w:val="en-US"/>
        </w:rPr>
        <w:tab/>
      </w:r>
      <w:r w:rsidR="00DF339F" w:rsidRPr="0021242D">
        <w:rPr>
          <w:lang w:val="en-US" w:eastAsia="ko-KR"/>
        </w:rPr>
        <w:t>Service Interactions</w:t>
      </w:r>
      <w:bookmarkEnd w:id="2473"/>
      <w:bookmarkEnd w:id="2474"/>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1"/>
        </w:numPr>
      </w:pPr>
      <w:r w:rsidRPr="0021242D">
        <w:t>Perform the Common Request Services for requests across the Mca Reference Point</w:t>
      </w:r>
    </w:p>
    <w:p w:rsidR="00DF339F" w:rsidRPr="0021242D" w:rsidRDefault="00DF339F" w:rsidP="004415F7">
      <w:pPr>
        <w:pStyle w:val="BN"/>
        <w:numPr>
          <w:ilvl w:val="0"/>
          <w:numId w:val="91"/>
        </w:numPr>
      </w:pPr>
      <w:r w:rsidRPr="0021242D">
        <w:t>Retrieves the Management Adapter to be used for the device and M2M Service Subscription</w:t>
      </w:r>
    </w:p>
    <w:p w:rsidR="00DF339F" w:rsidRPr="0021242D" w:rsidRDefault="00DF339F" w:rsidP="004415F7">
      <w:pPr>
        <w:pStyle w:val="BN"/>
        <w:numPr>
          <w:ilvl w:val="0"/>
          <w:numId w:val="91"/>
        </w:numPr>
      </w:pPr>
      <w:r w:rsidRPr="0021242D">
        <w:t>Issues the request to the Management Adapter to download the firmware</w:t>
      </w:r>
    </w:p>
    <w:p w:rsidR="00DF339F" w:rsidRPr="0021242D" w:rsidRDefault="00DF339F" w:rsidP="004415F7">
      <w:pPr>
        <w:pStyle w:val="BN"/>
        <w:numPr>
          <w:ilvl w:val="0"/>
          <w:numId w:val="91"/>
        </w:numPr>
      </w:pPr>
      <w:r w:rsidRPr="0021242D">
        <w:t>Records the event</w:t>
      </w:r>
    </w:p>
    <w:p w:rsidR="00DF339F" w:rsidRPr="0021242D" w:rsidRDefault="00216A06" w:rsidP="00B91F03">
      <w:pPr>
        <w:pStyle w:val="FL"/>
        <w:rPr>
          <w:lang w:eastAsia="zh-CN"/>
        </w:rPr>
      </w:pPr>
      <w:r w:rsidRPr="0021242D">
        <w:object w:dxaOrig="12285" w:dyaOrig="5805">
          <v:shape id="_x0000_i1118" type="#_x0000_t75" style="width:475.2pt;height:223.5pt" o:ole="">
            <v:imagedata r:id="rId234" o:title=""/>
          </v:shape>
          <o:OLEObject Type="Embed" ProgID="Visio.Drawing.11" ShapeID="_x0000_i1118" DrawAspect="Content" ObjectID="_1492401474" r:id="rId235"/>
        </w:object>
      </w:r>
    </w:p>
    <w:p w:rsidR="00DF339F" w:rsidRPr="0021242D" w:rsidRDefault="00DF339F" w:rsidP="00216A06">
      <w:pPr>
        <w:pStyle w:val="TF"/>
      </w:pPr>
      <w:r w:rsidRPr="0021242D">
        <w:t xml:space="preserve">Figure </w:t>
      </w:r>
      <w:r w:rsidR="00BA01F0">
        <w:t>D.2.2.</w:t>
      </w:r>
      <w:r w:rsidRPr="0021242D">
        <w:t>1.</w:t>
      </w:r>
      <w:r w:rsidR="00A143E6">
        <w:t>4</w:t>
      </w:r>
      <w:r w:rsidRPr="0021242D">
        <w:t>-1</w:t>
      </w:r>
      <w:r w:rsidR="00216A06" w:rsidRPr="0021242D">
        <w:t>:</w:t>
      </w:r>
      <w:r w:rsidRPr="0021242D">
        <w:t xml:space="preserve"> downloadFirmware Diagram</w:t>
      </w:r>
    </w:p>
    <w:p w:rsidR="00DF339F" w:rsidRPr="0021242D" w:rsidRDefault="00BA01F0" w:rsidP="00216A06">
      <w:pPr>
        <w:pStyle w:val="Heading5"/>
        <w:rPr>
          <w:lang w:val="en-US" w:eastAsia="zh-CN"/>
        </w:rPr>
      </w:pPr>
      <w:bookmarkStart w:id="2475" w:name="_Toc418175036"/>
      <w:bookmarkStart w:id="2476" w:name="_Toc418661021"/>
      <w:r>
        <w:rPr>
          <w:lang w:val="en-US"/>
        </w:rPr>
        <w:t>D.2.2.</w:t>
      </w:r>
      <w:r w:rsidR="00DF339F" w:rsidRPr="0021242D">
        <w:rPr>
          <w:lang w:val="en-US"/>
        </w:rPr>
        <w:t>1.</w:t>
      </w:r>
      <w:r w:rsidR="00A143E6">
        <w:rPr>
          <w:lang w:val="en-US"/>
        </w:rPr>
        <w:t>5</w:t>
      </w:r>
      <w:r w:rsidR="00DF339F" w:rsidRPr="0021242D">
        <w:rPr>
          <w:lang w:val="en-US"/>
        </w:rPr>
        <w:tab/>
      </w:r>
      <w:r w:rsidR="00DF339F" w:rsidRPr="0021242D">
        <w:rPr>
          <w:lang w:val="en-US" w:eastAsia="ko-KR"/>
        </w:rPr>
        <w:t>Post-Conditions</w:t>
      </w:r>
      <w:bookmarkEnd w:id="2475"/>
      <w:bookmarkEnd w:id="2476"/>
    </w:p>
    <w:p w:rsidR="00DF339F" w:rsidRPr="0021242D" w:rsidRDefault="00DF339F" w:rsidP="00DF339F">
      <w:pPr>
        <w:rPr>
          <w:lang w:eastAsia="zh-CN"/>
        </w:rPr>
      </w:pPr>
      <w:r w:rsidRPr="0021242D">
        <w:rPr>
          <w:lang w:eastAsia="zh-CN"/>
        </w:rPr>
        <w:t>The Management Adapter has submitted a request to the Management Server to download firmware.</w:t>
      </w:r>
    </w:p>
    <w:p w:rsidR="00DF339F" w:rsidRPr="0021242D" w:rsidRDefault="00DF339F" w:rsidP="00DF339F">
      <w:pPr>
        <w:rPr>
          <w:lang w:eastAsia="zh-CN"/>
        </w:rPr>
      </w:pPr>
      <w:r w:rsidRPr="0021242D">
        <w:rPr>
          <w:lang w:eastAsia="zh-CN"/>
        </w:rPr>
        <w:t>The event has been recorded.</w:t>
      </w:r>
    </w:p>
    <w:p w:rsidR="00DF339F" w:rsidRPr="0021242D" w:rsidRDefault="00A143E6" w:rsidP="00216A06">
      <w:pPr>
        <w:pStyle w:val="Heading5"/>
        <w:rPr>
          <w:lang w:val="en-US" w:eastAsia="ko-KR"/>
        </w:rPr>
      </w:pPr>
      <w:bookmarkStart w:id="2477" w:name="_Toc418175037"/>
      <w:bookmarkStart w:id="2478" w:name="_Toc418661022"/>
      <w:r>
        <w:rPr>
          <w:lang w:val="en-US"/>
        </w:rPr>
        <w:t>D.2.2.</w:t>
      </w:r>
      <w:r w:rsidRPr="0021242D">
        <w:rPr>
          <w:lang w:val="en-US"/>
        </w:rPr>
        <w:t>1.</w:t>
      </w:r>
      <w:r>
        <w:rPr>
          <w:lang w:val="en-US"/>
        </w:rPr>
        <w:t>6</w:t>
      </w:r>
      <w:r w:rsidR="00DF339F" w:rsidRPr="0021242D">
        <w:rPr>
          <w:lang w:val="en-US"/>
        </w:rPr>
        <w:tab/>
      </w:r>
      <w:r w:rsidR="00DF339F" w:rsidRPr="0021242D">
        <w:rPr>
          <w:lang w:val="en-US" w:eastAsia="ko-KR"/>
        </w:rPr>
        <w:t>Exceptions</w:t>
      </w:r>
      <w:bookmarkEnd w:id="2477"/>
      <w:bookmarkEnd w:id="2478"/>
    </w:p>
    <w:p w:rsidR="00DF339F" w:rsidRPr="0021242D" w:rsidRDefault="00DF339F" w:rsidP="00DF339F">
      <w:pPr>
        <w:rPr>
          <w:lang w:eastAsia="zh-CN"/>
        </w:rPr>
      </w:pPr>
      <w:r w:rsidRPr="0021242D">
        <w:rPr>
          <w:lang w:eastAsia="zh-CN"/>
        </w:rPr>
        <w:t>Not Applicable</w:t>
      </w:r>
      <w:r w:rsidR="00216A06" w:rsidRPr="0021242D">
        <w:rPr>
          <w:lang w:eastAsia="zh-CN"/>
        </w:rPr>
        <w:t>.</w:t>
      </w:r>
    </w:p>
    <w:p w:rsidR="00DF339F" w:rsidRPr="0021242D" w:rsidRDefault="00A143E6" w:rsidP="00216A06">
      <w:pPr>
        <w:pStyle w:val="Heading5"/>
        <w:rPr>
          <w:lang w:val="en-US"/>
        </w:rPr>
      </w:pPr>
      <w:bookmarkStart w:id="2479" w:name="_Toc418175038"/>
      <w:bookmarkStart w:id="2480" w:name="_Toc418661023"/>
      <w:r>
        <w:rPr>
          <w:lang w:val="en-US"/>
        </w:rPr>
        <w:t>D.2.2.</w:t>
      </w:r>
      <w:r w:rsidRPr="0021242D">
        <w:rPr>
          <w:lang w:val="en-US"/>
        </w:rPr>
        <w:t>1.</w:t>
      </w:r>
      <w:r>
        <w:rPr>
          <w:lang w:val="en-US"/>
        </w:rPr>
        <w:t>7</w:t>
      </w:r>
      <w:r w:rsidR="00DF339F" w:rsidRPr="0021242D">
        <w:rPr>
          <w:lang w:val="en-US"/>
        </w:rPr>
        <w:tab/>
      </w:r>
      <w:r w:rsidR="00DF339F" w:rsidRPr="0021242D">
        <w:rPr>
          <w:lang w:val="en-US" w:eastAsia="ko-KR"/>
        </w:rPr>
        <w:t>Policies for Use</w:t>
      </w:r>
      <w:bookmarkEnd w:id="2479"/>
      <w:bookmarkEnd w:id="248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216A06" w:rsidRPr="0021242D">
        <w:t xml:space="preserve"> </w:t>
      </w:r>
      <w:r w:rsidRPr="0021242D">
        <w:t>ms</w:t>
      </w:r>
    </w:p>
    <w:p w:rsidR="00DF339F" w:rsidRPr="00A143E6" w:rsidRDefault="00BA01F0" w:rsidP="00216A06">
      <w:pPr>
        <w:pStyle w:val="Heading4"/>
        <w:rPr>
          <w:lang w:val="en-US"/>
        </w:rPr>
      </w:pPr>
      <w:bookmarkStart w:id="2481" w:name="_Toc418175039"/>
      <w:bookmarkStart w:id="2482" w:name="_Toc418661024"/>
      <w:r w:rsidRPr="00A143E6">
        <w:rPr>
          <w:lang w:val="en-US"/>
        </w:rPr>
        <w:t>D.2.2.</w:t>
      </w:r>
      <w:r w:rsidR="00DF339F" w:rsidRPr="00A143E6">
        <w:rPr>
          <w:lang w:val="en-US"/>
        </w:rPr>
        <w:t>2</w:t>
      </w:r>
      <w:r w:rsidR="00DF339F" w:rsidRPr="00A143E6">
        <w:rPr>
          <w:lang w:val="en-US"/>
        </w:rPr>
        <w:tab/>
        <w:t>installFirmware</w:t>
      </w:r>
      <w:bookmarkEnd w:id="2481"/>
      <w:bookmarkEnd w:id="2482"/>
    </w:p>
    <w:p w:rsidR="00A143E6" w:rsidRPr="00A143E6" w:rsidRDefault="00A143E6" w:rsidP="00A143E6">
      <w:pPr>
        <w:pStyle w:val="Heading5"/>
        <w:rPr>
          <w:lang w:val="en-US"/>
        </w:rPr>
      </w:pPr>
      <w:bookmarkStart w:id="2483" w:name="_Toc418661025"/>
      <w:r w:rsidRPr="00A143E6">
        <w:rPr>
          <w:lang w:val="en-US"/>
        </w:rPr>
        <w:t>D.2.2.2.1</w:t>
      </w:r>
      <w:r w:rsidRPr="00A143E6">
        <w:rPr>
          <w:lang w:val="en-US"/>
        </w:rPr>
        <w:tab/>
        <w:t>Description</w:t>
      </w:r>
      <w:bookmarkEnd w:id="2483"/>
    </w:p>
    <w:p w:rsidR="00DF339F" w:rsidRPr="00A143E6" w:rsidRDefault="00DF339F" w:rsidP="00DF339F">
      <w:pPr>
        <w:rPr>
          <w:lang w:eastAsia="zh-CN"/>
        </w:rPr>
      </w:pPr>
      <w:r w:rsidRPr="00A143E6">
        <w:t>This service capability provides the ability to execute a installFirmware request from an AE.</w:t>
      </w:r>
    </w:p>
    <w:p w:rsidR="00DF339F" w:rsidRPr="00A143E6" w:rsidRDefault="00BA01F0" w:rsidP="00216A06">
      <w:pPr>
        <w:pStyle w:val="Heading5"/>
        <w:rPr>
          <w:lang w:val="en-US"/>
        </w:rPr>
      </w:pPr>
      <w:bookmarkStart w:id="2484" w:name="_Toc418175040"/>
      <w:bookmarkStart w:id="2485" w:name="_Toc418661026"/>
      <w:r w:rsidRPr="00A143E6">
        <w:rPr>
          <w:lang w:val="en-US"/>
        </w:rPr>
        <w:t>D.2.2.</w:t>
      </w:r>
      <w:r w:rsidR="00DF339F" w:rsidRPr="00A143E6">
        <w:rPr>
          <w:lang w:val="en-US"/>
        </w:rPr>
        <w:t>2.</w:t>
      </w:r>
      <w:r w:rsidR="00A143E6" w:rsidRPr="00A143E6">
        <w:rPr>
          <w:lang w:val="en-US"/>
        </w:rPr>
        <w:t>2</w:t>
      </w:r>
      <w:r w:rsidR="00DF339F" w:rsidRPr="00A143E6">
        <w:rPr>
          <w:lang w:val="en-US"/>
        </w:rPr>
        <w:tab/>
      </w:r>
      <w:r w:rsidR="00D87590" w:rsidRPr="00A143E6">
        <w:rPr>
          <w:lang w:val="en-US"/>
        </w:rPr>
        <w:t>Pre-Conditions</w:t>
      </w:r>
      <w:bookmarkEnd w:id="2484"/>
      <w:bookmarkEnd w:id="248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BA01F0" w:rsidP="00216A06">
      <w:pPr>
        <w:pStyle w:val="Heading5"/>
        <w:rPr>
          <w:lang w:val="en-US"/>
        </w:rPr>
      </w:pPr>
      <w:bookmarkStart w:id="2486" w:name="_Toc418175041"/>
      <w:bookmarkStart w:id="2487" w:name="_Toc418661027"/>
      <w:r>
        <w:rPr>
          <w:lang w:val="en-US"/>
        </w:rPr>
        <w:lastRenderedPageBreak/>
        <w:t>D.2.2.</w:t>
      </w:r>
      <w:r w:rsidR="00DF339F" w:rsidRPr="0021242D">
        <w:rPr>
          <w:lang w:val="en-US"/>
        </w:rPr>
        <w:t>2.</w:t>
      </w:r>
      <w:r w:rsidR="00A143E6">
        <w:rPr>
          <w:lang w:val="en-US"/>
        </w:rPr>
        <w:t>3</w:t>
      </w:r>
      <w:r w:rsidR="00DF339F" w:rsidRPr="0021242D">
        <w:rPr>
          <w:lang w:val="en-US"/>
        </w:rPr>
        <w:tab/>
        <w:t>Signature – installFirmware</w:t>
      </w:r>
      <w:bookmarkEnd w:id="2486"/>
      <w:bookmarkEnd w:id="2487"/>
    </w:p>
    <w:p w:rsidR="00216A06" w:rsidRPr="0021242D" w:rsidRDefault="00216A06" w:rsidP="00216A06">
      <w:pPr>
        <w:pStyle w:val="TH"/>
        <w:rPr>
          <w:lang w:eastAsia="zh-CN"/>
        </w:rPr>
      </w:pPr>
      <w:r w:rsidRPr="0021242D">
        <w:t xml:space="preserve">Table </w:t>
      </w:r>
      <w:r w:rsidR="00BA01F0">
        <w:t>D.2.2.</w:t>
      </w:r>
      <w:r w:rsidRPr="0021242D">
        <w:t>2.</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–installFirmware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16A06">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16A06">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16A06">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16A06">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pPr>
            <w:r w:rsidRPr="0021242D">
              <w:rPr>
                <w:lang w:eastAsia="ko-KR"/>
              </w:rPr>
              <w:t>firmware</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16A06">
            <w:pPr>
              <w:pStyle w:val="TAL"/>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zh-CN"/>
              </w:rPr>
            </w:pPr>
            <w:r w:rsidRPr="0021242D">
              <w:rPr>
                <w:lang w:eastAsia="zh-CN"/>
              </w:rPr>
              <w:t>The device firmware information.</w:t>
            </w:r>
          </w:p>
          <w:p w:rsidR="00DF339F" w:rsidRPr="0021242D" w:rsidRDefault="00DF339F" w:rsidP="00216A06">
            <w:pPr>
              <w:pStyle w:val="TAL"/>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216A06">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t>The policy used to report the state of the operation to the originating AE.</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16A06">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216A06">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216A06">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216A06">
            <w:pPr>
              <w:pStyle w:val="TAL"/>
              <w:rPr>
                <w:lang w:eastAsia="ko-KR"/>
              </w:rPr>
            </w:pPr>
            <w:r w:rsidRPr="0021242D">
              <w:rPr>
                <w:lang w:eastAsia="ko-KR"/>
              </w:rPr>
              <w:t>Unique response types for this service.</w:t>
            </w:r>
          </w:p>
          <w:p w:rsidR="00DF339F" w:rsidRPr="0021242D" w:rsidRDefault="00DF339F" w:rsidP="00216A06">
            <w:pPr>
              <w:pStyle w:val="TAN"/>
              <w:rPr>
                <w:lang w:eastAsia="ko-KR"/>
              </w:rPr>
            </w:pPr>
            <w:r w:rsidRPr="0021242D">
              <w:rPr>
                <w:lang w:eastAsia="ko-KR"/>
              </w:rPr>
              <w:t>N</w:t>
            </w:r>
            <w:r w:rsidR="00216A06" w:rsidRPr="0021242D">
              <w:rPr>
                <w:lang w:eastAsia="ko-KR"/>
              </w:rPr>
              <w:t>OTE:</w:t>
            </w:r>
            <w:r w:rsidR="00216A06" w:rsidRPr="0021242D">
              <w:rPr>
                <w:lang w:eastAsia="ko-KR"/>
              </w:rPr>
              <w:tab/>
            </w:r>
            <w:r w:rsidRPr="0021242D">
              <w:rPr>
                <w:lang w:eastAsia="ko-KR"/>
              </w:rPr>
              <w:t>Consumed services also provide response types.</w:t>
            </w:r>
          </w:p>
        </w:tc>
      </w:tr>
    </w:tbl>
    <w:p w:rsidR="00216A06" w:rsidRPr="0021242D" w:rsidRDefault="00216A06" w:rsidP="00216A06"/>
    <w:p w:rsidR="00DF339F" w:rsidRPr="0021242D" w:rsidRDefault="00BA01F0" w:rsidP="00216A06">
      <w:pPr>
        <w:pStyle w:val="Heading5"/>
        <w:rPr>
          <w:lang w:val="en-US" w:eastAsia="ko-KR"/>
        </w:rPr>
      </w:pPr>
      <w:bookmarkStart w:id="2488" w:name="_Toc418175042"/>
      <w:bookmarkStart w:id="2489" w:name="_Toc418661028"/>
      <w:r>
        <w:rPr>
          <w:lang w:val="en-US"/>
        </w:rPr>
        <w:t>D.2.2.</w:t>
      </w:r>
      <w:r w:rsidR="00DF339F" w:rsidRPr="0021242D">
        <w:rPr>
          <w:lang w:val="en-US"/>
        </w:rPr>
        <w:t>2.</w:t>
      </w:r>
      <w:r w:rsidR="00A143E6">
        <w:rPr>
          <w:lang w:val="en-US"/>
        </w:rPr>
        <w:t>4</w:t>
      </w:r>
      <w:r w:rsidR="00DF339F" w:rsidRPr="0021242D">
        <w:rPr>
          <w:lang w:val="en-US"/>
        </w:rPr>
        <w:tab/>
      </w:r>
      <w:r w:rsidR="00DF339F" w:rsidRPr="0021242D">
        <w:rPr>
          <w:lang w:val="en-US" w:eastAsia="ko-KR"/>
        </w:rPr>
        <w:t>Service Interactions</w:t>
      </w:r>
      <w:bookmarkEnd w:id="2488"/>
      <w:bookmarkEnd w:id="2489"/>
      <w:r w:rsidR="00DF339F" w:rsidRPr="0021242D">
        <w:rPr>
          <w:lang w:val="en-US" w:eastAsia="ko-KR"/>
        </w:rPr>
        <w:t xml:space="preserve"> </w:t>
      </w:r>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2"/>
        </w:numPr>
      </w:pPr>
      <w:r w:rsidRPr="0021242D">
        <w:t>Perform the Common Request Services for requests across the Mca Reference Point</w:t>
      </w:r>
    </w:p>
    <w:p w:rsidR="00DF339F" w:rsidRPr="0021242D" w:rsidRDefault="00DF339F" w:rsidP="004415F7">
      <w:pPr>
        <w:pStyle w:val="BN"/>
        <w:numPr>
          <w:ilvl w:val="0"/>
          <w:numId w:val="92"/>
        </w:numPr>
      </w:pPr>
      <w:r w:rsidRPr="0021242D">
        <w:t>Retrieves the Management Adapter to be used for the device and M2M Service Subscription</w:t>
      </w:r>
    </w:p>
    <w:p w:rsidR="00DF339F" w:rsidRPr="0021242D" w:rsidRDefault="00DF339F" w:rsidP="004415F7">
      <w:pPr>
        <w:pStyle w:val="BN"/>
        <w:numPr>
          <w:ilvl w:val="0"/>
          <w:numId w:val="92"/>
        </w:numPr>
      </w:pPr>
      <w:r w:rsidRPr="0021242D">
        <w:t>Issues the request to the Management Adapter to install the firmware</w:t>
      </w:r>
    </w:p>
    <w:p w:rsidR="00DF339F" w:rsidRPr="0021242D" w:rsidRDefault="00DF339F" w:rsidP="004415F7">
      <w:pPr>
        <w:pStyle w:val="BN"/>
        <w:numPr>
          <w:ilvl w:val="0"/>
          <w:numId w:val="92"/>
        </w:numPr>
      </w:pPr>
      <w:r w:rsidRPr="0021242D">
        <w:t>Records the event</w:t>
      </w:r>
    </w:p>
    <w:p w:rsidR="00DF339F" w:rsidRPr="0021242D" w:rsidRDefault="00216A06" w:rsidP="00B91F03">
      <w:pPr>
        <w:pStyle w:val="FL"/>
        <w:rPr>
          <w:lang w:eastAsia="zh-CN"/>
        </w:rPr>
      </w:pPr>
      <w:r w:rsidRPr="0021242D">
        <w:object w:dxaOrig="12285" w:dyaOrig="5805">
          <v:shape id="_x0000_i1119" type="#_x0000_t75" style="width:461.95pt;height:217.15pt" o:ole="">
            <v:imagedata r:id="rId236" o:title=""/>
          </v:shape>
          <o:OLEObject Type="Embed" ProgID="Visio.Drawing.11" ShapeID="_x0000_i1119" DrawAspect="Content" ObjectID="_1492401475" r:id="rId237"/>
        </w:object>
      </w:r>
    </w:p>
    <w:p w:rsidR="00DF339F" w:rsidRPr="0021242D" w:rsidRDefault="00DF339F" w:rsidP="00216A06">
      <w:pPr>
        <w:pStyle w:val="TF"/>
      </w:pPr>
      <w:r w:rsidRPr="0021242D">
        <w:t xml:space="preserve">Figure </w:t>
      </w:r>
      <w:r w:rsidR="00BA01F0">
        <w:t>D.2.2.</w:t>
      </w:r>
      <w:r w:rsidRPr="0021242D">
        <w:t>2.</w:t>
      </w:r>
      <w:r w:rsidR="00A143E6">
        <w:t>4</w:t>
      </w:r>
      <w:r w:rsidRPr="0021242D">
        <w:t>-</w:t>
      </w:r>
      <w:r w:rsidRPr="0021242D">
        <w:rPr>
          <w:lang w:eastAsia="zh-CN"/>
        </w:rPr>
        <w:t>1</w:t>
      </w:r>
      <w:r w:rsidR="00216A06" w:rsidRPr="0021242D">
        <w:rPr>
          <w:lang w:eastAsia="zh-CN"/>
        </w:rPr>
        <w:t>:</w:t>
      </w:r>
      <w:r w:rsidRPr="0021242D">
        <w:t xml:space="preserve"> installFirmware Diagram</w:t>
      </w:r>
    </w:p>
    <w:p w:rsidR="00DF339F" w:rsidRPr="0021242D" w:rsidRDefault="00BA01F0" w:rsidP="00216A06">
      <w:pPr>
        <w:pStyle w:val="Heading5"/>
        <w:rPr>
          <w:lang w:val="en-US"/>
        </w:rPr>
      </w:pPr>
      <w:bookmarkStart w:id="2490" w:name="_Toc418175043"/>
      <w:bookmarkStart w:id="2491" w:name="_Toc418661029"/>
      <w:r>
        <w:rPr>
          <w:lang w:val="en-US"/>
        </w:rPr>
        <w:t>D.2.2.</w:t>
      </w:r>
      <w:r w:rsidR="00DF339F" w:rsidRPr="0021242D">
        <w:rPr>
          <w:lang w:val="en-US"/>
        </w:rPr>
        <w:t>2.</w:t>
      </w:r>
      <w:r w:rsidR="00A143E6">
        <w:rPr>
          <w:lang w:val="en-US"/>
        </w:rPr>
        <w:t>5</w:t>
      </w:r>
      <w:r w:rsidR="00DF339F" w:rsidRPr="0021242D">
        <w:rPr>
          <w:lang w:val="en-US"/>
        </w:rPr>
        <w:tab/>
      </w:r>
      <w:r w:rsidR="00DF339F" w:rsidRPr="0021242D">
        <w:rPr>
          <w:lang w:val="en-US" w:eastAsia="ko-KR"/>
        </w:rPr>
        <w:t>Post-Conditions</w:t>
      </w:r>
      <w:bookmarkEnd w:id="2490"/>
      <w:bookmarkEnd w:id="2491"/>
    </w:p>
    <w:p w:rsidR="00DF339F" w:rsidRPr="0021242D" w:rsidRDefault="00DF339F" w:rsidP="00DF339F">
      <w:r w:rsidRPr="0021242D">
        <w:t>The Management Adapter has submitted a request to the Management Server to install firmware.</w:t>
      </w:r>
    </w:p>
    <w:p w:rsidR="00DF339F" w:rsidRPr="0021242D" w:rsidRDefault="00DF339F" w:rsidP="00DF339F">
      <w:pPr>
        <w:rPr>
          <w:lang w:eastAsia="zh-CN"/>
        </w:rPr>
      </w:pPr>
      <w:r w:rsidRPr="0021242D">
        <w:rPr>
          <w:lang w:eastAsia="zh-CN"/>
        </w:rPr>
        <w:t>The event has been recorded.</w:t>
      </w:r>
    </w:p>
    <w:p w:rsidR="00DF339F" w:rsidRPr="0021242D" w:rsidRDefault="00BA01F0" w:rsidP="00216A06">
      <w:pPr>
        <w:pStyle w:val="Heading5"/>
        <w:rPr>
          <w:lang w:val="en-US"/>
        </w:rPr>
      </w:pPr>
      <w:bookmarkStart w:id="2492" w:name="_Toc418175044"/>
      <w:bookmarkStart w:id="2493" w:name="_Toc418661030"/>
      <w:r>
        <w:rPr>
          <w:lang w:val="en-US"/>
        </w:rPr>
        <w:t>D.2.2.</w:t>
      </w:r>
      <w:r w:rsidR="00A143E6">
        <w:rPr>
          <w:lang w:val="en-US"/>
        </w:rPr>
        <w:t>2</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492"/>
      <w:bookmarkEnd w:id="2493"/>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216A06">
      <w:pPr>
        <w:pStyle w:val="Heading5"/>
        <w:rPr>
          <w:lang w:val="en-US"/>
        </w:rPr>
      </w:pPr>
      <w:bookmarkStart w:id="2494" w:name="_Toc418175045"/>
      <w:bookmarkStart w:id="2495" w:name="_Toc418661031"/>
      <w:r>
        <w:rPr>
          <w:lang w:val="en-US"/>
        </w:rPr>
        <w:t>D.2.2.</w:t>
      </w:r>
      <w:r w:rsidR="00A143E6">
        <w:rPr>
          <w:lang w:val="en-US"/>
        </w:rPr>
        <w:t>2</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494"/>
      <w:bookmarkEnd w:id="2495"/>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r w:rsidRPr="0021242D">
        <w:t>Maximum Response: 300</w:t>
      </w:r>
      <w:r w:rsidR="00216A06" w:rsidRPr="0021242D">
        <w:t xml:space="preserve"> </w:t>
      </w:r>
      <w:r w:rsidRPr="0021242D">
        <w:t>ms</w:t>
      </w:r>
    </w:p>
    <w:p w:rsidR="00DF339F" w:rsidRPr="00A143E6" w:rsidRDefault="00BA01F0" w:rsidP="00216A06">
      <w:pPr>
        <w:pStyle w:val="Heading4"/>
        <w:rPr>
          <w:lang w:val="en-US"/>
        </w:rPr>
      </w:pPr>
      <w:bookmarkStart w:id="2496" w:name="_Toc418175046"/>
      <w:bookmarkStart w:id="2497" w:name="_Toc418661032"/>
      <w:r w:rsidRPr="00A143E6">
        <w:rPr>
          <w:lang w:val="en-US"/>
        </w:rPr>
        <w:t>D.2.2.</w:t>
      </w:r>
      <w:r w:rsidR="00DF339F" w:rsidRPr="00A143E6">
        <w:rPr>
          <w:lang w:val="en-US" w:eastAsia="zh-CN"/>
        </w:rPr>
        <w:t>3</w:t>
      </w:r>
      <w:r w:rsidR="00DF339F" w:rsidRPr="00A143E6">
        <w:rPr>
          <w:lang w:val="en-US"/>
        </w:rPr>
        <w:tab/>
        <w:t>getFirmwareInformation</w:t>
      </w:r>
      <w:bookmarkEnd w:id="2496"/>
      <w:bookmarkEnd w:id="2497"/>
    </w:p>
    <w:p w:rsidR="00A143E6" w:rsidRPr="00A143E6" w:rsidRDefault="00A143E6" w:rsidP="00A143E6">
      <w:pPr>
        <w:pStyle w:val="Heading5"/>
        <w:rPr>
          <w:lang w:val="en-US"/>
        </w:rPr>
      </w:pPr>
      <w:bookmarkStart w:id="2498" w:name="_Toc418661033"/>
      <w:r w:rsidRPr="00A143E6">
        <w:rPr>
          <w:lang w:val="en-US"/>
        </w:rPr>
        <w:t>D.2.2.</w:t>
      </w:r>
      <w:r w:rsidRPr="00A143E6">
        <w:rPr>
          <w:lang w:val="en-US" w:eastAsia="zh-CN"/>
        </w:rPr>
        <w:t>3</w:t>
      </w:r>
      <w:r w:rsidRPr="00A143E6">
        <w:rPr>
          <w:lang w:val="en-US"/>
        </w:rPr>
        <w:t>.1</w:t>
      </w:r>
      <w:r w:rsidRPr="00A143E6">
        <w:rPr>
          <w:lang w:val="en-US"/>
        </w:rPr>
        <w:tab/>
        <w:t>Description</w:t>
      </w:r>
      <w:bookmarkEnd w:id="2498"/>
    </w:p>
    <w:p w:rsidR="00DF339F" w:rsidRPr="00A143E6" w:rsidRDefault="00DF339F" w:rsidP="00DF339F">
      <w:r w:rsidRPr="00A143E6">
        <w:t>This service capability provides the ability to execute a getFirmwareInformation request from an AE.</w:t>
      </w:r>
    </w:p>
    <w:p w:rsidR="00DF339F" w:rsidRPr="00A143E6" w:rsidRDefault="00BA01F0" w:rsidP="00216A06">
      <w:pPr>
        <w:pStyle w:val="Heading5"/>
        <w:rPr>
          <w:lang w:val="en-US"/>
        </w:rPr>
      </w:pPr>
      <w:bookmarkStart w:id="2499" w:name="_Toc418175047"/>
      <w:bookmarkStart w:id="2500" w:name="_Toc418661034"/>
      <w:r w:rsidRPr="00A143E6">
        <w:rPr>
          <w:lang w:val="en-US"/>
        </w:rPr>
        <w:t>D.2.2.</w:t>
      </w:r>
      <w:r w:rsidR="00DF339F" w:rsidRPr="00A143E6">
        <w:rPr>
          <w:lang w:val="en-US" w:eastAsia="zh-CN"/>
        </w:rPr>
        <w:t>3</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499"/>
      <w:bookmarkEnd w:id="2500"/>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216A06">
      <w:pPr>
        <w:pStyle w:val="Heading5"/>
        <w:rPr>
          <w:lang w:val="en-US"/>
        </w:rPr>
      </w:pPr>
      <w:bookmarkStart w:id="2501" w:name="_Toc418175048"/>
      <w:bookmarkStart w:id="2502" w:name="_Toc418661035"/>
      <w:r>
        <w:rPr>
          <w:lang w:val="en-US"/>
        </w:rPr>
        <w:t>D.2.2.</w:t>
      </w:r>
      <w:r w:rsidR="00DF339F" w:rsidRPr="0021242D">
        <w:rPr>
          <w:lang w:val="en-US" w:eastAsia="zh-CN"/>
        </w:rPr>
        <w:t>3</w:t>
      </w:r>
      <w:r w:rsidR="00DF339F" w:rsidRPr="0021242D">
        <w:rPr>
          <w:lang w:val="en-US"/>
        </w:rPr>
        <w:t>.</w:t>
      </w:r>
      <w:r w:rsidR="00A143E6">
        <w:rPr>
          <w:lang w:val="en-US"/>
        </w:rPr>
        <w:t>3</w:t>
      </w:r>
      <w:r w:rsidR="00DF339F" w:rsidRPr="0021242D">
        <w:rPr>
          <w:lang w:val="en-US"/>
        </w:rPr>
        <w:tab/>
        <w:t>Signature – getFirmwareInformation</w:t>
      </w:r>
      <w:bookmarkEnd w:id="2501"/>
      <w:bookmarkEnd w:id="2502"/>
    </w:p>
    <w:p w:rsidR="00216A06" w:rsidRPr="0021242D" w:rsidRDefault="00216A06" w:rsidP="00216A06">
      <w:pPr>
        <w:pStyle w:val="TH"/>
        <w:rPr>
          <w:lang w:eastAsia="zh-CN"/>
        </w:rPr>
      </w:pPr>
      <w:r w:rsidRPr="0021242D">
        <w:t xml:space="preserve">Table </w:t>
      </w:r>
      <w:r w:rsidR="00BA01F0">
        <w:t>D.2.2.</w:t>
      </w:r>
      <w:r w:rsidRPr="0021242D">
        <w:rPr>
          <w:lang w:eastAsia="zh-CN"/>
        </w:rPr>
        <w:t>3</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7E1FE5" w:rsidRPr="0021242D">
        <w:t xml:space="preserve"> </w:t>
      </w:r>
      <w:r w:rsidRPr="0021242D">
        <w:t>getFirmwareInformation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16A06">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16A06">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16A06">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16A06">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16A06">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216A06">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16A06">
            <w:pPr>
              <w:pStyle w:val="TAL"/>
              <w:rPr>
                <w:lang w:eastAsia="ko-KR"/>
              </w:rPr>
            </w:pPr>
            <w:r w:rsidRPr="0021242D">
              <w:rPr>
                <w:lang w:eastAsia="ko-KR"/>
              </w:rPr>
              <w:t>firmware</w:t>
            </w:r>
            <w:r w:rsidRPr="0021242D">
              <w:rPr>
                <w:lang w:eastAsia="zh-CN"/>
              </w:rPr>
              <w:t>Info</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16A06">
            <w:pPr>
              <w:pStyle w:val="TAL"/>
              <w:rPr>
                <w:lang w:eastAsia="ko-KR"/>
              </w:rPr>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16A06">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16A06">
            <w:pPr>
              <w:pStyle w:val="TAL"/>
              <w:rPr>
                <w:lang w:eastAsia="zh-CN"/>
              </w:rPr>
            </w:pPr>
            <w:r w:rsidRPr="0021242D">
              <w:rPr>
                <w:lang w:eastAsia="zh-CN"/>
              </w:rPr>
              <w:t>The device firmware information.</w:t>
            </w:r>
          </w:p>
          <w:p w:rsidR="00DF339F" w:rsidRPr="0021242D" w:rsidRDefault="00DF339F" w:rsidP="00216A06">
            <w:pPr>
              <w:pStyle w:val="TAL"/>
              <w:rPr>
                <w:lang w:eastAsia="ko-KR"/>
              </w:rPr>
            </w:pPr>
            <w:r w:rsidRPr="0021242D">
              <w:rPr>
                <w:lang w:eastAsia="ko-KR"/>
              </w:rPr>
              <w:t>Type</w:t>
            </w:r>
            <w:r w:rsidRPr="0021242D">
              <w:rPr>
                <w:lang w:eastAsia="zh-CN"/>
              </w:rPr>
              <w:t xml:space="preserve"> F</w:t>
            </w:r>
            <w:r w:rsidRPr="0021242D">
              <w:rPr>
                <w:lang w:eastAsia="ko-KR"/>
              </w:rPr>
              <w:t>irmware</w:t>
            </w:r>
            <w:r w:rsidRPr="0021242D">
              <w:rPr>
                <w:lang w:eastAsia="zh-CN"/>
              </w:rPr>
              <w:t xml:space="preserve">Info, see </w:t>
            </w:r>
            <w:r w:rsidR="00AB3586">
              <w:rPr>
                <w:lang w:eastAsia="zh-CN"/>
              </w:rPr>
              <w:t>6.6.2.2.</w:t>
            </w:r>
            <w:r w:rsidRPr="0021242D">
              <w:rPr>
                <w:lang w:eastAsia="zh-CN"/>
              </w:rPr>
              <w:t>5</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16A06">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216A06">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216A06">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216A06">
            <w:pPr>
              <w:pStyle w:val="TAL"/>
              <w:rPr>
                <w:lang w:eastAsia="ko-KR"/>
              </w:rPr>
            </w:pPr>
            <w:r w:rsidRPr="0021242D">
              <w:rPr>
                <w:lang w:eastAsia="ko-KR"/>
              </w:rPr>
              <w:t>Unique response types for this service.</w:t>
            </w:r>
          </w:p>
          <w:p w:rsidR="00DF339F" w:rsidRPr="0021242D" w:rsidRDefault="00DF339F" w:rsidP="00216A06">
            <w:pPr>
              <w:pStyle w:val="TAN"/>
              <w:rPr>
                <w:lang w:eastAsia="ko-KR"/>
              </w:rPr>
            </w:pPr>
            <w:r w:rsidRPr="0021242D">
              <w:rPr>
                <w:lang w:eastAsia="ko-KR"/>
              </w:rPr>
              <w:t>N</w:t>
            </w:r>
            <w:r w:rsidR="00216A06" w:rsidRPr="0021242D">
              <w:rPr>
                <w:lang w:eastAsia="ko-KR"/>
              </w:rPr>
              <w:t>OTE</w:t>
            </w:r>
            <w:r w:rsidRPr="0021242D">
              <w:rPr>
                <w:lang w:eastAsia="ko-KR"/>
              </w:rPr>
              <w:t xml:space="preserve">: </w:t>
            </w:r>
            <w:r w:rsidR="00216A06" w:rsidRPr="0021242D">
              <w:rPr>
                <w:lang w:eastAsia="ko-KR"/>
              </w:rPr>
              <w:tab/>
            </w:r>
            <w:r w:rsidRPr="0021242D">
              <w:rPr>
                <w:lang w:eastAsia="ko-KR"/>
              </w:rPr>
              <w:t>Consumed services also provide response types.</w:t>
            </w:r>
          </w:p>
        </w:tc>
      </w:tr>
    </w:tbl>
    <w:p w:rsidR="00216A06" w:rsidRPr="0021242D" w:rsidRDefault="00216A06" w:rsidP="00216A06"/>
    <w:p w:rsidR="00DF339F" w:rsidRPr="0021242D" w:rsidRDefault="00BA01F0" w:rsidP="00216A06">
      <w:pPr>
        <w:pStyle w:val="Heading5"/>
        <w:rPr>
          <w:lang w:val="en-US" w:eastAsia="ko-KR"/>
        </w:rPr>
      </w:pPr>
      <w:bookmarkStart w:id="2503" w:name="_Toc418175049"/>
      <w:bookmarkStart w:id="2504" w:name="_Toc418661036"/>
      <w:r>
        <w:rPr>
          <w:lang w:val="en-US"/>
        </w:rPr>
        <w:t>D.2.2.</w:t>
      </w:r>
      <w:r w:rsidR="00DF339F" w:rsidRPr="0021242D">
        <w:rPr>
          <w:lang w:val="en-US" w:eastAsia="zh-CN"/>
        </w:rPr>
        <w:t>3</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03"/>
      <w:bookmarkEnd w:id="2504"/>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3"/>
        </w:numPr>
      </w:pPr>
      <w:r w:rsidRPr="0021242D">
        <w:t>Perform the Common Request Services for requests across the Mca Reference Point</w:t>
      </w:r>
    </w:p>
    <w:p w:rsidR="00DF339F" w:rsidRPr="0021242D" w:rsidRDefault="00DF339F" w:rsidP="004415F7">
      <w:pPr>
        <w:pStyle w:val="BN"/>
        <w:numPr>
          <w:ilvl w:val="0"/>
          <w:numId w:val="93"/>
        </w:numPr>
      </w:pPr>
      <w:r w:rsidRPr="0021242D">
        <w:t>Retrieves the Management Adapter to be used for the device and M2M Service Subscription</w:t>
      </w:r>
    </w:p>
    <w:p w:rsidR="00DF339F" w:rsidRPr="0021242D" w:rsidRDefault="00DF339F" w:rsidP="004415F7">
      <w:pPr>
        <w:pStyle w:val="BN"/>
        <w:numPr>
          <w:ilvl w:val="0"/>
          <w:numId w:val="93"/>
        </w:numPr>
      </w:pPr>
      <w:r w:rsidRPr="0021242D">
        <w:t>Issues the request to the Management Adapter to get the firmware information</w:t>
      </w:r>
    </w:p>
    <w:p w:rsidR="00DF339F" w:rsidRPr="0021242D" w:rsidRDefault="00DF339F" w:rsidP="004415F7">
      <w:pPr>
        <w:pStyle w:val="BN"/>
        <w:numPr>
          <w:ilvl w:val="0"/>
          <w:numId w:val="93"/>
        </w:numPr>
      </w:pPr>
      <w:r w:rsidRPr="0021242D">
        <w:t>Records the event</w:t>
      </w:r>
    </w:p>
    <w:p w:rsidR="00DF339F" w:rsidRPr="0021242D" w:rsidRDefault="00216A06" w:rsidP="00B91F03">
      <w:pPr>
        <w:pStyle w:val="FL"/>
        <w:rPr>
          <w:lang w:eastAsia="zh-CN"/>
        </w:rPr>
      </w:pPr>
      <w:r w:rsidRPr="0021242D">
        <w:object w:dxaOrig="12285" w:dyaOrig="5805">
          <v:shape id="_x0000_i1120" type="#_x0000_t75" style="width:453.9pt;height:213.1pt" o:ole="">
            <v:imagedata r:id="rId238" o:title=""/>
          </v:shape>
          <o:OLEObject Type="Embed" ProgID="Visio.Drawing.11" ShapeID="_x0000_i1120" DrawAspect="Content" ObjectID="_1492401476" r:id="rId239"/>
        </w:object>
      </w:r>
    </w:p>
    <w:p w:rsidR="00DF339F" w:rsidRPr="0021242D" w:rsidRDefault="00935233" w:rsidP="00216A06">
      <w:pPr>
        <w:pStyle w:val="TF"/>
      </w:pPr>
      <w:r w:rsidRPr="00935233">
        <w:t xml:space="preserve">Figure </w:t>
      </w:r>
      <w:r w:rsidR="00BA01F0">
        <w:t>D.2.2.</w:t>
      </w:r>
      <w:r w:rsidRPr="00935233">
        <w:t>3.</w:t>
      </w:r>
      <w:r w:rsidR="00A143E6">
        <w:t>4</w:t>
      </w:r>
      <w:r w:rsidRPr="00935233">
        <w:t>-1: getFirmwareInformation Diagram</w:t>
      </w:r>
    </w:p>
    <w:p w:rsidR="00DF339F" w:rsidRPr="0021242D" w:rsidRDefault="00BA01F0" w:rsidP="00216A06">
      <w:pPr>
        <w:pStyle w:val="Heading5"/>
        <w:rPr>
          <w:lang w:val="en-US"/>
        </w:rPr>
      </w:pPr>
      <w:bookmarkStart w:id="2505" w:name="_Toc418175050"/>
      <w:bookmarkStart w:id="2506" w:name="_Toc418661037"/>
      <w:r>
        <w:rPr>
          <w:lang w:val="en-US"/>
        </w:rPr>
        <w:lastRenderedPageBreak/>
        <w:t>D.2.2.</w:t>
      </w:r>
      <w:r w:rsidR="00935233" w:rsidRPr="00935233">
        <w:rPr>
          <w:lang w:val="en-US" w:eastAsia="zh-CN"/>
        </w:rPr>
        <w:t>3</w:t>
      </w:r>
      <w:r w:rsidR="00935233" w:rsidRPr="00935233">
        <w:rPr>
          <w:lang w:val="en-US"/>
        </w:rPr>
        <w:t>.</w:t>
      </w:r>
      <w:r w:rsidR="00A143E6">
        <w:rPr>
          <w:lang w:val="en-US"/>
        </w:rPr>
        <w:t>5</w:t>
      </w:r>
      <w:r w:rsidR="00935233" w:rsidRPr="00935233">
        <w:rPr>
          <w:lang w:val="en-US"/>
        </w:rPr>
        <w:tab/>
      </w:r>
      <w:r w:rsidR="00935233" w:rsidRPr="00935233">
        <w:rPr>
          <w:lang w:val="en-US" w:eastAsia="ko-KR"/>
        </w:rPr>
        <w:t>Post-Conditions</w:t>
      </w:r>
      <w:bookmarkEnd w:id="2505"/>
      <w:bookmarkEnd w:id="2506"/>
    </w:p>
    <w:p w:rsidR="00DF339F" w:rsidRPr="0021242D" w:rsidRDefault="00DF339F" w:rsidP="00DF339F">
      <w:pPr>
        <w:rPr>
          <w:lang w:eastAsia="zh-CN"/>
        </w:rPr>
      </w:pPr>
      <w:r w:rsidRPr="0021242D">
        <w:rPr>
          <w:lang w:eastAsia="zh-CN"/>
        </w:rPr>
        <w:t>The Management Adapter has submitted a request to the Management Server to get firmware information.</w:t>
      </w:r>
    </w:p>
    <w:p w:rsidR="00DF339F" w:rsidRPr="0021242D" w:rsidRDefault="00DF339F" w:rsidP="00DF339F">
      <w:pPr>
        <w:rPr>
          <w:lang w:eastAsia="zh-CN"/>
        </w:rPr>
      </w:pPr>
      <w:r w:rsidRPr="0021242D">
        <w:rPr>
          <w:lang w:eastAsia="zh-CN"/>
        </w:rPr>
        <w:t xml:space="preserve">The event is </w:t>
      </w:r>
      <w:r w:rsidR="00A2585B" w:rsidRPr="0021242D">
        <w:rPr>
          <w:lang w:eastAsia="zh-CN"/>
        </w:rPr>
        <w:t>recorded.</w:t>
      </w:r>
    </w:p>
    <w:p w:rsidR="00DF339F" w:rsidRPr="0021242D" w:rsidRDefault="00BA01F0" w:rsidP="00216A06">
      <w:pPr>
        <w:pStyle w:val="Heading5"/>
        <w:rPr>
          <w:lang w:val="en-US"/>
        </w:rPr>
      </w:pPr>
      <w:bookmarkStart w:id="2507" w:name="_Toc418175051"/>
      <w:bookmarkStart w:id="2508" w:name="_Toc418661038"/>
      <w:r>
        <w:rPr>
          <w:lang w:val="en-US"/>
        </w:rPr>
        <w:t>D.2.2.</w:t>
      </w:r>
      <w:r w:rsidR="00DF339F" w:rsidRPr="0021242D">
        <w:rPr>
          <w:lang w:val="en-US" w:eastAsia="zh-CN"/>
        </w:rPr>
        <w:t>3</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07"/>
      <w:bookmarkEnd w:id="2508"/>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216A06">
      <w:pPr>
        <w:pStyle w:val="Heading5"/>
        <w:rPr>
          <w:lang w:val="en-US"/>
        </w:rPr>
      </w:pPr>
      <w:bookmarkStart w:id="2509" w:name="_Toc418175052"/>
      <w:bookmarkStart w:id="2510" w:name="_Toc418661039"/>
      <w:r>
        <w:rPr>
          <w:lang w:val="en-US"/>
        </w:rPr>
        <w:t>D.2.2.</w:t>
      </w:r>
      <w:r w:rsidR="00DF339F" w:rsidRPr="0021242D">
        <w:rPr>
          <w:lang w:val="en-US" w:eastAsia="zh-CN"/>
        </w:rPr>
        <w:t>3</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09"/>
      <w:bookmarkEnd w:id="2510"/>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A2585B" w:rsidRPr="0021242D">
        <w:t xml:space="preserve"> </w:t>
      </w:r>
      <w:r w:rsidRPr="0021242D">
        <w:t>ms</w:t>
      </w:r>
    </w:p>
    <w:p w:rsidR="00DF339F" w:rsidRPr="00A143E6" w:rsidRDefault="00BA01F0" w:rsidP="00216A06">
      <w:pPr>
        <w:pStyle w:val="Heading4"/>
        <w:rPr>
          <w:lang w:val="en-US"/>
        </w:rPr>
      </w:pPr>
      <w:bookmarkStart w:id="2511" w:name="_Toc418175053"/>
      <w:bookmarkStart w:id="2512" w:name="_Toc418661040"/>
      <w:r w:rsidRPr="00A143E6">
        <w:rPr>
          <w:lang w:val="en-US"/>
        </w:rPr>
        <w:t>D.2.2.</w:t>
      </w:r>
      <w:r w:rsidR="00DF339F" w:rsidRPr="00A143E6">
        <w:rPr>
          <w:lang w:val="en-US"/>
        </w:rPr>
        <w:t>4</w:t>
      </w:r>
      <w:r w:rsidR="00DF339F" w:rsidRPr="00A143E6">
        <w:rPr>
          <w:lang w:val="en-US"/>
        </w:rPr>
        <w:tab/>
        <w:t>getFirmwareExecStatus</w:t>
      </w:r>
      <w:bookmarkEnd w:id="2511"/>
      <w:bookmarkEnd w:id="2512"/>
    </w:p>
    <w:p w:rsidR="00A143E6" w:rsidRPr="00A143E6" w:rsidRDefault="00A143E6" w:rsidP="00A143E6">
      <w:pPr>
        <w:pStyle w:val="Heading5"/>
        <w:rPr>
          <w:lang w:val="en-US"/>
        </w:rPr>
      </w:pPr>
      <w:bookmarkStart w:id="2513" w:name="_Toc418661041"/>
      <w:r w:rsidRPr="00A143E6">
        <w:rPr>
          <w:lang w:val="en-US"/>
        </w:rPr>
        <w:t>D.2.2.</w:t>
      </w:r>
      <w:r w:rsidRPr="00A143E6">
        <w:rPr>
          <w:lang w:val="en-US" w:eastAsia="zh-CN"/>
        </w:rPr>
        <w:t>4</w:t>
      </w:r>
      <w:r w:rsidRPr="00A143E6">
        <w:rPr>
          <w:lang w:val="en-US"/>
        </w:rPr>
        <w:t>.1</w:t>
      </w:r>
      <w:r w:rsidRPr="00A143E6">
        <w:rPr>
          <w:lang w:val="en-US"/>
        </w:rPr>
        <w:tab/>
        <w:t>Description</w:t>
      </w:r>
      <w:bookmarkEnd w:id="2513"/>
    </w:p>
    <w:p w:rsidR="00DF339F" w:rsidRPr="00A143E6" w:rsidRDefault="00DF339F" w:rsidP="00DF339F">
      <w:r w:rsidRPr="00A143E6">
        <w:t>This service capability provides the ability to retrieve the execution status or result of a requested firmware operation.</w:t>
      </w:r>
    </w:p>
    <w:p w:rsidR="00DF339F" w:rsidRPr="00A143E6" w:rsidRDefault="00BA01F0" w:rsidP="00216A06">
      <w:pPr>
        <w:pStyle w:val="Heading5"/>
        <w:rPr>
          <w:lang w:val="en-US"/>
        </w:rPr>
      </w:pPr>
      <w:bookmarkStart w:id="2514" w:name="_Toc418175054"/>
      <w:bookmarkStart w:id="2515" w:name="_Toc418661042"/>
      <w:r w:rsidRPr="00A143E6">
        <w:rPr>
          <w:lang w:val="en-US"/>
        </w:rPr>
        <w:t>D.2.2.</w:t>
      </w:r>
      <w:r w:rsidR="00DF339F" w:rsidRPr="00A143E6">
        <w:rPr>
          <w:lang w:val="en-US" w:eastAsia="zh-CN"/>
        </w:rPr>
        <w:t>4</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514"/>
      <w:bookmarkEnd w:id="2515"/>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previously submitted firmware request exist.</w:t>
      </w:r>
    </w:p>
    <w:p w:rsidR="00DF339F" w:rsidRPr="0021242D" w:rsidRDefault="00BA01F0" w:rsidP="00216A06">
      <w:pPr>
        <w:pStyle w:val="Heading5"/>
        <w:rPr>
          <w:lang w:val="en-US"/>
        </w:rPr>
      </w:pPr>
      <w:bookmarkStart w:id="2516" w:name="_Toc418175055"/>
      <w:bookmarkStart w:id="2517" w:name="_Toc418661043"/>
      <w:r>
        <w:rPr>
          <w:lang w:val="en-US"/>
        </w:rPr>
        <w:t>D.2.2.</w:t>
      </w:r>
      <w:r w:rsidR="00DF339F" w:rsidRPr="0021242D">
        <w:rPr>
          <w:lang w:val="en-US"/>
        </w:rPr>
        <w:t>4.</w:t>
      </w:r>
      <w:r w:rsidR="00A143E6">
        <w:rPr>
          <w:lang w:val="en-US"/>
        </w:rPr>
        <w:t>3</w:t>
      </w:r>
      <w:r w:rsidR="00DF339F" w:rsidRPr="0021242D">
        <w:rPr>
          <w:lang w:val="en-US"/>
        </w:rPr>
        <w:tab/>
        <w:t>Signature – getFirmwareExecStatus</w:t>
      </w:r>
      <w:bookmarkEnd w:id="2516"/>
      <w:bookmarkEnd w:id="2517"/>
    </w:p>
    <w:p w:rsidR="00E82F88" w:rsidRPr="0021242D" w:rsidRDefault="00E82F88" w:rsidP="00E82F88">
      <w:pPr>
        <w:pStyle w:val="TH"/>
        <w:rPr>
          <w:lang w:eastAsia="zh-CN"/>
        </w:rPr>
      </w:pPr>
      <w:r w:rsidRPr="0021242D">
        <w:t xml:space="preserve">Table </w:t>
      </w:r>
      <w:r w:rsidR="00BA01F0">
        <w:t>D.2.2.</w:t>
      </w:r>
      <w:r w:rsidRPr="0021242D">
        <w:t>4.</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7E1FE5" w:rsidRPr="0021242D">
        <w:t xml:space="preserve"> </w:t>
      </w:r>
      <w:r w:rsidRPr="0021242D">
        <w:t>getFirmwareExecStatus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E82F88">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E82F88">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E82F88">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E82F88">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E82F88">
            <w:pPr>
              <w:pStyle w:val="TAL"/>
              <w:rPr>
                <w:lang w:eastAsia="zh-CN"/>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E82F88">
            <w:pPr>
              <w:pStyle w:val="TAL"/>
              <w:rPr>
                <w:lang w:eastAsia="zh-CN"/>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E82F88">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E82F88">
            <w:pPr>
              <w:pStyle w:val="TAL"/>
              <w:rPr>
                <w:lang w:eastAsia="ko-KR"/>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E82F88">
            <w:pPr>
              <w:pStyle w:val="TAL"/>
              <w:rPr>
                <w:lang w:eastAsia="ko-KR"/>
              </w:rPr>
            </w:pPr>
            <w:r w:rsidRPr="0021242D">
              <w:rPr>
                <w:lang w:eastAsia="zh-CN"/>
              </w:rPr>
              <w:t>operationRequestId</w:t>
            </w:r>
          </w:p>
        </w:tc>
        <w:tc>
          <w:tcPr>
            <w:tcW w:w="900" w:type="dxa"/>
            <w:tcBorders>
              <w:left w:val="single" w:sz="1" w:space="0" w:color="000000"/>
              <w:bottom w:val="single" w:sz="1" w:space="0" w:color="000000"/>
              <w:right w:val="single" w:sz="1" w:space="0" w:color="000000"/>
            </w:tcBorders>
          </w:tcPr>
          <w:p w:rsidR="00DF339F" w:rsidRPr="0021242D" w:rsidRDefault="00DF339F" w:rsidP="00E82F88">
            <w:pPr>
              <w:pStyle w:val="TAL"/>
              <w:rPr>
                <w:lang w:eastAsia="ko-KR"/>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E82F88">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E82F88">
            <w:pPr>
              <w:pStyle w:val="TAL"/>
            </w:pPr>
            <w:r w:rsidRPr="0021242D">
              <w:rPr>
                <w:lang w:eastAsia="ko-KR"/>
              </w:rPr>
              <w:t>The M2M Request Identifier of previously submitted firmware request (M2M-Request-ID)</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E82F88">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E82F88">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E82F88">
            <w:pPr>
              <w:pStyle w:val="TAL"/>
              <w:rPr>
                <w:lang w:eastAsia="ko-KR"/>
              </w:rPr>
            </w:pPr>
            <w:r w:rsidRPr="0021242D">
              <w:rPr>
                <w:lang w:eastAsia="ko-KR"/>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E82F88">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E82F88">
            <w:pPr>
              <w:pStyle w:val="TAL"/>
              <w:rPr>
                <w:lang w:eastAsia="ko-KR"/>
              </w:rPr>
            </w:pPr>
            <w:r w:rsidRPr="0021242D">
              <w:rPr>
                <w:lang w:eastAsia="ko-KR"/>
              </w:rPr>
              <w:t>firmwareReport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E82F88">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E82F88">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E82F88">
            <w:pPr>
              <w:pStyle w:val="TAL"/>
              <w:rPr>
                <w:lang w:eastAsia="ko-KR"/>
              </w:rPr>
            </w:pPr>
            <w:r w:rsidRPr="0021242D">
              <w:rPr>
                <w:lang w:eastAsia="ko-KR"/>
              </w:rPr>
              <w:t>The firmware management operation execution result or status. Type FirmwareReport</w:t>
            </w:r>
            <w:r w:rsidRPr="0021242D">
              <w:rPr>
                <w:lang w:eastAsia="zh-CN"/>
              </w:rPr>
              <w:t xml:space="preserve">, see </w:t>
            </w:r>
            <w:r w:rsidR="00AB3586">
              <w:t>6.6.2.2.</w:t>
            </w:r>
            <w:r w:rsidRPr="0021242D">
              <w:rPr>
                <w:lang w:eastAsia="zh-CN"/>
              </w:rPr>
              <w:t>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E82F88">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E82F88">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E82F88">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E82F88">
            <w:pPr>
              <w:pStyle w:val="TAL"/>
              <w:rPr>
                <w:lang w:eastAsia="ko-KR"/>
              </w:rPr>
            </w:pPr>
            <w:r w:rsidRPr="0021242D">
              <w:rPr>
                <w:lang w:eastAsia="ko-KR"/>
              </w:rPr>
              <w:t>Unique response types for this service.</w:t>
            </w:r>
          </w:p>
          <w:p w:rsidR="00DF339F" w:rsidRPr="0021242D" w:rsidRDefault="00DF339F" w:rsidP="00E82F88">
            <w:pPr>
              <w:pStyle w:val="TAN"/>
              <w:rPr>
                <w:lang w:eastAsia="ko-KR"/>
              </w:rPr>
            </w:pPr>
            <w:r w:rsidRPr="0021242D">
              <w:rPr>
                <w:lang w:eastAsia="ko-KR"/>
              </w:rPr>
              <w:t>N</w:t>
            </w:r>
            <w:r w:rsidR="00E82F88" w:rsidRPr="0021242D">
              <w:rPr>
                <w:lang w:eastAsia="ko-KR"/>
              </w:rPr>
              <w:t>OTE</w:t>
            </w:r>
            <w:r w:rsidRPr="0021242D">
              <w:rPr>
                <w:lang w:eastAsia="ko-KR"/>
              </w:rPr>
              <w:t xml:space="preserve">: </w:t>
            </w:r>
            <w:r w:rsidR="00E82F88" w:rsidRPr="0021242D">
              <w:rPr>
                <w:lang w:eastAsia="ko-KR"/>
              </w:rPr>
              <w:tab/>
            </w:r>
            <w:r w:rsidRPr="0021242D">
              <w:rPr>
                <w:lang w:eastAsia="ko-KR"/>
              </w:rPr>
              <w:t>Consumed services also provide response types.</w:t>
            </w:r>
          </w:p>
          <w:p w:rsidR="00DF339F" w:rsidRPr="0021242D" w:rsidRDefault="00DF339F" w:rsidP="00E82F88">
            <w:pPr>
              <w:pStyle w:val="TB1"/>
            </w:pPr>
            <w:r w:rsidRPr="0021242D">
              <w:rPr>
                <w:lang w:eastAsia="zh-CN"/>
              </w:rPr>
              <w:t>The previou</w:t>
            </w:r>
            <w:r w:rsidRPr="0021242D">
              <w:rPr>
                <w:lang w:eastAsia="ko-KR"/>
              </w:rPr>
              <w:t>sly submitted firmware request does</w:t>
            </w:r>
            <w:r w:rsidRPr="0021242D">
              <w:rPr>
                <w:lang w:eastAsia="zh-CN"/>
              </w:rPr>
              <w:t xml:space="preserve"> not exist</w:t>
            </w:r>
          </w:p>
        </w:tc>
      </w:tr>
    </w:tbl>
    <w:p w:rsidR="00E82F88" w:rsidRPr="0021242D" w:rsidRDefault="00E82F88" w:rsidP="00E82F88"/>
    <w:p w:rsidR="00DF339F" w:rsidRPr="0021242D" w:rsidRDefault="00BA01F0" w:rsidP="00E82F88">
      <w:pPr>
        <w:pStyle w:val="Heading5"/>
        <w:rPr>
          <w:lang w:val="en-US" w:eastAsia="ko-KR"/>
        </w:rPr>
      </w:pPr>
      <w:bookmarkStart w:id="2518" w:name="_Toc418175056"/>
      <w:bookmarkStart w:id="2519" w:name="_Toc418661044"/>
      <w:r>
        <w:rPr>
          <w:lang w:val="en-US"/>
        </w:rPr>
        <w:t>D.2.2.</w:t>
      </w:r>
      <w:r w:rsidR="00DF339F" w:rsidRPr="0021242D">
        <w:rPr>
          <w:lang w:val="en-US" w:eastAsia="zh-CN"/>
        </w:rPr>
        <w:t>4</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18"/>
      <w:bookmarkEnd w:id="2519"/>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4"/>
        </w:numPr>
      </w:pPr>
      <w:r w:rsidRPr="0021242D">
        <w:t>Perform the Common Request Services for requests across the Mca Reference Point</w:t>
      </w:r>
    </w:p>
    <w:p w:rsidR="00DF339F" w:rsidRPr="0021242D" w:rsidRDefault="00DF339F" w:rsidP="004415F7">
      <w:pPr>
        <w:pStyle w:val="BN"/>
        <w:numPr>
          <w:ilvl w:val="0"/>
          <w:numId w:val="94"/>
        </w:numPr>
      </w:pPr>
      <w:r w:rsidRPr="0021242D">
        <w:t>Retrieves the Management Adapter to be used for the device and M2M Service Subscription</w:t>
      </w:r>
    </w:p>
    <w:p w:rsidR="00DF339F" w:rsidRPr="0021242D" w:rsidRDefault="00DF339F" w:rsidP="004415F7">
      <w:pPr>
        <w:pStyle w:val="BN"/>
        <w:numPr>
          <w:ilvl w:val="0"/>
          <w:numId w:val="94"/>
        </w:numPr>
      </w:pPr>
      <w:r w:rsidRPr="0021242D">
        <w:t>Issues the request to the Management Adapter to retrieve the firmware operations execution status or result</w:t>
      </w:r>
    </w:p>
    <w:p w:rsidR="00DF339F" w:rsidRPr="0021242D" w:rsidRDefault="00DF339F" w:rsidP="004415F7">
      <w:pPr>
        <w:pStyle w:val="BN"/>
        <w:numPr>
          <w:ilvl w:val="0"/>
          <w:numId w:val="94"/>
        </w:numPr>
      </w:pPr>
      <w:r w:rsidRPr="0021242D">
        <w:t>Records the event</w:t>
      </w:r>
    </w:p>
    <w:p w:rsidR="00DF339F" w:rsidRPr="0021242D" w:rsidRDefault="00E82F88" w:rsidP="00B91F03">
      <w:pPr>
        <w:pStyle w:val="FL"/>
        <w:rPr>
          <w:lang w:eastAsia="zh-CN"/>
        </w:rPr>
      </w:pPr>
      <w:r w:rsidRPr="0021242D">
        <w:object w:dxaOrig="12285" w:dyaOrig="5805">
          <v:shape id="_x0000_i1121" type="#_x0000_t75" style="width:454.45pt;height:213.7pt" o:ole="">
            <v:imagedata r:id="rId240" o:title=""/>
          </v:shape>
          <o:OLEObject Type="Embed" ProgID="Visio.Drawing.11" ShapeID="_x0000_i1121" DrawAspect="Content" ObjectID="_1492401477" r:id="rId241"/>
        </w:object>
      </w:r>
    </w:p>
    <w:p w:rsidR="00DF339F" w:rsidRPr="0021242D" w:rsidRDefault="00DF339F" w:rsidP="00E82F88">
      <w:pPr>
        <w:pStyle w:val="TF"/>
      </w:pPr>
      <w:r w:rsidRPr="0021242D">
        <w:t xml:space="preserve">Figure </w:t>
      </w:r>
      <w:r w:rsidR="00BA01F0">
        <w:t>D.2.2.</w:t>
      </w:r>
      <w:r w:rsidRPr="0021242D">
        <w:t>4.</w:t>
      </w:r>
      <w:r w:rsidR="00A143E6">
        <w:t>4</w:t>
      </w:r>
      <w:r w:rsidRPr="0021242D">
        <w:t>-</w:t>
      </w:r>
      <w:r w:rsidRPr="0021242D">
        <w:rPr>
          <w:lang w:eastAsia="zh-CN"/>
        </w:rPr>
        <w:t>1</w:t>
      </w:r>
      <w:r w:rsidR="00E82F88" w:rsidRPr="0021242D">
        <w:rPr>
          <w:lang w:eastAsia="zh-CN"/>
        </w:rPr>
        <w:t>:</w:t>
      </w:r>
      <w:r w:rsidRPr="0021242D">
        <w:t xml:space="preserve"> getFirmwareExecStatus Diagram</w:t>
      </w:r>
    </w:p>
    <w:p w:rsidR="00DF339F" w:rsidRPr="0021242D" w:rsidRDefault="00BA01F0" w:rsidP="00E82F88">
      <w:pPr>
        <w:pStyle w:val="Heading5"/>
        <w:rPr>
          <w:lang w:val="en-US"/>
        </w:rPr>
      </w:pPr>
      <w:bookmarkStart w:id="2520" w:name="_Toc418175057"/>
      <w:bookmarkStart w:id="2521" w:name="_Toc418661045"/>
      <w:r>
        <w:rPr>
          <w:lang w:val="en-US"/>
        </w:rPr>
        <w:t>D.2.2.</w:t>
      </w:r>
      <w:r w:rsidR="00DF339F" w:rsidRPr="0021242D">
        <w:rPr>
          <w:lang w:val="en-US" w:eastAsia="zh-CN"/>
        </w:rPr>
        <w:t>4</w:t>
      </w:r>
      <w:r w:rsidR="00DF339F" w:rsidRPr="0021242D">
        <w:rPr>
          <w:lang w:val="en-US"/>
        </w:rPr>
        <w:t>.</w:t>
      </w:r>
      <w:r w:rsidR="00A143E6">
        <w:rPr>
          <w:lang w:val="en-US"/>
        </w:rPr>
        <w:t>5</w:t>
      </w:r>
      <w:r w:rsidR="00DF339F" w:rsidRPr="0021242D">
        <w:rPr>
          <w:lang w:val="en-US"/>
        </w:rPr>
        <w:tab/>
      </w:r>
      <w:r w:rsidR="00DF339F" w:rsidRPr="0021242D">
        <w:rPr>
          <w:lang w:val="en-US" w:eastAsia="ko-KR"/>
        </w:rPr>
        <w:t>Post-Conditions</w:t>
      </w:r>
      <w:bookmarkEnd w:id="2520"/>
      <w:bookmarkEnd w:id="2521"/>
    </w:p>
    <w:p w:rsidR="00DF339F" w:rsidRPr="0021242D" w:rsidRDefault="00DF339F" w:rsidP="00DF339F">
      <w:pPr>
        <w:rPr>
          <w:lang w:eastAsia="zh-CN"/>
        </w:rPr>
      </w:pPr>
      <w:r w:rsidRPr="0021242D">
        <w:rPr>
          <w:lang w:eastAsia="zh-CN"/>
        </w:rPr>
        <w:t>The Management Adapter has submitted a request to the Management Server to get firmware operation execution status or result.</w:t>
      </w:r>
    </w:p>
    <w:p w:rsidR="00DF339F" w:rsidRPr="0021242D" w:rsidRDefault="00DF339F" w:rsidP="00DF339F">
      <w:pPr>
        <w:rPr>
          <w:lang w:eastAsia="zh-CN"/>
        </w:rPr>
      </w:pPr>
      <w:r w:rsidRPr="0021242D">
        <w:rPr>
          <w:lang w:eastAsia="zh-CN"/>
        </w:rPr>
        <w:t>Record the event.</w:t>
      </w:r>
    </w:p>
    <w:p w:rsidR="00DF339F" w:rsidRPr="0021242D" w:rsidRDefault="00BA01F0" w:rsidP="00E82F88">
      <w:pPr>
        <w:pStyle w:val="Heading5"/>
        <w:rPr>
          <w:lang w:val="en-US"/>
        </w:rPr>
      </w:pPr>
      <w:bookmarkStart w:id="2522" w:name="_Toc418175058"/>
      <w:bookmarkStart w:id="2523" w:name="_Toc418661046"/>
      <w:r>
        <w:rPr>
          <w:lang w:val="en-US"/>
        </w:rPr>
        <w:t>D.2.2.</w:t>
      </w:r>
      <w:r w:rsidR="00DF339F" w:rsidRPr="0021242D">
        <w:rPr>
          <w:lang w:val="en-US" w:eastAsia="zh-CN"/>
        </w:rPr>
        <w:t>4</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22"/>
      <w:bookmarkEnd w:id="2523"/>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A143E6">
      <w:pPr>
        <w:pStyle w:val="Heading5"/>
      </w:pPr>
      <w:bookmarkStart w:id="2524" w:name="_Toc418661047"/>
      <w:r>
        <w:t>D.2.2.</w:t>
      </w:r>
      <w:r w:rsidR="00DF339F" w:rsidRPr="0021242D">
        <w:rPr>
          <w:lang w:eastAsia="zh-CN"/>
        </w:rPr>
        <w:t>4</w:t>
      </w:r>
      <w:r w:rsidR="00DF339F" w:rsidRPr="0021242D">
        <w:t>.</w:t>
      </w:r>
      <w:r w:rsidR="00A143E6">
        <w:t>7</w:t>
      </w:r>
      <w:r w:rsidR="00DF339F" w:rsidRPr="0021242D">
        <w:tab/>
      </w:r>
      <w:r w:rsidR="00DF339F" w:rsidRPr="0021242D">
        <w:rPr>
          <w:lang w:eastAsia="ko-KR"/>
        </w:rPr>
        <w:t>Policies for Use</w:t>
      </w:r>
      <w:bookmarkEnd w:id="252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E82F88" w:rsidRPr="0021242D">
        <w:t xml:space="preserve"> </w:t>
      </w:r>
      <w:r w:rsidRPr="0021242D">
        <w:t>ms</w:t>
      </w:r>
    </w:p>
    <w:p w:rsidR="00DF339F" w:rsidRPr="00A143E6" w:rsidRDefault="00BA01F0" w:rsidP="00E82F88">
      <w:pPr>
        <w:pStyle w:val="Heading4"/>
        <w:rPr>
          <w:lang w:val="en-US" w:eastAsia="zh-CN"/>
        </w:rPr>
      </w:pPr>
      <w:bookmarkStart w:id="2525" w:name="_Toc418175059"/>
      <w:bookmarkStart w:id="2526" w:name="_Toc418661048"/>
      <w:r w:rsidRPr="00A143E6">
        <w:rPr>
          <w:lang w:val="en-US"/>
        </w:rPr>
        <w:t>D.2.2.</w:t>
      </w:r>
      <w:r w:rsidR="00DF339F" w:rsidRPr="00A143E6">
        <w:rPr>
          <w:lang w:val="en-US" w:eastAsia="zh-CN"/>
        </w:rPr>
        <w:t>5</w:t>
      </w:r>
      <w:r w:rsidR="00DF339F" w:rsidRPr="00A143E6">
        <w:rPr>
          <w:lang w:val="en-US"/>
        </w:rPr>
        <w:tab/>
      </w:r>
      <w:r w:rsidR="00DF339F" w:rsidRPr="00A143E6">
        <w:rPr>
          <w:lang w:val="en-US" w:eastAsia="zh-CN"/>
        </w:rPr>
        <w:t>deviceManagementReport</w:t>
      </w:r>
      <w:bookmarkEnd w:id="2525"/>
      <w:bookmarkEnd w:id="2526"/>
    </w:p>
    <w:p w:rsidR="00A143E6" w:rsidRPr="00A143E6" w:rsidRDefault="00A143E6" w:rsidP="00A143E6">
      <w:pPr>
        <w:pStyle w:val="Heading5"/>
        <w:rPr>
          <w:lang w:val="en-US"/>
        </w:rPr>
      </w:pPr>
      <w:bookmarkStart w:id="2527" w:name="_Toc418661049"/>
      <w:r w:rsidRPr="00A143E6">
        <w:rPr>
          <w:lang w:val="en-US"/>
        </w:rPr>
        <w:t>D.2.2.</w:t>
      </w:r>
      <w:r w:rsidRPr="00A143E6">
        <w:rPr>
          <w:lang w:val="en-US" w:eastAsia="zh-CN"/>
        </w:rPr>
        <w:t>5</w:t>
      </w:r>
      <w:r w:rsidRPr="00A143E6">
        <w:rPr>
          <w:lang w:val="en-US"/>
        </w:rPr>
        <w:t>.1</w:t>
      </w:r>
      <w:r w:rsidRPr="00A143E6">
        <w:rPr>
          <w:lang w:val="en-US"/>
        </w:rPr>
        <w:tab/>
        <w:t>Description</w:t>
      </w:r>
      <w:bookmarkEnd w:id="2527"/>
    </w:p>
    <w:p w:rsidR="00DF339F" w:rsidRPr="00A143E6" w:rsidRDefault="00DF339F" w:rsidP="00DF339F">
      <w:r w:rsidRPr="00A143E6">
        <w:t>This service capability provides the ability to</w:t>
      </w:r>
      <w:r w:rsidRPr="00A143E6">
        <w:rPr>
          <w:lang w:eastAsia="zh-CN"/>
        </w:rPr>
        <w:t xml:space="preserve"> report</w:t>
      </w:r>
      <w:r w:rsidRPr="00A143E6">
        <w:t xml:space="preserve"> an AE about the status or result of </w:t>
      </w:r>
      <w:r w:rsidRPr="00A143E6">
        <w:rPr>
          <w:lang w:eastAsia="zh-CN"/>
        </w:rPr>
        <w:t>management</w:t>
      </w:r>
      <w:r w:rsidRPr="00A143E6">
        <w:t xml:space="preserve"> operation</w:t>
      </w:r>
      <w:r w:rsidRPr="00A143E6">
        <w:rPr>
          <w:lang w:eastAsia="zh-CN"/>
        </w:rPr>
        <w:t>s</w:t>
      </w:r>
      <w:r w:rsidRPr="00A143E6">
        <w:t xml:space="preserve"> for</w:t>
      </w:r>
      <w:r w:rsidR="00DC6F67" w:rsidRPr="00A143E6">
        <w:t xml:space="preserve"> </w:t>
      </w:r>
      <w:r w:rsidRPr="00A143E6">
        <w:t>previously submitted operation request</w:t>
      </w:r>
      <w:r w:rsidRPr="00A143E6">
        <w:rPr>
          <w:lang w:eastAsia="zh-CN"/>
        </w:rPr>
        <w:t>s</w:t>
      </w:r>
      <w:r w:rsidRPr="00A143E6">
        <w:t>.</w:t>
      </w:r>
    </w:p>
    <w:p w:rsidR="00DF339F" w:rsidRPr="00A143E6" w:rsidRDefault="00BA01F0" w:rsidP="00E82F88">
      <w:pPr>
        <w:pStyle w:val="Heading5"/>
        <w:rPr>
          <w:lang w:val="en-US"/>
        </w:rPr>
      </w:pPr>
      <w:bookmarkStart w:id="2528" w:name="_Toc418175060"/>
      <w:bookmarkStart w:id="2529" w:name="_Toc418661050"/>
      <w:r w:rsidRPr="00A143E6">
        <w:rPr>
          <w:lang w:val="en-US"/>
        </w:rPr>
        <w:t>D.2.2.</w:t>
      </w:r>
      <w:r w:rsidR="00DF339F" w:rsidRPr="00A143E6">
        <w:rPr>
          <w:lang w:val="en-US" w:eastAsia="zh-CN"/>
        </w:rPr>
        <w:t>5</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528"/>
      <w:bookmarkEnd w:id="2529"/>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 xml:space="preserve">A correlation between a Management Adapter, the M2M Service Capability and previously submitted </w:t>
      </w:r>
      <w:r w:rsidRPr="0021242D">
        <w:rPr>
          <w:lang w:eastAsia="zh-CN"/>
        </w:rPr>
        <w:t>management</w:t>
      </w:r>
      <w:r w:rsidRPr="0021242D">
        <w:t xml:space="preserve"> request</w:t>
      </w:r>
      <w:r w:rsidRPr="0021242D">
        <w:rPr>
          <w:lang w:eastAsia="zh-CN"/>
        </w:rPr>
        <w:t>s</w:t>
      </w:r>
      <w:r w:rsidRPr="0021242D">
        <w:t xml:space="preserve"> exist.</w:t>
      </w:r>
    </w:p>
    <w:p w:rsidR="00DF339F" w:rsidRPr="0021242D" w:rsidRDefault="00BA01F0" w:rsidP="00E82F88">
      <w:pPr>
        <w:pStyle w:val="Heading5"/>
        <w:rPr>
          <w:lang w:val="en-US" w:eastAsia="zh-CN"/>
        </w:rPr>
      </w:pPr>
      <w:bookmarkStart w:id="2530" w:name="_Toc418175061"/>
      <w:bookmarkStart w:id="2531" w:name="_Toc418661051"/>
      <w:r>
        <w:rPr>
          <w:lang w:val="en-US"/>
        </w:rPr>
        <w:lastRenderedPageBreak/>
        <w:t>D.2.2.</w:t>
      </w:r>
      <w:r w:rsidR="00935233" w:rsidRPr="00935233">
        <w:rPr>
          <w:lang w:val="en-US" w:eastAsia="zh-CN"/>
        </w:rPr>
        <w:t>5</w:t>
      </w:r>
      <w:r w:rsidR="00935233" w:rsidRPr="00935233">
        <w:rPr>
          <w:lang w:val="en-US"/>
        </w:rPr>
        <w:t>.</w:t>
      </w:r>
      <w:r w:rsidR="00A143E6">
        <w:rPr>
          <w:lang w:val="en-US"/>
        </w:rPr>
        <w:t>3</w:t>
      </w:r>
      <w:r w:rsidR="00935233" w:rsidRPr="00935233">
        <w:rPr>
          <w:lang w:val="en-US"/>
        </w:rPr>
        <w:tab/>
        <w:t>Signature –</w:t>
      </w:r>
      <w:r w:rsidR="00935233" w:rsidRPr="00935233">
        <w:rPr>
          <w:lang w:val="en-US" w:eastAsia="zh-CN"/>
        </w:rPr>
        <w:t>deviceManagementReport</w:t>
      </w:r>
      <w:bookmarkEnd w:id="2530"/>
      <w:bookmarkEnd w:id="2531"/>
    </w:p>
    <w:p w:rsidR="00C73907" w:rsidRPr="0021242D" w:rsidRDefault="00935233" w:rsidP="00C73907">
      <w:pPr>
        <w:pStyle w:val="TH"/>
      </w:pPr>
      <w:r w:rsidRPr="00935233">
        <w:t xml:space="preserve">Table </w:t>
      </w:r>
      <w:r w:rsidR="00BA01F0">
        <w:t>D.2.2.</w:t>
      </w:r>
      <w:r w:rsidRPr="00935233">
        <w:t>5.</w:t>
      </w:r>
      <w:r w:rsidR="00A143E6">
        <w:t>3</w:t>
      </w:r>
      <w:r w:rsidRPr="00935233">
        <w:t>-1: Device Management Service –</w:t>
      </w:r>
      <w:r w:rsidRPr="00935233">
        <w:rPr>
          <w:lang w:eastAsia="zh-CN"/>
        </w:rPr>
        <w:t>deviceManagementReport</w:t>
      </w:r>
      <w:r w:rsidRPr="00935233">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rHeight w:val="78"/>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C73907">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3907">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C73907">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C73907">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zh-CN"/>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C73907">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ko-KR"/>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zh-CN"/>
              </w:rPr>
            </w:pPr>
            <w:r w:rsidRPr="0021242D">
              <w:rPr>
                <w:lang w:eastAsia="zh-CN"/>
              </w:rPr>
              <w:t>isLastReport</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pPr>
            <w:r w:rsidRPr="0021242D">
              <w:t>IN</w:t>
            </w:r>
          </w:p>
        </w:tc>
        <w:tc>
          <w:tcPr>
            <w:tcW w:w="900" w:type="dxa"/>
            <w:tcBorders>
              <w:left w:val="single" w:sz="1" w:space="0" w:color="000000"/>
              <w:bottom w:val="single" w:sz="1" w:space="0" w:color="000000"/>
            </w:tcBorders>
          </w:tcPr>
          <w:p w:rsidR="00DF339F" w:rsidRPr="0021242D" w:rsidRDefault="00DF339F" w:rsidP="00C73907">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zh-CN"/>
              </w:rPr>
              <w:t>Boolean, whether it is the last report.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zh-CN"/>
              </w:rPr>
            </w:pPr>
            <w:r w:rsidRPr="0021242D">
              <w:rPr>
                <w:lang w:eastAsia="zh-CN"/>
              </w:rPr>
              <w:t>sequenceNumber</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pPr>
            <w:r w:rsidRPr="0021242D">
              <w:t>IN</w:t>
            </w:r>
          </w:p>
        </w:tc>
        <w:tc>
          <w:tcPr>
            <w:tcW w:w="900" w:type="dxa"/>
            <w:tcBorders>
              <w:left w:val="single" w:sz="1" w:space="0" w:color="000000"/>
              <w:bottom w:val="single" w:sz="1" w:space="0" w:color="000000"/>
            </w:tcBorders>
          </w:tcPr>
          <w:p w:rsidR="00DF339F" w:rsidRPr="0021242D" w:rsidRDefault="00DF339F" w:rsidP="00C73907">
            <w:pPr>
              <w:pStyle w:val="TAL"/>
            </w:pPr>
            <w:r w:rsidRPr="0021242D">
              <w:t>NO</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zh-CN"/>
              </w:rPr>
              <w:t>The report sequence number.</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zh-CN"/>
              </w:rPr>
            </w:pPr>
            <w:r w:rsidRPr="0021242D">
              <w:rPr>
                <w:lang w:eastAsia="ko-KR"/>
              </w:rPr>
              <w:t>firmwareReportList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3907">
            <w:pPr>
              <w:pStyle w:val="TAL"/>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ko-KR"/>
              </w:rPr>
              <w:t>Array of firmwareReport.</w:t>
            </w:r>
          </w:p>
          <w:p w:rsidR="00DF339F" w:rsidRPr="0021242D" w:rsidRDefault="00DF339F" w:rsidP="00C73907">
            <w:pPr>
              <w:pStyle w:val="TAL"/>
              <w:rPr>
                <w:lang w:eastAsia="zh-CN"/>
              </w:rPr>
            </w:pPr>
            <w:r w:rsidRPr="0021242D">
              <w:rPr>
                <w:lang w:eastAsia="ko-KR"/>
              </w:rPr>
              <w:t>Type FirmwareReport</w:t>
            </w:r>
            <w:r w:rsidRPr="0021242D">
              <w:rPr>
                <w:lang w:eastAsia="zh-CN"/>
              </w:rPr>
              <w:t xml:space="preserve">, see </w:t>
            </w:r>
            <w:r w:rsidR="00AB3586">
              <w:rPr>
                <w:lang w:eastAsia="zh-CN"/>
              </w:rPr>
              <w:t>6.6.2.2.</w:t>
            </w:r>
            <w:r w:rsidRPr="0021242D">
              <w:rPr>
                <w:lang w:eastAsia="zh-CN"/>
              </w:rPr>
              <w:t>3</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ko-KR"/>
              </w:rPr>
            </w:pPr>
            <w:r w:rsidRPr="0021242D">
              <w:rPr>
                <w:lang w:eastAsia="zh-CN"/>
              </w:rPr>
              <w:t>troubleshootingReportList</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3907">
            <w:pPr>
              <w:pStyle w:val="TAL"/>
              <w:rPr>
                <w:lang w:eastAsia="ko-KR"/>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ko-KR"/>
              </w:rPr>
              <w:t>Array of troubleshootingReport.</w:t>
            </w:r>
          </w:p>
          <w:p w:rsidR="00DF339F" w:rsidRPr="0021242D" w:rsidRDefault="00DF339F" w:rsidP="00C73907">
            <w:pPr>
              <w:pStyle w:val="TAL"/>
              <w:rPr>
                <w:lang w:eastAsia="ko-KR"/>
              </w:rPr>
            </w:pPr>
            <w:r w:rsidRPr="0021242D">
              <w:rPr>
                <w:lang w:eastAsia="ko-KR"/>
              </w:rPr>
              <w:t xml:space="preserve">Type </w:t>
            </w:r>
            <w:r w:rsidRPr="0021242D">
              <w:rPr>
                <w:lang w:eastAsia="zh-CN"/>
              </w:rPr>
              <w:t>T</w:t>
            </w:r>
            <w:r w:rsidRPr="0021242D">
              <w:rPr>
                <w:lang w:eastAsia="ko-KR"/>
              </w:rPr>
              <w:t>roubleshootingReport</w:t>
            </w:r>
            <w:r w:rsidRPr="0021242D">
              <w:rPr>
                <w:lang w:eastAsia="zh-CN"/>
              </w:rPr>
              <w:t xml:space="preserve">, see </w:t>
            </w:r>
            <w:r w:rsidR="00AB3586">
              <w:rPr>
                <w:lang w:eastAsia="zh-CN"/>
              </w:rPr>
              <w:t>6.6.2.2.</w:t>
            </w:r>
            <w:r w:rsidRPr="0021242D">
              <w:rPr>
                <w:lang w:eastAsia="zh-CN"/>
              </w:rPr>
              <w:t>20</w:t>
            </w:r>
            <w:r w:rsidRPr="0021242D">
              <w:rPr>
                <w:lang w:eastAsia="ko-KR"/>
              </w:rPr>
              <w:t>.</w:t>
            </w:r>
          </w:p>
        </w:tc>
      </w:tr>
      <w:tr w:rsidR="00DF339F" w:rsidRPr="0021242D" w:rsidTr="00DF339F">
        <w:trPr>
          <w:trHeight w:val="105"/>
          <w:tblHeader/>
          <w:jc w:val="center"/>
        </w:trPr>
        <w:tc>
          <w:tcPr>
            <w:tcW w:w="1709" w:type="dxa"/>
            <w:tcBorders>
              <w:left w:val="single" w:sz="1" w:space="0" w:color="000000"/>
              <w:bottom w:val="single" w:sz="1" w:space="0" w:color="000000"/>
            </w:tcBorders>
          </w:tcPr>
          <w:p w:rsidR="00DF339F" w:rsidRPr="0021242D" w:rsidRDefault="00DF339F" w:rsidP="00C73907">
            <w:pPr>
              <w:pStyle w:val="TAL"/>
              <w:rPr>
                <w:lang w:eastAsia="ko-KR"/>
              </w:rPr>
            </w:pPr>
            <w:r w:rsidRPr="0021242D">
              <w:rPr>
                <w:lang w:eastAsia="zh-CN"/>
              </w:rPr>
              <w:t>softwareReportList</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C73907">
            <w:pPr>
              <w:pStyle w:val="TAL"/>
              <w:rPr>
                <w:lang w:eastAsia="ko-KR"/>
              </w:rPr>
            </w:pPr>
            <w:r w:rsidRPr="0021242D">
              <w:rPr>
                <w:lang w:eastAsia="zh-CN"/>
              </w:rPr>
              <w:t>YES</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rPr>
                <w:lang w:eastAsia="zh-CN"/>
              </w:rPr>
            </w:pPr>
            <w:r w:rsidRPr="0021242D">
              <w:rPr>
                <w:lang w:eastAsia="ko-KR"/>
              </w:rPr>
              <w:t xml:space="preserve">Array of </w:t>
            </w:r>
            <w:r w:rsidRPr="0021242D">
              <w:rPr>
                <w:lang w:eastAsia="zh-CN"/>
              </w:rPr>
              <w:t>software</w:t>
            </w:r>
            <w:r w:rsidRPr="0021242D">
              <w:rPr>
                <w:lang w:eastAsia="ko-KR"/>
              </w:rPr>
              <w:t>Report.</w:t>
            </w:r>
          </w:p>
          <w:p w:rsidR="00DF339F" w:rsidRPr="0021242D" w:rsidRDefault="00DF339F" w:rsidP="00C73907">
            <w:pPr>
              <w:pStyle w:val="TAL"/>
              <w:rPr>
                <w:lang w:eastAsia="ko-KR"/>
              </w:rPr>
            </w:pPr>
            <w:r w:rsidRPr="0021242D">
              <w:rPr>
                <w:lang w:eastAsia="ko-KR"/>
              </w:rPr>
              <w:t xml:space="preserve">Type </w:t>
            </w:r>
            <w:r w:rsidRPr="0021242D">
              <w:rPr>
                <w:lang w:eastAsia="zh-CN"/>
              </w:rPr>
              <w:t>Software</w:t>
            </w:r>
            <w:r w:rsidRPr="0021242D">
              <w:rPr>
                <w:lang w:eastAsia="ko-KR"/>
              </w:rPr>
              <w:t>Report</w:t>
            </w:r>
            <w:r w:rsidRPr="0021242D">
              <w:rPr>
                <w:lang w:eastAsia="zh-CN"/>
              </w:rPr>
              <w:t xml:space="preserve">, see </w:t>
            </w:r>
            <w:r w:rsidR="00AB3586">
              <w:rPr>
                <w:lang w:eastAsia="zh-CN"/>
              </w:rPr>
              <w:t>6.6.2.2.</w:t>
            </w:r>
            <w:r w:rsidRPr="0021242D">
              <w:rPr>
                <w:lang w:eastAsia="zh-CN"/>
              </w:rPr>
              <w:t>27</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C73907">
            <w:pPr>
              <w:pStyle w:val="TAL"/>
            </w:pPr>
            <w:r w:rsidRPr="0021242D">
              <w:t>responseType</w:t>
            </w:r>
          </w:p>
        </w:tc>
        <w:tc>
          <w:tcPr>
            <w:tcW w:w="900" w:type="dxa"/>
            <w:tcBorders>
              <w:left w:val="single" w:sz="1" w:space="0" w:color="000000"/>
              <w:bottom w:val="single" w:sz="1" w:space="0" w:color="000000"/>
              <w:right w:val="single" w:sz="1" w:space="0" w:color="000000"/>
            </w:tcBorders>
          </w:tcPr>
          <w:p w:rsidR="00DF339F" w:rsidRPr="0021242D" w:rsidRDefault="00DF339F" w:rsidP="00C73907">
            <w:pPr>
              <w:pStyle w:val="TAL"/>
            </w:pPr>
            <w:r w:rsidRPr="0021242D">
              <w:t>OUT</w:t>
            </w:r>
          </w:p>
        </w:tc>
        <w:tc>
          <w:tcPr>
            <w:tcW w:w="900" w:type="dxa"/>
            <w:tcBorders>
              <w:left w:val="single" w:sz="1" w:space="0" w:color="000000"/>
              <w:bottom w:val="single" w:sz="1" w:space="0" w:color="000000"/>
            </w:tcBorders>
          </w:tcPr>
          <w:p w:rsidR="00DF339F" w:rsidRPr="0021242D" w:rsidRDefault="00DF339F" w:rsidP="00C73907">
            <w:pPr>
              <w:pStyle w:val="TAL"/>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C73907">
            <w:pPr>
              <w:pStyle w:val="TAL"/>
            </w:pPr>
            <w:r w:rsidRPr="0021242D">
              <w:t>Unique response types for this service.</w:t>
            </w:r>
          </w:p>
          <w:p w:rsidR="00DF339F" w:rsidRPr="0021242D" w:rsidRDefault="00DF339F" w:rsidP="00C73907">
            <w:pPr>
              <w:pStyle w:val="TAN"/>
            </w:pPr>
            <w:r w:rsidRPr="0021242D">
              <w:t>N</w:t>
            </w:r>
            <w:r w:rsidR="00C73907" w:rsidRPr="0021242D">
              <w:t>OTE</w:t>
            </w:r>
            <w:r w:rsidRPr="0021242D">
              <w:t xml:space="preserve">: </w:t>
            </w:r>
            <w:r w:rsidR="00C73907" w:rsidRPr="0021242D">
              <w:tab/>
            </w:r>
            <w:r w:rsidRPr="0021242D">
              <w:t>Consumed services also provide response types.</w:t>
            </w:r>
            <w:r w:rsidRPr="0021242D">
              <w:rPr>
                <w:lang w:eastAsia="ko-KR"/>
              </w:rPr>
              <w:t xml:space="preserve"> </w:t>
            </w:r>
          </w:p>
        </w:tc>
      </w:tr>
    </w:tbl>
    <w:p w:rsidR="00C73907" w:rsidRPr="0021242D" w:rsidRDefault="00C73907" w:rsidP="00C73907"/>
    <w:p w:rsidR="00DF339F" w:rsidRPr="0021242D" w:rsidRDefault="00BA01F0" w:rsidP="00C73907">
      <w:pPr>
        <w:pStyle w:val="Heading5"/>
        <w:rPr>
          <w:lang w:val="en-US" w:eastAsia="ko-KR"/>
        </w:rPr>
      </w:pPr>
      <w:bookmarkStart w:id="2532" w:name="_Toc418175062"/>
      <w:bookmarkStart w:id="2533" w:name="_Toc418661052"/>
      <w:r>
        <w:rPr>
          <w:lang w:val="en-US"/>
        </w:rPr>
        <w:t>D.2.2.</w:t>
      </w:r>
      <w:r w:rsidR="00DF339F" w:rsidRPr="0021242D">
        <w:rPr>
          <w:lang w:val="en-US" w:eastAsia="zh-CN"/>
        </w:rPr>
        <w:t>5</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32"/>
      <w:bookmarkEnd w:id="253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5"/>
        </w:numPr>
      </w:pPr>
      <w:r w:rsidRPr="0021242D">
        <w:t>Perform the Common Request Services for requests across the Mca Reference Point</w:t>
      </w:r>
    </w:p>
    <w:p w:rsidR="00DF339F" w:rsidRPr="0021242D" w:rsidRDefault="00DF339F" w:rsidP="004415F7">
      <w:pPr>
        <w:pStyle w:val="BN"/>
        <w:numPr>
          <w:ilvl w:val="0"/>
          <w:numId w:val="95"/>
        </w:numPr>
      </w:pPr>
      <w:r w:rsidRPr="0021242D">
        <w:t>Record the event</w:t>
      </w:r>
    </w:p>
    <w:p w:rsidR="00DF339F" w:rsidRPr="0021242D" w:rsidRDefault="00950EA5" w:rsidP="00B91F03">
      <w:pPr>
        <w:pStyle w:val="FL"/>
        <w:rPr>
          <w:lang w:eastAsia="zh-CN"/>
        </w:rPr>
      </w:pPr>
      <w:r w:rsidRPr="0021242D">
        <w:object w:dxaOrig="11277" w:dyaOrig="7965">
          <v:shape id="_x0000_i1122" type="#_x0000_t75" style="width:459.05pt;height:325.45pt" o:ole="">
            <v:imagedata r:id="rId242" o:title=""/>
          </v:shape>
          <o:OLEObject Type="Embed" ProgID="Visio.Drawing.11" ShapeID="_x0000_i1122" DrawAspect="Content" ObjectID="_1492401478" r:id="rId243"/>
        </w:object>
      </w:r>
    </w:p>
    <w:p w:rsidR="00DF339F" w:rsidRPr="0021242D" w:rsidRDefault="00935233" w:rsidP="00950EA5">
      <w:pPr>
        <w:pStyle w:val="TF"/>
      </w:pPr>
      <w:r w:rsidRPr="00935233">
        <w:t xml:space="preserve">Figure </w:t>
      </w:r>
      <w:r w:rsidR="00BA01F0">
        <w:t>D.2.2.</w:t>
      </w:r>
      <w:r w:rsidRPr="00935233">
        <w:t>5.</w:t>
      </w:r>
      <w:r w:rsidR="00A143E6">
        <w:t>4</w:t>
      </w:r>
      <w:r w:rsidRPr="00935233">
        <w:t>-1: deviceManagementReport Diagram</w:t>
      </w:r>
    </w:p>
    <w:p w:rsidR="00DF339F" w:rsidRPr="0021242D" w:rsidRDefault="00BA01F0" w:rsidP="00950EA5">
      <w:pPr>
        <w:pStyle w:val="Heading5"/>
        <w:rPr>
          <w:lang w:val="en-US"/>
        </w:rPr>
      </w:pPr>
      <w:bookmarkStart w:id="2534" w:name="_Toc418175063"/>
      <w:bookmarkStart w:id="2535" w:name="_Toc418661053"/>
      <w:r>
        <w:rPr>
          <w:lang w:val="en-US"/>
        </w:rPr>
        <w:t>D.2.2.</w:t>
      </w:r>
      <w:r w:rsidR="00935233" w:rsidRPr="00935233">
        <w:rPr>
          <w:lang w:val="en-US"/>
        </w:rPr>
        <w:t>5.</w:t>
      </w:r>
      <w:r w:rsidR="00A143E6">
        <w:rPr>
          <w:lang w:val="en-US"/>
        </w:rPr>
        <w:t>5</w:t>
      </w:r>
      <w:r w:rsidR="00935233" w:rsidRPr="00935233">
        <w:rPr>
          <w:lang w:val="en-US"/>
        </w:rPr>
        <w:tab/>
        <w:t>Post-Conditions</w:t>
      </w:r>
      <w:bookmarkEnd w:id="2534"/>
      <w:bookmarkEnd w:id="2535"/>
    </w:p>
    <w:p w:rsidR="00DF339F" w:rsidRPr="0021242D" w:rsidRDefault="00DF339F" w:rsidP="00DF339F">
      <w:pPr>
        <w:rPr>
          <w:lang w:eastAsia="zh-CN"/>
        </w:rPr>
      </w:pPr>
      <w:r w:rsidRPr="0021242D">
        <w:rPr>
          <w:lang w:eastAsia="zh-CN"/>
        </w:rPr>
        <w:t>The AE has received a report of management operation execution status or result.</w:t>
      </w:r>
    </w:p>
    <w:p w:rsidR="00DF339F" w:rsidRPr="0021242D" w:rsidRDefault="00DF339F" w:rsidP="00DF339F">
      <w:pPr>
        <w:rPr>
          <w:lang w:eastAsia="zh-CN"/>
        </w:rPr>
      </w:pPr>
      <w:r w:rsidRPr="0021242D">
        <w:rPr>
          <w:lang w:eastAsia="zh-CN"/>
        </w:rPr>
        <w:t>The event is recorded.</w:t>
      </w:r>
    </w:p>
    <w:p w:rsidR="00DF339F" w:rsidRPr="0021242D" w:rsidRDefault="00BA01F0" w:rsidP="00950EA5">
      <w:pPr>
        <w:pStyle w:val="Heading5"/>
        <w:rPr>
          <w:lang w:val="en-US"/>
        </w:rPr>
      </w:pPr>
      <w:bookmarkStart w:id="2536" w:name="_Toc418175064"/>
      <w:bookmarkStart w:id="2537" w:name="_Toc418661054"/>
      <w:r>
        <w:rPr>
          <w:lang w:val="en-US"/>
        </w:rPr>
        <w:lastRenderedPageBreak/>
        <w:t>D.2.2.</w:t>
      </w:r>
      <w:r w:rsidR="00DF339F" w:rsidRPr="0021242D">
        <w:rPr>
          <w:lang w:val="en-US" w:eastAsia="zh-CN"/>
        </w:rPr>
        <w:t>5</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36"/>
      <w:bookmarkEnd w:id="253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950EA5">
      <w:pPr>
        <w:pStyle w:val="Heading5"/>
        <w:rPr>
          <w:lang w:val="en-US"/>
        </w:rPr>
      </w:pPr>
      <w:bookmarkStart w:id="2538" w:name="_Toc418175065"/>
      <w:bookmarkStart w:id="2539" w:name="_Toc418661055"/>
      <w:r>
        <w:rPr>
          <w:lang w:val="en-US"/>
        </w:rPr>
        <w:t>D.2.2.</w:t>
      </w:r>
      <w:r w:rsidR="00DF339F" w:rsidRPr="0021242D">
        <w:rPr>
          <w:lang w:val="en-US" w:eastAsia="zh-CN"/>
        </w:rPr>
        <w:t>5</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38"/>
      <w:bookmarkEnd w:id="253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950EA5" w:rsidRPr="0021242D">
        <w:t xml:space="preserve"> </w:t>
      </w:r>
      <w:r w:rsidRPr="0021242D">
        <w:t>ms</w:t>
      </w:r>
    </w:p>
    <w:p w:rsidR="00DF339F" w:rsidRPr="00A143E6" w:rsidRDefault="00BA01F0" w:rsidP="00950EA5">
      <w:pPr>
        <w:pStyle w:val="Heading4"/>
        <w:rPr>
          <w:lang w:val="en-US"/>
        </w:rPr>
      </w:pPr>
      <w:bookmarkStart w:id="2540" w:name="_Toc418175066"/>
      <w:bookmarkStart w:id="2541" w:name="_Toc418661056"/>
      <w:r w:rsidRPr="00A143E6">
        <w:rPr>
          <w:lang w:val="en-US"/>
        </w:rPr>
        <w:t>D.2.2.</w:t>
      </w:r>
      <w:r w:rsidR="00DF339F" w:rsidRPr="00A143E6">
        <w:rPr>
          <w:lang w:val="en-US" w:eastAsia="zh-CN"/>
        </w:rPr>
        <w:t>6</w:t>
      </w:r>
      <w:r w:rsidR="00DF339F" w:rsidRPr="00A143E6">
        <w:rPr>
          <w:lang w:val="en-US"/>
        </w:rPr>
        <w:tab/>
      </w:r>
      <w:r w:rsidR="00DF339F" w:rsidRPr="00A143E6">
        <w:rPr>
          <w:lang w:val="en-US" w:eastAsia="zh-CN"/>
        </w:rPr>
        <w:t>upgrade</w:t>
      </w:r>
      <w:r w:rsidR="00DF339F" w:rsidRPr="00A143E6">
        <w:rPr>
          <w:lang w:val="en-US"/>
        </w:rPr>
        <w:t>Firmware</w:t>
      </w:r>
      <w:bookmarkEnd w:id="2540"/>
      <w:bookmarkEnd w:id="2541"/>
    </w:p>
    <w:p w:rsidR="00A143E6" w:rsidRPr="00A143E6" w:rsidRDefault="00A143E6" w:rsidP="00A143E6">
      <w:pPr>
        <w:pStyle w:val="Heading5"/>
        <w:rPr>
          <w:lang w:val="en-US"/>
        </w:rPr>
      </w:pPr>
      <w:bookmarkStart w:id="2542" w:name="_Toc418661057"/>
      <w:r w:rsidRPr="00A143E6">
        <w:rPr>
          <w:lang w:val="en-US"/>
        </w:rPr>
        <w:t>D.2.2.</w:t>
      </w:r>
      <w:r w:rsidRPr="00A143E6">
        <w:rPr>
          <w:lang w:val="en-US" w:eastAsia="zh-CN"/>
        </w:rPr>
        <w:t>6</w:t>
      </w:r>
      <w:r w:rsidRPr="00A143E6">
        <w:rPr>
          <w:lang w:val="en-US"/>
        </w:rPr>
        <w:t>.1</w:t>
      </w:r>
      <w:r w:rsidRPr="00A143E6">
        <w:rPr>
          <w:lang w:val="en-US"/>
        </w:rPr>
        <w:tab/>
        <w:t>Description</w:t>
      </w:r>
      <w:bookmarkEnd w:id="2542"/>
    </w:p>
    <w:p w:rsidR="00DF339F" w:rsidRPr="00A143E6" w:rsidRDefault="00DF339F" w:rsidP="00DF339F">
      <w:r w:rsidRPr="00A143E6">
        <w:t>This service capability permits AEs to upgrade the firmware on individual device, multiple devices or a group of devices. In addition the upgrade of the firmware is permitted based on a schedule for each of the operations</w:t>
      </w:r>
    </w:p>
    <w:p w:rsidR="00DF339F" w:rsidRPr="00A143E6" w:rsidRDefault="00BA01F0" w:rsidP="00950EA5">
      <w:pPr>
        <w:pStyle w:val="Heading5"/>
        <w:rPr>
          <w:lang w:val="en-US"/>
        </w:rPr>
      </w:pPr>
      <w:bookmarkStart w:id="2543" w:name="_Toc418175067"/>
      <w:bookmarkStart w:id="2544" w:name="_Toc418661058"/>
      <w:r w:rsidRPr="00A143E6">
        <w:rPr>
          <w:lang w:val="en-US"/>
        </w:rPr>
        <w:t>D.2.2.</w:t>
      </w:r>
      <w:r w:rsidR="00DF339F" w:rsidRPr="00A143E6">
        <w:rPr>
          <w:lang w:val="en-US" w:eastAsia="zh-CN"/>
        </w:rPr>
        <w:t>6</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543"/>
      <w:bookmarkEnd w:id="254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Management Adapter, the M2M Service Capability and devices or device group exist.</w:t>
      </w:r>
    </w:p>
    <w:p w:rsidR="00DF339F" w:rsidRPr="0021242D" w:rsidRDefault="00BA01F0" w:rsidP="00950EA5">
      <w:pPr>
        <w:pStyle w:val="Heading5"/>
        <w:rPr>
          <w:lang w:val="en-US"/>
        </w:rPr>
      </w:pPr>
      <w:bookmarkStart w:id="2545" w:name="_Toc418175068"/>
      <w:bookmarkStart w:id="2546" w:name="_Toc418661059"/>
      <w:r>
        <w:rPr>
          <w:lang w:val="en-US"/>
        </w:rPr>
        <w:t>D.2.2.</w:t>
      </w:r>
      <w:r w:rsidR="00DF339F" w:rsidRPr="0021242D">
        <w:rPr>
          <w:lang w:val="en-US" w:eastAsia="zh-CN"/>
        </w:rPr>
        <w:t>6</w:t>
      </w:r>
      <w:r w:rsidR="00DF339F" w:rsidRPr="0021242D">
        <w:rPr>
          <w:lang w:val="en-US"/>
        </w:rPr>
        <w:t>.</w:t>
      </w:r>
      <w:r w:rsidR="00A143E6">
        <w:rPr>
          <w:lang w:val="en-US"/>
        </w:rPr>
        <w:t>3</w:t>
      </w:r>
      <w:r w:rsidR="00DF339F" w:rsidRPr="0021242D">
        <w:rPr>
          <w:lang w:val="en-US"/>
        </w:rPr>
        <w:tab/>
        <w:t>Signature – upgradeFirmware</w:t>
      </w:r>
      <w:bookmarkEnd w:id="2545"/>
      <w:bookmarkEnd w:id="2546"/>
    </w:p>
    <w:p w:rsidR="00950EA5" w:rsidRPr="0021242D" w:rsidRDefault="00950EA5" w:rsidP="00950EA5">
      <w:pPr>
        <w:pStyle w:val="TH"/>
        <w:rPr>
          <w:lang w:eastAsia="zh-CN"/>
        </w:rPr>
      </w:pPr>
      <w:r w:rsidRPr="0021242D">
        <w:t xml:space="preserve">Table </w:t>
      </w:r>
      <w:r w:rsidR="00BA01F0">
        <w:t>D.2.2.</w:t>
      </w:r>
      <w:r w:rsidRPr="0021242D">
        <w:rPr>
          <w:lang w:eastAsia="zh-CN"/>
        </w:rPr>
        <w:t>6</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upgrade</w:t>
      </w:r>
      <w:r w:rsidRPr="0021242D">
        <w:t>Firmware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orchestrationRuleList</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pPr>
            <w:r w:rsidRPr="0021242D">
              <w:rPr>
                <w:lang w:eastAsia="ko-KR"/>
              </w:rPr>
              <w:t xml:space="preserve">List of OrchestrationRule. </w:t>
            </w:r>
            <w:r w:rsidRPr="0021242D">
              <w:rPr>
                <w:lang w:eastAsia="zh-CN"/>
              </w:rPr>
              <w:t>Type O</w:t>
            </w:r>
            <w:r w:rsidRPr="0021242D">
              <w:rPr>
                <w:lang w:eastAsia="ko-KR"/>
              </w:rPr>
              <w:t>rchestrationRule</w:t>
            </w:r>
            <w:r w:rsidRPr="0021242D">
              <w:rPr>
                <w:lang w:eastAsia="zh-CN"/>
              </w:rPr>
              <w:t>, s</w:t>
            </w:r>
            <w:r w:rsidRPr="0021242D">
              <w:rPr>
                <w:lang w:eastAsia="ko-KR"/>
              </w:rPr>
              <w:t xml:space="preserve">ee clause </w:t>
            </w:r>
            <w:r w:rsidR="00AB3586">
              <w:t>6.6.2.2.</w:t>
            </w:r>
            <w:r w:rsidRPr="0021242D">
              <w:t>4.</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zh-CN"/>
              </w:rPr>
              <w:t>report</w:t>
            </w:r>
            <w:r w:rsidRPr="0021242D">
              <w:t>Policy</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950EA5">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Unique response types for this service.</w:t>
            </w:r>
          </w:p>
          <w:p w:rsidR="00DF339F" w:rsidRPr="0021242D" w:rsidRDefault="00DF339F" w:rsidP="00950EA5">
            <w:pPr>
              <w:pStyle w:val="TAL"/>
              <w:rPr>
                <w:lang w:eastAsia="ko-KR"/>
              </w:rPr>
            </w:pPr>
            <w:r w:rsidRPr="0021242D">
              <w:rPr>
                <w:lang w:eastAsia="ko-KR"/>
              </w:rPr>
              <w:t>N</w:t>
            </w:r>
            <w:r w:rsidR="00950EA5" w:rsidRPr="0021242D">
              <w:rPr>
                <w:lang w:eastAsia="ko-KR"/>
              </w:rPr>
              <w:t>OTE</w:t>
            </w:r>
            <w:r w:rsidRPr="0021242D">
              <w:rPr>
                <w:lang w:eastAsia="ko-KR"/>
              </w:rPr>
              <w:t xml:space="preserve">: </w:t>
            </w:r>
            <w:r w:rsidR="00950EA5" w:rsidRPr="0021242D">
              <w:rPr>
                <w:lang w:eastAsia="ko-KR"/>
              </w:rPr>
              <w:tab/>
            </w:r>
            <w:r w:rsidRPr="0021242D">
              <w:rPr>
                <w:lang w:eastAsia="ko-KR"/>
              </w:rPr>
              <w:t>Consumed services also provide response types.</w:t>
            </w:r>
            <w:r w:rsidRPr="0021242D" w:rsidDel="00080430">
              <w:rPr>
                <w:lang w:eastAsia="ko-KR"/>
              </w:rPr>
              <w:t xml:space="preserve"> </w:t>
            </w:r>
          </w:p>
        </w:tc>
      </w:tr>
    </w:tbl>
    <w:p w:rsidR="00950EA5" w:rsidRPr="0021242D" w:rsidRDefault="00950EA5" w:rsidP="00950EA5"/>
    <w:p w:rsidR="00DF339F" w:rsidRPr="0021242D" w:rsidRDefault="00BA01F0" w:rsidP="00950EA5">
      <w:pPr>
        <w:pStyle w:val="Heading5"/>
        <w:rPr>
          <w:lang w:val="en-US" w:eastAsia="ko-KR"/>
        </w:rPr>
      </w:pPr>
      <w:bookmarkStart w:id="2547" w:name="_Toc418175069"/>
      <w:bookmarkStart w:id="2548" w:name="_Toc418661060"/>
      <w:r>
        <w:rPr>
          <w:lang w:val="en-US"/>
        </w:rPr>
        <w:t>D.2.2.</w:t>
      </w:r>
      <w:r w:rsidR="00DF339F" w:rsidRPr="0021242D">
        <w:rPr>
          <w:lang w:val="en-US" w:eastAsia="zh-CN"/>
        </w:rPr>
        <w:t>6</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47"/>
      <w:bookmarkEnd w:id="2548"/>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6"/>
        </w:numPr>
      </w:pPr>
      <w:r w:rsidRPr="0021242D">
        <w:t>Perform the Common Request Services for requests across the Mca Reference Point</w:t>
      </w:r>
    </w:p>
    <w:p w:rsidR="00DF339F" w:rsidRPr="0021242D" w:rsidRDefault="00DF339F" w:rsidP="004415F7">
      <w:pPr>
        <w:pStyle w:val="BN"/>
        <w:numPr>
          <w:ilvl w:val="0"/>
          <w:numId w:val="96"/>
        </w:numPr>
      </w:pPr>
      <w:r w:rsidRPr="0021242D">
        <w:t>Retrieves the Management Adapter to be used for the device and M2M Service Subscription</w:t>
      </w:r>
    </w:p>
    <w:p w:rsidR="00DF339F" w:rsidRPr="0021242D" w:rsidRDefault="00DF339F" w:rsidP="004415F7">
      <w:pPr>
        <w:pStyle w:val="BN"/>
        <w:numPr>
          <w:ilvl w:val="0"/>
          <w:numId w:val="96"/>
        </w:numPr>
      </w:pPr>
      <w:r w:rsidRPr="0021242D">
        <w:t>Issues a series of operations to the Management Adapter to upgrade the firmware on a the devices in the orchestration rule list. Each entry in the orchestration rule list contains the operation, the devices and schedule for the operation.</w:t>
      </w:r>
    </w:p>
    <w:p w:rsidR="00DF339F" w:rsidRPr="0021242D" w:rsidRDefault="00DF339F" w:rsidP="004415F7">
      <w:pPr>
        <w:pStyle w:val="BN"/>
        <w:numPr>
          <w:ilvl w:val="0"/>
          <w:numId w:val="96"/>
        </w:numPr>
      </w:pPr>
      <w:r w:rsidRPr="0021242D">
        <w:t>Records the event</w:t>
      </w:r>
    </w:p>
    <w:p w:rsidR="00DF339F" w:rsidRPr="0021242D" w:rsidRDefault="00950EA5" w:rsidP="00B91F03">
      <w:pPr>
        <w:pStyle w:val="FL"/>
        <w:rPr>
          <w:lang w:eastAsia="zh-CN"/>
        </w:rPr>
      </w:pPr>
      <w:r w:rsidRPr="0021242D">
        <w:object w:dxaOrig="12285" w:dyaOrig="10845">
          <v:shape id="_x0000_i1123" type="#_x0000_t75" style="width:475.2pt;height:418.75pt" o:ole="">
            <v:imagedata r:id="rId244" o:title=""/>
          </v:shape>
          <o:OLEObject Type="Embed" ProgID="Visio.Drawing.11" ShapeID="_x0000_i1123" DrawAspect="Content" ObjectID="_1492401479" r:id="rId245"/>
        </w:object>
      </w:r>
    </w:p>
    <w:p w:rsidR="00DF339F" w:rsidRPr="0021242D" w:rsidRDefault="00DF339F" w:rsidP="00950EA5">
      <w:pPr>
        <w:pStyle w:val="TF"/>
      </w:pPr>
      <w:r w:rsidRPr="0021242D">
        <w:t xml:space="preserve">Figure </w:t>
      </w:r>
      <w:r w:rsidR="00BA01F0">
        <w:t>D.2.2.</w:t>
      </w:r>
      <w:r w:rsidRPr="0021242D">
        <w:t>6.</w:t>
      </w:r>
      <w:r w:rsidR="00A143E6">
        <w:t>4</w:t>
      </w:r>
      <w:r w:rsidRPr="0021242D">
        <w:t>-</w:t>
      </w:r>
      <w:r w:rsidR="007E1FE5" w:rsidRPr="0021242D">
        <w:t>1</w:t>
      </w:r>
      <w:r w:rsidR="00950EA5" w:rsidRPr="0021242D">
        <w:t>:</w:t>
      </w:r>
      <w:r w:rsidRPr="0021242D">
        <w:t xml:space="preserve"> upgradeFirmware Diagram</w:t>
      </w:r>
    </w:p>
    <w:p w:rsidR="00DF339F" w:rsidRPr="0021242D" w:rsidRDefault="00BA01F0" w:rsidP="00950EA5">
      <w:pPr>
        <w:pStyle w:val="Heading5"/>
        <w:rPr>
          <w:lang w:val="en-US"/>
        </w:rPr>
      </w:pPr>
      <w:bookmarkStart w:id="2549" w:name="_Toc418175070"/>
      <w:bookmarkStart w:id="2550" w:name="_Toc418661061"/>
      <w:r>
        <w:rPr>
          <w:lang w:val="en-US"/>
        </w:rPr>
        <w:t>D.2.2.</w:t>
      </w:r>
      <w:r w:rsidR="00DF339F" w:rsidRPr="0021242D">
        <w:rPr>
          <w:lang w:val="en-US" w:eastAsia="zh-CN"/>
        </w:rPr>
        <w:t>6</w:t>
      </w:r>
      <w:r w:rsidR="00DF339F" w:rsidRPr="0021242D">
        <w:rPr>
          <w:lang w:val="en-US"/>
        </w:rPr>
        <w:t>.</w:t>
      </w:r>
      <w:r w:rsidR="00A143E6">
        <w:rPr>
          <w:lang w:val="en-US"/>
        </w:rPr>
        <w:t>5</w:t>
      </w:r>
      <w:r w:rsidR="00DF339F" w:rsidRPr="0021242D">
        <w:rPr>
          <w:lang w:val="en-US"/>
        </w:rPr>
        <w:tab/>
      </w:r>
      <w:r w:rsidR="00DF339F" w:rsidRPr="0021242D">
        <w:rPr>
          <w:lang w:val="en-US" w:eastAsia="ko-KR"/>
        </w:rPr>
        <w:t>Post-Conditions</w:t>
      </w:r>
      <w:bookmarkEnd w:id="2549"/>
      <w:bookmarkEnd w:id="2550"/>
    </w:p>
    <w:p w:rsidR="00DF339F" w:rsidRPr="0021242D" w:rsidRDefault="00DF339F" w:rsidP="00DF339F">
      <w:pPr>
        <w:rPr>
          <w:lang w:eastAsia="zh-CN"/>
        </w:rPr>
      </w:pPr>
      <w:r w:rsidRPr="0021242D">
        <w:rPr>
          <w:lang w:eastAsia="zh-CN"/>
        </w:rPr>
        <w:t>The Management Adapter has submitted a set of requests to the Management Server to upgrade the firmware.</w:t>
      </w:r>
    </w:p>
    <w:p w:rsidR="00DF339F" w:rsidRPr="0021242D" w:rsidRDefault="00DF339F" w:rsidP="00DF339F">
      <w:r w:rsidRPr="0021242D">
        <w:rPr>
          <w:lang w:eastAsia="zh-CN"/>
        </w:rPr>
        <w:t>The event is recorded.</w:t>
      </w:r>
    </w:p>
    <w:p w:rsidR="00DF339F" w:rsidRPr="0021242D" w:rsidRDefault="00BA01F0" w:rsidP="00950EA5">
      <w:pPr>
        <w:pStyle w:val="Heading5"/>
        <w:rPr>
          <w:lang w:val="en-US"/>
        </w:rPr>
      </w:pPr>
      <w:bookmarkStart w:id="2551" w:name="_Toc418175071"/>
      <w:bookmarkStart w:id="2552" w:name="_Toc418661062"/>
      <w:r>
        <w:rPr>
          <w:lang w:val="en-US"/>
        </w:rPr>
        <w:t>D.2.2.</w:t>
      </w:r>
      <w:r w:rsidR="00DF339F" w:rsidRPr="0021242D">
        <w:rPr>
          <w:lang w:val="en-US" w:eastAsia="zh-CN"/>
        </w:rPr>
        <w:t>6</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51"/>
      <w:bookmarkEnd w:id="2552"/>
    </w:p>
    <w:p w:rsidR="00DF339F" w:rsidRPr="0021242D" w:rsidRDefault="00DF339F" w:rsidP="00DF339F">
      <w:r w:rsidRPr="0021242D">
        <w:rPr>
          <w:lang w:eastAsia="zh-CN"/>
        </w:rPr>
        <w:t xml:space="preserve">The </w:t>
      </w:r>
      <w:r w:rsidRPr="0021242D">
        <w:t xml:space="preserve">reachability </w:t>
      </w:r>
      <w:r w:rsidRPr="0021242D">
        <w:rPr>
          <w:lang w:eastAsia="zh-CN"/>
        </w:rPr>
        <w:t xml:space="preserve">schedule of the device </w:t>
      </w:r>
      <w:r w:rsidR="00DC6F67" w:rsidRPr="0021242D">
        <w:rPr>
          <w:lang w:eastAsia="zh-CN"/>
        </w:rPr>
        <w:t xml:space="preserve">does </w:t>
      </w:r>
      <w:r w:rsidRPr="0021242D">
        <w:rPr>
          <w:lang w:eastAsia="zh-CN"/>
        </w:rPr>
        <w:t>not match the schedule of the o</w:t>
      </w:r>
      <w:r w:rsidRPr="0021242D">
        <w:rPr>
          <w:lang w:eastAsia="ko-KR"/>
        </w:rPr>
        <w:t>rchestration</w:t>
      </w:r>
      <w:r w:rsidRPr="0021242D">
        <w:rPr>
          <w:lang w:eastAsia="zh-CN"/>
        </w:rPr>
        <w:t xml:space="preserve"> r</w:t>
      </w:r>
      <w:r w:rsidRPr="0021242D">
        <w:rPr>
          <w:lang w:eastAsia="ko-KR"/>
        </w:rPr>
        <w:t>ule</w:t>
      </w:r>
      <w:r w:rsidRPr="0021242D">
        <w:t>.</w:t>
      </w:r>
    </w:p>
    <w:p w:rsidR="00DF339F" w:rsidRPr="0021242D" w:rsidRDefault="00BA01F0" w:rsidP="00950EA5">
      <w:pPr>
        <w:pStyle w:val="Heading5"/>
        <w:rPr>
          <w:lang w:val="en-US"/>
        </w:rPr>
      </w:pPr>
      <w:bookmarkStart w:id="2553" w:name="_Toc418175072"/>
      <w:bookmarkStart w:id="2554" w:name="_Toc418661063"/>
      <w:r>
        <w:rPr>
          <w:lang w:val="en-US"/>
        </w:rPr>
        <w:t>D.2.2.</w:t>
      </w:r>
      <w:r w:rsidR="00DF339F" w:rsidRPr="0021242D">
        <w:rPr>
          <w:lang w:val="en-US" w:eastAsia="zh-CN"/>
        </w:rPr>
        <w:t>6</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53"/>
      <w:bookmarkEnd w:id="255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950EA5" w:rsidRPr="0021242D">
        <w:t xml:space="preserve"> </w:t>
      </w:r>
      <w:r w:rsidRPr="0021242D">
        <w:t>ms</w:t>
      </w:r>
    </w:p>
    <w:p w:rsidR="00DF339F" w:rsidRPr="00A143E6" w:rsidRDefault="00BA01F0" w:rsidP="00950EA5">
      <w:pPr>
        <w:pStyle w:val="Heading4"/>
        <w:rPr>
          <w:lang w:val="en-US"/>
        </w:rPr>
      </w:pPr>
      <w:bookmarkStart w:id="2555" w:name="_Toc418175073"/>
      <w:bookmarkStart w:id="2556" w:name="_Toc418661064"/>
      <w:r w:rsidRPr="00A143E6">
        <w:rPr>
          <w:lang w:val="en-US" w:eastAsia="zh-CN"/>
        </w:rPr>
        <w:t>D.2.2.</w:t>
      </w:r>
      <w:r w:rsidR="00DF339F" w:rsidRPr="00A143E6">
        <w:rPr>
          <w:lang w:val="en-US" w:eastAsia="zh-CN"/>
        </w:rPr>
        <w:t>7</w:t>
      </w:r>
      <w:r w:rsidR="00DF339F" w:rsidRPr="00A143E6">
        <w:rPr>
          <w:lang w:val="en-US"/>
        </w:rPr>
        <w:tab/>
      </w:r>
      <w:r w:rsidR="00DF339F" w:rsidRPr="00A143E6">
        <w:rPr>
          <w:lang w:val="en-US" w:eastAsia="zh-CN"/>
        </w:rPr>
        <w:t>get</w:t>
      </w:r>
      <w:r w:rsidR="00DF339F" w:rsidRPr="00A143E6">
        <w:rPr>
          <w:lang w:val="en-US"/>
        </w:rPr>
        <w:t>DeviceInformation</w:t>
      </w:r>
      <w:bookmarkEnd w:id="2555"/>
      <w:bookmarkEnd w:id="2556"/>
    </w:p>
    <w:p w:rsidR="00A143E6" w:rsidRPr="00A143E6" w:rsidRDefault="00A143E6" w:rsidP="00A143E6">
      <w:pPr>
        <w:pStyle w:val="Heading5"/>
        <w:rPr>
          <w:lang w:val="en-US"/>
        </w:rPr>
      </w:pPr>
      <w:bookmarkStart w:id="2557" w:name="_Toc418661065"/>
      <w:r w:rsidRPr="00A143E6">
        <w:rPr>
          <w:lang w:val="en-US" w:eastAsia="zh-CN"/>
        </w:rPr>
        <w:t>D.2.2.7</w:t>
      </w:r>
      <w:r w:rsidRPr="00A143E6">
        <w:rPr>
          <w:lang w:val="en-US"/>
        </w:rPr>
        <w:t>.1</w:t>
      </w:r>
      <w:r w:rsidRPr="00A143E6">
        <w:rPr>
          <w:lang w:val="en-US"/>
        </w:rPr>
        <w:tab/>
        <w:t>Description</w:t>
      </w:r>
      <w:bookmarkEnd w:id="2557"/>
    </w:p>
    <w:p w:rsidR="00DF339F" w:rsidRPr="00A143E6" w:rsidRDefault="00DF339F" w:rsidP="00DF339F">
      <w:r w:rsidRPr="00A143E6">
        <w:t xml:space="preserve">This service capability provides the ability for an AE to retrieve the information about a device across the Mca Reference Point. </w:t>
      </w:r>
    </w:p>
    <w:p w:rsidR="00DF339F" w:rsidRPr="00A143E6" w:rsidRDefault="00BA01F0" w:rsidP="00950EA5">
      <w:pPr>
        <w:pStyle w:val="Heading5"/>
        <w:rPr>
          <w:lang w:val="en-US"/>
        </w:rPr>
      </w:pPr>
      <w:bookmarkStart w:id="2558" w:name="_Toc418175074"/>
      <w:bookmarkStart w:id="2559" w:name="_Toc418661066"/>
      <w:r w:rsidRPr="00A143E6">
        <w:rPr>
          <w:lang w:val="en-US" w:eastAsia="zh-CN"/>
        </w:rPr>
        <w:lastRenderedPageBreak/>
        <w:t>D.2.2.</w:t>
      </w:r>
      <w:r w:rsidR="00DF339F" w:rsidRPr="00A143E6">
        <w:rPr>
          <w:lang w:val="en-US" w:eastAsia="zh-CN"/>
        </w:rPr>
        <w:t>7</w:t>
      </w:r>
      <w:r w:rsidR="00DF339F" w:rsidRPr="00A143E6">
        <w:rPr>
          <w:lang w:val="en-US"/>
        </w:rPr>
        <w:t>.</w:t>
      </w:r>
      <w:r w:rsidR="00A143E6">
        <w:rPr>
          <w:lang w:val="en-US"/>
        </w:rPr>
        <w:t>2</w:t>
      </w:r>
      <w:r w:rsidR="00DF339F" w:rsidRPr="00A143E6">
        <w:rPr>
          <w:lang w:val="en-US"/>
        </w:rPr>
        <w:tab/>
      </w:r>
      <w:r w:rsidR="00D87590" w:rsidRPr="00A143E6">
        <w:rPr>
          <w:lang w:val="en-US"/>
        </w:rPr>
        <w:t>Pre-Conditions</w:t>
      </w:r>
      <w:bookmarkEnd w:id="2558"/>
      <w:bookmarkEnd w:id="2559"/>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950EA5">
      <w:pPr>
        <w:pStyle w:val="Heading5"/>
        <w:rPr>
          <w:lang w:val="en-US"/>
        </w:rPr>
      </w:pPr>
      <w:bookmarkStart w:id="2560" w:name="_Toc418175075"/>
      <w:bookmarkStart w:id="2561" w:name="_Toc418661067"/>
      <w:r>
        <w:rPr>
          <w:lang w:val="en-US" w:eastAsia="zh-CN"/>
        </w:rPr>
        <w:t>D.2.2.</w:t>
      </w:r>
      <w:r w:rsidR="00DF339F" w:rsidRPr="0021242D">
        <w:rPr>
          <w:lang w:val="en-US" w:eastAsia="zh-CN"/>
        </w:rPr>
        <w:t>7</w:t>
      </w:r>
      <w:r w:rsidR="00DF339F" w:rsidRPr="0021242D">
        <w:rPr>
          <w:lang w:val="en-US"/>
        </w:rPr>
        <w:t>.</w:t>
      </w:r>
      <w:r w:rsidR="00A143E6">
        <w:rPr>
          <w:lang w:val="en-US"/>
        </w:rPr>
        <w:t>3</w:t>
      </w:r>
      <w:r w:rsidR="00DF339F" w:rsidRPr="0021242D">
        <w:rPr>
          <w:lang w:val="en-US"/>
        </w:rPr>
        <w:tab/>
        <w:t xml:space="preserve">Signature – </w:t>
      </w:r>
      <w:r w:rsidR="00DF339F" w:rsidRPr="0021242D">
        <w:rPr>
          <w:lang w:val="en-US" w:eastAsia="zh-CN"/>
        </w:rPr>
        <w:t>get</w:t>
      </w:r>
      <w:r w:rsidR="00DF339F" w:rsidRPr="0021242D">
        <w:rPr>
          <w:lang w:val="en-US"/>
        </w:rPr>
        <w:t>DeviceInformation</w:t>
      </w:r>
      <w:bookmarkEnd w:id="2560"/>
      <w:bookmarkEnd w:id="2561"/>
    </w:p>
    <w:p w:rsidR="00950EA5" w:rsidRPr="0021242D" w:rsidRDefault="00950EA5" w:rsidP="00950EA5">
      <w:pPr>
        <w:pStyle w:val="TH"/>
      </w:pPr>
      <w:r w:rsidRPr="0021242D">
        <w:t xml:space="preserve">Table </w:t>
      </w:r>
      <w:r w:rsidR="00BA01F0">
        <w:rPr>
          <w:lang w:eastAsia="zh-CN"/>
        </w:rPr>
        <w:t>D.2.2.</w:t>
      </w:r>
      <w:r w:rsidRPr="0021242D">
        <w:rPr>
          <w:lang w:eastAsia="zh-CN"/>
        </w:rPr>
        <w:t>7</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get</w:t>
      </w:r>
      <w:r w:rsidRPr="0021242D">
        <w:t>DeviceInformation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deviceInfo</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 xml:space="preserve">The </w:t>
            </w:r>
            <w:r w:rsidRPr="0021242D">
              <w:rPr>
                <w:lang w:eastAsia="zh-CN"/>
              </w:rPr>
              <w:t>device information</w:t>
            </w:r>
            <w:r w:rsidRPr="0021242D">
              <w:rPr>
                <w:lang w:eastAsia="ko-KR"/>
              </w:rPr>
              <w:t xml:space="preserve">. Type </w:t>
            </w:r>
            <w:r w:rsidRPr="0021242D">
              <w:rPr>
                <w:lang w:eastAsia="zh-CN"/>
              </w:rPr>
              <w:t xml:space="preserve">DeviceInfo, see </w:t>
            </w:r>
            <w:r w:rsidR="00AB3586">
              <w:t>6.6.2.2.</w:t>
            </w:r>
            <w:r w:rsidRPr="0021242D">
              <w:rPr>
                <w:lang w:eastAsia="zh-CN"/>
              </w:rPr>
              <w:t>7</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memory</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 xml:space="preserve">The memory information. </w:t>
            </w:r>
            <w:r w:rsidRPr="0021242D">
              <w:rPr>
                <w:lang w:eastAsia="ko-KR"/>
              </w:rPr>
              <w:t xml:space="preserve">Type </w:t>
            </w:r>
            <w:r w:rsidRPr="0021242D">
              <w:rPr>
                <w:lang w:eastAsia="zh-CN"/>
              </w:rPr>
              <w:t xml:space="preserve">Memory, see </w:t>
            </w:r>
            <w:r w:rsidR="00AB3586">
              <w:t>6.6.2.2.</w:t>
            </w:r>
            <w:r w:rsidRPr="0021242D">
              <w:rPr>
                <w:lang w:eastAsia="zh-CN"/>
              </w:rPr>
              <w:t>8</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 xml:space="preserve">The battery information. </w:t>
            </w:r>
            <w:r w:rsidRPr="0021242D">
              <w:rPr>
                <w:lang w:eastAsia="ko-KR"/>
              </w:rPr>
              <w:t xml:space="preserve">Type </w:t>
            </w:r>
            <w:r w:rsidRPr="0021242D">
              <w:rPr>
                <w:lang w:eastAsia="zh-CN"/>
              </w:rPr>
              <w:t xml:space="preserve">Battery, see </w:t>
            </w:r>
            <w:r w:rsidR="00AB3586">
              <w:t>6.6.2.2.</w:t>
            </w:r>
            <w:r w:rsidRPr="0021242D">
              <w:rPr>
                <w:lang w:eastAsia="zh-CN"/>
              </w:rPr>
              <w:t>9</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 xml:space="preserve">The </w:t>
            </w:r>
            <w:r w:rsidRPr="0021242D">
              <w:rPr>
                <w:lang w:eastAsia="zh-CN"/>
              </w:rPr>
              <w:t xml:space="preserve">device lock status. Enum LockStatus, see </w:t>
            </w:r>
            <w:r w:rsidR="00AB3586">
              <w:t>6.6.2.2.</w:t>
            </w:r>
            <w:r w:rsidRPr="0021242D">
              <w:rPr>
                <w:lang w:eastAsia="zh-CN"/>
              </w:rPr>
              <w:t>13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Unique response types for this service.</w:t>
            </w:r>
          </w:p>
          <w:p w:rsidR="00DF339F" w:rsidRPr="0021242D" w:rsidRDefault="00DF339F" w:rsidP="00950EA5">
            <w:pPr>
              <w:pStyle w:val="TAL"/>
              <w:rPr>
                <w:lang w:eastAsia="zh-CN"/>
              </w:rPr>
            </w:pPr>
            <w:r w:rsidRPr="0021242D">
              <w:rPr>
                <w:lang w:eastAsia="ko-KR"/>
              </w:rPr>
              <w:t>N</w:t>
            </w:r>
            <w:r w:rsidR="00950EA5" w:rsidRPr="0021242D">
              <w:rPr>
                <w:lang w:eastAsia="ko-KR"/>
              </w:rPr>
              <w:t>OTE</w:t>
            </w:r>
            <w:r w:rsidRPr="0021242D">
              <w:rPr>
                <w:lang w:eastAsia="ko-KR"/>
              </w:rPr>
              <w:t xml:space="preserve">: </w:t>
            </w:r>
            <w:r w:rsidR="00950EA5" w:rsidRPr="0021242D">
              <w:rPr>
                <w:lang w:eastAsia="ko-KR"/>
              </w:rPr>
              <w:tab/>
            </w:r>
            <w:r w:rsidRPr="0021242D">
              <w:rPr>
                <w:lang w:eastAsia="ko-KR"/>
              </w:rPr>
              <w:t>Consumed services also provide response types.</w:t>
            </w:r>
          </w:p>
        </w:tc>
      </w:tr>
    </w:tbl>
    <w:p w:rsidR="00950EA5" w:rsidRPr="0021242D" w:rsidRDefault="00950EA5" w:rsidP="00950EA5">
      <w:pPr>
        <w:rPr>
          <w:lang w:eastAsia="zh-CN"/>
        </w:rPr>
      </w:pPr>
    </w:p>
    <w:p w:rsidR="00DF339F" w:rsidRPr="0021242D" w:rsidRDefault="00BA01F0" w:rsidP="00950EA5">
      <w:pPr>
        <w:pStyle w:val="Heading5"/>
        <w:rPr>
          <w:lang w:val="en-US" w:eastAsia="ko-KR"/>
        </w:rPr>
      </w:pPr>
      <w:bookmarkStart w:id="2562" w:name="_Toc418175076"/>
      <w:bookmarkStart w:id="2563" w:name="_Toc418661068"/>
      <w:r>
        <w:rPr>
          <w:lang w:val="en-US" w:eastAsia="zh-CN"/>
        </w:rPr>
        <w:t>D.2.2.</w:t>
      </w:r>
      <w:r w:rsidR="00DF339F" w:rsidRPr="0021242D">
        <w:rPr>
          <w:lang w:val="en-US" w:eastAsia="zh-CN"/>
        </w:rPr>
        <w:t>7</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62"/>
      <w:bookmarkEnd w:id="2563"/>
    </w:p>
    <w:p w:rsidR="00DF339F" w:rsidRPr="0021242D" w:rsidRDefault="00DF339F" w:rsidP="00DF339F">
      <w:pPr>
        <w:rPr>
          <w:lang w:eastAsia="ko-KR"/>
        </w:rPr>
      </w:pPr>
      <w:r w:rsidRPr="0021242D">
        <w:t>The interactions of service capabilities required for this service capability:</w:t>
      </w:r>
    </w:p>
    <w:p w:rsidR="00DF339F" w:rsidRPr="0021242D" w:rsidRDefault="00DF339F" w:rsidP="004415F7">
      <w:pPr>
        <w:pStyle w:val="BN"/>
        <w:numPr>
          <w:ilvl w:val="0"/>
          <w:numId w:val="97"/>
        </w:numPr>
      </w:pPr>
      <w:r w:rsidRPr="0021242D">
        <w:t>Perform the Common Request Services for requests across the Mca Reference Point</w:t>
      </w:r>
    </w:p>
    <w:p w:rsidR="00DF339F" w:rsidRPr="0021242D" w:rsidRDefault="00DF339F" w:rsidP="004415F7">
      <w:pPr>
        <w:pStyle w:val="BN"/>
        <w:numPr>
          <w:ilvl w:val="0"/>
          <w:numId w:val="97"/>
        </w:numPr>
      </w:pPr>
      <w:r w:rsidRPr="0021242D">
        <w:t>Retrieves the Management Adapter to be used for the device and M2M Service Subscription</w:t>
      </w:r>
    </w:p>
    <w:p w:rsidR="00DF339F" w:rsidRPr="0021242D" w:rsidRDefault="00DF339F" w:rsidP="004415F7">
      <w:pPr>
        <w:pStyle w:val="BN"/>
        <w:numPr>
          <w:ilvl w:val="0"/>
          <w:numId w:val="97"/>
        </w:numPr>
      </w:pPr>
      <w:r w:rsidRPr="0021242D">
        <w:t xml:space="preserve">Issues the request to the Management Adapter to </w:t>
      </w:r>
      <w:r w:rsidRPr="0021242D">
        <w:rPr>
          <w:lang w:eastAsia="zh-CN"/>
        </w:rPr>
        <w:t>get</w:t>
      </w:r>
      <w:r w:rsidRPr="0021242D">
        <w:t xml:space="preserve"> device </w:t>
      </w:r>
      <w:r w:rsidRPr="0021242D">
        <w:rPr>
          <w:lang w:eastAsia="zh-CN"/>
        </w:rPr>
        <w:t>information</w:t>
      </w:r>
    </w:p>
    <w:p w:rsidR="00DF339F" w:rsidRPr="0021242D" w:rsidRDefault="00DF339F" w:rsidP="004415F7">
      <w:pPr>
        <w:pStyle w:val="BN"/>
        <w:numPr>
          <w:ilvl w:val="0"/>
          <w:numId w:val="97"/>
        </w:numPr>
      </w:pPr>
      <w:r w:rsidRPr="0021242D">
        <w:t>Records the event</w:t>
      </w:r>
    </w:p>
    <w:p w:rsidR="00950EA5" w:rsidRPr="0021242D" w:rsidRDefault="00950EA5" w:rsidP="00950EA5">
      <w:pPr>
        <w:pStyle w:val="FL"/>
      </w:pPr>
      <w:r w:rsidRPr="0021242D">
        <w:object w:dxaOrig="12285" w:dyaOrig="5805">
          <v:shape id="_x0000_i1124" type="#_x0000_t75" style="width:461.95pt;height:217.15pt" o:ole="">
            <v:imagedata r:id="rId246" o:title=""/>
          </v:shape>
          <o:OLEObject Type="Embed" ProgID="Visio.Drawing.11" ShapeID="_x0000_i1124" DrawAspect="Content" ObjectID="_1492401480" r:id="rId247"/>
        </w:object>
      </w:r>
    </w:p>
    <w:p w:rsidR="00DF339F" w:rsidRPr="0021242D" w:rsidRDefault="00935233" w:rsidP="00950EA5">
      <w:pPr>
        <w:pStyle w:val="TF"/>
      </w:pPr>
      <w:r w:rsidRPr="00935233">
        <w:t xml:space="preserve">Figure </w:t>
      </w:r>
      <w:r w:rsidR="00BA01F0">
        <w:t>D.2.2.</w:t>
      </w:r>
      <w:r w:rsidRPr="00935233">
        <w:t>7.</w:t>
      </w:r>
      <w:r w:rsidR="00A143E6">
        <w:t>4</w:t>
      </w:r>
      <w:r w:rsidRPr="00935233">
        <w:t>-1: getDeviceInformation Diagram</w:t>
      </w:r>
    </w:p>
    <w:p w:rsidR="00DF339F" w:rsidRPr="0021242D" w:rsidRDefault="00BA01F0" w:rsidP="00950EA5">
      <w:pPr>
        <w:pStyle w:val="Heading5"/>
        <w:rPr>
          <w:lang w:val="en-US" w:eastAsia="zh-CN"/>
        </w:rPr>
      </w:pPr>
      <w:bookmarkStart w:id="2564" w:name="_Toc418175077"/>
      <w:bookmarkStart w:id="2565" w:name="_Toc418661069"/>
      <w:r>
        <w:rPr>
          <w:lang w:val="en-US" w:eastAsia="zh-CN"/>
        </w:rPr>
        <w:t>D.2.2.</w:t>
      </w:r>
      <w:r w:rsidR="00935233" w:rsidRPr="00935233">
        <w:rPr>
          <w:lang w:val="en-US" w:eastAsia="zh-CN"/>
        </w:rPr>
        <w:t>7</w:t>
      </w:r>
      <w:r w:rsidR="00935233" w:rsidRPr="00935233">
        <w:rPr>
          <w:lang w:val="en-US"/>
        </w:rPr>
        <w:t>.</w:t>
      </w:r>
      <w:r w:rsidR="00A143E6">
        <w:rPr>
          <w:lang w:val="en-US"/>
        </w:rPr>
        <w:t>5</w:t>
      </w:r>
      <w:r w:rsidR="00935233" w:rsidRPr="00935233">
        <w:rPr>
          <w:lang w:val="en-US"/>
        </w:rPr>
        <w:tab/>
      </w:r>
      <w:r w:rsidR="00935233" w:rsidRPr="00935233">
        <w:rPr>
          <w:lang w:val="en-US" w:eastAsia="ko-KR"/>
        </w:rPr>
        <w:t>Post-Conditions</w:t>
      </w:r>
      <w:bookmarkEnd w:id="2564"/>
      <w:bookmarkEnd w:id="2565"/>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device </w:t>
      </w:r>
      <w:r w:rsidRPr="0021242D">
        <w:rPr>
          <w:lang w:eastAsia="zh-CN"/>
        </w:rPr>
        <w:t>information.</w:t>
      </w:r>
    </w:p>
    <w:p w:rsidR="00DF339F" w:rsidRPr="0021242D" w:rsidRDefault="00DF339F" w:rsidP="00DF339F">
      <w:pPr>
        <w:rPr>
          <w:lang w:eastAsia="zh-CN"/>
        </w:rPr>
      </w:pPr>
      <w:r w:rsidRPr="0021242D">
        <w:rPr>
          <w:lang w:eastAsia="zh-CN"/>
        </w:rPr>
        <w:t>Based on the capabilities supported by the device, the memory, battery and lock status information may or may not be returned.</w:t>
      </w:r>
    </w:p>
    <w:p w:rsidR="00DF339F" w:rsidRPr="0021242D" w:rsidRDefault="00DF339F" w:rsidP="00DF339F">
      <w:pPr>
        <w:rPr>
          <w:lang w:eastAsia="zh-CN"/>
        </w:rPr>
      </w:pPr>
      <w:r w:rsidRPr="0021242D">
        <w:rPr>
          <w:lang w:eastAsia="zh-CN"/>
        </w:rPr>
        <w:t>The event has been recorded.</w:t>
      </w:r>
    </w:p>
    <w:p w:rsidR="00DF339F" w:rsidRPr="0021242D" w:rsidRDefault="00BA01F0" w:rsidP="00950EA5">
      <w:pPr>
        <w:pStyle w:val="Heading5"/>
        <w:rPr>
          <w:lang w:val="en-US" w:eastAsia="ko-KR"/>
        </w:rPr>
      </w:pPr>
      <w:bookmarkStart w:id="2566" w:name="_Toc418175078"/>
      <w:bookmarkStart w:id="2567" w:name="_Toc418661070"/>
      <w:r>
        <w:rPr>
          <w:lang w:val="en-US" w:eastAsia="zh-CN"/>
        </w:rPr>
        <w:lastRenderedPageBreak/>
        <w:t>D.2.2.</w:t>
      </w:r>
      <w:r w:rsidR="00DF339F" w:rsidRPr="0021242D">
        <w:rPr>
          <w:lang w:val="en-US" w:eastAsia="zh-CN"/>
        </w:rPr>
        <w:t>7</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66"/>
      <w:bookmarkEnd w:id="2567"/>
    </w:p>
    <w:p w:rsidR="00DF339F" w:rsidRPr="0021242D" w:rsidRDefault="00DF339F" w:rsidP="00DF339F">
      <w:pPr>
        <w:rPr>
          <w:lang w:eastAsia="zh-CN"/>
        </w:rPr>
      </w:pPr>
      <w:r w:rsidRPr="0021242D">
        <w:rPr>
          <w:lang w:eastAsia="zh-CN"/>
        </w:rPr>
        <w:t>Not Applicable</w:t>
      </w:r>
      <w:r w:rsidR="00950EA5" w:rsidRPr="0021242D">
        <w:rPr>
          <w:lang w:eastAsia="zh-CN"/>
        </w:rPr>
        <w:t>.</w:t>
      </w:r>
    </w:p>
    <w:p w:rsidR="00DF339F" w:rsidRPr="0021242D" w:rsidRDefault="00BA01F0" w:rsidP="00950EA5">
      <w:pPr>
        <w:pStyle w:val="Heading5"/>
        <w:rPr>
          <w:lang w:val="en-US"/>
        </w:rPr>
      </w:pPr>
      <w:bookmarkStart w:id="2568" w:name="_Toc418175079"/>
      <w:bookmarkStart w:id="2569" w:name="_Toc418661071"/>
      <w:r>
        <w:rPr>
          <w:lang w:val="en-US" w:eastAsia="zh-CN"/>
        </w:rPr>
        <w:t>D.2.2.</w:t>
      </w:r>
      <w:r w:rsidR="00DF339F" w:rsidRPr="0021242D">
        <w:rPr>
          <w:lang w:val="en-US" w:eastAsia="zh-CN"/>
        </w:rPr>
        <w:t>7</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68"/>
      <w:bookmarkEnd w:id="256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950EA5" w:rsidRPr="0021242D">
        <w:t xml:space="preserve"> </w:t>
      </w:r>
      <w:r w:rsidRPr="0021242D">
        <w:t>ms</w:t>
      </w:r>
    </w:p>
    <w:p w:rsidR="00DF339F" w:rsidRPr="00A143E6" w:rsidRDefault="00BA01F0" w:rsidP="00950EA5">
      <w:pPr>
        <w:pStyle w:val="Heading4"/>
        <w:rPr>
          <w:lang w:val="en-US" w:eastAsia="zh-CN"/>
        </w:rPr>
      </w:pPr>
      <w:bookmarkStart w:id="2570" w:name="_Toc418175080"/>
      <w:bookmarkStart w:id="2571" w:name="_Toc418661072"/>
      <w:r w:rsidRPr="00A143E6">
        <w:rPr>
          <w:lang w:val="en-US" w:eastAsia="zh-CN"/>
        </w:rPr>
        <w:t>D.2.2.</w:t>
      </w:r>
      <w:r w:rsidR="00DF339F" w:rsidRPr="00A143E6">
        <w:rPr>
          <w:lang w:val="en-US" w:eastAsia="zh-CN"/>
        </w:rPr>
        <w:t>8</w:t>
      </w:r>
      <w:r w:rsidR="00DF339F" w:rsidRPr="00A143E6">
        <w:rPr>
          <w:lang w:val="en-US"/>
        </w:rPr>
        <w:tab/>
      </w:r>
      <w:r w:rsidR="00DF339F" w:rsidRPr="00A143E6">
        <w:rPr>
          <w:lang w:val="en-US" w:eastAsia="zh-CN"/>
        </w:rPr>
        <w:t>getDeviceCapabilities</w:t>
      </w:r>
      <w:bookmarkEnd w:id="2570"/>
      <w:bookmarkEnd w:id="2571"/>
    </w:p>
    <w:p w:rsidR="00A143E6" w:rsidRPr="00A143E6" w:rsidRDefault="00A143E6" w:rsidP="00A143E6">
      <w:pPr>
        <w:pStyle w:val="Heading5"/>
        <w:rPr>
          <w:lang w:val="en-US"/>
        </w:rPr>
      </w:pPr>
      <w:bookmarkStart w:id="2572" w:name="_Toc418661073"/>
      <w:r w:rsidRPr="00A143E6">
        <w:rPr>
          <w:lang w:val="en-US" w:eastAsia="zh-CN"/>
        </w:rPr>
        <w:t>D.2.2.8</w:t>
      </w:r>
      <w:r w:rsidRPr="00A143E6">
        <w:rPr>
          <w:lang w:val="en-US"/>
        </w:rPr>
        <w:t>.1</w:t>
      </w:r>
      <w:r w:rsidRPr="00A143E6">
        <w:rPr>
          <w:lang w:val="en-US"/>
        </w:rPr>
        <w:tab/>
        <w:t>Description</w:t>
      </w:r>
      <w:bookmarkEnd w:id="2572"/>
    </w:p>
    <w:p w:rsidR="00DF339F" w:rsidRPr="00A143E6" w:rsidRDefault="00DF339F" w:rsidP="00DF339F">
      <w:pPr>
        <w:rPr>
          <w:lang w:eastAsia="zh-CN"/>
        </w:rPr>
      </w:pPr>
      <w:r w:rsidRPr="00A143E6">
        <w:t xml:space="preserve">This service capability provides the ability to execute a </w:t>
      </w:r>
      <w:r w:rsidRPr="00A143E6">
        <w:rPr>
          <w:lang w:eastAsia="zh-CN"/>
        </w:rPr>
        <w:t>getDeviceCapabilities</w:t>
      </w:r>
      <w:r w:rsidRPr="00A143E6">
        <w:t xml:space="preserve"> request from an AE.</w:t>
      </w:r>
    </w:p>
    <w:p w:rsidR="00DF339F" w:rsidRPr="00A143E6" w:rsidRDefault="00BA01F0" w:rsidP="00950EA5">
      <w:pPr>
        <w:pStyle w:val="Heading5"/>
        <w:rPr>
          <w:lang w:val="en-US"/>
        </w:rPr>
      </w:pPr>
      <w:bookmarkStart w:id="2573" w:name="_Toc418175081"/>
      <w:bookmarkStart w:id="2574" w:name="_Toc418661074"/>
      <w:r w:rsidRPr="00A143E6">
        <w:rPr>
          <w:lang w:val="en-US" w:eastAsia="zh-CN"/>
        </w:rPr>
        <w:t>D.2.2.</w:t>
      </w:r>
      <w:r w:rsidR="00DF339F" w:rsidRPr="00A143E6">
        <w:rPr>
          <w:lang w:val="en-US" w:eastAsia="zh-CN"/>
        </w:rPr>
        <w:t>8</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573"/>
      <w:bookmarkEnd w:id="257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BA01F0" w:rsidP="00950EA5">
      <w:pPr>
        <w:pStyle w:val="Heading5"/>
        <w:rPr>
          <w:lang w:val="en-US" w:eastAsia="zh-CN"/>
        </w:rPr>
      </w:pPr>
      <w:bookmarkStart w:id="2575" w:name="_Toc418175082"/>
      <w:bookmarkStart w:id="2576" w:name="_Toc418661075"/>
      <w:r>
        <w:rPr>
          <w:lang w:val="en-US" w:eastAsia="zh-CN"/>
        </w:rPr>
        <w:t>D.2.2.</w:t>
      </w:r>
      <w:r w:rsidR="00DF339F" w:rsidRPr="0021242D">
        <w:rPr>
          <w:lang w:val="en-US" w:eastAsia="zh-CN"/>
        </w:rPr>
        <w:t>8</w:t>
      </w:r>
      <w:r w:rsidR="00DF339F" w:rsidRPr="0021242D">
        <w:rPr>
          <w:lang w:val="en-US"/>
        </w:rPr>
        <w:t>.</w:t>
      </w:r>
      <w:r w:rsidR="00A143E6">
        <w:rPr>
          <w:lang w:val="en-US"/>
        </w:rPr>
        <w:t>3</w:t>
      </w:r>
      <w:r w:rsidR="00DF339F" w:rsidRPr="0021242D">
        <w:rPr>
          <w:lang w:val="en-US"/>
        </w:rPr>
        <w:tab/>
        <w:t xml:space="preserve">Signature – </w:t>
      </w:r>
      <w:r w:rsidR="00DF339F" w:rsidRPr="0021242D">
        <w:rPr>
          <w:lang w:val="en-US" w:eastAsia="zh-CN"/>
        </w:rPr>
        <w:t>getDeviceCapabilities</w:t>
      </w:r>
      <w:bookmarkEnd w:id="2575"/>
      <w:bookmarkEnd w:id="2576"/>
    </w:p>
    <w:p w:rsidR="00950EA5" w:rsidRPr="0021242D" w:rsidRDefault="00950EA5" w:rsidP="00950EA5">
      <w:pPr>
        <w:pStyle w:val="TH"/>
        <w:rPr>
          <w:lang w:eastAsia="zh-CN"/>
        </w:rPr>
      </w:pPr>
      <w:r w:rsidRPr="0021242D">
        <w:t xml:space="preserve">Table </w:t>
      </w:r>
      <w:r w:rsidR="00BA01F0">
        <w:rPr>
          <w:lang w:eastAsia="zh-CN"/>
        </w:rPr>
        <w:t>D.2.2.</w:t>
      </w:r>
      <w:r w:rsidRPr="0021242D">
        <w:rPr>
          <w:lang w:eastAsia="zh-CN"/>
        </w:rPr>
        <w:t>8</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getDeviceCapabilities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deviceCapabilities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950EA5">
            <w:pPr>
              <w:pStyle w:val="TAL"/>
              <w:rPr>
                <w:lang w:eastAsia="zh-CN"/>
              </w:rPr>
            </w:pPr>
            <w:r w:rsidRPr="0021242D">
              <w:rPr>
                <w:lang w:eastAsia="ko-KR"/>
              </w:rPr>
              <w:t xml:space="preserve">Array of deviceCapability. Type </w:t>
            </w:r>
            <w:r w:rsidRPr="0021242D">
              <w:rPr>
                <w:lang w:eastAsia="zh-CN"/>
              </w:rPr>
              <w:t>D</w:t>
            </w:r>
            <w:r w:rsidRPr="0021242D">
              <w:rPr>
                <w:lang w:eastAsia="ko-KR"/>
              </w:rPr>
              <w:t>eviceCapability</w:t>
            </w:r>
            <w:r w:rsidRPr="0021242D">
              <w:rPr>
                <w:lang w:eastAsia="zh-CN"/>
              </w:rPr>
              <w:t xml:space="preserve">, see </w:t>
            </w:r>
            <w:r w:rsidR="00AB3586">
              <w:t>6.6.2.2.</w:t>
            </w:r>
            <w:r w:rsidRPr="0021242D">
              <w:rPr>
                <w:lang w:eastAsia="zh-CN"/>
              </w:rPr>
              <w:t>10</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Unique response types for this service.</w:t>
            </w:r>
          </w:p>
          <w:p w:rsidR="00DF339F" w:rsidRPr="0021242D" w:rsidRDefault="00DF339F" w:rsidP="00950EA5">
            <w:pPr>
              <w:pStyle w:val="TAL"/>
              <w:rPr>
                <w:lang w:eastAsia="zh-CN"/>
              </w:rPr>
            </w:pPr>
            <w:r w:rsidRPr="0021242D">
              <w:rPr>
                <w:lang w:eastAsia="ko-KR"/>
              </w:rPr>
              <w:t>N</w:t>
            </w:r>
            <w:r w:rsidR="00950EA5" w:rsidRPr="0021242D">
              <w:rPr>
                <w:lang w:eastAsia="ko-KR"/>
              </w:rPr>
              <w:t>OTE</w:t>
            </w:r>
            <w:r w:rsidRPr="0021242D">
              <w:rPr>
                <w:lang w:eastAsia="ko-KR"/>
              </w:rPr>
              <w:t xml:space="preserve">: </w:t>
            </w:r>
            <w:r w:rsidR="00950EA5" w:rsidRPr="0021242D">
              <w:rPr>
                <w:lang w:eastAsia="ko-KR"/>
              </w:rPr>
              <w:tab/>
            </w:r>
            <w:r w:rsidRPr="0021242D">
              <w:rPr>
                <w:lang w:eastAsia="ko-KR"/>
              </w:rPr>
              <w:t>Consumed services also provide response types.</w:t>
            </w:r>
          </w:p>
        </w:tc>
      </w:tr>
    </w:tbl>
    <w:p w:rsidR="00950EA5" w:rsidRPr="0021242D" w:rsidRDefault="00950EA5" w:rsidP="00950EA5">
      <w:pPr>
        <w:rPr>
          <w:lang w:eastAsia="zh-CN"/>
        </w:rPr>
      </w:pPr>
    </w:p>
    <w:p w:rsidR="00DF339F" w:rsidRPr="0021242D" w:rsidRDefault="00BA01F0" w:rsidP="00950EA5">
      <w:pPr>
        <w:pStyle w:val="Heading5"/>
        <w:rPr>
          <w:lang w:val="en-US" w:eastAsia="ko-KR"/>
        </w:rPr>
      </w:pPr>
      <w:bookmarkStart w:id="2577" w:name="_Toc418175083"/>
      <w:bookmarkStart w:id="2578" w:name="_Toc418661076"/>
      <w:r>
        <w:rPr>
          <w:lang w:val="en-US" w:eastAsia="zh-CN"/>
        </w:rPr>
        <w:t>D.2.2.</w:t>
      </w:r>
      <w:r w:rsidR="00DF339F" w:rsidRPr="0021242D">
        <w:rPr>
          <w:lang w:val="en-US" w:eastAsia="zh-CN"/>
        </w:rPr>
        <w:t>8</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77"/>
      <w:bookmarkEnd w:id="2578"/>
      <w:r w:rsidR="00DF339F" w:rsidRPr="0021242D">
        <w:rPr>
          <w:lang w:val="en-US" w:eastAsia="ko-KR"/>
        </w:rPr>
        <w:t xml:space="preserve"> </w:t>
      </w:r>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8"/>
        </w:numPr>
      </w:pPr>
      <w:r w:rsidRPr="0021242D">
        <w:t>Perform the Common Request Services for requests across the Mca Reference Point</w:t>
      </w:r>
    </w:p>
    <w:p w:rsidR="00DF339F" w:rsidRPr="0021242D" w:rsidRDefault="00DF339F" w:rsidP="004415F7">
      <w:pPr>
        <w:pStyle w:val="BN"/>
        <w:numPr>
          <w:ilvl w:val="0"/>
          <w:numId w:val="98"/>
        </w:numPr>
      </w:pPr>
      <w:r w:rsidRPr="0021242D">
        <w:t>Retrieves the Management Adapter to be used for the device and M2M Service Subscription</w:t>
      </w:r>
    </w:p>
    <w:p w:rsidR="00DF339F" w:rsidRPr="0021242D" w:rsidRDefault="00DF339F" w:rsidP="004415F7">
      <w:pPr>
        <w:pStyle w:val="BN"/>
        <w:numPr>
          <w:ilvl w:val="0"/>
          <w:numId w:val="98"/>
        </w:numPr>
      </w:pPr>
      <w:r w:rsidRPr="0021242D">
        <w:t xml:space="preserve">Issues the request to the Management Adapter to </w:t>
      </w:r>
      <w:r w:rsidRPr="0021242D">
        <w:rPr>
          <w:lang w:eastAsia="zh-CN"/>
        </w:rPr>
        <w:t>get</w:t>
      </w:r>
      <w:r w:rsidRPr="0021242D">
        <w:t xml:space="preserve"> device </w:t>
      </w:r>
      <w:r w:rsidRPr="0021242D">
        <w:rPr>
          <w:lang w:eastAsia="zh-CN"/>
        </w:rPr>
        <w:t>capabilities</w:t>
      </w:r>
    </w:p>
    <w:p w:rsidR="00DF339F" w:rsidRPr="0021242D" w:rsidRDefault="00DF339F" w:rsidP="004415F7">
      <w:pPr>
        <w:pStyle w:val="BN"/>
        <w:numPr>
          <w:ilvl w:val="0"/>
          <w:numId w:val="98"/>
        </w:numPr>
      </w:pPr>
      <w:r w:rsidRPr="0021242D">
        <w:t>Records the event</w:t>
      </w:r>
    </w:p>
    <w:p w:rsidR="00950EA5" w:rsidRPr="0021242D" w:rsidRDefault="00950EA5" w:rsidP="00CC28E1">
      <w:pPr>
        <w:pStyle w:val="FL"/>
      </w:pPr>
      <w:r w:rsidRPr="0021242D">
        <w:object w:dxaOrig="12285" w:dyaOrig="5805">
          <v:shape id="_x0000_i1125" type="#_x0000_t75" style="width:463.1pt;height:217.75pt" o:ole="">
            <v:imagedata r:id="rId248" o:title=""/>
          </v:shape>
          <o:OLEObject Type="Embed" ProgID="Visio.Drawing.11" ShapeID="_x0000_i1125" DrawAspect="Content" ObjectID="_1492401481" r:id="rId249"/>
        </w:object>
      </w:r>
    </w:p>
    <w:p w:rsidR="00DF339F" w:rsidRPr="0021242D" w:rsidRDefault="00DF339F" w:rsidP="00950EA5">
      <w:pPr>
        <w:pStyle w:val="TF"/>
      </w:pPr>
      <w:r w:rsidRPr="0021242D">
        <w:t xml:space="preserve">Figure </w:t>
      </w:r>
      <w:r w:rsidR="00BA01F0">
        <w:t>D.2.2.</w:t>
      </w:r>
      <w:r w:rsidRPr="0021242D">
        <w:t>8.</w:t>
      </w:r>
      <w:r w:rsidR="00A143E6">
        <w:t>4</w:t>
      </w:r>
      <w:r w:rsidRPr="0021242D">
        <w:t>-1</w:t>
      </w:r>
      <w:r w:rsidR="00950EA5" w:rsidRPr="0021242D">
        <w:t>:</w:t>
      </w:r>
      <w:r w:rsidRPr="0021242D">
        <w:t xml:space="preserve"> getDeviceCapabilities Diagram</w:t>
      </w:r>
    </w:p>
    <w:p w:rsidR="00DF339F" w:rsidRPr="0021242D" w:rsidRDefault="00BA01F0" w:rsidP="00950EA5">
      <w:pPr>
        <w:pStyle w:val="Heading5"/>
        <w:rPr>
          <w:lang w:val="en-US"/>
        </w:rPr>
      </w:pPr>
      <w:bookmarkStart w:id="2579" w:name="_Toc418175084"/>
      <w:bookmarkStart w:id="2580" w:name="_Toc418661077"/>
      <w:r>
        <w:rPr>
          <w:lang w:val="en-US"/>
        </w:rPr>
        <w:t>D.2.2.</w:t>
      </w:r>
      <w:r w:rsidR="00DF339F" w:rsidRPr="0021242D">
        <w:rPr>
          <w:lang w:val="en-US"/>
        </w:rPr>
        <w:t>8.</w:t>
      </w:r>
      <w:r w:rsidR="00A143E6">
        <w:rPr>
          <w:lang w:val="en-US"/>
        </w:rPr>
        <w:t>5</w:t>
      </w:r>
      <w:r w:rsidR="00DF339F" w:rsidRPr="0021242D">
        <w:rPr>
          <w:lang w:val="en-US"/>
        </w:rPr>
        <w:tab/>
        <w:t>Post-Conditions</w:t>
      </w:r>
      <w:bookmarkEnd w:id="2579"/>
      <w:bookmarkEnd w:id="2580"/>
    </w:p>
    <w:p w:rsidR="00DF339F" w:rsidRPr="0021242D" w:rsidRDefault="00DF339F" w:rsidP="00DF339F">
      <w:r w:rsidRPr="0021242D">
        <w:t xml:space="preserve">The Management Adapter has submitted a request to the Management Server to </w:t>
      </w:r>
      <w:r w:rsidRPr="0021242D">
        <w:rPr>
          <w:lang w:eastAsia="zh-CN"/>
        </w:rPr>
        <w:t>get</w:t>
      </w:r>
      <w:r w:rsidRPr="0021242D">
        <w:t xml:space="preserve"> device </w:t>
      </w:r>
      <w:r w:rsidRPr="0021242D">
        <w:rPr>
          <w:lang w:eastAsia="zh-CN"/>
        </w:rPr>
        <w:t>capabilities</w:t>
      </w:r>
      <w:r w:rsidRPr="0021242D">
        <w:t>.</w:t>
      </w:r>
    </w:p>
    <w:p w:rsidR="00DF339F" w:rsidRPr="0021242D" w:rsidRDefault="00DF339F" w:rsidP="00DF339F">
      <w:pPr>
        <w:rPr>
          <w:lang w:eastAsia="zh-CN"/>
        </w:rPr>
      </w:pPr>
      <w:r w:rsidRPr="0021242D">
        <w:rPr>
          <w:lang w:eastAsia="zh-CN"/>
        </w:rPr>
        <w:t>The event has been recorded.</w:t>
      </w:r>
    </w:p>
    <w:p w:rsidR="00DF339F" w:rsidRPr="0021242D" w:rsidRDefault="00BA01F0" w:rsidP="00950EA5">
      <w:pPr>
        <w:pStyle w:val="Heading5"/>
        <w:rPr>
          <w:lang w:val="en-US"/>
        </w:rPr>
      </w:pPr>
      <w:bookmarkStart w:id="2581" w:name="_Toc418175085"/>
      <w:bookmarkStart w:id="2582" w:name="_Toc418661078"/>
      <w:r>
        <w:rPr>
          <w:lang w:val="en-US" w:eastAsia="zh-CN"/>
        </w:rPr>
        <w:t>D.2.2.</w:t>
      </w:r>
      <w:r w:rsidR="00DF339F" w:rsidRPr="0021242D">
        <w:rPr>
          <w:lang w:val="en-US" w:eastAsia="zh-CN"/>
        </w:rPr>
        <w:t>8</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81"/>
      <w:bookmarkEnd w:id="258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950EA5">
      <w:pPr>
        <w:pStyle w:val="Heading5"/>
        <w:rPr>
          <w:lang w:val="en-US"/>
        </w:rPr>
      </w:pPr>
      <w:bookmarkStart w:id="2583" w:name="_Toc418175086"/>
      <w:bookmarkStart w:id="2584" w:name="_Toc418661079"/>
      <w:r>
        <w:rPr>
          <w:lang w:val="en-US" w:eastAsia="zh-CN"/>
        </w:rPr>
        <w:t>D.2.2.</w:t>
      </w:r>
      <w:r w:rsidR="00DF339F" w:rsidRPr="0021242D">
        <w:rPr>
          <w:lang w:val="en-US" w:eastAsia="zh-CN"/>
        </w:rPr>
        <w:t>8</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83"/>
      <w:bookmarkEnd w:id="258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950EA5" w:rsidRPr="0021242D">
        <w:t xml:space="preserve"> </w:t>
      </w:r>
      <w:r w:rsidRPr="0021242D">
        <w:t>ms</w:t>
      </w:r>
    </w:p>
    <w:p w:rsidR="00DF339F" w:rsidRPr="00A143E6" w:rsidRDefault="00BA01F0" w:rsidP="00441F4F">
      <w:pPr>
        <w:pStyle w:val="Heading4"/>
        <w:rPr>
          <w:lang w:val="en-US" w:eastAsia="zh-CN"/>
        </w:rPr>
      </w:pPr>
      <w:bookmarkStart w:id="2585" w:name="_Toc418175087"/>
      <w:bookmarkStart w:id="2586" w:name="_Toc418661080"/>
      <w:r w:rsidRPr="00A143E6">
        <w:rPr>
          <w:lang w:val="en-US" w:eastAsia="zh-CN"/>
        </w:rPr>
        <w:t>D.2.2.</w:t>
      </w:r>
      <w:r w:rsidR="00DF339F" w:rsidRPr="00A143E6">
        <w:rPr>
          <w:lang w:val="en-US" w:eastAsia="zh-CN"/>
        </w:rPr>
        <w:t>9</w:t>
      </w:r>
      <w:r w:rsidR="00DF339F" w:rsidRPr="00A143E6">
        <w:rPr>
          <w:lang w:val="en-US"/>
        </w:rPr>
        <w:tab/>
      </w:r>
      <w:r w:rsidR="00DF339F" w:rsidRPr="00A143E6">
        <w:rPr>
          <w:lang w:val="en-US" w:eastAsia="zh-CN"/>
        </w:rPr>
        <w:t>enableDeviceCapability</w:t>
      </w:r>
      <w:bookmarkEnd w:id="2585"/>
      <w:bookmarkEnd w:id="2586"/>
    </w:p>
    <w:p w:rsidR="00A143E6" w:rsidRPr="00A143E6" w:rsidRDefault="00A143E6" w:rsidP="00A143E6">
      <w:pPr>
        <w:pStyle w:val="Heading5"/>
        <w:rPr>
          <w:lang w:val="en-US"/>
        </w:rPr>
      </w:pPr>
      <w:bookmarkStart w:id="2587" w:name="_Toc418661081"/>
      <w:r w:rsidRPr="00A143E6">
        <w:rPr>
          <w:lang w:val="en-US" w:eastAsia="zh-CN"/>
        </w:rPr>
        <w:t>D.2.2.9</w:t>
      </w:r>
      <w:r w:rsidRPr="00A143E6">
        <w:rPr>
          <w:lang w:val="en-US"/>
        </w:rPr>
        <w:t>.1</w:t>
      </w:r>
      <w:r w:rsidRPr="00A143E6">
        <w:rPr>
          <w:lang w:val="en-US"/>
        </w:rPr>
        <w:tab/>
        <w:t>Description</w:t>
      </w:r>
      <w:bookmarkEnd w:id="2587"/>
    </w:p>
    <w:p w:rsidR="00DF339F" w:rsidRPr="00A143E6" w:rsidRDefault="00DF339F" w:rsidP="00DF339F">
      <w:r w:rsidRPr="00A143E6">
        <w:t xml:space="preserve">This service capability provides the ability to execute a </w:t>
      </w:r>
      <w:r w:rsidRPr="00A143E6">
        <w:rPr>
          <w:lang w:eastAsia="zh-CN"/>
        </w:rPr>
        <w:t>enableDeviceCapability</w:t>
      </w:r>
      <w:r w:rsidRPr="00A143E6">
        <w:t xml:space="preserve"> request from an AE.</w:t>
      </w:r>
    </w:p>
    <w:p w:rsidR="00DF339F" w:rsidRPr="00A143E6" w:rsidRDefault="00BA01F0" w:rsidP="00950EA5">
      <w:pPr>
        <w:pStyle w:val="Heading5"/>
        <w:rPr>
          <w:lang w:val="en-US"/>
        </w:rPr>
      </w:pPr>
      <w:bookmarkStart w:id="2588" w:name="_Toc418175088"/>
      <w:bookmarkStart w:id="2589" w:name="_Toc418661082"/>
      <w:r w:rsidRPr="00A143E6">
        <w:rPr>
          <w:lang w:val="en-US" w:eastAsia="zh-CN"/>
        </w:rPr>
        <w:t>D.2.2.</w:t>
      </w:r>
      <w:r w:rsidR="00DF339F" w:rsidRPr="00A143E6">
        <w:rPr>
          <w:lang w:val="en-US" w:eastAsia="zh-CN"/>
        </w:rPr>
        <w:t>9</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588"/>
      <w:bookmarkEnd w:id="258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950EA5">
      <w:pPr>
        <w:pStyle w:val="Heading5"/>
        <w:rPr>
          <w:lang w:val="en-US" w:eastAsia="zh-CN"/>
        </w:rPr>
      </w:pPr>
      <w:bookmarkStart w:id="2590" w:name="_Toc418175089"/>
      <w:bookmarkStart w:id="2591" w:name="_Toc418661083"/>
      <w:r>
        <w:rPr>
          <w:lang w:val="en-US" w:eastAsia="zh-CN"/>
        </w:rPr>
        <w:lastRenderedPageBreak/>
        <w:t>D.2.2.</w:t>
      </w:r>
      <w:r w:rsidR="00DF339F" w:rsidRPr="0021242D">
        <w:rPr>
          <w:lang w:val="en-US" w:eastAsia="zh-CN"/>
        </w:rPr>
        <w:t>9</w:t>
      </w:r>
      <w:r w:rsidR="00DF339F" w:rsidRPr="0021242D">
        <w:rPr>
          <w:lang w:val="en-US"/>
        </w:rPr>
        <w:t>.</w:t>
      </w:r>
      <w:r w:rsidR="00A143E6">
        <w:rPr>
          <w:lang w:val="en-US"/>
        </w:rPr>
        <w:t>3</w:t>
      </w:r>
      <w:r w:rsidR="00DF339F" w:rsidRPr="0021242D">
        <w:rPr>
          <w:lang w:val="en-US"/>
        </w:rPr>
        <w:tab/>
        <w:t xml:space="preserve">Signature – </w:t>
      </w:r>
      <w:r w:rsidR="00DF339F" w:rsidRPr="0021242D">
        <w:rPr>
          <w:lang w:val="en-US" w:eastAsia="zh-CN"/>
        </w:rPr>
        <w:t>enableDeviceCapability</w:t>
      </w:r>
      <w:bookmarkEnd w:id="2590"/>
      <w:bookmarkEnd w:id="2591"/>
    </w:p>
    <w:p w:rsidR="00950EA5" w:rsidRPr="0021242D" w:rsidRDefault="00950EA5" w:rsidP="00950EA5">
      <w:pPr>
        <w:pStyle w:val="TH"/>
        <w:rPr>
          <w:lang w:eastAsia="zh-CN"/>
        </w:rPr>
      </w:pPr>
      <w:r w:rsidRPr="0021242D">
        <w:t xml:space="preserve">Table </w:t>
      </w:r>
      <w:r w:rsidR="00BA01F0">
        <w:rPr>
          <w:lang w:eastAsia="zh-CN"/>
        </w:rPr>
        <w:t>D.2.2.</w:t>
      </w:r>
      <w:r w:rsidRPr="0021242D">
        <w:rPr>
          <w:lang w:eastAsia="zh-CN"/>
        </w:rPr>
        <w:t>9</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enableDeviceCapability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950EA5">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950EA5">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950EA5">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zh-CN"/>
              </w:rPr>
              <w:t>state</w:t>
            </w:r>
          </w:p>
        </w:tc>
        <w:tc>
          <w:tcPr>
            <w:tcW w:w="900"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DF339F" w:rsidRPr="0021242D" w:rsidRDefault="00DF339F" w:rsidP="00950EA5">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950EA5">
            <w:pPr>
              <w:pStyle w:val="TAL"/>
              <w:rPr>
                <w:lang w:eastAsia="zh-CN"/>
              </w:rPr>
            </w:pPr>
            <w:r w:rsidRPr="0021242D">
              <w:rPr>
                <w:lang w:eastAsia="zh-CN"/>
              </w:rPr>
              <w:t>Indicates if the capability is enabled or disabled.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950EA5">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950EA5">
            <w:pPr>
              <w:pStyle w:val="TAL"/>
              <w:rPr>
                <w:lang w:eastAsia="ko-KR"/>
              </w:rPr>
            </w:pPr>
            <w:r w:rsidRPr="0021242D">
              <w:rPr>
                <w:lang w:eastAsia="ko-KR"/>
              </w:rPr>
              <w:t>Unique response types for this service.</w:t>
            </w:r>
          </w:p>
          <w:p w:rsidR="00DF339F" w:rsidRPr="0021242D" w:rsidRDefault="00DF339F" w:rsidP="00950EA5">
            <w:pPr>
              <w:pStyle w:val="TAL"/>
              <w:rPr>
                <w:lang w:eastAsia="zh-CN"/>
              </w:rPr>
            </w:pPr>
            <w:r w:rsidRPr="0021242D">
              <w:rPr>
                <w:lang w:eastAsia="ko-KR"/>
              </w:rPr>
              <w:t>N</w:t>
            </w:r>
            <w:r w:rsidR="00950EA5" w:rsidRPr="0021242D">
              <w:rPr>
                <w:lang w:eastAsia="ko-KR"/>
              </w:rPr>
              <w:t>OTE</w:t>
            </w:r>
            <w:r w:rsidRPr="0021242D">
              <w:rPr>
                <w:lang w:eastAsia="ko-KR"/>
              </w:rPr>
              <w:t xml:space="preserve">: </w:t>
            </w:r>
            <w:r w:rsidR="00950EA5" w:rsidRPr="0021242D">
              <w:rPr>
                <w:lang w:eastAsia="ko-KR"/>
              </w:rPr>
              <w:tab/>
            </w:r>
            <w:r w:rsidRPr="0021242D">
              <w:rPr>
                <w:lang w:eastAsia="ko-KR"/>
              </w:rPr>
              <w:t>Consumed services also provide response types.</w:t>
            </w:r>
          </w:p>
        </w:tc>
      </w:tr>
    </w:tbl>
    <w:p w:rsidR="00950EA5" w:rsidRPr="0021242D" w:rsidRDefault="00950EA5" w:rsidP="00950EA5">
      <w:pPr>
        <w:rPr>
          <w:lang w:eastAsia="zh-CN"/>
        </w:rPr>
      </w:pPr>
    </w:p>
    <w:p w:rsidR="00DF339F" w:rsidRPr="0021242D" w:rsidRDefault="00BA01F0" w:rsidP="00950EA5">
      <w:pPr>
        <w:pStyle w:val="Heading5"/>
        <w:rPr>
          <w:lang w:val="en-US" w:eastAsia="ko-KR"/>
        </w:rPr>
      </w:pPr>
      <w:bookmarkStart w:id="2592" w:name="_Toc418175090"/>
      <w:bookmarkStart w:id="2593" w:name="_Toc418661084"/>
      <w:r>
        <w:rPr>
          <w:lang w:val="en-US" w:eastAsia="zh-CN"/>
        </w:rPr>
        <w:t>D.2.2.</w:t>
      </w:r>
      <w:r w:rsidR="00DF339F" w:rsidRPr="0021242D">
        <w:rPr>
          <w:lang w:val="en-US" w:eastAsia="zh-CN"/>
        </w:rPr>
        <w:t>9</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592"/>
      <w:bookmarkEnd w:id="259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99"/>
        </w:numPr>
      </w:pPr>
      <w:r w:rsidRPr="0021242D">
        <w:t>Perform the Common Request Services for requests across the Mca Reference Point</w:t>
      </w:r>
    </w:p>
    <w:p w:rsidR="00DF339F" w:rsidRPr="0021242D" w:rsidRDefault="00DF339F" w:rsidP="004415F7">
      <w:pPr>
        <w:pStyle w:val="BN"/>
        <w:numPr>
          <w:ilvl w:val="0"/>
          <w:numId w:val="99"/>
        </w:numPr>
      </w:pPr>
      <w:r w:rsidRPr="0021242D">
        <w:t>Retrieves the Management Adapter to be used for the device and M2M Service Subscription</w:t>
      </w:r>
    </w:p>
    <w:p w:rsidR="00DF339F" w:rsidRPr="0021242D" w:rsidRDefault="00DF339F" w:rsidP="004415F7">
      <w:pPr>
        <w:pStyle w:val="BN"/>
        <w:numPr>
          <w:ilvl w:val="0"/>
          <w:numId w:val="99"/>
        </w:numPr>
      </w:pPr>
      <w:r w:rsidRPr="0021242D">
        <w:t xml:space="preserve">Issues the request to the Management Adapter to </w:t>
      </w:r>
      <w:r w:rsidRPr="0021242D">
        <w:rPr>
          <w:lang w:eastAsia="zh-CN"/>
        </w:rPr>
        <w:t>enable device capability</w:t>
      </w:r>
    </w:p>
    <w:p w:rsidR="00DF339F" w:rsidRPr="0021242D" w:rsidRDefault="00DF339F" w:rsidP="004415F7">
      <w:pPr>
        <w:pStyle w:val="BN"/>
        <w:numPr>
          <w:ilvl w:val="0"/>
          <w:numId w:val="99"/>
        </w:numPr>
      </w:pPr>
      <w:r w:rsidRPr="0021242D">
        <w:t>Records the event</w:t>
      </w:r>
    </w:p>
    <w:p w:rsidR="00950EA5" w:rsidRPr="0021242D" w:rsidRDefault="00950EA5" w:rsidP="00CC28E1">
      <w:pPr>
        <w:pStyle w:val="FL"/>
      </w:pPr>
      <w:r w:rsidRPr="0021242D">
        <w:object w:dxaOrig="12285" w:dyaOrig="5805">
          <v:shape id="_x0000_i1126" type="#_x0000_t75" style="width:468.3pt;height:220.05pt" o:ole="">
            <v:imagedata r:id="rId250" o:title=""/>
          </v:shape>
          <o:OLEObject Type="Embed" ProgID="Visio.Drawing.11" ShapeID="_x0000_i1126" DrawAspect="Content" ObjectID="_1492401482" r:id="rId251"/>
        </w:object>
      </w:r>
    </w:p>
    <w:p w:rsidR="00DF339F" w:rsidRPr="0021242D" w:rsidRDefault="00DF339F" w:rsidP="00950EA5">
      <w:pPr>
        <w:pStyle w:val="TF"/>
      </w:pPr>
      <w:r w:rsidRPr="0021242D">
        <w:t xml:space="preserve">Figure </w:t>
      </w:r>
      <w:r w:rsidR="00BA01F0">
        <w:t>D.2.2.</w:t>
      </w:r>
      <w:r w:rsidRPr="0021242D">
        <w:t>9.</w:t>
      </w:r>
      <w:r w:rsidR="00A143E6">
        <w:t>4</w:t>
      </w:r>
      <w:r w:rsidRPr="0021242D">
        <w:t>-1</w:t>
      </w:r>
      <w:r w:rsidR="00950EA5" w:rsidRPr="0021242D">
        <w:t>:</w:t>
      </w:r>
      <w:r w:rsidRPr="0021242D">
        <w:t xml:space="preserve"> enableDeviceCapability Diagram</w:t>
      </w:r>
    </w:p>
    <w:p w:rsidR="00DF339F" w:rsidRPr="0021242D" w:rsidRDefault="00BA01F0" w:rsidP="00950EA5">
      <w:pPr>
        <w:pStyle w:val="Heading5"/>
        <w:rPr>
          <w:lang w:val="en-US"/>
        </w:rPr>
      </w:pPr>
      <w:bookmarkStart w:id="2594" w:name="_Toc418175091"/>
      <w:bookmarkStart w:id="2595" w:name="_Toc418661085"/>
      <w:r>
        <w:rPr>
          <w:lang w:val="en-US" w:eastAsia="zh-CN"/>
        </w:rPr>
        <w:t>D.2.2.</w:t>
      </w:r>
      <w:r w:rsidR="00DF339F" w:rsidRPr="0021242D">
        <w:rPr>
          <w:lang w:val="en-US" w:eastAsia="zh-CN"/>
        </w:rPr>
        <w:t>9</w:t>
      </w:r>
      <w:r w:rsidR="00DF339F" w:rsidRPr="0021242D">
        <w:rPr>
          <w:lang w:val="en-US"/>
        </w:rPr>
        <w:t>.</w:t>
      </w:r>
      <w:r w:rsidR="00A143E6">
        <w:rPr>
          <w:lang w:val="en-US"/>
        </w:rPr>
        <w:t>5</w:t>
      </w:r>
      <w:r w:rsidR="00DF339F" w:rsidRPr="0021242D">
        <w:rPr>
          <w:lang w:val="en-US"/>
        </w:rPr>
        <w:tab/>
        <w:t>Post-Conditions</w:t>
      </w:r>
      <w:bookmarkEnd w:id="2594"/>
      <w:bookmarkEnd w:id="2595"/>
    </w:p>
    <w:p w:rsidR="00DF339F" w:rsidRPr="0021242D" w:rsidRDefault="00DF339F" w:rsidP="00DF339F">
      <w:pPr>
        <w:rPr>
          <w:lang w:eastAsia="zh-CN"/>
        </w:rPr>
      </w:pPr>
      <w:r w:rsidRPr="0021242D">
        <w:rPr>
          <w:lang w:eastAsia="zh-CN"/>
        </w:rPr>
        <w:t>The Management Adapter has submitted a request to the Management Server to enable device capability.</w:t>
      </w:r>
    </w:p>
    <w:p w:rsidR="00DF339F" w:rsidRPr="0021242D" w:rsidRDefault="00DF339F" w:rsidP="00DF339F">
      <w:pPr>
        <w:rPr>
          <w:lang w:eastAsia="zh-CN"/>
        </w:rPr>
      </w:pPr>
      <w:r w:rsidRPr="0021242D">
        <w:rPr>
          <w:lang w:eastAsia="zh-CN"/>
        </w:rPr>
        <w:t>The event is recorded</w:t>
      </w:r>
      <w:r w:rsidR="007E1FE5" w:rsidRPr="0021242D">
        <w:rPr>
          <w:lang w:eastAsia="zh-CN"/>
        </w:rPr>
        <w:t>.</w:t>
      </w:r>
    </w:p>
    <w:p w:rsidR="00DF339F" w:rsidRPr="0021242D" w:rsidRDefault="00BA01F0" w:rsidP="002C00C8">
      <w:pPr>
        <w:pStyle w:val="Heading5"/>
        <w:rPr>
          <w:lang w:val="en-US"/>
        </w:rPr>
      </w:pPr>
      <w:bookmarkStart w:id="2596" w:name="_Toc418175092"/>
      <w:bookmarkStart w:id="2597" w:name="_Toc418661086"/>
      <w:r>
        <w:rPr>
          <w:lang w:val="en-US" w:eastAsia="zh-CN"/>
        </w:rPr>
        <w:t>D.2.2.</w:t>
      </w:r>
      <w:r w:rsidR="00DF339F" w:rsidRPr="0021242D">
        <w:rPr>
          <w:lang w:val="en-US" w:eastAsia="zh-CN"/>
        </w:rPr>
        <w:t>9</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596"/>
      <w:bookmarkEnd w:id="259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2C00C8">
      <w:pPr>
        <w:pStyle w:val="Heading5"/>
        <w:rPr>
          <w:lang w:val="en-US"/>
        </w:rPr>
      </w:pPr>
      <w:bookmarkStart w:id="2598" w:name="_Toc418175093"/>
      <w:bookmarkStart w:id="2599" w:name="_Toc418661087"/>
      <w:r>
        <w:rPr>
          <w:lang w:val="en-US" w:eastAsia="zh-CN"/>
        </w:rPr>
        <w:t>D.2.2.</w:t>
      </w:r>
      <w:r w:rsidR="00DF339F" w:rsidRPr="0021242D">
        <w:rPr>
          <w:lang w:val="en-US" w:eastAsia="zh-CN"/>
        </w:rPr>
        <w:t>9</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598"/>
      <w:bookmarkEnd w:id="2599"/>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r w:rsidRPr="0021242D">
        <w:t>Maximum Response: 300</w:t>
      </w:r>
      <w:r w:rsidR="002C00C8" w:rsidRPr="0021242D">
        <w:t xml:space="preserve"> </w:t>
      </w:r>
      <w:r w:rsidRPr="0021242D">
        <w:t>ms</w:t>
      </w:r>
    </w:p>
    <w:p w:rsidR="00DF339F" w:rsidRPr="00A143E6" w:rsidRDefault="00BA01F0" w:rsidP="00441F4F">
      <w:pPr>
        <w:pStyle w:val="Heading4"/>
        <w:rPr>
          <w:lang w:val="en-US" w:eastAsia="zh-CN"/>
        </w:rPr>
      </w:pPr>
      <w:bookmarkStart w:id="2600" w:name="_Toc418175094"/>
      <w:bookmarkStart w:id="2601" w:name="_Toc418661088"/>
      <w:r w:rsidRPr="00A143E6">
        <w:rPr>
          <w:lang w:val="en-US" w:eastAsia="zh-CN"/>
        </w:rPr>
        <w:t>D.2.2.</w:t>
      </w:r>
      <w:r w:rsidR="00DF339F" w:rsidRPr="00A143E6">
        <w:rPr>
          <w:lang w:val="en-US" w:eastAsia="zh-CN"/>
        </w:rPr>
        <w:t>10</w:t>
      </w:r>
      <w:r w:rsidR="00DF339F" w:rsidRPr="00A143E6">
        <w:rPr>
          <w:lang w:val="en-US"/>
        </w:rPr>
        <w:tab/>
      </w:r>
      <w:r w:rsidR="00DF339F" w:rsidRPr="00A143E6">
        <w:rPr>
          <w:lang w:val="en-US" w:eastAsia="zh-CN"/>
        </w:rPr>
        <w:t>disableDeviceCapability</w:t>
      </w:r>
      <w:bookmarkEnd w:id="2600"/>
      <w:bookmarkEnd w:id="2601"/>
    </w:p>
    <w:p w:rsidR="00A143E6" w:rsidRPr="00A143E6" w:rsidRDefault="00A143E6" w:rsidP="00A143E6">
      <w:pPr>
        <w:pStyle w:val="Heading5"/>
        <w:rPr>
          <w:lang w:val="en-US"/>
        </w:rPr>
      </w:pPr>
      <w:bookmarkStart w:id="2602" w:name="_Toc418661089"/>
      <w:r w:rsidRPr="00A143E6">
        <w:rPr>
          <w:lang w:val="en-US" w:eastAsia="zh-CN"/>
        </w:rPr>
        <w:t>D.2.2.10</w:t>
      </w:r>
      <w:r w:rsidRPr="00A143E6">
        <w:rPr>
          <w:lang w:val="en-US"/>
        </w:rPr>
        <w:t>.1</w:t>
      </w:r>
      <w:r w:rsidRPr="00A143E6">
        <w:rPr>
          <w:lang w:val="en-US"/>
        </w:rPr>
        <w:tab/>
        <w:t>Description</w:t>
      </w:r>
      <w:bookmarkEnd w:id="2602"/>
    </w:p>
    <w:p w:rsidR="00DF339F" w:rsidRPr="00A143E6" w:rsidRDefault="00DF339F" w:rsidP="00DF339F">
      <w:r w:rsidRPr="00A143E6">
        <w:t xml:space="preserve">This service capability provides the ability to execute a </w:t>
      </w:r>
      <w:r w:rsidRPr="00A143E6">
        <w:rPr>
          <w:lang w:eastAsia="zh-CN"/>
        </w:rPr>
        <w:t>disableDeviceCapability</w:t>
      </w:r>
      <w:r w:rsidRPr="00A143E6">
        <w:t xml:space="preserve"> request from an AE.</w:t>
      </w:r>
    </w:p>
    <w:p w:rsidR="00DF339F" w:rsidRPr="00A143E6" w:rsidRDefault="00BA01F0" w:rsidP="002C00C8">
      <w:pPr>
        <w:pStyle w:val="Heading5"/>
        <w:rPr>
          <w:lang w:val="en-US"/>
        </w:rPr>
      </w:pPr>
      <w:bookmarkStart w:id="2603" w:name="_Toc418175095"/>
      <w:bookmarkStart w:id="2604" w:name="_Toc418661090"/>
      <w:r w:rsidRPr="00A143E6">
        <w:rPr>
          <w:lang w:val="en-US" w:eastAsia="zh-CN"/>
        </w:rPr>
        <w:t>D.2.2.</w:t>
      </w:r>
      <w:r w:rsidR="00DF339F" w:rsidRPr="00A143E6">
        <w:rPr>
          <w:lang w:val="en-US" w:eastAsia="zh-CN"/>
        </w:rPr>
        <w:t>10</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603"/>
      <w:bookmarkEnd w:id="260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2C00C8">
      <w:pPr>
        <w:pStyle w:val="Heading5"/>
        <w:rPr>
          <w:lang w:val="en-US"/>
        </w:rPr>
      </w:pPr>
      <w:bookmarkStart w:id="2605" w:name="_Toc418175096"/>
      <w:bookmarkStart w:id="2606" w:name="_Toc418661091"/>
      <w:r>
        <w:rPr>
          <w:lang w:val="en-US"/>
        </w:rPr>
        <w:t>D.2.2.</w:t>
      </w:r>
      <w:r w:rsidR="00DF339F" w:rsidRPr="0021242D">
        <w:rPr>
          <w:lang w:val="en-US"/>
        </w:rPr>
        <w:t>10.</w:t>
      </w:r>
      <w:r w:rsidR="00A143E6">
        <w:rPr>
          <w:lang w:val="en-US"/>
        </w:rPr>
        <w:t>3</w:t>
      </w:r>
      <w:r w:rsidR="00DF339F" w:rsidRPr="0021242D">
        <w:rPr>
          <w:lang w:val="en-US"/>
        </w:rPr>
        <w:tab/>
        <w:t>Signature – disableDeviceCapability</w:t>
      </w:r>
      <w:bookmarkEnd w:id="2605"/>
      <w:bookmarkEnd w:id="2606"/>
    </w:p>
    <w:p w:rsidR="002C00C8" w:rsidRPr="0021242D" w:rsidRDefault="002C00C8" w:rsidP="002C00C8">
      <w:pPr>
        <w:pStyle w:val="TH"/>
        <w:rPr>
          <w:lang w:eastAsia="zh-CN"/>
        </w:rPr>
      </w:pPr>
      <w:r w:rsidRPr="0021242D">
        <w:t xml:space="preserve">Table </w:t>
      </w:r>
      <w:r w:rsidR="00BA01F0">
        <w:rPr>
          <w:lang w:eastAsia="zh-CN"/>
        </w:rPr>
        <w:t>D.2.2.</w:t>
      </w:r>
      <w:r w:rsidRPr="0021242D">
        <w:rPr>
          <w:lang w:eastAsia="zh-CN"/>
        </w:rPr>
        <w:t>10</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7E1FE5" w:rsidRPr="0021242D">
        <w:t xml:space="preserve"> </w:t>
      </w:r>
      <w:r w:rsidRPr="0021242D">
        <w:rPr>
          <w:lang w:eastAsia="zh-CN"/>
        </w:rPr>
        <w:t>disableDeviceCapability</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C00C8">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rPr>
                <w:lang w:eastAsia="zh-CN"/>
              </w:rPr>
              <w:t xml:space="preserve">The name of the capability. Enum DeviceCapabilityName, see </w:t>
            </w:r>
            <w:r w:rsidR="00AB3586">
              <w:t>6.6.2.2.</w:t>
            </w:r>
            <w:r w:rsidRPr="0021242D">
              <w:rPr>
                <w:lang w:eastAsia="zh-CN"/>
              </w:rPr>
              <w:t>12</w:t>
            </w:r>
            <w:r w:rsidRPr="0021242D">
              <w:rPr>
                <w:lang w:eastAsia="ko-KR"/>
              </w:rPr>
              <w:t>.</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state</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rPr>
                <w:lang w:eastAsia="zh-CN"/>
              </w:rPr>
              <w:t>OUT</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rPr>
                <w:lang w:eastAsia="zh-CN"/>
              </w:rPr>
              <w:t>Indicates if the capability is enabled or disabled.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rPr>
                <w:lang w:eastAsia="ko-KR"/>
              </w:rPr>
              <w:t>Unique response types for this service.</w:t>
            </w:r>
          </w:p>
          <w:p w:rsidR="00DF339F" w:rsidRPr="0021242D" w:rsidRDefault="00DF339F" w:rsidP="002C00C8">
            <w:pPr>
              <w:pStyle w:val="TAN"/>
              <w:rPr>
                <w:lang w:eastAsia="zh-CN"/>
              </w:rPr>
            </w:pPr>
            <w:r w:rsidRPr="0021242D">
              <w:rPr>
                <w:lang w:eastAsia="ko-KR"/>
              </w:rPr>
              <w:t>N</w:t>
            </w:r>
            <w:r w:rsidR="002C00C8" w:rsidRPr="0021242D">
              <w:rPr>
                <w:lang w:eastAsia="ko-KR"/>
              </w:rPr>
              <w:t>OTE</w:t>
            </w:r>
            <w:r w:rsidRPr="0021242D">
              <w:rPr>
                <w:lang w:eastAsia="ko-KR"/>
              </w:rPr>
              <w:t xml:space="preserve">: </w:t>
            </w:r>
            <w:r w:rsidR="002C00C8" w:rsidRPr="0021242D">
              <w:rPr>
                <w:lang w:eastAsia="ko-KR"/>
              </w:rPr>
              <w:tab/>
            </w:r>
            <w:r w:rsidRPr="0021242D">
              <w:rPr>
                <w:lang w:eastAsia="ko-KR"/>
              </w:rPr>
              <w:t>Consumed services also provide response types.</w:t>
            </w:r>
          </w:p>
        </w:tc>
      </w:tr>
    </w:tbl>
    <w:p w:rsidR="002C00C8" w:rsidRPr="0021242D" w:rsidRDefault="002C00C8" w:rsidP="002C00C8">
      <w:pPr>
        <w:rPr>
          <w:lang w:eastAsia="zh-CN"/>
        </w:rPr>
      </w:pPr>
    </w:p>
    <w:p w:rsidR="00DF339F" w:rsidRPr="0021242D" w:rsidRDefault="00BA01F0" w:rsidP="002C00C8">
      <w:pPr>
        <w:pStyle w:val="Heading5"/>
        <w:rPr>
          <w:lang w:val="en-US" w:eastAsia="ko-KR"/>
        </w:rPr>
      </w:pPr>
      <w:bookmarkStart w:id="2607" w:name="_Toc418175097"/>
      <w:bookmarkStart w:id="2608" w:name="_Toc418661092"/>
      <w:r>
        <w:rPr>
          <w:lang w:val="en-US" w:eastAsia="zh-CN"/>
        </w:rPr>
        <w:t>D.2.2.</w:t>
      </w:r>
      <w:r w:rsidR="00DF339F" w:rsidRPr="0021242D">
        <w:rPr>
          <w:lang w:val="en-US" w:eastAsia="zh-CN"/>
        </w:rPr>
        <w:t>10</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607"/>
      <w:bookmarkEnd w:id="2608"/>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0"/>
        </w:numPr>
      </w:pPr>
      <w:r w:rsidRPr="0021242D">
        <w:t>Perform the Common Request Services for requests across the Mca Reference Point</w:t>
      </w:r>
    </w:p>
    <w:p w:rsidR="00DF339F" w:rsidRPr="0021242D" w:rsidRDefault="00DF339F" w:rsidP="004415F7">
      <w:pPr>
        <w:pStyle w:val="BN"/>
        <w:numPr>
          <w:ilvl w:val="0"/>
          <w:numId w:val="100"/>
        </w:numPr>
      </w:pPr>
      <w:r w:rsidRPr="0021242D">
        <w:t>Retrieves the Management Adapter to be used for the device and M2M Service Subscription</w:t>
      </w:r>
    </w:p>
    <w:p w:rsidR="00DF339F" w:rsidRPr="0021242D" w:rsidRDefault="00DF339F" w:rsidP="004415F7">
      <w:pPr>
        <w:pStyle w:val="BN"/>
        <w:numPr>
          <w:ilvl w:val="0"/>
          <w:numId w:val="100"/>
        </w:numPr>
      </w:pPr>
      <w:r w:rsidRPr="0021242D">
        <w:t xml:space="preserve">Issues the request to the Management Adapter to </w:t>
      </w:r>
      <w:r w:rsidRPr="0021242D">
        <w:rPr>
          <w:lang w:eastAsia="zh-CN"/>
        </w:rPr>
        <w:t>disable device capability</w:t>
      </w:r>
    </w:p>
    <w:p w:rsidR="00DF339F" w:rsidRPr="0021242D" w:rsidRDefault="00DF339F" w:rsidP="004415F7">
      <w:pPr>
        <w:pStyle w:val="BN"/>
        <w:numPr>
          <w:ilvl w:val="0"/>
          <w:numId w:val="100"/>
        </w:numPr>
      </w:pPr>
      <w:r w:rsidRPr="0021242D">
        <w:t>Records the event</w:t>
      </w:r>
    </w:p>
    <w:p w:rsidR="002C00C8" w:rsidRPr="0021242D" w:rsidRDefault="002C00C8" w:rsidP="00CC28E1">
      <w:pPr>
        <w:pStyle w:val="FL"/>
      </w:pPr>
      <w:r w:rsidRPr="0021242D">
        <w:object w:dxaOrig="12285" w:dyaOrig="5805">
          <v:shape id="_x0000_i1127" type="#_x0000_t75" style="width:472.9pt;height:221.75pt" o:ole="">
            <v:imagedata r:id="rId252" o:title=""/>
          </v:shape>
          <o:OLEObject Type="Embed" ProgID="Visio.Drawing.11" ShapeID="_x0000_i1127" DrawAspect="Content" ObjectID="_1492401483" r:id="rId253"/>
        </w:object>
      </w:r>
    </w:p>
    <w:p w:rsidR="00DF339F" w:rsidRPr="0021242D" w:rsidRDefault="00DF339F" w:rsidP="002C00C8">
      <w:pPr>
        <w:pStyle w:val="TF"/>
      </w:pPr>
      <w:r w:rsidRPr="0021242D">
        <w:t xml:space="preserve">Figure </w:t>
      </w:r>
      <w:r w:rsidR="00BA01F0">
        <w:t>D.2.2.</w:t>
      </w:r>
      <w:r w:rsidRPr="0021242D">
        <w:t>10.</w:t>
      </w:r>
      <w:r w:rsidR="00A143E6">
        <w:t>4</w:t>
      </w:r>
      <w:r w:rsidRPr="0021242D">
        <w:t>-1</w:t>
      </w:r>
      <w:r w:rsidR="002C00C8" w:rsidRPr="0021242D">
        <w:t>:</w:t>
      </w:r>
      <w:r w:rsidRPr="0021242D">
        <w:t xml:space="preserve"> disableDeviceCapability Diagram</w:t>
      </w:r>
    </w:p>
    <w:p w:rsidR="00DF339F" w:rsidRPr="0021242D" w:rsidRDefault="00BA01F0" w:rsidP="002C00C8">
      <w:pPr>
        <w:pStyle w:val="Heading5"/>
        <w:rPr>
          <w:lang w:val="en-US"/>
        </w:rPr>
      </w:pPr>
      <w:bookmarkStart w:id="2609" w:name="_Toc418175098"/>
      <w:bookmarkStart w:id="2610" w:name="_Toc418661093"/>
      <w:r>
        <w:rPr>
          <w:lang w:val="en-US" w:eastAsia="zh-CN"/>
        </w:rPr>
        <w:lastRenderedPageBreak/>
        <w:t>D.2.2.</w:t>
      </w:r>
      <w:r w:rsidR="00DF339F" w:rsidRPr="0021242D">
        <w:rPr>
          <w:lang w:val="en-US" w:eastAsia="zh-CN"/>
        </w:rPr>
        <w:t>10</w:t>
      </w:r>
      <w:r w:rsidR="00DF339F" w:rsidRPr="0021242D">
        <w:rPr>
          <w:lang w:val="en-US"/>
        </w:rPr>
        <w:t>.</w:t>
      </w:r>
      <w:r w:rsidR="00A143E6">
        <w:rPr>
          <w:lang w:val="en-US"/>
        </w:rPr>
        <w:t>5</w:t>
      </w:r>
      <w:r w:rsidR="00DF339F" w:rsidRPr="0021242D">
        <w:rPr>
          <w:lang w:val="en-US"/>
        </w:rPr>
        <w:tab/>
      </w:r>
      <w:r w:rsidR="00DF339F" w:rsidRPr="0021242D">
        <w:rPr>
          <w:lang w:val="en-US" w:eastAsia="ko-KR"/>
        </w:rPr>
        <w:t>Post-Conditions</w:t>
      </w:r>
      <w:bookmarkEnd w:id="2609"/>
      <w:bookmarkEnd w:id="2610"/>
    </w:p>
    <w:p w:rsidR="00DF339F" w:rsidRPr="0021242D" w:rsidRDefault="00DF339F" w:rsidP="00DF339F">
      <w:pPr>
        <w:rPr>
          <w:lang w:eastAsia="zh-CN"/>
        </w:rPr>
      </w:pPr>
      <w:r w:rsidRPr="0021242D">
        <w:rPr>
          <w:lang w:eastAsia="zh-CN"/>
        </w:rPr>
        <w:t>The Management Adapter has submitted a request to the Management Server to disable device capability.</w:t>
      </w:r>
    </w:p>
    <w:p w:rsidR="00DF339F" w:rsidRPr="0021242D" w:rsidRDefault="00DF339F" w:rsidP="00DF339F">
      <w:pPr>
        <w:rPr>
          <w:lang w:eastAsia="zh-CN"/>
        </w:rPr>
      </w:pPr>
      <w:r w:rsidRPr="0021242D">
        <w:rPr>
          <w:lang w:eastAsia="zh-CN"/>
        </w:rPr>
        <w:t>Record the event.</w:t>
      </w:r>
    </w:p>
    <w:p w:rsidR="00DF339F" w:rsidRPr="0021242D" w:rsidRDefault="00BA01F0" w:rsidP="002C00C8">
      <w:pPr>
        <w:pStyle w:val="Heading5"/>
        <w:rPr>
          <w:lang w:val="en-US"/>
        </w:rPr>
      </w:pPr>
      <w:bookmarkStart w:id="2611" w:name="_Toc418175099"/>
      <w:bookmarkStart w:id="2612" w:name="_Toc418661094"/>
      <w:r>
        <w:rPr>
          <w:lang w:val="en-US" w:eastAsia="zh-CN"/>
        </w:rPr>
        <w:t>D.2.2.</w:t>
      </w:r>
      <w:r w:rsidR="00DF339F" w:rsidRPr="0021242D">
        <w:rPr>
          <w:lang w:val="en-US" w:eastAsia="zh-CN"/>
        </w:rPr>
        <w:t>10</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611"/>
      <w:bookmarkEnd w:id="261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2C00C8">
      <w:pPr>
        <w:pStyle w:val="Heading5"/>
        <w:rPr>
          <w:lang w:val="en-US"/>
        </w:rPr>
      </w:pPr>
      <w:bookmarkStart w:id="2613" w:name="_Toc418175100"/>
      <w:bookmarkStart w:id="2614" w:name="_Toc418661095"/>
      <w:r>
        <w:rPr>
          <w:lang w:val="en-US" w:eastAsia="zh-CN"/>
        </w:rPr>
        <w:t>D.2.2.</w:t>
      </w:r>
      <w:r w:rsidR="00DF339F" w:rsidRPr="0021242D">
        <w:rPr>
          <w:lang w:val="en-US" w:eastAsia="zh-CN"/>
        </w:rPr>
        <w:t>10</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613"/>
      <w:bookmarkEnd w:id="261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2C00C8" w:rsidRPr="0021242D">
        <w:t xml:space="preserve"> </w:t>
      </w:r>
      <w:r w:rsidRPr="0021242D">
        <w:t>ms</w:t>
      </w:r>
    </w:p>
    <w:p w:rsidR="00DF339F" w:rsidRPr="00A143E6" w:rsidRDefault="00BA01F0" w:rsidP="002C00C8">
      <w:pPr>
        <w:pStyle w:val="Heading4"/>
        <w:rPr>
          <w:lang w:val="en-US" w:eastAsia="zh-CN"/>
        </w:rPr>
      </w:pPr>
      <w:bookmarkStart w:id="2615" w:name="_Toc418175101"/>
      <w:bookmarkStart w:id="2616" w:name="_Toc418661096"/>
      <w:r w:rsidRPr="00A143E6">
        <w:rPr>
          <w:lang w:val="en-US" w:eastAsia="zh-CN"/>
        </w:rPr>
        <w:t>D.2.2.</w:t>
      </w:r>
      <w:r w:rsidR="00DF339F" w:rsidRPr="00A143E6">
        <w:rPr>
          <w:lang w:val="en-US" w:eastAsia="zh-CN"/>
        </w:rPr>
        <w:t>11</w:t>
      </w:r>
      <w:r w:rsidR="00DF339F" w:rsidRPr="00A143E6">
        <w:rPr>
          <w:lang w:val="en-US"/>
        </w:rPr>
        <w:tab/>
      </w:r>
      <w:r w:rsidR="00DF339F" w:rsidRPr="00A143E6">
        <w:rPr>
          <w:lang w:val="en-US" w:eastAsia="zh-CN"/>
        </w:rPr>
        <w:t>getAreaNetworks</w:t>
      </w:r>
      <w:bookmarkEnd w:id="2615"/>
      <w:bookmarkEnd w:id="2616"/>
    </w:p>
    <w:p w:rsidR="00A143E6" w:rsidRPr="00A143E6" w:rsidRDefault="00A143E6" w:rsidP="00A143E6">
      <w:pPr>
        <w:pStyle w:val="Heading5"/>
        <w:rPr>
          <w:lang w:val="en-US"/>
        </w:rPr>
      </w:pPr>
      <w:bookmarkStart w:id="2617" w:name="_Toc418661097"/>
      <w:r w:rsidRPr="00A143E6">
        <w:rPr>
          <w:lang w:val="en-US" w:eastAsia="zh-CN"/>
        </w:rPr>
        <w:t>D.2.2.11</w:t>
      </w:r>
      <w:r w:rsidRPr="00A143E6">
        <w:rPr>
          <w:lang w:val="en-US"/>
        </w:rPr>
        <w:t>.1</w:t>
      </w:r>
      <w:r w:rsidRPr="00A143E6">
        <w:rPr>
          <w:lang w:val="en-US"/>
        </w:rPr>
        <w:tab/>
      </w:r>
      <w:r w:rsidR="000F472D">
        <w:rPr>
          <w:lang w:val="en-US"/>
        </w:rPr>
        <w:t>Description</w:t>
      </w:r>
      <w:bookmarkEnd w:id="2617"/>
    </w:p>
    <w:p w:rsidR="00DF339F" w:rsidRPr="00A143E6" w:rsidRDefault="00DF339F" w:rsidP="00DF339F">
      <w:r w:rsidRPr="00A143E6">
        <w:t xml:space="preserve">This service capability provides the ability to execute a </w:t>
      </w:r>
      <w:r w:rsidRPr="00A143E6">
        <w:rPr>
          <w:lang w:eastAsia="zh-CN"/>
        </w:rPr>
        <w:t>getAreaNetworks</w:t>
      </w:r>
      <w:r w:rsidRPr="00A143E6">
        <w:t xml:space="preserve"> request from an AE. </w:t>
      </w:r>
    </w:p>
    <w:p w:rsidR="00DF339F" w:rsidRPr="00A143E6" w:rsidRDefault="00BA01F0" w:rsidP="002C00C8">
      <w:pPr>
        <w:pStyle w:val="Heading5"/>
        <w:rPr>
          <w:lang w:val="en-US"/>
        </w:rPr>
      </w:pPr>
      <w:bookmarkStart w:id="2618" w:name="_Toc418175102"/>
      <w:bookmarkStart w:id="2619" w:name="_Toc418661098"/>
      <w:r w:rsidRPr="00A143E6">
        <w:rPr>
          <w:lang w:val="en-US" w:eastAsia="zh-CN"/>
        </w:rPr>
        <w:t>D.2.2.</w:t>
      </w:r>
      <w:r w:rsidR="00DF339F" w:rsidRPr="00A143E6">
        <w:rPr>
          <w:lang w:val="en-US" w:eastAsia="zh-CN"/>
        </w:rPr>
        <w:t>11</w:t>
      </w:r>
      <w:r w:rsidR="00DF339F" w:rsidRPr="00A143E6">
        <w:rPr>
          <w:lang w:val="en-US"/>
        </w:rPr>
        <w:t>.</w:t>
      </w:r>
      <w:r w:rsidR="00A143E6" w:rsidRPr="00A143E6">
        <w:rPr>
          <w:lang w:val="en-US"/>
        </w:rPr>
        <w:t>2</w:t>
      </w:r>
      <w:r w:rsidR="00DF339F" w:rsidRPr="00A143E6">
        <w:rPr>
          <w:lang w:val="en-US"/>
        </w:rPr>
        <w:tab/>
      </w:r>
      <w:r w:rsidR="00D87590" w:rsidRPr="00A143E6">
        <w:rPr>
          <w:lang w:val="en-US"/>
        </w:rPr>
        <w:t>Pre-C</w:t>
      </w:r>
      <w:r w:rsidR="00D87590" w:rsidRPr="00A143E6">
        <w:rPr>
          <w:lang w:val="en-US"/>
        </w:rPr>
        <w:t>onditions</w:t>
      </w:r>
      <w:bookmarkEnd w:id="2618"/>
      <w:bookmarkEnd w:id="2619"/>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 xml:space="preserve">A correlation between a Management Adapter, the M2M Service Capability and </w:t>
      </w:r>
      <w:r w:rsidRPr="0021242D">
        <w:rPr>
          <w:lang w:eastAsia="zh-CN"/>
        </w:rPr>
        <w:t>area network</w:t>
      </w:r>
      <w:r w:rsidRPr="0021242D">
        <w:t xml:space="preserve"> exist.</w:t>
      </w:r>
    </w:p>
    <w:p w:rsidR="00DF339F" w:rsidRPr="0021242D" w:rsidRDefault="00BA01F0" w:rsidP="002C00C8">
      <w:pPr>
        <w:pStyle w:val="Heading5"/>
        <w:rPr>
          <w:lang w:val="en-US" w:eastAsia="zh-CN"/>
        </w:rPr>
      </w:pPr>
      <w:bookmarkStart w:id="2620" w:name="_Toc418175103"/>
      <w:bookmarkStart w:id="2621" w:name="_Toc418661099"/>
      <w:r>
        <w:rPr>
          <w:lang w:val="en-US" w:eastAsia="zh-CN"/>
        </w:rPr>
        <w:t>D.2.2.</w:t>
      </w:r>
      <w:r w:rsidR="00DF339F" w:rsidRPr="0021242D">
        <w:rPr>
          <w:lang w:val="en-US" w:eastAsia="zh-CN"/>
        </w:rPr>
        <w:t>11</w:t>
      </w:r>
      <w:r w:rsidR="00DF339F" w:rsidRPr="0021242D">
        <w:rPr>
          <w:lang w:val="en-US"/>
        </w:rPr>
        <w:t>.</w:t>
      </w:r>
      <w:r w:rsidR="00A143E6">
        <w:rPr>
          <w:lang w:val="en-US"/>
        </w:rPr>
        <w:t>3</w:t>
      </w:r>
      <w:r w:rsidR="00DF339F" w:rsidRPr="0021242D">
        <w:rPr>
          <w:lang w:val="en-US"/>
        </w:rPr>
        <w:tab/>
        <w:t>Signature –</w:t>
      </w:r>
      <w:r w:rsidR="007E1FE5" w:rsidRPr="0021242D">
        <w:rPr>
          <w:lang w:val="en-US"/>
        </w:rPr>
        <w:t xml:space="preserve"> </w:t>
      </w:r>
      <w:r w:rsidR="00DF339F" w:rsidRPr="0021242D">
        <w:rPr>
          <w:lang w:val="en-US" w:eastAsia="zh-CN"/>
        </w:rPr>
        <w:t>getAreaNetworks</w:t>
      </w:r>
      <w:bookmarkEnd w:id="2620"/>
      <w:bookmarkEnd w:id="2621"/>
    </w:p>
    <w:p w:rsidR="002C00C8" w:rsidRPr="0021242D" w:rsidRDefault="002C00C8" w:rsidP="002C00C8">
      <w:pPr>
        <w:pStyle w:val="TH"/>
      </w:pPr>
      <w:r w:rsidRPr="0021242D">
        <w:t xml:space="preserve">Table </w:t>
      </w:r>
      <w:r w:rsidR="00BA01F0">
        <w:rPr>
          <w:lang w:eastAsia="zh-CN"/>
        </w:rPr>
        <w:t>D.2.2.</w:t>
      </w:r>
      <w:r w:rsidRPr="0021242D">
        <w:rPr>
          <w:lang w:eastAsia="zh-CN"/>
        </w:rPr>
        <w:t>11</w:t>
      </w:r>
      <w:r w:rsidRPr="0021242D">
        <w:t>.</w:t>
      </w:r>
      <w:r w:rsidR="00A143E6">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7E1FE5" w:rsidRPr="0021242D">
        <w:t xml:space="preserve"> </w:t>
      </w:r>
      <w:r w:rsidRPr="0021242D">
        <w:rPr>
          <w:lang w:eastAsia="zh-CN"/>
        </w:rPr>
        <w:t>getAreaNetworks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Common request input attributes</w:t>
            </w:r>
          </w:p>
        </w:tc>
        <w:tc>
          <w:tcPr>
            <w:tcW w:w="900"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rPr>
                <w:lang w:eastAsia="ko-KR"/>
              </w:rPr>
              <w:t>-</w:t>
            </w:r>
          </w:p>
        </w:tc>
        <w:tc>
          <w:tcPr>
            <w:tcW w:w="900"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w:t>
            </w:r>
          </w:p>
        </w:tc>
        <w:tc>
          <w:tcPr>
            <w:tcW w:w="5307"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zh-CN"/>
              </w:rPr>
            </w:pPr>
            <w:r w:rsidRPr="0021242D">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zh-CN"/>
              </w:rPr>
            </w:pPr>
            <w:r w:rsidRPr="0021242D">
              <w:rPr>
                <w:lang w:eastAsia="ko-KR"/>
              </w:rPr>
              <w:t xml:space="preserve">Array of area network. Type </w:t>
            </w:r>
            <w:r w:rsidRPr="0021242D">
              <w:rPr>
                <w:lang w:eastAsia="zh-CN"/>
              </w:rPr>
              <w:t xml:space="preserve">AreaNwkInfo, see </w:t>
            </w:r>
            <w:r w:rsidR="00AB3586">
              <w:t>6.6.2.2.</w:t>
            </w:r>
            <w:r w:rsidRPr="0021242D">
              <w:rPr>
                <w:lang w:eastAsia="zh-CN"/>
              </w:rPr>
              <w:t>13</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2C00C8">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rPr>
                <w:lang w:eastAsia="ko-KR"/>
              </w:rPr>
              <w:t>Unique response types for this service.</w:t>
            </w:r>
          </w:p>
          <w:p w:rsidR="00DF339F" w:rsidRPr="0021242D" w:rsidRDefault="00DF339F" w:rsidP="002C00C8">
            <w:pPr>
              <w:pStyle w:val="TAL"/>
              <w:rPr>
                <w:lang w:eastAsia="zh-CN"/>
              </w:rPr>
            </w:pPr>
            <w:r w:rsidRPr="0021242D">
              <w:rPr>
                <w:lang w:eastAsia="ko-KR"/>
              </w:rPr>
              <w:t>N</w:t>
            </w:r>
            <w:r w:rsidR="002C00C8" w:rsidRPr="0021242D">
              <w:rPr>
                <w:lang w:eastAsia="ko-KR"/>
              </w:rPr>
              <w:t>OTE</w:t>
            </w:r>
            <w:r w:rsidRPr="0021242D">
              <w:rPr>
                <w:lang w:eastAsia="ko-KR"/>
              </w:rPr>
              <w:t xml:space="preserve">: </w:t>
            </w:r>
            <w:r w:rsidR="002C00C8" w:rsidRPr="0021242D">
              <w:rPr>
                <w:lang w:eastAsia="ko-KR"/>
              </w:rPr>
              <w:tab/>
            </w:r>
            <w:r w:rsidRPr="0021242D">
              <w:rPr>
                <w:lang w:eastAsia="ko-KR"/>
              </w:rPr>
              <w:t>Consumed services also provide response types.</w:t>
            </w:r>
          </w:p>
        </w:tc>
      </w:tr>
    </w:tbl>
    <w:p w:rsidR="002C00C8" w:rsidRPr="0021242D" w:rsidRDefault="002C00C8" w:rsidP="002C00C8">
      <w:pPr>
        <w:rPr>
          <w:lang w:eastAsia="zh-CN"/>
        </w:rPr>
      </w:pPr>
    </w:p>
    <w:p w:rsidR="00DF339F" w:rsidRPr="0021242D" w:rsidRDefault="00BA01F0" w:rsidP="002C00C8">
      <w:pPr>
        <w:pStyle w:val="Heading5"/>
        <w:rPr>
          <w:lang w:val="en-US" w:eastAsia="ko-KR"/>
        </w:rPr>
      </w:pPr>
      <w:bookmarkStart w:id="2622" w:name="_Toc418175104"/>
      <w:bookmarkStart w:id="2623" w:name="_Toc418661100"/>
      <w:r>
        <w:rPr>
          <w:lang w:val="en-US" w:eastAsia="zh-CN"/>
        </w:rPr>
        <w:t>D.2.2.</w:t>
      </w:r>
      <w:r w:rsidR="00DF339F" w:rsidRPr="0021242D">
        <w:rPr>
          <w:lang w:val="en-US" w:eastAsia="zh-CN"/>
        </w:rPr>
        <w:t>11</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622"/>
      <w:bookmarkEnd w:id="2623"/>
    </w:p>
    <w:p w:rsidR="00DF339F" w:rsidRPr="0021242D" w:rsidRDefault="00DF339F" w:rsidP="00DF339F">
      <w:pPr>
        <w:rPr>
          <w:lang w:eastAsia="ko-KR"/>
        </w:rPr>
      </w:pPr>
      <w:r w:rsidRPr="0021242D">
        <w:t>The interactions of service capabilities required for this service capability:</w:t>
      </w:r>
    </w:p>
    <w:p w:rsidR="00DF339F" w:rsidRPr="0021242D" w:rsidRDefault="00DF339F" w:rsidP="004415F7">
      <w:pPr>
        <w:pStyle w:val="BN"/>
        <w:numPr>
          <w:ilvl w:val="0"/>
          <w:numId w:val="101"/>
        </w:numPr>
      </w:pPr>
      <w:r w:rsidRPr="0021242D">
        <w:t>Perform the Common Request Services for requests across the Mca Reference Point</w:t>
      </w:r>
    </w:p>
    <w:p w:rsidR="00DF339F" w:rsidRPr="0021242D" w:rsidRDefault="00DF339F" w:rsidP="004415F7">
      <w:pPr>
        <w:pStyle w:val="BN"/>
        <w:numPr>
          <w:ilvl w:val="0"/>
          <w:numId w:val="101"/>
        </w:numPr>
      </w:pPr>
      <w:r w:rsidRPr="0021242D">
        <w:t>Retrieves the Management Adapter to be used for the device and M2M Service Subscription</w:t>
      </w:r>
    </w:p>
    <w:p w:rsidR="00DF339F" w:rsidRPr="0021242D" w:rsidRDefault="00DF339F" w:rsidP="004415F7">
      <w:pPr>
        <w:pStyle w:val="BN"/>
        <w:numPr>
          <w:ilvl w:val="0"/>
          <w:numId w:val="101"/>
        </w:numPr>
      </w:pPr>
      <w:r w:rsidRPr="0021242D">
        <w:t xml:space="preserve">Issues the request to the Management Adapter to </w:t>
      </w:r>
      <w:r w:rsidRPr="0021242D">
        <w:rPr>
          <w:lang w:eastAsia="zh-CN"/>
        </w:rPr>
        <w:t>get</w:t>
      </w:r>
      <w:r w:rsidRPr="0021242D">
        <w:t xml:space="preserve"> </w:t>
      </w:r>
      <w:r w:rsidRPr="0021242D">
        <w:rPr>
          <w:lang w:eastAsia="zh-CN"/>
        </w:rPr>
        <w:t>area networks</w:t>
      </w:r>
      <w:r w:rsidRPr="0021242D">
        <w:t xml:space="preserve"> </w:t>
      </w:r>
      <w:r w:rsidRPr="0021242D">
        <w:rPr>
          <w:lang w:eastAsia="zh-CN"/>
        </w:rPr>
        <w:t>information</w:t>
      </w:r>
    </w:p>
    <w:p w:rsidR="00DF339F" w:rsidRPr="0021242D" w:rsidRDefault="00DF339F" w:rsidP="004415F7">
      <w:pPr>
        <w:pStyle w:val="BN"/>
        <w:numPr>
          <w:ilvl w:val="0"/>
          <w:numId w:val="101"/>
        </w:numPr>
      </w:pPr>
      <w:r w:rsidRPr="0021242D">
        <w:t>Records the event</w:t>
      </w:r>
    </w:p>
    <w:p w:rsidR="002C00C8" w:rsidRPr="0021242D" w:rsidRDefault="002C00C8" w:rsidP="00CC28E1">
      <w:pPr>
        <w:pStyle w:val="FL"/>
      </w:pPr>
      <w:r w:rsidRPr="0021242D">
        <w:object w:dxaOrig="12285" w:dyaOrig="5805">
          <v:shape id="_x0000_i1128" type="#_x0000_t75" style="width:467.7pt;height:219.45pt" o:ole="">
            <v:imagedata r:id="rId254" o:title=""/>
          </v:shape>
          <o:OLEObject Type="Embed" ProgID="Visio.Drawing.11" ShapeID="_x0000_i1128" DrawAspect="Content" ObjectID="_1492401484" r:id="rId255"/>
        </w:object>
      </w:r>
    </w:p>
    <w:p w:rsidR="00DF339F" w:rsidRPr="0021242D" w:rsidRDefault="00DF339F" w:rsidP="002C00C8">
      <w:pPr>
        <w:pStyle w:val="TF"/>
      </w:pPr>
      <w:r w:rsidRPr="0021242D">
        <w:t xml:space="preserve">Figure </w:t>
      </w:r>
      <w:r w:rsidR="00BA01F0">
        <w:t>D.2.2.</w:t>
      </w:r>
      <w:r w:rsidRPr="0021242D">
        <w:t>11.</w:t>
      </w:r>
      <w:r w:rsidR="00A143E6">
        <w:t>4</w:t>
      </w:r>
      <w:r w:rsidRPr="0021242D">
        <w:t>-1</w:t>
      </w:r>
      <w:r w:rsidR="002C00C8" w:rsidRPr="0021242D">
        <w:t>:</w:t>
      </w:r>
      <w:r w:rsidRPr="0021242D">
        <w:t xml:space="preserve"> getAreaNetworks Diagram</w:t>
      </w:r>
    </w:p>
    <w:p w:rsidR="00DF339F" w:rsidRPr="0021242D" w:rsidRDefault="00BA01F0" w:rsidP="002C00C8">
      <w:pPr>
        <w:pStyle w:val="Heading5"/>
        <w:rPr>
          <w:lang w:val="en-US" w:eastAsia="zh-CN"/>
        </w:rPr>
      </w:pPr>
      <w:bookmarkStart w:id="2624" w:name="_Toc418175105"/>
      <w:bookmarkStart w:id="2625" w:name="_Toc418661101"/>
      <w:r>
        <w:rPr>
          <w:lang w:val="en-US" w:eastAsia="zh-CN"/>
        </w:rPr>
        <w:t>D.2.2.</w:t>
      </w:r>
      <w:r w:rsidR="00DF339F" w:rsidRPr="0021242D">
        <w:rPr>
          <w:lang w:val="en-US" w:eastAsia="zh-CN"/>
        </w:rPr>
        <w:t>11</w:t>
      </w:r>
      <w:r w:rsidR="00DF339F" w:rsidRPr="0021242D">
        <w:rPr>
          <w:lang w:val="en-US"/>
        </w:rPr>
        <w:t>.</w:t>
      </w:r>
      <w:r w:rsidR="00A143E6">
        <w:rPr>
          <w:lang w:val="en-US"/>
        </w:rPr>
        <w:t>5</w:t>
      </w:r>
      <w:r w:rsidR="00DF339F" w:rsidRPr="0021242D">
        <w:rPr>
          <w:lang w:val="en-US"/>
        </w:rPr>
        <w:tab/>
      </w:r>
      <w:r w:rsidR="00DF339F" w:rsidRPr="0021242D">
        <w:rPr>
          <w:lang w:val="en-US" w:eastAsia="ko-KR"/>
        </w:rPr>
        <w:t>Post-Conditions</w:t>
      </w:r>
      <w:bookmarkEnd w:id="2624"/>
      <w:bookmarkEnd w:id="2625"/>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area networks</w:t>
      </w:r>
      <w:r w:rsidRPr="0021242D">
        <w:t xml:space="preserve"> </w:t>
      </w:r>
      <w:r w:rsidRPr="0021242D">
        <w:rPr>
          <w:lang w:eastAsia="zh-CN"/>
        </w:rPr>
        <w:t>information.</w:t>
      </w:r>
    </w:p>
    <w:p w:rsidR="00DF339F" w:rsidRPr="0021242D" w:rsidRDefault="00DF339F" w:rsidP="00DF339F">
      <w:pPr>
        <w:rPr>
          <w:lang w:eastAsia="zh-CN"/>
        </w:rPr>
      </w:pPr>
      <w:r w:rsidRPr="0021242D">
        <w:rPr>
          <w:lang w:eastAsia="zh-CN"/>
        </w:rPr>
        <w:t>The event has been recorded.</w:t>
      </w:r>
    </w:p>
    <w:p w:rsidR="00DF339F" w:rsidRPr="0021242D" w:rsidRDefault="00BA01F0" w:rsidP="002C00C8">
      <w:pPr>
        <w:pStyle w:val="Heading5"/>
        <w:rPr>
          <w:lang w:val="en-US" w:eastAsia="ko-KR"/>
        </w:rPr>
      </w:pPr>
      <w:bookmarkStart w:id="2626" w:name="_Toc418175106"/>
      <w:bookmarkStart w:id="2627" w:name="_Toc418661102"/>
      <w:r>
        <w:rPr>
          <w:lang w:val="en-US" w:eastAsia="zh-CN"/>
        </w:rPr>
        <w:t>D.2.2.</w:t>
      </w:r>
      <w:r w:rsidR="00DF339F" w:rsidRPr="0021242D">
        <w:rPr>
          <w:lang w:val="en-US" w:eastAsia="zh-CN"/>
        </w:rPr>
        <w:t>11</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626"/>
      <w:bookmarkEnd w:id="2627"/>
    </w:p>
    <w:p w:rsidR="00DF339F" w:rsidRPr="0021242D" w:rsidRDefault="00DF339F" w:rsidP="00DF339F">
      <w:pPr>
        <w:rPr>
          <w:lang w:eastAsia="zh-CN"/>
        </w:rPr>
      </w:pPr>
      <w:r w:rsidRPr="0021242D">
        <w:rPr>
          <w:lang w:eastAsia="zh-CN"/>
        </w:rPr>
        <w:t>Not Applicable</w:t>
      </w:r>
      <w:r w:rsidR="002C00C8" w:rsidRPr="0021242D">
        <w:rPr>
          <w:lang w:eastAsia="zh-CN"/>
        </w:rPr>
        <w:t>.</w:t>
      </w:r>
    </w:p>
    <w:p w:rsidR="00DF339F" w:rsidRPr="0021242D" w:rsidRDefault="00BA01F0" w:rsidP="002C00C8">
      <w:pPr>
        <w:pStyle w:val="Heading5"/>
        <w:rPr>
          <w:lang w:val="en-US"/>
        </w:rPr>
      </w:pPr>
      <w:bookmarkStart w:id="2628" w:name="_Toc418175107"/>
      <w:bookmarkStart w:id="2629" w:name="_Toc418661103"/>
      <w:r>
        <w:rPr>
          <w:lang w:val="en-US" w:eastAsia="zh-CN"/>
        </w:rPr>
        <w:t>D.2.2.</w:t>
      </w:r>
      <w:r w:rsidR="00DF339F" w:rsidRPr="0021242D">
        <w:rPr>
          <w:lang w:val="en-US" w:eastAsia="zh-CN"/>
        </w:rPr>
        <w:t>11</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628"/>
      <w:bookmarkEnd w:id="262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2C00C8" w:rsidRPr="0021242D">
        <w:t xml:space="preserve"> </w:t>
      </w:r>
      <w:r w:rsidRPr="0021242D">
        <w:t>ms</w:t>
      </w:r>
    </w:p>
    <w:p w:rsidR="00DF339F" w:rsidRPr="00A143E6" w:rsidRDefault="00BA01F0" w:rsidP="002C00C8">
      <w:pPr>
        <w:pStyle w:val="Heading4"/>
        <w:rPr>
          <w:lang w:val="en-US" w:eastAsia="zh-CN"/>
        </w:rPr>
      </w:pPr>
      <w:bookmarkStart w:id="2630" w:name="_Toc418175108"/>
      <w:bookmarkStart w:id="2631" w:name="_Toc418661104"/>
      <w:r w:rsidRPr="00A143E6">
        <w:rPr>
          <w:lang w:val="en-US" w:eastAsia="zh-CN"/>
        </w:rPr>
        <w:t>D.2.2.</w:t>
      </w:r>
      <w:r w:rsidR="00DF339F" w:rsidRPr="00A143E6">
        <w:rPr>
          <w:lang w:val="en-US" w:eastAsia="zh-CN"/>
        </w:rPr>
        <w:t>12</w:t>
      </w:r>
      <w:r w:rsidR="00DF339F" w:rsidRPr="00A143E6">
        <w:rPr>
          <w:lang w:val="en-US"/>
        </w:rPr>
        <w:tab/>
      </w:r>
      <w:r w:rsidR="00DF339F" w:rsidRPr="00A143E6">
        <w:rPr>
          <w:lang w:val="en-US" w:eastAsia="zh-CN"/>
        </w:rPr>
        <w:t>updateDeviceForAreaNetwork</w:t>
      </w:r>
      <w:bookmarkEnd w:id="2630"/>
      <w:bookmarkEnd w:id="2631"/>
    </w:p>
    <w:p w:rsidR="00A143E6" w:rsidRPr="00A143E6" w:rsidRDefault="00A143E6" w:rsidP="00A143E6">
      <w:pPr>
        <w:pStyle w:val="Heading5"/>
        <w:rPr>
          <w:lang w:val="en-US"/>
        </w:rPr>
      </w:pPr>
      <w:bookmarkStart w:id="2632" w:name="_Toc418661105"/>
      <w:r w:rsidRPr="00A143E6">
        <w:rPr>
          <w:lang w:val="en-US" w:eastAsia="zh-CN"/>
        </w:rPr>
        <w:t>D.2.2.12</w:t>
      </w:r>
      <w:r w:rsidRPr="00A143E6">
        <w:rPr>
          <w:lang w:val="en-US"/>
        </w:rPr>
        <w:t>.1</w:t>
      </w:r>
      <w:r w:rsidRPr="00A143E6">
        <w:rPr>
          <w:lang w:val="en-US"/>
        </w:rPr>
        <w:tab/>
        <w:t>Description</w:t>
      </w:r>
      <w:bookmarkEnd w:id="2632"/>
    </w:p>
    <w:p w:rsidR="00DF339F" w:rsidRPr="00A143E6" w:rsidRDefault="00DF339F" w:rsidP="00DF339F">
      <w:r w:rsidRPr="00A143E6">
        <w:t>This service capability provides the ability to</w:t>
      </w:r>
      <w:r w:rsidRPr="00A143E6">
        <w:rPr>
          <w:lang w:eastAsia="zh-CN"/>
        </w:rPr>
        <w:t xml:space="preserve"> </w:t>
      </w:r>
      <w:r w:rsidRPr="00A143E6">
        <w:t xml:space="preserve">execute a </w:t>
      </w:r>
      <w:r w:rsidRPr="00A143E6">
        <w:rPr>
          <w:lang w:eastAsia="zh-CN"/>
        </w:rPr>
        <w:t>updateDeviceForAreaNetwork</w:t>
      </w:r>
      <w:r w:rsidRPr="00A143E6">
        <w:t xml:space="preserve"> request from an AE.</w:t>
      </w:r>
    </w:p>
    <w:p w:rsidR="00DF339F" w:rsidRPr="00A143E6" w:rsidRDefault="00BA01F0" w:rsidP="002C00C8">
      <w:pPr>
        <w:pStyle w:val="Heading5"/>
        <w:rPr>
          <w:lang w:val="en-US"/>
        </w:rPr>
      </w:pPr>
      <w:bookmarkStart w:id="2633" w:name="_Toc418175109"/>
      <w:bookmarkStart w:id="2634" w:name="_Toc418661106"/>
      <w:r w:rsidRPr="00A143E6">
        <w:rPr>
          <w:lang w:val="en-US" w:eastAsia="zh-CN"/>
        </w:rPr>
        <w:t>D.2.2.</w:t>
      </w:r>
      <w:r w:rsidR="00DF339F" w:rsidRPr="00A143E6">
        <w:rPr>
          <w:lang w:val="en-US" w:eastAsia="zh-CN"/>
        </w:rPr>
        <w:t>12</w:t>
      </w:r>
      <w:r w:rsidR="00DF339F" w:rsidRPr="00A143E6">
        <w:rPr>
          <w:lang w:val="en-US"/>
        </w:rPr>
        <w:t>.</w:t>
      </w:r>
      <w:r w:rsidR="00A143E6" w:rsidRPr="00A143E6">
        <w:rPr>
          <w:lang w:val="en-US"/>
        </w:rPr>
        <w:t>2</w:t>
      </w:r>
      <w:r w:rsidR="00DF339F" w:rsidRPr="00A143E6">
        <w:rPr>
          <w:lang w:val="en-US"/>
        </w:rPr>
        <w:tab/>
      </w:r>
      <w:r w:rsidR="00D87590" w:rsidRPr="00A143E6">
        <w:rPr>
          <w:lang w:val="en-US"/>
        </w:rPr>
        <w:t>Pre-Conditions</w:t>
      </w:r>
      <w:bookmarkEnd w:id="2633"/>
      <w:bookmarkEnd w:id="2634"/>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w:t>
      </w:r>
      <w:r w:rsidRPr="0021242D">
        <w:rPr>
          <w:lang w:eastAsia="zh-CN"/>
        </w:rPr>
        <w:t>,</w:t>
      </w:r>
      <w:r w:rsidRPr="0021242D">
        <w:t xml:space="preserve"> </w:t>
      </w:r>
      <w:r w:rsidRPr="0021242D">
        <w:rPr>
          <w:lang w:eastAsia="zh-CN"/>
        </w:rPr>
        <w:t>the device</w:t>
      </w:r>
      <w:r w:rsidRPr="0021242D">
        <w:t xml:space="preserve"> </w:t>
      </w:r>
      <w:r w:rsidRPr="0021242D">
        <w:rPr>
          <w:lang w:eastAsia="zh-CN"/>
        </w:rPr>
        <w:t>and area network</w:t>
      </w:r>
      <w:r w:rsidRPr="0021242D">
        <w:t xml:space="preserve"> exist.</w:t>
      </w:r>
    </w:p>
    <w:p w:rsidR="00DF339F" w:rsidRPr="0021242D" w:rsidRDefault="00BA01F0" w:rsidP="002C00C8">
      <w:pPr>
        <w:pStyle w:val="Heading5"/>
        <w:rPr>
          <w:lang w:val="en-US" w:eastAsia="zh-CN"/>
        </w:rPr>
      </w:pPr>
      <w:bookmarkStart w:id="2635" w:name="_Toc418175110"/>
      <w:bookmarkStart w:id="2636" w:name="_Toc418661107"/>
      <w:r>
        <w:rPr>
          <w:lang w:val="en-US" w:eastAsia="zh-CN"/>
        </w:rPr>
        <w:lastRenderedPageBreak/>
        <w:t>D.2.2.</w:t>
      </w:r>
      <w:r w:rsidR="00DF339F" w:rsidRPr="0021242D">
        <w:rPr>
          <w:lang w:val="en-US" w:eastAsia="zh-CN"/>
        </w:rPr>
        <w:t>12</w:t>
      </w:r>
      <w:r w:rsidR="00DF339F" w:rsidRPr="0021242D">
        <w:rPr>
          <w:lang w:val="en-US"/>
        </w:rPr>
        <w:t>.</w:t>
      </w:r>
      <w:r w:rsidR="00A143E6">
        <w:rPr>
          <w:lang w:val="en-US"/>
        </w:rPr>
        <w:t>3</w:t>
      </w:r>
      <w:r w:rsidR="00DF339F" w:rsidRPr="0021242D">
        <w:rPr>
          <w:lang w:val="en-US"/>
        </w:rPr>
        <w:tab/>
        <w:t>Signature –</w:t>
      </w:r>
      <w:r w:rsidR="00DF339F" w:rsidRPr="0021242D">
        <w:rPr>
          <w:lang w:val="en-US" w:eastAsia="zh-CN"/>
        </w:rPr>
        <w:t>updateDeviceForAreaNetwork</w:t>
      </w:r>
      <w:bookmarkEnd w:id="2635"/>
      <w:bookmarkEnd w:id="2636"/>
    </w:p>
    <w:p w:rsidR="002C00C8" w:rsidRPr="0021242D" w:rsidRDefault="002C00C8" w:rsidP="007E1FE5">
      <w:pPr>
        <w:pStyle w:val="TH"/>
      </w:pPr>
      <w:r w:rsidRPr="0021242D">
        <w:t xml:space="preserve">Table </w:t>
      </w:r>
      <w:r w:rsidR="00BA01F0">
        <w:t>D.2.2.</w:t>
      </w:r>
      <w:r w:rsidRPr="0021242D">
        <w:t>12.</w:t>
      </w:r>
      <w:r w:rsidR="00A143E6">
        <w:t>3</w:t>
      </w:r>
      <w:r w:rsidRPr="0021242D">
        <w:t>-1: Device Management Service –</w:t>
      </w:r>
      <w:r w:rsidR="007E1FE5" w:rsidRPr="0021242D">
        <w:t xml:space="preserve"> </w:t>
      </w:r>
      <w:r w:rsidRPr="0021242D">
        <w:t>updateDeviceForAreaNetwork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2C00C8">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2C00C8">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areaNwkId</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zh-CN"/>
              </w:rPr>
              <w:t>The unique area network identifier.</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2C00C8">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2C00C8">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2C00C8">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2C00C8">
            <w:pPr>
              <w:pStyle w:val="TAL"/>
              <w:rPr>
                <w:lang w:eastAsia="zh-CN"/>
              </w:rPr>
            </w:pPr>
            <w:r w:rsidRPr="0021242D">
              <w:rPr>
                <w:lang w:eastAsia="zh-CN"/>
              </w:rPr>
              <w:t>areaNwkDeviceInfo</w:t>
            </w:r>
          </w:p>
        </w:tc>
        <w:tc>
          <w:tcPr>
            <w:tcW w:w="900"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2C00C8">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2C00C8">
            <w:pPr>
              <w:pStyle w:val="TAL"/>
              <w:rPr>
                <w:lang w:eastAsia="ko-KR"/>
              </w:rPr>
            </w:pPr>
            <w:r w:rsidRPr="0021242D">
              <w:t xml:space="preserve">The existing </w:t>
            </w:r>
            <w:r w:rsidRPr="0021242D">
              <w:rPr>
                <w:lang w:eastAsia="zh-CN"/>
              </w:rPr>
              <w:t>areaNwkDeviceInfo</w:t>
            </w:r>
            <w:r w:rsidRPr="0021242D">
              <w:t xml:space="preserve"> are replaced with the </w:t>
            </w:r>
            <w:r w:rsidRPr="0021242D">
              <w:rPr>
                <w:lang w:eastAsia="zh-CN"/>
              </w:rPr>
              <w:t>information</w:t>
            </w:r>
            <w:r w:rsidRPr="0021242D">
              <w:t xml:space="preserve"> in this parameter.</w:t>
            </w:r>
            <w:r w:rsidRPr="0021242D">
              <w:rPr>
                <w:lang w:eastAsia="zh-CN"/>
              </w:rPr>
              <w:t xml:space="preserve"> Type AreaNwkDeviceInfo, see </w:t>
            </w:r>
            <w:r w:rsidR="00AB3586">
              <w:t>6.6.2.2.</w:t>
            </w:r>
            <w:r w:rsidRPr="0021242D">
              <w:rPr>
                <w:lang w:eastAsia="zh-CN"/>
              </w:rPr>
              <w:t>15</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pPr>
            <w:r w:rsidRPr="0021242D">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pPr>
            <w:r w:rsidRPr="0021242D">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pPr>
            <w:r w:rsidRPr="0021242D">
              <w:t>NO</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zh-CN"/>
              </w:rPr>
            </w:pPr>
            <w:r w:rsidRPr="0021242D">
              <w:rPr>
                <w:lang w:eastAsia="zh-CN"/>
              </w:rPr>
              <w:t>The modified time.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zh-CN"/>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2C00C8">
            <w:pPr>
              <w:pStyle w:val="TAL"/>
              <w:rPr>
                <w:lang w:eastAsia="ko-KR"/>
              </w:rPr>
            </w:pPr>
            <w:r w:rsidRPr="0021242D">
              <w:rPr>
                <w:lang w:eastAsia="ko-KR"/>
              </w:rPr>
              <w:t>Unique response types for this service.</w:t>
            </w:r>
          </w:p>
          <w:p w:rsidR="00DF339F" w:rsidRPr="0021242D" w:rsidRDefault="00DF339F" w:rsidP="002C00C8">
            <w:pPr>
              <w:pStyle w:val="TAL"/>
              <w:rPr>
                <w:lang w:eastAsia="zh-CN"/>
              </w:rPr>
            </w:pPr>
            <w:r w:rsidRPr="0021242D">
              <w:rPr>
                <w:lang w:eastAsia="ko-KR"/>
              </w:rPr>
              <w:t>N</w:t>
            </w:r>
            <w:r w:rsidR="002C00C8" w:rsidRPr="0021242D">
              <w:rPr>
                <w:lang w:eastAsia="ko-KR"/>
              </w:rPr>
              <w:t>OTE</w:t>
            </w:r>
            <w:r w:rsidRPr="0021242D">
              <w:rPr>
                <w:lang w:eastAsia="ko-KR"/>
              </w:rPr>
              <w:t xml:space="preserve">: </w:t>
            </w:r>
            <w:r w:rsidR="002C00C8" w:rsidRPr="0021242D">
              <w:rPr>
                <w:lang w:eastAsia="ko-KR"/>
              </w:rPr>
              <w:tab/>
            </w:r>
            <w:r w:rsidRPr="0021242D">
              <w:rPr>
                <w:lang w:eastAsia="ko-KR"/>
              </w:rPr>
              <w:t>Consumed services also provide response types.</w:t>
            </w:r>
          </w:p>
        </w:tc>
      </w:tr>
    </w:tbl>
    <w:p w:rsidR="002C00C8" w:rsidRPr="0021242D" w:rsidRDefault="002C00C8" w:rsidP="002C00C8">
      <w:pPr>
        <w:rPr>
          <w:lang w:eastAsia="zh-CN"/>
        </w:rPr>
      </w:pPr>
    </w:p>
    <w:p w:rsidR="00DF339F" w:rsidRPr="0021242D" w:rsidRDefault="00BA01F0" w:rsidP="002C00C8">
      <w:pPr>
        <w:pStyle w:val="Heading5"/>
        <w:rPr>
          <w:lang w:val="en-US" w:eastAsia="ko-KR"/>
        </w:rPr>
      </w:pPr>
      <w:bookmarkStart w:id="2637" w:name="_Toc418175111"/>
      <w:bookmarkStart w:id="2638" w:name="_Toc418661108"/>
      <w:r>
        <w:rPr>
          <w:lang w:val="en-US" w:eastAsia="zh-CN"/>
        </w:rPr>
        <w:t>D.2.2.</w:t>
      </w:r>
      <w:r w:rsidR="00DF339F" w:rsidRPr="0021242D">
        <w:rPr>
          <w:lang w:val="en-US" w:eastAsia="zh-CN"/>
        </w:rPr>
        <w:t>12</w:t>
      </w:r>
      <w:r w:rsidR="00DF339F" w:rsidRPr="0021242D">
        <w:rPr>
          <w:lang w:val="en-US"/>
        </w:rPr>
        <w:t>.</w:t>
      </w:r>
      <w:r w:rsidR="00A143E6">
        <w:rPr>
          <w:lang w:val="en-US"/>
        </w:rPr>
        <w:t>4</w:t>
      </w:r>
      <w:r w:rsidR="00DF339F" w:rsidRPr="0021242D">
        <w:rPr>
          <w:lang w:val="en-US"/>
        </w:rPr>
        <w:tab/>
      </w:r>
      <w:r w:rsidR="00DF339F" w:rsidRPr="0021242D">
        <w:rPr>
          <w:lang w:val="en-US" w:eastAsia="ko-KR"/>
        </w:rPr>
        <w:t>Service Interactions</w:t>
      </w:r>
      <w:bookmarkEnd w:id="2637"/>
      <w:bookmarkEnd w:id="2638"/>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2"/>
        </w:numPr>
      </w:pPr>
      <w:r w:rsidRPr="0021242D">
        <w:t>Perform the Common Request Services for requests across the Mca Reference Point</w:t>
      </w:r>
    </w:p>
    <w:p w:rsidR="00DF339F" w:rsidRPr="0021242D" w:rsidRDefault="00DF339F" w:rsidP="004415F7">
      <w:pPr>
        <w:pStyle w:val="BN"/>
        <w:numPr>
          <w:ilvl w:val="0"/>
          <w:numId w:val="102"/>
        </w:numPr>
      </w:pPr>
      <w:r w:rsidRPr="0021242D">
        <w:t>Retrieves the Management Adapter to be used for the device and M2M Service Subscription</w:t>
      </w:r>
    </w:p>
    <w:p w:rsidR="00DF339F" w:rsidRPr="0021242D" w:rsidRDefault="00DF339F" w:rsidP="004415F7">
      <w:pPr>
        <w:pStyle w:val="BN"/>
        <w:numPr>
          <w:ilvl w:val="0"/>
          <w:numId w:val="102"/>
        </w:numPr>
      </w:pPr>
      <w:r w:rsidRPr="0021242D">
        <w:t xml:space="preserve">Issues the request to the Management Adapter to </w:t>
      </w:r>
      <w:r w:rsidRPr="0021242D">
        <w:rPr>
          <w:lang w:eastAsia="zh-CN"/>
        </w:rPr>
        <w:t>update device information for area network</w:t>
      </w:r>
    </w:p>
    <w:p w:rsidR="00DF339F" w:rsidRPr="0021242D" w:rsidRDefault="00DF339F" w:rsidP="004415F7">
      <w:pPr>
        <w:pStyle w:val="BN"/>
        <w:numPr>
          <w:ilvl w:val="0"/>
          <w:numId w:val="102"/>
        </w:numPr>
      </w:pPr>
      <w:r w:rsidRPr="0021242D">
        <w:t>Records the event</w:t>
      </w:r>
    </w:p>
    <w:p w:rsidR="002C00C8" w:rsidRPr="0021242D" w:rsidRDefault="002C00C8" w:rsidP="00CC28E1">
      <w:pPr>
        <w:pStyle w:val="FL"/>
      </w:pPr>
      <w:r w:rsidRPr="0021242D">
        <w:object w:dxaOrig="12285" w:dyaOrig="5805">
          <v:shape id="_x0000_i1129" type="#_x0000_t75" style="width:467.7pt;height:219.45pt" o:ole="">
            <v:imagedata r:id="rId256" o:title=""/>
          </v:shape>
          <o:OLEObject Type="Embed" ProgID="Visio.Drawing.11" ShapeID="_x0000_i1129" DrawAspect="Content" ObjectID="_1492401485" r:id="rId257"/>
        </w:object>
      </w:r>
    </w:p>
    <w:p w:rsidR="00DF339F" w:rsidRPr="0021242D" w:rsidRDefault="00DF339F" w:rsidP="002C00C8">
      <w:pPr>
        <w:pStyle w:val="TF"/>
      </w:pPr>
      <w:r w:rsidRPr="0021242D">
        <w:t xml:space="preserve">Figure </w:t>
      </w:r>
      <w:r w:rsidR="00BA01F0">
        <w:t>D.2.2.</w:t>
      </w:r>
      <w:r w:rsidRPr="0021242D">
        <w:t>12.</w:t>
      </w:r>
      <w:r w:rsidR="00A143E6">
        <w:t>4</w:t>
      </w:r>
      <w:r w:rsidRPr="0021242D">
        <w:t>-</w:t>
      </w:r>
      <w:r w:rsidR="007E1FE5" w:rsidRPr="0021242D">
        <w:t>1</w:t>
      </w:r>
      <w:r w:rsidR="002C00C8" w:rsidRPr="0021242D">
        <w:t>:</w:t>
      </w:r>
      <w:r w:rsidRPr="0021242D">
        <w:t xml:space="preserve"> updateDeviceForAreaNetwork Diagram</w:t>
      </w:r>
    </w:p>
    <w:p w:rsidR="00DF339F" w:rsidRPr="0021242D" w:rsidRDefault="00BA01F0" w:rsidP="002C00C8">
      <w:pPr>
        <w:pStyle w:val="Heading5"/>
        <w:rPr>
          <w:lang w:val="en-US"/>
        </w:rPr>
      </w:pPr>
      <w:bookmarkStart w:id="2639" w:name="_Toc418175112"/>
      <w:bookmarkStart w:id="2640" w:name="_Toc418661109"/>
      <w:r>
        <w:rPr>
          <w:lang w:val="en-US" w:eastAsia="zh-CN"/>
        </w:rPr>
        <w:t>D.2.2.</w:t>
      </w:r>
      <w:r w:rsidR="00DF339F" w:rsidRPr="0021242D">
        <w:rPr>
          <w:lang w:val="en-US" w:eastAsia="zh-CN"/>
        </w:rPr>
        <w:t>12</w:t>
      </w:r>
      <w:r w:rsidR="00DF339F" w:rsidRPr="0021242D">
        <w:rPr>
          <w:lang w:val="en-US"/>
        </w:rPr>
        <w:t>.</w:t>
      </w:r>
      <w:r w:rsidR="00A143E6">
        <w:rPr>
          <w:lang w:val="en-US"/>
        </w:rPr>
        <w:t>5</w:t>
      </w:r>
      <w:r w:rsidR="00DF339F" w:rsidRPr="0021242D">
        <w:rPr>
          <w:lang w:val="en-US"/>
        </w:rPr>
        <w:tab/>
      </w:r>
      <w:r w:rsidR="00DF339F" w:rsidRPr="0021242D">
        <w:rPr>
          <w:lang w:val="en-US" w:eastAsia="ko-KR"/>
        </w:rPr>
        <w:t>Post-Conditions</w:t>
      </w:r>
      <w:bookmarkEnd w:id="2639"/>
      <w:bookmarkEnd w:id="2640"/>
    </w:p>
    <w:p w:rsidR="00DF339F" w:rsidRPr="0021242D" w:rsidRDefault="00DF339F" w:rsidP="00DF339F">
      <w:pPr>
        <w:rPr>
          <w:lang w:eastAsia="zh-CN"/>
        </w:rPr>
      </w:pPr>
      <w:r w:rsidRPr="0021242D">
        <w:rPr>
          <w:lang w:eastAsia="zh-CN"/>
        </w:rPr>
        <w:t>The Management Adapter has submitted a request to the Management Server to update device information for area network.</w:t>
      </w:r>
    </w:p>
    <w:p w:rsidR="00DF339F" w:rsidRPr="0021242D" w:rsidRDefault="00DF339F" w:rsidP="00DF339F">
      <w:pPr>
        <w:rPr>
          <w:lang w:eastAsia="zh-CN"/>
        </w:rPr>
      </w:pPr>
      <w:r w:rsidRPr="0021242D">
        <w:rPr>
          <w:lang w:eastAsia="zh-CN"/>
        </w:rPr>
        <w:t>The event is recorded.</w:t>
      </w:r>
    </w:p>
    <w:p w:rsidR="00DF339F" w:rsidRPr="0021242D" w:rsidRDefault="00BA01F0" w:rsidP="002C00C8">
      <w:pPr>
        <w:pStyle w:val="Heading5"/>
        <w:rPr>
          <w:lang w:val="en-US"/>
        </w:rPr>
      </w:pPr>
      <w:bookmarkStart w:id="2641" w:name="_Toc418175113"/>
      <w:bookmarkStart w:id="2642" w:name="_Toc418661110"/>
      <w:r>
        <w:rPr>
          <w:lang w:val="en-US" w:eastAsia="zh-CN"/>
        </w:rPr>
        <w:t>D.2.2.</w:t>
      </w:r>
      <w:r w:rsidR="00DF339F" w:rsidRPr="0021242D">
        <w:rPr>
          <w:lang w:val="en-US" w:eastAsia="zh-CN"/>
        </w:rPr>
        <w:t>12</w:t>
      </w:r>
      <w:r w:rsidR="00DF339F" w:rsidRPr="0021242D">
        <w:rPr>
          <w:lang w:val="en-US"/>
        </w:rPr>
        <w:t>.</w:t>
      </w:r>
      <w:r w:rsidR="00A143E6">
        <w:rPr>
          <w:lang w:val="en-US"/>
        </w:rPr>
        <w:t>6</w:t>
      </w:r>
      <w:r w:rsidR="00DF339F" w:rsidRPr="0021242D">
        <w:rPr>
          <w:lang w:val="en-US"/>
        </w:rPr>
        <w:tab/>
      </w:r>
      <w:r w:rsidR="00DF339F" w:rsidRPr="0021242D">
        <w:rPr>
          <w:lang w:val="en-US" w:eastAsia="ko-KR"/>
        </w:rPr>
        <w:t>Exceptions</w:t>
      </w:r>
      <w:bookmarkEnd w:id="2641"/>
      <w:bookmarkEnd w:id="264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2C00C8">
      <w:pPr>
        <w:pStyle w:val="Heading5"/>
        <w:rPr>
          <w:lang w:val="en-US"/>
        </w:rPr>
      </w:pPr>
      <w:bookmarkStart w:id="2643" w:name="_Toc418175114"/>
      <w:bookmarkStart w:id="2644" w:name="_Toc418661111"/>
      <w:r>
        <w:rPr>
          <w:lang w:val="en-US" w:eastAsia="zh-CN"/>
        </w:rPr>
        <w:lastRenderedPageBreak/>
        <w:t>D.2.2.</w:t>
      </w:r>
      <w:r w:rsidR="00DF339F" w:rsidRPr="0021242D">
        <w:rPr>
          <w:lang w:val="en-US" w:eastAsia="zh-CN"/>
        </w:rPr>
        <w:t>12</w:t>
      </w:r>
      <w:r w:rsidR="00DF339F" w:rsidRPr="0021242D">
        <w:rPr>
          <w:lang w:val="en-US"/>
        </w:rPr>
        <w:t>.</w:t>
      </w:r>
      <w:r w:rsidR="00A143E6">
        <w:rPr>
          <w:lang w:val="en-US"/>
        </w:rPr>
        <w:t>7</w:t>
      </w:r>
      <w:r w:rsidR="00DF339F" w:rsidRPr="0021242D">
        <w:rPr>
          <w:lang w:val="en-US"/>
        </w:rPr>
        <w:tab/>
      </w:r>
      <w:r w:rsidR="00DF339F" w:rsidRPr="0021242D">
        <w:rPr>
          <w:lang w:val="en-US" w:eastAsia="ko-KR"/>
        </w:rPr>
        <w:t>Policies for Use</w:t>
      </w:r>
      <w:bookmarkEnd w:id="2643"/>
      <w:bookmarkEnd w:id="264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2C00C8" w:rsidRPr="0021242D">
        <w:t xml:space="preserve"> </w:t>
      </w:r>
      <w:r w:rsidRPr="0021242D">
        <w:t>ms</w:t>
      </w:r>
    </w:p>
    <w:p w:rsidR="00DF339F" w:rsidRPr="004D635C" w:rsidRDefault="00BA01F0" w:rsidP="002C00C8">
      <w:pPr>
        <w:pStyle w:val="Heading4"/>
        <w:rPr>
          <w:lang w:val="en-US" w:eastAsia="zh-CN"/>
        </w:rPr>
      </w:pPr>
      <w:bookmarkStart w:id="2645" w:name="_Toc418175115"/>
      <w:bookmarkStart w:id="2646" w:name="_Toc418661112"/>
      <w:r w:rsidRPr="004D635C">
        <w:rPr>
          <w:lang w:val="en-US" w:eastAsia="zh-CN"/>
        </w:rPr>
        <w:t>D.2.2.</w:t>
      </w:r>
      <w:r w:rsidR="00DF339F" w:rsidRPr="004D635C">
        <w:rPr>
          <w:lang w:val="en-US" w:eastAsia="zh-CN"/>
        </w:rPr>
        <w:t>13</w:t>
      </w:r>
      <w:r w:rsidR="00DF339F" w:rsidRPr="004D635C">
        <w:rPr>
          <w:lang w:val="en-US"/>
        </w:rPr>
        <w:tab/>
      </w:r>
      <w:r w:rsidR="00DF339F" w:rsidRPr="004D635C">
        <w:rPr>
          <w:lang w:val="en-US" w:eastAsia="zh-CN"/>
        </w:rPr>
        <w:t>rebootDevice</w:t>
      </w:r>
      <w:bookmarkEnd w:id="2645"/>
      <w:bookmarkEnd w:id="2646"/>
    </w:p>
    <w:p w:rsidR="004D635C" w:rsidRPr="004D635C" w:rsidRDefault="004D635C" w:rsidP="004D635C">
      <w:pPr>
        <w:pStyle w:val="Heading5"/>
        <w:rPr>
          <w:lang w:val="en-US"/>
        </w:rPr>
      </w:pPr>
      <w:bookmarkStart w:id="2647" w:name="_Toc418661113"/>
      <w:r w:rsidRPr="004D635C">
        <w:rPr>
          <w:lang w:val="en-US" w:eastAsia="zh-CN"/>
        </w:rPr>
        <w:t>D.2.2.13</w:t>
      </w:r>
      <w:r w:rsidRPr="004D635C">
        <w:rPr>
          <w:lang w:val="en-US"/>
        </w:rPr>
        <w:t>.1</w:t>
      </w:r>
      <w:r w:rsidRPr="004D635C">
        <w:rPr>
          <w:lang w:val="en-US"/>
        </w:rPr>
        <w:tab/>
        <w:t>Description</w:t>
      </w:r>
      <w:bookmarkEnd w:id="2647"/>
    </w:p>
    <w:p w:rsidR="00DF339F" w:rsidRPr="004D635C" w:rsidRDefault="00DF339F" w:rsidP="00DF339F">
      <w:r w:rsidRPr="004D635C">
        <w:t xml:space="preserve">This service capability provides the ability to execute a </w:t>
      </w:r>
      <w:r w:rsidRPr="004D635C">
        <w:rPr>
          <w:lang w:eastAsia="zh-CN"/>
        </w:rPr>
        <w:t>rebootDevice</w:t>
      </w:r>
      <w:r w:rsidRPr="004D635C">
        <w:t xml:space="preserve"> request from an AE. </w:t>
      </w:r>
    </w:p>
    <w:p w:rsidR="00DF339F" w:rsidRPr="004D635C" w:rsidRDefault="00BA01F0" w:rsidP="002C00C8">
      <w:pPr>
        <w:pStyle w:val="Heading5"/>
        <w:rPr>
          <w:lang w:val="en-US"/>
        </w:rPr>
      </w:pPr>
      <w:bookmarkStart w:id="2648" w:name="_Toc418175116"/>
      <w:bookmarkStart w:id="2649" w:name="_Toc418661114"/>
      <w:r w:rsidRPr="004D635C">
        <w:rPr>
          <w:lang w:val="en-US" w:eastAsia="zh-CN"/>
        </w:rPr>
        <w:t>D.2.2.</w:t>
      </w:r>
      <w:r w:rsidR="00DF339F" w:rsidRPr="004D635C">
        <w:rPr>
          <w:lang w:val="en-US" w:eastAsia="zh-CN"/>
        </w:rPr>
        <w:t>13</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648"/>
      <w:bookmarkEnd w:id="2649"/>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2C00C8">
      <w:pPr>
        <w:pStyle w:val="Heading5"/>
        <w:rPr>
          <w:lang w:val="en-US" w:eastAsia="zh-CN"/>
        </w:rPr>
      </w:pPr>
      <w:bookmarkStart w:id="2650" w:name="_Toc418175117"/>
      <w:bookmarkStart w:id="2651" w:name="_Toc418661115"/>
      <w:r>
        <w:rPr>
          <w:lang w:val="en-US" w:eastAsia="zh-CN"/>
        </w:rPr>
        <w:t>D.2.2.</w:t>
      </w:r>
      <w:r w:rsidR="00DF339F" w:rsidRPr="0021242D">
        <w:rPr>
          <w:lang w:val="en-US" w:eastAsia="zh-CN"/>
        </w:rPr>
        <w:t>13</w:t>
      </w:r>
      <w:r w:rsidR="00DF339F" w:rsidRPr="0021242D">
        <w:rPr>
          <w:lang w:val="en-US"/>
        </w:rPr>
        <w:t>.</w:t>
      </w:r>
      <w:r w:rsidR="004D635C">
        <w:rPr>
          <w:lang w:val="en-US"/>
        </w:rPr>
        <w:t>3</w:t>
      </w:r>
      <w:r w:rsidR="00DF339F" w:rsidRPr="0021242D">
        <w:rPr>
          <w:lang w:val="en-US"/>
        </w:rPr>
        <w:tab/>
        <w:t>Signature –</w:t>
      </w:r>
      <w:r w:rsidR="007E1FE5" w:rsidRPr="0021242D">
        <w:rPr>
          <w:lang w:val="en-US"/>
        </w:rPr>
        <w:t xml:space="preserve"> </w:t>
      </w:r>
      <w:r w:rsidR="00DF339F" w:rsidRPr="0021242D">
        <w:rPr>
          <w:lang w:val="en-US" w:eastAsia="zh-CN"/>
        </w:rPr>
        <w:t>rebootDevice</w:t>
      </w:r>
      <w:bookmarkEnd w:id="2650"/>
      <w:bookmarkEnd w:id="2651"/>
    </w:p>
    <w:p w:rsidR="000E42C4" w:rsidRPr="0021242D" w:rsidRDefault="000E42C4" w:rsidP="000E42C4">
      <w:pPr>
        <w:pStyle w:val="TH"/>
      </w:pPr>
      <w:r w:rsidRPr="0021242D">
        <w:t xml:space="preserve">Table </w:t>
      </w:r>
      <w:r w:rsidR="00BA01F0">
        <w:rPr>
          <w:lang w:eastAsia="zh-CN"/>
        </w:rPr>
        <w:t>D.2.2.</w:t>
      </w:r>
      <w:r w:rsidRPr="0021242D">
        <w:rPr>
          <w:lang w:eastAsia="zh-CN"/>
        </w:rPr>
        <w:t>13</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7E1FE5" w:rsidRPr="0021242D">
        <w:t xml:space="preserve"> </w:t>
      </w:r>
      <w:r w:rsidRPr="0021242D">
        <w:rPr>
          <w:lang w:eastAsia="zh-CN"/>
        </w:rPr>
        <w:t>rebootDevice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E42C4">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E42C4">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E42C4">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E42C4">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E42C4">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0E42C4">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0E42C4">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0E42C4">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E42C4">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E42C4">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E42C4">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E42C4">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E42C4">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0E42C4">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0E42C4">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0E42C4">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E42C4">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E42C4">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E42C4">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E42C4">
            <w:pPr>
              <w:pStyle w:val="TAL"/>
              <w:rPr>
                <w:lang w:eastAsia="ko-KR"/>
              </w:rPr>
            </w:pPr>
            <w:r w:rsidRPr="0021242D">
              <w:rPr>
                <w:lang w:eastAsia="ko-KR"/>
              </w:rPr>
              <w:t>Unique response types for this service.</w:t>
            </w:r>
          </w:p>
          <w:p w:rsidR="00DF339F" w:rsidRPr="0021242D" w:rsidRDefault="00DF339F" w:rsidP="000E42C4">
            <w:pPr>
              <w:pStyle w:val="TAL"/>
              <w:rPr>
                <w:lang w:eastAsia="zh-CN"/>
              </w:rPr>
            </w:pPr>
            <w:r w:rsidRPr="0021242D">
              <w:rPr>
                <w:lang w:eastAsia="ko-KR"/>
              </w:rPr>
              <w:t>N</w:t>
            </w:r>
            <w:r w:rsidR="000E42C4" w:rsidRPr="0021242D">
              <w:rPr>
                <w:lang w:eastAsia="ko-KR"/>
              </w:rPr>
              <w:t>OTE</w:t>
            </w:r>
            <w:r w:rsidRPr="0021242D">
              <w:rPr>
                <w:lang w:eastAsia="ko-KR"/>
              </w:rPr>
              <w:t xml:space="preserve">: </w:t>
            </w:r>
            <w:r w:rsidR="000E42C4" w:rsidRPr="0021242D">
              <w:rPr>
                <w:lang w:eastAsia="ko-KR"/>
              </w:rPr>
              <w:tab/>
            </w:r>
            <w:r w:rsidRPr="0021242D">
              <w:rPr>
                <w:lang w:eastAsia="ko-KR"/>
              </w:rPr>
              <w:t>Consumed services also provide response types.</w:t>
            </w:r>
          </w:p>
        </w:tc>
      </w:tr>
    </w:tbl>
    <w:p w:rsidR="000E42C4" w:rsidRPr="0021242D" w:rsidRDefault="000E42C4" w:rsidP="000E42C4">
      <w:pPr>
        <w:rPr>
          <w:lang w:eastAsia="zh-CN"/>
        </w:rPr>
      </w:pPr>
    </w:p>
    <w:p w:rsidR="00DF339F" w:rsidRPr="0021242D" w:rsidRDefault="00BA01F0" w:rsidP="000E42C4">
      <w:pPr>
        <w:pStyle w:val="Heading5"/>
        <w:rPr>
          <w:lang w:val="en-US" w:eastAsia="ko-KR"/>
        </w:rPr>
      </w:pPr>
      <w:bookmarkStart w:id="2652" w:name="_Toc418175118"/>
      <w:bookmarkStart w:id="2653" w:name="_Toc418661116"/>
      <w:r>
        <w:rPr>
          <w:lang w:val="en-US" w:eastAsia="zh-CN"/>
        </w:rPr>
        <w:t>D.2.2.</w:t>
      </w:r>
      <w:r w:rsidR="00DF339F" w:rsidRPr="0021242D">
        <w:rPr>
          <w:lang w:val="en-US" w:eastAsia="zh-CN"/>
        </w:rPr>
        <w:t>13</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652"/>
      <w:bookmarkEnd w:id="2653"/>
    </w:p>
    <w:p w:rsidR="00DF339F" w:rsidRPr="0021242D" w:rsidRDefault="00DF339F" w:rsidP="00DF339F">
      <w:pPr>
        <w:rPr>
          <w:lang w:eastAsia="ko-KR"/>
        </w:rPr>
      </w:pPr>
      <w:r w:rsidRPr="0021242D">
        <w:t>The interactions of service capabilities required for this service capability:</w:t>
      </w:r>
    </w:p>
    <w:p w:rsidR="00DF339F" w:rsidRPr="0021242D" w:rsidRDefault="00DF339F" w:rsidP="004415F7">
      <w:pPr>
        <w:pStyle w:val="BN"/>
        <w:numPr>
          <w:ilvl w:val="0"/>
          <w:numId w:val="103"/>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3"/>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3"/>
        </w:numPr>
        <w:rPr>
          <w:lang w:eastAsia="ko-KR"/>
        </w:rPr>
      </w:pPr>
      <w:r w:rsidRPr="0021242D">
        <w:rPr>
          <w:lang w:eastAsia="ko-KR"/>
        </w:rPr>
        <w:t xml:space="preserve">Issues the request to the Management Adapter to </w:t>
      </w:r>
      <w:r w:rsidRPr="0021242D">
        <w:rPr>
          <w:lang w:eastAsia="zh-CN"/>
        </w:rPr>
        <w:t>reboot</w:t>
      </w:r>
      <w:r w:rsidRPr="0021242D">
        <w:t xml:space="preserve"> device</w:t>
      </w:r>
    </w:p>
    <w:p w:rsidR="00DF339F" w:rsidRPr="0021242D" w:rsidRDefault="00DF339F" w:rsidP="004415F7">
      <w:pPr>
        <w:pStyle w:val="BN"/>
        <w:numPr>
          <w:ilvl w:val="0"/>
          <w:numId w:val="103"/>
        </w:numPr>
        <w:rPr>
          <w:lang w:eastAsia="ko-KR"/>
        </w:rPr>
      </w:pPr>
      <w:r w:rsidRPr="0021242D">
        <w:rPr>
          <w:lang w:eastAsia="ko-KR"/>
        </w:rPr>
        <w:t>Records the event</w:t>
      </w:r>
    </w:p>
    <w:p w:rsidR="000E42C4" w:rsidRPr="0021242D" w:rsidRDefault="000E42C4" w:rsidP="00CC28E1">
      <w:pPr>
        <w:pStyle w:val="FL"/>
      </w:pPr>
      <w:r w:rsidRPr="0021242D">
        <w:object w:dxaOrig="12285" w:dyaOrig="5805">
          <v:shape id="_x0000_i1130" type="#_x0000_t75" style="width:461.4pt;height:216.6pt" o:ole="">
            <v:imagedata r:id="rId258" o:title=""/>
          </v:shape>
          <o:OLEObject Type="Embed" ProgID="Visio.Drawing.11" ShapeID="_x0000_i1130" DrawAspect="Content" ObjectID="_1492401486" r:id="rId259"/>
        </w:object>
      </w:r>
    </w:p>
    <w:p w:rsidR="00DF339F" w:rsidRPr="0021242D" w:rsidRDefault="00935233" w:rsidP="000E42C4">
      <w:pPr>
        <w:pStyle w:val="TF"/>
      </w:pPr>
      <w:r w:rsidRPr="00935233">
        <w:t xml:space="preserve">Figure </w:t>
      </w:r>
      <w:r w:rsidR="00BA01F0">
        <w:t>D.2.2.</w:t>
      </w:r>
      <w:r w:rsidRPr="00935233">
        <w:t>13.</w:t>
      </w:r>
      <w:r w:rsidR="004D635C">
        <w:t>4</w:t>
      </w:r>
      <w:r w:rsidRPr="00935233">
        <w:t>-1: rebootDevice Interaction Diagram</w:t>
      </w:r>
    </w:p>
    <w:p w:rsidR="00DF339F" w:rsidRPr="0021242D" w:rsidRDefault="00BA01F0" w:rsidP="000E42C4">
      <w:pPr>
        <w:pStyle w:val="Heading5"/>
        <w:rPr>
          <w:lang w:val="en-US"/>
        </w:rPr>
      </w:pPr>
      <w:bookmarkStart w:id="2654" w:name="_Toc418175119"/>
      <w:bookmarkStart w:id="2655" w:name="_Toc418661117"/>
      <w:r>
        <w:rPr>
          <w:lang w:val="en-US"/>
        </w:rPr>
        <w:lastRenderedPageBreak/>
        <w:t>D.2.2.</w:t>
      </w:r>
      <w:r w:rsidR="00935233" w:rsidRPr="00935233">
        <w:rPr>
          <w:lang w:val="en-US"/>
        </w:rPr>
        <w:t>13.</w:t>
      </w:r>
      <w:r w:rsidR="004D635C">
        <w:rPr>
          <w:lang w:val="en-US"/>
        </w:rPr>
        <w:t>5</w:t>
      </w:r>
      <w:r w:rsidR="00935233" w:rsidRPr="00935233">
        <w:rPr>
          <w:lang w:val="en-US"/>
        </w:rPr>
        <w:tab/>
        <w:t>Post-Conditions</w:t>
      </w:r>
      <w:bookmarkEnd w:id="2654"/>
      <w:bookmarkEnd w:id="2655"/>
    </w:p>
    <w:p w:rsidR="00DF339F" w:rsidRPr="0021242D" w:rsidRDefault="00DF339F" w:rsidP="00DF339F">
      <w:pPr>
        <w:rPr>
          <w:lang w:eastAsia="zh-CN"/>
        </w:rPr>
      </w:pPr>
      <w:r w:rsidRPr="0021242D">
        <w:rPr>
          <w:lang w:eastAsia="zh-CN"/>
        </w:rPr>
        <w:t>The Management Adapter has submitted a request to the Management Server to reboot</w:t>
      </w:r>
      <w:r w:rsidRPr="0021242D">
        <w:t xml:space="preserve"> device</w:t>
      </w:r>
      <w:r w:rsidRPr="0021242D">
        <w:rPr>
          <w:lang w:eastAsia="zh-CN"/>
        </w:rPr>
        <w:t>.</w:t>
      </w:r>
    </w:p>
    <w:p w:rsidR="00DF339F" w:rsidRPr="0021242D" w:rsidRDefault="00DF339F" w:rsidP="00DF339F">
      <w:pPr>
        <w:rPr>
          <w:lang w:eastAsia="zh-CN"/>
        </w:rPr>
      </w:pPr>
      <w:r w:rsidRPr="0021242D">
        <w:rPr>
          <w:lang w:eastAsia="zh-CN"/>
        </w:rPr>
        <w:t>The event has been recorded.</w:t>
      </w:r>
    </w:p>
    <w:p w:rsidR="00DF339F" w:rsidRPr="0021242D" w:rsidRDefault="00BA01F0" w:rsidP="000E42C4">
      <w:pPr>
        <w:pStyle w:val="Heading5"/>
        <w:rPr>
          <w:lang w:val="en-US" w:eastAsia="ko-KR"/>
        </w:rPr>
      </w:pPr>
      <w:bookmarkStart w:id="2656" w:name="_Toc418175120"/>
      <w:bookmarkStart w:id="2657" w:name="_Toc418661118"/>
      <w:r>
        <w:rPr>
          <w:lang w:val="en-US" w:eastAsia="zh-CN"/>
        </w:rPr>
        <w:t>D.2.2.</w:t>
      </w:r>
      <w:r w:rsidR="00DF339F" w:rsidRPr="0021242D">
        <w:rPr>
          <w:lang w:val="en-US" w:eastAsia="zh-CN"/>
        </w:rPr>
        <w:t>13</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656"/>
      <w:bookmarkEnd w:id="2657"/>
    </w:p>
    <w:p w:rsidR="00DF339F" w:rsidRPr="0021242D" w:rsidRDefault="00DF339F" w:rsidP="00DF339F">
      <w:pPr>
        <w:rPr>
          <w:lang w:eastAsia="zh-CN"/>
        </w:rPr>
      </w:pPr>
      <w:r w:rsidRPr="0021242D">
        <w:rPr>
          <w:lang w:eastAsia="zh-CN"/>
        </w:rPr>
        <w:t>Not Applicable</w:t>
      </w:r>
      <w:r w:rsidR="000E42C4" w:rsidRPr="0021242D">
        <w:rPr>
          <w:lang w:eastAsia="zh-CN"/>
        </w:rPr>
        <w:t>.</w:t>
      </w:r>
    </w:p>
    <w:p w:rsidR="00DF339F" w:rsidRPr="0021242D" w:rsidRDefault="00BA01F0" w:rsidP="000E42C4">
      <w:pPr>
        <w:pStyle w:val="Heading5"/>
        <w:rPr>
          <w:lang w:val="en-US"/>
        </w:rPr>
      </w:pPr>
      <w:bookmarkStart w:id="2658" w:name="_Toc418175121"/>
      <w:bookmarkStart w:id="2659" w:name="_Toc418661119"/>
      <w:r>
        <w:rPr>
          <w:lang w:val="en-US" w:eastAsia="zh-CN"/>
        </w:rPr>
        <w:t>D.2.2.</w:t>
      </w:r>
      <w:r w:rsidR="00DF339F" w:rsidRPr="0021242D">
        <w:rPr>
          <w:lang w:val="en-US" w:eastAsia="zh-CN"/>
        </w:rPr>
        <w:t>13</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658"/>
      <w:bookmarkEnd w:id="265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0E42C4" w:rsidRPr="0021242D">
        <w:t xml:space="preserve"> </w:t>
      </w:r>
      <w:r w:rsidRPr="0021242D">
        <w:t>ms</w:t>
      </w:r>
    </w:p>
    <w:p w:rsidR="00DF339F" w:rsidRPr="004D635C" w:rsidRDefault="00BA01F0" w:rsidP="00093FC1">
      <w:pPr>
        <w:pStyle w:val="Heading4"/>
        <w:rPr>
          <w:lang w:val="en-US" w:eastAsia="zh-CN"/>
        </w:rPr>
      </w:pPr>
      <w:bookmarkStart w:id="2660" w:name="_Toc418175122"/>
      <w:bookmarkStart w:id="2661" w:name="_Toc418661120"/>
      <w:r w:rsidRPr="004D635C">
        <w:rPr>
          <w:lang w:val="en-US" w:eastAsia="zh-CN"/>
        </w:rPr>
        <w:t>D.2.2.</w:t>
      </w:r>
      <w:r w:rsidR="00DF339F" w:rsidRPr="004D635C">
        <w:rPr>
          <w:lang w:val="en-US" w:eastAsia="zh-CN"/>
        </w:rPr>
        <w:t>14</w:t>
      </w:r>
      <w:r w:rsidR="00DF339F" w:rsidRPr="004D635C">
        <w:rPr>
          <w:lang w:val="en-US"/>
        </w:rPr>
        <w:tab/>
      </w:r>
      <w:r w:rsidR="00DF339F" w:rsidRPr="004D635C">
        <w:rPr>
          <w:lang w:val="en-US" w:eastAsia="zh-CN"/>
        </w:rPr>
        <w:t>resetDevice</w:t>
      </w:r>
      <w:bookmarkEnd w:id="2660"/>
      <w:bookmarkEnd w:id="2661"/>
    </w:p>
    <w:p w:rsidR="004D635C" w:rsidRPr="004D635C" w:rsidRDefault="004D635C" w:rsidP="004D635C">
      <w:pPr>
        <w:pStyle w:val="Heading5"/>
        <w:rPr>
          <w:lang w:val="en-US"/>
        </w:rPr>
      </w:pPr>
      <w:bookmarkStart w:id="2662" w:name="_Toc418661121"/>
      <w:r w:rsidRPr="004D635C">
        <w:rPr>
          <w:lang w:val="en-US" w:eastAsia="zh-CN"/>
        </w:rPr>
        <w:t>D.2.2.14</w:t>
      </w:r>
      <w:r w:rsidRPr="004D635C">
        <w:rPr>
          <w:lang w:val="en-US"/>
        </w:rPr>
        <w:t>.1</w:t>
      </w:r>
      <w:r w:rsidRPr="004D635C">
        <w:rPr>
          <w:lang w:val="en-US"/>
        </w:rPr>
        <w:tab/>
      </w:r>
      <w:r>
        <w:rPr>
          <w:lang w:val="en-US"/>
        </w:rPr>
        <w:t>Description</w:t>
      </w:r>
      <w:bookmarkEnd w:id="2662"/>
    </w:p>
    <w:p w:rsidR="00DF339F" w:rsidRPr="004D635C" w:rsidRDefault="00DF339F" w:rsidP="00DF339F">
      <w:pPr>
        <w:rPr>
          <w:lang w:eastAsia="zh-CN"/>
        </w:rPr>
      </w:pPr>
      <w:r w:rsidRPr="004D635C">
        <w:t xml:space="preserve">This service capability provides the ability to execute a </w:t>
      </w:r>
      <w:r w:rsidRPr="004D635C">
        <w:rPr>
          <w:lang w:eastAsia="zh-CN"/>
        </w:rPr>
        <w:t>resetDevice</w:t>
      </w:r>
      <w:r w:rsidRPr="004D635C">
        <w:t xml:space="preserve"> request from an AE.</w:t>
      </w:r>
    </w:p>
    <w:p w:rsidR="00DF339F" w:rsidRPr="004D635C" w:rsidRDefault="00BA01F0" w:rsidP="00093FC1">
      <w:pPr>
        <w:pStyle w:val="Heading5"/>
        <w:rPr>
          <w:lang w:val="en-US"/>
        </w:rPr>
      </w:pPr>
      <w:bookmarkStart w:id="2663" w:name="_Toc418175123"/>
      <w:bookmarkStart w:id="2664" w:name="_Toc418661122"/>
      <w:r w:rsidRPr="004D635C">
        <w:rPr>
          <w:lang w:val="en-US" w:eastAsia="zh-CN"/>
        </w:rPr>
        <w:t>D.2.2.</w:t>
      </w:r>
      <w:r w:rsidR="00DF339F" w:rsidRPr="004D635C">
        <w:rPr>
          <w:lang w:val="en-US" w:eastAsia="zh-CN"/>
        </w:rPr>
        <w:t>14</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663"/>
      <w:bookmarkEnd w:id="266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BA01F0" w:rsidP="00093FC1">
      <w:pPr>
        <w:pStyle w:val="Heading5"/>
        <w:rPr>
          <w:lang w:val="en-US" w:eastAsia="zh-CN"/>
        </w:rPr>
      </w:pPr>
      <w:bookmarkStart w:id="2665" w:name="_Toc418175124"/>
      <w:bookmarkStart w:id="2666" w:name="_Toc418661123"/>
      <w:r>
        <w:rPr>
          <w:lang w:val="en-US" w:eastAsia="zh-CN"/>
        </w:rPr>
        <w:t>D.2.2.</w:t>
      </w:r>
      <w:r w:rsidR="00DF339F" w:rsidRPr="0021242D">
        <w:rPr>
          <w:lang w:val="en-US" w:eastAsia="zh-CN"/>
        </w:rPr>
        <w:t>14</w:t>
      </w:r>
      <w:r w:rsidR="00DF339F" w:rsidRPr="0021242D">
        <w:rPr>
          <w:lang w:val="en-US"/>
        </w:rPr>
        <w:t>.</w:t>
      </w:r>
      <w:r w:rsidR="004D635C">
        <w:rPr>
          <w:lang w:val="en-US"/>
        </w:rPr>
        <w:t>3</w:t>
      </w:r>
      <w:r w:rsidR="00DF339F" w:rsidRPr="0021242D">
        <w:rPr>
          <w:lang w:val="en-US"/>
        </w:rPr>
        <w:tab/>
        <w:t>Signature –</w:t>
      </w:r>
      <w:r w:rsidR="00DF339F" w:rsidRPr="0021242D">
        <w:rPr>
          <w:lang w:val="en-US" w:eastAsia="zh-CN"/>
        </w:rPr>
        <w:t>resetDevice</w:t>
      </w:r>
      <w:bookmarkEnd w:id="2665"/>
      <w:bookmarkEnd w:id="2666"/>
    </w:p>
    <w:p w:rsidR="00093FC1" w:rsidRPr="0021242D" w:rsidRDefault="00093FC1" w:rsidP="00093FC1">
      <w:pPr>
        <w:pStyle w:val="TH"/>
        <w:rPr>
          <w:lang w:eastAsia="zh-CN"/>
        </w:rPr>
      </w:pPr>
      <w:r w:rsidRPr="0021242D">
        <w:t xml:space="preserve">Table </w:t>
      </w:r>
      <w:r w:rsidR="00BA01F0">
        <w:rPr>
          <w:lang w:eastAsia="zh-CN"/>
        </w:rPr>
        <w:t>D.2.2.</w:t>
      </w:r>
      <w:r w:rsidRPr="0021242D">
        <w:rPr>
          <w:lang w:eastAsia="zh-CN"/>
        </w:rPr>
        <w:t>14</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resetDevice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093FC1">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093FC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Unique response types for this service.</w:t>
            </w:r>
          </w:p>
          <w:p w:rsidR="00DF339F" w:rsidRPr="0021242D" w:rsidRDefault="00DF339F" w:rsidP="00093FC1">
            <w:pPr>
              <w:pStyle w:val="TAL"/>
              <w:rPr>
                <w:lang w:eastAsia="zh-CN"/>
              </w:rPr>
            </w:pPr>
            <w:r w:rsidRPr="0021242D">
              <w:rPr>
                <w:lang w:eastAsia="ko-KR"/>
              </w:rPr>
              <w:t>N</w:t>
            </w:r>
            <w:r w:rsidR="00093FC1" w:rsidRPr="0021242D">
              <w:rPr>
                <w:lang w:eastAsia="ko-KR"/>
              </w:rPr>
              <w:t>OTE</w:t>
            </w:r>
            <w:r w:rsidRPr="0021242D">
              <w:rPr>
                <w:lang w:eastAsia="ko-KR"/>
              </w:rPr>
              <w:t xml:space="preserve">: </w:t>
            </w:r>
            <w:r w:rsidR="00093FC1" w:rsidRPr="0021242D">
              <w:rPr>
                <w:lang w:eastAsia="ko-KR"/>
              </w:rPr>
              <w:tab/>
            </w:r>
            <w:r w:rsidRPr="0021242D">
              <w:rPr>
                <w:lang w:eastAsia="ko-KR"/>
              </w:rPr>
              <w:t>Consumed services also provide response types.</w:t>
            </w:r>
          </w:p>
        </w:tc>
      </w:tr>
    </w:tbl>
    <w:p w:rsidR="00093FC1" w:rsidRPr="0021242D" w:rsidRDefault="00093FC1" w:rsidP="00093FC1">
      <w:pPr>
        <w:rPr>
          <w:lang w:eastAsia="zh-CN"/>
        </w:rPr>
      </w:pPr>
    </w:p>
    <w:p w:rsidR="00DF339F" w:rsidRPr="0021242D" w:rsidRDefault="00BA01F0" w:rsidP="00093FC1">
      <w:pPr>
        <w:pStyle w:val="Heading5"/>
        <w:rPr>
          <w:lang w:val="en-US" w:eastAsia="ko-KR"/>
        </w:rPr>
      </w:pPr>
      <w:bookmarkStart w:id="2667" w:name="_Toc418175125"/>
      <w:bookmarkStart w:id="2668" w:name="_Toc418661124"/>
      <w:r>
        <w:rPr>
          <w:lang w:val="en-US" w:eastAsia="zh-CN"/>
        </w:rPr>
        <w:t>D.2.2.</w:t>
      </w:r>
      <w:r w:rsidR="00DF339F" w:rsidRPr="0021242D">
        <w:rPr>
          <w:lang w:val="en-US" w:eastAsia="zh-CN"/>
        </w:rPr>
        <w:t>14</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667"/>
      <w:bookmarkEnd w:id="2668"/>
      <w:r w:rsidR="00DF339F" w:rsidRPr="0021242D">
        <w:rPr>
          <w:lang w:val="en-US" w:eastAsia="ko-KR"/>
        </w:rPr>
        <w:t xml:space="preserve"> </w:t>
      </w:r>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4"/>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4"/>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4"/>
        </w:numPr>
        <w:rPr>
          <w:lang w:eastAsia="ko-KR"/>
        </w:rPr>
      </w:pPr>
      <w:r w:rsidRPr="0021242D">
        <w:rPr>
          <w:lang w:eastAsia="ko-KR"/>
        </w:rPr>
        <w:t xml:space="preserve">Issues the request to the Management Adapter to </w:t>
      </w:r>
      <w:r w:rsidRPr="0021242D">
        <w:rPr>
          <w:lang w:eastAsia="zh-CN"/>
        </w:rPr>
        <w:t>reset device</w:t>
      </w:r>
    </w:p>
    <w:p w:rsidR="00DF339F" w:rsidRPr="0021242D" w:rsidRDefault="00DF339F" w:rsidP="004415F7">
      <w:pPr>
        <w:pStyle w:val="BN"/>
        <w:numPr>
          <w:ilvl w:val="0"/>
          <w:numId w:val="104"/>
        </w:numPr>
        <w:rPr>
          <w:lang w:eastAsia="ko-KR"/>
        </w:rPr>
      </w:pPr>
      <w:r w:rsidRPr="0021242D">
        <w:rPr>
          <w:lang w:eastAsia="ko-KR"/>
        </w:rPr>
        <w:t>Records the event</w:t>
      </w:r>
    </w:p>
    <w:p w:rsidR="00093FC1" w:rsidRPr="0021242D" w:rsidRDefault="00093FC1" w:rsidP="00CC28E1">
      <w:pPr>
        <w:pStyle w:val="FL"/>
      </w:pPr>
      <w:r w:rsidRPr="0021242D">
        <w:object w:dxaOrig="12285" w:dyaOrig="5805">
          <v:shape id="_x0000_i1131" type="#_x0000_t75" style="width:460.2pt;height:3in" o:ole="">
            <v:imagedata r:id="rId260" o:title=""/>
          </v:shape>
          <o:OLEObject Type="Embed" ProgID="Visio.Drawing.11" ShapeID="_x0000_i1131" DrawAspect="Content" ObjectID="_1492401487" r:id="rId261"/>
        </w:object>
      </w:r>
    </w:p>
    <w:p w:rsidR="00DF339F" w:rsidRPr="0021242D" w:rsidRDefault="00935233" w:rsidP="00093FC1">
      <w:pPr>
        <w:pStyle w:val="TF"/>
      </w:pPr>
      <w:r w:rsidRPr="00935233">
        <w:t xml:space="preserve">Figure </w:t>
      </w:r>
      <w:r w:rsidR="00BA01F0">
        <w:t>D.2.2.</w:t>
      </w:r>
      <w:r w:rsidRPr="00935233">
        <w:t>14.</w:t>
      </w:r>
      <w:r w:rsidR="004D635C">
        <w:t>4</w:t>
      </w:r>
      <w:r w:rsidRPr="00935233">
        <w:t>-1: resetDevice Interaction Diagram</w:t>
      </w:r>
    </w:p>
    <w:p w:rsidR="00DF339F" w:rsidRPr="0021242D" w:rsidRDefault="00BA01F0" w:rsidP="00093FC1">
      <w:pPr>
        <w:pStyle w:val="Heading5"/>
        <w:rPr>
          <w:lang w:val="en-US"/>
        </w:rPr>
      </w:pPr>
      <w:bookmarkStart w:id="2669" w:name="_Toc418175126"/>
      <w:bookmarkStart w:id="2670" w:name="_Toc418661125"/>
      <w:r>
        <w:rPr>
          <w:lang w:val="en-US"/>
        </w:rPr>
        <w:t>D.2.2.</w:t>
      </w:r>
      <w:r w:rsidR="00935233" w:rsidRPr="00935233">
        <w:rPr>
          <w:lang w:val="en-US"/>
        </w:rPr>
        <w:t>14.</w:t>
      </w:r>
      <w:r w:rsidR="004D635C">
        <w:rPr>
          <w:lang w:val="en-US"/>
        </w:rPr>
        <w:t>5</w:t>
      </w:r>
      <w:r w:rsidR="00935233" w:rsidRPr="00935233">
        <w:rPr>
          <w:lang w:val="en-US"/>
        </w:rPr>
        <w:tab/>
        <w:t>Post-Conditions</w:t>
      </w:r>
      <w:bookmarkEnd w:id="2669"/>
      <w:bookmarkEnd w:id="2670"/>
    </w:p>
    <w:p w:rsidR="00DF339F" w:rsidRPr="0021242D" w:rsidRDefault="00DF339F" w:rsidP="00DF339F">
      <w:r w:rsidRPr="0021242D">
        <w:t xml:space="preserve">The Management Adapter has submitted a request to the Management Server to </w:t>
      </w:r>
      <w:r w:rsidRPr="0021242D">
        <w:rPr>
          <w:lang w:eastAsia="zh-CN"/>
        </w:rPr>
        <w:t>reset</w:t>
      </w:r>
      <w:r w:rsidRPr="0021242D">
        <w:t xml:space="preserve"> device.</w:t>
      </w:r>
    </w:p>
    <w:p w:rsidR="00DF339F" w:rsidRPr="0021242D" w:rsidRDefault="00DF339F" w:rsidP="00DF339F">
      <w:pPr>
        <w:rPr>
          <w:lang w:eastAsia="zh-CN"/>
        </w:rPr>
      </w:pPr>
      <w:r w:rsidRPr="0021242D">
        <w:rPr>
          <w:lang w:eastAsia="zh-CN"/>
        </w:rPr>
        <w:t>The event has been recorded.</w:t>
      </w:r>
    </w:p>
    <w:p w:rsidR="00DF339F" w:rsidRPr="0021242D" w:rsidRDefault="00BA01F0" w:rsidP="00093FC1">
      <w:pPr>
        <w:pStyle w:val="Heading5"/>
        <w:rPr>
          <w:lang w:val="en-US"/>
        </w:rPr>
      </w:pPr>
      <w:bookmarkStart w:id="2671" w:name="_Toc418175127"/>
      <w:bookmarkStart w:id="2672" w:name="_Toc418661126"/>
      <w:r>
        <w:rPr>
          <w:lang w:val="en-US" w:eastAsia="zh-CN"/>
        </w:rPr>
        <w:t>D.2.2.</w:t>
      </w:r>
      <w:r w:rsidR="00DF339F" w:rsidRPr="0021242D">
        <w:rPr>
          <w:lang w:val="en-US" w:eastAsia="zh-CN"/>
        </w:rPr>
        <w:t>14</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671"/>
      <w:bookmarkEnd w:id="267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093FC1">
      <w:pPr>
        <w:pStyle w:val="Heading5"/>
        <w:rPr>
          <w:lang w:val="en-US"/>
        </w:rPr>
      </w:pPr>
      <w:bookmarkStart w:id="2673" w:name="_Toc418175128"/>
      <w:bookmarkStart w:id="2674" w:name="_Toc418661127"/>
      <w:r>
        <w:rPr>
          <w:lang w:val="en-US" w:eastAsia="zh-CN"/>
        </w:rPr>
        <w:t>D.2.2.</w:t>
      </w:r>
      <w:r w:rsidR="00DF339F" w:rsidRPr="0021242D">
        <w:rPr>
          <w:lang w:val="en-US" w:eastAsia="zh-CN"/>
        </w:rPr>
        <w:t>14</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673"/>
      <w:bookmarkEnd w:id="267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093FC1" w:rsidRPr="0021242D">
        <w:t xml:space="preserve"> </w:t>
      </w:r>
      <w:r w:rsidRPr="0021242D">
        <w:t>ms</w:t>
      </w:r>
    </w:p>
    <w:p w:rsidR="00DF339F" w:rsidRPr="004D635C" w:rsidRDefault="00BA01F0" w:rsidP="00093FC1">
      <w:pPr>
        <w:pStyle w:val="Heading4"/>
        <w:rPr>
          <w:lang w:val="en-US" w:eastAsia="zh-CN"/>
        </w:rPr>
      </w:pPr>
      <w:bookmarkStart w:id="2675" w:name="_Toc418175129"/>
      <w:bookmarkStart w:id="2676" w:name="_Toc418661128"/>
      <w:r w:rsidRPr="004D635C">
        <w:rPr>
          <w:lang w:val="en-US" w:eastAsia="zh-CN"/>
        </w:rPr>
        <w:t>D.2.2.</w:t>
      </w:r>
      <w:r w:rsidR="00DF339F" w:rsidRPr="004D635C">
        <w:rPr>
          <w:lang w:val="en-US" w:eastAsia="zh-CN"/>
        </w:rPr>
        <w:t>15</w:t>
      </w:r>
      <w:r w:rsidR="00DF339F" w:rsidRPr="004D635C">
        <w:rPr>
          <w:lang w:val="en-US"/>
        </w:rPr>
        <w:tab/>
      </w:r>
      <w:r w:rsidR="00DF339F" w:rsidRPr="004D635C">
        <w:rPr>
          <w:lang w:val="en-US" w:eastAsia="zh-CN"/>
        </w:rPr>
        <w:t>uploadDeviceLog</w:t>
      </w:r>
      <w:bookmarkEnd w:id="2675"/>
      <w:bookmarkEnd w:id="2676"/>
    </w:p>
    <w:p w:rsidR="004D635C" w:rsidRPr="004D635C" w:rsidRDefault="004D635C" w:rsidP="004D635C">
      <w:pPr>
        <w:pStyle w:val="Heading5"/>
        <w:rPr>
          <w:lang w:val="en-US"/>
        </w:rPr>
      </w:pPr>
      <w:bookmarkStart w:id="2677" w:name="_Toc418661129"/>
      <w:r w:rsidRPr="004D635C">
        <w:rPr>
          <w:lang w:val="en-US" w:eastAsia="zh-CN"/>
        </w:rPr>
        <w:t>D.2.2.15</w:t>
      </w:r>
      <w:r w:rsidRPr="004D635C">
        <w:rPr>
          <w:lang w:val="en-US"/>
        </w:rPr>
        <w:t>.1</w:t>
      </w:r>
      <w:r w:rsidRPr="004D635C">
        <w:rPr>
          <w:lang w:val="en-US"/>
        </w:rPr>
        <w:tab/>
        <w:t>Description</w:t>
      </w:r>
      <w:bookmarkEnd w:id="2677"/>
    </w:p>
    <w:p w:rsidR="00DF339F" w:rsidRPr="004D635C" w:rsidRDefault="00DF339F" w:rsidP="00DF339F">
      <w:r w:rsidRPr="004D635C">
        <w:t xml:space="preserve">This service capability provides the ability to execute a </w:t>
      </w:r>
      <w:r w:rsidRPr="004D635C">
        <w:rPr>
          <w:lang w:eastAsia="zh-CN"/>
        </w:rPr>
        <w:t>uploadDeviceLog</w:t>
      </w:r>
      <w:r w:rsidRPr="004D635C">
        <w:t xml:space="preserve"> request from an AE.</w:t>
      </w:r>
    </w:p>
    <w:p w:rsidR="00DF339F" w:rsidRPr="004D635C" w:rsidRDefault="00BA01F0" w:rsidP="00093FC1">
      <w:pPr>
        <w:pStyle w:val="Heading5"/>
        <w:rPr>
          <w:lang w:val="en-US"/>
        </w:rPr>
      </w:pPr>
      <w:bookmarkStart w:id="2678" w:name="_Toc418175130"/>
      <w:bookmarkStart w:id="2679" w:name="_Toc418661130"/>
      <w:r w:rsidRPr="004D635C">
        <w:rPr>
          <w:lang w:val="en-US" w:eastAsia="zh-CN"/>
        </w:rPr>
        <w:t>D.2.2.</w:t>
      </w:r>
      <w:r w:rsidR="00DF339F" w:rsidRPr="004D635C">
        <w:rPr>
          <w:lang w:val="en-US" w:eastAsia="zh-CN"/>
        </w:rPr>
        <w:t>15</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678"/>
      <w:bookmarkEnd w:id="267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093FC1">
      <w:pPr>
        <w:pStyle w:val="Heading5"/>
        <w:rPr>
          <w:lang w:val="en-US" w:eastAsia="zh-CN"/>
        </w:rPr>
      </w:pPr>
      <w:bookmarkStart w:id="2680" w:name="_Toc418175131"/>
      <w:bookmarkStart w:id="2681" w:name="_Toc418661131"/>
      <w:r>
        <w:rPr>
          <w:lang w:val="en-US" w:eastAsia="zh-CN"/>
        </w:rPr>
        <w:lastRenderedPageBreak/>
        <w:t>D.2.2.</w:t>
      </w:r>
      <w:r w:rsidR="00DF339F" w:rsidRPr="0021242D">
        <w:rPr>
          <w:lang w:val="en-US" w:eastAsia="zh-CN"/>
        </w:rPr>
        <w:t>15</w:t>
      </w:r>
      <w:r w:rsidR="00DF339F" w:rsidRPr="0021242D">
        <w:rPr>
          <w:lang w:val="en-US"/>
        </w:rPr>
        <w:t>.</w:t>
      </w:r>
      <w:r w:rsidR="004D635C">
        <w:rPr>
          <w:lang w:val="en-US"/>
        </w:rPr>
        <w:t>3</w:t>
      </w:r>
      <w:r w:rsidR="00DF339F" w:rsidRPr="0021242D">
        <w:rPr>
          <w:lang w:val="en-US"/>
        </w:rPr>
        <w:tab/>
        <w:t>Signature –</w:t>
      </w:r>
      <w:r w:rsidR="00DF339F" w:rsidRPr="0021242D">
        <w:rPr>
          <w:lang w:val="en-US" w:eastAsia="zh-CN"/>
        </w:rPr>
        <w:t>uploadDeviceLog</w:t>
      </w:r>
      <w:bookmarkEnd w:id="2680"/>
      <w:bookmarkEnd w:id="2681"/>
    </w:p>
    <w:p w:rsidR="00093FC1" w:rsidRPr="0021242D" w:rsidRDefault="00093FC1" w:rsidP="00093FC1">
      <w:pPr>
        <w:pStyle w:val="TH"/>
        <w:rPr>
          <w:lang w:eastAsia="zh-CN"/>
        </w:rPr>
      </w:pPr>
      <w:r w:rsidRPr="0021242D">
        <w:t xml:space="preserve">Table </w:t>
      </w:r>
      <w:r w:rsidR="00BA01F0">
        <w:rPr>
          <w:lang w:eastAsia="zh-CN"/>
        </w:rPr>
        <w:t>D.2.2.</w:t>
      </w:r>
      <w:r w:rsidRPr="0021242D">
        <w:rPr>
          <w:lang w:eastAsia="zh-CN"/>
        </w:rPr>
        <w:t>15</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uploadDeviceLog</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093FC1">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093FC1">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zh-CN"/>
              </w:rPr>
            </w:pPr>
            <w:r w:rsidRPr="0021242D">
              <w:rPr>
                <w:lang w:eastAsia="ko-KR"/>
              </w:rPr>
              <w:t>log</w:t>
            </w:r>
            <w:r w:rsidRPr="0021242D">
              <w:rPr>
                <w:lang w:eastAsia="zh-CN"/>
              </w:rPr>
              <w:t>Info</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rPr>
                <w:lang w:eastAsia="zh-CN"/>
              </w:rPr>
              <w:t>IN</w:t>
            </w:r>
          </w:p>
        </w:tc>
        <w:tc>
          <w:tcPr>
            <w:tcW w:w="900" w:type="dxa"/>
            <w:tcBorders>
              <w:left w:val="single" w:sz="1" w:space="0" w:color="000000"/>
              <w:bottom w:val="single" w:sz="1" w:space="0" w:color="000000"/>
            </w:tcBorders>
          </w:tcPr>
          <w:p w:rsidR="00DF339F" w:rsidRPr="0021242D" w:rsidRDefault="00DF339F" w:rsidP="00093FC1">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rPr>
                <w:lang w:eastAsia="zh-CN"/>
              </w:rPr>
              <w:t xml:space="preserve">The log information. Type LogInfo, see </w:t>
            </w:r>
            <w:r w:rsidR="00AB3586">
              <w:rPr>
                <w:lang w:eastAsia="zh-CN"/>
              </w:rPr>
              <w:t>6.6.2.2.</w:t>
            </w:r>
            <w:r w:rsidRPr="0021242D">
              <w:rPr>
                <w:lang w:eastAsia="zh-CN"/>
              </w:rPr>
              <w:t>19.</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093FC1">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093FC1">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093FC1">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The URL from which the log can be uploaded.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Unique response types for this service.</w:t>
            </w:r>
          </w:p>
          <w:p w:rsidR="00DF339F" w:rsidRPr="0021242D" w:rsidRDefault="00DF339F" w:rsidP="00093FC1">
            <w:pPr>
              <w:pStyle w:val="TAL"/>
              <w:rPr>
                <w:lang w:eastAsia="zh-CN"/>
              </w:rPr>
            </w:pPr>
            <w:r w:rsidRPr="0021242D">
              <w:rPr>
                <w:lang w:eastAsia="ko-KR"/>
              </w:rPr>
              <w:t>N</w:t>
            </w:r>
            <w:r w:rsidR="00093FC1" w:rsidRPr="0021242D">
              <w:rPr>
                <w:lang w:eastAsia="ko-KR"/>
              </w:rPr>
              <w:t>OTE</w:t>
            </w:r>
            <w:r w:rsidRPr="0021242D">
              <w:rPr>
                <w:lang w:eastAsia="ko-KR"/>
              </w:rPr>
              <w:t xml:space="preserve">: </w:t>
            </w:r>
            <w:r w:rsidR="00093FC1" w:rsidRPr="0021242D">
              <w:rPr>
                <w:lang w:eastAsia="ko-KR"/>
              </w:rPr>
              <w:tab/>
            </w:r>
            <w:r w:rsidRPr="0021242D">
              <w:rPr>
                <w:lang w:eastAsia="ko-KR"/>
              </w:rPr>
              <w:t>Consumed services also provide response types.</w:t>
            </w:r>
          </w:p>
        </w:tc>
      </w:tr>
    </w:tbl>
    <w:p w:rsidR="00093FC1" w:rsidRPr="0021242D" w:rsidRDefault="00093FC1" w:rsidP="00093FC1">
      <w:pPr>
        <w:rPr>
          <w:lang w:eastAsia="zh-CN"/>
        </w:rPr>
      </w:pPr>
    </w:p>
    <w:p w:rsidR="00DF339F" w:rsidRPr="0021242D" w:rsidRDefault="00BA01F0" w:rsidP="00093FC1">
      <w:pPr>
        <w:pStyle w:val="Heading5"/>
        <w:rPr>
          <w:lang w:val="en-US" w:eastAsia="ko-KR"/>
        </w:rPr>
      </w:pPr>
      <w:bookmarkStart w:id="2682" w:name="_Toc418175132"/>
      <w:bookmarkStart w:id="2683" w:name="_Toc418661132"/>
      <w:r>
        <w:rPr>
          <w:lang w:val="en-US" w:eastAsia="zh-CN"/>
        </w:rPr>
        <w:t>D.2.2.</w:t>
      </w:r>
      <w:r w:rsidR="00DF339F" w:rsidRPr="0021242D">
        <w:rPr>
          <w:lang w:val="en-US" w:eastAsia="zh-CN"/>
        </w:rPr>
        <w:t>15</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682"/>
      <w:bookmarkEnd w:id="268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5"/>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5"/>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5"/>
        </w:numPr>
        <w:rPr>
          <w:lang w:eastAsia="ko-KR"/>
        </w:rPr>
      </w:pPr>
      <w:r w:rsidRPr="0021242D">
        <w:rPr>
          <w:lang w:eastAsia="ko-KR"/>
        </w:rPr>
        <w:t xml:space="preserve">Issues the request to the Management Adapter to </w:t>
      </w:r>
      <w:r w:rsidRPr="0021242D">
        <w:rPr>
          <w:lang w:eastAsia="zh-CN"/>
        </w:rPr>
        <w:t>upload device log</w:t>
      </w:r>
    </w:p>
    <w:p w:rsidR="00DF339F" w:rsidRPr="0021242D" w:rsidRDefault="00DF339F" w:rsidP="004415F7">
      <w:pPr>
        <w:pStyle w:val="BN"/>
        <w:numPr>
          <w:ilvl w:val="0"/>
          <w:numId w:val="105"/>
        </w:numPr>
        <w:rPr>
          <w:lang w:eastAsia="ko-KR"/>
        </w:rPr>
      </w:pPr>
      <w:r w:rsidRPr="0021242D">
        <w:rPr>
          <w:lang w:eastAsia="ko-KR"/>
        </w:rPr>
        <w:t>Records the event</w:t>
      </w:r>
    </w:p>
    <w:p w:rsidR="00093FC1" w:rsidRPr="0021242D" w:rsidRDefault="00093FC1" w:rsidP="00CC28E1">
      <w:pPr>
        <w:pStyle w:val="FL"/>
      </w:pPr>
      <w:r w:rsidRPr="0021242D">
        <w:object w:dxaOrig="12285" w:dyaOrig="5805">
          <v:shape id="_x0000_i1132" type="#_x0000_t75" style="width:458.5pt;height:215.4pt" o:ole="">
            <v:imagedata r:id="rId262" o:title=""/>
          </v:shape>
          <o:OLEObject Type="Embed" ProgID="Visio.Drawing.11" ShapeID="_x0000_i1132" DrawAspect="Content" ObjectID="_1492401488" r:id="rId263"/>
        </w:object>
      </w:r>
    </w:p>
    <w:p w:rsidR="00DF339F" w:rsidRPr="0021242D" w:rsidRDefault="00DF339F" w:rsidP="00093FC1">
      <w:pPr>
        <w:pStyle w:val="TF"/>
      </w:pPr>
      <w:r w:rsidRPr="0021242D">
        <w:t xml:space="preserve">Figure </w:t>
      </w:r>
      <w:r w:rsidR="00BA01F0">
        <w:t>D.2.2.</w:t>
      </w:r>
      <w:r w:rsidRPr="0021242D">
        <w:rPr>
          <w:lang w:eastAsia="zh-CN"/>
        </w:rPr>
        <w:t>15</w:t>
      </w:r>
      <w:r w:rsidRPr="0021242D">
        <w:t>.</w:t>
      </w:r>
      <w:r w:rsidR="004D635C">
        <w:t>4</w:t>
      </w:r>
      <w:r w:rsidRPr="0021242D">
        <w:t>-1</w:t>
      </w:r>
      <w:r w:rsidR="00093FC1" w:rsidRPr="0021242D">
        <w:t>:</w:t>
      </w:r>
      <w:r w:rsidRPr="0021242D">
        <w:t xml:space="preserve"> uploadDeviceLog Interaction Diagram</w:t>
      </w:r>
    </w:p>
    <w:p w:rsidR="00DF339F" w:rsidRPr="0021242D" w:rsidRDefault="00BA01F0" w:rsidP="00093FC1">
      <w:pPr>
        <w:pStyle w:val="Heading5"/>
        <w:rPr>
          <w:lang w:val="en-US"/>
        </w:rPr>
      </w:pPr>
      <w:bookmarkStart w:id="2684" w:name="_Toc418175133"/>
      <w:bookmarkStart w:id="2685" w:name="_Toc418661133"/>
      <w:r>
        <w:rPr>
          <w:lang w:val="en-US" w:eastAsia="zh-CN"/>
        </w:rPr>
        <w:t>D.2.2.</w:t>
      </w:r>
      <w:r w:rsidR="00DF339F" w:rsidRPr="0021242D">
        <w:rPr>
          <w:lang w:val="en-US" w:eastAsia="zh-CN"/>
        </w:rPr>
        <w:t>15</w:t>
      </w:r>
      <w:r w:rsidR="00DF339F" w:rsidRPr="0021242D">
        <w:rPr>
          <w:lang w:val="en-US"/>
        </w:rPr>
        <w:t>.</w:t>
      </w:r>
      <w:r w:rsidR="004D635C">
        <w:rPr>
          <w:lang w:val="en-US"/>
        </w:rPr>
        <w:t>5</w:t>
      </w:r>
      <w:r w:rsidR="00DF339F" w:rsidRPr="0021242D">
        <w:rPr>
          <w:lang w:val="en-US"/>
        </w:rPr>
        <w:tab/>
      </w:r>
      <w:r w:rsidR="00DF339F" w:rsidRPr="0021242D">
        <w:rPr>
          <w:lang w:val="en-US" w:eastAsia="ko-KR"/>
        </w:rPr>
        <w:t>Post-Conditions</w:t>
      </w:r>
      <w:bookmarkEnd w:id="2684"/>
      <w:bookmarkEnd w:id="2685"/>
    </w:p>
    <w:p w:rsidR="00DF339F" w:rsidRPr="0021242D" w:rsidRDefault="00DF339F" w:rsidP="00DF339F">
      <w:pPr>
        <w:rPr>
          <w:lang w:eastAsia="zh-CN"/>
        </w:rPr>
      </w:pPr>
      <w:r w:rsidRPr="0021242D">
        <w:rPr>
          <w:lang w:eastAsia="zh-CN"/>
        </w:rPr>
        <w:t>The Management Adapter has submitted a request to the Management Server to upload device log.</w:t>
      </w:r>
    </w:p>
    <w:p w:rsidR="00DF339F" w:rsidRPr="0021242D" w:rsidRDefault="00DF339F" w:rsidP="00DF339F">
      <w:pPr>
        <w:rPr>
          <w:lang w:eastAsia="zh-CN"/>
        </w:rPr>
      </w:pPr>
      <w:r w:rsidRPr="0021242D">
        <w:rPr>
          <w:lang w:eastAsia="zh-CN"/>
        </w:rPr>
        <w:t>The event is recorded</w:t>
      </w:r>
      <w:r w:rsidR="004415F7" w:rsidRPr="0021242D">
        <w:rPr>
          <w:lang w:eastAsia="zh-CN"/>
        </w:rPr>
        <w:t>.</w:t>
      </w:r>
    </w:p>
    <w:p w:rsidR="00DF339F" w:rsidRPr="0021242D" w:rsidRDefault="00BA01F0" w:rsidP="00093FC1">
      <w:pPr>
        <w:pStyle w:val="Heading5"/>
        <w:rPr>
          <w:lang w:val="en-US"/>
        </w:rPr>
      </w:pPr>
      <w:bookmarkStart w:id="2686" w:name="_Toc418175134"/>
      <w:bookmarkStart w:id="2687" w:name="_Toc418661134"/>
      <w:r>
        <w:rPr>
          <w:lang w:val="en-US" w:eastAsia="zh-CN"/>
        </w:rPr>
        <w:t>D.2.2.</w:t>
      </w:r>
      <w:r w:rsidR="00DF339F" w:rsidRPr="0021242D">
        <w:rPr>
          <w:lang w:val="en-US" w:eastAsia="zh-CN"/>
        </w:rPr>
        <w:t>15</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686"/>
      <w:bookmarkEnd w:id="268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093FC1">
      <w:pPr>
        <w:pStyle w:val="Heading5"/>
        <w:rPr>
          <w:lang w:val="en-US"/>
        </w:rPr>
      </w:pPr>
      <w:bookmarkStart w:id="2688" w:name="_Toc418175135"/>
      <w:bookmarkStart w:id="2689" w:name="_Toc418661135"/>
      <w:r>
        <w:rPr>
          <w:lang w:val="en-US" w:eastAsia="zh-CN"/>
        </w:rPr>
        <w:t>D.2.2.</w:t>
      </w:r>
      <w:r w:rsidR="00DF339F" w:rsidRPr="0021242D">
        <w:rPr>
          <w:lang w:val="en-US" w:eastAsia="zh-CN"/>
        </w:rPr>
        <w:t>15</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688"/>
      <w:bookmarkEnd w:id="2689"/>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r w:rsidRPr="0021242D">
        <w:t>Maximum Response: 300</w:t>
      </w:r>
      <w:r w:rsidR="00093FC1" w:rsidRPr="0021242D">
        <w:t xml:space="preserve"> </w:t>
      </w:r>
      <w:r w:rsidRPr="0021242D">
        <w:t>ms</w:t>
      </w:r>
    </w:p>
    <w:p w:rsidR="00DF339F" w:rsidRPr="004D635C" w:rsidRDefault="00BA01F0" w:rsidP="00441F4F">
      <w:pPr>
        <w:pStyle w:val="Heading4"/>
        <w:rPr>
          <w:lang w:val="en-US" w:eastAsia="zh-CN"/>
        </w:rPr>
      </w:pPr>
      <w:bookmarkStart w:id="2690" w:name="_Toc418175136"/>
      <w:bookmarkStart w:id="2691" w:name="_Toc418661136"/>
      <w:r w:rsidRPr="004D635C">
        <w:rPr>
          <w:lang w:val="en-US" w:eastAsia="zh-CN"/>
        </w:rPr>
        <w:t>D.2.2.</w:t>
      </w:r>
      <w:r w:rsidR="00DF339F" w:rsidRPr="004D635C">
        <w:rPr>
          <w:lang w:val="en-US" w:eastAsia="zh-CN"/>
        </w:rPr>
        <w:t>16</w:t>
      </w:r>
      <w:r w:rsidR="00DF339F" w:rsidRPr="004D635C">
        <w:rPr>
          <w:lang w:val="en-US"/>
        </w:rPr>
        <w:tab/>
      </w:r>
      <w:r w:rsidR="00DF339F" w:rsidRPr="004D635C">
        <w:rPr>
          <w:lang w:val="en-US" w:eastAsia="zh-CN"/>
        </w:rPr>
        <w:t>getDeviceLogs</w:t>
      </w:r>
      <w:bookmarkEnd w:id="2690"/>
      <w:bookmarkEnd w:id="2691"/>
    </w:p>
    <w:p w:rsidR="004D635C" w:rsidRPr="004D635C" w:rsidRDefault="004D635C" w:rsidP="004D635C">
      <w:pPr>
        <w:pStyle w:val="Heading5"/>
        <w:rPr>
          <w:lang w:val="en-US"/>
        </w:rPr>
      </w:pPr>
      <w:bookmarkStart w:id="2692" w:name="_Toc418661137"/>
      <w:r w:rsidRPr="004D635C">
        <w:rPr>
          <w:lang w:val="en-US" w:eastAsia="zh-CN"/>
        </w:rPr>
        <w:t>D.2.2.16</w:t>
      </w:r>
      <w:r w:rsidRPr="004D635C">
        <w:rPr>
          <w:lang w:val="en-US"/>
        </w:rPr>
        <w:t>.1</w:t>
      </w:r>
      <w:r w:rsidRPr="004D635C">
        <w:rPr>
          <w:lang w:val="en-US"/>
        </w:rPr>
        <w:tab/>
        <w:t>Description</w:t>
      </w:r>
      <w:bookmarkEnd w:id="2692"/>
    </w:p>
    <w:p w:rsidR="00DF339F" w:rsidRPr="004D635C" w:rsidRDefault="00DF339F" w:rsidP="00DF339F">
      <w:r w:rsidRPr="004D635C">
        <w:t xml:space="preserve">This service capability provides the ability to execute a </w:t>
      </w:r>
      <w:r w:rsidRPr="004D635C">
        <w:rPr>
          <w:lang w:eastAsia="zh-CN"/>
        </w:rPr>
        <w:t>getDeviceLogs</w:t>
      </w:r>
      <w:r w:rsidRPr="004D635C">
        <w:t xml:space="preserve"> request from an AE.</w:t>
      </w:r>
    </w:p>
    <w:p w:rsidR="00DF339F" w:rsidRPr="004D635C" w:rsidRDefault="00BA01F0" w:rsidP="00093FC1">
      <w:pPr>
        <w:pStyle w:val="Heading5"/>
        <w:rPr>
          <w:lang w:val="en-US"/>
        </w:rPr>
      </w:pPr>
      <w:bookmarkStart w:id="2693" w:name="_Toc418175137"/>
      <w:bookmarkStart w:id="2694" w:name="_Toc418661138"/>
      <w:r w:rsidRPr="004D635C">
        <w:rPr>
          <w:lang w:val="en-US" w:eastAsia="zh-CN"/>
        </w:rPr>
        <w:t>D.2.2.</w:t>
      </w:r>
      <w:r w:rsidR="00DF339F" w:rsidRPr="004D635C">
        <w:rPr>
          <w:lang w:val="en-US" w:eastAsia="zh-CN"/>
        </w:rPr>
        <w:t>16</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693"/>
      <w:bookmarkEnd w:id="269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093FC1">
      <w:pPr>
        <w:pStyle w:val="Heading5"/>
        <w:rPr>
          <w:lang w:val="en-US" w:eastAsia="zh-CN"/>
        </w:rPr>
      </w:pPr>
      <w:bookmarkStart w:id="2695" w:name="_Toc418175138"/>
      <w:bookmarkStart w:id="2696" w:name="_Toc418661139"/>
      <w:r>
        <w:rPr>
          <w:lang w:val="en-US" w:eastAsia="zh-CN"/>
        </w:rPr>
        <w:t>D.2.2.</w:t>
      </w:r>
      <w:r w:rsidR="00DF339F" w:rsidRPr="0021242D">
        <w:rPr>
          <w:lang w:val="en-US" w:eastAsia="zh-CN"/>
        </w:rPr>
        <w:t>16</w:t>
      </w:r>
      <w:r w:rsidR="00DF339F" w:rsidRPr="0021242D">
        <w:rPr>
          <w:lang w:val="en-US"/>
        </w:rPr>
        <w:t>.</w:t>
      </w:r>
      <w:r w:rsidR="004D635C">
        <w:rPr>
          <w:lang w:val="en-US"/>
        </w:rPr>
        <w:t>3</w:t>
      </w:r>
      <w:r w:rsidR="00DF339F" w:rsidRPr="0021242D">
        <w:rPr>
          <w:lang w:val="en-US"/>
        </w:rPr>
        <w:tab/>
        <w:t>Signature –</w:t>
      </w:r>
      <w:r w:rsidR="004415F7" w:rsidRPr="0021242D">
        <w:rPr>
          <w:lang w:val="en-US"/>
        </w:rPr>
        <w:t xml:space="preserve"> </w:t>
      </w:r>
      <w:r w:rsidR="00DF339F" w:rsidRPr="0021242D">
        <w:rPr>
          <w:lang w:val="en-US" w:eastAsia="zh-CN"/>
        </w:rPr>
        <w:t>getDeviceLogs</w:t>
      </w:r>
      <w:bookmarkEnd w:id="2695"/>
      <w:bookmarkEnd w:id="2696"/>
    </w:p>
    <w:p w:rsidR="00093FC1" w:rsidRPr="0021242D" w:rsidRDefault="00093FC1" w:rsidP="00093FC1">
      <w:pPr>
        <w:pStyle w:val="TH"/>
        <w:rPr>
          <w:lang w:eastAsia="zh-CN"/>
        </w:rPr>
      </w:pPr>
      <w:r w:rsidRPr="0021242D">
        <w:t xml:space="preserve">Table </w:t>
      </w:r>
      <w:r w:rsidR="00BA01F0">
        <w:rPr>
          <w:lang w:eastAsia="zh-CN"/>
        </w:rPr>
        <w:t>D.2.2.</w:t>
      </w:r>
      <w:r w:rsidRPr="0021242D">
        <w:rPr>
          <w:lang w:eastAsia="zh-CN"/>
        </w:rPr>
        <w:t>16</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4415F7" w:rsidRPr="0021242D">
        <w:t xml:space="preserve"> </w:t>
      </w:r>
      <w:r w:rsidRPr="0021242D">
        <w:rPr>
          <w:lang w:eastAsia="zh-CN"/>
        </w:rPr>
        <w:t>getDeviceLogs</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093FC1">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093FC1">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Common request input attributes</w:t>
            </w:r>
          </w:p>
        </w:tc>
        <w:tc>
          <w:tcPr>
            <w:tcW w:w="900"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w:t>
            </w:r>
          </w:p>
        </w:tc>
        <w:tc>
          <w:tcPr>
            <w:tcW w:w="900" w:type="dxa"/>
            <w:tcBorders>
              <w:left w:val="single" w:sz="1" w:space="0" w:color="000000"/>
              <w:bottom w:val="single" w:sz="4" w:space="0" w:color="auto"/>
            </w:tcBorders>
          </w:tcPr>
          <w:p w:rsidR="00DF339F" w:rsidRPr="0021242D" w:rsidRDefault="00DF339F" w:rsidP="00093FC1">
            <w:pPr>
              <w:pStyle w:val="TAL"/>
              <w:rPr>
                <w:lang w:eastAsia="zh-CN"/>
              </w:rPr>
            </w:pPr>
            <w:r w:rsidRPr="0021242D">
              <w:rPr>
                <w:lang w:eastAsia="ko-KR"/>
              </w:rPr>
              <w:t>-</w:t>
            </w:r>
          </w:p>
        </w:tc>
        <w:tc>
          <w:tcPr>
            <w:tcW w:w="5307"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093FC1">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zh-CN"/>
              </w:rPr>
            </w:pPr>
            <w:r w:rsidRPr="0021242D">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093FC1">
            <w:pPr>
              <w:pStyle w:val="TAL"/>
              <w:rPr>
                <w:lang w:eastAsia="zh-CN"/>
              </w:rPr>
            </w:pPr>
            <w:r w:rsidRPr="0021242D">
              <w:rPr>
                <w:lang w:eastAsia="ko-KR"/>
              </w:rPr>
              <w:t xml:space="preserve">Array of </w:t>
            </w:r>
            <w:r w:rsidRPr="0021242D">
              <w:rPr>
                <w:lang w:eastAsia="zh-CN"/>
              </w:rPr>
              <w:t>log</w:t>
            </w:r>
            <w:r w:rsidRPr="0021242D">
              <w:rPr>
                <w:lang w:eastAsia="ko-KR"/>
              </w:rPr>
              <w:t xml:space="preserve">. 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093FC1">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093FC1">
            <w:pPr>
              <w:pStyle w:val="TAL"/>
              <w:rPr>
                <w:lang w:eastAsia="ko-KR"/>
              </w:rPr>
            </w:pPr>
            <w:r w:rsidRPr="0021242D">
              <w:rPr>
                <w:lang w:eastAsia="ko-KR"/>
              </w:rPr>
              <w:t>Unique response types for this service.</w:t>
            </w:r>
          </w:p>
          <w:p w:rsidR="00DF339F" w:rsidRPr="0021242D" w:rsidRDefault="00DF339F" w:rsidP="00093FC1">
            <w:pPr>
              <w:pStyle w:val="TAL"/>
              <w:rPr>
                <w:lang w:eastAsia="zh-CN"/>
              </w:rPr>
            </w:pPr>
            <w:r w:rsidRPr="0021242D">
              <w:rPr>
                <w:lang w:eastAsia="ko-KR"/>
              </w:rPr>
              <w:t>N</w:t>
            </w:r>
            <w:r w:rsidR="00093FC1" w:rsidRPr="0021242D">
              <w:rPr>
                <w:lang w:eastAsia="ko-KR"/>
              </w:rPr>
              <w:t>OTE</w:t>
            </w:r>
            <w:r w:rsidRPr="0021242D">
              <w:rPr>
                <w:lang w:eastAsia="ko-KR"/>
              </w:rPr>
              <w:t xml:space="preserve">: </w:t>
            </w:r>
            <w:r w:rsidR="00093FC1" w:rsidRPr="0021242D">
              <w:rPr>
                <w:lang w:eastAsia="ko-KR"/>
              </w:rPr>
              <w:tab/>
            </w:r>
            <w:r w:rsidRPr="0021242D">
              <w:rPr>
                <w:lang w:eastAsia="ko-KR"/>
              </w:rPr>
              <w:t>Consumed services also provide response types.</w:t>
            </w:r>
          </w:p>
        </w:tc>
      </w:tr>
    </w:tbl>
    <w:p w:rsidR="00093FC1" w:rsidRPr="0021242D" w:rsidRDefault="00093FC1" w:rsidP="00093FC1">
      <w:pPr>
        <w:rPr>
          <w:lang w:eastAsia="zh-CN"/>
        </w:rPr>
      </w:pPr>
    </w:p>
    <w:p w:rsidR="00DF339F" w:rsidRPr="0021242D" w:rsidRDefault="00BA01F0" w:rsidP="00093FC1">
      <w:pPr>
        <w:pStyle w:val="Heading5"/>
        <w:rPr>
          <w:lang w:val="en-US" w:eastAsia="ko-KR"/>
        </w:rPr>
      </w:pPr>
      <w:bookmarkStart w:id="2697" w:name="_Toc418175139"/>
      <w:bookmarkStart w:id="2698" w:name="_Toc418661140"/>
      <w:r>
        <w:rPr>
          <w:lang w:val="en-US" w:eastAsia="zh-CN"/>
        </w:rPr>
        <w:t>D.2.2.</w:t>
      </w:r>
      <w:r w:rsidR="00DF339F" w:rsidRPr="0021242D">
        <w:rPr>
          <w:lang w:val="en-US" w:eastAsia="zh-CN"/>
        </w:rPr>
        <w:t>16</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697"/>
      <w:bookmarkEnd w:id="2698"/>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6"/>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6"/>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6"/>
        </w:numPr>
        <w:rPr>
          <w:lang w:eastAsia="ko-KR"/>
        </w:rPr>
      </w:pPr>
      <w:r w:rsidRPr="0021242D">
        <w:rPr>
          <w:lang w:eastAsia="ko-KR"/>
        </w:rPr>
        <w:t xml:space="preserve">Issues the request to the Management Adapter to </w:t>
      </w:r>
      <w:r w:rsidRPr="0021242D">
        <w:rPr>
          <w:lang w:eastAsia="zh-CN"/>
        </w:rPr>
        <w:t>get</w:t>
      </w:r>
      <w:r w:rsidRPr="0021242D">
        <w:t xml:space="preserve"> </w:t>
      </w:r>
      <w:r w:rsidRPr="0021242D">
        <w:rPr>
          <w:lang w:eastAsia="zh-CN"/>
        </w:rPr>
        <w:t>all logs of a device</w:t>
      </w:r>
    </w:p>
    <w:p w:rsidR="00DF339F" w:rsidRPr="0021242D" w:rsidRDefault="00DF339F" w:rsidP="004415F7">
      <w:pPr>
        <w:pStyle w:val="BN"/>
        <w:numPr>
          <w:ilvl w:val="0"/>
          <w:numId w:val="106"/>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3" type="#_x0000_t75" style="width:453.9pt;height:213.1pt" o:ole="">
            <v:imagedata r:id="rId264" o:title=""/>
          </v:shape>
          <o:OLEObject Type="Embed" ProgID="Visio.Drawing.11" ShapeID="_x0000_i1133" DrawAspect="Content" ObjectID="_1492401489" r:id="rId265"/>
        </w:object>
      </w:r>
    </w:p>
    <w:p w:rsidR="00DF339F" w:rsidRPr="0021242D" w:rsidRDefault="00935233" w:rsidP="00333FCD">
      <w:pPr>
        <w:pStyle w:val="TF"/>
      </w:pPr>
      <w:r w:rsidRPr="00935233">
        <w:t xml:space="preserve">Figure </w:t>
      </w:r>
      <w:r w:rsidR="00BA01F0">
        <w:t>D.2.2.</w:t>
      </w:r>
      <w:r w:rsidRPr="00935233">
        <w:rPr>
          <w:lang w:eastAsia="zh-CN"/>
        </w:rPr>
        <w:t>16</w:t>
      </w:r>
      <w:r w:rsidRPr="00935233">
        <w:t>.</w:t>
      </w:r>
      <w:r w:rsidR="004D635C">
        <w:t>4</w:t>
      </w:r>
      <w:r w:rsidRPr="00935233">
        <w:t>-1: getDeviceLogs Interaction Diagram</w:t>
      </w:r>
    </w:p>
    <w:p w:rsidR="00DF339F" w:rsidRPr="0021242D" w:rsidRDefault="00BA01F0" w:rsidP="00333FCD">
      <w:pPr>
        <w:pStyle w:val="Heading5"/>
        <w:rPr>
          <w:lang w:val="en-US"/>
        </w:rPr>
      </w:pPr>
      <w:bookmarkStart w:id="2699" w:name="_Toc418175140"/>
      <w:bookmarkStart w:id="2700" w:name="_Toc418661141"/>
      <w:r>
        <w:rPr>
          <w:lang w:val="en-US"/>
        </w:rPr>
        <w:t>D.2.2.</w:t>
      </w:r>
      <w:r w:rsidR="00935233" w:rsidRPr="00935233">
        <w:rPr>
          <w:lang w:val="en-US"/>
        </w:rPr>
        <w:t>16.</w:t>
      </w:r>
      <w:r w:rsidR="004D635C">
        <w:rPr>
          <w:lang w:val="en-US"/>
        </w:rPr>
        <w:t>5</w:t>
      </w:r>
      <w:r w:rsidR="00935233" w:rsidRPr="00935233">
        <w:rPr>
          <w:lang w:val="en-US"/>
        </w:rPr>
        <w:tab/>
        <w:t>Post-Conditions</w:t>
      </w:r>
      <w:bookmarkEnd w:id="2699"/>
      <w:bookmarkEnd w:id="2700"/>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all logs of a device.</w:t>
      </w:r>
    </w:p>
    <w:p w:rsidR="00DF339F" w:rsidRPr="0021242D" w:rsidRDefault="00DF339F" w:rsidP="00DF339F">
      <w:pPr>
        <w:rPr>
          <w:lang w:eastAsia="zh-CN"/>
        </w:rPr>
      </w:pPr>
      <w:r w:rsidRPr="0021242D">
        <w:rPr>
          <w:lang w:eastAsia="zh-CN"/>
        </w:rPr>
        <w:lastRenderedPageBreak/>
        <w:t>The event is recorded</w:t>
      </w:r>
      <w:r w:rsidR="004415F7" w:rsidRPr="0021242D">
        <w:rPr>
          <w:lang w:eastAsia="zh-CN"/>
        </w:rPr>
        <w:t>.</w:t>
      </w:r>
    </w:p>
    <w:p w:rsidR="00DF339F" w:rsidRPr="0021242D" w:rsidRDefault="00BA01F0" w:rsidP="00333FCD">
      <w:pPr>
        <w:pStyle w:val="Heading5"/>
        <w:rPr>
          <w:lang w:val="en-US"/>
        </w:rPr>
      </w:pPr>
      <w:bookmarkStart w:id="2701" w:name="_Toc418175141"/>
      <w:bookmarkStart w:id="2702" w:name="_Toc418661142"/>
      <w:r>
        <w:rPr>
          <w:lang w:val="en-US" w:eastAsia="zh-CN"/>
        </w:rPr>
        <w:t>D.2.2.</w:t>
      </w:r>
      <w:r w:rsidR="00DF339F" w:rsidRPr="0021242D">
        <w:rPr>
          <w:lang w:val="en-US" w:eastAsia="zh-CN"/>
        </w:rPr>
        <w:t>16</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01"/>
      <w:bookmarkEnd w:id="270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333FCD">
      <w:pPr>
        <w:pStyle w:val="Heading5"/>
        <w:rPr>
          <w:lang w:val="en-US"/>
        </w:rPr>
      </w:pPr>
      <w:bookmarkStart w:id="2703" w:name="_Toc418175142"/>
      <w:bookmarkStart w:id="2704" w:name="_Toc418661143"/>
      <w:r>
        <w:rPr>
          <w:lang w:val="en-US" w:eastAsia="zh-CN"/>
        </w:rPr>
        <w:t>D.2.2.</w:t>
      </w:r>
      <w:r w:rsidR="00DF339F" w:rsidRPr="0021242D">
        <w:rPr>
          <w:lang w:val="en-US" w:eastAsia="zh-CN"/>
        </w:rPr>
        <w:t>16</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03"/>
      <w:bookmarkEnd w:id="270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05" w:name="_Toc418175143"/>
      <w:bookmarkStart w:id="2706" w:name="_Toc418661144"/>
      <w:r w:rsidRPr="004D635C">
        <w:rPr>
          <w:lang w:val="en-US" w:eastAsia="zh-CN"/>
        </w:rPr>
        <w:t>D.2.2.</w:t>
      </w:r>
      <w:r w:rsidR="00DF339F" w:rsidRPr="004D635C">
        <w:rPr>
          <w:lang w:val="en-US" w:eastAsia="zh-CN"/>
        </w:rPr>
        <w:t>17</w:t>
      </w:r>
      <w:r w:rsidR="00DF339F" w:rsidRPr="004D635C">
        <w:rPr>
          <w:lang w:val="en-US"/>
        </w:rPr>
        <w:tab/>
      </w:r>
      <w:r w:rsidR="00DF339F" w:rsidRPr="004D635C">
        <w:rPr>
          <w:lang w:val="en-US" w:eastAsia="zh-CN"/>
        </w:rPr>
        <w:t>getDeviceLogInformation</w:t>
      </w:r>
      <w:bookmarkEnd w:id="2705"/>
      <w:bookmarkEnd w:id="2706"/>
    </w:p>
    <w:p w:rsidR="004D635C" w:rsidRPr="004D635C" w:rsidRDefault="004D635C" w:rsidP="004D635C">
      <w:pPr>
        <w:pStyle w:val="Heading5"/>
        <w:rPr>
          <w:lang w:val="en-US"/>
        </w:rPr>
      </w:pPr>
      <w:bookmarkStart w:id="2707" w:name="_Toc418661145"/>
      <w:r w:rsidRPr="004D635C">
        <w:rPr>
          <w:lang w:val="en-US" w:eastAsia="zh-CN"/>
        </w:rPr>
        <w:t>D.2.2.17</w:t>
      </w:r>
      <w:r w:rsidRPr="004D635C">
        <w:rPr>
          <w:lang w:val="en-US"/>
        </w:rPr>
        <w:t>.1</w:t>
      </w:r>
      <w:r w:rsidRPr="004D635C">
        <w:rPr>
          <w:lang w:val="en-US"/>
        </w:rPr>
        <w:tab/>
      </w:r>
      <w:r>
        <w:rPr>
          <w:lang w:val="en-US"/>
        </w:rPr>
        <w:t>Description</w:t>
      </w:r>
      <w:bookmarkEnd w:id="2707"/>
    </w:p>
    <w:p w:rsidR="00DF339F" w:rsidRPr="004D635C" w:rsidRDefault="00DF339F" w:rsidP="00DF339F">
      <w:r w:rsidRPr="004D635C">
        <w:t xml:space="preserve">This service capability provides the ability to execute a </w:t>
      </w:r>
      <w:r w:rsidRPr="004D635C">
        <w:rPr>
          <w:lang w:eastAsia="zh-CN"/>
        </w:rPr>
        <w:t>getDeviceLogInformation</w:t>
      </w:r>
      <w:r w:rsidRPr="004D635C">
        <w:t xml:space="preserve"> request from an AE.</w:t>
      </w:r>
    </w:p>
    <w:p w:rsidR="00DF339F" w:rsidRPr="004D635C" w:rsidRDefault="00BA01F0" w:rsidP="00333FCD">
      <w:pPr>
        <w:pStyle w:val="Heading5"/>
        <w:rPr>
          <w:lang w:val="en-US"/>
        </w:rPr>
      </w:pPr>
      <w:bookmarkStart w:id="2708" w:name="_Toc418175144"/>
      <w:bookmarkStart w:id="2709" w:name="_Toc418661146"/>
      <w:r w:rsidRPr="004D635C">
        <w:rPr>
          <w:lang w:val="en-US" w:eastAsia="zh-CN"/>
        </w:rPr>
        <w:t>D.2.2.</w:t>
      </w:r>
      <w:r w:rsidR="00DF339F" w:rsidRPr="004D635C">
        <w:rPr>
          <w:lang w:val="en-US" w:eastAsia="zh-CN"/>
        </w:rPr>
        <w:t>17</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08"/>
      <w:bookmarkEnd w:id="270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333FCD">
      <w:pPr>
        <w:pStyle w:val="Heading5"/>
        <w:rPr>
          <w:lang w:val="en-US" w:eastAsia="zh-CN"/>
        </w:rPr>
      </w:pPr>
      <w:bookmarkStart w:id="2710" w:name="_Toc418175145"/>
      <w:bookmarkStart w:id="2711" w:name="_Toc418661147"/>
      <w:r>
        <w:rPr>
          <w:lang w:val="en-US" w:eastAsia="zh-CN"/>
        </w:rPr>
        <w:t>D.2.2.</w:t>
      </w:r>
      <w:r w:rsidR="00935233" w:rsidRPr="00935233">
        <w:rPr>
          <w:lang w:val="en-US" w:eastAsia="zh-CN"/>
        </w:rPr>
        <w:t>17</w:t>
      </w:r>
      <w:r w:rsidR="00935233" w:rsidRPr="00935233">
        <w:rPr>
          <w:lang w:val="en-US"/>
        </w:rPr>
        <w:t>.</w:t>
      </w:r>
      <w:r w:rsidR="004D635C">
        <w:rPr>
          <w:lang w:val="en-US"/>
        </w:rPr>
        <w:t>3</w:t>
      </w:r>
      <w:r w:rsidR="00935233" w:rsidRPr="00935233">
        <w:rPr>
          <w:lang w:val="en-US"/>
        </w:rPr>
        <w:tab/>
        <w:t xml:space="preserve">Signature – </w:t>
      </w:r>
      <w:r w:rsidR="00935233" w:rsidRPr="00935233">
        <w:rPr>
          <w:lang w:val="en-US" w:eastAsia="zh-CN"/>
        </w:rPr>
        <w:t>getDeviceLogInformation</w:t>
      </w:r>
      <w:bookmarkEnd w:id="2710"/>
      <w:bookmarkEnd w:id="2711"/>
    </w:p>
    <w:p w:rsidR="00333FCD" w:rsidRPr="0021242D" w:rsidRDefault="00935233" w:rsidP="00333FCD">
      <w:pPr>
        <w:pStyle w:val="TH"/>
        <w:rPr>
          <w:lang w:eastAsia="zh-CN"/>
        </w:rPr>
      </w:pPr>
      <w:r w:rsidRPr="00935233">
        <w:t xml:space="preserve">Table </w:t>
      </w:r>
      <w:r w:rsidR="00BA01F0">
        <w:rPr>
          <w:lang w:eastAsia="zh-CN"/>
        </w:rPr>
        <w:t>D.2.2.</w:t>
      </w:r>
      <w:r w:rsidRPr="00935233">
        <w:rPr>
          <w:lang w:eastAsia="zh-CN"/>
        </w:rPr>
        <w:t>17</w:t>
      </w:r>
      <w:r w:rsidRPr="00935233">
        <w:t>.</w:t>
      </w:r>
      <w:r w:rsidR="004D635C">
        <w:t>3</w:t>
      </w:r>
      <w:r w:rsidRPr="00935233">
        <w:t>-1: D</w:t>
      </w:r>
      <w:r w:rsidRPr="00935233">
        <w:rPr>
          <w:lang w:eastAsia="zh-CN"/>
        </w:rPr>
        <w:t>evice</w:t>
      </w:r>
      <w:r w:rsidRPr="00935233">
        <w:t xml:space="preserve"> </w:t>
      </w:r>
      <w:r w:rsidRPr="00935233">
        <w:rPr>
          <w:lang w:eastAsia="zh-CN"/>
        </w:rPr>
        <w:t>Management</w:t>
      </w:r>
      <w:r w:rsidRPr="00935233">
        <w:t xml:space="preserve"> Service – </w:t>
      </w:r>
      <w:r w:rsidRPr="00935233">
        <w:rPr>
          <w:lang w:eastAsia="zh-CN"/>
        </w:rPr>
        <w:t>getDeviceLogInformation</w:t>
      </w:r>
      <w:r w:rsidRPr="00935233">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4" w:space="0" w:color="auto"/>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333FCD">
            <w:pPr>
              <w:pStyle w:val="TAL"/>
              <w:rPr>
                <w:lang w:eastAsia="zh-CN"/>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pPr>
            <w:r w:rsidRPr="0021242D">
              <w:t>filterCriteria</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pPr>
            <w:r w:rsidRPr="0021242D">
              <w:t>IN</w:t>
            </w:r>
          </w:p>
        </w:tc>
        <w:tc>
          <w:tcPr>
            <w:tcW w:w="900" w:type="dxa"/>
            <w:tcBorders>
              <w:left w:val="single" w:sz="1" w:space="0" w:color="000000"/>
              <w:bottom w:val="single" w:sz="4" w:space="0" w:color="auto"/>
            </w:tcBorders>
          </w:tcPr>
          <w:p w:rsidR="00DF339F" w:rsidRPr="0021242D" w:rsidRDefault="00DF339F" w:rsidP="00333FCD">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pPr>
            <w:r w:rsidRPr="0021242D">
              <w:t xml:space="preserve">See Table </w:t>
            </w:r>
            <w:r w:rsidR="00AB3586">
              <w:t>6.6.2.2.</w:t>
            </w:r>
            <w:r w:rsidRPr="0021242D">
              <w:t>2</w:t>
            </w:r>
            <w:r w:rsidRPr="0021242D">
              <w:rPr>
                <w:lang w:eastAsia="zh-CN"/>
              </w:rPr>
              <w:t>2</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logURL</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zh-CN"/>
              </w:rPr>
            </w:pPr>
            <w:r w:rsidRPr="0021242D">
              <w:rPr>
                <w:lang w:eastAsia="zh-CN"/>
              </w:rPr>
              <w:t>IN</w:t>
            </w:r>
          </w:p>
        </w:tc>
        <w:tc>
          <w:tcPr>
            <w:tcW w:w="900" w:type="dxa"/>
            <w:tcBorders>
              <w:left w:val="single" w:sz="1" w:space="0" w:color="000000"/>
              <w:bottom w:val="single" w:sz="4" w:space="0" w:color="auto"/>
            </w:tcBorders>
          </w:tcPr>
          <w:p w:rsidR="00DF339F" w:rsidRPr="0021242D" w:rsidRDefault="00DF339F" w:rsidP="00333FCD">
            <w:pPr>
              <w:pStyle w:val="TAL"/>
              <w:rPr>
                <w:lang w:eastAsia="zh-CN"/>
              </w:rPr>
            </w:pPr>
            <w:r w:rsidRPr="0021242D">
              <w:rPr>
                <w:lang w:eastAsia="zh-CN"/>
              </w:rPr>
              <w:t>YES</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 xml:space="preserve">The URL from which the log can be </w:t>
            </w:r>
            <w:r w:rsidRPr="0021242D">
              <w:rPr>
                <w:lang w:eastAsia="zh-CN"/>
              </w:rPr>
              <w:t>accessed</w:t>
            </w:r>
            <w:r w:rsidRPr="0021242D">
              <w:rPr>
                <w:lang w:eastAsia="ko-KR"/>
              </w:rPr>
              <w:t>.</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zh-CN"/>
              </w:rPr>
            </w:pPr>
            <w:r w:rsidRPr="0021242D">
              <w:rPr>
                <w:lang w:eastAsia="zh-CN"/>
              </w:rPr>
              <w:t>log</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zh-CN"/>
              </w:rPr>
            </w:pPr>
            <w:r w:rsidRPr="0021242D">
              <w:rPr>
                <w:lang w:eastAsia="zh-CN"/>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zh-CN"/>
              </w:rPr>
            </w:pPr>
            <w:r w:rsidRPr="0021242D">
              <w:rPr>
                <w:lang w:eastAsia="ko-KR"/>
              </w:rPr>
              <w:t xml:space="preserve">Type </w:t>
            </w:r>
            <w:r w:rsidRPr="0021242D">
              <w:rPr>
                <w:lang w:eastAsia="zh-CN"/>
              </w:rPr>
              <w:t xml:space="preserve">Log, see </w:t>
            </w:r>
            <w:r w:rsidR="00AB3586">
              <w:t>6.6.2.2.</w:t>
            </w:r>
            <w:r w:rsidRPr="0021242D">
              <w:rPr>
                <w:lang w:eastAsia="zh-CN"/>
              </w:rPr>
              <w:t>21</w:t>
            </w:r>
            <w:r w:rsidRPr="0021242D">
              <w:rPr>
                <w:lang w:eastAsia="ko-KR"/>
              </w:rPr>
              <w:t>.</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OUT</w:t>
            </w:r>
          </w:p>
        </w:tc>
        <w:tc>
          <w:tcPr>
            <w:tcW w:w="900"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333FCD">
      <w:pPr>
        <w:pStyle w:val="Heading5"/>
        <w:rPr>
          <w:lang w:val="en-US" w:eastAsia="ko-KR"/>
        </w:rPr>
      </w:pPr>
      <w:bookmarkStart w:id="2712" w:name="_Toc418175146"/>
      <w:bookmarkStart w:id="2713" w:name="_Toc418661148"/>
      <w:r>
        <w:rPr>
          <w:lang w:val="en-US" w:eastAsia="zh-CN"/>
        </w:rPr>
        <w:t>D.2.2.</w:t>
      </w:r>
      <w:r w:rsidR="00DF339F" w:rsidRPr="0021242D">
        <w:rPr>
          <w:lang w:val="en-US" w:eastAsia="zh-CN"/>
        </w:rPr>
        <w:t>17</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712"/>
      <w:bookmarkEnd w:id="271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7"/>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7"/>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7"/>
        </w:numPr>
        <w:rPr>
          <w:lang w:eastAsia="ko-KR"/>
        </w:rPr>
      </w:pPr>
      <w:r w:rsidRPr="0021242D">
        <w:rPr>
          <w:lang w:eastAsia="ko-KR"/>
        </w:rPr>
        <w:t xml:space="preserve">Issues the request to the Management Adapter to </w:t>
      </w:r>
      <w:r w:rsidRPr="0021242D">
        <w:rPr>
          <w:lang w:eastAsia="zh-CN"/>
        </w:rPr>
        <w:t>get</w:t>
      </w:r>
      <w:r w:rsidRPr="0021242D">
        <w:t xml:space="preserve"> </w:t>
      </w:r>
      <w:r w:rsidRPr="0021242D">
        <w:rPr>
          <w:lang w:eastAsia="zh-CN"/>
        </w:rPr>
        <w:t>a device log information</w:t>
      </w:r>
    </w:p>
    <w:p w:rsidR="00DF339F" w:rsidRPr="0021242D" w:rsidRDefault="00DF339F" w:rsidP="004415F7">
      <w:pPr>
        <w:pStyle w:val="BN"/>
        <w:numPr>
          <w:ilvl w:val="0"/>
          <w:numId w:val="107"/>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4" type="#_x0000_t75" style="width:468.3pt;height:220.05pt" o:ole="">
            <v:imagedata r:id="rId266" o:title=""/>
          </v:shape>
          <o:OLEObject Type="Embed" ProgID="Visio.Drawing.11" ShapeID="_x0000_i1134" DrawAspect="Content" ObjectID="_1492401490" r:id="rId267"/>
        </w:object>
      </w:r>
    </w:p>
    <w:p w:rsidR="00DF339F" w:rsidRPr="0021242D" w:rsidRDefault="00935233" w:rsidP="00333FCD">
      <w:pPr>
        <w:pStyle w:val="TF"/>
      </w:pPr>
      <w:r w:rsidRPr="00935233">
        <w:t xml:space="preserve">Figure </w:t>
      </w:r>
      <w:r w:rsidR="00BA01F0">
        <w:t>D.2.2.</w:t>
      </w:r>
      <w:r w:rsidRPr="00935233">
        <w:rPr>
          <w:lang w:eastAsia="zh-CN"/>
        </w:rPr>
        <w:t>17</w:t>
      </w:r>
      <w:r w:rsidRPr="00935233">
        <w:t>.</w:t>
      </w:r>
      <w:r w:rsidR="004D635C">
        <w:t>4</w:t>
      </w:r>
      <w:r w:rsidRPr="00935233">
        <w:t>-1: getDeviceLogInformation Interaction Diagram</w:t>
      </w:r>
    </w:p>
    <w:p w:rsidR="00DF339F" w:rsidRPr="0021242D" w:rsidRDefault="00BA01F0" w:rsidP="00333FCD">
      <w:pPr>
        <w:pStyle w:val="Heading5"/>
        <w:rPr>
          <w:lang w:val="en-US"/>
        </w:rPr>
      </w:pPr>
      <w:bookmarkStart w:id="2714" w:name="_Toc418175147"/>
      <w:bookmarkStart w:id="2715" w:name="_Toc418661149"/>
      <w:r>
        <w:rPr>
          <w:lang w:val="en-US" w:eastAsia="zh-CN"/>
        </w:rPr>
        <w:t>D.2.2.</w:t>
      </w:r>
      <w:r w:rsidR="00935233" w:rsidRPr="00935233">
        <w:rPr>
          <w:lang w:val="en-US" w:eastAsia="zh-CN"/>
        </w:rPr>
        <w:t>17</w:t>
      </w:r>
      <w:r w:rsidR="00935233" w:rsidRPr="00935233">
        <w:rPr>
          <w:lang w:val="en-US"/>
        </w:rPr>
        <w:t>.</w:t>
      </w:r>
      <w:r w:rsidR="004D635C">
        <w:rPr>
          <w:lang w:val="en-US"/>
        </w:rPr>
        <w:t>5</w:t>
      </w:r>
      <w:r w:rsidR="00935233" w:rsidRPr="00935233">
        <w:rPr>
          <w:lang w:val="en-US"/>
        </w:rPr>
        <w:tab/>
      </w:r>
      <w:r w:rsidR="00935233" w:rsidRPr="00935233">
        <w:rPr>
          <w:lang w:val="en-US" w:eastAsia="ko-KR"/>
        </w:rPr>
        <w:t>Post-Conditions</w:t>
      </w:r>
      <w:bookmarkEnd w:id="2714"/>
      <w:bookmarkEnd w:id="2715"/>
    </w:p>
    <w:p w:rsidR="00DF339F" w:rsidRPr="0021242D" w:rsidRDefault="00DF339F" w:rsidP="00DF339F">
      <w:pPr>
        <w:rPr>
          <w:lang w:eastAsia="zh-CN"/>
        </w:rPr>
      </w:pPr>
      <w:r w:rsidRPr="0021242D">
        <w:rPr>
          <w:lang w:eastAsia="zh-CN"/>
        </w:rPr>
        <w:t>The Management Adapter has submitted a request to the Management Server to get</w:t>
      </w:r>
      <w:r w:rsidRPr="0021242D">
        <w:t xml:space="preserve"> </w:t>
      </w:r>
      <w:r w:rsidRPr="0021242D">
        <w:rPr>
          <w:lang w:eastAsia="zh-CN"/>
        </w:rPr>
        <w:t>a device log information.</w:t>
      </w:r>
    </w:p>
    <w:p w:rsidR="00DF339F" w:rsidRPr="0021242D" w:rsidRDefault="00DF339F" w:rsidP="00DF339F">
      <w:pPr>
        <w:rPr>
          <w:lang w:eastAsia="zh-CN"/>
        </w:rPr>
      </w:pPr>
      <w:r w:rsidRPr="0021242D">
        <w:rPr>
          <w:lang w:eastAsia="zh-CN"/>
        </w:rPr>
        <w:t>The event is recorded</w:t>
      </w:r>
      <w:r w:rsidR="004415F7" w:rsidRPr="0021242D">
        <w:rPr>
          <w:lang w:eastAsia="zh-CN"/>
        </w:rPr>
        <w:t>.</w:t>
      </w:r>
    </w:p>
    <w:p w:rsidR="00DF339F" w:rsidRPr="0021242D" w:rsidRDefault="00BA01F0" w:rsidP="00333FCD">
      <w:pPr>
        <w:pStyle w:val="Heading5"/>
        <w:rPr>
          <w:lang w:val="en-US"/>
        </w:rPr>
      </w:pPr>
      <w:bookmarkStart w:id="2716" w:name="_Toc418175148"/>
      <w:bookmarkStart w:id="2717" w:name="_Toc418661150"/>
      <w:r>
        <w:rPr>
          <w:lang w:val="en-US" w:eastAsia="zh-CN"/>
        </w:rPr>
        <w:t>D.2.2.</w:t>
      </w:r>
      <w:r w:rsidR="00DF339F" w:rsidRPr="0021242D">
        <w:rPr>
          <w:lang w:val="en-US" w:eastAsia="zh-CN"/>
        </w:rPr>
        <w:t>17</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16"/>
      <w:bookmarkEnd w:id="271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333FCD">
      <w:pPr>
        <w:pStyle w:val="Heading5"/>
        <w:rPr>
          <w:lang w:val="en-US"/>
        </w:rPr>
      </w:pPr>
      <w:bookmarkStart w:id="2718" w:name="_Toc418175149"/>
      <w:bookmarkStart w:id="2719" w:name="_Toc418661151"/>
      <w:r>
        <w:rPr>
          <w:lang w:val="en-US" w:eastAsia="zh-CN"/>
        </w:rPr>
        <w:t>D.2.2.</w:t>
      </w:r>
      <w:r w:rsidR="00DF339F" w:rsidRPr="0021242D">
        <w:rPr>
          <w:lang w:val="en-US" w:eastAsia="zh-CN"/>
        </w:rPr>
        <w:t>17</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18"/>
      <w:bookmarkEnd w:id="271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pPr>
        <w:rPr>
          <w:lang w:eastAsia="zh-CN"/>
        </w:rPr>
      </w:pPr>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20" w:name="_Toc418175150"/>
      <w:bookmarkStart w:id="2721" w:name="_Toc418661152"/>
      <w:r w:rsidRPr="004D635C">
        <w:rPr>
          <w:lang w:val="en-US" w:eastAsia="zh-CN"/>
        </w:rPr>
        <w:t>D.2.2.</w:t>
      </w:r>
      <w:r w:rsidR="00DF339F" w:rsidRPr="004D635C">
        <w:rPr>
          <w:lang w:val="en-US" w:eastAsia="zh-CN"/>
        </w:rPr>
        <w:t>18</w:t>
      </w:r>
      <w:r w:rsidR="00DF339F" w:rsidRPr="004D635C">
        <w:rPr>
          <w:lang w:val="en-US"/>
        </w:rPr>
        <w:tab/>
      </w:r>
      <w:r w:rsidR="00DF339F" w:rsidRPr="004D635C">
        <w:rPr>
          <w:lang w:val="en-US" w:eastAsia="zh-CN"/>
        </w:rPr>
        <w:t>getSoftwareInformation</w:t>
      </w:r>
      <w:bookmarkEnd w:id="2720"/>
      <w:bookmarkEnd w:id="2721"/>
    </w:p>
    <w:p w:rsidR="004D635C" w:rsidRPr="004D635C" w:rsidRDefault="004D635C" w:rsidP="004D635C">
      <w:pPr>
        <w:pStyle w:val="Heading5"/>
        <w:rPr>
          <w:lang w:val="en-US"/>
        </w:rPr>
      </w:pPr>
      <w:bookmarkStart w:id="2722" w:name="_Toc418661153"/>
      <w:r w:rsidRPr="004D635C">
        <w:rPr>
          <w:lang w:val="en-US" w:eastAsia="zh-CN"/>
        </w:rPr>
        <w:t>D.2.2.18</w:t>
      </w:r>
      <w:r w:rsidRPr="004D635C">
        <w:rPr>
          <w:lang w:val="en-US"/>
        </w:rPr>
        <w:t>.1</w:t>
      </w:r>
      <w:r w:rsidRPr="004D635C">
        <w:rPr>
          <w:lang w:val="en-US"/>
        </w:rPr>
        <w:tab/>
        <w:t>Description</w:t>
      </w:r>
      <w:bookmarkEnd w:id="2722"/>
    </w:p>
    <w:p w:rsidR="00DF339F" w:rsidRPr="004D635C" w:rsidRDefault="00DF339F" w:rsidP="00DF339F">
      <w:r w:rsidRPr="004D635C">
        <w:t xml:space="preserve">This service capability provides the ability to execute a </w:t>
      </w:r>
      <w:r w:rsidRPr="004D635C">
        <w:rPr>
          <w:lang w:eastAsia="zh-CN"/>
        </w:rPr>
        <w:t>getSoftwareInformation</w:t>
      </w:r>
      <w:r w:rsidRPr="004D635C">
        <w:t xml:space="preserve"> request from an AE. </w:t>
      </w:r>
    </w:p>
    <w:p w:rsidR="00DF339F" w:rsidRPr="004D635C" w:rsidRDefault="00BA01F0" w:rsidP="00333FCD">
      <w:pPr>
        <w:pStyle w:val="Heading5"/>
        <w:rPr>
          <w:lang w:val="en-US"/>
        </w:rPr>
      </w:pPr>
      <w:bookmarkStart w:id="2723" w:name="_Toc418175151"/>
      <w:bookmarkStart w:id="2724" w:name="_Toc418661154"/>
      <w:r w:rsidRPr="004D635C">
        <w:rPr>
          <w:lang w:val="en-US" w:eastAsia="zh-CN"/>
        </w:rPr>
        <w:t>D.2.2.</w:t>
      </w:r>
      <w:r w:rsidR="00DF339F" w:rsidRPr="004D635C">
        <w:rPr>
          <w:lang w:val="en-US" w:eastAsia="zh-CN"/>
        </w:rPr>
        <w:t>18</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23"/>
      <w:bookmarkEnd w:id="2724"/>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333FCD">
      <w:pPr>
        <w:pStyle w:val="Heading5"/>
        <w:rPr>
          <w:lang w:val="en-US" w:eastAsia="zh-CN"/>
        </w:rPr>
      </w:pPr>
      <w:bookmarkStart w:id="2725" w:name="_Toc418175152"/>
      <w:bookmarkStart w:id="2726" w:name="_Toc418661155"/>
      <w:r>
        <w:rPr>
          <w:lang w:val="en-US" w:eastAsia="zh-CN"/>
        </w:rPr>
        <w:lastRenderedPageBreak/>
        <w:t>D.2.2.</w:t>
      </w:r>
      <w:r w:rsidR="00DF339F" w:rsidRPr="0021242D">
        <w:rPr>
          <w:lang w:val="en-US" w:eastAsia="zh-CN"/>
        </w:rPr>
        <w:t>18</w:t>
      </w:r>
      <w:r w:rsidR="00DF339F" w:rsidRPr="0021242D">
        <w:rPr>
          <w:lang w:val="en-US"/>
        </w:rPr>
        <w:t>.</w:t>
      </w:r>
      <w:r w:rsidR="004D635C">
        <w:rPr>
          <w:lang w:val="en-US"/>
        </w:rPr>
        <w:t>3</w:t>
      </w:r>
      <w:r w:rsidR="00DF339F" w:rsidRPr="0021242D">
        <w:rPr>
          <w:lang w:val="en-US"/>
        </w:rPr>
        <w:tab/>
        <w:t>Signature –</w:t>
      </w:r>
      <w:r w:rsidR="004415F7" w:rsidRPr="0021242D">
        <w:rPr>
          <w:lang w:val="en-US"/>
        </w:rPr>
        <w:t xml:space="preserve"> </w:t>
      </w:r>
      <w:r w:rsidR="00DF339F" w:rsidRPr="0021242D">
        <w:rPr>
          <w:lang w:val="en-US" w:eastAsia="zh-CN"/>
        </w:rPr>
        <w:t>getSoftwareInformation</w:t>
      </w:r>
      <w:bookmarkEnd w:id="2725"/>
      <w:bookmarkEnd w:id="2726"/>
    </w:p>
    <w:p w:rsidR="00333FCD" w:rsidRPr="0021242D" w:rsidRDefault="00333FCD" w:rsidP="00333FCD">
      <w:pPr>
        <w:pStyle w:val="TH"/>
      </w:pPr>
      <w:r w:rsidRPr="0021242D">
        <w:t xml:space="preserve">Table </w:t>
      </w:r>
      <w:r w:rsidR="00BA01F0">
        <w:rPr>
          <w:lang w:eastAsia="zh-CN"/>
        </w:rPr>
        <w:t>D.2.2.</w:t>
      </w:r>
      <w:r w:rsidRPr="0021242D">
        <w:rPr>
          <w:lang w:eastAsia="zh-CN"/>
        </w:rPr>
        <w:t>18</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4415F7" w:rsidRPr="0021242D">
        <w:t xml:space="preserve"> </w:t>
      </w:r>
      <w:r w:rsidRPr="0021242D">
        <w:rPr>
          <w:lang w:eastAsia="zh-CN"/>
        </w:rPr>
        <w:t>getSoftwareInformation</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4" w:space="0" w:color="auto"/>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4" w:space="0" w:color="auto"/>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name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URL</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 xml:space="preserve">Indicates the status of the install. </w:t>
            </w:r>
          </w:p>
          <w:p w:rsidR="00DF339F" w:rsidRPr="0021242D" w:rsidRDefault="00DF339F" w:rsidP="00333FCD">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The status of active or deactivate action.</w:t>
            </w:r>
          </w:p>
          <w:p w:rsidR="00DF339F" w:rsidRPr="0021242D" w:rsidRDefault="00DF339F" w:rsidP="00333FCD">
            <w:pPr>
              <w:pStyle w:val="TAL"/>
              <w:rPr>
                <w:lang w:eastAsia="ko-KR"/>
              </w:rPr>
            </w:pPr>
            <w:r w:rsidRPr="0021242D">
              <w:rPr>
                <w:lang w:eastAsia="ko-KR"/>
              </w:rPr>
              <w:t xml:space="preserve">Enum ActionStatus, see </w:t>
            </w:r>
            <w:r w:rsidR="00AB3586">
              <w:rPr>
                <w:lang w:eastAsia="ko-KR"/>
              </w:rPr>
              <w:t>6.6.2.2.</w:t>
            </w:r>
            <w:r w:rsidRPr="0021242D">
              <w:rPr>
                <w:lang w:eastAsia="ko-KR"/>
              </w:rPr>
              <w:t>26.</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333FCD">
      <w:pPr>
        <w:pStyle w:val="Heading5"/>
        <w:rPr>
          <w:lang w:val="en-US" w:eastAsia="ko-KR"/>
        </w:rPr>
      </w:pPr>
      <w:bookmarkStart w:id="2727" w:name="_Toc418175153"/>
      <w:bookmarkStart w:id="2728" w:name="_Toc418661156"/>
      <w:r>
        <w:rPr>
          <w:lang w:val="en-US" w:eastAsia="zh-CN"/>
        </w:rPr>
        <w:t>D.2.2.</w:t>
      </w:r>
      <w:r w:rsidR="00DF339F" w:rsidRPr="0021242D">
        <w:rPr>
          <w:lang w:val="en-US" w:eastAsia="zh-CN"/>
        </w:rPr>
        <w:t>18</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727"/>
      <w:bookmarkEnd w:id="2728"/>
    </w:p>
    <w:p w:rsidR="00DF339F" w:rsidRPr="0021242D" w:rsidRDefault="00DF339F" w:rsidP="00DF339F">
      <w:pPr>
        <w:rPr>
          <w:lang w:eastAsia="ko-KR"/>
        </w:rPr>
      </w:pPr>
      <w:r w:rsidRPr="0021242D">
        <w:t>The interactions of service capabilities required for this service capability:</w:t>
      </w:r>
    </w:p>
    <w:p w:rsidR="00DF339F" w:rsidRPr="0021242D" w:rsidRDefault="00DF339F" w:rsidP="004415F7">
      <w:pPr>
        <w:pStyle w:val="BN"/>
        <w:numPr>
          <w:ilvl w:val="0"/>
          <w:numId w:val="108"/>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8"/>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8"/>
        </w:numPr>
        <w:rPr>
          <w:lang w:eastAsia="ko-KR"/>
        </w:rPr>
      </w:pPr>
      <w:r w:rsidRPr="0021242D">
        <w:rPr>
          <w:lang w:eastAsia="ko-KR"/>
        </w:rPr>
        <w:t>Issues the request to the Management Adapter to</w:t>
      </w:r>
      <w:r w:rsidRPr="0021242D">
        <w:rPr>
          <w:lang w:eastAsia="zh-CN"/>
        </w:rPr>
        <w:t xml:space="preserve"> get application software information</w:t>
      </w:r>
    </w:p>
    <w:p w:rsidR="00DF339F" w:rsidRPr="0021242D" w:rsidRDefault="00DF339F" w:rsidP="004415F7">
      <w:pPr>
        <w:pStyle w:val="BN"/>
        <w:numPr>
          <w:ilvl w:val="0"/>
          <w:numId w:val="108"/>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5" type="#_x0000_t75" style="width:463.7pt;height:217.75pt" o:ole="">
            <v:imagedata r:id="rId268" o:title=""/>
          </v:shape>
          <o:OLEObject Type="Embed" ProgID="Visio.Drawing.11" ShapeID="_x0000_i1135" DrawAspect="Content" ObjectID="_1492401491" r:id="rId269"/>
        </w:object>
      </w:r>
    </w:p>
    <w:p w:rsidR="00DF339F" w:rsidRPr="0021242D" w:rsidRDefault="00935233" w:rsidP="00333FCD">
      <w:pPr>
        <w:pStyle w:val="TF"/>
      </w:pPr>
      <w:r w:rsidRPr="00935233">
        <w:t xml:space="preserve">Figure </w:t>
      </w:r>
      <w:r w:rsidR="00BA01F0">
        <w:t>D.2.2.</w:t>
      </w:r>
      <w:r w:rsidRPr="00935233">
        <w:t>1</w:t>
      </w:r>
      <w:r w:rsidRPr="00935233">
        <w:rPr>
          <w:lang w:eastAsia="zh-CN"/>
        </w:rPr>
        <w:t>8</w:t>
      </w:r>
      <w:r w:rsidRPr="00935233">
        <w:t>.</w:t>
      </w:r>
      <w:r w:rsidR="004D635C">
        <w:t>4</w:t>
      </w:r>
      <w:r w:rsidRPr="00935233">
        <w:t>-1: getSoftwareInformation Interaction Diagram</w:t>
      </w:r>
    </w:p>
    <w:p w:rsidR="00DF339F" w:rsidRPr="0021242D" w:rsidRDefault="00BA01F0" w:rsidP="00333FCD">
      <w:pPr>
        <w:pStyle w:val="Heading5"/>
        <w:rPr>
          <w:lang w:val="en-US" w:eastAsia="zh-CN"/>
        </w:rPr>
      </w:pPr>
      <w:bookmarkStart w:id="2729" w:name="_Toc418175154"/>
      <w:bookmarkStart w:id="2730" w:name="_Toc418661157"/>
      <w:r>
        <w:rPr>
          <w:lang w:val="en-US" w:eastAsia="zh-CN"/>
        </w:rPr>
        <w:t>D.2.2.</w:t>
      </w:r>
      <w:r w:rsidR="00935233" w:rsidRPr="00935233">
        <w:rPr>
          <w:lang w:val="en-US" w:eastAsia="zh-CN"/>
        </w:rPr>
        <w:t>18</w:t>
      </w:r>
      <w:r w:rsidR="00935233" w:rsidRPr="00935233">
        <w:rPr>
          <w:lang w:val="en-US"/>
        </w:rPr>
        <w:t>.</w:t>
      </w:r>
      <w:r w:rsidR="004D635C">
        <w:rPr>
          <w:lang w:val="en-US"/>
        </w:rPr>
        <w:t>5</w:t>
      </w:r>
      <w:r w:rsidR="00935233" w:rsidRPr="00935233">
        <w:rPr>
          <w:lang w:val="en-US"/>
        </w:rPr>
        <w:tab/>
      </w:r>
      <w:r w:rsidR="00935233" w:rsidRPr="00935233">
        <w:rPr>
          <w:lang w:val="en-US" w:eastAsia="ko-KR"/>
        </w:rPr>
        <w:t>Post-Conditions</w:t>
      </w:r>
      <w:bookmarkEnd w:id="2729"/>
      <w:bookmarkEnd w:id="2730"/>
    </w:p>
    <w:p w:rsidR="00DF339F" w:rsidRPr="0021242D" w:rsidRDefault="00DF339F" w:rsidP="00DF339F">
      <w:pPr>
        <w:rPr>
          <w:lang w:eastAsia="zh-CN"/>
        </w:rPr>
      </w:pPr>
      <w:r w:rsidRPr="0021242D">
        <w:rPr>
          <w:lang w:eastAsia="zh-CN"/>
        </w:rPr>
        <w:t>The Management Adapter has submitted a request to the Management Server to get application software information.</w:t>
      </w:r>
    </w:p>
    <w:p w:rsidR="00DF339F" w:rsidRPr="0021242D" w:rsidRDefault="00DF339F" w:rsidP="00DF339F">
      <w:pPr>
        <w:rPr>
          <w:lang w:eastAsia="zh-CN"/>
        </w:rPr>
      </w:pPr>
      <w:r w:rsidRPr="0021242D">
        <w:rPr>
          <w:lang w:eastAsia="zh-CN"/>
        </w:rPr>
        <w:t>The event has been recorded.</w:t>
      </w:r>
    </w:p>
    <w:p w:rsidR="00DF339F" w:rsidRPr="0021242D" w:rsidRDefault="00BA01F0" w:rsidP="00333FCD">
      <w:pPr>
        <w:pStyle w:val="Heading5"/>
        <w:rPr>
          <w:lang w:val="en-US" w:eastAsia="ko-KR"/>
        </w:rPr>
      </w:pPr>
      <w:bookmarkStart w:id="2731" w:name="_Toc418175155"/>
      <w:bookmarkStart w:id="2732" w:name="_Toc418661158"/>
      <w:r>
        <w:rPr>
          <w:lang w:val="en-US" w:eastAsia="zh-CN"/>
        </w:rPr>
        <w:t>D.2.2.</w:t>
      </w:r>
      <w:r w:rsidR="00DF339F" w:rsidRPr="0021242D">
        <w:rPr>
          <w:lang w:val="en-US" w:eastAsia="zh-CN"/>
        </w:rPr>
        <w:t>18</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31"/>
      <w:bookmarkEnd w:id="2732"/>
    </w:p>
    <w:p w:rsidR="00DF339F" w:rsidRPr="0021242D" w:rsidRDefault="00DF339F" w:rsidP="00DF339F">
      <w:pPr>
        <w:rPr>
          <w:lang w:eastAsia="zh-CN"/>
        </w:rPr>
      </w:pPr>
      <w:r w:rsidRPr="0021242D">
        <w:rPr>
          <w:lang w:eastAsia="zh-CN"/>
        </w:rPr>
        <w:t>Not Applicable</w:t>
      </w:r>
      <w:r w:rsidR="00333FCD" w:rsidRPr="0021242D">
        <w:rPr>
          <w:lang w:eastAsia="zh-CN"/>
        </w:rPr>
        <w:t>.</w:t>
      </w:r>
    </w:p>
    <w:p w:rsidR="00DF339F" w:rsidRPr="0021242D" w:rsidRDefault="00BA01F0" w:rsidP="00333FCD">
      <w:pPr>
        <w:pStyle w:val="Heading5"/>
        <w:rPr>
          <w:lang w:val="en-US"/>
        </w:rPr>
      </w:pPr>
      <w:bookmarkStart w:id="2733" w:name="_Toc418175156"/>
      <w:bookmarkStart w:id="2734" w:name="_Toc418661159"/>
      <w:r>
        <w:rPr>
          <w:lang w:val="en-US" w:eastAsia="zh-CN"/>
        </w:rPr>
        <w:lastRenderedPageBreak/>
        <w:t>D.2.2.</w:t>
      </w:r>
      <w:r w:rsidR="00DF339F" w:rsidRPr="0021242D">
        <w:rPr>
          <w:lang w:val="en-US" w:eastAsia="zh-CN"/>
        </w:rPr>
        <w:t>18</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33"/>
      <w:bookmarkEnd w:id="2734"/>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35" w:name="_Toc418175157"/>
      <w:bookmarkStart w:id="2736" w:name="_Toc418661160"/>
      <w:r w:rsidRPr="004D635C">
        <w:rPr>
          <w:lang w:val="en-US" w:eastAsia="zh-CN"/>
        </w:rPr>
        <w:t>D.2.2.</w:t>
      </w:r>
      <w:r w:rsidR="00DF339F" w:rsidRPr="004D635C">
        <w:rPr>
          <w:lang w:val="en-US" w:eastAsia="zh-CN"/>
        </w:rPr>
        <w:t>19</w:t>
      </w:r>
      <w:r w:rsidR="00DF339F" w:rsidRPr="004D635C">
        <w:rPr>
          <w:lang w:val="en-US"/>
        </w:rPr>
        <w:tab/>
      </w:r>
      <w:r w:rsidR="00DF339F" w:rsidRPr="004D635C">
        <w:rPr>
          <w:lang w:val="en-US" w:eastAsia="zh-CN"/>
        </w:rPr>
        <w:t>downloadSoftware</w:t>
      </w:r>
      <w:bookmarkEnd w:id="2735"/>
      <w:bookmarkEnd w:id="2736"/>
    </w:p>
    <w:p w:rsidR="004D635C" w:rsidRPr="004D635C" w:rsidRDefault="004D635C" w:rsidP="004D635C">
      <w:pPr>
        <w:pStyle w:val="Heading5"/>
        <w:rPr>
          <w:lang w:val="en-US"/>
        </w:rPr>
      </w:pPr>
      <w:bookmarkStart w:id="2737" w:name="_Toc418661161"/>
      <w:r w:rsidRPr="004D635C">
        <w:rPr>
          <w:lang w:val="en-US" w:eastAsia="zh-CN"/>
        </w:rPr>
        <w:t>D.2.2.19</w:t>
      </w:r>
      <w:r w:rsidRPr="004D635C">
        <w:rPr>
          <w:lang w:val="en-US"/>
        </w:rPr>
        <w:t>.1</w:t>
      </w:r>
      <w:r w:rsidRPr="004D635C">
        <w:rPr>
          <w:lang w:val="en-US"/>
        </w:rPr>
        <w:tab/>
        <w:t>Description</w:t>
      </w:r>
      <w:bookmarkEnd w:id="2737"/>
    </w:p>
    <w:p w:rsidR="00DF339F" w:rsidRPr="004D635C" w:rsidRDefault="00DF339F" w:rsidP="00DF339F">
      <w:pPr>
        <w:rPr>
          <w:lang w:eastAsia="zh-CN"/>
        </w:rPr>
      </w:pPr>
      <w:r w:rsidRPr="004D635C">
        <w:t xml:space="preserve">This service capability provides the ability to execute a </w:t>
      </w:r>
      <w:r w:rsidRPr="004D635C">
        <w:rPr>
          <w:lang w:eastAsia="zh-CN"/>
        </w:rPr>
        <w:t>downloadSoftware</w:t>
      </w:r>
      <w:r w:rsidRPr="004D635C">
        <w:t xml:space="preserve"> request from an AE.</w:t>
      </w:r>
    </w:p>
    <w:p w:rsidR="00DF339F" w:rsidRPr="004D635C" w:rsidRDefault="00BA01F0" w:rsidP="00333FCD">
      <w:pPr>
        <w:pStyle w:val="Heading5"/>
        <w:rPr>
          <w:lang w:val="en-US"/>
        </w:rPr>
      </w:pPr>
      <w:bookmarkStart w:id="2738" w:name="_Toc418175158"/>
      <w:bookmarkStart w:id="2739" w:name="_Toc418661162"/>
      <w:r w:rsidRPr="004D635C">
        <w:rPr>
          <w:lang w:val="en-US" w:eastAsia="zh-CN"/>
        </w:rPr>
        <w:t>D.2.2.</w:t>
      </w:r>
      <w:r w:rsidR="00DF339F" w:rsidRPr="004D635C">
        <w:rPr>
          <w:lang w:val="en-US" w:eastAsia="zh-CN"/>
        </w:rPr>
        <w:t>19</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38"/>
      <w:bookmarkEnd w:id="273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pPr>
        <w:rPr>
          <w:lang w:eastAsia="zh-CN"/>
        </w:rPr>
      </w:pPr>
      <w:r w:rsidRPr="0021242D">
        <w:t>A correlation between a Management Adapter, the M2M Service Capability and device exist.</w:t>
      </w:r>
    </w:p>
    <w:p w:rsidR="00DF339F" w:rsidRPr="0021242D" w:rsidRDefault="00BA01F0" w:rsidP="00333FCD">
      <w:pPr>
        <w:pStyle w:val="Heading5"/>
        <w:rPr>
          <w:lang w:val="en-US" w:eastAsia="zh-CN"/>
        </w:rPr>
      </w:pPr>
      <w:bookmarkStart w:id="2740" w:name="_Toc418175159"/>
      <w:bookmarkStart w:id="2741" w:name="_Toc418661163"/>
      <w:r>
        <w:rPr>
          <w:lang w:val="en-US" w:eastAsia="zh-CN"/>
        </w:rPr>
        <w:t>D.2.2.</w:t>
      </w:r>
      <w:r w:rsidR="00DF339F" w:rsidRPr="0021242D">
        <w:rPr>
          <w:lang w:val="en-US" w:eastAsia="zh-CN"/>
        </w:rPr>
        <w:t>19</w:t>
      </w:r>
      <w:r w:rsidR="00DF339F" w:rsidRPr="0021242D">
        <w:rPr>
          <w:lang w:val="en-US"/>
        </w:rPr>
        <w:t>.</w:t>
      </w:r>
      <w:r w:rsidR="004D635C">
        <w:rPr>
          <w:lang w:val="en-US"/>
        </w:rPr>
        <w:t>3</w:t>
      </w:r>
      <w:r w:rsidR="00DF339F" w:rsidRPr="0021242D">
        <w:rPr>
          <w:lang w:val="en-US"/>
        </w:rPr>
        <w:tab/>
        <w:t>Signature –</w:t>
      </w:r>
      <w:r w:rsidR="004415F7" w:rsidRPr="0021242D">
        <w:rPr>
          <w:lang w:val="en-US"/>
        </w:rPr>
        <w:t xml:space="preserve"> </w:t>
      </w:r>
      <w:r w:rsidR="00DF339F" w:rsidRPr="0021242D">
        <w:rPr>
          <w:lang w:val="en-US" w:eastAsia="zh-CN"/>
        </w:rPr>
        <w:t>downloadSoftware</w:t>
      </w:r>
      <w:bookmarkEnd w:id="2740"/>
      <w:bookmarkEnd w:id="2741"/>
    </w:p>
    <w:p w:rsidR="00333FCD" w:rsidRPr="0021242D" w:rsidRDefault="00333FCD" w:rsidP="00333FCD">
      <w:pPr>
        <w:pStyle w:val="TH"/>
        <w:rPr>
          <w:lang w:eastAsia="zh-CN"/>
        </w:rPr>
      </w:pPr>
      <w:r w:rsidRPr="0021242D">
        <w:t xml:space="preserve">Table </w:t>
      </w:r>
      <w:r w:rsidR="00BA01F0">
        <w:rPr>
          <w:lang w:eastAsia="zh-CN"/>
        </w:rPr>
        <w:t>D.2.2.</w:t>
      </w:r>
      <w:r w:rsidRPr="0021242D">
        <w:rPr>
          <w:lang w:eastAsia="zh-CN"/>
        </w:rPr>
        <w:t>19</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4415F7" w:rsidRPr="0021242D">
        <w:t xml:space="preserve"> </w:t>
      </w:r>
      <w:r w:rsidRPr="0021242D">
        <w:rPr>
          <w:lang w:eastAsia="zh-CN"/>
        </w:rPr>
        <w:t>downloadSoftware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URL</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URL from which the software package can be downloaded.</w:t>
            </w:r>
          </w:p>
        </w:tc>
      </w:tr>
      <w:tr w:rsidR="00DF339F" w:rsidRPr="0021242D" w:rsidTr="00DF339F">
        <w:trPr>
          <w:tblHeader/>
          <w:jc w:val="center"/>
        </w:trPr>
        <w:tc>
          <w:tcPr>
            <w:tcW w:w="1709" w:type="dxa"/>
            <w:tcBorders>
              <w:left w:val="single" w:sz="1" w:space="0" w:color="000000"/>
              <w:bottom w:val="single" w:sz="4" w:space="0" w:color="auto"/>
            </w:tcBorders>
          </w:tcPr>
          <w:p w:rsidR="00DF339F" w:rsidRPr="0021242D" w:rsidRDefault="00DF339F" w:rsidP="00333FCD">
            <w:pPr>
              <w:pStyle w:val="TAL"/>
              <w:rPr>
                <w:lang w:eastAsia="ko-KR"/>
              </w:rPr>
            </w:pPr>
            <w:r w:rsidRPr="0021242D">
              <w:t>reportPolicy</w:t>
            </w:r>
          </w:p>
        </w:tc>
        <w:tc>
          <w:tcPr>
            <w:tcW w:w="900"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ko-KR"/>
              </w:rPr>
            </w:pPr>
            <w:r w:rsidRPr="0021242D">
              <w:t>IN</w:t>
            </w:r>
          </w:p>
        </w:tc>
        <w:tc>
          <w:tcPr>
            <w:tcW w:w="900" w:type="dxa"/>
            <w:tcBorders>
              <w:left w:val="single" w:sz="1" w:space="0" w:color="000000"/>
              <w:bottom w:val="single" w:sz="4" w:space="0" w:color="auto"/>
            </w:tcBorders>
          </w:tcPr>
          <w:p w:rsidR="00DF339F" w:rsidRPr="0021242D" w:rsidRDefault="00DF339F" w:rsidP="00333FCD">
            <w:pPr>
              <w:pStyle w:val="TAL"/>
              <w:rPr>
                <w:lang w:eastAsia="ko-KR"/>
              </w:rPr>
            </w:pPr>
            <w:r w:rsidRPr="0021242D">
              <w:t>YES</w:t>
            </w:r>
          </w:p>
        </w:tc>
        <w:tc>
          <w:tcPr>
            <w:tcW w:w="5307" w:type="dxa"/>
            <w:tcBorders>
              <w:left w:val="single" w:sz="1" w:space="0" w:color="000000"/>
              <w:bottom w:val="single" w:sz="4" w:space="0" w:color="auto"/>
              <w:right w:val="single" w:sz="1" w:space="0" w:color="000000"/>
            </w:tcBorders>
          </w:tcPr>
          <w:p w:rsidR="00DF339F" w:rsidRPr="0021242D" w:rsidRDefault="00DF339F" w:rsidP="00333FC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333FCD">
      <w:pPr>
        <w:pStyle w:val="Heading5"/>
        <w:rPr>
          <w:lang w:val="en-US" w:eastAsia="ko-KR"/>
        </w:rPr>
      </w:pPr>
      <w:bookmarkStart w:id="2742" w:name="_Toc418175160"/>
      <w:bookmarkStart w:id="2743" w:name="_Toc418661164"/>
      <w:r>
        <w:rPr>
          <w:lang w:val="en-US" w:eastAsia="zh-CN"/>
        </w:rPr>
        <w:t>D.2.2.</w:t>
      </w:r>
      <w:r w:rsidR="00DF339F" w:rsidRPr="0021242D">
        <w:rPr>
          <w:lang w:val="en-US" w:eastAsia="zh-CN"/>
        </w:rPr>
        <w:t>19</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742"/>
      <w:bookmarkEnd w:id="2743"/>
      <w:r w:rsidR="00DF339F" w:rsidRPr="0021242D">
        <w:rPr>
          <w:lang w:val="en-US" w:eastAsia="ko-KR"/>
        </w:rPr>
        <w:t xml:space="preserve"> </w:t>
      </w:r>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09"/>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09"/>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09"/>
        </w:numPr>
        <w:rPr>
          <w:lang w:eastAsia="ko-KR"/>
        </w:rPr>
      </w:pPr>
      <w:r w:rsidRPr="0021242D">
        <w:rPr>
          <w:lang w:eastAsia="ko-KR"/>
        </w:rPr>
        <w:t xml:space="preserve">Issues the request to the Management Adapter to </w:t>
      </w:r>
      <w:r w:rsidRPr="0021242D">
        <w:rPr>
          <w:lang w:eastAsia="zh-CN"/>
        </w:rPr>
        <w:t>download application software</w:t>
      </w:r>
    </w:p>
    <w:p w:rsidR="00DF339F" w:rsidRPr="0021242D" w:rsidRDefault="00DF339F" w:rsidP="004415F7">
      <w:pPr>
        <w:pStyle w:val="BN"/>
        <w:numPr>
          <w:ilvl w:val="0"/>
          <w:numId w:val="109"/>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6" type="#_x0000_t75" style="width:460.8pt;height:216.6pt" o:ole="">
            <v:imagedata r:id="rId270" o:title=""/>
          </v:shape>
          <o:OLEObject Type="Embed" ProgID="Visio.Drawing.11" ShapeID="_x0000_i1136" DrawAspect="Content" ObjectID="_1492401492" r:id="rId271"/>
        </w:object>
      </w:r>
    </w:p>
    <w:p w:rsidR="00DF339F" w:rsidRPr="0021242D" w:rsidRDefault="00DF339F" w:rsidP="00333FCD">
      <w:pPr>
        <w:pStyle w:val="TF"/>
      </w:pPr>
      <w:r w:rsidRPr="0021242D">
        <w:t xml:space="preserve">Figure </w:t>
      </w:r>
      <w:r w:rsidR="00BA01F0">
        <w:t>D.2.2.</w:t>
      </w:r>
      <w:r w:rsidRPr="0021242D">
        <w:t>19.</w:t>
      </w:r>
      <w:r w:rsidR="004D635C">
        <w:t>4</w:t>
      </w:r>
      <w:r w:rsidRPr="0021242D">
        <w:t>-1</w:t>
      </w:r>
      <w:r w:rsidR="00333FCD" w:rsidRPr="0021242D">
        <w:t>:</w:t>
      </w:r>
      <w:r w:rsidRPr="0021242D">
        <w:t xml:space="preserve"> downloadSoftware Interaction Diagram</w:t>
      </w:r>
    </w:p>
    <w:p w:rsidR="00DF339F" w:rsidRPr="0021242D" w:rsidRDefault="00BA01F0" w:rsidP="00333FCD">
      <w:pPr>
        <w:pStyle w:val="Heading5"/>
        <w:rPr>
          <w:lang w:val="en-US"/>
        </w:rPr>
      </w:pPr>
      <w:bookmarkStart w:id="2744" w:name="_Toc418175161"/>
      <w:bookmarkStart w:id="2745" w:name="_Toc418661165"/>
      <w:r>
        <w:rPr>
          <w:lang w:val="en-US" w:eastAsia="zh-CN"/>
        </w:rPr>
        <w:t>D.2.2.</w:t>
      </w:r>
      <w:r w:rsidR="00DF339F" w:rsidRPr="0021242D">
        <w:rPr>
          <w:lang w:val="en-US" w:eastAsia="zh-CN"/>
        </w:rPr>
        <w:t>19</w:t>
      </w:r>
      <w:r w:rsidR="00DF339F" w:rsidRPr="0021242D">
        <w:rPr>
          <w:lang w:val="en-US"/>
        </w:rPr>
        <w:t>.</w:t>
      </w:r>
      <w:r w:rsidR="004D635C">
        <w:rPr>
          <w:lang w:val="en-US"/>
        </w:rPr>
        <w:t>5</w:t>
      </w:r>
      <w:r w:rsidR="00DF339F" w:rsidRPr="0021242D">
        <w:rPr>
          <w:lang w:val="en-US"/>
        </w:rPr>
        <w:tab/>
      </w:r>
      <w:r w:rsidR="00DF339F" w:rsidRPr="0021242D">
        <w:rPr>
          <w:lang w:val="en-US" w:eastAsia="ko-KR"/>
        </w:rPr>
        <w:t>Post-Conditions</w:t>
      </w:r>
      <w:bookmarkEnd w:id="2744"/>
      <w:bookmarkEnd w:id="2745"/>
    </w:p>
    <w:p w:rsidR="00DF339F" w:rsidRPr="0021242D" w:rsidRDefault="00DF339F" w:rsidP="00DF339F">
      <w:r w:rsidRPr="0021242D">
        <w:t xml:space="preserve">The Management Adapter has submitted a request to the Management Server to </w:t>
      </w:r>
      <w:r w:rsidRPr="0021242D">
        <w:rPr>
          <w:lang w:eastAsia="zh-CN"/>
        </w:rPr>
        <w:t>download application software</w:t>
      </w:r>
      <w:r w:rsidRPr="0021242D">
        <w:t>.</w:t>
      </w:r>
    </w:p>
    <w:p w:rsidR="00DF339F" w:rsidRPr="0021242D" w:rsidRDefault="00DF339F" w:rsidP="00DF339F">
      <w:pPr>
        <w:rPr>
          <w:lang w:eastAsia="zh-CN"/>
        </w:rPr>
      </w:pPr>
      <w:r w:rsidRPr="0021242D">
        <w:rPr>
          <w:lang w:eastAsia="zh-CN"/>
        </w:rPr>
        <w:t>The event has been recorded.</w:t>
      </w:r>
    </w:p>
    <w:p w:rsidR="00DF339F" w:rsidRPr="0021242D" w:rsidRDefault="00BA01F0" w:rsidP="00333FCD">
      <w:pPr>
        <w:pStyle w:val="Heading5"/>
        <w:rPr>
          <w:lang w:val="en-US"/>
        </w:rPr>
      </w:pPr>
      <w:bookmarkStart w:id="2746" w:name="_Toc418175162"/>
      <w:bookmarkStart w:id="2747" w:name="_Toc418661166"/>
      <w:r>
        <w:rPr>
          <w:lang w:val="en-US"/>
        </w:rPr>
        <w:t>D.2.2.</w:t>
      </w:r>
      <w:r w:rsidR="00DF339F" w:rsidRPr="0021242D">
        <w:rPr>
          <w:lang w:val="en-US" w:eastAsia="zh-CN"/>
        </w:rPr>
        <w:t>19</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46"/>
      <w:bookmarkEnd w:id="274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333FCD">
      <w:pPr>
        <w:pStyle w:val="Heading5"/>
        <w:rPr>
          <w:lang w:val="en-US"/>
        </w:rPr>
      </w:pPr>
      <w:bookmarkStart w:id="2748" w:name="_Toc418175163"/>
      <w:bookmarkStart w:id="2749" w:name="_Toc418661167"/>
      <w:r>
        <w:rPr>
          <w:lang w:val="en-US" w:eastAsia="zh-CN"/>
        </w:rPr>
        <w:t>D.2.2.</w:t>
      </w:r>
      <w:r w:rsidR="00DF339F" w:rsidRPr="0021242D">
        <w:rPr>
          <w:lang w:val="en-US" w:eastAsia="zh-CN"/>
        </w:rPr>
        <w:t>19</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48"/>
      <w:bookmarkEnd w:id="274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50" w:name="_Toc418175164"/>
      <w:bookmarkStart w:id="2751" w:name="_Toc418661168"/>
      <w:r w:rsidRPr="004D635C">
        <w:rPr>
          <w:lang w:val="en-US" w:eastAsia="zh-CN"/>
        </w:rPr>
        <w:t>D.2.2.</w:t>
      </w:r>
      <w:r w:rsidR="00DF339F" w:rsidRPr="004D635C">
        <w:rPr>
          <w:lang w:val="en-US" w:eastAsia="zh-CN"/>
        </w:rPr>
        <w:t>20</w:t>
      </w:r>
      <w:r w:rsidR="00DF339F" w:rsidRPr="004D635C">
        <w:rPr>
          <w:lang w:val="en-US"/>
        </w:rPr>
        <w:tab/>
      </w:r>
      <w:r w:rsidR="00DF339F" w:rsidRPr="004D635C">
        <w:rPr>
          <w:lang w:val="en-US" w:eastAsia="zh-CN"/>
        </w:rPr>
        <w:t>installSoftware</w:t>
      </w:r>
      <w:bookmarkEnd w:id="2750"/>
      <w:bookmarkEnd w:id="2751"/>
    </w:p>
    <w:p w:rsidR="004D635C" w:rsidRPr="004D635C" w:rsidRDefault="004D635C" w:rsidP="004D635C">
      <w:pPr>
        <w:pStyle w:val="Heading5"/>
        <w:rPr>
          <w:lang w:val="en-US"/>
        </w:rPr>
      </w:pPr>
      <w:bookmarkStart w:id="2752" w:name="_Toc418661169"/>
      <w:r w:rsidRPr="004D635C">
        <w:rPr>
          <w:lang w:val="en-US" w:eastAsia="zh-CN"/>
        </w:rPr>
        <w:t>D.2.2.20</w:t>
      </w:r>
      <w:r w:rsidRPr="004D635C">
        <w:rPr>
          <w:lang w:val="en-US"/>
        </w:rPr>
        <w:t>.1</w:t>
      </w:r>
      <w:r w:rsidRPr="004D635C">
        <w:rPr>
          <w:lang w:val="en-US"/>
        </w:rPr>
        <w:tab/>
        <w:t>Description</w:t>
      </w:r>
      <w:bookmarkEnd w:id="2752"/>
    </w:p>
    <w:p w:rsidR="00DF339F" w:rsidRPr="004D635C" w:rsidRDefault="00DF339F" w:rsidP="00DF339F">
      <w:r w:rsidRPr="004D635C">
        <w:t xml:space="preserve">This service capability provides the ability to execute a </w:t>
      </w:r>
      <w:r w:rsidRPr="004D635C">
        <w:rPr>
          <w:lang w:eastAsia="zh-CN"/>
        </w:rPr>
        <w:t xml:space="preserve">installSoftware </w:t>
      </w:r>
      <w:r w:rsidRPr="004D635C">
        <w:t>request from an AE.</w:t>
      </w:r>
    </w:p>
    <w:p w:rsidR="00DF339F" w:rsidRPr="004D635C" w:rsidRDefault="00BA01F0" w:rsidP="00333FCD">
      <w:pPr>
        <w:pStyle w:val="Heading5"/>
        <w:rPr>
          <w:lang w:val="en-US"/>
        </w:rPr>
      </w:pPr>
      <w:bookmarkStart w:id="2753" w:name="_Toc418175165"/>
      <w:bookmarkStart w:id="2754" w:name="_Toc418661170"/>
      <w:r w:rsidRPr="004D635C">
        <w:rPr>
          <w:lang w:val="en-US" w:eastAsia="zh-CN"/>
        </w:rPr>
        <w:t>D.2.2.</w:t>
      </w:r>
      <w:r w:rsidR="00DF339F" w:rsidRPr="004D635C">
        <w:rPr>
          <w:lang w:val="en-US" w:eastAsia="zh-CN"/>
        </w:rPr>
        <w:t>20</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53"/>
      <w:bookmarkEnd w:id="2754"/>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333FCD">
      <w:pPr>
        <w:pStyle w:val="Heading5"/>
        <w:rPr>
          <w:lang w:val="en-US" w:eastAsia="zh-CN"/>
        </w:rPr>
      </w:pPr>
      <w:bookmarkStart w:id="2755" w:name="_Toc418175166"/>
      <w:bookmarkStart w:id="2756" w:name="_Toc418661171"/>
      <w:r>
        <w:rPr>
          <w:lang w:val="en-US" w:eastAsia="zh-CN"/>
        </w:rPr>
        <w:lastRenderedPageBreak/>
        <w:t>D.2.2.</w:t>
      </w:r>
      <w:r w:rsidR="00DF339F" w:rsidRPr="0021242D">
        <w:rPr>
          <w:lang w:val="en-US" w:eastAsia="zh-CN"/>
        </w:rPr>
        <w:t>20</w:t>
      </w:r>
      <w:r w:rsidR="00DF339F" w:rsidRPr="0021242D">
        <w:rPr>
          <w:lang w:val="en-US"/>
        </w:rPr>
        <w:t>.</w:t>
      </w:r>
      <w:r w:rsidR="004D635C">
        <w:rPr>
          <w:lang w:val="en-US"/>
        </w:rPr>
        <w:t>3</w:t>
      </w:r>
      <w:r w:rsidR="00DF339F" w:rsidRPr="0021242D">
        <w:rPr>
          <w:lang w:val="en-US"/>
        </w:rPr>
        <w:tab/>
        <w:t>Signature –</w:t>
      </w:r>
      <w:r w:rsidR="00DF339F" w:rsidRPr="0021242D">
        <w:rPr>
          <w:lang w:val="en-US" w:eastAsia="zh-CN"/>
        </w:rPr>
        <w:t>installSoftware</w:t>
      </w:r>
      <w:bookmarkEnd w:id="2755"/>
      <w:bookmarkEnd w:id="2756"/>
    </w:p>
    <w:p w:rsidR="00333FCD" w:rsidRPr="0021242D" w:rsidRDefault="00333FCD" w:rsidP="00333FCD">
      <w:pPr>
        <w:pStyle w:val="TH"/>
        <w:rPr>
          <w:lang w:eastAsia="zh-CN"/>
        </w:rPr>
      </w:pPr>
      <w:r w:rsidRPr="0021242D">
        <w:t xml:space="preserve">Table </w:t>
      </w:r>
      <w:r w:rsidR="00BA01F0">
        <w:rPr>
          <w:lang w:eastAsia="zh-CN"/>
        </w:rPr>
        <w:t>D.2.2.</w:t>
      </w:r>
      <w:r w:rsidRPr="0021242D">
        <w:rPr>
          <w:lang w:eastAsia="zh-CN"/>
        </w:rPr>
        <w:t>2</w:t>
      </w:r>
      <w:r w:rsidR="004D635C">
        <w:rPr>
          <w:lang w:eastAsia="zh-CN"/>
        </w:rPr>
        <w:t>0</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Pr="0021242D">
        <w:rPr>
          <w:lang w:eastAsia="zh-CN"/>
        </w:rPr>
        <w:t>installSoftware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333FCD">
      <w:pPr>
        <w:pStyle w:val="Heading5"/>
        <w:rPr>
          <w:lang w:val="en-US" w:eastAsia="ko-KR"/>
        </w:rPr>
      </w:pPr>
      <w:bookmarkStart w:id="2757" w:name="_Toc418175167"/>
      <w:bookmarkStart w:id="2758" w:name="_Toc418661172"/>
      <w:r>
        <w:rPr>
          <w:lang w:val="en-US" w:eastAsia="zh-CN"/>
        </w:rPr>
        <w:t>D.2.2.</w:t>
      </w:r>
      <w:r w:rsidR="00DF339F" w:rsidRPr="0021242D">
        <w:rPr>
          <w:lang w:val="en-US" w:eastAsia="zh-CN"/>
        </w:rPr>
        <w:t>20</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757"/>
      <w:bookmarkEnd w:id="2758"/>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10"/>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10"/>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10"/>
        </w:numPr>
        <w:rPr>
          <w:lang w:eastAsia="ko-KR"/>
        </w:rPr>
      </w:pPr>
      <w:r w:rsidRPr="0021242D">
        <w:rPr>
          <w:lang w:eastAsia="ko-KR"/>
        </w:rPr>
        <w:t xml:space="preserve">Issues the request to the Management Adapter to </w:t>
      </w:r>
      <w:r w:rsidRPr="0021242D">
        <w:rPr>
          <w:lang w:eastAsia="zh-CN"/>
        </w:rPr>
        <w:t>install application software</w:t>
      </w:r>
    </w:p>
    <w:p w:rsidR="00DF339F" w:rsidRPr="0021242D" w:rsidRDefault="00DF339F" w:rsidP="004415F7">
      <w:pPr>
        <w:pStyle w:val="BN"/>
        <w:numPr>
          <w:ilvl w:val="0"/>
          <w:numId w:val="110"/>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7" type="#_x0000_t75" style="width:460.2pt;height:3in" o:ole="">
            <v:imagedata r:id="rId272" o:title=""/>
          </v:shape>
          <o:OLEObject Type="Embed" ProgID="Visio.Drawing.11" ShapeID="_x0000_i1137" DrawAspect="Content" ObjectID="_1492401493" r:id="rId273"/>
        </w:object>
      </w:r>
    </w:p>
    <w:p w:rsidR="00DF339F" w:rsidRPr="0021242D" w:rsidRDefault="00DF339F" w:rsidP="00333FCD">
      <w:pPr>
        <w:pStyle w:val="TF"/>
      </w:pPr>
      <w:r w:rsidRPr="0021242D">
        <w:t xml:space="preserve">Figure </w:t>
      </w:r>
      <w:r w:rsidR="00BA01F0">
        <w:t>D.2.2.</w:t>
      </w:r>
      <w:r w:rsidRPr="0021242D">
        <w:t>2</w:t>
      </w:r>
      <w:r w:rsidRPr="0021242D">
        <w:rPr>
          <w:lang w:eastAsia="zh-CN"/>
        </w:rPr>
        <w:t>0</w:t>
      </w:r>
      <w:r w:rsidRPr="0021242D">
        <w:t>.</w:t>
      </w:r>
      <w:r w:rsidR="004D635C">
        <w:t>4</w:t>
      </w:r>
      <w:r w:rsidRPr="0021242D">
        <w:t>-1</w:t>
      </w:r>
      <w:r w:rsidR="00333FCD" w:rsidRPr="0021242D">
        <w:t>:</w:t>
      </w:r>
      <w:r w:rsidRPr="0021242D">
        <w:t xml:space="preserve"> installSoftware Interaction Diagram</w:t>
      </w:r>
    </w:p>
    <w:p w:rsidR="00DF339F" w:rsidRPr="0021242D" w:rsidRDefault="00BA01F0" w:rsidP="00333FCD">
      <w:pPr>
        <w:pStyle w:val="Heading5"/>
        <w:rPr>
          <w:lang w:val="en-US"/>
        </w:rPr>
      </w:pPr>
      <w:bookmarkStart w:id="2759" w:name="_Toc418175168"/>
      <w:bookmarkStart w:id="2760" w:name="_Toc418661173"/>
      <w:r>
        <w:rPr>
          <w:lang w:val="en-US" w:eastAsia="zh-CN"/>
        </w:rPr>
        <w:t>D.2.2.</w:t>
      </w:r>
      <w:r w:rsidR="00DF339F" w:rsidRPr="0021242D">
        <w:rPr>
          <w:lang w:val="en-US" w:eastAsia="zh-CN"/>
        </w:rPr>
        <w:t>20</w:t>
      </w:r>
      <w:r w:rsidR="00DF339F" w:rsidRPr="0021242D">
        <w:rPr>
          <w:lang w:val="en-US"/>
        </w:rPr>
        <w:t>.</w:t>
      </w:r>
      <w:r w:rsidR="004D635C">
        <w:rPr>
          <w:lang w:val="en-US"/>
        </w:rPr>
        <w:t>5</w:t>
      </w:r>
      <w:r w:rsidR="00DF339F" w:rsidRPr="0021242D">
        <w:rPr>
          <w:lang w:val="en-US"/>
        </w:rPr>
        <w:tab/>
      </w:r>
      <w:r w:rsidR="00DF339F" w:rsidRPr="0021242D">
        <w:rPr>
          <w:lang w:val="en-US" w:eastAsia="ko-KR"/>
        </w:rPr>
        <w:t>Post-Conditions</w:t>
      </w:r>
      <w:bookmarkEnd w:id="2759"/>
      <w:bookmarkEnd w:id="2760"/>
    </w:p>
    <w:p w:rsidR="00DF339F" w:rsidRPr="0021242D" w:rsidRDefault="00DF339F" w:rsidP="00DF339F">
      <w:pPr>
        <w:rPr>
          <w:lang w:eastAsia="zh-CN"/>
        </w:rPr>
      </w:pPr>
      <w:r w:rsidRPr="0021242D">
        <w:rPr>
          <w:lang w:eastAsia="zh-CN"/>
        </w:rPr>
        <w:t>The Management Adapter has submitted a request to the Management Server to install application software.</w:t>
      </w:r>
    </w:p>
    <w:p w:rsidR="00DF339F" w:rsidRPr="0021242D" w:rsidRDefault="00DF339F" w:rsidP="00DF339F">
      <w:pPr>
        <w:rPr>
          <w:lang w:eastAsia="zh-CN"/>
        </w:rPr>
      </w:pPr>
      <w:r w:rsidRPr="0021242D">
        <w:rPr>
          <w:lang w:eastAsia="zh-CN"/>
        </w:rPr>
        <w:t>The event is recorded</w:t>
      </w:r>
      <w:r w:rsidR="004415F7" w:rsidRPr="0021242D">
        <w:rPr>
          <w:lang w:eastAsia="zh-CN"/>
        </w:rPr>
        <w:t>.</w:t>
      </w:r>
    </w:p>
    <w:p w:rsidR="00DF339F" w:rsidRPr="0021242D" w:rsidRDefault="00BA01F0" w:rsidP="00333FCD">
      <w:pPr>
        <w:pStyle w:val="Heading5"/>
        <w:rPr>
          <w:lang w:val="en-US"/>
        </w:rPr>
      </w:pPr>
      <w:bookmarkStart w:id="2761" w:name="_Toc418175169"/>
      <w:bookmarkStart w:id="2762" w:name="_Toc418661174"/>
      <w:r>
        <w:rPr>
          <w:lang w:val="en-US" w:eastAsia="zh-CN"/>
        </w:rPr>
        <w:t>D.2.2.</w:t>
      </w:r>
      <w:r w:rsidR="00DF339F" w:rsidRPr="0021242D">
        <w:rPr>
          <w:lang w:val="en-US" w:eastAsia="zh-CN"/>
        </w:rPr>
        <w:t>20</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61"/>
      <w:bookmarkEnd w:id="2762"/>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333FCD">
      <w:pPr>
        <w:pStyle w:val="Heading5"/>
        <w:rPr>
          <w:lang w:val="en-US"/>
        </w:rPr>
      </w:pPr>
      <w:bookmarkStart w:id="2763" w:name="_Toc418175170"/>
      <w:bookmarkStart w:id="2764" w:name="_Toc418661175"/>
      <w:r>
        <w:rPr>
          <w:lang w:val="en-US" w:eastAsia="zh-CN"/>
        </w:rPr>
        <w:t>D.2.2.</w:t>
      </w:r>
      <w:r w:rsidR="00DF339F" w:rsidRPr="0021242D">
        <w:rPr>
          <w:lang w:val="en-US" w:eastAsia="zh-CN"/>
        </w:rPr>
        <w:t>20</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63"/>
      <w:bookmarkEnd w:id="2764"/>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65" w:name="_Toc418175171"/>
      <w:bookmarkStart w:id="2766" w:name="_Toc418661176"/>
      <w:r w:rsidRPr="004D635C">
        <w:rPr>
          <w:lang w:val="en-US" w:eastAsia="zh-CN"/>
        </w:rPr>
        <w:t>D.2.2.</w:t>
      </w:r>
      <w:r w:rsidR="00DF339F" w:rsidRPr="004D635C">
        <w:rPr>
          <w:lang w:val="en-US" w:eastAsia="zh-CN"/>
        </w:rPr>
        <w:t>21</w:t>
      </w:r>
      <w:r w:rsidR="00DF339F" w:rsidRPr="004D635C">
        <w:rPr>
          <w:lang w:val="en-US"/>
        </w:rPr>
        <w:tab/>
      </w:r>
      <w:r w:rsidR="00DF339F" w:rsidRPr="004D635C">
        <w:rPr>
          <w:lang w:val="en-US" w:eastAsia="zh-CN"/>
        </w:rPr>
        <w:t>activateSoftware</w:t>
      </w:r>
      <w:bookmarkEnd w:id="2765"/>
      <w:bookmarkEnd w:id="2766"/>
    </w:p>
    <w:p w:rsidR="004D635C" w:rsidRPr="004D635C" w:rsidRDefault="004D635C" w:rsidP="004D635C">
      <w:pPr>
        <w:pStyle w:val="Heading5"/>
        <w:rPr>
          <w:lang w:val="en-US"/>
        </w:rPr>
      </w:pPr>
      <w:bookmarkStart w:id="2767" w:name="_Toc418661177"/>
      <w:r w:rsidRPr="004D635C">
        <w:rPr>
          <w:lang w:val="en-US" w:eastAsia="zh-CN"/>
        </w:rPr>
        <w:t>D.2.2.21</w:t>
      </w:r>
      <w:r w:rsidRPr="004D635C">
        <w:rPr>
          <w:lang w:val="en-US"/>
        </w:rPr>
        <w:t>.1</w:t>
      </w:r>
      <w:r w:rsidRPr="004D635C">
        <w:rPr>
          <w:lang w:val="en-US"/>
        </w:rPr>
        <w:tab/>
        <w:t>Description</w:t>
      </w:r>
      <w:bookmarkEnd w:id="2767"/>
    </w:p>
    <w:p w:rsidR="00DF339F" w:rsidRPr="004D635C" w:rsidRDefault="00DF339F" w:rsidP="00DF339F">
      <w:r w:rsidRPr="004D635C">
        <w:t>This service capability provides the ability to execute a</w:t>
      </w:r>
      <w:r w:rsidRPr="004D635C">
        <w:rPr>
          <w:lang w:eastAsia="zh-CN"/>
        </w:rPr>
        <w:t>n</w:t>
      </w:r>
      <w:r w:rsidRPr="004D635C">
        <w:t xml:space="preserve"> </w:t>
      </w:r>
      <w:r w:rsidRPr="004D635C">
        <w:rPr>
          <w:lang w:eastAsia="zh-CN"/>
        </w:rPr>
        <w:t>activateSoftware</w:t>
      </w:r>
      <w:r w:rsidRPr="004D635C">
        <w:t xml:space="preserve"> request from an AE.</w:t>
      </w:r>
    </w:p>
    <w:p w:rsidR="00DF339F" w:rsidRPr="004D635C" w:rsidRDefault="00BA01F0" w:rsidP="00333FCD">
      <w:pPr>
        <w:pStyle w:val="Heading5"/>
        <w:rPr>
          <w:lang w:val="en-US"/>
        </w:rPr>
      </w:pPr>
      <w:bookmarkStart w:id="2768" w:name="_Toc418175172"/>
      <w:bookmarkStart w:id="2769" w:name="_Toc418661178"/>
      <w:r w:rsidRPr="004D635C">
        <w:rPr>
          <w:lang w:val="en-US" w:eastAsia="zh-CN"/>
        </w:rPr>
        <w:t>D.2.2.</w:t>
      </w:r>
      <w:r w:rsidR="00DF339F" w:rsidRPr="004D635C">
        <w:rPr>
          <w:lang w:val="en-US" w:eastAsia="zh-CN"/>
        </w:rPr>
        <w:t>21</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68"/>
      <w:bookmarkEnd w:id="2769"/>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333FCD">
      <w:pPr>
        <w:pStyle w:val="Heading5"/>
        <w:rPr>
          <w:lang w:val="en-US" w:eastAsia="zh-CN"/>
        </w:rPr>
      </w:pPr>
      <w:bookmarkStart w:id="2770" w:name="_Toc418175173"/>
      <w:bookmarkStart w:id="2771" w:name="_Toc418661179"/>
      <w:r>
        <w:rPr>
          <w:lang w:val="en-US" w:eastAsia="zh-CN"/>
        </w:rPr>
        <w:t>D.2.2.</w:t>
      </w:r>
      <w:r w:rsidR="00DF339F" w:rsidRPr="0021242D">
        <w:rPr>
          <w:lang w:val="en-US" w:eastAsia="zh-CN"/>
        </w:rPr>
        <w:t>21.</w:t>
      </w:r>
      <w:r w:rsidR="004D635C">
        <w:rPr>
          <w:lang w:val="en-US" w:eastAsia="zh-CN"/>
        </w:rPr>
        <w:t>3</w:t>
      </w:r>
      <w:r w:rsidR="00DF339F" w:rsidRPr="0021242D">
        <w:rPr>
          <w:lang w:val="en-US" w:eastAsia="zh-CN"/>
        </w:rPr>
        <w:tab/>
        <w:t>Signature –</w:t>
      </w:r>
      <w:r w:rsidR="004415F7" w:rsidRPr="0021242D">
        <w:rPr>
          <w:lang w:val="en-US" w:eastAsia="zh-CN"/>
        </w:rPr>
        <w:t xml:space="preserve"> </w:t>
      </w:r>
      <w:r w:rsidR="00DF339F" w:rsidRPr="0021242D">
        <w:rPr>
          <w:lang w:val="en-US" w:eastAsia="zh-CN"/>
        </w:rPr>
        <w:t>activateSoftware</w:t>
      </w:r>
      <w:bookmarkEnd w:id="2770"/>
      <w:bookmarkEnd w:id="2771"/>
    </w:p>
    <w:p w:rsidR="00333FCD" w:rsidRPr="0021242D" w:rsidRDefault="00333FCD" w:rsidP="00333FCD">
      <w:pPr>
        <w:pStyle w:val="TH"/>
        <w:rPr>
          <w:lang w:eastAsia="zh-CN"/>
        </w:rPr>
      </w:pPr>
      <w:r w:rsidRPr="0021242D">
        <w:t xml:space="preserve">Table </w:t>
      </w:r>
      <w:r w:rsidR="00BA01F0">
        <w:rPr>
          <w:lang w:eastAsia="zh-CN"/>
        </w:rPr>
        <w:t>D.2.2.</w:t>
      </w:r>
      <w:r w:rsidRPr="0021242D">
        <w:rPr>
          <w:lang w:eastAsia="zh-CN"/>
        </w:rPr>
        <w:t>21</w:t>
      </w:r>
      <w:r w:rsidRPr="0021242D">
        <w:t>.</w:t>
      </w:r>
      <w:r w:rsidR="004D635C">
        <w:t>3</w:t>
      </w:r>
      <w:r w:rsidRPr="0021242D">
        <w:t>1: D</w:t>
      </w:r>
      <w:r w:rsidRPr="0021242D">
        <w:rPr>
          <w:lang w:eastAsia="zh-CN"/>
        </w:rPr>
        <w:t>evice</w:t>
      </w:r>
      <w:r w:rsidRPr="0021242D">
        <w:t xml:space="preserve"> </w:t>
      </w:r>
      <w:r w:rsidRPr="0021242D">
        <w:rPr>
          <w:lang w:eastAsia="zh-CN"/>
        </w:rPr>
        <w:t>Management</w:t>
      </w:r>
      <w:r w:rsidRPr="0021242D">
        <w:t xml:space="preserve"> Service –</w:t>
      </w:r>
      <w:r w:rsidR="004415F7" w:rsidRPr="0021242D">
        <w:t xml:space="preserve"> </w:t>
      </w:r>
      <w:r w:rsidRPr="0021242D">
        <w:rPr>
          <w:lang w:eastAsia="zh-CN"/>
        </w:rPr>
        <w:t>activateSoftware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333FCD">
      <w:pPr>
        <w:pStyle w:val="Heading5"/>
        <w:rPr>
          <w:lang w:val="en-US" w:eastAsia="ko-KR"/>
        </w:rPr>
      </w:pPr>
      <w:bookmarkStart w:id="2772" w:name="_Toc418175174"/>
      <w:bookmarkStart w:id="2773" w:name="_Toc418661180"/>
      <w:r>
        <w:rPr>
          <w:lang w:val="en-US" w:eastAsia="zh-CN"/>
        </w:rPr>
        <w:t>D.2.2.</w:t>
      </w:r>
      <w:r w:rsidR="00DF339F" w:rsidRPr="0021242D">
        <w:rPr>
          <w:lang w:val="en-US" w:eastAsia="zh-CN"/>
        </w:rPr>
        <w:t>21</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772"/>
      <w:bookmarkEnd w:id="2773"/>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11"/>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11"/>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11"/>
        </w:numPr>
        <w:rPr>
          <w:lang w:eastAsia="ko-KR"/>
        </w:rPr>
      </w:pPr>
      <w:r w:rsidRPr="0021242D">
        <w:rPr>
          <w:lang w:eastAsia="ko-KR"/>
        </w:rPr>
        <w:t xml:space="preserve">Issues the request to the Management Adapter to </w:t>
      </w:r>
      <w:r w:rsidRPr="0021242D">
        <w:rPr>
          <w:lang w:eastAsia="zh-CN"/>
        </w:rPr>
        <w:t xml:space="preserve">activate software previously installed </w:t>
      </w:r>
    </w:p>
    <w:p w:rsidR="00DF339F" w:rsidRPr="0021242D" w:rsidRDefault="00DF339F" w:rsidP="004415F7">
      <w:pPr>
        <w:pStyle w:val="BN"/>
        <w:numPr>
          <w:ilvl w:val="0"/>
          <w:numId w:val="111"/>
        </w:numPr>
        <w:rPr>
          <w:lang w:eastAsia="ko-KR"/>
        </w:rPr>
      </w:pPr>
      <w:r w:rsidRPr="0021242D">
        <w:rPr>
          <w:lang w:eastAsia="ko-KR"/>
        </w:rPr>
        <w:t>Records the event</w:t>
      </w:r>
    </w:p>
    <w:p w:rsidR="00333FCD" w:rsidRPr="0021242D" w:rsidRDefault="00333FCD" w:rsidP="00CC28E1">
      <w:pPr>
        <w:pStyle w:val="FL"/>
      </w:pPr>
      <w:r w:rsidRPr="0021242D">
        <w:object w:dxaOrig="12285" w:dyaOrig="5805">
          <v:shape id="_x0000_i1138" type="#_x0000_t75" style="width:458.5pt;height:215.4pt" o:ole="">
            <v:imagedata r:id="rId274" o:title=""/>
          </v:shape>
          <o:OLEObject Type="Embed" ProgID="Visio.Drawing.11" ShapeID="_x0000_i1138" DrawAspect="Content" ObjectID="_1492401494" r:id="rId275"/>
        </w:object>
      </w:r>
    </w:p>
    <w:p w:rsidR="00DF339F" w:rsidRPr="0021242D" w:rsidRDefault="00DF339F" w:rsidP="00333FCD">
      <w:pPr>
        <w:pStyle w:val="TF"/>
      </w:pPr>
      <w:r w:rsidRPr="0021242D">
        <w:t xml:space="preserve">Figure </w:t>
      </w:r>
      <w:r w:rsidR="00BA01F0">
        <w:t>D.2.2.</w:t>
      </w:r>
      <w:r w:rsidRPr="0021242D">
        <w:t>2</w:t>
      </w:r>
      <w:r w:rsidRPr="0021242D">
        <w:rPr>
          <w:lang w:eastAsia="zh-CN"/>
        </w:rPr>
        <w:t>1</w:t>
      </w:r>
      <w:r w:rsidRPr="0021242D">
        <w:t>.</w:t>
      </w:r>
      <w:r w:rsidR="004D635C">
        <w:t>4</w:t>
      </w:r>
      <w:r w:rsidRPr="0021242D">
        <w:t>-1</w:t>
      </w:r>
      <w:r w:rsidR="00333FCD" w:rsidRPr="0021242D">
        <w:t>:</w:t>
      </w:r>
      <w:r w:rsidRPr="0021242D">
        <w:t xml:space="preserve"> activateSoftware Interaction Diagram</w:t>
      </w:r>
    </w:p>
    <w:p w:rsidR="00DF339F" w:rsidRPr="0021242D" w:rsidRDefault="00BA01F0" w:rsidP="00333FCD">
      <w:pPr>
        <w:pStyle w:val="Heading5"/>
        <w:rPr>
          <w:lang w:val="en-US"/>
        </w:rPr>
      </w:pPr>
      <w:bookmarkStart w:id="2774" w:name="_Toc418175175"/>
      <w:bookmarkStart w:id="2775" w:name="_Toc418661181"/>
      <w:r>
        <w:rPr>
          <w:lang w:val="en-US" w:eastAsia="zh-CN"/>
        </w:rPr>
        <w:lastRenderedPageBreak/>
        <w:t>D.2.2.</w:t>
      </w:r>
      <w:r w:rsidR="00DF339F" w:rsidRPr="0021242D">
        <w:rPr>
          <w:lang w:val="en-US" w:eastAsia="zh-CN"/>
        </w:rPr>
        <w:t>21</w:t>
      </w:r>
      <w:r w:rsidR="00DF339F" w:rsidRPr="0021242D">
        <w:rPr>
          <w:lang w:val="en-US"/>
        </w:rPr>
        <w:t>.</w:t>
      </w:r>
      <w:r w:rsidR="004D635C">
        <w:rPr>
          <w:lang w:val="en-US"/>
        </w:rPr>
        <w:t>5</w:t>
      </w:r>
      <w:r w:rsidR="00DF339F" w:rsidRPr="0021242D">
        <w:rPr>
          <w:lang w:val="en-US"/>
        </w:rPr>
        <w:tab/>
      </w:r>
      <w:r w:rsidR="00DF339F" w:rsidRPr="0021242D">
        <w:rPr>
          <w:lang w:val="en-US" w:eastAsia="ko-KR"/>
        </w:rPr>
        <w:t>Post-Conditions</w:t>
      </w:r>
      <w:bookmarkEnd w:id="2774"/>
      <w:bookmarkEnd w:id="2775"/>
    </w:p>
    <w:p w:rsidR="00DF339F" w:rsidRPr="0021242D" w:rsidRDefault="00DF339F" w:rsidP="00DF339F">
      <w:pPr>
        <w:rPr>
          <w:lang w:eastAsia="zh-CN"/>
        </w:rPr>
      </w:pPr>
      <w:r w:rsidRPr="0021242D">
        <w:rPr>
          <w:lang w:eastAsia="zh-CN"/>
        </w:rPr>
        <w:t>The Management Adapter has submitted a request to the Management Server to activate software previously installed.</w:t>
      </w:r>
    </w:p>
    <w:p w:rsidR="00DF339F" w:rsidRPr="0021242D" w:rsidRDefault="00DF339F" w:rsidP="00DF339F">
      <w:pPr>
        <w:rPr>
          <w:lang w:eastAsia="zh-CN"/>
        </w:rPr>
      </w:pPr>
      <w:r w:rsidRPr="0021242D">
        <w:rPr>
          <w:lang w:eastAsia="zh-CN"/>
        </w:rPr>
        <w:t>Record the event.</w:t>
      </w:r>
    </w:p>
    <w:p w:rsidR="00DF339F" w:rsidRPr="0021242D" w:rsidRDefault="00BA01F0" w:rsidP="00333FCD">
      <w:pPr>
        <w:pStyle w:val="Heading5"/>
        <w:rPr>
          <w:lang w:val="en-US"/>
        </w:rPr>
      </w:pPr>
      <w:bookmarkStart w:id="2776" w:name="_Toc418175176"/>
      <w:bookmarkStart w:id="2777" w:name="_Toc418661182"/>
      <w:r>
        <w:rPr>
          <w:lang w:val="en-US" w:eastAsia="zh-CN"/>
        </w:rPr>
        <w:t>D.2.2.</w:t>
      </w:r>
      <w:r w:rsidR="00DF339F" w:rsidRPr="0021242D">
        <w:rPr>
          <w:lang w:val="en-US" w:eastAsia="zh-CN"/>
        </w:rPr>
        <w:t>21</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76"/>
      <w:bookmarkEnd w:id="2777"/>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333FCD">
      <w:pPr>
        <w:pStyle w:val="Heading5"/>
        <w:rPr>
          <w:lang w:val="en-US"/>
        </w:rPr>
      </w:pPr>
      <w:bookmarkStart w:id="2778" w:name="_Toc418175177"/>
      <w:bookmarkStart w:id="2779" w:name="_Toc418661183"/>
      <w:r>
        <w:rPr>
          <w:lang w:val="en-US" w:eastAsia="zh-CN"/>
        </w:rPr>
        <w:t>D.2.2.</w:t>
      </w:r>
      <w:r w:rsidR="00DF339F" w:rsidRPr="0021242D">
        <w:rPr>
          <w:lang w:val="en-US" w:eastAsia="zh-CN"/>
        </w:rPr>
        <w:t>21</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78"/>
      <w:bookmarkEnd w:id="2779"/>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333FCD" w:rsidRPr="0021242D">
        <w:t xml:space="preserve"> </w:t>
      </w:r>
      <w:r w:rsidRPr="0021242D">
        <w:t>ms</w:t>
      </w:r>
    </w:p>
    <w:p w:rsidR="00DF339F" w:rsidRPr="004D635C" w:rsidRDefault="00BA01F0" w:rsidP="00333FCD">
      <w:pPr>
        <w:pStyle w:val="Heading4"/>
        <w:rPr>
          <w:lang w:val="en-US" w:eastAsia="zh-CN"/>
        </w:rPr>
      </w:pPr>
      <w:bookmarkStart w:id="2780" w:name="_Toc418175178"/>
      <w:bookmarkStart w:id="2781" w:name="_Toc418661184"/>
      <w:r w:rsidRPr="004D635C">
        <w:rPr>
          <w:lang w:val="en-US" w:eastAsia="zh-CN"/>
        </w:rPr>
        <w:t>D.2.2.</w:t>
      </w:r>
      <w:r w:rsidR="00DF339F" w:rsidRPr="004D635C">
        <w:rPr>
          <w:lang w:val="en-US" w:eastAsia="zh-CN"/>
        </w:rPr>
        <w:t>22</w:t>
      </w:r>
      <w:r w:rsidR="00DF339F" w:rsidRPr="004D635C">
        <w:rPr>
          <w:lang w:val="en-US"/>
        </w:rPr>
        <w:tab/>
      </w:r>
      <w:r w:rsidR="00DF339F" w:rsidRPr="004D635C">
        <w:rPr>
          <w:lang w:val="en-US" w:eastAsia="zh-CN"/>
        </w:rPr>
        <w:t>deactivateSoftware</w:t>
      </w:r>
      <w:bookmarkEnd w:id="2780"/>
      <w:bookmarkEnd w:id="2781"/>
    </w:p>
    <w:p w:rsidR="004D635C" w:rsidRPr="004D635C" w:rsidRDefault="004D635C" w:rsidP="004D635C">
      <w:pPr>
        <w:pStyle w:val="Heading5"/>
        <w:rPr>
          <w:lang w:val="en-US"/>
        </w:rPr>
      </w:pPr>
      <w:bookmarkStart w:id="2782" w:name="_Toc418661185"/>
      <w:r w:rsidRPr="004D635C">
        <w:rPr>
          <w:lang w:val="en-US" w:eastAsia="zh-CN"/>
        </w:rPr>
        <w:t>D.2.2.22</w:t>
      </w:r>
      <w:r w:rsidRPr="004D635C">
        <w:rPr>
          <w:lang w:val="en-US"/>
        </w:rPr>
        <w:t>.1</w:t>
      </w:r>
      <w:r w:rsidRPr="004D635C">
        <w:rPr>
          <w:lang w:val="en-US"/>
        </w:rPr>
        <w:tab/>
        <w:t>Description</w:t>
      </w:r>
      <w:bookmarkEnd w:id="2782"/>
    </w:p>
    <w:p w:rsidR="00DF339F" w:rsidRPr="004D635C" w:rsidRDefault="00DF339F" w:rsidP="00DF339F">
      <w:r w:rsidRPr="004D635C">
        <w:t>This service capability provides the ability to</w:t>
      </w:r>
      <w:r w:rsidRPr="004D635C">
        <w:rPr>
          <w:lang w:eastAsia="zh-CN"/>
        </w:rPr>
        <w:t xml:space="preserve"> </w:t>
      </w:r>
      <w:r w:rsidRPr="004D635C">
        <w:t xml:space="preserve">execute a </w:t>
      </w:r>
      <w:r w:rsidRPr="004D635C">
        <w:rPr>
          <w:lang w:eastAsia="zh-CN"/>
        </w:rPr>
        <w:t>deactivateSoftware</w:t>
      </w:r>
      <w:r w:rsidRPr="004D635C">
        <w:t xml:space="preserve"> request from an AE.</w:t>
      </w:r>
    </w:p>
    <w:p w:rsidR="00DF339F" w:rsidRPr="004D635C" w:rsidRDefault="00BA01F0" w:rsidP="00333FCD">
      <w:pPr>
        <w:pStyle w:val="Heading5"/>
        <w:rPr>
          <w:lang w:val="en-US"/>
        </w:rPr>
      </w:pPr>
      <w:bookmarkStart w:id="2783" w:name="_Toc418175179"/>
      <w:bookmarkStart w:id="2784" w:name="_Toc418661186"/>
      <w:r w:rsidRPr="004D635C">
        <w:rPr>
          <w:lang w:val="en-US" w:eastAsia="zh-CN"/>
        </w:rPr>
        <w:t>D.2.2.</w:t>
      </w:r>
      <w:r w:rsidR="00DF339F" w:rsidRPr="004D635C">
        <w:rPr>
          <w:lang w:val="en-US" w:eastAsia="zh-CN"/>
        </w:rPr>
        <w:t>22</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83"/>
      <w:bookmarkEnd w:id="2784"/>
    </w:p>
    <w:p w:rsidR="00DF339F" w:rsidRPr="0021242D" w:rsidRDefault="00DF339F" w:rsidP="00DF339F">
      <w:pPr>
        <w:rPr>
          <w:lang w:eastAsia="zh-CN"/>
        </w:rPr>
      </w:pPr>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4D635C">
      <w:pPr>
        <w:pStyle w:val="Heading5"/>
        <w:rPr>
          <w:lang w:eastAsia="zh-CN"/>
        </w:rPr>
      </w:pPr>
      <w:bookmarkStart w:id="2785" w:name="_Toc418175180"/>
      <w:bookmarkStart w:id="2786" w:name="_Toc418661187"/>
      <w:r>
        <w:rPr>
          <w:lang w:eastAsia="zh-CN"/>
        </w:rPr>
        <w:t>D.2.2.</w:t>
      </w:r>
      <w:r w:rsidR="00DF339F" w:rsidRPr="0021242D">
        <w:rPr>
          <w:lang w:eastAsia="zh-CN"/>
        </w:rPr>
        <w:t>22</w:t>
      </w:r>
      <w:r w:rsidR="00DF339F" w:rsidRPr="0021242D">
        <w:t>.</w:t>
      </w:r>
      <w:r w:rsidR="004D635C">
        <w:t>3</w:t>
      </w:r>
      <w:r w:rsidR="00DF339F" w:rsidRPr="0021242D">
        <w:tab/>
        <w:t>Signature –</w:t>
      </w:r>
      <w:r w:rsidR="004415F7" w:rsidRPr="0021242D">
        <w:t xml:space="preserve"> </w:t>
      </w:r>
      <w:r w:rsidR="00DF339F" w:rsidRPr="0021242D">
        <w:rPr>
          <w:lang w:eastAsia="zh-CN"/>
        </w:rPr>
        <w:t>deactivateSoftware</w:t>
      </w:r>
      <w:bookmarkEnd w:id="2785"/>
      <w:bookmarkEnd w:id="2786"/>
    </w:p>
    <w:p w:rsidR="00333FCD" w:rsidRPr="0021242D" w:rsidRDefault="00333FCD" w:rsidP="00333FCD">
      <w:pPr>
        <w:pStyle w:val="TH"/>
      </w:pPr>
      <w:r w:rsidRPr="0021242D">
        <w:t xml:space="preserve">Table </w:t>
      </w:r>
      <w:r w:rsidR="00BA01F0">
        <w:t>D.2.2.</w:t>
      </w:r>
      <w:r w:rsidRPr="0021242D">
        <w:t>2</w:t>
      </w:r>
      <w:r w:rsidRPr="0021242D">
        <w:rPr>
          <w:lang w:eastAsia="zh-CN"/>
        </w:rPr>
        <w:t>2</w:t>
      </w:r>
      <w:r w:rsidRPr="0021242D">
        <w:t>.</w:t>
      </w:r>
      <w:r w:rsidR="004D635C">
        <w:t>3</w:t>
      </w:r>
      <w:r w:rsidRPr="0021242D">
        <w:t>-1: Device Management Service –</w:t>
      </w:r>
      <w:r w:rsidR="004415F7" w:rsidRPr="0021242D">
        <w:t xml:space="preserve"> </w:t>
      </w:r>
      <w:r w:rsidRPr="0021242D">
        <w:t>deactivateSoftware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333FCD">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333FCD">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zh-CN"/>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333FCD">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333FCD">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333FCD">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333FCD">
            <w:pPr>
              <w:pStyle w:val="TAL"/>
              <w:rPr>
                <w:lang w:eastAsia="ko-KR"/>
              </w:rPr>
            </w:pPr>
            <w:r w:rsidRPr="0021242D">
              <w:rPr>
                <w:lang w:eastAsia="ko-KR"/>
              </w:rPr>
              <w:t>Unique response types for this service.</w:t>
            </w:r>
          </w:p>
          <w:p w:rsidR="00DF339F" w:rsidRPr="0021242D" w:rsidRDefault="00DF339F" w:rsidP="00333FCD">
            <w:pPr>
              <w:pStyle w:val="TAL"/>
              <w:rPr>
                <w:lang w:eastAsia="zh-CN"/>
              </w:rPr>
            </w:pPr>
            <w:r w:rsidRPr="0021242D">
              <w:rPr>
                <w:lang w:eastAsia="ko-KR"/>
              </w:rPr>
              <w:t>N</w:t>
            </w:r>
            <w:r w:rsidR="00333FCD" w:rsidRPr="0021242D">
              <w:rPr>
                <w:lang w:eastAsia="ko-KR"/>
              </w:rPr>
              <w:t>OTE</w:t>
            </w:r>
            <w:r w:rsidRPr="0021242D">
              <w:rPr>
                <w:lang w:eastAsia="ko-KR"/>
              </w:rPr>
              <w:t xml:space="preserve">: </w:t>
            </w:r>
            <w:r w:rsidR="00333FCD" w:rsidRPr="0021242D">
              <w:rPr>
                <w:lang w:eastAsia="ko-KR"/>
              </w:rPr>
              <w:tab/>
            </w:r>
            <w:r w:rsidRPr="0021242D">
              <w:rPr>
                <w:lang w:eastAsia="ko-KR"/>
              </w:rPr>
              <w:t>Consumed services also provide response types.</w:t>
            </w:r>
          </w:p>
        </w:tc>
      </w:tr>
    </w:tbl>
    <w:p w:rsidR="00333FCD" w:rsidRPr="0021242D" w:rsidRDefault="00333FCD" w:rsidP="00333FCD">
      <w:pPr>
        <w:rPr>
          <w:lang w:eastAsia="zh-CN"/>
        </w:rPr>
      </w:pPr>
    </w:p>
    <w:p w:rsidR="00DF339F" w:rsidRPr="0021242D" w:rsidRDefault="00BA01F0" w:rsidP="004D635C">
      <w:pPr>
        <w:pStyle w:val="Heading5"/>
        <w:rPr>
          <w:lang w:eastAsia="ko-KR"/>
        </w:rPr>
      </w:pPr>
      <w:bookmarkStart w:id="2787" w:name="_Toc418661188"/>
      <w:r>
        <w:rPr>
          <w:lang w:eastAsia="zh-CN"/>
        </w:rPr>
        <w:t>D.2.2.</w:t>
      </w:r>
      <w:r w:rsidR="00DF339F" w:rsidRPr="0021242D">
        <w:rPr>
          <w:lang w:eastAsia="zh-CN"/>
        </w:rPr>
        <w:t>22</w:t>
      </w:r>
      <w:r w:rsidR="00DF339F" w:rsidRPr="0021242D">
        <w:t>.</w:t>
      </w:r>
      <w:r w:rsidR="004D635C">
        <w:t>4</w:t>
      </w:r>
      <w:r w:rsidR="00DF339F" w:rsidRPr="0021242D">
        <w:tab/>
      </w:r>
      <w:r w:rsidR="00DF339F" w:rsidRPr="0021242D">
        <w:rPr>
          <w:lang w:eastAsia="ko-KR"/>
        </w:rPr>
        <w:t>Service Interactions</w:t>
      </w:r>
      <w:bookmarkEnd w:id="2787"/>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12"/>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12"/>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12"/>
        </w:numPr>
        <w:rPr>
          <w:lang w:eastAsia="ko-KR"/>
        </w:rPr>
      </w:pPr>
      <w:r w:rsidRPr="0021242D">
        <w:rPr>
          <w:lang w:eastAsia="ko-KR"/>
        </w:rPr>
        <w:t xml:space="preserve">Issues the request to the Management Adapter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p>
    <w:p w:rsidR="00DF339F" w:rsidRPr="0021242D" w:rsidRDefault="00DF339F" w:rsidP="004415F7">
      <w:pPr>
        <w:pStyle w:val="BN"/>
        <w:numPr>
          <w:ilvl w:val="0"/>
          <w:numId w:val="112"/>
        </w:numPr>
        <w:rPr>
          <w:lang w:eastAsia="ko-KR"/>
        </w:rPr>
      </w:pPr>
      <w:r w:rsidRPr="0021242D">
        <w:rPr>
          <w:lang w:eastAsia="ko-KR"/>
        </w:rPr>
        <w:t>Records the event</w:t>
      </w:r>
    </w:p>
    <w:p w:rsidR="00DF339F" w:rsidRPr="0021242D" w:rsidRDefault="00D032FE" w:rsidP="00CC28E1">
      <w:pPr>
        <w:pStyle w:val="FL"/>
        <w:rPr>
          <w:lang w:eastAsia="zh-CN"/>
        </w:rPr>
      </w:pPr>
      <w:r w:rsidRPr="0021242D">
        <w:object w:dxaOrig="12285" w:dyaOrig="5805">
          <v:shape id="_x0000_i1139" type="#_x0000_t75" style="width:459.65pt;height:3in" o:ole="">
            <v:imagedata r:id="rId276" o:title=""/>
          </v:shape>
          <o:OLEObject Type="Embed" ProgID="Visio.Drawing.11" ShapeID="_x0000_i1139" DrawAspect="Content" ObjectID="_1492401495" r:id="rId277"/>
        </w:object>
      </w:r>
    </w:p>
    <w:p w:rsidR="00DF339F" w:rsidRPr="0021242D" w:rsidRDefault="00DF339F" w:rsidP="00D032FE">
      <w:pPr>
        <w:pStyle w:val="TF"/>
      </w:pPr>
      <w:r w:rsidRPr="0021242D">
        <w:t xml:space="preserve">Figure </w:t>
      </w:r>
      <w:r w:rsidR="00BA01F0">
        <w:t>D.2.2.</w:t>
      </w:r>
      <w:r w:rsidRPr="0021242D">
        <w:t>22.</w:t>
      </w:r>
      <w:r w:rsidR="004D635C">
        <w:t>4</w:t>
      </w:r>
      <w:r w:rsidR="00865D5D" w:rsidRPr="0021242D">
        <w:t>-1</w:t>
      </w:r>
      <w:r w:rsidR="00D032FE" w:rsidRPr="0021242D">
        <w:t>:</w:t>
      </w:r>
      <w:r w:rsidRPr="0021242D">
        <w:t xml:space="preserve"> deactivateSoftware Interaction Diagram</w:t>
      </w:r>
    </w:p>
    <w:p w:rsidR="00DF339F" w:rsidRPr="0021242D" w:rsidRDefault="00BA01F0" w:rsidP="00D032FE">
      <w:pPr>
        <w:pStyle w:val="Heading5"/>
        <w:rPr>
          <w:lang w:val="en-US"/>
        </w:rPr>
      </w:pPr>
      <w:bookmarkStart w:id="2788" w:name="_Toc418175181"/>
      <w:bookmarkStart w:id="2789" w:name="_Toc418661189"/>
      <w:r>
        <w:rPr>
          <w:lang w:val="en-US" w:eastAsia="zh-CN"/>
        </w:rPr>
        <w:t>D.2.2.</w:t>
      </w:r>
      <w:r w:rsidR="00DF339F" w:rsidRPr="0021242D">
        <w:rPr>
          <w:lang w:val="en-US" w:eastAsia="zh-CN"/>
        </w:rPr>
        <w:t>22</w:t>
      </w:r>
      <w:r w:rsidR="00DF339F" w:rsidRPr="0021242D">
        <w:rPr>
          <w:lang w:val="en-US"/>
        </w:rPr>
        <w:t>.</w:t>
      </w:r>
      <w:r w:rsidR="004D635C">
        <w:rPr>
          <w:lang w:val="en-US"/>
        </w:rPr>
        <w:t>5</w:t>
      </w:r>
      <w:r w:rsidR="00DF339F" w:rsidRPr="0021242D">
        <w:rPr>
          <w:lang w:val="en-US"/>
        </w:rPr>
        <w:tab/>
        <w:t>Post-Conditions</w:t>
      </w:r>
      <w:bookmarkEnd w:id="2788"/>
      <w:bookmarkEnd w:id="2789"/>
    </w:p>
    <w:p w:rsidR="00DF339F" w:rsidRPr="0021242D" w:rsidRDefault="00DF339F" w:rsidP="00DF339F">
      <w:pPr>
        <w:rPr>
          <w:lang w:eastAsia="zh-CN"/>
        </w:rPr>
      </w:pPr>
      <w:r w:rsidRPr="0021242D">
        <w:rPr>
          <w:lang w:eastAsia="zh-CN"/>
        </w:rPr>
        <w:t xml:space="preserve">The Management Adapter has submitted a request to the Management Server to </w:t>
      </w:r>
      <w:r w:rsidRPr="0021242D">
        <w:rPr>
          <w:rFonts w:eastAsia="Arial Unicode MS"/>
        </w:rPr>
        <w:t>deactivate</w:t>
      </w:r>
      <w:r w:rsidRPr="0021242D">
        <w:rPr>
          <w:rFonts w:eastAsia="Arial Unicode MS"/>
          <w:lang w:eastAsia="zh-CN"/>
        </w:rPr>
        <w:t>s</w:t>
      </w:r>
      <w:r w:rsidRPr="0021242D">
        <w:rPr>
          <w:rFonts w:eastAsia="Arial Unicode MS"/>
        </w:rPr>
        <w:t xml:space="preserve"> software</w:t>
      </w:r>
      <w:r w:rsidRPr="0021242D">
        <w:rPr>
          <w:lang w:eastAsia="zh-CN"/>
        </w:rPr>
        <w:t>.</w:t>
      </w:r>
    </w:p>
    <w:p w:rsidR="00DF339F" w:rsidRPr="0021242D" w:rsidRDefault="00DF339F" w:rsidP="00DF339F">
      <w:pPr>
        <w:rPr>
          <w:lang w:eastAsia="zh-CN"/>
        </w:rPr>
      </w:pPr>
      <w:r w:rsidRPr="0021242D">
        <w:rPr>
          <w:lang w:eastAsia="zh-CN"/>
        </w:rPr>
        <w:t>The event is recorded.</w:t>
      </w:r>
    </w:p>
    <w:p w:rsidR="00DF339F" w:rsidRPr="0021242D" w:rsidRDefault="00BA01F0" w:rsidP="00D032FE">
      <w:pPr>
        <w:pStyle w:val="Heading5"/>
        <w:rPr>
          <w:lang w:val="en-US"/>
        </w:rPr>
      </w:pPr>
      <w:bookmarkStart w:id="2790" w:name="_Toc418175182"/>
      <w:bookmarkStart w:id="2791" w:name="_Toc418661190"/>
      <w:r>
        <w:rPr>
          <w:lang w:val="en-US" w:eastAsia="zh-CN"/>
        </w:rPr>
        <w:t>D.2.2.</w:t>
      </w:r>
      <w:r w:rsidR="00DF339F" w:rsidRPr="0021242D">
        <w:rPr>
          <w:lang w:val="en-US" w:eastAsia="zh-CN"/>
        </w:rPr>
        <w:t>22</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790"/>
      <w:bookmarkEnd w:id="2791"/>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D032FE">
      <w:pPr>
        <w:pStyle w:val="Heading5"/>
        <w:rPr>
          <w:lang w:val="en-US"/>
        </w:rPr>
      </w:pPr>
      <w:bookmarkStart w:id="2792" w:name="_Toc418175183"/>
      <w:bookmarkStart w:id="2793" w:name="_Toc418661191"/>
      <w:r>
        <w:rPr>
          <w:lang w:val="en-US" w:eastAsia="zh-CN"/>
        </w:rPr>
        <w:t>D.2.2.</w:t>
      </w:r>
      <w:r w:rsidR="00DF339F" w:rsidRPr="0021242D">
        <w:rPr>
          <w:lang w:val="en-US" w:eastAsia="zh-CN"/>
        </w:rPr>
        <w:t>22</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792"/>
      <w:bookmarkEnd w:id="2793"/>
    </w:p>
    <w:p w:rsidR="00DF339F" w:rsidRPr="0021242D" w:rsidRDefault="00DF339F" w:rsidP="00DF339F">
      <w:r w:rsidRPr="0021242D">
        <w:t>Message Exchange Patterns: In-Out</w:t>
      </w:r>
    </w:p>
    <w:p w:rsidR="00DF339F" w:rsidRPr="0021242D" w:rsidRDefault="00DF339F" w:rsidP="00DF339F">
      <w:r w:rsidRPr="0021242D">
        <w:t>Transaction Pattern: Participation allowed</w:t>
      </w:r>
    </w:p>
    <w:p w:rsidR="00DF339F" w:rsidRPr="0021242D" w:rsidRDefault="00DF339F" w:rsidP="00DF339F">
      <w:r w:rsidRPr="0021242D">
        <w:t>Maximum Response: 300</w:t>
      </w:r>
      <w:r w:rsidR="00D032FE" w:rsidRPr="0021242D">
        <w:t xml:space="preserve"> </w:t>
      </w:r>
      <w:r w:rsidRPr="0021242D">
        <w:t>ms</w:t>
      </w:r>
    </w:p>
    <w:p w:rsidR="00DF339F" w:rsidRPr="004D635C" w:rsidRDefault="00BA01F0" w:rsidP="00D032FE">
      <w:pPr>
        <w:pStyle w:val="Heading4"/>
        <w:rPr>
          <w:lang w:val="en-US" w:eastAsia="zh-CN"/>
        </w:rPr>
      </w:pPr>
      <w:bookmarkStart w:id="2794" w:name="_Toc418175184"/>
      <w:bookmarkStart w:id="2795" w:name="_Toc418661192"/>
      <w:r w:rsidRPr="004D635C">
        <w:rPr>
          <w:lang w:val="en-US" w:eastAsia="zh-CN"/>
        </w:rPr>
        <w:t>D.2.2.</w:t>
      </w:r>
      <w:r w:rsidR="00DF339F" w:rsidRPr="004D635C">
        <w:rPr>
          <w:lang w:val="en-US" w:eastAsia="zh-CN"/>
        </w:rPr>
        <w:t>23</w:t>
      </w:r>
      <w:r w:rsidR="00DF339F" w:rsidRPr="004D635C">
        <w:rPr>
          <w:lang w:val="en-US"/>
        </w:rPr>
        <w:tab/>
      </w:r>
      <w:r w:rsidR="00DF339F" w:rsidRPr="004D635C">
        <w:rPr>
          <w:lang w:val="en-US" w:eastAsia="zh-CN"/>
        </w:rPr>
        <w:t>removeSoftware</w:t>
      </w:r>
      <w:bookmarkEnd w:id="2794"/>
      <w:bookmarkEnd w:id="2795"/>
    </w:p>
    <w:p w:rsidR="004D635C" w:rsidRPr="004D635C" w:rsidRDefault="004D635C" w:rsidP="004D635C">
      <w:pPr>
        <w:pStyle w:val="Heading5"/>
        <w:rPr>
          <w:lang w:val="en-US"/>
        </w:rPr>
      </w:pPr>
      <w:bookmarkStart w:id="2796" w:name="_Toc418661193"/>
      <w:r w:rsidRPr="004D635C">
        <w:rPr>
          <w:lang w:val="en-US" w:eastAsia="zh-CN"/>
        </w:rPr>
        <w:t>D.2.2.23</w:t>
      </w:r>
      <w:r w:rsidRPr="004D635C">
        <w:rPr>
          <w:lang w:val="en-US"/>
        </w:rPr>
        <w:t>.1</w:t>
      </w:r>
      <w:r w:rsidRPr="004D635C">
        <w:rPr>
          <w:lang w:val="en-US"/>
        </w:rPr>
        <w:tab/>
        <w:t>Description</w:t>
      </w:r>
      <w:bookmarkEnd w:id="2796"/>
    </w:p>
    <w:p w:rsidR="00DF339F" w:rsidRPr="004D635C" w:rsidRDefault="00DF339F" w:rsidP="00DF339F">
      <w:pPr>
        <w:rPr>
          <w:lang w:eastAsia="zh-CN"/>
        </w:rPr>
      </w:pPr>
      <w:r w:rsidRPr="004D635C">
        <w:t>This service capability provides the ability to</w:t>
      </w:r>
      <w:r w:rsidRPr="004D635C">
        <w:rPr>
          <w:lang w:eastAsia="zh-CN"/>
        </w:rPr>
        <w:t xml:space="preserve"> </w:t>
      </w:r>
      <w:r w:rsidRPr="004D635C">
        <w:t xml:space="preserve">execute a </w:t>
      </w:r>
      <w:r w:rsidRPr="004D635C">
        <w:rPr>
          <w:lang w:eastAsia="zh-CN"/>
        </w:rPr>
        <w:t>removeSoftware</w:t>
      </w:r>
      <w:r w:rsidRPr="004D635C">
        <w:t xml:space="preserve"> request from an AE.</w:t>
      </w:r>
    </w:p>
    <w:p w:rsidR="00DF339F" w:rsidRPr="004D635C" w:rsidRDefault="00BA01F0" w:rsidP="00D032FE">
      <w:pPr>
        <w:pStyle w:val="Heading5"/>
        <w:rPr>
          <w:lang w:val="en-US"/>
        </w:rPr>
      </w:pPr>
      <w:bookmarkStart w:id="2797" w:name="_Toc418175185"/>
      <w:bookmarkStart w:id="2798" w:name="_Toc418661194"/>
      <w:r w:rsidRPr="004D635C">
        <w:rPr>
          <w:lang w:val="en-US" w:eastAsia="zh-CN"/>
        </w:rPr>
        <w:t>D.2.2.</w:t>
      </w:r>
      <w:r w:rsidR="00DF339F" w:rsidRPr="004D635C">
        <w:rPr>
          <w:lang w:val="en-US" w:eastAsia="zh-CN"/>
        </w:rPr>
        <w:t>23</w:t>
      </w:r>
      <w:r w:rsidR="00DF339F" w:rsidRPr="004D635C">
        <w:rPr>
          <w:lang w:val="en-US"/>
        </w:rPr>
        <w:t>.</w:t>
      </w:r>
      <w:r w:rsidR="004D635C" w:rsidRPr="004D635C">
        <w:rPr>
          <w:lang w:val="en-US"/>
        </w:rPr>
        <w:t>2</w:t>
      </w:r>
      <w:r w:rsidR="00DF339F" w:rsidRPr="004D635C">
        <w:rPr>
          <w:lang w:val="en-US"/>
        </w:rPr>
        <w:tab/>
      </w:r>
      <w:r w:rsidR="00D87590" w:rsidRPr="004D635C">
        <w:rPr>
          <w:lang w:val="en-US"/>
        </w:rPr>
        <w:t>Pre-Conditions</w:t>
      </w:r>
      <w:bookmarkEnd w:id="2797"/>
      <w:bookmarkEnd w:id="2798"/>
    </w:p>
    <w:p w:rsidR="00DF339F" w:rsidRPr="0021242D" w:rsidRDefault="00DF339F" w:rsidP="00DF339F">
      <w:r w:rsidRPr="0021242D">
        <w:t xml:space="preserve">The </w:t>
      </w:r>
      <w:r w:rsidR="00D87590">
        <w:t>Pre-Conditions</w:t>
      </w:r>
      <w:r w:rsidRPr="0021242D">
        <w:t xml:space="preserve"> for Mca Received Requests are met.</w:t>
      </w:r>
    </w:p>
    <w:p w:rsidR="00DF339F" w:rsidRPr="0021242D" w:rsidRDefault="00DF339F" w:rsidP="00DF339F">
      <w:r w:rsidRPr="0021242D">
        <w:t>A correlation between a Management Adapter, the M2M Service Capability and device exist.</w:t>
      </w:r>
    </w:p>
    <w:p w:rsidR="00DF339F" w:rsidRPr="0021242D" w:rsidRDefault="00BA01F0" w:rsidP="00D032FE">
      <w:pPr>
        <w:pStyle w:val="Heading5"/>
        <w:rPr>
          <w:lang w:val="en-US" w:eastAsia="zh-CN"/>
        </w:rPr>
      </w:pPr>
      <w:bookmarkStart w:id="2799" w:name="_Toc418175186"/>
      <w:bookmarkStart w:id="2800" w:name="_Toc418661195"/>
      <w:r>
        <w:rPr>
          <w:lang w:val="en-US" w:eastAsia="zh-CN"/>
        </w:rPr>
        <w:lastRenderedPageBreak/>
        <w:t>D.2.2.</w:t>
      </w:r>
      <w:r w:rsidR="00DF339F" w:rsidRPr="0021242D">
        <w:rPr>
          <w:lang w:val="en-US" w:eastAsia="zh-CN"/>
        </w:rPr>
        <w:t>23</w:t>
      </w:r>
      <w:r w:rsidR="00DF339F" w:rsidRPr="0021242D">
        <w:rPr>
          <w:lang w:val="en-US"/>
        </w:rPr>
        <w:t>.</w:t>
      </w:r>
      <w:r w:rsidR="004D635C">
        <w:rPr>
          <w:lang w:val="en-US"/>
        </w:rPr>
        <w:t>3</w:t>
      </w:r>
      <w:r w:rsidR="00DF339F" w:rsidRPr="0021242D">
        <w:rPr>
          <w:lang w:val="en-US"/>
        </w:rPr>
        <w:tab/>
        <w:t>Signature –</w:t>
      </w:r>
      <w:r w:rsidR="004415F7" w:rsidRPr="0021242D">
        <w:rPr>
          <w:lang w:val="en-US"/>
        </w:rPr>
        <w:t xml:space="preserve"> </w:t>
      </w:r>
      <w:r w:rsidR="00DF339F" w:rsidRPr="0021242D">
        <w:rPr>
          <w:lang w:val="en-US" w:eastAsia="zh-CN"/>
        </w:rPr>
        <w:t>removeSoftware</w:t>
      </w:r>
      <w:bookmarkEnd w:id="2799"/>
      <w:bookmarkEnd w:id="2800"/>
    </w:p>
    <w:p w:rsidR="00D032FE" w:rsidRPr="0021242D" w:rsidRDefault="00D032FE" w:rsidP="00D032FE">
      <w:pPr>
        <w:pStyle w:val="TH"/>
      </w:pPr>
      <w:r w:rsidRPr="0021242D">
        <w:t xml:space="preserve">Table </w:t>
      </w:r>
      <w:r w:rsidR="00BA01F0">
        <w:t>D.2.2.</w:t>
      </w:r>
      <w:r w:rsidRPr="0021242D">
        <w:rPr>
          <w:lang w:eastAsia="zh-CN"/>
        </w:rPr>
        <w:t>23</w:t>
      </w:r>
      <w:r w:rsidRPr="0021242D">
        <w:t>.</w:t>
      </w:r>
      <w:r w:rsidR="004D635C">
        <w:t>3</w:t>
      </w:r>
      <w:r w:rsidRPr="0021242D">
        <w:t>-1: Device Management Service –</w:t>
      </w:r>
      <w:r w:rsidR="004415F7" w:rsidRPr="0021242D">
        <w:t xml:space="preserve"> </w:t>
      </w:r>
      <w:r w:rsidRPr="0021242D">
        <w:rPr>
          <w:lang w:eastAsia="zh-CN"/>
        </w:rPr>
        <w:t>removeSoftware</w:t>
      </w:r>
      <w:r w:rsidRPr="0021242D">
        <w:t xml:space="preserve"> capability</w:t>
      </w:r>
    </w:p>
    <w:tbl>
      <w:tblPr>
        <w:tblW w:w="8816" w:type="dxa"/>
        <w:jc w:val="center"/>
        <w:tblLayout w:type="fixed"/>
        <w:tblCellMar>
          <w:left w:w="0" w:type="dxa"/>
          <w:right w:w="0" w:type="dxa"/>
        </w:tblCellMar>
        <w:tblLook w:val="0000"/>
      </w:tblPr>
      <w:tblGrid>
        <w:gridCol w:w="1709"/>
        <w:gridCol w:w="900"/>
        <w:gridCol w:w="900"/>
        <w:gridCol w:w="5307"/>
      </w:tblGrid>
      <w:tr w:rsidR="00DF339F" w:rsidRPr="0021242D" w:rsidTr="00DF339F">
        <w:trPr>
          <w:tblHeader/>
          <w:jc w:val="center"/>
        </w:trPr>
        <w:tc>
          <w:tcPr>
            <w:tcW w:w="1709" w:type="dxa"/>
            <w:tcBorders>
              <w:top w:val="single" w:sz="1" w:space="0" w:color="000000"/>
              <w:left w:val="single" w:sz="1" w:space="0" w:color="000000"/>
              <w:bottom w:val="single" w:sz="1" w:space="0" w:color="000000"/>
            </w:tcBorders>
            <w:shd w:val="clear" w:color="auto" w:fill="C0C0C0"/>
          </w:tcPr>
          <w:p w:rsidR="00DF339F" w:rsidRPr="0021242D" w:rsidRDefault="00DF339F" w:rsidP="00D032F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032F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DF339F" w:rsidRPr="0021242D" w:rsidRDefault="00DF339F" w:rsidP="00D032F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DF339F" w:rsidRPr="0021242D" w:rsidRDefault="00DF339F" w:rsidP="00D032FE">
            <w:pPr>
              <w:pStyle w:val="TAH"/>
            </w:pPr>
            <w:r w:rsidRPr="0021242D">
              <w:t>Description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D032FE">
            <w:pPr>
              <w:pStyle w:val="TAL"/>
              <w:rPr>
                <w:lang w:eastAsia="ko-KR"/>
              </w:rPr>
            </w:pPr>
            <w:r w:rsidRPr="0021242D">
              <w:rPr>
                <w:lang w:eastAsia="ko-KR"/>
              </w:rPr>
              <w:t>Common request input attributes</w:t>
            </w:r>
          </w:p>
        </w:tc>
        <w:tc>
          <w:tcPr>
            <w:tcW w:w="900"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ko-KR"/>
              </w:rPr>
            </w:pPr>
            <w:r w:rsidRPr="0021242D">
              <w:rPr>
                <w:lang w:eastAsia="ko-KR"/>
              </w:rPr>
              <w:t>-</w:t>
            </w:r>
          </w:p>
        </w:tc>
        <w:tc>
          <w:tcPr>
            <w:tcW w:w="900" w:type="dxa"/>
            <w:tcBorders>
              <w:left w:val="single" w:sz="1" w:space="0" w:color="000000"/>
              <w:bottom w:val="single" w:sz="1" w:space="0" w:color="000000"/>
            </w:tcBorders>
          </w:tcPr>
          <w:p w:rsidR="00DF339F" w:rsidRPr="0021242D" w:rsidRDefault="00DF339F" w:rsidP="00D032FE">
            <w:pPr>
              <w:pStyle w:val="TAL"/>
              <w:rPr>
                <w:lang w:eastAsia="zh-CN"/>
              </w:rPr>
            </w:pPr>
            <w:r w:rsidRPr="0021242D">
              <w:rPr>
                <w:lang w:eastAsia="ko-KR"/>
              </w:rPr>
              <w:t>-</w:t>
            </w:r>
          </w:p>
        </w:tc>
        <w:tc>
          <w:tcPr>
            <w:tcW w:w="5307"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zh-CN"/>
              </w:rPr>
            </w:pPr>
            <w:r w:rsidRPr="0021242D">
              <w:t xml:space="preserve">See Table </w:t>
            </w:r>
            <w:r w:rsidR="0096421F">
              <w:t>A.2.2-</w:t>
            </w:r>
            <w:r w:rsidRPr="0021242D">
              <w:t xml:space="preserve">1 </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D032FE">
            <w:pPr>
              <w:pStyle w:val="TAL"/>
              <w:rPr>
                <w:lang w:eastAsia="ko-KR"/>
              </w:rPr>
            </w:pPr>
            <w:r w:rsidRPr="0021242D">
              <w:rPr>
                <w:lang w:eastAsia="ko-KR"/>
              </w:rPr>
              <w:t>device</w:t>
            </w:r>
            <w:r w:rsidRPr="0021242D">
              <w:rPr>
                <w:lang w:eastAsia="zh-CN"/>
              </w:rPr>
              <w:t>Id</w:t>
            </w:r>
          </w:p>
        </w:tc>
        <w:tc>
          <w:tcPr>
            <w:tcW w:w="900"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D032FE">
            <w:pPr>
              <w:pStyle w:val="TAL"/>
              <w:rPr>
                <w:lang w:eastAsia="zh-CN"/>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D032FE">
            <w:pPr>
              <w:pStyle w:val="TAL"/>
            </w:pPr>
            <w:r w:rsidRPr="0021242D">
              <w:rPr>
                <w:lang w:eastAsia="zh-CN"/>
              </w:rPr>
              <w:t>The unique device identifier in the context of the M2M M2M Service Subscription.</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D032FE">
            <w:pPr>
              <w:pStyle w:val="TAL"/>
              <w:rPr>
                <w:lang w:eastAsia="ko-KR"/>
              </w:rPr>
            </w:pPr>
            <w:r w:rsidRPr="0021242D">
              <w:rPr>
                <w:lang w:eastAsia="ko-KR"/>
              </w:rPr>
              <w:t>version</w:t>
            </w:r>
          </w:p>
        </w:tc>
        <w:tc>
          <w:tcPr>
            <w:tcW w:w="900" w:type="dxa"/>
            <w:tcBorders>
              <w:left w:val="single" w:sz="1" w:space="0" w:color="000000"/>
              <w:bottom w:val="single" w:sz="1" w:space="0" w:color="000000"/>
              <w:right w:val="single" w:sz="1" w:space="0" w:color="000000"/>
            </w:tcBorders>
          </w:tcPr>
          <w:p w:rsidR="00DF339F" w:rsidRPr="0021242D" w:rsidRDefault="00DF339F" w:rsidP="00D032FE">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D032FE">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ko-KR"/>
              </w:rPr>
            </w:pPr>
            <w:r w:rsidRPr="0021242D">
              <w:rPr>
                <w:lang w:eastAsia="ko-KR"/>
              </w:rPr>
              <w:t>The version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D032FE">
            <w:pPr>
              <w:pStyle w:val="TAL"/>
              <w:rPr>
                <w:lang w:eastAsia="zh-CN"/>
              </w:rPr>
            </w:pPr>
            <w:r w:rsidRPr="0021242D">
              <w:rPr>
                <w:lang w:eastAsia="ko-KR"/>
              </w:rPr>
              <w:t>name</w:t>
            </w:r>
          </w:p>
        </w:tc>
        <w:tc>
          <w:tcPr>
            <w:tcW w:w="900" w:type="dxa"/>
            <w:tcBorders>
              <w:left w:val="single" w:sz="1" w:space="0" w:color="000000"/>
              <w:bottom w:val="single" w:sz="1" w:space="0" w:color="000000"/>
              <w:right w:val="single" w:sz="1" w:space="0" w:color="000000"/>
            </w:tcBorders>
          </w:tcPr>
          <w:p w:rsidR="00DF339F" w:rsidRPr="0021242D" w:rsidRDefault="00DF339F" w:rsidP="00D032FE">
            <w:pPr>
              <w:pStyle w:val="TAL"/>
            </w:pPr>
            <w:r w:rsidRPr="0021242D">
              <w:rPr>
                <w:lang w:eastAsia="ko-KR"/>
              </w:rPr>
              <w:t>IN</w:t>
            </w:r>
          </w:p>
        </w:tc>
        <w:tc>
          <w:tcPr>
            <w:tcW w:w="900" w:type="dxa"/>
            <w:tcBorders>
              <w:left w:val="single" w:sz="1" w:space="0" w:color="000000"/>
              <w:bottom w:val="single" w:sz="1" w:space="0" w:color="000000"/>
            </w:tcBorders>
          </w:tcPr>
          <w:p w:rsidR="00DF339F" w:rsidRPr="0021242D" w:rsidRDefault="00DF339F" w:rsidP="00D032FE">
            <w:pPr>
              <w:pStyle w:val="TAL"/>
              <w:rPr>
                <w:lang w:eastAsia="ko-KR"/>
              </w:rPr>
            </w:pPr>
            <w:r w:rsidRPr="0021242D">
              <w:rPr>
                <w:lang w:eastAsia="zh-CN"/>
              </w:rPr>
              <w:t>NO</w:t>
            </w:r>
          </w:p>
        </w:tc>
        <w:tc>
          <w:tcPr>
            <w:tcW w:w="5307"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ko-KR"/>
              </w:rPr>
            </w:pPr>
            <w:r w:rsidRPr="0021242D">
              <w:rPr>
                <w:lang w:eastAsia="ko-KR"/>
              </w:rPr>
              <w:t>The name of the software.</w:t>
            </w:r>
          </w:p>
        </w:tc>
      </w:tr>
      <w:tr w:rsidR="00DF339F" w:rsidRPr="0021242D" w:rsidTr="00DF339F">
        <w:trPr>
          <w:tblHeader/>
          <w:jc w:val="center"/>
        </w:trPr>
        <w:tc>
          <w:tcPr>
            <w:tcW w:w="1709" w:type="dxa"/>
            <w:tcBorders>
              <w:left w:val="single" w:sz="1" w:space="0" w:color="000000"/>
              <w:bottom w:val="single" w:sz="1" w:space="0" w:color="000000"/>
            </w:tcBorders>
          </w:tcPr>
          <w:p w:rsidR="00DF339F" w:rsidRPr="0021242D" w:rsidRDefault="00DF339F" w:rsidP="00D032FE">
            <w:pPr>
              <w:pStyle w:val="TAL"/>
              <w:rPr>
                <w:lang w:eastAsia="ko-KR"/>
              </w:rPr>
            </w:pPr>
            <w:r w:rsidRPr="0021242D">
              <w:t>reportPolicy</w:t>
            </w:r>
          </w:p>
        </w:tc>
        <w:tc>
          <w:tcPr>
            <w:tcW w:w="900"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ko-KR"/>
              </w:rPr>
            </w:pPr>
            <w:r w:rsidRPr="0021242D">
              <w:t>IN</w:t>
            </w:r>
          </w:p>
        </w:tc>
        <w:tc>
          <w:tcPr>
            <w:tcW w:w="900" w:type="dxa"/>
            <w:tcBorders>
              <w:left w:val="single" w:sz="1" w:space="0" w:color="000000"/>
              <w:bottom w:val="single" w:sz="1" w:space="0" w:color="000000"/>
            </w:tcBorders>
          </w:tcPr>
          <w:p w:rsidR="00DF339F" w:rsidRPr="0021242D" w:rsidRDefault="00DF339F" w:rsidP="00D032FE">
            <w:pPr>
              <w:pStyle w:val="TAL"/>
              <w:rPr>
                <w:lang w:eastAsia="ko-KR"/>
              </w:rPr>
            </w:pPr>
            <w:r w:rsidRPr="0021242D">
              <w:t>YES</w:t>
            </w:r>
          </w:p>
        </w:tc>
        <w:tc>
          <w:tcPr>
            <w:tcW w:w="5307" w:type="dxa"/>
            <w:tcBorders>
              <w:left w:val="single" w:sz="1" w:space="0" w:color="000000"/>
              <w:bottom w:val="single" w:sz="1" w:space="0" w:color="000000"/>
              <w:right w:val="single" w:sz="1" w:space="0" w:color="000000"/>
            </w:tcBorders>
          </w:tcPr>
          <w:p w:rsidR="00DF339F" w:rsidRPr="0021242D" w:rsidRDefault="00DF339F" w:rsidP="00D032FE">
            <w:pPr>
              <w:pStyle w:val="TAL"/>
              <w:rPr>
                <w:lang w:eastAsia="zh-CN"/>
              </w:rPr>
            </w:pPr>
            <w:r w:rsidRPr="0021242D">
              <w:t xml:space="preserve">The policy used to report the state of the operation to the originating AE. See clause </w:t>
            </w:r>
            <w:r w:rsidR="00AB3586">
              <w:t>6.6.2.2.</w:t>
            </w:r>
            <w:r w:rsidRPr="0021242D">
              <w:t>1.</w:t>
            </w:r>
          </w:p>
        </w:tc>
      </w:tr>
      <w:tr w:rsidR="00DF339F" w:rsidRPr="0021242D" w:rsidTr="00DF339F">
        <w:trPr>
          <w:tblHeader/>
          <w:jc w:val="center"/>
        </w:trPr>
        <w:tc>
          <w:tcPr>
            <w:tcW w:w="1709" w:type="dxa"/>
            <w:tcBorders>
              <w:top w:val="single" w:sz="4" w:space="0" w:color="auto"/>
              <w:left w:val="single" w:sz="4" w:space="0" w:color="auto"/>
              <w:bottom w:val="single" w:sz="4" w:space="0" w:color="auto"/>
              <w:right w:val="single" w:sz="4" w:space="0" w:color="auto"/>
            </w:tcBorders>
          </w:tcPr>
          <w:p w:rsidR="00DF339F" w:rsidRPr="0021242D" w:rsidRDefault="00DF339F" w:rsidP="00D032FE">
            <w:pPr>
              <w:pStyle w:val="TAL"/>
              <w:rPr>
                <w:lang w:eastAsia="ko-KR"/>
              </w:rPr>
            </w:pPr>
            <w:r w:rsidRPr="0021242D">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D032FE">
            <w:pPr>
              <w:pStyle w:val="TAL"/>
              <w:rPr>
                <w:lang w:eastAsia="ko-KR"/>
              </w:rPr>
            </w:pPr>
            <w:r w:rsidRPr="0021242D">
              <w:rPr>
                <w:lang w:eastAsia="ko-KR"/>
              </w:rPr>
              <w:t>OUT</w:t>
            </w:r>
          </w:p>
        </w:tc>
        <w:tc>
          <w:tcPr>
            <w:tcW w:w="900" w:type="dxa"/>
            <w:tcBorders>
              <w:top w:val="single" w:sz="4" w:space="0" w:color="auto"/>
              <w:left w:val="single" w:sz="4" w:space="0" w:color="auto"/>
              <w:bottom w:val="single" w:sz="4" w:space="0" w:color="auto"/>
              <w:right w:val="single" w:sz="4" w:space="0" w:color="auto"/>
            </w:tcBorders>
          </w:tcPr>
          <w:p w:rsidR="00DF339F" w:rsidRPr="0021242D" w:rsidRDefault="00DF339F" w:rsidP="00D032FE">
            <w:pPr>
              <w:pStyle w:val="TAL"/>
              <w:rPr>
                <w:lang w:eastAsia="ko-KR"/>
              </w:rPr>
            </w:pPr>
            <w:r w:rsidRPr="0021242D">
              <w:rPr>
                <w:lang w:eastAsia="ko-KR"/>
              </w:rPr>
              <w:t>YES</w:t>
            </w:r>
          </w:p>
        </w:tc>
        <w:tc>
          <w:tcPr>
            <w:tcW w:w="5307" w:type="dxa"/>
            <w:tcBorders>
              <w:top w:val="single" w:sz="4" w:space="0" w:color="auto"/>
              <w:left w:val="single" w:sz="4" w:space="0" w:color="auto"/>
              <w:bottom w:val="single" w:sz="4" w:space="0" w:color="auto"/>
              <w:right w:val="single" w:sz="4" w:space="0" w:color="auto"/>
            </w:tcBorders>
          </w:tcPr>
          <w:p w:rsidR="00DF339F" w:rsidRPr="0021242D" w:rsidRDefault="00DF339F" w:rsidP="00D032FE">
            <w:pPr>
              <w:pStyle w:val="TAL"/>
              <w:rPr>
                <w:lang w:eastAsia="ko-KR"/>
              </w:rPr>
            </w:pPr>
            <w:r w:rsidRPr="0021242D">
              <w:rPr>
                <w:lang w:eastAsia="ko-KR"/>
              </w:rPr>
              <w:t>Unique response types for this service.</w:t>
            </w:r>
          </w:p>
          <w:p w:rsidR="00DF339F" w:rsidRPr="0021242D" w:rsidRDefault="00DF339F" w:rsidP="00D032FE">
            <w:pPr>
              <w:pStyle w:val="TAL"/>
              <w:rPr>
                <w:lang w:eastAsia="zh-CN"/>
              </w:rPr>
            </w:pPr>
            <w:r w:rsidRPr="0021242D">
              <w:rPr>
                <w:lang w:eastAsia="ko-KR"/>
              </w:rPr>
              <w:t>N</w:t>
            </w:r>
            <w:r w:rsidR="00D032FE" w:rsidRPr="0021242D">
              <w:rPr>
                <w:lang w:eastAsia="ko-KR"/>
              </w:rPr>
              <w:t>OTE</w:t>
            </w:r>
            <w:r w:rsidRPr="0021242D">
              <w:rPr>
                <w:lang w:eastAsia="ko-KR"/>
              </w:rPr>
              <w:t xml:space="preserve">: </w:t>
            </w:r>
            <w:r w:rsidR="00D032FE" w:rsidRPr="0021242D">
              <w:rPr>
                <w:lang w:eastAsia="ko-KR"/>
              </w:rPr>
              <w:tab/>
            </w:r>
            <w:r w:rsidRPr="0021242D">
              <w:rPr>
                <w:lang w:eastAsia="ko-KR"/>
              </w:rPr>
              <w:t>Consumed services also provide response types.</w:t>
            </w:r>
          </w:p>
        </w:tc>
      </w:tr>
    </w:tbl>
    <w:p w:rsidR="00D032FE" w:rsidRPr="0021242D" w:rsidRDefault="00D032FE" w:rsidP="00D032FE">
      <w:pPr>
        <w:rPr>
          <w:lang w:eastAsia="zh-CN"/>
        </w:rPr>
      </w:pPr>
    </w:p>
    <w:p w:rsidR="00DF339F" w:rsidRPr="0021242D" w:rsidRDefault="00BA01F0" w:rsidP="00D032FE">
      <w:pPr>
        <w:pStyle w:val="Heading5"/>
        <w:rPr>
          <w:lang w:val="en-US" w:eastAsia="ko-KR"/>
        </w:rPr>
      </w:pPr>
      <w:bookmarkStart w:id="2801" w:name="_Toc418175187"/>
      <w:bookmarkStart w:id="2802" w:name="_Toc418661196"/>
      <w:r>
        <w:rPr>
          <w:lang w:val="en-US" w:eastAsia="zh-CN"/>
        </w:rPr>
        <w:t>D.2.2.</w:t>
      </w:r>
      <w:r w:rsidR="00DF339F" w:rsidRPr="0021242D">
        <w:rPr>
          <w:lang w:val="en-US" w:eastAsia="zh-CN"/>
        </w:rPr>
        <w:t>23</w:t>
      </w:r>
      <w:r w:rsidR="00DF339F" w:rsidRPr="0021242D">
        <w:rPr>
          <w:lang w:val="en-US"/>
        </w:rPr>
        <w:t>.</w:t>
      </w:r>
      <w:r w:rsidR="004D635C">
        <w:rPr>
          <w:lang w:val="en-US"/>
        </w:rPr>
        <w:t>4</w:t>
      </w:r>
      <w:r w:rsidR="00DF339F" w:rsidRPr="0021242D">
        <w:rPr>
          <w:lang w:val="en-US"/>
        </w:rPr>
        <w:tab/>
      </w:r>
      <w:r w:rsidR="00DF339F" w:rsidRPr="0021242D">
        <w:rPr>
          <w:lang w:val="en-US" w:eastAsia="ko-KR"/>
        </w:rPr>
        <w:t>Service Interactions</w:t>
      </w:r>
      <w:bookmarkEnd w:id="2801"/>
      <w:bookmarkEnd w:id="2802"/>
    </w:p>
    <w:p w:rsidR="00DF339F" w:rsidRPr="0021242D" w:rsidRDefault="00DF339F" w:rsidP="00DF339F">
      <w:r w:rsidRPr="0021242D">
        <w:t>The interactions of service capabilities required for this service capability:</w:t>
      </w:r>
    </w:p>
    <w:p w:rsidR="00DF339F" w:rsidRPr="0021242D" w:rsidRDefault="00DF339F" w:rsidP="004415F7">
      <w:pPr>
        <w:pStyle w:val="BN"/>
        <w:numPr>
          <w:ilvl w:val="0"/>
          <w:numId w:val="113"/>
        </w:numPr>
        <w:rPr>
          <w:lang w:eastAsia="ko-KR"/>
        </w:rPr>
      </w:pPr>
      <w:r w:rsidRPr="0021242D">
        <w:rPr>
          <w:lang w:eastAsia="ko-KR"/>
        </w:rPr>
        <w:t>Perform the Common Request Services for requests across the Mca Reference Point</w:t>
      </w:r>
    </w:p>
    <w:p w:rsidR="00DF339F" w:rsidRPr="0021242D" w:rsidRDefault="00DF339F" w:rsidP="004415F7">
      <w:pPr>
        <w:pStyle w:val="BN"/>
        <w:numPr>
          <w:ilvl w:val="0"/>
          <w:numId w:val="113"/>
        </w:numPr>
        <w:rPr>
          <w:lang w:eastAsia="ko-KR"/>
        </w:rPr>
      </w:pPr>
      <w:r w:rsidRPr="0021242D">
        <w:rPr>
          <w:lang w:eastAsia="ko-KR"/>
        </w:rPr>
        <w:t xml:space="preserve">Retrieves the </w:t>
      </w:r>
      <w:r w:rsidRPr="0021242D">
        <w:t>Management Adapter</w:t>
      </w:r>
      <w:r w:rsidRPr="0021242D">
        <w:rPr>
          <w:lang w:eastAsia="ko-KR"/>
        </w:rPr>
        <w:t xml:space="preserve"> to be used for the device and M2M Service Subscription</w:t>
      </w:r>
    </w:p>
    <w:p w:rsidR="00DF339F" w:rsidRPr="0021242D" w:rsidRDefault="00DF339F" w:rsidP="004415F7">
      <w:pPr>
        <w:pStyle w:val="BN"/>
        <w:numPr>
          <w:ilvl w:val="0"/>
          <w:numId w:val="113"/>
        </w:numPr>
        <w:rPr>
          <w:lang w:eastAsia="ko-KR"/>
        </w:rPr>
      </w:pPr>
      <w:r w:rsidRPr="0021242D">
        <w:rPr>
          <w:lang w:eastAsia="ko-KR"/>
        </w:rPr>
        <w:t xml:space="preserve">Issues the request to the Management Adapter to </w:t>
      </w:r>
      <w:r w:rsidRPr="0021242D">
        <w:rPr>
          <w:rFonts w:eastAsia="Arial Unicode MS"/>
        </w:rPr>
        <w:t>uninstall the software</w:t>
      </w:r>
    </w:p>
    <w:p w:rsidR="00DF339F" w:rsidRPr="0021242D" w:rsidRDefault="00DF339F" w:rsidP="004415F7">
      <w:pPr>
        <w:pStyle w:val="BN"/>
        <w:numPr>
          <w:ilvl w:val="0"/>
          <w:numId w:val="113"/>
        </w:numPr>
        <w:rPr>
          <w:lang w:eastAsia="ko-KR"/>
        </w:rPr>
      </w:pPr>
      <w:r w:rsidRPr="0021242D">
        <w:rPr>
          <w:lang w:eastAsia="ko-KR"/>
        </w:rPr>
        <w:t>Records the event</w:t>
      </w:r>
    </w:p>
    <w:p w:rsidR="00D032FE" w:rsidRPr="0021242D" w:rsidRDefault="00D032FE" w:rsidP="00CC28E1">
      <w:pPr>
        <w:pStyle w:val="FL"/>
      </w:pPr>
      <w:r w:rsidRPr="0021242D">
        <w:object w:dxaOrig="12285" w:dyaOrig="5805">
          <v:shape id="_x0000_i1140" type="#_x0000_t75" style="width:467.7pt;height:219.45pt" o:ole="">
            <v:imagedata r:id="rId278" o:title=""/>
          </v:shape>
          <o:OLEObject Type="Embed" ProgID="Visio.Drawing.11" ShapeID="_x0000_i1140" DrawAspect="Content" ObjectID="_1492401496" r:id="rId279"/>
        </w:object>
      </w:r>
    </w:p>
    <w:p w:rsidR="00DF339F" w:rsidRPr="0021242D" w:rsidRDefault="00DF339F" w:rsidP="00D032FE">
      <w:pPr>
        <w:pStyle w:val="TF"/>
      </w:pPr>
      <w:r w:rsidRPr="0021242D">
        <w:t xml:space="preserve">Figure </w:t>
      </w:r>
      <w:r w:rsidR="00BA01F0">
        <w:t>D.2.2.</w:t>
      </w:r>
      <w:r w:rsidRPr="0021242D">
        <w:t>23.</w:t>
      </w:r>
      <w:r w:rsidR="004D635C">
        <w:t>4</w:t>
      </w:r>
      <w:r w:rsidRPr="0021242D">
        <w:t>-</w:t>
      </w:r>
      <w:r w:rsidR="00865D5D" w:rsidRPr="0021242D">
        <w:t>1</w:t>
      </w:r>
      <w:r w:rsidRPr="0021242D">
        <w:rPr>
          <w:lang w:eastAsia="zh-CN"/>
        </w:rPr>
        <w:t xml:space="preserve"> removeSoftware</w:t>
      </w:r>
      <w:r w:rsidRPr="0021242D">
        <w:t xml:space="preserve"> Interaction Diagram</w:t>
      </w:r>
    </w:p>
    <w:p w:rsidR="00DF339F" w:rsidRPr="0021242D" w:rsidRDefault="00BA01F0" w:rsidP="00D032FE">
      <w:pPr>
        <w:pStyle w:val="Heading5"/>
        <w:rPr>
          <w:lang w:val="en-US"/>
        </w:rPr>
      </w:pPr>
      <w:bookmarkStart w:id="2803" w:name="_Toc418175188"/>
      <w:bookmarkStart w:id="2804" w:name="_Toc418661197"/>
      <w:r>
        <w:rPr>
          <w:lang w:val="en-US" w:eastAsia="zh-CN"/>
        </w:rPr>
        <w:t>D.2.2.</w:t>
      </w:r>
      <w:r w:rsidR="00DF339F" w:rsidRPr="0021242D">
        <w:rPr>
          <w:lang w:val="en-US" w:eastAsia="zh-CN"/>
        </w:rPr>
        <w:t>23</w:t>
      </w:r>
      <w:r w:rsidR="00DF339F" w:rsidRPr="0021242D">
        <w:rPr>
          <w:lang w:val="en-US"/>
        </w:rPr>
        <w:t>.</w:t>
      </w:r>
      <w:r w:rsidR="004D635C">
        <w:rPr>
          <w:lang w:val="en-US"/>
        </w:rPr>
        <w:t>5</w:t>
      </w:r>
      <w:r w:rsidR="00DF339F" w:rsidRPr="0021242D">
        <w:rPr>
          <w:lang w:val="en-US"/>
        </w:rPr>
        <w:tab/>
      </w:r>
      <w:r w:rsidR="00DF339F" w:rsidRPr="0021242D">
        <w:rPr>
          <w:lang w:val="en-US" w:eastAsia="ko-KR"/>
        </w:rPr>
        <w:t>Post-Conditions</w:t>
      </w:r>
      <w:bookmarkEnd w:id="2803"/>
      <w:bookmarkEnd w:id="2804"/>
    </w:p>
    <w:p w:rsidR="00DF339F" w:rsidRPr="0021242D" w:rsidRDefault="00DF339F" w:rsidP="00DF339F">
      <w:pPr>
        <w:rPr>
          <w:lang w:eastAsia="zh-CN"/>
        </w:rPr>
      </w:pPr>
      <w:r w:rsidRPr="0021242D">
        <w:rPr>
          <w:lang w:eastAsia="zh-CN"/>
        </w:rPr>
        <w:t xml:space="preserve">The Management Adapter has submitted a set of requests to the Management Server to </w:t>
      </w:r>
      <w:r w:rsidRPr="0021242D">
        <w:rPr>
          <w:rFonts w:eastAsia="Arial Unicode MS"/>
        </w:rPr>
        <w:t>uninstall the software</w:t>
      </w:r>
      <w:r w:rsidRPr="0021242D">
        <w:rPr>
          <w:lang w:eastAsia="zh-CN"/>
        </w:rPr>
        <w:t>.</w:t>
      </w:r>
    </w:p>
    <w:p w:rsidR="00DF339F" w:rsidRPr="0021242D" w:rsidRDefault="00DF339F" w:rsidP="00DF339F">
      <w:pPr>
        <w:rPr>
          <w:lang w:eastAsia="zh-CN"/>
        </w:rPr>
      </w:pPr>
      <w:r w:rsidRPr="0021242D">
        <w:rPr>
          <w:lang w:eastAsia="zh-CN"/>
        </w:rPr>
        <w:t>The event is recorded.</w:t>
      </w:r>
    </w:p>
    <w:p w:rsidR="00DF339F" w:rsidRPr="0021242D" w:rsidRDefault="00BA01F0" w:rsidP="00D032FE">
      <w:pPr>
        <w:pStyle w:val="Heading5"/>
        <w:rPr>
          <w:lang w:val="en-US"/>
        </w:rPr>
      </w:pPr>
      <w:bookmarkStart w:id="2805" w:name="_Toc418175189"/>
      <w:bookmarkStart w:id="2806" w:name="_Toc418661198"/>
      <w:r>
        <w:rPr>
          <w:lang w:val="en-US" w:eastAsia="zh-CN"/>
        </w:rPr>
        <w:t>D.2.2.</w:t>
      </w:r>
      <w:r w:rsidR="00DF339F" w:rsidRPr="0021242D">
        <w:rPr>
          <w:lang w:val="en-US" w:eastAsia="zh-CN"/>
        </w:rPr>
        <w:t>23</w:t>
      </w:r>
      <w:r w:rsidR="00DF339F" w:rsidRPr="0021242D">
        <w:rPr>
          <w:lang w:val="en-US"/>
        </w:rPr>
        <w:t>.</w:t>
      </w:r>
      <w:r w:rsidR="004D635C">
        <w:rPr>
          <w:lang w:val="en-US"/>
        </w:rPr>
        <w:t>6</w:t>
      </w:r>
      <w:r w:rsidR="00DF339F" w:rsidRPr="0021242D">
        <w:rPr>
          <w:lang w:val="en-US"/>
        </w:rPr>
        <w:tab/>
      </w:r>
      <w:r w:rsidR="00DF339F" w:rsidRPr="0021242D">
        <w:rPr>
          <w:lang w:val="en-US" w:eastAsia="ko-KR"/>
        </w:rPr>
        <w:t>Exceptions</w:t>
      </w:r>
      <w:bookmarkEnd w:id="2805"/>
      <w:bookmarkEnd w:id="2806"/>
    </w:p>
    <w:p w:rsidR="00DF339F" w:rsidRPr="0021242D" w:rsidRDefault="00DF339F" w:rsidP="00DF339F">
      <w:r w:rsidRPr="0021242D">
        <w:t>No unique exceptions for this service capability.</w:t>
      </w:r>
    </w:p>
    <w:p w:rsidR="00DF339F" w:rsidRPr="0021242D" w:rsidRDefault="00DF339F" w:rsidP="00DF339F">
      <w:r w:rsidRPr="0021242D">
        <w:t>Consumed services may throw exceptions which are forwarded by this service capability.</w:t>
      </w:r>
    </w:p>
    <w:p w:rsidR="00DF339F" w:rsidRPr="0021242D" w:rsidRDefault="00BA01F0" w:rsidP="00D032FE">
      <w:pPr>
        <w:pStyle w:val="Heading5"/>
        <w:rPr>
          <w:lang w:val="en-US"/>
        </w:rPr>
      </w:pPr>
      <w:bookmarkStart w:id="2807" w:name="_Toc418175190"/>
      <w:bookmarkStart w:id="2808" w:name="_Toc418661199"/>
      <w:r>
        <w:rPr>
          <w:lang w:val="en-US" w:eastAsia="zh-CN"/>
        </w:rPr>
        <w:t>D.2.2.</w:t>
      </w:r>
      <w:r w:rsidR="00DF339F" w:rsidRPr="0021242D">
        <w:rPr>
          <w:lang w:val="en-US" w:eastAsia="zh-CN"/>
        </w:rPr>
        <w:t>23</w:t>
      </w:r>
      <w:r w:rsidR="00DF339F" w:rsidRPr="0021242D">
        <w:rPr>
          <w:lang w:val="en-US"/>
        </w:rPr>
        <w:t>.</w:t>
      </w:r>
      <w:r w:rsidR="004D635C">
        <w:rPr>
          <w:lang w:val="en-US"/>
        </w:rPr>
        <w:t>7</w:t>
      </w:r>
      <w:r w:rsidR="00DF339F" w:rsidRPr="0021242D">
        <w:rPr>
          <w:lang w:val="en-US"/>
        </w:rPr>
        <w:tab/>
      </w:r>
      <w:r w:rsidR="00DF339F" w:rsidRPr="0021242D">
        <w:rPr>
          <w:lang w:val="en-US" w:eastAsia="ko-KR"/>
        </w:rPr>
        <w:t>Policies for Use</w:t>
      </w:r>
      <w:bookmarkEnd w:id="2807"/>
      <w:bookmarkEnd w:id="2808"/>
    </w:p>
    <w:p w:rsidR="00DF339F" w:rsidRPr="0021242D" w:rsidRDefault="00DF339F" w:rsidP="00DF339F">
      <w:r w:rsidRPr="0021242D">
        <w:t>Message Exchange Patterns: In-Out</w:t>
      </w:r>
    </w:p>
    <w:p w:rsidR="00DF339F" w:rsidRPr="0021242D" w:rsidRDefault="00DF339F" w:rsidP="00DF339F">
      <w:r w:rsidRPr="0021242D">
        <w:lastRenderedPageBreak/>
        <w:t>Transaction Pattern: Participation allowed</w:t>
      </w:r>
    </w:p>
    <w:p w:rsidR="00DF339F" w:rsidRPr="0021242D" w:rsidRDefault="00DF339F" w:rsidP="00DF339F">
      <w:r w:rsidRPr="0021242D">
        <w:t>Maximum Response: 300</w:t>
      </w:r>
      <w:r w:rsidR="00D032FE" w:rsidRPr="0021242D">
        <w:t xml:space="preserve"> </w:t>
      </w:r>
      <w:r w:rsidRPr="0021242D">
        <w:t>ms</w:t>
      </w:r>
    </w:p>
    <w:p w:rsidR="00B74332" w:rsidRPr="0021242D" w:rsidRDefault="00556BC4" w:rsidP="00691FBB">
      <w:pPr>
        <w:overflowPunct/>
        <w:autoSpaceDE/>
        <w:autoSpaceDN/>
        <w:adjustRightInd/>
        <w:spacing w:before="72" w:after="72"/>
        <w:textAlignment w:val="auto"/>
        <w:rPr>
          <w:color w:val="000000"/>
        </w:rPr>
      </w:pPr>
      <w:r w:rsidRPr="0021242D">
        <w:br w:type="page"/>
      </w:r>
    </w:p>
    <w:p w:rsidR="00826107" w:rsidRPr="0021242D" w:rsidRDefault="00826107" w:rsidP="007F3F61">
      <w:pPr>
        <w:pStyle w:val="Heading1"/>
      </w:pPr>
      <w:bookmarkStart w:id="2809" w:name="_Toc417309656"/>
      <w:bookmarkStart w:id="2810" w:name="_Toc418175191"/>
      <w:bookmarkStart w:id="2811" w:name="_Toc418661200"/>
      <w:r w:rsidRPr="0021242D">
        <w:lastRenderedPageBreak/>
        <w:t>Annex E (</w:t>
      </w:r>
      <w:r w:rsidR="007F3F61">
        <w:t xml:space="preserve">informative): </w:t>
      </w:r>
      <w:r w:rsidRPr="0021242D">
        <w:t>Device On-boarding Service</w:t>
      </w:r>
      <w:bookmarkEnd w:id="2809"/>
      <w:bookmarkEnd w:id="2810"/>
      <w:bookmarkEnd w:id="2811"/>
    </w:p>
    <w:p w:rsidR="00826107" w:rsidRPr="0021242D" w:rsidRDefault="00826107" w:rsidP="007F3F61">
      <w:pPr>
        <w:pStyle w:val="Heading2"/>
      </w:pPr>
      <w:bookmarkStart w:id="2812" w:name="_Toc417309657"/>
      <w:bookmarkStart w:id="2813" w:name="_Toc418175192"/>
      <w:bookmarkStart w:id="2814" w:name="_Toc418661201"/>
      <w:r w:rsidRPr="0021242D">
        <w:rPr>
          <w:szCs w:val="36"/>
        </w:rPr>
        <w:t>E.1</w:t>
      </w:r>
      <w:r w:rsidRPr="0021242D">
        <w:rPr>
          <w:szCs w:val="36"/>
        </w:rPr>
        <w:tab/>
      </w:r>
      <w:r w:rsidRPr="0021242D">
        <w:t>Overview</w:t>
      </w:r>
      <w:bookmarkEnd w:id="2812"/>
      <w:bookmarkEnd w:id="2813"/>
      <w:bookmarkEnd w:id="2814"/>
    </w:p>
    <w:p w:rsidR="00826107" w:rsidRPr="0021242D" w:rsidRDefault="00826107" w:rsidP="00826107">
      <w:r w:rsidRPr="0021242D">
        <w:t xml:space="preserve">This annex illustrates the usage of services to onboard a device or AE when the </w:t>
      </w:r>
      <w:r w:rsidR="008673FA" w:rsidRPr="0021242D">
        <w:t xml:space="preserve">M2M Node </w:t>
      </w:r>
      <w:r w:rsidRPr="0021242D">
        <w:t>or AE contacts the M2M System.</w:t>
      </w:r>
    </w:p>
    <w:p w:rsidR="00826107" w:rsidRPr="0021242D" w:rsidRDefault="00826107" w:rsidP="00826107">
      <w:r w:rsidRPr="0021242D">
        <w:t xml:space="preserve">The Device On-boarding supporting service is a process by which a </w:t>
      </w:r>
      <w:r w:rsidR="008673FA" w:rsidRPr="0021242D">
        <w:t>M2M Node</w:t>
      </w:r>
      <w:r w:rsidR="00CA6A27" w:rsidRPr="0021242D">
        <w:t xml:space="preserve"> </w:t>
      </w:r>
      <w:r w:rsidRPr="0021242D">
        <w:t>is provided the artifacts (</w:t>
      </w:r>
      <w:r w:rsidR="00A55D34" w:rsidRPr="0021242D">
        <w:t>e.g.</w:t>
      </w:r>
      <w:r w:rsidRPr="0021242D">
        <w:t xml:space="preserve"> configuration information, software and firmware) needed to successfully register an AE with the M2M Service Layer and invoke or receive the authorized service capabilities.</w:t>
      </w:r>
    </w:p>
    <w:p w:rsidR="00826107" w:rsidRPr="0021242D" w:rsidRDefault="00826107" w:rsidP="007F3F61">
      <w:pPr>
        <w:pStyle w:val="Heading2"/>
      </w:pPr>
      <w:bookmarkStart w:id="2815" w:name="_Toc417309658"/>
      <w:bookmarkStart w:id="2816" w:name="_Toc418175193"/>
      <w:bookmarkStart w:id="2817" w:name="_Toc418661202"/>
      <w:r w:rsidRPr="0021242D">
        <w:t>E.2</w:t>
      </w:r>
      <w:r w:rsidRPr="0021242D">
        <w:tab/>
        <w:t>Supporting Services</w:t>
      </w:r>
      <w:bookmarkEnd w:id="2815"/>
      <w:bookmarkEnd w:id="2816"/>
      <w:bookmarkEnd w:id="2817"/>
    </w:p>
    <w:p w:rsidR="00826107" w:rsidRPr="007F3F61" w:rsidRDefault="00826107" w:rsidP="007F3F61">
      <w:pPr>
        <w:pStyle w:val="Heading3"/>
      </w:pPr>
      <w:bookmarkStart w:id="2818" w:name="_Toc417309659"/>
      <w:bookmarkStart w:id="2819" w:name="_Toc418175194"/>
      <w:bookmarkStart w:id="2820" w:name="_Toc418661203"/>
      <w:r w:rsidRPr="007F3F61">
        <w:t>E.2.1</w:t>
      </w:r>
      <w:r w:rsidRPr="007F3F61">
        <w:tab/>
        <w:t>Remote Administration</w:t>
      </w:r>
      <w:bookmarkEnd w:id="2818"/>
      <w:bookmarkEnd w:id="2819"/>
      <w:bookmarkEnd w:id="2820"/>
    </w:p>
    <w:p w:rsidR="007F3F61" w:rsidRPr="007F3F61" w:rsidRDefault="007F3F61" w:rsidP="007F3F61">
      <w:pPr>
        <w:pStyle w:val="Heading4"/>
      </w:pPr>
      <w:bookmarkStart w:id="2821" w:name="_Toc418661204"/>
      <w:r w:rsidRPr="007F3F61">
        <w:t>E.2.1.1</w:t>
      </w:r>
      <w:r w:rsidRPr="007F3F61">
        <w:tab/>
        <w:t>Overview</w:t>
      </w:r>
      <w:bookmarkEnd w:id="2821"/>
    </w:p>
    <w:p w:rsidR="00826107" w:rsidRPr="007F3F61" w:rsidRDefault="00826107" w:rsidP="00826107">
      <w:r w:rsidRPr="007F3F61">
        <w:t>This service provides remote administration of the device and/or AE when an AE registers or registers with the M2M System. The mechanism is implemented using the first contact subscription and notification services provided/used by the Registration Service.</w:t>
      </w:r>
    </w:p>
    <w:p w:rsidR="00826107" w:rsidRPr="007F3F61" w:rsidRDefault="00826107" w:rsidP="007F3F61">
      <w:pPr>
        <w:pStyle w:val="Heading4"/>
      </w:pPr>
      <w:bookmarkStart w:id="2822" w:name="_Toc417309660"/>
      <w:bookmarkStart w:id="2823" w:name="_Toc418175195"/>
      <w:bookmarkStart w:id="2824" w:name="_Toc418661205"/>
      <w:r w:rsidRPr="007F3F61">
        <w:t>E.2.1.</w:t>
      </w:r>
      <w:r w:rsidR="007F3F61" w:rsidRPr="007F3F61">
        <w:t>2</w:t>
      </w:r>
      <w:r w:rsidRPr="007F3F61">
        <w:tab/>
        <w:t>Service Capabilities</w:t>
      </w:r>
      <w:bookmarkEnd w:id="2822"/>
      <w:bookmarkEnd w:id="2823"/>
      <w:bookmarkEnd w:id="2824"/>
    </w:p>
    <w:p w:rsidR="00826107" w:rsidRPr="007F3F61" w:rsidRDefault="00826107" w:rsidP="007F3F61">
      <w:pPr>
        <w:pStyle w:val="Heading5"/>
      </w:pPr>
      <w:bookmarkStart w:id="2825" w:name="_Toc418175196"/>
      <w:bookmarkStart w:id="2826" w:name="_Toc418661206"/>
      <w:r w:rsidRPr="007F3F61">
        <w:t>E.2.1.1.1</w:t>
      </w:r>
      <w:r w:rsidRPr="007F3F61">
        <w:tab/>
        <w:t>notifyRegistrationContact</w:t>
      </w:r>
      <w:bookmarkEnd w:id="2825"/>
      <w:bookmarkEnd w:id="2826"/>
    </w:p>
    <w:p w:rsidR="007F3F61" w:rsidRPr="007F3F61" w:rsidRDefault="007F3F61" w:rsidP="007F3F61">
      <w:pPr>
        <w:pStyle w:val="Heading6"/>
      </w:pPr>
      <w:bookmarkStart w:id="2827" w:name="_Toc418661207"/>
      <w:r w:rsidRPr="007F3F61">
        <w:t>E.2.1.1.1.1</w:t>
      </w:r>
      <w:r w:rsidRPr="007F3F61">
        <w:tab/>
        <w:t>Description</w:t>
      </w:r>
      <w:bookmarkEnd w:id="2827"/>
    </w:p>
    <w:p w:rsidR="00826107" w:rsidRPr="007F3F61" w:rsidRDefault="00826107" w:rsidP="00826107">
      <w:r w:rsidRPr="007F3F61">
        <w:t>This service capability provides the capability to invoke a process to update the M2M Service Layer artifacts (</w:t>
      </w:r>
      <w:r w:rsidR="00A55D34" w:rsidRPr="007F3F61">
        <w:t>e.g.</w:t>
      </w:r>
      <w:r w:rsidRPr="007F3F61">
        <w:t xml:space="preserve"> credentials, device firmware, and application software). </w:t>
      </w:r>
    </w:p>
    <w:p w:rsidR="00826107" w:rsidRPr="007F3F61" w:rsidRDefault="00826107" w:rsidP="007F3F61">
      <w:pPr>
        <w:pStyle w:val="Heading6"/>
      </w:pPr>
      <w:bookmarkStart w:id="2828" w:name="_Toc418175197"/>
      <w:bookmarkStart w:id="2829" w:name="_Toc418661208"/>
      <w:r w:rsidRPr="007F3F61">
        <w:t>E.2.1.1.1.</w:t>
      </w:r>
      <w:r w:rsidR="007F3F61" w:rsidRPr="007F3F61">
        <w:t>2</w:t>
      </w:r>
      <w:r w:rsidRPr="007F3F61">
        <w:tab/>
      </w:r>
      <w:r w:rsidR="00D87590">
        <w:t>Pre-Conditions</w:t>
      </w:r>
      <w:bookmarkEnd w:id="2828"/>
      <w:bookmarkEnd w:id="2829"/>
    </w:p>
    <w:p w:rsidR="00826107" w:rsidRPr="0021242D" w:rsidRDefault="00826107" w:rsidP="00826107">
      <w:pPr>
        <w:keepNext/>
        <w:rPr>
          <w:lang w:eastAsia="ko-KR"/>
        </w:rPr>
      </w:pPr>
      <w:r w:rsidRPr="0021242D">
        <w:rPr>
          <w:lang w:eastAsia="ko-KR"/>
        </w:rPr>
        <w:t xml:space="preserve">The </w:t>
      </w:r>
      <w:r w:rsidR="00D87590">
        <w:rPr>
          <w:lang w:eastAsia="ko-KR"/>
        </w:rPr>
        <w:t>Pre-Conditions</w:t>
      </w:r>
      <w:r w:rsidRPr="0021242D">
        <w:rPr>
          <w:lang w:eastAsia="ko-KR"/>
        </w:rPr>
        <w:t xml:space="preserve"> for </w:t>
      </w:r>
      <w:r w:rsidR="00DD5F17" w:rsidRPr="0021242D">
        <w:rPr>
          <w:lang w:eastAsia="ko-KR"/>
        </w:rPr>
        <w:t>Mca Rec</w:t>
      </w:r>
      <w:r w:rsidRPr="0021242D">
        <w:rPr>
          <w:lang w:eastAsia="ko-KR"/>
        </w:rPr>
        <w:t>eived Requests are met.</w:t>
      </w:r>
    </w:p>
    <w:p w:rsidR="00826107" w:rsidRPr="0021242D" w:rsidRDefault="00826107" w:rsidP="00826107">
      <w:pPr>
        <w:keepNext/>
      </w:pPr>
      <w:r w:rsidRPr="0021242D">
        <w:t xml:space="preserve">A correlation between a </w:t>
      </w:r>
      <w:r w:rsidR="00E23C12" w:rsidRPr="0021242D">
        <w:t>M2M Service Subscription</w:t>
      </w:r>
      <w:r w:rsidRPr="0021242D">
        <w:t xml:space="preserve"> and the contacting entity (</w:t>
      </w:r>
      <w:r w:rsidR="008673FA" w:rsidRPr="0021242D">
        <w:t>M2M Node</w:t>
      </w:r>
      <w:r w:rsidRPr="0021242D">
        <w:t>, AE) exist.</w:t>
      </w:r>
    </w:p>
    <w:p w:rsidR="00826107" w:rsidRPr="0021242D" w:rsidRDefault="00826107" w:rsidP="00826107">
      <w:pPr>
        <w:keepNext/>
      </w:pPr>
      <w:r w:rsidRPr="0021242D">
        <w:t>The Supporting Service subscribed to receive registration events using the subscribeInitialAERegistrationEvent service capability.</w:t>
      </w:r>
    </w:p>
    <w:p w:rsidR="00826107" w:rsidRPr="0021242D" w:rsidRDefault="00826107" w:rsidP="007F3F61">
      <w:pPr>
        <w:pStyle w:val="Heading6"/>
      </w:pPr>
      <w:bookmarkStart w:id="2830" w:name="_Toc418175198"/>
      <w:bookmarkStart w:id="2831" w:name="_Toc418661209"/>
      <w:r w:rsidRPr="0021242D">
        <w:t>E.2.1.1.1.</w:t>
      </w:r>
      <w:r w:rsidR="007F3F61">
        <w:t>3</w:t>
      </w:r>
      <w:r w:rsidRPr="0021242D">
        <w:tab/>
        <w:t xml:space="preserve">Signature </w:t>
      </w:r>
      <w:r w:rsidR="00E00A76" w:rsidRPr="0021242D">
        <w:t>–</w:t>
      </w:r>
      <w:r w:rsidRPr="0021242D">
        <w:t xml:space="preserve"> notifyRegistrationContact</w:t>
      </w:r>
      <w:bookmarkEnd w:id="2830"/>
      <w:bookmarkEnd w:id="2831"/>
    </w:p>
    <w:p w:rsidR="00D032FE" w:rsidRPr="0021242D" w:rsidRDefault="00D032FE" w:rsidP="00D032FE">
      <w:pPr>
        <w:pStyle w:val="TH"/>
      </w:pPr>
      <w:r w:rsidRPr="0021242D">
        <w:t>Table E.2.1.1.1.</w:t>
      </w:r>
      <w:r w:rsidR="007F3F61">
        <w:t>3</w:t>
      </w:r>
      <w:r w:rsidRPr="0021242D">
        <w:t>-1: Device On-boarding Service – notifyRegistrationContact capability</w:t>
      </w:r>
    </w:p>
    <w:tbl>
      <w:tblPr>
        <w:tblW w:w="8816" w:type="dxa"/>
        <w:jc w:val="center"/>
        <w:tblLayout w:type="fixed"/>
        <w:tblCellMar>
          <w:left w:w="0" w:type="dxa"/>
          <w:right w:w="0" w:type="dxa"/>
        </w:tblCellMar>
        <w:tblLook w:val="0000"/>
      </w:tblPr>
      <w:tblGrid>
        <w:gridCol w:w="1709"/>
        <w:gridCol w:w="900"/>
        <w:gridCol w:w="900"/>
        <w:gridCol w:w="5307"/>
      </w:tblGrid>
      <w:tr w:rsidR="00826107" w:rsidRPr="0021242D" w:rsidTr="00FC0BD0">
        <w:trPr>
          <w:tblHeader/>
          <w:jc w:val="center"/>
        </w:trPr>
        <w:tc>
          <w:tcPr>
            <w:tcW w:w="1709" w:type="dxa"/>
            <w:tcBorders>
              <w:top w:val="single" w:sz="1" w:space="0" w:color="000000"/>
              <w:left w:val="single" w:sz="1" w:space="0" w:color="000000"/>
              <w:bottom w:val="single" w:sz="1" w:space="0" w:color="000000"/>
            </w:tcBorders>
            <w:shd w:val="clear" w:color="auto" w:fill="C0C0C0"/>
          </w:tcPr>
          <w:p w:rsidR="00826107" w:rsidRPr="0021242D" w:rsidRDefault="00826107" w:rsidP="00D032FE">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26107" w:rsidRPr="0021242D" w:rsidRDefault="00826107" w:rsidP="00D032FE">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26107" w:rsidRPr="0021242D" w:rsidRDefault="00826107" w:rsidP="00D032FE">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26107" w:rsidRPr="0021242D" w:rsidRDefault="00826107" w:rsidP="00D032FE">
            <w:pPr>
              <w:pStyle w:val="TAH"/>
            </w:pPr>
            <w:r w:rsidRPr="0021242D">
              <w:t>Description</w:t>
            </w:r>
          </w:p>
        </w:tc>
      </w:tr>
      <w:tr w:rsidR="00826107" w:rsidRPr="0021242D" w:rsidTr="00FC0BD0">
        <w:trPr>
          <w:tblHeader/>
          <w:jc w:val="center"/>
        </w:trPr>
        <w:tc>
          <w:tcPr>
            <w:tcW w:w="1709" w:type="dxa"/>
            <w:tcBorders>
              <w:left w:val="single" w:sz="1" w:space="0" w:color="000000"/>
              <w:bottom w:val="single" w:sz="1" w:space="0" w:color="000000"/>
            </w:tcBorders>
          </w:tcPr>
          <w:p w:rsidR="00826107" w:rsidRPr="0021242D" w:rsidRDefault="00826107" w:rsidP="00D032FE">
            <w:pPr>
              <w:pStyle w:val="TAL"/>
              <w:rPr>
                <w:lang w:eastAsia="ko-KR"/>
              </w:rPr>
            </w:pPr>
            <w:r w:rsidRPr="0021242D">
              <w:rPr>
                <w:lang w:eastAsia="ko-KR"/>
              </w:rPr>
              <w:t xml:space="preserve">Mca </w:t>
            </w:r>
            <w:r w:rsidR="002F0848" w:rsidRPr="0021242D">
              <w:rPr>
                <w:lang w:eastAsia="ko-KR"/>
              </w:rPr>
              <w:t>Common request input parameters</w:t>
            </w:r>
          </w:p>
        </w:tc>
        <w:tc>
          <w:tcPr>
            <w:tcW w:w="900" w:type="dxa"/>
            <w:tcBorders>
              <w:left w:val="single" w:sz="1" w:space="0" w:color="000000"/>
              <w:bottom w:val="single" w:sz="1" w:space="0" w:color="000000"/>
              <w:right w:val="single" w:sz="1" w:space="0" w:color="000000"/>
            </w:tcBorders>
          </w:tcPr>
          <w:p w:rsidR="00826107" w:rsidRPr="0021242D" w:rsidRDefault="00826107" w:rsidP="00D032FE">
            <w:pPr>
              <w:pStyle w:val="TAL"/>
              <w:rPr>
                <w:lang w:eastAsia="ko-KR"/>
              </w:rPr>
            </w:pPr>
            <w:r w:rsidRPr="0021242D">
              <w:rPr>
                <w:lang w:eastAsia="ko-KR"/>
              </w:rPr>
              <w:t>-</w:t>
            </w:r>
          </w:p>
        </w:tc>
        <w:tc>
          <w:tcPr>
            <w:tcW w:w="900" w:type="dxa"/>
            <w:tcBorders>
              <w:left w:val="single" w:sz="1" w:space="0" w:color="000000"/>
              <w:bottom w:val="single" w:sz="1" w:space="0" w:color="000000"/>
            </w:tcBorders>
          </w:tcPr>
          <w:p w:rsidR="00826107" w:rsidRPr="0021242D" w:rsidRDefault="00826107" w:rsidP="00D032FE">
            <w:pPr>
              <w:pStyle w:val="TAL"/>
              <w:rPr>
                <w:lang w:eastAsia="ko-KR"/>
              </w:rPr>
            </w:pPr>
            <w:r w:rsidRPr="0021242D">
              <w:rPr>
                <w:lang w:eastAsia="ko-KR"/>
              </w:rPr>
              <w:t>-</w:t>
            </w:r>
          </w:p>
        </w:tc>
        <w:tc>
          <w:tcPr>
            <w:tcW w:w="5307" w:type="dxa"/>
            <w:tcBorders>
              <w:left w:val="single" w:sz="1" w:space="0" w:color="000000"/>
              <w:bottom w:val="single" w:sz="1" w:space="0" w:color="000000"/>
              <w:right w:val="single" w:sz="1" w:space="0" w:color="000000"/>
            </w:tcBorders>
          </w:tcPr>
          <w:p w:rsidR="00826107" w:rsidRPr="0021242D" w:rsidRDefault="00826107" w:rsidP="00D032FE">
            <w:pPr>
              <w:pStyle w:val="TAL"/>
              <w:rPr>
                <w:lang w:eastAsia="ko-KR"/>
              </w:rPr>
            </w:pPr>
            <w:r w:rsidRPr="0021242D">
              <w:t xml:space="preserve">See Table </w:t>
            </w:r>
            <w:r w:rsidR="0096421F">
              <w:t>A.2.2-</w:t>
            </w:r>
            <w:r w:rsidR="00DD5F17" w:rsidRPr="0021242D">
              <w:t xml:space="preserve">1 </w:t>
            </w:r>
          </w:p>
        </w:tc>
      </w:tr>
      <w:tr w:rsidR="00D940EC" w:rsidRPr="0021242D" w:rsidTr="00FC0BD0">
        <w:trPr>
          <w:tblHeader/>
          <w:jc w:val="center"/>
        </w:trPr>
        <w:tc>
          <w:tcPr>
            <w:tcW w:w="1709" w:type="dxa"/>
            <w:tcBorders>
              <w:left w:val="single" w:sz="1" w:space="0" w:color="000000"/>
              <w:bottom w:val="single" w:sz="1" w:space="0" w:color="000000"/>
            </w:tcBorders>
          </w:tcPr>
          <w:p w:rsidR="00D940EC" w:rsidRPr="0021242D" w:rsidRDefault="00D940EC" w:rsidP="00D032FE">
            <w:pPr>
              <w:pStyle w:val="TAL"/>
              <w:rPr>
                <w:lang w:eastAsia="ko-KR"/>
              </w:rPr>
            </w:pPr>
            <w:r w:rsidRPr="0021242D">
              <w:rPr>
                <w:lang w:eastAsia="ko-KR"/>
              </w:rPr>
              <w:t>aeId</w:t>
            </w:r>
          </w:p>
        </w:tc>
        <w:tc>
          <w:tcPr>
            <w:tcW w:w="900" w:type="dxa"/>
            <w:tcBorders>
              <w:left w:val="single" w:sz="1" w:space="0" w:color="000000"/>
              <w:bottom w:val="single" w:sz="1" w:space="0" w:color="000000"/>
              <w:right w:val="single" w:sz="1" w:space="0" w:color="000000"/>
            </w:tcBorders>
          </w:tcPr>
          <w:p w:rsidR="00D940EC" w:rsidRPr="0021242D" w:rsidRDefault="00D940EC" w:rsidP="00D032FE">
            <w:pPr>
              <w:pStyle w:val="TAL"/>
              <w:rPr>
                <w:lang w:eastAsia="ko-KR"/>
              </w:rPr>
            </w:pPr>
            <w:r w:rsidRPr="0021242D">
              <w:rPr>
                <w:lang w:eastAsia="ko-KR"/>
              </w:rPr>
              <w:t>IN</w:t>
            </w:r>
          </w:p>
        </w:tc>
        <w:tc>
          <w:tcPr>
            <w:tcW w:w="900" w:type="dxa"/>
            <w:tcBorders>
              <w:left w:val="single" w:sz="1" w:space="0" w:color="000000"/>
              <w:bottom w:val="single" w:sz="1" w:space="0" w:color="000000"/>
            </w:tcBorders>
          </w:tcPr>
          <w:p w:rsidR="00D940EC" w:rsidRPr="0021242D" w:rsidRDefault="00D940EC" w:rsidP="00D032FE">
            <w:pPr>
              <w:pStyle w:val="TAL"/>
              <w:rPr>
                <w:lang w:eastAsia="ko-KR"/>
              </w:rPr>
            </w:pPr>
            <w:r w:rsidRPr="0021242D">
              <w:rPr>
                <w:lang w:eastAsia="ko-KR"/>
              </w:rPr>
              <w:t>NO</w:t>
            </w:r>
          </w:p>
        </w:tc>
        <w:tc>
          <w:tcPr>
            <w:tcW w:w="5307" w:type="dxa"/>
            <w:tcBorders>
              <w:left w:val="single" w:sz="1" w:space="0" w:color="000000"/>
              <w:bottom w:val="single" w:sz="1" w:space="0" w:color="000000"/>
              <w:right w:val="single" w:sz="1" w:space="0" w:color="000000"/>
            </w:tcBorders>
          </w:tcPr>
          <w:p w:rsidR="00D940EC" w:rsidRPr="0021242D" w:rsidRDefault="00D940EC" w:rsidP="00D032FE">
            <w:pPr>
              <w:pStyle w:val="TAL"/>
            </w:pPr>
            <w:r w:rsidRPr="0021242D">
              <w:rPr>
                <w:rFonts w:cs="Arial"/>
                <w:szCs w:val="18"/>
              </w:rPr>
              <w:t>The AE-ID of the registered AE.</w:t>
            </w:r>
          </w:p>
        </w:tc>
      </w:tr>
      <w:tr w:rsidR="00826107" w:rsidRPr="0021242D" w:rsidTr="00FC0BD0">
        <w:trPr>
          <w:tblHeader/>
          <w:jc w:val="center"/>
        </w:trPr>
        <w:tc>
          <w:tcPr>
            <w:tcW w:w="1709" w:type="dxa"/>
            <w:tcBorders>
              <w:left w:val="single" w:sz="1" w:space="0" w:color="000000"/>
              <w:bottom w:val="single" w:sz="1" w:space="0" w:color="000000"/>
            </w:tcBorders>
          </w:tcPr>
          <w:p w:rsidR="00826107" w:rsidRPr="0021242D" w:rsidRDefault="00826107" w:rsidP="00D032FE">
            <w:pPr>
              <w:pStyle w:val="TAL"/>
            </w:pPr>
            <w:r w:rsidRPr="0021242D">
              <w:t>event</w:t>
            </w:r>
          </w:p>
        </w:tc>
        <w:tc>
          <w:tcPr>
            <w:tcW w:w="900" w:type="dxa"/>
            <w:tcBorders>
              <w:left w:val="single" w:sz="1" w:space="0" w:color="000000"/>
              <w:bottom w:val="single" w:sz="1" w:space="0" w:color="000000"/>
              <w:right w:val="single" w:sz="1" w:space="0" w:color="000000"/>
            </w:tcBorders>
          </w:tcPr>
          <w:p w:rsidR="00826107" w:rsidRPr="0021242D" w:rsidRDefault="00826107" w:rsidP="00D032FE">
            <w:pPr>
              <w:pStyle w:val="TAL"/>
            </w:pPr>
            <w:r w:rsidRPr="0021242D">
              <w:t>IN</w:t>
            </w:r>
          </w:p>
        </w:tc>
        <w:tc>
          <w:tcPr>
            <w:tcW w:w="900" w:type="dxa"/>
            <w:tcBorders>
              <w:left w:val="single" w:sz="1" w:space="0" w:color="000000"/>
              <w:bottom w:val="single" w:sz="1" w:space="0" w:color="000000"/>
            </w:tcBorders>
          </w:tcPr>
          <w:p w:rsidR="00826107" w:rsidRPr="0021242D" w:rsidRDefault="00826107" w:rsidP="00D032FE">
            <w:pPr>
              <w:pStyle w:val="TAL"/>
            </w:pPr>
            <w:r w:rsidRPr="0021242D">
              <w:t>NO</w:t>
            </w:r>
          </w:p>
        </w:tc>
        <w:tc>
          <w:tcPr>
            <w:tcW w:w="5307" w:type="dxa"/>
            <w:tcBorders>
              <w:left w:val="single" w:sz="1" w:space="0" w:color="000000"/>
              <w:bottom w:val="single" w:sz="1" w:space="0" w:color="000000"/>
              <w:right w:val="single" w:sz="1" w:space="0" w:color="000000"/>
            </w:tcBorders>
          </w:tcPr>
          <w:p w:rsidR="00826107" w:rsidRPr="0021242D" w:rsidRDefault="00826107" w:rsidP="00D032FE">
            <w:pPr>
              <w:pStyle w:val="TAL"/>
            </w:pPr>
            <w:r w:rsidRPr="0021242D">
              <w:t xml:space="preserve">The event that caused the registration contact. </w:t>
            </w:r>
          </w:p>
          <w:p w:rsidR="00826107" w:rsidRPr="0021242D" w:rsidRDefault="00826107" w:rsidP="00D032FE">
            <w:pPr>
              <w:pStyle w:val="TAL"/>
            </w:pPr>
            <w:r w:rsidRPr="0021242D">
              <w:t>Enumeration of:</w:t>
            </w:r>
          </w:p>
          <w:p w:rsidR="00826107" w:rsidRPr="0021242D" w:rsidRDefault="00826107" w:rsidP="00D032FE">
            <w:pPr>
              <w:pStyle w:val="TB1"/>
            </w:pPr>
            <w:r w:rsidRPr="0021242D">
              <w:t>FirstContact</w:t>
            </w:r>
          </w:p>
        </w:tc>
      </w:tr>
    </w:tbl>
    <w:p w:rsidR="00826107" w:rsidRPr="0021242D" w:rsidRDefault="00826107" w:rsidP="00B91F03"/>
    <w:p w:rsidR="00826107" w:rsidRPr="0021242D" w:rsidRDefault="00826107" w:rsidP="007F3F61">
      <w:pPr>
        <w:pStyle w:val="Heading6"/>
        <w:rPr>
          <w:lang w:eastAsia="ko-KR"/>
        </w:rPr>
      </w:pPr>
      <w:bookmarkStart w:id="2832" w:name="_Toc418175199"/>
      <w:bookmarkStart w:id="2833" w:name="_Toc418661210"/>
      <w:r w:rsidRPr="0021242D">
        <w:t>E.2.1.1.1.</w:t>
      </w:r>
      <w:r w:rsidR="007F3F61">
        <w:t>4</w:t>
      </w:r>
      <w:r w:rsidRPr="0021242D">
        <w:tab/>
      </w:r>
      <w:r w:rsidRPr="0021242D">
        <w:rPr>
          <w:lang w:eastAsia="ko-KR"/>
        </w:rPr>
        <w:t>Service Interactions</w:t>
      </w:r>
      <w:bookmarkEnd w:id="2832"/>
      <w:bookmarkEnd w:id="2833"/>
    </w:p>
    <w:p w:rsidR="00826107" w:rsidRPr="0021242D" w:rsidRDefault="00826107" w:rsidP="00826107">
      <w:pPr>
        <w:rPr>
          <w:lang w:eastAsia="ko-KR"/>
        </w:rPr>
      </w:pPr>
      <w:r w:rsidRPr="0021242D">
        <w:rPr>
          <w:lang w:eastAsia="ko-KR"/>
        </w:rPr>
        <w:t>The interactions of service capabilities required for this service capability:</w:t>
      </w:r>
    </w:p>
    <w:p w:rsidR="00826107" w:rsidRPr="0021242D" w:rsidRDefault="00826107" w:rsidP="004415F7">
      <w:pPr>
        <w:pStyle w:val="BN"/>
        <w:numPr>
          <w:ilvl w:val="0"/>
          <w:numId w:val="114"/>
        </w:numPr>
      </w:pPr>
      <w:r w:rsidRPr="0021242D">
        <w:t xml:space="preserve">Perform the Common Request Services for requests across the Mca </w:t>
      </w:r>
      <w:r w:rsidR="007B7B7B" w:rsidRPr="0021242D">
        <w:t>Reference Point</w:t>
      </w:r>
    </w:p>
    <w:p w:rsidR="00826107" w:rsidRPr="0021242D" w:rsidRDefault="00826107" w:rsidP="004415F7">
      <w:pPr>
        <w:pStyle w:val="BN"/>
        <w:numPr>
          <w:ilvl w:val="0"/>
          <w:numId w:val="114"/>
        </w:numPr>
      </w:pPr>
      <w:r w:rsidRPr="0021242D">
        <w:t>Determine the Application information (Device, Subscription, and Application Id) for the registering AE.</w:t>
      </w:r>
    </w:p>
    <w:p w:rsidR="00826107" w:rsidRPr="0021242D" w:rsidRDefault="00826107" w:rsidP="004415F7">
      <w:pPr>
        <w:pStyle w:val="BN"/>
        <w:numPr>
          <w:ilvl w:val="0"/>
          <w:numId w:val="114"/>
        </w:numPr>
      </w:pPr>
      <w:r w:rsidRPr="0021242D">
        <w:t>Determine from the Device information if the device need be updated</w:t>
      </w:r>
    </w:p>
    <w:p w:rsidR="00826107" w:rsidRPr="0021242D" w:rsidRDefault="00826107" w:rsidP="004415F7">
      <w:pPr>
        <w:pStyle w:val="BN"/>
        <w:numPr>
          <w:ilvl w:val="0"/>
          <w:numId w:val="114"/>
        </w:numPr>
      </w:pPr>
      <w:r w:rsidRPr="0021242D">
        <w:t>Determine from the Application information if Applications need updated on the Device</w:t>
      </w:r>
    </w:p>
    <w:p w:rsidR="00826107" w:rsidRPr="0021242D" w:rsidRDefault="00826107" w:rsidP="004415F7">
      <w:pPr>
        <w:pStyle w:val="BN"/>
        <w:numPr>
          <w:ilvl w:val="0"/>
          <w:numId w:val="114"/>
        </w:numPr>
      </w:pPr>
      <w:r w:rsidRPr="0021242D">
        <w:lastRenderedPageBreak/>
        <w:t>Record the event for accounting purposes.</w:t>
      </w:r>
    </w:p>
    <w:p w:rsidR="00826107" w:rsidRPr="0021242D" w:rsidRDefault="00DD5EC1" w:rsidP="00CC28E1">
      <w:pPr>
        <w:pStyle w:val="FL"/>
      </w:pPr>
      <w:r w:rsidRPr="0021242D">
        <w:object w:dxaOrig="13941" w:dyaOrig="8876">
          <v:shape id="_x0000_i1141" type="#_x0000_t75" style="width:447pt;height:285.1pt" o:ole="">
            <v:imagedata r:id="rId280" o:title=""/>
          </v:shape>
          <o:OLEObject Type="Embed" ProgID="Visio.Drawing.11" ShapeID="_x0000_i1141" DrawAspect="Content" ObjectID="_1492401497" r:id="rId281"/>
        </w:object>
      </w:r>
    </w:p>
    <w:p w:rsidR="00826107" w:rsidRPr="0021242D" w:rsidRDefault="00826107" w:rsidP="00CE28E7">
      <w:pPr>
        <w:pStyle w:val="TF"/>
      </w:pPr>
      <w:r w:rsidRPr="0021242D">
        <w:t>Figure E.2.1.1.1.</w:t>
      </w:r>
      <w:r w:rsidR="007F3F61">
        <w:t>4</w:t>
      </w:r>
      <w:r w:rsidRPr="0021242D">
        <w:t>-1</w:t>
      </w:r>
      <w:r w:rsidR="00CE28E7" w:rsidRPr="0021242D">
        <w:t xml:space="preserve">: </w:t>
      </w:r>
      <w:r w:rsidRPr="0021242D">
        <w:t>notifyRegistrationContact Diagram</w:t>
      </w:r>
    </w:p>
    <w:p w:rsidR="00826107" w:rsidRPr="0021242D" w:rsidRDefault="00826107" w:rsidP="007F3F61">
      <w:pPr>
        <w:pStyle w:val="Heading6"/>
      </w:pPr>
      <w:bookmarkStart w:id="2834" w:name="_Toc418175200"/>
      <w:bookmarkStart w:id="2835" w:name="_Toc418661211"/>
      <w:r w:rsidRPr="0021242D">
        <w:t>E.2.1.1.1.</w:t>
      </w:r>
      <w:r w:rsidR="007F3F61">
        <w:t>5</w:t>
      </w:r>
      <w:r w:rsidRPr="0021242D">
        <w:tab/>
      </w:r>
      <w:r w:rsidRPr="0021242D">
        <w:rPr>
          <w:lang w:eastAsia="ko-KR"/>
        </w:rPr>
        <w:t>Post-Conditions</w:t>
      </w:r>
      <w:bookmarkEnd w:id="2834"/>
      <w:bookmarkEnd w:id="2835"/>
    </w:p>
    <w:p w:rsidR="00826107" w:rsidRPr="0021242D" w:rsidRDefault="00826107" w:rsidP="00826107">
      <w:pPr>
        <w:keepNext/>
        <w:rPr>
          <w:lang w:eastAsia="ko-KR"/>
        </w:rPr>
      </w:pPr>
      <w:r w:rsidRPr="0021242D">
        <w:rPr>
          <w:lang w:eastAsia="ko-KR"/>
        </w:rPr>
        <w:t>Success case: The request is permitted and the associated.</w:t>
      </w:r>
    </w:p>
    <w:p w:rsidR="00826107" w:rsidRPr="0021242D" w:rsidRDefault="00826107" w:rsidP="00826107">
      <w:pPr>
        <w:keepNext/>
        <w:rPr>
          <w:lang w:eastAsia="ko-KR"/>
        </w:rPr>
      </w:pPr>
      <w:r w:rsidRPr="0021242D">
        <w:rPr>
          <w:lang w:eastAsia="ko-KR"/>
        </w:rPr>
        <w:t>Failure case: The request is recorded as a failure.</w:t>
      </w:r>
    </w:p>
    <w:p w:rsidR="00826107" w:rsidRPr="0021242D" w:rsidRDefault="00826107" w:rsidP="007F3F61">
      <w:pPr>
        <w:pStyle w:val="Heading6"/>
      </w:pPr>
      <w:bookmarkStart w:id="2836" w:name="_Toc418175201"/>
      <w:bookmarkStart w:id="2837" w:name="_Toc418661212"/>
      <w:r w:rsidRPr="0021242D">
        <w:t>E.2.1.1.1.</w:t>
      </w:r>
      <w:r w:rsidR="007F3F61">
        <w:t>6</w:t>
      </w:r>
      <w:r w:rsidRPr="0021242D">
        <w:tab/>
      </w:r>
      <w:r w:rsidRPr="0021242D">
        <w:rPr>
          <w:lang w:eastAsia="ko-KR"/>
        </w:rPr>
        <w:t>Exceptions</w:t>
      </w:r>
      <w:bookmarkEnd w:id="2836"/>
      <w:bookmarkEnd w:id="2837"/>
    </w:p>
    <w:p w:rsidR="00826107" w:rsidRPr="0021242D" w:rsidRDefault="00826107" w:rsidP="00826107">
      <w:pPr>
        <w:keepNext/>
        <w:rPr>
          <w:lang w:eastAsia="ko-KR"/>
        </w:rPr>
      </w:pPr>
      <w:r w:rsidRPr="0021242D">
        <w:rPr>
          <w:lang w:eastAsia="ko-KR"/>
        </w:rPr>
        <w:t>No unique exceptions for this service capability.</w:t>
      </w:r>
    </w:p>
    <w:p w:rsidR="00826107" w:rsidRPr="0021242D" w:rsidRDefault="00826107" w:rsidP="00826107">
      <w:pPr>
        <w:keepNext/>
      </w:pPr>
      <w:r w:rsidRPr="0021242D">
        <w:rPr>
          <w:lang w:eastAsia="ko-KR"/>
        </w:rPr>
        <w:t>Consumed services may throw exceptions which are recorded by this service capability.</w:t>
      </w:r>
    </w:p>
    <w:p w:rsidR="00826107" w:rsidRPr="0021242D" w:rsidRDefault="00826107" w:rsidP="007F3F61">
      <w:pPr>
        <w:pStyle w:val="Heading6"/>
      </w:pPr>
      <w:bookmarkStart w:id="2838" w:name="_Toc418175202"/>
      <w:bookmarkStart w:id="2839" w:name="_Toc418661213"/>
      <w:r w:rsidRPr="0021242D">
        <w:t>E.2.1.1.1.</w:t>
      </w:r>
      <w:r w:rsidR="007F3F61">
        <w:t>7</w:t>
      </w:r>
      <w:r w:rsidRPr="0021242D">
        <w:tab/>
      </w:r>
      <w:r w:rsidRPr="0021242D">
        <w:rPr>
          <w:lang w:eastAsia="ko-KR"/>
        </w:rPr>
        <w:t>Policies for Use</w:t>
      </w:r>
      <w:bookmarkEnd w:id="2838"/>
      <w:bookmarkEnd w:id="2839"/>
    </w:p>
    <w:p w:rsidR="00826107" w:rsidRPr="0021242D" w:rsidRDefault="00826107" w:rsidP="00826107">
      <w:pPr>
        <w:rPr>
          <w:color w:val="000000"/>
        </w:rPr>
      </w:pPr>
      <w:r w:rsidRPr="0021242D">
        <w:rPr>
          <w:lang w:eastAsia="ko-KR"/>
        </w:rPr>
        <w:t>Message</w:t>
      </w:r>
      <w:r w:rsidRPr="0021242D">
        <w:t xml:space="preserve"> Exchange </w:t>
      </w:r>
      <w:r w:rsidRPr="0021242D">
        <w:rPr>
          <w:lang w:eastAsia="ko-KR"/>
        </w:rPr>
        <w:t xml:space="preserve">Patterns: </w:t>
      </w:r>
      <w:r w:rsidRPr="0021242D">
        <w:t>In</w:t>
      </w:r>
      <w:r w:rsidRPr="0021242D">
        <w:rPr>
          <w:color w:val="000000"/>
        </w:rPr>
        <w:t>-Only</w:t>
      </w:r>
    </w:p>
    <w:p w:rsidR="00826107" w:rsidRPr="0021242D" w:rsidRDefault="00826107" w:rsidP="00826107">
      <w:pPr>
        <w:rPr>
          <w:color w:val="000000"/>
        </w:rPr>
      </w:pPr>
      <w:r w:rsidRPr="0021242D">
        <w:rPr>
          <w:color w:val="000000"/>
        </w:rPr>
        <w:t>Transaction Pattern: Creates Transaction</w:t>
      </w:r>
    </w:p>
    <w:p w:rsidR="00826107" w:rsidRPr="0021242D" w:rsidRDefault="00826107" w:rsidP="00826107">
      <w:pPr>
        <w:overflowPunct/>
        <w:autoSpaceDE/>
        <w:autoSpaceDN/>
        <w:adjustRightInd/>
        <w:spacing w:before="72" w:after="72"/>
        <w:textAlignment w:val="auto"/>
        <w:rPr>
          <w:color w:val="000000"/>
        </w:rPr>
      </w:pPr>
      <w:r w:rsidRPr="0021242D">
        <w:rPr>
          <w:color w:val="000000"/>
        </w:rPr>
        <w:t xml:space="preserve">Maximum Response: Not applicable for the </w:t>
      </w:r>
      <w:r w:rsidRPr="0021242D">
        <w:t>In</w:t>
      </w:r>
      <w:r w:rsidRPr="0021242D">
        <w:rPr>
          <w:color w:val="000000"/>
        </w:rPr>
        <w:t>-Only message exchange pattern</w:t>
      </w:r>
    </w:p>
    <w:p w:rsidR="00826107" w:rsidRPr="0021242D" w:rsidRDefault="003317FF" w:rsidP="00826107">
      <w:pPr>
        <w:rPr>
          <w:color w:val="000000"/>
        </w:rPr>
      </w:pPr>
      <w:r w:rsidRPr="0021242D">
        <w:rPr>
          <w:color w:val="000000"/>
        </w:rPr>
        <w:br w:type="page"/>
      </w:r>
    </w:p>
    <w:p w:rsidR="003317FF" w:rsidRPr="0021242D" w:rsidRDefault="003317FF" w:rsidP="007F3F61">
      <w:pPr>
        <w:pStyle w:val="Heading1"/>
      </w:pPr>
      <w:bookmarkStart w:id="2840" w:name="_Toc417309661"/>
      <w:bookmarkStart w:id="2841" w:name="_Toc418175203"/>
      <w:bookmarkStart w:id="2842" w:name="_Toc418661214"/>
      <w:r w:rsidRPr="0021242D">
        <w:lastRenderedPageBreak/>
        <w:t xml:space="preserve">Annex </w:t>
      </w:r>
      <w:r w:rsidR="000627AB" w:rsidRPr="0021242D">
        <w:t>F</w:t>
      </w:r>
      <w:r w:rsidRPr="0021242D">
        <w:t xml:space="preserve"> (</w:t>
      </w:r>
      <w:r w:rsidR="00CE28E7" w:rsidRPr="0021242D">
        <w:t>i</w:t>
      </w:r>
      <w:r w:rsidRPr="0021242D">
        <w:t>nformative): Registration Services</w:t>
      </w:r>
      <w:bookmarkEnd w:id="2840"/>
      <w:bookmarkEnd w:id="2841"/>
      <w:bookmarkEnd w:id="2842"/>
    </w:p>
    <w:p w:rsidR="00895FE2" w:rsidRPr="0021242D" w:rsidRDefault="00895FE2" w:rsidP="007F3F61">
      <w:pPr>
        <w:pStyle w:val="Heading2"/>
      </w:pPr>
      <w:bookmarkStart w:id="2843" w:name="_Toc417309662"/>
      <w:bookmarkStart w:id="2844" w:name="_Toc418175204"/>
      <w:bookmarkStart w:id="2845" w:name="_Toc418661215"/>
      <w:r w:rsidRPr="0021242D">
        <w:rPr>
          <w:szCs w:val="36"/>
        </w:rPr>
        <w:t>F.1</w:t>
      </w:r>
      <w:r w:rsidRPr="0021242D">
        <w:rPr>
          <w:szCs w:val="36"/>
        </w:rPr>
        <w:tab/>
      </w:r>
      <w:r w:rsidRPr="0021242D">
        <w:t>Overview</w:t>
      </w:r>
      <w:bookmarkEnd w:id="2843"/>
      <w:bookmarkEnd w:id="2844"/>
      <w:bookmarkEnd w:id="2845"/>
    </w:p>
    <w:p w:rsidR="00895FE2" w:rsidRPr="0021242D" w:rsidRDefault="00895FE2" w:rsidP="00895FE2">
      <w:r w:rsidRPr="0021242D">
        <w:t>This annex illustrates the usage of the services for requests to register AEs across the Mca Reference Point and between M2M Service Components across the Msc Reference Point.</w:t>
      </w:r>
    </w:p>
    <w:p w:rsidR="00895FE2" w:rsidRPr="007F3F61" w:rsidRDefault="00895FE2" w:rsidP="007F3F61">
      <w:pPr>
        <w:pStyle w:val="Heading2"/>
      </w:pPr>
      <w:bookmarkStart w:id="2846" w:name="_Toc417309663"/>
      <w:bookmarkStart w:id="2847" w:name="_Toc418175205"/>
      <w:bookmarkStart w:id="2848" w:name="_Toc418661216"/>
      <w:r w:rsidRPr="007F3F61">
        <w:t>F.2</w:t>
      </w:r>
      <w:r w:rsidRPr="007F3F61">
        <w:tab/>
      </w:r>
      <w:r w:rsidRPr="007F3F61">
        <w:t xml:space="preserve">Mca Registration Service Processing and Supporting </w:t>
      </w:r>
      <w:r w:rsidRPr="007F3F61">
        <w:t>Services</w:t>
      </w:r>
      <w:bookmarkEnd w:id="2846"/>
      <w:bookmarkEnd w:id="2847"/>
      <w:bookmarkEnd w:id="2848"/>
    </w:p>
    <w:p w:rsidR="007F3F61" w:rsidRPr="007F3F61" w:rsidRDefault="00935233" w:rsidP="007F3F61">
      <w:pPr>
        <w:pStyle w:val="Heading3"/>
      </w:pPr>
      <w:bookmarkStart w:id="2849" w:name="_Toc418661217"/>
      <w:r w:rsidRPr="00935233">
        <w:t>F.2.1</w:t>
      </w:r>
      <w:r w:rsidRPr="00935233">
        <w:tab/>
      </w:r>
      <w:r w:rsidR="007F3F61" w:rsidRPr="007F3F61">
        <w:t>Overview</w:t>
      </w:r>
      <w:bookmarkEnd w:id="2849"/>
      <w:r w:rsidRPr="00935233">
        <w:t xml:space="preserve"> </w:t>
      </w:r>
    </w:p>
    <w:p w:rsidR="00895FE2" w:rsidRPr="007F3F61" w:rsidRDefault="00895FE2" w:rsidP="00895FE2">
      <w:r w:rsidRPr="007F3F61">
        <w:t>AEs communicate with the M2M System over the Mca Reference Point through the SE component. The SE component accepts the request from the AE and provides the request to the Supporting Service in order allow the M2M Service Provider to ensure the request is properly authorized and recorded. In addition, the M2M Service Provider is able to orchestrate other capabilities that have not been specified.</w:t>
      </w:r>
    </w:p>
    <w:p w:rsidR="00895FE2" w:rsidRPr="0021242D" w:rsidRDefault="00935233" w:rsidP="007F3F61">
      <w:pPr>
        <w:pStyle w:val="Heading3"/>
        <w:rPr>
          <w:lang w:val="en-US"/>
        </w:rPr>
      </w:pPr>
      <w:bookmarkStart w:id="2850" w:name="_Toc417309665"/>
      <w:bookmarkStart w:id="2851" w:name="_Toc418175207"/>
      <w:bookmarkStart w:id="2852" w:name="_Toc418661218"/>
      <w:r w:rsidRPr="00935233">
        <w:rPr>
          <w:lang w:val="en-US"/>
        </w:rPr>
        <w:t>F.2.</w:t>
      </w:r>
      <w:r w:rsidR="007F3F61">
        <w:rPr>
          <w:lang w:val="en-US"/>
        </w:rPr>
        <w:t>2</w:t>
      </w:r>
      <w:r w:rsidRPr="00935233">
        <w:rPr>
          <w:lang w:val="en-US"/>
        </w:rPr>
        <w:tab/>
        <w:t>Service Capabilities</w:t>
      </w:r>
      <w:bookmarkEnd w:id="2850"/>
      <w:bookmarkEnd w:id="2851"/>
      <w:bookmarkEnd w:id="2852"/>
    </w:p>
    <w:p w:rsidR="007F3F61" w:rsidRPr="007F3F61" w:rsidRDefault="00895FE2" w:rsidP="00CE28E7">
      <w:pPr>
        <w:pStyle w:val="Heading4"/>
        <w:rPr>
          <w:lang w:val="en-US"/>
        </w:rPr>
      </w:pPr>
      <w:bookmarkStart w:id="2853" w:name="_Toc418175208"/>
      <w:bookmarkStart w:id="2854" w:name="_Toc418661219"/>
      <w:r w:rsidRPr="007F3F61">
        <w:rPr>
          <w:lang w:val="en-US"/>
        </w:rPr>
        <w:t>F.2.</w:t>
      </w:r>
      <w:r w:rsidR="007F3F61" w:rsidRPr="007F3F61">
        <w:rPr>
          <w:lang w:val="en-US"/>
        </w:rPr>
        <w:t>2.1</w:t>
      </w:r>
      <w:r w:rsidRPr="007F3F61">
        <w:rPr>
          <w:lang w:val="en-US"/>
        </w:rPr>
        <w:tab/>
        <w:t>registerAE</w:t>
      </w:r>
      <w:bookmarkEnd w:id="2853"/>
      <w:bookmarkEnd w:id="2854"/>
    </w:p>
    <w:p w:rsidR="00895FE2" w:rsidRPr="007F3F61" w:rsidRDefault="007F3F61" w:rsidP="007F3F61">
      <w:pPr>
        <w:pStyle w:val="Heading5"/>
      </w:pPr>
      <w:bookmarkStart w:id="2855" w:name="_Toc418661220"/>
      <w:r w:rsidRPr="007F3F61">
        <w:rPr>
          <w:lang w:val="en-US"/>
        </w:rPr>
        <w:t>F.2.2.1.1</w:t>
      </w:r>
      <w:r w:rsidRPr="007F3F61">
        <w:rPr>
          <w:lang w:val="en-US"/>
        </w:rPr>
        <w:tab/>
      </w:r>
      <w:r w:rsidRPr="007F3F61">
        <w:t>Description</w:t>
      </w:r>
      <w:bookmarkEnd w:id="2855"/>
      <w:r w:rsidR="00895FE2" w:rsidRPr="007F3F61">
        <w:t xml:space="preserve"> </w:t>
      </w:r>
    </w:p>
    <w:p w:rsidR="00895FE2" w:rsidRPr="007F3F61" w:rsidRDefault="00895FE2" w:rsidP="00895FE2">
      <w:r w:rsidRPr="007F3F61">
        <w:t xml:space="preserve">This service capability enables an AE to register with the M2M System. This service capability shall be restricted across the Mca Reference Point </w:t>
      </w:r>
    </w:p>
    <w:p w:rsidR="00895FE2" w:rsidRPr="007F3F61" w:rsidRDefault="007F3F61" w:rsidP="00CE28E7">
      <w:pPr>
        <w:pStyle w:val="Heading5"/>
        <w:rPr>
          <w:lang w:val="en-US"/>
        </w:rPr>
      </w:pPr>
      <w:bookmarkStart w:id="2856" w:name="_Toc418175209"/>
      <w:bookmarkStart w:id="2857" w:name="_Toc418661221"/>
      <w:r w:rsidRPr="007F3F61">
        <w:rPr>
          <w:lang w:val="en-US"/>
        </w:rPr>
        <w:t>F.2.2.1.2</w:t>
      </w:r>
      <w:r w:rsidR="00895FE2" w:rsidRPr="007F3F61">
        <w:rPr>
          <w:lang w:val="en-US"/>
        </w:rPr>
        <w:tab/>
      </w:r>
      <w:r w:rsidR="00D87590">
        <w:rPr>
          <w:lang w:val="en-US"/>
        </w:rPr>
        <w:t>Pre-Conditions</w:t>
      </w:r>
      <w:bookmarkEnd w:id="2856"/>
      <w:bookmarkEnd w:id="2857"/>
    </w:p>
    <w:p w:rsidR="00895FE2" w:rsidRPr="0021242D" w:rsidRDefault="00895FE2" w:rsidP="00895FE2">
      <w:pPr>
        <w:keepNext/>
      </w:pPr>
      <w:r w:rsidRPr="0021242D">
        <w:t>The AE has not registered with the M2M System.</w:t>
      </w:r>
    </w:p>
    <w:p w:rsidR="00895FE2" w:rsidRPr="0021242D" w:rsidRDefault="00895FE2" w:rsidP="00895FE2">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342C4D" w:rsidRPr="0021242D" w:rsidRDefault="00895FE2" w:rsidP="007F3F61">
      <w:pPr>
        <w:pStyle w:val="Heading5"/>
        <w:rPr>
          <w:lang w:val="en-US"/>
        </w:rPr>
      </w:pPr>
      <w:bookmarkStart w:id="2858" w:name="_Toc418175210"/>
      <w:bookmarkStart w:id="2859" w:name="_Toc418661222"/>
      <w:r w:rsidRPr="0021242D">
        <w:rPr>
          <w:lang w:val="en-US"/>
        </w:rPr>
        <w:t>F.2.</w:t>
      </w:r>
      <w:r w:rsidR="007F3F61">
        <w:rPr>
          <w:lang w:val="en-US"/>
        </w:rPr>
        <w:t>2</w:t>
      </w:r>
      <w:r w:rsidRPr="0021242D">
        <w:rPr>
          <w:lang w:val="en-US"/>
        </w:rPr>
        <w:t>.1.</w:t>
      </w:r>
      <w:r w:rsidR="007F3F61">
        <w:rPr>
          <w:lang w:val="en-US"/>
        </w:rPr>
        <w:t>3</w:t>
      </w:r>
      <w:r w:rsidRPr="0021242D">
        <w:rPr>
          <w:lang w:val="en-US"/>
        </w:rPr>
        <w:tab/>
        <w:t>Signature – registerAE</w:t>
      </w:r>
      <w:bookmarkEnd w:id="2858"/>
      <w:bookmarkEnd w:id="2859"/>
    </w:p>
    <w:p w:rsidR="00CE28E7" w:rsidRPr="0021242D" w:rsidRDefault="00CE28E7" w:rsidP="00CE28E7">
      <w:pPr>
        <w:pStyle w:val="TH"/>
      </w:pPr>
      <w:r w:rsidRPr="0021242D">
        <w:t>Table</w:t>
      </w:r>
      <w:r w:rsidR="00DC6F67" w:rsidRPr="0021242D">
        <w:t xml:space="preserve"> </w:t>
      </w:r>
      <w:r w:rsidR="007F3F61">
        <w:t>F.2.2</w:t>
      </w:r>
      <w:r w:rsidRPr="0021242D">
        <w:t>.1.</w:t>
      </w:r>
      <w:r w:rsidR="007F3F61">
        <w:t>3</w:t>
      </w:r>
      <w:r w:rsidRPr="0021242D">
        <w:t>-1: Registration Services – registerAE capability</w:t>
      </w:r>
    </w:p>
    <w:tbl>
      <w:tblPr>
        <w:tblW w:w="8816" w:type="dxa"/>
        <w:jc w:val="center"/>
        <w:tblLayout w:type="fixed"/>
        <w:tblCellMar>
          <w:left w:w="0" w:type="dxa"/>
          <w:right w:w="0" w:type="dxa"/>
        </w:tblCellMar>
        <w:tblLook w:val="0000"/>
      </w:tblPr>
      <w:tblGrid>
        <w:gridCol w:w="1709"/>
        <w:gridCol w:w="900"/>
        <w:gridCol w:w="900"/>
        <w:gridCol w:w="5307"/>
      </w:tblGrid>
      <w:tr w:rsidR="00342C4D" w:rsidRPr="0021242D" w:rsidTr="00B91F03">
        <w:trPr>
          <w:tblHeader/>
          <w:jc w:val="center"/>
        </w:trPr>
        <w:tc>
          <w:tcPr>
            <w:tcW w:w="1709" w:type="dxa"/>
            <w:tcBorders>
              <w:top w:val="single" w:sz="1" w:space="0" w:color="000000"/>
              <w:left w:val="single" w:sz="1" w:space="0" w:color="000000"/>
              <w:bottom w:val="single" w:sz="1" w:space="0" w:color="000000"/>
            </w:tcBorders>
            <w:shd w:val="clear" w:color="auto" w:fill="C0C0C0"/>
          </w:tcPr>
          <w:p w:rsidR="00342C4D" w:rsidRPr="0021242D" w:rsidRDefault="00342C4D" w:rsidP="00CE28E7">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342C4D" w:rsidRPr="0021242D" w:rsidRDefault="00342C4D" w:rsidP="00CE28E7">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342C4D" w:rsidRPr="0021242D" w:rsidRDefault="00342C4D" w:rsidP="00CE28E7">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342C4D" w:rsidRPr="0021242D" w:rsidRDefault="00342C4D" w:rsidP="00CE28E7">
            <w:pPr>
              <w:pStyle w:val="TAH"/>
            </w:pPr>
            <w:r w:rsidRPr="0021242D">
              <w:t>Description</w:t>
            </w:r>
          </w:p>
        </w:tc>
      </w:tr>
      <w:tr w:rsidR="00342C4D" w:rsidRPr="0021242D" w:rsidTr="00B91F03">
        <w:trPr>
          <w:tblHeader/>
          <w:jc w:val="center"/>
        </w:trPr>
        <w:tc>
          <w:tcPr>
            <w:tcW w:w="1709"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t>Mca Common request input parameters</w:t>
            </w:r>
          </w:p>
        </w:tc>
        <w:tc>
          <w:tcPr>
            <w:tcW w:w="900"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t>-</w:t>
            </w:r>
          </w:p>
        </w:tc>
        <w:tc>
          <w:tcPr>
            <w:tcW w:w="900"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t>-</w:t>
            </w:r>
          </w:p>
        </w:tc>
        <w:tc>
          <w:tcPr>
            <w:tcW w:w="5307"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t xml:space="preserve">See Table </w:t>
            </w:r>
            <w:r w:rsidR="0096421F">
              <w:t>A.2.2-</w:t>
            </w:r>
            <w:r w:rsidRPr="0021242D">
              <w:t xml:space="preserve">1 </w:t>
            </w:r>
          </w:p>
        </w:tc>
      </w:tr>
      <w:tr w:rsidR="00342C4D" w:rsidRPr="0021242D" w:rsidTr="00B91F03">
        <w:trPr>
          <w:tblHeader/>
          <w:jc w:val="center"/>
        </w:trPr>
        <w:tc>
          <w:tcPr>
            <w:tcW w:w="1709"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rPr>
                <w:rFonts w:cs="Arial"/>
                <w:szCs w:val="18"/>
              </w:rPr>
              <w:t>aeId</w:t>
            </w:r>
          </w:p>
        </w:tc>
        <w:tc>
          <w:tcPr>
            <w:tcW w:w="900"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The Application Entity Identifier (AE-ID) to be refreshed.</w:t>
            </w:r>
          </w:p>
        </w:tc>
      </w:tr>
      <w:tr w:rsidR="00342C4D" w:rsidRPr="0021242D" w:rsidTr="00B91F03">
        <w:trPr>
          <w:tblHeader/>
          <w:jc w:val="center"/>
        </w:trPr>
        <w:tc>
          <w:tcPr>
            <w:tcW w:w="1709"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rPr>
                <w:rFonts w:cs="Arial"/>
                <w:szCs w:val="18"/>
              </w:rPr>
              <w:t>pointOfAccess</w:t>
            </w:r>
          </w:p>
        </w:tc>
        <w:tc>
          <w:tcPr>
            <w:tcW w:w="900"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342C4D" w:rsidRPr="0021242D" w:rsidRDefault="00342C4D" w:rsidP="00CE28E7">
            <w:pPr>
              <w:pStyle w:val="TAL"/>
              <w:rPr>
                <w:rFonts w:cs="Arial"/>
                <w:szCs w:val="18"/>
              </w:rPr>
            </w:pPr>
            <w:r w:rsidRPr="0021242D">
              <w:rPr>
                <w:rFonts w:cs="Arial"/>
                <w:szCs w:val="18"/>
              </w:rPr>
              <w:t>YES</w:t>
            </w:r>
          </w:p>
        </w:tc>
        <w:tc>
          <w:tcPr>
            <w:tcW w:w="5307" w:type="dxa"/>
            <w:tcBorders>
              <w:left w:val="single" w:sz="1" w:space="0" w:color="000000"/>
              <w:bottom w:val="single" w:sz="1"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The point of Access of the registered AE. POA is optional only if identical to the one in the refreshed registration</w:t>
            </w:r>
          </w:p>
        </w:tc>
      </w:tr>
      <w:tr w:rsidR="00342C4D" w:rsidRPr="0021242D" w:rsidTr="00B91F03">
        <w:trPr>
          <w:tblHeader/>
          <w:jc w:val="center"/>
        </w:trPr>
        <w:tc>
          <w:tcPr>
            <w:tcW w:w="1709" w:type="dxa"/>
            <w:tcBorders>
              <w:left w:val="single" w:sz="1" w:space="0" w:color="000000"/>
              <w:bottom w:val="single" w:sz="2" w:space="0" w:color="000000"/>
            </w:tcBorders>
          </w:tcPr>
          <w:p w:rsidR="00342C4D" w:rsidRPr="0021242D" w:rsidRDefault="00342C4D" w:rsidP="00CE28E7">
            <w:pPr>
              <w:pStyle w:val="TAL"/>
              <w:rPr>
                <w:rFonts w:cs="Arial"/>
                <w:szCs w:val="18"/>
              </w:rPr>
            </w:pPr>
            <w:r w:rsidRPr="0021242D">
              <w:rPr>
                <w:rFonts w:cs="Arial"/>
                <w:szCs w:val="18"/>
              </w:rPr>
              <w:t>expirationTime</w:t>
            </w:r>
          </w:p>
        </w:tc>
        <w:tc>
          <w:tcPr>
            <w:tcW w:w="900" w:type="dxa"/>
            <w:tcBorders>
              <w:left w:val="single" w:sz="1" w:space="0" w:color="000000"/>
              <w:bottom w:val="single" w:sz="2"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IN</w:t>
            </w:r>
          </w:p>
        </w:tc>
        <w:tc>
          <w:tcPr>
            <w:tcW w:w="900" w:type="dxa"/>
            <w:tcBorders>
              <w:left w:val="single" w:sz="1" w:space="0" w:color="000000"/>
              <w:bottom w:val="single" w:sz="2" w:space="0" w:color="000000"/>
            </w:tcBorders>
          </w:tcPr>
          <w:p w:rsidR="00342C4D" w:rsidRPr="0021242D" w:rsidRDefault="00342C4D" w:rsidP="00CE28E7">
            <w:pPr>
              <w:pStyle w:val="TAL"/>
              <w:rPr>
                <w:rFonts w:cs="Arial"/>
                <w:szCs w:val="18"/>
              </w:rPr>
            </w:pPr>
            <w:r w:rsidRPr="0021242D">
              <w:rPr>
                <w:rFonts w:cs="Arial"/>
                <w:szCs w:val="18"/>
              </w:rPr>
              <w:t>NO</w:t>
            </w:r>
          </w:p>
        </w:tc>
        <w:tc>
          <w:tcPr>
            <w:tcW w:w="5307" w:type="dxa"/>
            <w:tcBorders>
              <w:left w:val="single" w:sz="1" w:space="0" w:color="000000"/>
              <w:bottom w:val="single" w:sz="2"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The expiration time of the registration as requested by the Originator.</w:t>
            </w:r>
          </w:p>
        </w:tc>
      </w:tr>
      <w:tr w:rsidR="00342C4D" w:rsidRPr="0021242D" w:rsidTr="00B91F03">
        <w:trPr>
          <w:tblHeader/>
          <w:jc w:val="center"/>
        </w:trPr>
        <w:tc>
          <w:tcPr>
            <w:tcW w:w="1709" w:type="dxa"/>
            <w:tcBorders>
              <w:left w:val="single" w:sz="1" w:space="0" w:color="000000"/>
              <w:bottom w:val="single" w:sz="2" w:space="0" w:color="000000"/>
            </w:tcBorders>
          </w:tcPr>
          <w:p w:rsidR="00342C4D" w:rsidRPr="0021242D" w:rsidRDefault="00342C4D" w:rsidP="00CE28E7">
            <w:pPr>
              <w:pStyle w:val="TAL"/>
              <w:rPr>
                <w:rFonts w:cs="Arial"/>
                <w:szCs w:val="18"/>
              </w:rPr>
            </w:pPr>
            <w:r w:rsidRPr="0021242D">
              <w:rPr>
                <w:rFonts w:cs="Arial"/>
                <w:szCs w:val="18"/>
                <w:lang w:eastAsia="zh-CN"/>
              </w:rPr>
              <w:t>r</w:t>
            </w:r>
            <w:r w:rsidRPr="0021242D">
              <w:rPr>
                <w:rFonts w:cs="Arial"/>
                <w:szCs w:val="18"/>
              </w:rPr>
              <w:t>eachabilitySchedule</w:t>
            </w:r>
          </w:p>
        </w:tc>
        <w:tc>
          <w:tcPr>
            <w:tcW w:w="900" w:type="dxa"/>
            <w:tcBorders>
              <w:left w:val="single" w:sz="1" w:space="0" w:color="000000"/>
              <w:bottom w:val="single" w:sz="2"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IN</w:t>
            </w:r>
          </w:p>
        </w:tc>
        <w:tc>
          <w:tcPr>
            <w:tcW w:w="900" w:type="dxa"/>
            <w:tcBorders>
              <w:left w:val="single" w:sz="1" w:space="0" w:color="000000"/>
              <w:bottom w:val="single" w:sz="2" w:space="0" w:color="000000"/>
            </w:tcBorders>
          </w:tcPr>
          <w:p w:rsidR="00342C4D" w:rsidRPr="0021242D" w:rsidRDefault="00342C4D" w:rsidP="00CE28E7">
            <w:pPr>
              <w:pStyle w:val="TAL"/>
              <w:rPr>
                <w:rFonts w:cs="Arial"/>
                <w:szCs w:val="18"/>
              </w:rPr>
            </w:pPr>
            <w:r w:rsidRPr="0021242D">
              <w:rPr>
                <w:rFonts w:cs="Arial"/>
                <w:szCs w:val="18"/>
              </w:rPr>
              <w:t>YES</w:t>
            </w:r>
          </w:p>
        </w:tc>
        <w:tc>
          <w:tcPr>
            <w:tcW w:w="5307" w:type="dxa"/>
            <w:tcBorders>
              <w:left w:val="single" w:sz="1" w:space="0" w:color="000000"/>
              <w:bottom w:val="single" w:sz="2" w:space="0" w:color="000000"/>
              <w:right w:val="single" w:sz="1" w:space="0" w:color="000000"/>
            </w:tcBorders>
          </w:tcPr>
          <w:p w:rsidR="00342C4D" w:rsidRPr="0021242D" w:rsidRDefault="00342C4D" w:rsidP="00CE28E7">
            <w:pPr>
              <w:pStyle w:val="TAL"/>
              <w:rPr>
                <w:rFonts w:cs="Arial"/>
                <w:szCs w:val="18"/>
              </w:rPr>
            </w:pPr>
            <w:r w:rsidRPr="0021242D">
              <w:rPr>
                <w:rFonts w:cs="Arial"/>
                <w:szCs w:val="18"/>
              </w:rPr>
              <w:t xml:space="preserve">The </w:t>
            </w:r>
            <w:r w:rsidRPr="0021242D">
              <w:rPr>
                <w:rFonts w:cs="Arial"/>
                <w:szCs w:val="18"/>
                <w:lang w:eastAsia="zh-CN"/>
              </w:rPr>
              <w:t xml:space="preserve">contact </w:t>
            </w:r>
            <w:r w:rsidRPr="0021242D">
              <w:rPr>
                <w:rFonts w:cs="Arial"/>
                <w:szCs w:val="18"/>
              </w:rPr>
              <w:t xml:space="preserve">reachability schedule information of the AE associated with the device node. The absence of this parameter implies the AE associated with the device node is always </w:t>
            </w:r>
            <w:r w:rsidRPr="0021242D">
              <w:rPr>
                <w:rFonts w:cs="Arial"/>
                <w:szCs w:val="18"/>
                <w:lang w:eastAsia="zh-CN"/>
              </w:rPr>
              <w:t xml:space="preserve">contact </w:t>
            </w:r>
            <w:r w:rsidRPr="0021242D">
              <w:rPr>
                <w:rFonts w:cs="Arial"/>
                <w:szCs w:val="18"/>
              </w:rPr>
              <w:t xml:space="preserve">reachable. Type Schedule, see </w:t>
            </w:r>
            <w:r w:rsidR="000D3A8F">
              <w:rPr>
                <w:rFonts w:cs="Arial"/>
                <w:szCs w:val="18"/>
              </w:rPr>
              <w:t>6.9.2.7.1</w:t>
            </w:r>
            <w:r w:rsidRPr="0021242D">
              <w:rPr>
                <w:rFonts w:cs="Arial"/>
                <w:szCs w:val="18"/>
              </w:rPr>
              <w:t>.</w:t>
            </w:r>
          </w:p>
        </w:tc>
      </w:tr>
      <w:tr w:rsidR="00342C4D" w:rsidRPr="0021242D" w:rsidTr="00B91F03">
        <w:trPr>
          <w:trHeight w:val="599"/>
          <w:tblHeader/>
          <w:jc w:val="center"/>
        </w:trPr>
        <w:tc>
          <w:tcPr>
            <w:tcW w:w="1709" w:type="dxa"/>
            <w:tcBorders>
              <w:top w:val="single" w:sz="2" w:space="0" w:color="000000"/>
              <w:left w:val="single" w:sz="2" w:space="0" w:color="000000"/>
              <w:bottom w:val="single" w:sz="4" w:space="0" w:color="auto"/>
              <w:right w:val="single" w:sz="2" w:space="0" w:color="000000"/>
            </w:tcBorders>
          </w:tcPr>
          <w:p w:rsidR="00342C4D" w:rsidRPr="0021242D" w:rsidRDefault="00342C4D" w:rsidP="00CE28E7">
            <w:pPr>
              <w:pStyle w:val="TAL"/>
              <w:rPr>
                <w:rFonts w:cs="Arial"/>
                <w:szCs w:val="18"/>
              </w:rPr>
            </w:pPr>
            <w:r w:rsidRPr="0021242D">
              <w:rPr>
                <w:rFonts w:cs="Arial"/>
                <w:szCs w:val="18"/>
              </w:rPr>
              <w:t>responseType</w:t>
            </w:r>
          </w:p>
        </w:tc>
        <w:tc>
          <w:tcPr>
            <w:tcW w:w="900" w:type="dxa"/>
            <w:tcBorders>
              <w:top w:val="single" w:sz="2" w:space="0" w:color="000000"/>
              <w:left w:val="single" w:sz="2" w:space="0" w:color="000000"/>
              <w:bottom w:val="single" w:sz="4" w:space="0" w:color="auto"/>
              <w:right w:val="single" w:sz="2" w:space="0" w:color="000000"/>
            </w:tcBorders>
          </w:tcPr>
          <w:p w:rsidR="00342C4D" w:rsidRPr="0021242D" w:rsidRDefault="00342C4D" w:rsidP="00CE28E7">
            <w:pPr>
              <w:pStyle w:val="TAL"/>
              <w:rPr>
                <w:rFonts w:cs="Arial"/>
                <w:szCs w:val="18"/>
              </w:rPr>
            </w:pPr>
            <w:r w:rsidRPr="0021242D">
              <w:rPr>
                <w:rFonts w:cs="Arial"/>
                <w:szCs w:val="18"/>
              </w:rPr>
              <w:t>OUT</w:t>
            </w:r>
          </w:p>
        </w:tc>
        <w:tc>
          <w:tcPr>
            <w:tcW w:w="900" w:type="dxa"/>
            <w:tcBorders>
              <w:top w:val="single" w:sz="2" w:space="0" w:color="000000"/>
              <w:left w:val="single" w:sz="2" w:space="0" w:color="000000"/>
              <w:bottom w:val="single" w:sz="4" w:space="0" w:color="auto"/>
              <w:right w:val="single" w:sz="2" w:space="0" w:color="000000"/>
            </w:tcBorders>
          </w:tcPr>
          <w:p w:rsidR="00342C4D" w:rsidRPr="0021242D" w:rsidRDefault="00342C4D" w:rsidP="00CE28E7">
            <w:pPr>
              <w:pStyle w:val="TAL"/>
              <w:rPr>
                <w:rFonts w:cs="Arial"/>
                <w:szCs w:val="18"/>
              </w:rPr>
            </w:pPr>
            <w:r w:rsidRPr="0021242D">
              <w:rPr>
                <w:rFonts w:cs="Arial"/>
                <w:szCs w:val="18"/>
              </w:rPr>
              <w:t>NO</w:t>
            </w:r>
          </w:p>
        </w:tc>
        <w:tc>
          <w:tcPr>
            <w:tcW w:w="5307" w:type="dxa"/>
            <w:tcBorders>
              <w:top w:val="single" w:sz="2" w:space="0" w:color="000000"/>
              <w:left w:val="single" w:sz="2" w:space="0" w:color="000000"/>
              <w:bottom w:val="single" w:sz="4" w:space="0" w:color="auto"/>
              <w:right w:val="single" w:sz="2" w:space="0" w:color="000000"/>
            </w:tcBorders>
          </w:tcPr>
          <w:p w:rsidR="00342C4D" w:rsidRPr="0021242D" w:rsidRDefault="00342C4D" w:rsidP="00CE28E7">
            <w:pPr>
              <w:pStyle w:val="TAL"/>
              <w:rPr>
                <w:rFonts w:cs="Arial"/>
                <w:szCs w:val="18"/>
              </w:rPr>
            </w:pPr>
            <w:r w:rsidRPr="0021242D">
              <w:rPr>
                <w:rFonts w:cs="Arial"/>
                <w:szCs w:val="18"/>
              </w:rPr>
              <w:t>Unique response types for this service:</w:t>
            </w:r>
          </w:p>
          <w:p w:rsidR="00342C4D" w:rsidRPr="0021242D" w:rsidRDefault="00342C4D" w:rsidP="00CE28E7">
            <w:pPr>
              <w:pStyle w:val="TB1"/>
            </w:pPr>
            <w:r w:rsidRPr="0021242D">
              <w:t>AE successfully refreshed</w:t>
            </w:r>
          </w:p>
          <w:p w:rsidR="00342C4D" w:rsidRPr="0021242D" w:rsidRDefault="00342C4D" w:rsidP="00CE28E7">
            <w:pPr>
              <w:pStyle w:val="TB1"/>
            </w:pPr>
            <w:r w:rsidRPr="0021242D">
              <w:t>Registration does not exist</w:t>
            </w:r>
          </w:p>
        </w:tc>
      </w:tr>
    </w:tbl>
    <w:p w:rsidR="00CE28E7" w:rsidRPr="0021242D" w:rsidRDefault="00CE28E7" w:rsidP="00CE28E7"/>
    <w:p w:rsidR="00895FE2" w:rsidRPr="0021242D" w:rsidRDefault="007F3F61" w:rsidP="00CE28E7">
      <w:pPr>
        <w:pStyle w:val="Heading5"/>
        <w:rPr>
          <w:lang w:val="en-US" w:eastAsia="ko-KR"/>
        </w:rPr>
      </w:pPr>
      <w:bookmarkStart w:id="2860" w:name="_Toc418175211"/>
      <w:bookmarkStart w:id="2861" w:name="_Toc418661223"/>
      <w:r>
        <w:rPr>
          <w:lang w:val="en-US"/>
        </w:rPr>
        <w:t>F.2.2.1.4</w:t>
      </w:r>
      <w:r w:rsidR="00895FE2" w:rsidRPr="0021242D">
        <w:rPr>
          <w:lang w:val="en-US"/>
        </w:rPr>
        <w:tab/>
      </w:r>
      <w:r w:rsidR="00895FE2" w:rsidRPr="0021242D">
        <w:rPr>
          <w:lang w:val="en-US" w:eastAsia="ko-KR"/>
        </w:rPr>
        <w:t>Service Interactions</w:t>
      </w:r>
      <w:bookmarkEnd w:id="2860"/>
      <w:bookmarkEnd w:id="2861"/>
    </w:p>
    <w:p w:rsidR="00895FE2" w:rsidRPr="0021242D" w:rsidRDefault="00895FE2" w:rsidP="00895FE2">
      <w:pPr>
        <w:rPr>
          <w:lang w:eastAsia="ko-KR"/>
        </w:rPr>
      </w:pPr>
      <w:r w:rsidRPr="0021242D">
        <w:rPr>
          <w:lang w:eastAsia="ko-KR"/>
        </w:rPr>
        <w:t>The interactions of service capabilities required for this service capability:</w:t>
      </w:r>
    </w:p>
    <w:p w:rsidR="00895FE2" w:rsidRPr="0021242D" w:rsidRDefault="00895FE2" w:rsidP="004415F7">
      <w:pPr>
        <w:pStyle w:val="BN"/>
        <w:numPr>
          <w:ilvl w:val="0"/>
          <w:numId w:val="115"/>
        </w:numPr>
      </w:pPr>
      <w:r w:rsidRPr="0021242D">
        <w:t xml:space="preserve">Perform the Common Request Services for requests across the Mca Reference Point </w:t>
      </w:r>
    </w:p>
    <w:p w:rsidR="00895FE2" w:rsidRPr="0021242D" w:rsidRDefault="00895FE2" w:rsidP="004415F7">
      <w:pPr>
        <w:pStyle w:val="BN"/>
        <w:numPr>
          <w:ilvl w:val="0"/>
          <w:numId w:val="115"/>
        </w:numPr>
      </w:pPr>
      <w:r w:rsidRPr="0021242D">
        <w:t>Record the event</w:t>
      </w:r>
    </w:p>
    <w:p w:rsidR="00895FE2" w:rsidRPr="0021242D" w:rsidRDefault="00925D82" w:rsidP="00CC28E1">
      <w:pPr>
        <w:pStyle w:val="FL"/>
      </w:pPr>
      <w:r w:rsidRPr="0021242D">
        <w:object w:dxaOrig="8185" w:dyaOrig="5370">
          <v:shape id="_x0000_i1142" type="#_x0000_t75" style="width:409.55pt;height:268.4pt" o:ole="">
            <v:imagedata r:id="rId282" o:title=""/>
          </v:shape>
          <o:OLEObject Type="Embed" ProgID="Visio.Drawing.11" ShapeID="_x0000_i1142" DrawAspect="Content" ObjectID="_1492401498" r:id="rId283"/>
        </w:object>
      </w:r>
    </w:p>
    <w:p w:rsidR="00895FE2" w:rsidRPr="0021242D" w:rsidRDefault="007F3F61" w:rsidP="00CE28E7">
      <w:pPr>
        <w:pStyle w:val="TF"/>
        <w:rPr>
          <w:i/>
        </w:rPr>
      </w:pPr>
      <w:r>
        <w:t>Figure F.2.2.1.4</w:t>
      </w:r>
      <w:r w:rsidR="00895FE2" w:rsidRPr="0021242D">
        <w:t>-1</w:t>
      </w:r>
      <w:r w:rsidR="00CE28E7" w:rsidRPr="0021242D">
        <w:t>:</w:t>
      </w:r>
      <w:r w:rsidR="00895FE2" w:rsidRPr="0021242D">
        <w:t xml:space="preserve"> Registration Services – registerAE Diagram</w:t>
      </w:r>
    </w:p>
    <w:p w:rsidR="00895FE2" w:rsidRPr="0021242D" w:rsidRDefault="00895FE2" w:rsidP="00CE28E7">
      <w:pPr>
        <w:pStyle w:val="Heading5"/>
        <w:rPr>
          <w:lang w:val="en-US"/>
        </w:rPr>
      </w:pPr>
      <w:bookmarkStart w:id="2862" w:name="_Toc418175212"/>
      <w:bookmarkStart w:id="2863" w:name="_Toc418661224"/>
      <w:r w:rsidRPr="0021242D">
        <w:rPr>
          <w:lang w:val="en-US"/>
        </w:rPr>
        <w:t>F.2.</w:t>
      </w:r>
      <w:r w:rsidR="007F3F61">
        <w:rPr>
          <w:lang w:val="en-US"/>
        </w:rPr>
        <w:t>2.1.</w:t>
      </w:r>
      <w:r w:rsidRPr="0021242D">
        <w:rPr>
          <w:lang w:val="en-US"/>
        </w:rPr>
        <w:t>4</w:t>
      </w:r>
      <w:r w:rsidRPr="0021242D">
        <w:rPr>
          <w:lang w:val="en-US"/>
        </w:rPr>
        <w:tab/>
      </w:r>
      <w:r w:rsidRPr="0021242D">
        <w:rPr>
          <w:lang w:val="en-US" w:eastAsia="ko-KR"/>
        </w:rPr>
        <w:t>Post-Conditions</w:t>
      </w:r>
      <w:bookmarkEnd w:id="2862"/>
      <w:bookmarkEnd w:id="2863"/>
    </w:p>
    <w:p w:rsidR="00895FE2" w:rsidRPr="0021242D" w:rsidRDefault="00895FE2" w:rsidP="00895FE2">
      <w:pPr>
        <w:keepNext/>
        <w:rPr>
          <w:lang w:eastAsia="ko-KR"/>
        </w:rPr>
      </w:pPr>
      <w:r w:rsidRPr="0021242D">
        <w:rPr>
          <w:lang w:eastAsia="ko-KR"/>
        </w:rPr>
        <w:t>Event is recorded</w:t>
      </w:r>
      <w:r w:rsidR="00CE28E7" w:rsidRPr="0021242D">
        <w:rPr>
          <w:lang w:eastAsia="ko-KR"/>
        </w:rPr>
        <w:t>.</w:t>
      </w:r>
    </w:p>
    <w:p w:rsidR="00895FE2" w:rsidRPr="0021242D" w:rsidRDefault="00895FE2" w:rsidP="00CE28E7">
      <w:pPr>
        <w:pStyle w:val="Heading5"/>
        <w:rPr>
          <w:lang w:val="en-US"/>
        </w:rPr>
      </w:pPr>
      <w:bookmarkStart w:id="2864" w:name="_Toc418175213"/>
      <w:bookmarkStart w:id="2865" w:name="_Toc418661225"/>
      <w:r w:rsidRPr="0021242D">
        <w:rPr>
          <w:lang w:val="en-US"/>
        </w:rPr>
        <w:t>F.2.</w:t>
      </w:r>
      <w:r w:rsidR="00E12DF1">
        <w:rPr>
          <w:lang w:val="en-US"/>
        </w:rPr>
        <w:t>2.</w:t>
      </w:r>
      <w:r w:rsidRPr="0021242D">
        <w:rPr>
          <w:lang w:val="en-US"/>
        </w:rPr>
        <w:t>1.5</w:t>
      </w:r>
      <w:r w:rsidRPr="0021242D">
        <w:rPr>
          <w:lang w:val="en-US"/>
        </w:rPr>
        <w:tab/>
      </w:r>
      <w:r w:rsidRPr="0021242D">
        <w:rPr>
          <w:lang w:val="en-US" w:eastAsia="ko-KR"/>
        </w:rPr>
        <w:t>Exceptions</w:t>
      </w:r>
      <w:bookmarkEnd w:id="2864"/>
      <w:bookmarkEnd w:id="2865"/>
    </w:p>
    <w:p w:rsidR="00895FE2" w:rsidRPr="00E12DF1" w:rsidRDefault="00895FE2" w:rsidP="00895FE2">
      <w:pPr>
        <w:keepNext/>
        <w:rPr>
          <w:lang w:eastAsia="ko-KR"/>
        </w:rPr>
      </w:pPr>
      <w:r w:rsidRPr="00E12DF1">
        <w:rPr>
          <w:lang w:eastAsia="ko-KR"/>
        </w:rPr>
        <w:t>No unique exceptions for this service capability.</w:t>
      </w:r>
    </w:p>
    <w:p w:rsidR="00895FE2" w:rsidRPr="00E12DF1" w:rsidRDefault="00895FE2" w:rsidP="00895FE2">
      <w:pPr>
        <w:keepNext/>
      </w:pPr>
      <w:r w:rsidRPr="00E12DF1">
        <w:rPr>
          <w:lang w:eastAsia="ko-KR"/>
        </w:rPr>
        <w:t>Consumed services may throw exceptions which are forwarded by this service capability.</w:t>
      </w:r>
    </w:p>
    <w:p w:rsidR="00895FE2" w:rsidRPr="00E12DF1" w:rsidRDefault="00895FE2" w:rsidP="00CE28E7">
      <w:pPr>
        <w:pStyle w:val="Heading5"/>
        <w:rPr>
          <w:lang w:val="en-US"/>
        </w:rPr>
      </w:pPr>
      <w:bookmarkStart w:id="2866" w:name="_Toc418175214"/>
      <w:bookmarkStart w:id="2867" w:name="_Toc418661226"/>
      <w:r w:rsidRPr="00E12DF1">
        <w:rPr>
          <w:lang w:val="en-US"/>
        </w:rPr>
        <w:t>F.2.</w:t>
      </w:r>
      <w:r w:rsidR="00E12DF1" w:rsidRPr="00E12DF1">
        <w:rPr>
          <w:lang w:val="en-US"/>
        </w:rPr>
        <w:t>2.</w:t>
      </w:r>
      <w:r w:rsidRPr="00E12DF1">
        <w:rPr>
          <w:lang w:val="en-US"/>
        </w:rPr>
        <w:t>1.6</w:t>
      </w:r>
      <w:r w:rsidRPr="00E12DF1">
        <w:rPr>
          <w:lang w:val="en-US"/>
        </w:rPr>
        <w:tab/>
      </w:r>
      <w:r w:rsidRPr="00E12DF1">
        <w:rPr>
          <w:lang w:val="en-US" w:eastAsia="ko-KR"/>
        </w:rPr>
        <w:t>Policies for Use</w:t>
      </w:r>
      <w:bookmarkEnd w:id="2866"/>
      <w:bookmarkEnd w:id="2867"/>
    </w:p>
    <w:p w:rsidR="00895FE2" w:rsidRPr="00E12DF1" w:rsidRDefault="00895FE2" w:rsidP="00895FE2">
      <w:pPr>
        <w:rPr>
          <w:color w:val="000000"/>
        </w:rPr>
      </w:pPr>
      <w:r w:rsidRPr="00E12DF1">
        <w:rPr>
          <w:lang w:eastAsia="ko-KR"/>
        </w:rPr>
        <w:t>Message</w:t>
      </w:r>
      <w:r w:rsidRPr="00E12DF1">
        <w:t xml:space="preserve"> Exchange </w:t>
      </w:r>
      <w:r w:rsidRPr="00E12DF1">
        <w:rPr>
          <w:lang w:eastAsia="ko-KR"/>
        </w:rPr>
        <w:t xml:space="preserve">Patterns: </w:t>
      </w:r>
      <w:r w:rsidRPr="00E12DF1">
        <w:t>In-Out</w:t>
      </w:r>
    </w:p>
    <w:p w:rsidR="00895FE2" w:rsidRPr="00E12DF1" w:rsidRDefault="00895FE2" w:rsidP="00895FE2">
      <w:pPr>
        <w:rPr>
          <w:color w:val="000000"/>
        </w:rPr>
      </w:pPr>
      <w:r w:rsidRPr="00E12DF1">
        <w:rPr>
          <w:color w:val="000000"/>
        </w:rPr>
        <w:t>Transaction Pattern: Participation allowed</w:t>
      </w:r>
    </w:p>
    <w:p w:rsidR="00895FE2" w:rsidRPr="00E12DF1" w:rsidRDefault="00895FE2" w:rsidP="00895FE2">
      <w:pPr>
        <w:overflowPunct/>
        <w:autoSpaceDE/>
        <w:autoSpaceDN/>
        <w:adjustRightInd/>
        <w:spacing w:before="72" w:after="72"/>
        <w:textAlignment w:val="auto"/>
        <w:rPr>
          <w:color w:val="000000"/>
        </w:rPr>
      </w:pPr>
      <w:r w:rsidRPr="00E12DF1">
        <w:rPr>
          <w:color w:val="000000"/>
        </w:rPr>
        <w:t>Maximum Response: 250</w:t>
      </w:r>
      <w:r w:rsidR="00CE28E7" w:rsidRPr="00E12DF1">
        <w:rPr>
          <w:color w:val="000000"/>
        </w:rPr>
        <w:t xml:space="preserve"> </w:t>
      </w:r>
      <w:r w:rsidRPr="00E12DF1">
        <w:rPr>
          <w:color w:val="000000"/>
        </w:rPr>
        <w:t>ms</w:t>
      </w:r>
    </w:p>
    <w:p w:rsidR="00895FE2" w:rsidRPr="00E12DF1" w:rsidRDefault="00895FE2" w:rsidP="00CE28E7">
      <w:pPr>
        <w:pStyle w:val="Heading4"/>
        <w:rPr>
          <w:lang w:val="en-US"/>
        </w:rPr>
      </w:pPr>
      <w:bookmarkStart w:id="2868" w:name="_Toc418175215"/>
      <w:bookmarkStart w:id="2869" w:name="_Toc418661227"/>
      <w:r w:rsidRPr="00E12DF1">
        <w:rPr>
          <w:lang w:val="en-US"/>
        </w:rPr>
        <w:t>F.2.</w:t>
      </w:r>
      <w:r w:rsidR="00E12DF1" w:rsidRPr="00E12DF1">
        <w:rPr>
          <w:lang w:val="en-US"/>
        </w:rPr>
        <w:t>2.</w:t>
      </w:r>
      <w:r w:rsidRPr="00E12DF1">
        <w:rPr>
          <w:lang w:val="en-US"/>
        </w:rPr>
        <w:t>2</w:t>
      </w:r>
      <w:r w:rsidRPr="00E12DF1">
        <w:rPr>
          <w:lang w:val="en-US"/>
        </w:rPr>
        <w:tab/>
        <w:t>refreshAERegistration</w:t>
      </w:r>
      <w:bookmarkEnd w:id="2868"/>
      <w:bookmarkEnd w:id="2869"/>
    </w:p>
    <w:p w:rsidR="00E12DF1" w:rsidRPr="00E12DF1" w:rsidRDefault="00E12DF1" w:rsidP="00E12DF1">
      <w:pPr>
        <w:pStyle w:val="Heading5"/>
        <w:rPr>
          <w:lang w:val="en-US"/>
        </w:rPr>
      </w:pPr>
      <w:bookmarkStart w:id="2870" w:name="_Toc418661228"/>
      <w:r w:rsidRPr="00E12DF1">
        <w:rPr>
          <w:lang w:val="en-US"/>
        </w:rPr>
        <w:t>F.2.2.2.1</w:t>
      </w:r>
      <w:r w:rsidRPr="00E12DF1">
        <w:rPr>
          <w:lang w:val="en-US"/>
        </w:rPr>
        <w:tab/>
        <w:t>Description</w:t>
      </w:r>
      <w:bookmarkEnd w:id="2870"/>
    </w:p>
    <w:p w:rsidR="00895FE2" w:rsidRPr="00E12DF1" w:rsidRDefault="00895FE2" w:rsidP="00895FE2">
      <w:r w:rsidRPr="00E12DF1">
        <w:t>This service capability enables an AE to refresh an existing registration with the M2M System</w:t>
      </w:r>
    </w:p>
    <w:p w:rsidR="00895FE2" w:rsidRPr="00E12DF1" w:rsidRDefault="00021257" w:rsidP="00CE28E7">
      <w:pPr>
        <w:pStyle w:val="Heading5"/>
        <w:rPr>
          <w:lang w:val="en-US"/>
        </w:rPr>
      </w:pPr>
      <w:bookmarkStart w:id="2871" w:name="_Toc418175216"/>
      <w:bookmarkStart w:id="2872" w:name="_Toc418661229"/>
      <w:r w:rsidRPr="00E12DF1">
        <w:rPr>
          <w:lang w:val="en-US"/>
        </w:rPr>
        <w:lastRenderedPageBreak/>
        <w:t>F.2.</w:t>
      </w:r>
      <w:r w:rsidR="00E12DF1" w:rsidRPr="00E12DF1">
        <w:rPr>
          <w:lang w:val="en-US"/>
        </w:rPr>
        <w:t>2.2.2</w:t>
      </w:r>
      <w:r w:rsidR="00895FE2" w:rsidRPr="00E12DF1">
        <w:rPr>
          <w:lang w:val="en-US"/>
        </w:rPr>
        <w:tab/>
      </w:r>
      <w:r w:rsidR="00D87590">
        <w:rPr>
          <w:lang w:val="en-US"/>
        </w:rPr>
        <w:t>Pre-Conditions</w:t>
      </w:r>
      <w:bookmarkEnd w:id="2871"/>
      <w:bookmarkEnd w:id="2872"/>
    </w:p>
    <w:p w:rsidR="00895FE2" w:rsidRPr="0021242D" w:rsidRDefault="00895FE2" w:rsidP="00895FE2">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895FE2" w:rsidRPr="0021242D" w:rsidRDefault="00895FE2" w:rsidP="00895FE2">
      <w:pPr>
        <w:keepNext/>
        <w:rPr>
          <w:lang w:eastAsia="ko-KR"/>
        </w:rPr>
      </w:pPr>
      <w:r w:rsidRPr="0021242D">
        <w:rPr>
          <w:lang w:eastAsia="ko-KR"/>
        </w:rPr>
        <w:t>The AE is registered and allocated an aeId by the M2M System</w:t>
      </w:r>
      <w:r w:rsidRPr="0021242D">
        <w:t>.</w:t>
      </w:r>
    </w:p>
    <w:p w:rsidR="00895FE2" w:rsidRPr="0021242D" w:rsidRDefault="00895FE2" w:rsidP="00CE28E7">
      <w:pPr>
        <w:pStyle w:val="Heading5"/>
        <w:rPr>
          <w:lang w:val="en-US"/>
        </w:rPr>
      </w:pPr>
      <w:bookmarkStart w:id="2873" w:name="_Toc418175217"/>
      <w:bookmarkStart w:id="2874" w:name="_Toc418661230"/>
      <w:r w:rsidRPr="0021242D">
        <w:rPr>
          <w:lang w:val="en-US"/>
        </w:rPr>
        <w:t>F.2.</w:t>
      </w:r>
      <w:r w:rsidR="00E12DF1">
        <w:rPr>
          <w:lang w:val="en-US"/>
        </w:rPr>
        <w:t>2.2.3</w:t>
      </w:r>
      <w:r w:rsidRPr="0021242D">
        <w:rPr>
          <w:lang w:val="en-US"/>
        </w:rPr>
        <w:tab/>
        <w:t>Signature – refreshAERegsitration</w:t>
      </w:r>
      <w:bookmarkEnd w:id="2873"/>
      <w:bookmarkEnd w:id="2874"/>
    </w:p>
    <w:p w:rsidR="00CE28E7" w:rsidRPr="0021242D" w:rsidRDefault="00CE28E7" w:rsidP="00CE28E7">
      <w:pPr>
        <w:pStyle w:val="TH"/>
      </w:pPr>
      <w:r w:rsidRPr="0021242D">
        <w:t>Table F.2.</w:t>
      </w:r>
      <w:r w:rsidR="00E12DF1">
        <w:t>2.</w:t>
      </w:r>
      <w:r w:rsidRPr="0021242D">
        <w:t>2.</w:t>
      </w:r>
      <w:r w:rsidR="00E12DF1">
        <w:t>3</w:t>
      </w:r>
      <w:r w:rsidRPr="0021242D">
        <w:t>-1: Registration Services – refreshAERegistration capability</w:t>
      </w:r>
    </w:p>
    <w:tbl>
      <w:tblPr>
        <w:tblW w:w="8816" w:type="dxa"/>
        <w:jc w:val="center"/>
        <w:tblLayout w:type="fixed"/>
        <w:tblCellMar>
          <w:left w:w="0" w:type="dxa"/>
          <w:right w:w="0" w:type="dxa"/>
        </w:tblCellMar>
        <w:tblLook w:val="0000"/>
      </w:tblPr>
      <w:tblGrid>
        <w:gridCol w:w="1709"/>
        <w:gridCol w:w="900"/>
        <w:gridCol w:w="900"/>
        <w:gridCol w:w="5307"/>
      </w:tblGrid>
      <w:tr w:rsidR="00021257" w:rsidRPr="0021242D" w:rsidTr="00B91F03">
        <w:trPr>
          <w:tblHeader/>
          <w:jc w:val="center"/>
        </w:trPr>
        <w:tc>
          <w:tcPr>
            <w:tcW w:w="1709" w:type="dxa"/>
            <w:tcBorders>
              <w:top w:val="single" w:sz="1" w:space="0" w:color="000000"/>
              <w:left w:val="single" w:sz="1" w:space="0" w:color="000000"/>
              <w:bottom w:val="single" w:sz="1" w:space="0" w:color="000000"/>
            </w:tcBorders>
            <w:shd w:val="clear" w:color="auto" w:fill="C0C0C0"/>
          </w:tcPr>
          <w:p w:rsidR="00021257" w:rsidRPr="0021242D" w:rsidRDefault="00021257" w:rsidP="00CE28E7">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021257" w:rsidRPr="0021242D" w:rsidRDefault="00021257" w:rsidP="00CE28E7">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021257" w:rsidRPr="0021242D" w:rsidRDefault="00021257" w:rsidP="00CE28E7">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021257" w:rsidRPr="0021242D" w:rsidRDefault="00021257" w:rsidP="00CE28E7">
            <w:pPr>
              <w:pStyle w:val="TAH"/>
            </w:pPr>
            <w:r w:rsidRPr="0021242D">
              <w:t>Description</w:t>
            </w:r>
          </w:p>
        </w:tc>
      </w:tr>
      <w:tr w:rsidR="00021257" w:rsidRPr="0021242D" w:rsidTr="00B91F03">
        <w:trPr>
          <w:tblHeader/>
          <w:jc w:val="center"/>
        </w:trPr>
        <w:tc>
          <w:tcPr>
            <w:tcW w:w="1709"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t>Mca Common request input parameters</w:t>
            </w:r>
          </w:p>
        </w:tc>
        <w:tc>
          <w:tcPr>
            <w:tcW w:w="900"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t>-</w:t>
            </w:r>
          </w:p>
        </w:tc>
        <w:tc>
          <w:tcPr>
            <w:tcW w:w="900"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t>-</w:t>
            </w:r>
          </w:p>
        </w:tc>
        <w:tc>
          <w:tcPr>
            <w:tcW w:w="5307"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t xml:space="preserve">See Table </w:t>
            </w:r>
            <w:r w:rsidR="0096421F">
              <w:t>A.2.2-</w:t>
            </w:r>
            <w:r w:rsidRPr="0021242D">
              <w:t xml:space="preserve">1 </w:t>
            </w:r>
          </w:p>
        </w:tc>
      </w:tr>
      <w:tr w:rsidR="00021257" w:rsidRPr="0021242D" w:rsidTr="00B91F03">
        <w:trPr>
          <w:tblHeader/>
          <w:jc w:val="center"/>
        </w:trPr>
        <w:tc>
          <w:tcPr>
            <w:tcW w:w="1709"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rPr>
                <w:rFonts w:cs="Arial"/>
                <w:szCs w:val="18"/>
              </w:rPr>
              <w:t>aeId</w:t>
            </w:r>
          </w:p>
        </w:tc>
        <w:tc>
          <w:tcPr>
            <w:tcW w:w="900"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The Application Entity Identifier (AE-ID) to be refreshed.</w:t>
            </w:r>
          </w:p>
        </w:tc>
      </w:tr>
      <w:tr w:rsidR="00021257" w:rsidRPr="0021242D" w:rsidTr="00B91F03">
        <w:trPr>
          <w:tblHeader/>
          <w:jc w:val="center"/>
        </w:trPr>
        <w:tc>
          <w:tcPr>
            <w:tcW w:w="1709"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rPr>
                <w:rFonts w:cs="Arial"/>
                <w:szCs w:val="18"/>
              </w:rPr>
              <w:t>pointOfAccess</w:t>
            </w:r>
          </w:p>
        </w:tc>
        <w:tc>
          <w:tcPr>
            <w:tcW w:w="900"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IN</w:t>
            </w:r>
          </w:p>
        </w:tc>
        <w:tc>
          <w:tcPr>
            <w:tcW w:w="900" w:type="dxa"/>
            <w:tcBorders>
              <w:left w:val="single" w:sz="1" w:space="0" w:color="000000"/>
              <w:bottom w:val="single" w:sz="1" w:space="0" w:color="000000"/>
            </w:tcBorders>
          </w:tcPr>
          <w:p w:rsidR="00021257" w:rsidRPr="0021242D" w:rsidRDefault="00021257" w:rsidP="00CE28E7">
            <w:pPr>
              <w:pStyle w:val="TAL"/>
              <w:rPr>
                <w:rFonts w:cs="Arial"/>
                <w:szCs w:val="18"/>
              </w:rPr>
            </w:pPr>
            <w:r w:rsidRPr="0021242D">
              <w:rPr>
                <w:rFonts w:cs="Arial"/>
                <w:szCs w:val="18"/>
              </w:rPr>
              <w:t>YES</w:t>
            </w:r>
          </w:p>
        </w:tc>
        <w:tc>
          <w:tcPr>
            <w:tcW w:w="5307" w:type="dxa"/>
            <w:tcBorders>
              <w:left w:val="single" w:sz="1" w:space="0" w:color="000000"/>
              <w:bottom w:val="single" w:sz="1"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The point of Access of the registered AE. POA is optional only if identical to the one in the refreshed registration</w:t>
            </w:r>
          </w:p>
        </w:tc>
      </w:tr>
      <w:tr w:rsidR="00021257" w:rsidRPr="0021242D" w:rsidTr="00B91F03">
        <w:trPr>
          <w:tblHeader/>
          <w:jc w:val="center"/>
        </w:trPr>
        <w:tc>
          <w:tcPr>
            <w:tcW w:w="1709" w:type="dxa"/>
            <w:tcBorders>
              <w:left w:val="single" w:sz="1" w:space="0" w:color="000000"/>
              <w:bottom w:val="single" w:sz="2" w:space="0" w:color="000000"/>
            </w:tcBorders>
          </w:tcPr>
          <w:p w:rsidR="00021257" w:rsidRPr="0021242D" w:rsidRDefault="00021257" w:rsidP="00CE28E7">
            <w:pPr>
              <w:pStyle w:val="TAL"/>
              <w:rPr>
                <w:rFonts w:cs="Arial"/>
                <w:szCs w:val="18"/>
              </w:rPr>
            </w:pPr>
            <w:r w:rsidRPr="0021242D">
              <w:rPr>
                <w:rFonts w:cs="Arial"/>
                <w:szCs w:val="18"/>
              </w:rPr>
              <w:t>expirationTime</w:t>
            </w:r>
          </w:p>
        </w:tc>
        <w:tc>
          <w:tcPr>
            <w:tcW w:w="900" w:type="dxa"/>
            <w:tcBorders>
              <w:left w:val="single" w:sz="1" w:space="0" w:color="000000"/>
              <w:bottom w:val="single" w:sz="2"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IN</w:t>
            </w:r>
          </w:p>
        </w:tc>
        <w:tc>
          <w:tcPr>
            <w:tcW w:w="900" w:type="dxa"/>
            <w:tcBorders>
              <w:left w:val="single" w:sz="1" w:space="0" w:color="000000"/>
              <w:bottom w:val="single" w:sz="2" w:space="0" w:color="000000"/>
            </w:tcBorders>
          </w:tcPr>
          <w:p w:rsidR="00021257" w:rsidRPr="0021242D" w:rsidRDefault="00021257" w:rsidP="00CE28E7">
            <w:pPr>
              <w:pStyle w:val="TAL"/>
              <w:rPr>
                <w:rFonts w:cs="Arial"/>
                <w:szCs w:val="18"/>
              </w:rPr>
            </w:pPr>
            <w:r w:rsidRPr="0021242D">
              <w:rPr>
                <w:rFonts w:cs="Arial"/>
                <w:szCs w:val="18"/>
              </w:rPr>
              <w:t>NO</w:t>
            </w:r>
          </w:p>
        </w:tc>
        <w:tc>
          <w:tcPr>
            <w:tcW w:w="5307" w:type="dxa"/>
            <w:tcBorders>
              <w:left w:val="single" w:sz="1" w:space="0" w:color="000000"/>
              <w:bottom w:val="single" w:sz="2"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The expiration time of the registration as requested by the Originator.</w:t>
            </w:r>
          </w:p>
        </w:tc>
      </w:tr>
      <w:tr w:rsidR="00021257" w:rsidRPr="0021242D" w:rsidTr="00B91F03">
        <w:trPr>
          <w:tblHeader/>
          <w:jc w:val="center"/>
        </w:trPr>
        <w:tc>
          <w:tcPr>
            <w:tcW w:w="1709" w:type="dxa"/>
            <w:tcBorders>
              <w:left w:val="single" w:sz="1" w:space="0" w:color="000000"/>
              <w:bottom w:val="single" w:sz="2" w:space="0" w:color="000000"/>
            </w:tcBorders>
          </w:tcPr>
          <w:p w:rsidR="00021257" w:rsidRPr="0021242D" w:rsidRDefault="00021257" w:rsidP="00CE28E7">
            <w:pPr>
              <w:pStyle w:val="TAL"/>
              <w:rPr>
                <w:rFonts w:cs="Arial"/>
                <w:szCs w:val="18"/>
              </w:rPr>
            </w:pPr>
            <w:r w:rsidRPr="0021242D">
              <w:rPr>
                <w:rFonts w:cs="Arial"/>
                <w:szCs w:val="18"/>
                <w:lang w:eastAsia="zh-CN"/>
              </w:rPr>
              <w:t>r</w:t>
            </w:r>
            <w:r w:rsidRPr="0021242D">
              <w:rPr>
                <w:rFonts w:cs="Arial"/>
                <w:szCs w:val="18"/>
              </w:rPr>
              <w:t>eachabilitySchedule</w:t>
            </w:r>
          </w:p>
        </w:tc>
        <w:tc>
          <w:tcPr>
            <w:tcW w:w="900" w:type="dxa"/>
            <w:tcBorders>
              <w:left w:val="single" w:sz="1" w:space="0" w:color="000000"/>
              <w:bottom w:val="single" w:sz="2"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IN</w:t>
            </w:r>
          </w:p>
        </w:tc>
        <w:tc>
          <w:tcPr>
            <w:tcW w:w="900" w:type="dxa"/>
            <w:tcBorders>
              <w:left w:val="single" w:sz="1" w:space="0" w:color="000000"/>
              <w:bottom w:val="single" w:sz="2" w:space="0" w:color="000000"/>
            </w:tcBorders>
          </w:tcPr>
          <w:p w:rsidR="00021257" w:rsidRPr="0021242D" w:rsidRDefault="00021257" w:rsidP="00CE28E7">
            <w:pPr>
              <w:pStyle w:val="TAL"/>
              <w:rPr>
                <w:rFonts w:cs="Arial"/>
                <w:szCs w:val="18"/>
              </w:rPr>
            </w:pPr>
            <w:r w:rsidRPr="0021242D">
              <w:rPr>
                <w:rFonts w:cs="Arial"/>
                <w:szCs w:val="18"/>
              </w:rPr>
              <w:t>YES</w:t>
            </w:r>
          </w:p>
        </w:tc>
        <w:tc>
          <w:tcPr>
            <w:tcW w:w="5307" w:type="dxa"/>
            <w:tcBorders>
              <w:left w:val="single" w:sz="1" w:space="0" w:color="000000"/>
              <w:bottom w:val="single" w:sz="2" w:space="0" w:color="000000"/>
              <w:right w:val="single" w:sz="1" w:space="0" w:color="000000"/>
            </w:tcBorders>
          </w:tcPr>
          <w:p w:rsidR="00021257" w:rsidRPr="0021242D" w:rsidRDefault="00021257" w:rsidP="00CE28E7">
            <w:pPr>
              <w:pStyle w:val="TAL"/>
              <w:rPr>
                <w:rFonts w:cs="Arial"/>
                <w:szCs w:val="18"/>
              </w:rPr>
            </w:pPr>
            <w:r w:rsidRPr="0021242D">
              <w:rPr>
                <w:rFonts w:cs="Arial"/>
                <w:szCs w:val="18"/>
              </w:rPr>
              <w:t xml:space="preserve">The </w:t>
            </w:r>
            <w:r w:rsidRPr="0021242D">
              <w:rPr>
                <w:rFonts w:cs="Arial"/>
                <w:szCs w:val="18"/>
                <w:lang w:eastAsia="zh-CN"/>
              </w:rPr>
              <w:t xml:space="preserve">contact </w:t>
            </w:r>
            <w:r w:rsidRPr="0021242D">
              <w:rPr>
                <w:rFonts w:cs="Arial"/>
                <w:szCs w:val="18"/>
              </w:rPr>
              <w:t xml:space="preserve">reachability schedule information of the AE associated with the device node. The absence of this parameter implies the AE associated with the device node is always </w:t>
            </w:r>
            <w:r w:rsidRPr="0021242D">
              <w:rPr>
                <w:rFonts w:cs="Arial"/>
                <w:szCs w:val="18"/>
                <w:lang w:eastAsia="zh-CN"/>
              </w:rPr>
              <w:t xml:space="preserve">contact </w:t>
            </w:r>
            <w:r w:rsidRPr="0021242D">
              <w:rPr>
                <w:rFonts w:cs="Arial"/>
                <w:szCs w:val="18"/>
              </w:rPr>
              <w:t xml:space="preserve">reachable. Type Schedule, see </w:t>
            </w:r>
            <w:r w:rsidR="000D3A8F">
              <w:rPr>
                <w:rFonts w:cs="Arial"/>
                <w:szCs w:val="18"/>
              </w:rPr>
              <w:t>6.9.2.7.1</w:t>
            </w:r>
            <w:r w:rsidRPr="0021242D">
              <w:rPr>
                <w:rFonts w:cs="Arial"/>
                <w:szCs w:val="18"/>
              </w:rPr>
              <w:t>.</w:t>
            </w:r>
          </w:p>
        </w:tc>
      </w:tr>
      <w:tr w:rsidR="00021257" w:rsidRPr="0021242D" w:rsidTr="00B91F03">
        <w:trPr>
          <w:trHeight w:val="599"/>
          <w:tblHeader/>
          <w:jc w:val="center"/>
        </w:trPr>
        <w:tc>
          <w:tcPr>
            <w:tcW w:w="1709" w:type="dxa"/>
            <w:tcBorders>
              <w:top w:val="single" w:sz="2" w:space="0" w:color="000000"/>
              <w:left w:val="single" w:sz="2" w:space="0" w:color="000000"/>
              <w:bottom w:val="single" w:sz="4" w:space="0" w:color="auto"/>
              <w:right w:val="single" w:sz="2" w:space="0" w:color="000000"/>
            </w:tcBorders>
          </w:tcPr>
          <w:p w:rsidR="00021257" w:rsidRPr="0021242D" w:rsidRDefault="00021257" w:rsidP="00CE28E7">
            <w:pPr>
              <w:pStyle w:val="TAL"/>
              <w:rPr>
                <w:rFonts w:cs="Arial"/>
                <w:szCs w:val="18"/>
              </w:rPr>
            </w:pPr>
            <w:r w:rsidRPr="0021242D">
              <w:rPr>
                <w:rFonts w:cs="Arial"/>
                <w:szCs w:val="18"/>
              </w:rPr>
              <w:t>responseType</w:t>
            </w:r>
          </w:p>
        </w:tc>
        <w:tc>
          <w:tcPr>
            <w:tcW w:w="900" w:type="dxa"/>
            <w:tcBorders>
              <w:top w:val="single" w:sz="2" w:space="0" w:color="000000"/>
              <w:left w:val="single" w:sz="2" w:space="0" w:color="000000"/>
              <w:bottom w:val="single" w:sz="4" w:space="0" w:color="auto"/>
              <w:right w:val="single" w:sz="2" w:space="0" w:color="000000"/>
            </w:tcBorders>
          </w:tcPr>
          <w:p w:rsidR="00021257" w:rsidRPr="0021242D" w:rsidRDefault="00021257" w:rsidP="00CE28E7">
            <w:pPr>
              <w:pStyle w:val="TAL"/>
              <w:rPr>
                <w:rFonts w:cs="Arial"/>
                <w:szCs w:val="18"/>
              </w:rPr>
            </w:pPr>
            <w:r w:rsidRPr="0021242D">
              <w:rPr>
                <w:rFonts w:cs="Arial"/>
                <w:szCs w:val="18"/>
              </w:rPr>
              <w:t>OUT</w:t>
            </w:r>
          </w:p>
        </w:tc>
        <w:tc>
          <w:tcPr>
            <w:tcW w:w="900" w:type="dxa"/>
            <w:tcBorders>
              <w:top w:val="single" w:sz="2" w:space="0" w:color="000000"/>
              <w:left w:val="single" w:sz="2" w:space="0" w:color="000000"/>
              <w:bottom w:val="single" w:sz="4" w:space="0" w:color="auto"/>
              <w:right w:val="single" w:sz="2" w:space="0" w:color="000000"/>
            </w:tcBorders>
          </w:tcPr>
          <w:p w:rsidR="00021257" w:rsidRPr="0021242D" w:rsidRDefault="00021257" w:rsidP="00CE28E7">
            <w:pPr>
              <w:pStyle w:val="TAL"/>
              <w:rPr>
                <w:rFonts w:cs="Arial"/>
                <w:szCs w:val="18"/>
              </w:rPr>
            </w:pPr>
            <w:r w:rsidRPr="0021242D">
              <w:rPr>
                <w:rFonts w:cs="Arial"/>
                <w:szCs w:val="18"/>
              </w:rPr>
              <w:t>NO</w:t>
            </w:r>
          </w:p>
        </w:tc>
        <w:tc>
          <w:tcPr>
            <w:tcW w:w="5307" w:type="dxa"/>
            <w:tcBorders>
              <w:top w:val="single" w:sz="2" w:space="0" w:color="000000"/>
              <w:left w:val="single" w:sz="2" w:space="0" w:color="000000"/>
              <w:bottom w:val="single" w:sz="4" w:space="0" w:color="auto"/>
              <w:right w:val="single" w:sz="2" w:space="0" w:color="000000"/>
            </w:tcBorders>
          </w:tcPr>
          <w:p w:rsidR="00021257" w:rsidRPr="0021242D" w:rsidRDefault="00021257" w:rsidP="00CE28E7">
            <w:pPr>
              <w:pStyle w:val="TAL"/>
              <w:rPr>
                <w:rFonts w:cs="Arial"/>
                <w:szCs w:val="18"/>
              </w:rPr>
            </w:pPr>
            <w:r w:rsidRPr="0021242D">
              <w:rPr>
                <w:rFonts w:cs="Arial"/>
                <w:szCs w:val="18"/>
              </w:rPr>
              <w:t>Unique response types for this service:</w:t>
            </w:r>
          </w:p>
          <w:p w:rsidR="00021257" w:rsidRPr="0021242D" w:rsidRDefault="00021257" w:rsidP="00CE28E7">
            <w:pPr>
              <w:pStyle w:val="TB1"/>
            </w:pPr>
            <w:r w:rsidRPr="0021242D">
              <w:t>AE successfully refreshed</w:t>
            </w:r>
          </w:p>
          <w:p w:rsidR="00021257" w:rsidRPr="0021242D" w:rsidRDefault="00021257" w:rsidP="00CE28E7">
            <w:pPr>
              <w:pStyle w:val="TB1"/>
            </w:pPr>
            <w:r w:rsidRPr="0021242D">
              <w:t>Registration does not exist</w:t>
            </w:r>
          </w:p>
        </w:tc>
      </w:tr>
    </w:tbl>
    <w:p w:rsidR="00CE28E7" w:rsidRPr="0021242D" w:rsidRDefault="00CE28E7" w:rsidP="00CE28E7"/>
    <w:p w:rsidR="00895FE2" w:rsidRPr="0021242D" w:rsidRDefault="00895FE2" w:rsidP="00CE28E7">
      <w:pPr>
        <w:pStyle w:val="Heading5"/>
        <w:rPr>
          <w:lang w:val="en-US" w:eastAsia="ko-KR"/>
        </w:rPr>
      </w:pPr>
      <w:bookmarkStart w:id="2875" w:name="_Toc418175218"/>
      <w:bookmarkStart w:id="2876" w:name="_Toc418661231"/>
      <w:r w:rsidRPr="0021242D">
        <w:rPr>
          <w:lang w:val="en-US"/>
        </w:rPr>
        <w:t>F.2.</w:t>
      </w:r>
      <w:r w:rsidR="00E12DF1">
        <w:rPr>
          <w:lang w:val="en-US"/>
        </w:rPr>
        <w:t>2.2.4</w:t>
      </w:r>
      <w:r w:rsidRPr="0021242D">
        <w:rPr>
          <w:lang w:val="en-US"/>
        </w:rPr>
        <w:tab/>
      </w:r>
      <w:r w:rsidRPr="0021242D">
        <w:rPr>
          <w:lang w:val="en-US" w:eastAsia="ko-KR"/>
        </w:rPr>
        <w:t>Service Interactions</w:t>
      </w:r>
      <w:bookmarkEnd w:id="2875"/>
      <w:bookmarkEnd w:id="2876"/>
    </w:p>
    <w:p w:rsidR="00895FE2" w:rsidRPr="0021242D" w:rsidRDefault="00895FE2" w:rsidP="00895FE2">
      <w:pPr>
        <w:rPr>
          <w:lang w:eastAsia="ko-KR"/>
        </w:rPr>
      </w:pPr>
      <w:r w:rsidRPr="0021242D">
        <w:rPr>
          <w:lang w:eastAsia="ko-KR"/>
        </w:rPr>
        <w:t xml:space="preserve">The interactions of service capabilities required for this service capability: </w:t>
      </w:r>
    </w:p>
    <w:p w:rsidR="00895FE2" w:rsidRPr="0021242D" w:rsidRDefault="00895FE2" w:rsidP="004415F7">
      <w:pPr>
        <w:pStyle w:val="BN"/>
        <w:numPr>
          <w:ilvl w:val="0"/>
          <w:numId w:val="116"/>
        </w:numPr>
      </w:pPr>
      <w:r w:rsidRPr="0021242D">
        <w:t>Perform the Common Request Services for requests across the Msc Reference Point</w:t>
      </w:r>
    </w:p>
    <w:p w:rsidR="00895FE2" w:rsidRPr="0021242D" w:rsidRDefault="00895FE2" w:rsidP="004415F7">
      <w:pPr>
        <w:pStyle w:val="BN"/>
        <w:numPr>
          <w:ilvl w:val="0"/>
          <w:numId w:val="116"/>
        </w:numPr>
      </w:pPr>
      <w:r w:rsidRPr="0021242D">
        <w:t>Record the event</w:t>
      </w:r>
    </w:p>
    <w:p w:rsidR="00895FE2" w:rsidRPr="0021242D" w:rsidRDefault="00CA35BE" w:rsidP="00CC28E1">
      <w:pPr>
        <w:pStyle w:val="FL"/>
        <w:rPr>
          <w:i/>
        </w:rPr>
      </w:pPr>
      <w:r w:rsidRPr="0021242D">
        <w:object w:dxaOrig="8185" w:dyaOrig="5370">
          <v:shape id="_x0000_i1143" type="#_x0000_t75" style="width:409.55pt;height:268.4pt" o:ole="">
            <v:imagedata r:id="rId284" o:title=""/>
          </v:shape>
          <o:OLEObject Type="Embed" ProgID="Visio.Drawing.11" ShapeID="_x0000_i1143" DrawAspect="Content" ObjectID="_1492401499" r:id="rId285"/>
        </w:object>
      </w:r>
    </w:p>
    <w:p w:rsidR="00895FE2" w:rsidRPr="0021242D" w:rsidRDefault="00E12DF1" w:rsidP="00CE28E7">
      <w:pPr>
        <w:pStyle w:val="TF"/>
        <w:rPr>
          <w:i/>
        </w:rPr>
      </w:pPr>
      <w:r>
        <w:t>Figure F.2.2.2.4</w:t>
      </w:r>
      <w:r w:rsidR="00895FE2" w:rsidRPr="0021242D">
        <w:t>-1</w:t>
      </w:r>
      <w:r w:rsidR="00CE28E7" w:rsidRPr="0021242D">
        <w:t>:</w:t>
      </w:r>
      <w:r w:rsidR="00895FE2" w:rsidRPr="0021242D">
        <w:t xml:space="preserve"> Registration Services – refreshAERegistration Diagram</w:t>
      </w:r>
    </w:p>
    <w:p w:rsidR="00895FE2" w:rsidRPr="0021242D" w:rsidRDefault="00E12DF1" w:rsidP="00CE28E7">
      <w:pPr>
        <w:pStyle w:val="Heading5"/>
        <w:rPr>
          <w:lang w:val="en-US"/>
        </w:rPr>
      </w:pPr>
      <w:bookmarkStart w:id="2877" w:name="_Toc418175219"/>
      <w:bookmarkStart w:id="2878" w:name="_Toc418661232"/>
      <w:r>
        <w:rPr>
          <w:lang w:val="en-US"/>
        </w:rPr>
        <w:lastRenderedPageBreak/>
        <w:t>F.2.2.2.5</w:t>
      </w:r>
      <w:r w:rsidR="00895FE2" w:rsidRPr="0021242D">
        <w:rPr>
          <w:lang w:val="en-US"/>
        </w:rPr>
        <w:tab/>
      </w:r>
      <w:r w:rsidR="00895FE2" w:rsidRPr="0021242D">
        <w:rPr>
          <w:lang w:val="en-US" w:eastAsia="ko-KR"/>
        </w:rPr>
        <w:t>Post-Conditions</w:t>
      </w:r>
      <w:bookmarkEnd w:id="2877"/>
      <w:bookmarkEnd w:id="2878"/>
    </w:p>
    <w:p w:rsidR="00895FE2" w:rsidRPr="0021242D" w:rsidRDefault="00895FE2" w:rsidP="00895FE2">
      <w:pPr>
        <w:keepNext/>
        <w:rPr>
          <w:lang w:eastAsia="ko-KR"/>
        </w:rPr>
      </w:pPr>
      <w:r w:rsidRPr="0021242D">
        <w:rPr>
          <w:lang w:eastAsia="ko-KR"/>
        </w:rPr>
        <w:t>Success case: The request is permitted.</w:t>
      </w:r>
    </w:p>
    <w:p w:rsidR="00895FE2" w:rsidRPr="0021242D" w:rsidRDefault="00895FE2" w:rsidP="00895FE2">
      <w:pPr>
        <w:keepNext/>
        <w:rPr>
          <w:lang w:eastAsia="ko-KR"/>
        </w:rPr>
      </w:pPr>
      <w:r w:rsidRPr="0021242D">
        <w:rPr>
          <w:lang w:eastAsia="ko-KR"/>
        </w:rPr>
        <w:t>Failure case: The request is not permitted and a response type is transmitted to the AE</w:t>
      </w:r>
    </w:p>
    <w:p w:rsidR="00895FE2" w:rsidRPr="0021242D" w:rsidRDefault="00E12DF1" w:rsidP="00CE28E7">
      <w:pPr>
        <w:pStyle w:val="Heading5"/>
        <w:rPr>
          <w:lang w:val="en-US"/>
        </w:rPr>
      </w:pPr>
      <w:bookmarkStart w:id="2879" w:name="_Toc418175220"/>
      <w:bookmarkStart w:id="2880" w:name="_Toc418661233"/>
      <w:r>
        <w:rPr>
          <w:lang w:val="en-US"/>
        </w:rPr>
        <w:t>F.2.2.2.6</w:t>
      </w:r>
      <w:r w:rsidR="00895FE2" w:rsidRPr="0021242D">
        <w:rPr>
          <w:lang w:val="en-US"/>
        </w:rPr>
        <w:tab/>
      </w:r>
      <w:r w:rsidR="00895FE2" w:rsidRPr="0021242D">
        <w:rPr>
          <w:lang w:val="en-US" w:eastAsia="ko-KR"/>
        </w:rPr>
        <w:t>Exceptions</w:t>
      </w:r>
      <w:bookmarkEnd w:id="2879"/>
      <w:bookmarkEnd w:id="2880"/>
    </w:p>
    <w:p w:rsidR="00895FE2" w:rsidRPr="0021242D" w:rsidRDefault="00895FE2" w:rsidP="00895FE2">
      <w:pPr>
        <w:keepNext/>
        <w:rPr>
          <w:lang w:eastAsia="ko-KR"/>
        </w:rPr>
      </w:pPr>
      <w:r w:rsidRPr="0021242D">
        <w:rPr>
          <w:lang w:eastAsia="ko-KR"/>
        </w:rPr>
        <w:t>No unique exceptions for this service capability.</w:t>
      </w:r>
    </w:p>
    <w:p w:rsidR="00895FE2" w:rsidRPr="0021242D" w:rsidRDefault="00895FE2" w:rsidP="00895FE2">
      <w:pPr>
        <w:keepNext/>
      </w:pPr>
      <w:r w:rsidRPr="0021242D">
        <w:rPr>
          <w:lang w:eastAsia="ko-KR"/>
        </w:rPr>
        <w:t>Consumed services may throw exceptions which are forwarded by this service capability.</w:t>
      </w:r>
    </w:p>
    <w:p w:rsidR="00895FE2" w:rsidRPr="0021242D" w:rsidRDefault="00E12DF1" w:rsidP="00CE28E7">
      <w:pPr>
        <w:pStyle w:val="Heading5"/>
        <w:rPr>
          <w:lang w:val="en-US"/>
        </w:rPr>
      </w:pPr>
      <w:bookmarkStart w:id="2881" w:name="_Toc418175221"/>
      <w:bookmarkStart w:id="2882" w:name="_Toc418661234"/>
      <w:r>
        <w:rPr>
          <w:lang w:val="en-US"/>
        </w:rPr>
        <w:t>F.2.2.2.7</w:t>
      </w:r>
      <w:r w:rsidR="00895FE2" w:rsidRPr="0021242D">
        <w:rPr>
          <w:lang w:val="en-US"/>
        </w:rPr>
        <w:tab/>
      </w:r>
      <w:r w:rsidR="00895FE2" w:rsidRPr="0021242D">
        <w:rPr>
          <w:lang w:val="en-US" w:eastAsia="ko-KR"/>
        </w:rPr>
        <w:t>Policies for Use</w:t>
      </w:r>
      <w:bookmarkEnd w:id="2881"/>
      <w:bookmarkEnd w:id="2882"/>
    </w:p>
    <w:p w:rsidR="00895FE2" w:rsidRPr="0021242D" w:rsidRDefault="00895FE2" w:rsidP="00895FE2">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95FE2" w:rsidRPr="0021242D" w:rsidRDefault="00895FE2" w:rsidP="00895FE2">
      <w:pPr>
        <w:rPr>
          <w:color w:val="000000"/>
        </w:rPr>
      </w:pPr>
      <w:r w:rsidRPr="0021242D">
        <w:rPr>
          <w:color w:val="000000"/>
        </w:rPr>
        <w:t>Transaction Pattern: Participation allowed</w:t>
      </w:r>
    </w:p>
    <w:p w:rsidR="00895FE2" w:rsidRPr="0021242D" w:rsidRDefault="00895FE2" w:rsidP="00895FE2">
      <w:pPr>
        <w:overflowPunct/>
        <w:autoSpaceDE/>
        <w:autoSpaceDN/>
        <w:adjustRightInd/>
        <w:spacing w:before="72" w:after="72"/>
        <w:textAlignment w:val="auto"/>
        <w:rPr>
          <w:color w:val="000000"/>
        </w:rPr>
      </w:pPr>
      <w:r w:rsidRPr="0021242D">
        <w:rPr>
          <w:color w:val="000000"/>
        </w:rPr>
        <w:t>Maximum Response: 50</w:t>
      </w:r>
      <w:r w:rsidR="00CE28E7" w:rsidRPr="0021242D">
        <w:rPr>
          <w:color w:val="000000"/>
        </w:rPr>
        <w:t xml:space="preserve"> </w:t>
      </w:r>
      <w:r w:rsidRPr="0021242D">
        <w:rPr>
          <w:color w:val="000000"/>
        </w:rPr>
        <w:t>ms</w:t>
      </w:r>
    </w:p>
    <w:p w:rsidR="00895FE2" w:rsidRDefault="00E12DF1" w:rsidP="00E12DF1">
      <w:pPr>
        <w:pStyle w:val="Heading4"/>
      </w:pPr>
      <w:bookmarkStart w:id="2883" w:name="_Toc418175222"/>
      <w:bookmarkStart w:id="2884" w:name="_Toc418661235"/>
      <w:r>
        <w:t>F.2.2.</w:t>
      </w:r>
      <w:r w:rsidR="00895FE2" w:rsidRPr="0021242D">
        <w:t>3</w:t>
      </w:r>
      <w:r w:rsidR="00895FE2" w:rsidRPr="0021242D">
        <w:tab/>
        <w:t>deregisterAE</w:t>
      </w:r>
      <w:bookmarkEnd w:id="2883"/>
      <w:bookmarkEnd w:id="2884"/>
      <w:r w:rsidR="00895FE2" w:rsidRPr="0021242D">
        <w:t xml:space="preserve"> </w:t>
      </w:r>
    </w:p>
    <w:p w:rsidR="00E12DF1" w:rsidRPr="00E12DF1" w:rsidRDefault="00E12DF1" w:rsidP="00E12DF1">
      <w:pPr>
        <w:pStyle w:val="Heading5"/>
        <w:rPr>
          <w:lang w:val="en-US"/>
        </w:rPr>
      </w:pPr>
      <w:bookmarkStart w:id="2885" w:name="_Toc418661236"/>
      <w:r>
        <w:rPr>
          <w:lang w:val="en-US"/>
        </w:rPr>
        <w:t>F.2.2.</w:t>
      </w:r>
      <w:r w:rsidRPr="0021242D">
        <w:rPr>
          <w:lang w:val="en-US"/>
        </w:rPr>
        <w:t>3.1</w:t>
      </w:r>
      <w:r w:rsidRPr="0021242D">
        <w:rPr>
          <w:lang w:val="en-US"/>
        </w:rPr>
        <w:tab/>
      </w:r>
      <w:r>
        <w:rPr>
          <w:lang w:val="en-US"/>
        </w:rPr>
        <w:t>Description</w:t>
      </w:r>
      <w:bookmarkEnd w:id="2885"/>
    </w:p>
    <w:p w:rsidR="00895FE2" w:rsidRPr="0021242D" w:rsidRDefault="00895FE2" w:rsidP="00895FE2">
      <w:r w:rsidRPr="0021242D">
        <w:t>This service capability enables an AE to deregister from the M2M System.</w:t>
      </w:r>
    </w:p>
    <w:p w:rsidR="00895FE2" w:rsidRPr="0021242D" w:rsidRDefault="00E12DF1" w:rsidP="00CE28E7">
      <w:pPr>
        <w:pStyle w:val="Heading5"/>
        <w:rPr>
          <w:lang w:val="en-US"/>
        </w:rPr>
      </w:pPr>
      <w:bookmarkStart w:id="2886" w:name="_Toc418175223"/>
      <w:bookmarkStart w:id="2887" w:name="_Toc418661237"/>
      <w:r>
        <w:rPr>
          <w:lang w:val="en-US"/>
        </w:rPr>
        <w:t>F.2.2.3.2</w:t>
      </w:r>
      <w:r w:rsidR="00895FE2" w:rsidRPr="0021242D">
        <w:rPr>
          <w:lang w:val="en-US"/>
        </w:rPr>
        <w:tab/>
      </w:r>
      <w:r w:rsidR="00D87590">
        <w:rPr>
          <w:lang w:val="en-US"/>
        </w:rPr>
        <w:t>Pre-Conditions</w:t>
      </w:r>
      <w:bookmarkEnd w:id="2886"/>
      <w:bookmarkEnd w:id="2887"/>
    </w:p>
    <w:p w:rsidR="00895FE2" w:rsidRPr="0021242D" w:rsidRDefault="00895FE2" w:rsidP="00895FE2">
      <w:pPr>
        <w:keepNext/>
        <w:rPr>
          <w:lang w:eastAsia="ko-KR"/>
        </w:rPr>
      </w:pPr>
      <w:r w:rsidRPr="0021242D">
        <w:rPr>
          <w:lang w:eastAsia="ko-KR"/>
        </w:rPr>
        <w:t xml:space="preserve">The </w:t>
      </w:r>
      <w:r w:rsidR="00D87590">
        <w:rPr>
          <w:lang w:eastAsia="ko-KR"/>
        </w:rPr>
        <w:t>Pre-Conditions</w:t>
      </w:r>
      <w:r w:rsidRPr="0021242D">
        <w:rPr>
          <w:lang w:eastAsia="ko-KR"/>
        </w:rPr>
        <w:t xml:space="preserve"> for Mca Received Requests are met.</w:t>
      </w:r>
    </w:p>
    <w:p w:rsidR="00895FE2" w:rsidRPr="0021242D" w:rsidRDefault="00895FE2" w:rsidP="00895FE2">
      <w:pPr>
        <w:keepNext/>
        <w:rPr>
          <w:lang w:eastAsia="ko-KR"/>
        </w:rPr>
      </w:pPr>
      <w:r w:rsidRPr="0021242D">
        <w:t>The Application Entity is registered.</w:t>
      </w:r>
    </w:p>
    <w:p w:rsidR="00895FE2" w:rsidRPr="0021242D" w:rsidRDefault="00E12DF1" w:rsidP="00CE28E7">
      <w:pPr>
        <w:pStyle w:val="Heading5"/>
        <w:rPr>
          <w:lang w:val="en-US"/>
        </w:rPr>
      </w:pPr>
      <w:bookmarkStart w:id="2888" w:name="_Toc418175224"/>
      <w:bookmarkStart w:id="2889" w:name="_Toc418661238"/>
      <w:r>
        <w:rPr>
          <w:lang w:val="en-US"/>
        </w:rPr>
        <w:t>F.2.2.3.3</w:t>
      </w:r>
      <w:r w:rsidR="00895FE2" w:rsidRPr="0021242D">
        <w:rPr>
          <w:lang w:val="en-US"/>
        </w:rPr>
        <w:tab/>
        <w:t>Signature – deregisterAE</w:t>
      </w:r>
      <w:bookmarkEnd w:id="2888"/>
      <w:bookmarkEnd w:id="2889"/>
    </w:p>
    <w:p w:rsidR="00CE28E7" w:rsidRPr="0021242D" w:rsidRDefault="00E12DF1" w:rsidP="00CE28E7">
      <w:pPr>
        <w:pStyle w:val="TH"/>
      </w:pPr>
      <w:r>
        <w:t>Table F.2.2.3.3</w:t>
      </w:r>
      <w:r w:rsidR="00CE28E7" w:rsidRPr="0021242D">
        <w:t>-1: RegistrationServcies – deregisterAE capability</w:t>
      </w:r>
    </w:p>
    <w:tbl>
      <w:tblPr>
        <w:tblW w:w="8816" w:type="dxa"/>
        <w:jc w:val="center"/>
        <w:tblLayout w:type="fixed"/>
        <w:tblCellMar>
          <w:left w:w="0" w:type="dxa"/>
          <w:right w:w="0" w:type="dxa"/>
        </w:tblCellMar>
        <w:tblLook w:val="0000"/>
      </w:tblPr>
      <w:tblGrid>
        <w:gridCol w:w="1709"/>
        <w:gridCol w:w="900"/>
        <w:gridCol w:w="900"/>
        <w:gridCol w:w="5307"/>
      </w:tblGrid>
      <w:tr w:rsidR="00895FE2" w:rsidRPr="0021242D" w:rsidTr="00A04136">
        <w:trPr>
          <w:tblHeader/>
          <w:jc w:val="center"/>
        </w:trPr>
        <w:tc>
          <w:tcPr>
            <w:tcW w:w="1709" w:type="dxa"/>
            <w:tcBorders>
              <w:top w:val="single" w:sz="1" w:space="0" w:color="000000"/>
              <w:left w:val="single" w:sz="1" w:space="0" w:color="000000"/>
              <w:bottom w:val="single" w:sz="1" w:space="0" w:color="000000"/>
            </w:tcBorders>
            <w:shd w:val="clear" w:color="auto" w:fill="C0C0C0"/>
          </w:tcPr>
          <w:p w:rsidR="00895FE2" w:rsidRPr="0021242D" w:rsidRDefault="00895FE2" w:rsidP="00CE28E7">
            <w:pPr>
              <w:pStyle w:val="TAH"/>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895FE2" w:rsidRPr="0021242D" w:rsidRDefault="00895FE2" w:rsidP="00CE28E7">
            <w:pPr>
              <w:pStyle w:val="TAH"/>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895FE2" w:rsidRPr="0021242D" w:rsidRDefault="00895FE2" w:rsidP="00CE28E7">
            <w:pPr>
              <w:pStyle w:val="TAH"/>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895FE2" w:rsidRPr="0021242D" w:rsidRDefault="00895FE2" w:rsidP="00CE28E7">
            <w:pPr>
              <w:pStyle w:val="TAH"/>
            </w:pPr>
            <w:r w:rsidRPr="0021242D">
              <w:t>Description</w:t>
            </w:r>
          </w:p>
        </w:tc>
      </w:tr>
      <w:tr w:rsidR="00895FE2" w:rsidRPr="0021242D" w:rsidTr="00A04136">
        <w:trPr>
          <w:tblHeader/>
          <w:jc w:val="center"/>
        </w:trPr>
        <w:tc>
          <w:tcPr>
            <w:tcW w:w="1709" w:type="dxa"/>
            <w:tcBorders>
              <w:left w:val="single" w:sz="1" w:space="0" w:color="000000"/>
              <w:bottom w:val="single" w:sz="1" w:space="0" w:color="000000"/>
            </w:tcBorders>
          </w:tcPr>
          <w:p w:rsidR="00895FE2" w:rsidRPr="0021242D" w:rsidRDefault="00895FE2" w:rsidP="00CE28E7">
            <w:pPr>
              <w:pStyle w:val="TAL"/>
              <w:rPr>
                <w:szCs w:val="18"/>
              </w:rPr>
            </w:pPr>
            <w:r w:rsidRPr="0021242D">
              <w:t>Mca Common request input parameters</w:t>
            </w:r>
          </w:p>
        </w:tc>
        <w:tc>
          <w:tcPr>
            <w:tcW w:w="900" w:type="dxa"/>
            <w:tcBorders>
              <w:left w:val="single" w:sz="1" w:space="0" w:color="000000"/>
              <w:bottom w:val="single" w:sz="1" w:space="0" w:color="000000"/>
              <w:right w:val="single" w:sz="1" w:space="0" w:color="000000"/>
            </w:tcBorders>
          </w:tcPr>
          <w:p w:rsidR="00895FE2" w:rsidRPr="0021242D" w:rsidRDefault="00895FE2" w:rsidP="00CE28E7">
            <w:pPr>
              <w:pStyle w:val="TAL"/>
              <w:rPr>
                <w:szCs w:val="18"/>
              </w:rPr>
            </w:pPr>
            <w:r w:rsidRPr="0021242D">
              <w:t>-</w:t>
            </w:r>
          </w:p>
        </w:tc>
        <w:tc>
          <w:tcPr>
            <w:tcW w:w="900" w:type="dxa"/>
            <w:tcBorders>
              <w:left w:val="single" w:sz="1" w:space="0" w:color="000000"/>
              <w:bottom w:val="single" w:sz="1" w:space="0" w:color="000000"/>
            </w:tcBorders>
          </w:tcPr>
          <w:p w:rsidR="00895FE2" w:rsidRPr="0021242D" w:rsidRDefault="00895FE2" w:rsidP="00CE28E7">
            <w:pPr>
              <w:pStyle w:val="TAL"/>
              <w:rPr>
                <w:szCs w:val="18"/>
              </w:rPr>
            </w:pPr>
            <w:r w:rsidRPr="0021242D">
              <w:t>-</w:t>
            </w:r>
          </w:p>
        </w:tc>
        <w:tc>
          <w:tcPr>
            <w:tcW w:w="5307" w:type="dxa"/>
            <w:tcBorders>
              <w:left w:val="single" w:sz="1" w:space="0" w:color="000000"/>
              <w:bottom w:val="single" w:sz="1" w:space="0" w:color="000000"/>
              <w:right w:val="single" w:sz="1" w:space="0" w:color="000000"/>
            </w:tcBorders>
          </w:tcPr>
          <w:p w:rsidR="00895FE2" w:rsidRPr="0021242D" w:rsidRDefault="00895FE2" w:rsidP="00CE28E7">
            <w:pPr>
              <w:pStyle w:val="TAL"/>
              <w:rPr>
                <w:szCs w:val="18"/>
              </w:rPr>
            </w:pPr>
            <w:r w:rsidRPr="0021242D">
              <w:t xml:space="preserve">See Table </w:t>
            </w:r>
            <w:r w:rsidR="0096421F">
              <w:t>A.2.2-</w:t>
            </w:r>
            <w:r w:rsidRPr="0021242D">
              <w:t xml:space="preserve">1 </w:t>
            </w:r>
          </w:p>
        </w:tc>
      </w:tr>
      <w:tr w:rsidR="00895FE2" w:rsidRPr="0021242D" w:rsidTr="00A04136">
        <w:trPr>
          <w:tblHeader/>
          <w:jc w:val="center"/>
        </w:trPr>
        <w:tc>
          <w:tcPr>
            <w:tcW w:w="1709" w:type="dxa"/>
            <w:tcBorders>
              <w:left w:val="single" w:sz="1" w:space="0" w:color="000000"/>
              <w:bottom w:val="single" w:sz="1" w:space="0" w:color="000000"/>
            </w:tcBorders>
          </w:tcPr>
          <w:p w:rsidR="00895FE2" w:rsidRPr="0021242D" w:rsidRDefault="00895FE2" w:rsidP="00CE28E7">
            <w:pPr>
              <w:pStyle w:val="TAL"/>
              <w:rPr>
                <w:rFonts w:ascii="Times New Roman" w:hAnsi="Times New Roman"/>
                <w:sz w:val="20"/>
                <w:lang w:eastAsia="ko-KR"/>
              </w:rPr>
            </w:pPr>
            <w:r w:rsidRPr="0021242D">
              <w:rPr>
                <w:rFonts w:cs="Arial"/>
                <w:szCs w:val="18"/>
              </w:rPr>
              <w:t>aeId</w:t>
            </w:r>
          </w:p>
        </w:tc>
        <w:tc>
          <w:tcPr>
            <w:tcW w:w="900" w:type="dxa"/>
            <w:tcBorders>
              <w:left w:val="single" w:sz="1" w:space="0" w:color="000000"/>
              <w:bottom w:val="single" w:sz="1" w:space="0" w:color="000000"/>
              <w:right w:val="single" w:sz="1" w:space="0" w:color="000000"/>
            </w:tcBorders>
          </w:tcPr>
          <w:p w:rsidR="00895FE2" w:rsidRPr="0021242D" w:rsidRDefault="00895FE2" w:rsidP="00CE28E7">
            <w:pPr>
              <w:pStyle w:val="TAL"/>
              <w:rPr>
                <w:rFonts w:ascii="Times New Roman" w:hAnsi="Times New Roman"/>
                <w:sz w:val="20"/>
                <w:lang w:eastAsia="ko-KR"/>
              </w:rPr>
            </w:pPr>
            <w:r w:rsidRPr="0021242D">
              <w:rPr>
                <w:rFonts w:cs="Arial"/>
                <w:szCs w:val="18"/>
              </w:rPr>
              <w:t>IN</w:t>
            </w:r>
          </w:p>
        </w:tc>
        <w:tc>
          <w:tcPr>
            <w:tcW w:w="900" w:type="dxa"/>
            <w:tcBorders>
              <w:left w:val="single" w:sz="1" w:space="0" w:color="000000"/>
              <w:bottom w:val="single" w:sz="1" w:space="0" w:color="000000"/>
            </w:tcBorders>
          </w:tcPr>
          <w:p w:rsidR="00895FE2" w:rsidRPr="0021242D" w:rsidRDefault="00895FE2" w:rsidP="00CE28E7">
            <w:pPr>
              <w:pStyle w:val="TAL"/>
              <w:rPr>
                <w:rFonts w:ascii="Times New Roman" w:hAnsi="Times New Roman"/>
                <w:sz w:val="20"/>
                <w:lang w:eastAsia="ko-KR"/>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895FE2" w:rsidRPr="0021242D" w:rsidRDefault="00895FE2" w:rsidP="00CE28E7">
            <w:pPr>
              <w:pStyle w:val="TAL"/>
            </w:pPr>
            <w:r w:rsidRPr="0021242D">
              <w:t>The Application Entity Identifier (AE-ID) to be deregistered.</w:t>
            </w:r>
          </w:p>
        </w:tc>
      </w:tr>
      <w:tr w:rsidR="00895FE2" w:rsidRPr="0021242D" w:rsidTr="00A04136">
        <w:trPr>
          <w:tblHeader/>
          <w:jc w:val="center"/>
        </w:trPr>
        <w:tc>
          <w:tcPr>
            <w:tcW w:w="1709" w:type="dxa"/>
            <w:tcBorders>
              <w:left w:val="single" w:sz="1" w:space="0" w:color="000000"/>
              <w:bottom w:val="single" w:sz="1" w:space="0" w:color="000000"/>
            </w:tcBorders>
          </w:tcPr>
          <w:p w:rsidR="00895FE2" w:rsidRPr="0021242D" w:rsidRDefault="00895FE2" w:rsidP="00CE28E7">
            <w:pPr>
              <w:pStyle w:val="TAL"/>
              <w:rPr>
                <w:rFonts w:cs="Arial"/>
                <w:szCs w:val="18"/>
              </w:rPr>
            </w:pPr>
            <w:r w:rsidRPr="0021242D">
              <w:rPr>
                <w:rFonts w:cs="Arial"/>
                <w:szCs w:val="18"/>
              </w:rPr>
              <w:t xml:space="preserve"> responseType</w:t>
            </w:r>
          </w:p>
        </w:tc>
        <w:tc>
          <w:tcPr>
            <w:tcW w:w="900" w:type="dxa"/>
            <w:tcBorders>
              <w:left w:val="single" w:sz="1" w:space="0" w:color="000000"/>
              <w:bottom w:val="single" w:sz="1" w:space="0" w:color="000000"/>
              <w:right w:val="single" w:sz="1" w:space="0" w:color="000000"/>
            </w:tcBorders>
          </w:tcPr>
          <w:p w:rsidR="00895FE2" w:rsidRPr="0021242D" w:rsidRDefault="00895FE2" w:rsidP="00CE28E7">
            <w:pPr>
              <w:pStyle w:val="TAL"/>
              <w:rPr>
                <w:rFonts w:cs="Arial"/>
                <w:szCs w:val="18"/>
              </w:rPr>
            </w:pPr>
            <w:r w:rsidRPr="0021242D">
              <w:rPr>
                <w:rFonts w:cs="Arial"/>
                <w:szCs w:val="18"/>
              </w:rPr>
              <w:t>OUT</w:t>
            </w:r>
          </w:p>
        </w:tc>
        <w:tc>
          <w:tcPr>
            <w:tcW w:w="900" w:type="dxa"/>
            <w:tcBorders>
              <w:left w:val="single" w:sz="1" w:space="0" w:color="000000"/>
              <w:bottom w:val="single" w:sz="1" w:space="0" w:color="000000"/>
            </w:tcBorders>
          </w:tcPr>
          <w:p w:rsidR="00895FE2" w:rsidRPr="0021242D" w:rsidRDefault="00895FE2" w:rsidP="00CE28E7">
            <w:pPr>
              <w:pStyle w:val="TAL"/>
              <w:rPr>
                <w:rFonts w:cs="Arial"/>
                <w:szCs w:val="18"/>
              </w:rPr>
            </w:pPr>
            <w:r w:rsidRPr="0021242D">
              <w:rPr>
                <w:rFonts w:cs="Arial"/>
                <w:szCs w:val="18"/>
              </w:rPr>
              <w:t>NO</w:t>
            </w:r>
          </w:p>
        </w:tc>
        <w:tc>
          <w:tcPr>
            <w:tcW w:w="5307" w:type="dxa"/>
            <w:tcBorders>
              <w:left w:val="single" w:sz="1" w:space="0" w:color="000000"/>
              <w:bottom w:val="single" w:sz="1" w:space="0" w:color="000000"/>
              <w:right w:val="single" w:sz="1" w:space="0" w:color="000000"/>
            </w:tcBorders>
          </w:tcPr>
          <w:p w:rsidR="00895FE2" w:rsidRPr="0021242D" w:rsidRDefault="00895FE2" w:rsidP="00CE28E7">
            <w:pPr>
              <w:pStyle w:val="TAL"/>
              <w:rPr>
                <w:rFonts w:cs="Arial"/>
                <w:szCs w:val="18"/>
              </w:rPr>
            </w:pPr>
            <w:r w:rsidRPr="0021242D">
              <w:rPr>
                <w:rFonts w:cs="Arial"/>
                <w:szCs w:val="18"/>
              </w:rPr>
              <w:t>Unique response types for this service:</w:t>
            </w:r>
          </w:p>
          <w:p w:rsidR="00895FE2" w:rsidRPr="0021242D" w:rsidRDefault="00895FE2" w:rsidP="00CE28E7">
            <w:pPr>
              <w:pStyle w:val="TB1"/>
            </w:pPr>
            <w:r w:rsidRPr="0021242D">
              <w:t>AE successfully De-</w:t>
            </w:r>
            <w:r w:rsidR="007365D3" w:rsidRPr="0021242D">
              <w:t>registered</w:t>
            </w:r>
          </w:p>
          <w:p w:rsidR="00895FE2" w:rsidRPr="0021242D" w:rsidRDefault="00895FE2" w:rsidP="00CE28E7">
            <w:pPr>
              <w:pStyle w:val="TB1"/>
            </w:pPr>
            <w:r w:rsidRPr="0021242D">
              <w:t>Registration does not exist</w:t>
            </w:r>
          </w:p>
        </w:tc>
      </w:tr>
    </w:tbl>
    <w:p w:rsidR="00895FE2" w:rsidRPr="0021242D" w:rsidRDefault="00895FE2" w:rsidP="00895FE2"/>
    <w:p w:rsidR="00895FE2" w:rsidRPr="0021242D" w:rsidRDefault="00E12DF1" w:rsidP="00CE28E7">
      <w:pPr>
        <w:pStyle w:val="Heading5"/>
        <w:rPr>
          <w:lang w:val="en-US" w:eastAsia="ko-KR"/>
        </w:rPr>
      </w:pPr>
      <w:bookmarkStart w:id="2890" w:name="_Toc418175225"/>
      <w:bookmarkStart w:id="2891" w:name="_Toc418661239"/>
      <w:r>
        <w:rPr>
          <w:lang w:val="en-US"/>
        </w:rPr>
        <w:t>F.2.2.3.4</w:t>
      </w:r>
      <w:r w:rsidR="00895FE2" w:rsidRPr="0021242D">
        <w:rPr>
          <w:lang w:val="en-US"/>
        </w:rPr>
        <w:tab/>
      </w:r>
      <w:r w:rsidR="00895FE2" w:rsidRPr="0021242D">
        <w:rPr>
          <w:lang w:val="en-US" w:eastAsia="ko-KR"/>
        </w:rPr>
        <w:t>Service Interactions</w:t>
      </w:r>
      <w:bookmarkEnd w:id="2890"/>
      <w:bookmarkEnd w:id="2891"/>
      <w:r w:rsidR="00895FE2" w:rsidRPr="0021242D">
        <w:rPr>
          <w:lang w:val="en-US" w:eastAsia="ko-KR"/>
        </w:rPr>
        <w:t xml:space="preserve"> </w:t>
      </w:r>
    </w:p>
    <w:p w:rsidR="00895FE2" w:rsidRPr="0021242D" w:rsidRDefault="00895FE2" w:rsidP="00895FE2">
      <w:pPr>
        <w:rPr>
          <w:lang w:eastAsia="ko-KR"/>
        </w:rPr>
      </w:pPr>
      <w:r w:rsidRPr="0021242D">
        <w:rPr>
          <w:lang w:eastAsia="ko-KR"/>
        </w:rPr>
        <w:t>The interactions of service capabilities required for this service capability:</w:t>
      </w:r>
    </w:p>
    <w:p w:rsidR="00895FE2" w:rsidRPr="0021242D" w:rsidRDefault="00895FE2" w:rsidP="004415F7">
      <w:pPr>
        <w:pStyle w:val="BN"/>
        <w:numPr>
          <w:ilvl w:val="0"/>
          <w:numId w:val="117"/>
        </w:numPr>
      </w:pPr>
      <w:r w:rsidRPr="0021242D">
        <w:t>Perform the Common Request Services for requests across the Msc Reference Point</w:t>
      </w:r>
    </w:p>
    <w:p w:rsidR="00895FE2" w:rsidRPr="0021242D" w:rsidRDefault="00895FE2" w:rsidP="004415F7">
      <w:pPr>
        <w:pStyle w:val="BN"/>
        <w:numPr>
          <w:ilvl w:val="0"/>
          <w:numId w:val="117"/>
        </w:numPr>
      </w:pPr>
      <w:r w:rsidRPr="0021242D">
        <w:t>Record the event</w:t>
      </w:r>
    </w:p>
    <w:p w:rsidR="00895FE2" w:rsidRPr="0021242D" w:rsidRDefault="001F7C2C" w:rsidP="00CC28E1">
      <w:pPr>
        <w:pStyle w:val="FL"/>
      </w:pPr>
      <w:r w:rsidRPr="0021242D">
        <w:object w:dxaOrig="8185" w:dyaOrig="5370">
          <v:shape id="_x0000_i1144" type="#_x0000_t75" style="width:409.55pt;height:268.4pt" o:ole="">
            <v:imagedata r:id="rId286" o:title=""/>
          </v:shape>
          <o:OLEObject Type="Embed" ProgID="Visio.Drawing.11" ShapeID="_x0000_i1144" DrawAspect="Content" ObjectID="_1492401500" r:id="rId287"/>
        </w:object>
      </w:r>
    </w:p>
    <w:p w:rsidR="00895FE2" w:rsidRPr="0021242D" w:rsidRDefault="00E12DF1" w:rsidP="00CE28E7">
      <w:pPr>
        <w:pStyle w:val="TF"/>
      </w:pPr>
      <w:r>
        <w:t>Figure F.2.2.3.4</w:t>
      </w:r>
      <w:r w:rsidR="00895FE2" w:rsidRPr="0021242D">
        <w:t>-1</w:t>
      </w:r>
      <w:r w:rsidR="00CE28E7" w:rsidRPr="0021242D">
        <w:t>:</w:t>
      </w:r>
      <w:r w:rsidR="00895FE2" w:rsidRPr="0021242D">
        <w:t xml:space="preserve"> Registration Services – deregisterAE Diagram</w:t>
      </w:r>
    </w:p>
    <w:p w:rsidR="00895FE2" w:rsidRPr="0021242D" w:rsidRDefault="00E12DF1" w:rsidP="00CE28E7">
      <w:pPr>
        <w:pStyle w:val="Heading5"/>
        <w:rPr>
          <w:lang w:val="en-US" w:eastAsia="ko-KR"/>
        </w:rPr>
      </w:pPr>
      <w:bookmarkStart w:id="2892" w:name="_Toc418175226"/>
      <w:bookmarkStart w:id="2893" w:name="_Toc418661240"/>
      <w:r>
        <w:rPr>
          <w:lang w:val="en-US"/>
        </w:rPr>
        <w:t>F.2.2.3.5</w:t>
      </w:r>
      <w:r w:rsidR="00895FE2" w:rsidRPr="0021242D">
        <w:rPr>
          <w:lang w:val="en-US"/>
        </w:rPr>
        <w:tab/>
      </w:r>
      <w:r w:rsidR="00895FE2" w:rsidRPr="0021242D">
        <w:rPr>
          <w:lang w:val="en-US" w:eastAsia="ko-KR"/>
        </w:rPr>
        <w:t>Post-Conditions</w:t>
      </w:r>
      <w:bookmarkEnd w:id="2892"/>
      <w:bookmarkEnd w:id="2893"/>
    </w:p>
    <w:p w:rsidR="00895FE2" w:rsidRPr="0021242D" w:rsidRDefault="00895FE2" w:rsidP="00895FE2">
      <w:pPr>
        <w:keepNext/>
        <w:rPr>
          <w:lang w:eastAsia="ko-KR"/>
        </w:rPr>
      </w:pPr>
      <w:r w:rsidRPr="0021242D">
        <w:rPr>
          <w:lang w:eastAsia="ko-KR"/>
        </w:rPr>
        <w:t>Success case: The request is permitted.</w:t>
      </w:r>
    </w:p>
    <w:p w:rsidR="00895FE2" w:rsidRPr="0021242D" w:rsidRDefault="00895FE2" w:rsidP="00895FE2">
      <w:pPr>
        <w:keepNext/>
        <w:rPr>
          <w:lang w:eastAsia="ko-KR"/>
        </w:rPr>
      </w:pPr>
      <w:r w:rsidRPr="0021242D">
        <w:rPr>
          <w:lang w:eastAsia="ko-KR"/>
        </w:rPr>
        <w:t>Failure case: The request is not permitted and a response type is transmitted back to the AE</w:t>
      </w:r>
    </w:p>
    <w:p w:rsidR="00895FE2" w:rsidRPr="0021242D" w:rsidRDefault="00E12DF1" w:rsidP="00CE28E7">
      <w:pPr>
        <w:pStyle w:val="Heading5"/>
        <w:rPr>
          <w:lang w:val="en-US"/>
        </w:rPr>
      </w:pPr>
      <w:bookmarkStart w:id="2894" w:name="_Toc418175227"/>
      <w:bookmarkStart w:id="2895" w:name="_Toc418661241"/>
      <w:r>
        <w:rPr>
          <w:lang w:val="en-US"/>
        </w:rPr>
        <w:t>F.2.2.3.6</w:t>
      </w:r>
      <w:r w:rsidR="00895FE2" w:rsidRPr="0021242D">
        <w:rPr>
          <w:lang w:val="en-US"/>
        </w:rPr>
        <w:tab/>
      </w:r>
      <w:r w:rsidR="00895FE2" w:rsidRPr="0021242D">
        <w:rPr>
          <w:lang w:val="en-US" w:eastAsia="ko-KR"/>
        </w:rPr>
        <w:t>Exceptions</w:t>
      </w:r>
      <w:bookmarkEnd w:id="2894"/>
      <w:bookmarkEnd w:id="2895"/>
    </w:p>
    <w:p w:rsidR="00895FE2" w:rsidRPr="0021242D" w:rsidRDefault="00895FE2" w:rsidP="00895FE2">
      <w:pPr>
        <w:keepNext/>
        <w:rPr>
          <w:lang w:eastAsia="ko-KR"/>
        </w:rPr>
      </w:pPr>
      <w:r w:rsidRPr="0021242D">
        <w:rPr>
          <w:lang w:eastAsia="ko-KR"/>
        </w:rPr>
        <w:t>No unique exceptions for this service capability.</w:t>
      </w:r>
    </w:p>
    <w:p w:rsidR="00895FE2" w:rsidRPr="0021242D" w:rsidRDefault="00895FE2" w:rsidP="00895FE2">
      <w:pPr>
        <w:keepNext/>
      </w:pPr>
      <w:r w:rsidRPr="0021242D">
        <w:rPr>
          <w:lang w:eastAsia="ko-KR"/>
        </w:rPr>
        <w:t>Consumed services may throw exceptions which are forwarded by this service capability.</w:t>
      </w:r>
    </w:p>
    <w:p w:rsidR="00895FE2" w:rsidRPr="0021242D" w:rsidRDefault="00E12DF1" w:rsidP="00CE28E7">
      <w:pPr>
        <w:pStyle w:val="Heading5"/>
        <w:rPr>
          <w:lang w:val="en-US"/>
        </w:rPr>
      </w:pPr>
      <w:bookmarkStart w:id="2896" w:name="_Toc418175228"/>
      <w:bookmarkStart w:id="2897" w:name="_Toc418661242"/>
      <w:r>
        <w:rPr>
          <w:lang w:val="en-US"/>
        </w:rPr>
        <w:t>F.2.2.</w:t>
      </w:r>
      <w:r w:rsidR="00895FE2" w:rsidRPr="0021242D">
        <w:rPr>
          <w:lang w:val="en-US"/>
        </w:rPr>
        <w:t>3.6</w:t>
      </w:r>
      <w:r w:rsidR="00895FE2" w:rsidRPr="0021242D">
        <w:rPr>
          <w:lang w:val="en-US"/>
        </w:rPr>
        <w:tab/>
      </w:r>
      <w:r w:rsidR="00895FE2" w:rsidRPr="0021242D">
        <w:rPr>
          <w:lang w:val="en-US" w:eastAsia="ko-KR"/>
        </w:rPr>
        <w:t>Policies for Use</w:t>
      </w:r>
      <w:bookmarkEnd w:id="2896"/>
      <w:bookmarkEnd w:id="2897"/>
    </w:p>
    <w:p w:rsidR="00895FE2" w:rsidRPr="0021242D" w:rsidRDefault="00895FE2" w:rsidP="00895FE2">
      <w:pPr>
        <w:rPr>
          <w:color w:val="000000"/>
        </w:rPr>
      </w:pPr>
      <w:r w:rsidRPr="0021242D">
        <w:rPr>
          <w:lang w:eastAsia="ko-KR"/>
        </w:rPr>
        <w:t>Message</w:t>
      </w:r>
      <w:r w:rsidRPr="0021242D">
        <w:t xml:space="preserve"> Exchange </w:t>
      </w:r>
      <w:r w:rsidRPr="0021242D">
        <w:rPr>
          <w:lang w:eastAsia="ko-KR"/>
        </w:rPr>
        <w:t xml:space="preserve">Patterns: </w:t>
      </w:r>
      <w:r w:rsidRPr="0021242D">
        <w:t>In-Out</w:t>
      </w:r>
    </w:p>
    <w:p w:rsidR="00895FE2" w:rsidRPr="0021242D" w:rsidRDefault="00895FE2" w:rsidP="00895FE2">
      <w:pPr>
        <w:rPr>
          <w:color w:val="000000"/>
        </w:rPr>
      </w:pPr>
      <w:r w:rsidRPr="0021242D">
        <w:rPr>
          <w:color w:val="000000"/>
        </w:rPr>
        <w:t>Transaction Pattern: Participation allowed</w:t>
      </w:r>
    </w:p>
    <w:p w:rsidR="00895FE2" w:rsidRPr="0021242D" w:rsidRDefault="00895FE2" w:rsidP="00895FE2">
      <w:pPr>
        <w:overflowPunct/>
        <w:autoSpaceDE/>
        <w:autoSpaceDN/>
        <w:adjustRightInd/>
        <w:spacing w:before="72" w:after="72"/>
        <w:textAlignment w:val="auto"/>
        <w:rPr>
          <w:color w:val="000000"/>
        </w:rPr>
      </w:pPr>
      <w:r w:rsidRPr="0021242D">
        <w:rPr>
          <w:color w:val="000000"/>
        </w:rPr>
        <w:t>Maximum Response: 300</w:t>
      </w:r>
      <w:r w:rsidR="00A55D34" w:rsidRPr="0021242D">
        <w:rPr>
          <w:color w:val="000000"/>
        </w:rPr>
        <w:t xml:space="preserve"> </w:t>
      </w:r>
      <w:r w:rsidRPr="0021242D">
        <w:rPr>
          <w:color w:val="000000"/>
        </w:rPr>
        <w:t>ms</w:t>
      </w:r>
    </w:p>
    <w:p w:rsidR="00A06C6A" w:rsidRPr="0021242D" w:rsidRDefault="009956AD" w:rsidP="00070988">
      <w:pPr>
        <w:rPr>
          <w:rFonts w:ascii="Arial" w:hAnsi="Arial" w:cs="Arial"/>
          <w:sz w:val="18"/>
          <w:szCs w:val="18"/>
        </w:rPr>
      </w:pPr>
      <w:r w:rsidRPr="0021242D">
        <w:rPr>
          <w:rFonts w:ascii="Arial" w:hAnsi="Arial" w:cs="Arial"/>
          <w:sz w:val="18"/>
          <w:szCs w:val="18"/>
        </w:rPr>
        <w:br w:type="page"/>
      </w:r>
    </w:p>
    <w:p w:rsidR="00070988" w:rsidRPr="0021242D" w:rsidRDefault="00935233" w:rsidP="00E12DF1">
      <w:pPr>
        <w:pStyle w:val="Heading1"/>
      </w:pPr>
      <w:bookmarkStart w:id="2898" w:name="_Toc418175229"/>
      <w:bookmarkStart w:id="2899" w:name="_Toc418661243"/>
      <w:r w:rsidRPr="00935233">
        <w:rPr>
          <w:rFonts w:cs="Arial"/>
          <w:szCs w:val="36"/>
        </w:rPr>
        <w:lastRenderedPageBreak/>
        <w:t>Annex G (informative):</w:t>
      </w:r>
      <w:r w:rsidR="00E12DF1">
        <w:rPr>
          <w:rFonts w:cs="Arial"/>
          <w:szCs w:val="36"/>
        </w:rPr>
        <w:t xml:space="preserve"> </w:t>
      </w:r>
      <w:r w:rsidR="00293718" w:rsidRPr="0021242D">
        <w:t>M2M</w:t>
      </w:r>
      <w:r w:rsidRPr="00935233">
        <w:t xml:space="preserve"> Service Capability Template</w:t>
      </w:r>
      <w:bookmarkEnd w:id="2898"/>
      <w:bookmarkEnd w:id="2899"/>
    </w:p>
    <w:p w:rsidR="00BA01F0" w:rsidRDefault="00B1020D">
      <w:pPr>
        <w:pStyle w:val="Heading2"/>
        <w:rPr>
          <w:lang w:val="en-US"/>
        </w:rPr>
      </w:pPr>
      <w:bookmarkStart w:id="2900" w:name="_Toc418661244"/>
      <w:r w:rsidRPr="0021242D">
        <w:rPr>
          <w:lang w:val="en-US"/>
        </w:rPr>
        <w:t>G.1</w:t>
      </w:r>
      <w:r w:rsidRPr="0021242D">
        <w:rPr>
          <w:lang w:val="en-US"/>
        </w:rPr>
        <w:tab/>
        <w:t>Introduction</w:t>
      </w:r>
      <w:bookmarkEnd w:id="2900"/>
    </w:p>
    <w:p w:rsidR="0078556C" w:rsidRPr="0021242D" w:rsidRDefault="00935233" w:rsidP="0078556C">
      <w:r w:rsidRPr="00935233">
        <w:t xml:space="preserve">The </w:t>
      </w:r>
      <w:r w:rsidR="00397B21" w:rsidRPr="0021242D">
        <w:t>M2M</w:t>
      </w:r>
      <w:r w:rsidRPr="00935233">
        <w:t xml:space="preserve"> Service Capability template is used as a </w:t>
      </w:r>
      <w:r w:rsidRPr="00935233">
        <w:rPr>
          <w:lang w:eastAsia="ko-KR"/>
        </w:rPr>
        <w:t>specification that defines the contract between the consumer of the service capability and the producer of the service capability. The specification contract includes documenting the provided Signature, constraints (</w:t>
      </w:r>
      <w:r w:rsidR="00D87590">
        <w:rPr>
          <w:lang w:eastAsia="ko-KR"/>
        </w:rPr>
        <w:t>Pre-Conditions</w:t>
      </w:r>
      <w:r w:rsidRPr="00935233">
        <w:rPr>
          <w:lang w:eastAsia="ko-KR"/>
        </w:rPr>
        <w:t>, post-conditions, exceptions), policies and runtime expectations.</w:t>
      </w:r>
    </w:p>
    <w:p w:rsidR="00070988" w:rsidRPr="0021242D" w:rsidRDefault="00B1020D" w:rsidP="00E12DF1">
      <w:pPr>
        <w:pStyle w:val="Heading2"/>
      </w:pPr>
      <w:bookmarkStart w:id="2901" w:name="_Toc417309666"/>
      <w:bookmarkStart w:id="2902" w:name="_Toc418175230"/>
      <w:bookmarkStart w:id="2903" w:name="_Toc418661245"/>
      <w:r w:rsidRPr="0021242D">
        <w:t>G</w:t>
      </w:r>
      <w:r w:rsidR="00935233" w:rsidRPr="00935233">
        <w:t>.</w:t>
      </w:r>
      <w:r w:rsidR="00E12DF1">
        <w:t>2</w:t>
      </w:r>
      <w:r w:rsidR="00935233" w:rsidRPr="00935233">
        <w:tab/>
        <w:t>&lt;serviceCapabilityName&gt;</w:t>
      </w:r>
      <w:bookmarkEnd w:id="2901"/>
      <w:bookmarkEnd w:id="2902"/>
      <w:bookmarkEnd w:id="2903"/>
    </w:p>
    <w:p w:rsidR="00F20DF0" w:rsidRPr="0021242D" w:rsidRDefault="00935233" w:rsidP="00F20DF0">
      <w:pPr>
        <w:rPr>
          <w:lang w:eastAsia="ko-KR"/>
        </w:rPr>
      </w:pPr>
      <w:r w:rsidRPr="00935233">
        <w:rPr>
          <w:lang w:eastAsia="ko-KR"/>
        </w:rPr>
        <w:t>&lt;Document introductory description of the service capability&gt;</w:t>
      </w:r>
    </w:p>
    <w:p w:rsidR="00F20DF0" w:rsidRPr="0021242D" w:rsidRDefault="00935233" w:rsidP="00F20DF0">
      <w:r w:rsidRPr="00935233">
        <w:rPr>
          <w:lang w:eastAsia="ko-KR"/>
        </w:rPr>
        <w:t xml:space="preserve">The &lt;serviceCapabilityName&gt; reflects the operational functionality provided by the </w:t>
      </w:r>
      <w:r w:rsidR="00397B21" w:rsidRPr="0021242D">
        <w:rPr>
          <w:lang w:eastAsia="ko-KR"/>
        </w:rPr>
        <w:t>M2M</w:t>
      </w:r>
      <w:r w:rsidRPr="00935233">
        <w:rPr>
          <w:lang w:eastAsia="ko-KR"/>
        </w:rPr>
        <w:t xml:space="preserve"> Service Capability. </w:t>
      </w:r>
      <w:r w:rsidR="00F20DF0" w:rsidRPr="0021242D">
        <w:rPr>
          <w:lang w:eastAsia="ko-KR"/>
        </w:rPr>
        <w:t>M2M</w:t>
      </w:r>
      <w:r w:rsidRPr="00935233">
        <w:rPr>
          <w:lang w:eastAsia="ko-KR"/>
        </w:rPr>
        <w:t xml:space="preserve"> Service Capabilities are named using a construct [verb][noun][context] where the:</w:t>
      </w:r>
    </w:p>
    <w:p w:rsidR="00F20DF0" w:rsidRPr="0021242D" w:rsidRDefault="00935233" w:rsidP="00F20DF0">
      <w:pPr>
        <w:ind w:left="284"/>
      </w:pPr>
      <w:r w:rsidRPr="00935233">
        <w:rPr>
          <w:b/>
          <w:lang w:eastAsia="ko-KR"/>
        </w:rPr>
        <w:t>verb</w:t>
      </w:r>
      <w:r w:rsidRPr="00935233">
        <w:rPr>
          <w:lang w:eastAsia="ko-KR"/>
        </w:rPr>
        <w:t>: Used to indicate what will happen to the noun</w:t>
      </w:r>
    </w:p>
    <w:p w:rsidR="00F20DF0" w:rsidRPr="0021242D" w:rsidRDefault="00935233" w:rsidP="00F20DF0">
      <w:pPr>
        <w:ind w:left="284"/>
      </w:pPr>
      <w:r w:rsidRPr="00935233">
        <w:rPr>
          <w:b/>
          <w:lang w:eastAsia="ko-KR"/>
        </w:rPr>
        <w:t>noun</w:t>
      </w:r>
      <w:r w:rsidRPr="00935233">
        <w:rPr>
          <w:lang w:eastAsia="ko-KR"/>
        </w:rPr>
        <w:t>: Is the target of the noun</w:t>
      </w:r>
    </w:p>
    <w:p w:rsidR="00070988" w:rsidRDefault="00935233" w:rsidP="00F20DF0">
      <w:pPr>
        <w:ind w:left="284"/>
        <w:rPr>
          <w:lang w:eastAsia="ko-KR"/>
        </w:rPr>
      </w:pPr>
      <w:r w:rsidRPr="00935233">
        <w:rPr>
          <w:b/>
          <w:lang w:eastAsia="ko-KR"/>
        </w:rPr>
        <w:t>context</w:t>
      </w:r>
      <w:r w:rsidRPr="00935233">
        <w:rPr>
          <w:lang w:eastAsia="ko-KR"/>
        </w:rPr>
        <w:t>: Is optional and further defines the service capability</w:t>
      </w:r>
    </w:p>
    <w:p w:rsidR="00DD13DC" w:rsidRPr="00DD13DC" w:rsidRDefault="00DD13DC" w:rsidP="00E12DF1">
      <w:pPr>
        <w:pStyle w:val="Heading3"/>
      </w:pPr>
      <w:bookmarkStart w:id="2904" w:name="_Toc418661246"/>
      <w:r w:rsidRPr="00DD13DC">
        <w:t>G.</w:t>
      </w:r>
      <w:r w:rsidR="00E12DF1">
        <w:t>2</w:t>
      </w:r>
      <w:r w:rsidRPr="00DD13DC">
        <w:t>.1</w:t>
      </w:r>
      <w:r w:rsidRPr="00DD13DC">
        <w:tab/>
        <w:t>Description</w:t>
      </w:r>
      <w:bookmarkEnd w:id="2904"/>
    </w:p>
    <w:p w:rsidR="00DD13DC" w:rsidRDefault="00DD13DC" w:rsidP="00F20DF0">
      <w:pPr>
        <w:ind w:left="284"/>
      </w:pPr>
      <w:r>
        <w:t>The description of the service capability.</w:t>
      </w:r>
    </w:p>
    <w:p w:rsidR="00DD13DC" w:rsidRPr="0021242D" w:rsidRDefault="00DD13DC" w:rsidP="00E12DF1">
      <w:pPr>
        <w:pStyle w:val="Heading3"/>
      </w:pPr>
      <w:bookmarkStart w:id="2905" w:name="_Toc417309668"/>
      <w:bookmarkStart w:id="2906" w:name="_Toc418175232"/>
      <w:bookmarkStart w:id="2907" w:name="_Toc418661247"/>
      <w:r w:rsidRPr="0021242D">
        <w:t>G.</w:t>
      </w:r>
      <w:r w:rsidR="00E12DF1">
        <w:t>2</w:t>
      </w:r>
      <w:r w:rsidRPr="0021242D">
        <w:t>.2</w:t>
      </w:r>
      <w:r w:rsidRPr="0021242D">
        <w:tab/>
      </w:r>
      <w:r w:rsidR="00D87590">
        <w:t>Pre-Conditions</w:t>
      </w:r>
      <w:bookmarkEnd w:id="2905"/>
      <w:bookmarkEnd w:id="2906"/>
      <w:bookmarkEnd w:id="2907"/>
    </w:p>
    <w:p w:rsidR="00DD13DC" w:rsidRPr="0021242D" w:rsidRDefault="00DD13DC" w:rsidP="00DD13DC">
      <w:pPr>
        <w:keepNext/>
      </w:pPr>
      <w:r w:rsidRPr="0021242D">
        <w:rPr>
          <w:lang w:eastAsia="ko-KR"/>
        </w:rPr>
        <w:t xml:space="preserve">&lt;Document the </w:t>
      </w:r>
      <w:r w:rsidR="00D87590">
        <w:rPr>
          <w:lang w:eastAsia="ko-KR"/>
        </w:rPr>
        <w:t>Pre-Conditions</w:t>
      </w:r>
      <w:r w:rsidRPr="0021242D">
        <w:rPr>
          <w:lang w:eastAsia="ko-KR"/>
        </w:rPr>
        <w:t xml:space="preserve"> that </w:t>
      </w:r>
      <w:r w:rsidRPr="0021242D">
        <w:t>may only be valid to run provided some testable prior business rule check or other value to be changed is actually present and available for the service capability to act upon</w:t>
      </w:r>
      <w:r w:rsidRPr="0021242D">
        <w:rPr>
          <w:lang w:eastAsia="ko-KR"/>
        </w:rPr>
        <w:t xml:space="preserve">. </w:t>
      </w:r>
      <w:r w:rsidR="00D87590">
        <w:rPr>
          <w:lang w:eastAsia="ko-KR"/>
        </w:rPr>
        <w:t>Pre-Conditions</w:t>
      </w:r>
      <w:r w:rsidRPr="0021242D">
        <w:rPr>
          <w:lang w:eastAsia="ko-KR"/>
        </w:rPr>
        <w:t xml:space="preserve"> are documented that are in addition to that provided by the internal resource operations and procedures</w:t>
      </w:r>
      <w:r>
        <w:t>&gt;</w:t>
      </w:r>
    </w:p>
    <w:p w:rsidR="00070988" w:rsidRPr="00DD13DC" w:rsidRDefault="00B1020D" w:rsidP="00E12DF1">
      <w:pPr>
        <w:pStyle w:val="Heading3"/>
      </w:pPr>
      <w:bookmarkStart w:id="2908" w:name="_Toc417309667"/>
      <w:bookmarkStart w:id="2909" w:name="_Toc418175231"/>
      <w:bookmarkStart w:id="2910" w:name="_Toc418661248"/>
      <w:r w:rsidRPr="00DD13DC">
        <w:t>G</w:t>
      </w:r>
      <w:r w:rsidR="00070988" w:rsidRPr="00DD13DC">
        <w:t>.</w:t>
      </w:r>
      <w:r w:rsidR="00E12DF1">
        <w:t>2</w:t>
      </w:r>
      <w:r w:rsidR="00070988" w:rsidRPr="00DD13DC">
        <w:t>.</w:t>
      </w:r>
      <w:r w:rsidR="00DD13DC" w:rsidRPr="00DD13DC">
        <w:t>3</w:t>
      </w:r>
      <w:r w:rsidR="00070988" w:rsidRPr="00DD13DC">
        <w:tab/>
      </w:r>
      <w:r w:rsidR="00534908" w:rsidRPr="00DD13DC">
        <w:t>Sig</w:t>
      </w:r>
      <w:r w:rsidR="00F20DF0" w:rsidRPr="00DD13DC">
        <w:t>nature</w:t>
      </w:r>
      <w:bookmarkEnd w:id="2908"/>
      <w:bookmarkEnd w:id="2909"/>
      <w:bookmarkEnd w:id="2910"/>
    </w:p>
    <w:p w:rsidR="00A55D34" w:rsidRPr="0021242D" w:rsidRDefault="00A55D34" w:rsidP="00A55D34">
      <w:pPr>
        <w:pStyle w:val="TH"/>
      </w:pPr>
      <w:r w:rsidRPr="0021242D">
        <w:t xml:space="preserve">Table </w:t>
      </w:r>
      <w:r w:rsidR="00DD13DC">
        <w:t>G</w:t>
      </w:r>
      <w:r w:rsidRPr="0021242D">
        <w:t>.</w:t>
      </w:r>
      <w:r w:rsidR="00E12DF1">
        <w:t>2</w:t>
      </w:r>
      <w:r w:rsidRPr="0021242D">
        <w:t>.</w:t>
      </w:r>
      <w:r w:rsidR="00DD13DC">
        <w:t>3</w:t>
      </w:r>
      <w:r w:rsidRPr="0021242D">
        <w:t>-1: M2M Service Capability Signature</w:t>
      </w:r>
    </w:p>
    <w:tbl>
      <w:tblPr>
        <w:tblW w:w="8816" w:type="dxa"/>
        <w:jc w:val="center"/>
        <w:tblLayout w:type="fixed"/>
        <w:tblCellMar>
          <w:left w:w="0" w:type="dxa"/>
          <w:right w:w="0" w:type="dxa"/>
        </w:tblCellMar>
        <w:tblLook w:val="0000"/>
      </w:tblPr>
      <w:tblGrid>
        <w:gridCol w:w="1709"/>
        <w:gridCol w:w="900"/>
        <w:gridCol w:w="900"/>
        <w:gridCol w:w="5307"/>
      </w:tblGrid>
      <w:tr w:rsidR="004E49F2" w:rsidRPr="0021242D" w:rsidTr="007D5281">
        <w:trPr>
          <w:tblHeader/>
          <w:jc w:val="center"/>
        </w:trPr>
        <w:tc>
          <w:tcPr>
            <w:tcW w:w="1709" w:type="dxa"/>
            <w:tcBorders>
              <w:top w:val="single" w:sz="1" w:space="0" w:color="000000"/>
              <w:left w:val="single" w:sz="1" w:space="0" w:color="000000"/>
              <w:bottom w:val="single" w:sz="1" w:space="0" w:color="000000"/>
            </w:tcBorders>
            <w:shd w:val="clear" w:color="auto" w:fill="C0C0C0"/>
          </w:tcPr>
          <w:p w:rsidR="004E49F2" w:rsidRPr="0021242D" w:rsidRDefault="004E49F2" w:rsidP="007D5281">
            <w:pPr>
              <w:pStyle w:val="TAH"/>
              <w:snapToGrid w:val="0"/>
            </w:pPr>
            <w:r w:rsidRPr="0021242D">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rsidR="004E49F2" w:rsidRPr="0021242D" w:rsidRDefault="004E49F2" w:rsidP="007D5281">
            <w:pPr>
              <w:pStyle w:val="TAH"/>
              <w:snapToGrid w:val="0"/>
            </w:pPr>
            <w:r w:rsidRPr="0021242D">
              <w:t>Direction</w:t>
            </w:r>
          </w:p>
        </w:tc>
        <w:tc>
          <w:tcPr>
            <w:tcW w:w="900" w:type="dxa"/>
            <w:tcBorders>
              <w:top w:val="single" w:sz="1" w:space="0" w:color="000000"/>
              <w:left w:val="single" w:sz="1" w:space="0" w:color="000000"/>
              <w:bottom w:val="single" w:sz="1" w:space="0" w:color="000000"/>
            </w:tcBorders>
            <w:shd w:val="clear" w:color="auto" w:fill="C0C0C0"/>
          </w:tcPr>
          <w:p w:rsidR="004E49F2" w:rsidRPr="0021242D" w:rsidRDefault="004E49F2" w:rsidP="007D5281">
            <w:pPr>
              <w:pStyle w:val="TAH"/>
              <w:snapToGrid w:val="0"/>
            </w:pPr>
            <w:r w:rsidRPr="0021242D">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rsidR="004E49F2" w:rsidRPr="0021242D" w:rsidRDefault="004E49F2" w:rsidP="007D5281">
            <w:pPr>
              <w:pStyle w:val="TAH"/>
              <w:snapToGrid w:val="0"/>
            </w:pPr>
            <w:r w:rsidRPr="0021242D">
              <w:t>Description</w:t>
            </w:r>
          </w:p>
        </w:tc>
      </w:tr>
      <w:tr w:rsidR="004E49F2" w:rsidRPr="0021242D" w:rsidTr="007D5281">
        <w:trPr>
          <w:tblHeader/>
          <w:jc w:val="center"/>
        </w:trPr>
        <w:tc>
          <w:tcPr>
            <w:tcW w:w="1709" w:type="dxa"/>
            <w:tcBorders>
              <w:left w:val="single" w:sz="1" w:space="0" w:color="000000"/>
              <w:bottom w:val="single" w:sz="1" w:space="0" w:color="000000"/>
            </w:tcBorders>
          </w:tcPr>
          <w:p w:rsidR="004E49F2" w:rsidRPr="0021242D" w:rsidRDefault="004E49F2" w:rsidP="007D5281">
            <w:pPr>
              <w:pStyle w:val="TAL"/>
              <w:snapToGrid w:val="0"/>
              <w:rPr>
                <w:lang w:eastAsia="ko-KR"/>
              </w:rPr>
            </w:pPr>
            <w:r w:rsidRPr="0021242D">
              <w:rPr>
                <w:lang w:eastAsia="ko-KR"/>
              </w:rPr>
              <w:t>Name of the parameter.</w:t>
            </w:r>
          </w:p>
        </w:tc>
        <w:tc>
          <w:tcPr>
            <w:tcW w:w="900" w:type="dxa"/>
            <w:tcBorders>
              <w:left w:val="single" w:sz="1" w:space="0" w:color="000000"/>
              <w:bottom w:val="single" w:sz="1" w:space="0" w:color="000000"/>
              <w:right w:val="single" w:sz="1" w:space="0" w:color="000000"/>
            </w:tcBorders>
          </w:tcPr>
          <w:p w:rsidR="004E49F2" w:rsidRPr="0021242D" w:rsidRDefault="004E49F2" w:rsidP="007D5281">
            <w:pPr>
              <w:pStyle w:val="TAL"/>
              <w:snapToGrid w:val="0"/>
              <w:rPr>
                <w:lang w:eastAsia="ko-KR"/>
              </w:rPr>
            </w:pPr>
            <w:r w:rsidRPr="0021242D">
              <w:rPr>
                <w:lang w:eastAsia="ko-KR"/>
              </w:rPr>
              <w:t>IN, OUT, IN-OUT</w:t>
            </w:r>
          </w:p>
        </w:tc>
        <w:tc>
          <w:tcPr>
            <w:tcW w:w="900" w:type="dxa"/>
            <w:tcBorders>
              <w:left w:val="single" w:sz="1" w:space="0" w:color="000000"/>
              <w:bottom w:val="single" w:sz="1" w:space="0" w:color="000000"/>
            </w:tcBorders>
          </w:tcPr>
          <w:p w:rsidR="004E49F2" w:rsidRPr="0021242D" w:rsidRDefault="004E49F2" w:rsidP="007D5281">
            <w:pPr>
              <w:pStyle w:val="TAL"/>
              <w:snapToGrid w:val="0"/>
              <w:rPr>
                <w:lang w:eastAsia="ko-KR"/>
              </w:rPr>
            </w:pPr>
            <w:r w:rsidRPr="0021242D">
              <w:rPr>
                <w:lang w:eastAsia="ko-KR"/>
              </w:rPr>
              <w:t>YES, NO</w:t>
            </w:r>
          </w:p>
        </w:tc>
        <w:tc>
          <w:tcPr>
            <w:tcW w:w="5307" w:type="dxa"/>
            <w:tcBorders>
              <w:left w:val="single" w:sz="1" w:space="0" w:color="000000"/>
              <w:bottom w:val="single" w:sz="1" w:space="0" w:color="000000"/>
              <w:right w:val="single" w:sz="1" w:space="0" w:color="000000"/>
            </w:tcBorders>
          </w:tcPr>
          <w:p w:rsidR="004E49F2" w:rsidRPr="0021242D" w:rsidRDefault="004E49F2" w:rsidP="007D5281">
            <w:pPr>
              <w:pStyle w:val="TAL"/>
              <w:snapToGrid w:val="0"/>
              <w:rPr>
                <w:lang w:eastAsia="ko-KR"/>
              </w:rPr>
            </w:pPr>
            <w:r w:rsidRPr="0021242D">
              <w:t>Description of the parameter in the context of the service capability.</w:t>
            </w:r>
          </w:p>
        </w:tc>
      </w:tr>
    </w:tbl>
    <w:p w:rsidR="00751E62" w:rsidRPr="0021242D" w:rsidRDefault="00751E62" w:rsidP="00751E62"/>
    <w:p w:rsidR="00751E62" w:rsidRPr="0021242D" w:rsidRDefault="00751E62" w:rsidP="00751E62">
      <w:r w:rsidRPr="0021242D">
        <w:t xml:space="preserve">Direction: The direction is relative to the entity that provides (implements) the </w:t>
      </w:r>
      <w:r w:rsidR="00397B21" w:rsidRPr="0021242D">
        <w:t>M2M Service Capability</w:t>
      </w:r>
      <w:r w:rsidRPr="0021242D">
        <w:t xml:space="preserve">. The value </w:t>
      </w:r>
      <w:r w:rsidR="00A55D34" w:rsidRPr="0021242D">
        <w:t>"</w:t>
      </w:r>
      <w:r w:rsidRPr="0021242D">
        <w:t>IN</w:t>
      </w:r>
      <w:r w:rsidR="00A55D34" w:rsidRPr="0021242D">
        <w:t>"</w:t>
      </w:r>
      <w:r w:rsidRPr="0021242D">
        <w:t xml:space="preserve"> means that the entity expects to receive a value for the parameter from the consumer (sender) of the </w:t>
      </w:r>
      <w:r w:rsidR="00397B21" w:rsidRPr="0021242D">
        <w:t>M2M Service Capability</w:t>
      </w:r>
      <w:r w:rsidRPr="0021242D">
        <w:t xml:space="preserve"> request. The value </w:t>
      </w:r>
      <w:r w:rsidR="00A55D34" w:rsidRPr="0021242D">
        <w:t>"</w:t>
      </w:r>
      <w:r w:rsidRPr="0021242D">
        <w:t>Out</w:t>
      </w:r>
      <w:r w:rsidR="00A55D34" w:rsidRPr="0021242D">
        <w:t>"</w:t>
      </w:r>
      <w:r w:rsidRPr="0021242D">
        <w:t xml:space="preserve"> means </w:t>
      </w:r>
      <w:r w:rsidR="00613565" w:rsidRPr="0021242D">
        <w:t>that</w:t>
      </w:r>
      <w:r w:rsidRPr="0021242D">
        <w:t xml:space="preserve"> the entity will send a value for the parameter</w:t>
      </w:r>
      <w:r w:rsidR="00B759EB" w:rsidRPr="0021242D">
        <w:t xml:space="preserve"> </w:t>
      </w:r>
      <w:r w:rsidRPr="0021242D">
        <w:t xml:space="preserve">to the consumer (sender) of the </w:t>
      </w:r>
      <w:r w:rsidR="00397B21" w:rsidRPr="0021242D">
        <w:t>M2M Service Capability</w:t>
      </w:r>
      <w:r w:rsidRPr="0021242D">
        <w:t xml:space="preserve"> request. A value of </w:t>
      </w:r>
      <w:r w:rsidR="00A55D34" w:rsidRPr="0021242D">
        <w:t>"</w:t>
      </w:r>
      <w:r w:rsidRPr="0021242D">
        <w:t>IN-OUT</w:t>
      </w:r>
      <w:r w:rsidR="00A55D34" w:rsidRPr="0021242D">
        <w:t>"</w:t>
      </w:r>
      <w:r w:rsidRPr="0021242D">
        <w:t xml:space="preserve"> means that the entity will receive the value for the </w:t>
      </w:r>
      <w:r w:rsidR="00613565" w:rsidRPr="0021242D">
        <w:t>parameter</w:t>
      </w:r>
      <w:r w:rsidRPr="0021242D">
        <w:t xml:space="preserve"> from the consumer</w:t>
      </w:r>
      <w:r w:rsidR="00B759EB" w:rsidRPr="0021242D">
        <w:t xml:space="preserve"> </w:t>
      </w:r>
      <w:r w:rsidRPr="0021242D">
        <w:t>and then send a value (not necessarily the same value) for the parameter back to the consumer.</w:t>
      </w:r>
    </w:p>
    <w:p w:rsidR="00070988" w:rsidRPr="0021242D" w:rsidRDefault="00751E62" w:rsidP="00751E62">
      <w:r w:rsidRPr="0021242D">
        <w:t>Optional: Indicates if the parameter is required in requests (Direction: IN, IN-OUT) or responses (Direction: IN-OUT, OUT). A value of YES means that the parameter is optional. A value of NO means that the parameter is mandatory.</w:t>
      </w:r>
    </w:p>
    <w:p w:rsidR="001110D7" w:rsidRPr="0021242D" w:rsidRDefault="00B1020D" w:rsidP="00E12DF1">
      <w:pPr>
        <w:pStyle w:val="Heading3"/>
      </w:pPr>
      <w:bookmarkStart w:id="2911" w:name="_Toc417309669"/>
      <w:bookmarkStart w:id="2912" w:name="_Toc418175233"/>
      <w:bookmarkStart w:id="2913" w:name="_Toc418661249"/>
      <w:r w:rsidRPr="0021242D">
        <w:t>G</w:t>
      </w:r>
      <w:r w:rsidR="001110D7" w:rsidRPr="0021242D">
        <w:t>.</w:t>
      </w:r>
      <w:r w:rsidR="00E12DF1">
        <w:t>2</w:t>
      </w:r>
      <w:r w:rsidR="001110D7" w:rsidRPr="0021242D">
        <w:t>.</w:t>
      </w:r>
      <w:r w:rsidR="00DD13DC">
        <w:t>4</w:t>
      </w:r>
      <w:r w:rsidR="001110D7" w:rsidRPr="0021242D">
        <w:tab/>
      </w:r>
      <w:r w:rsidR="00E826B6" w:rsidRPr="0021242D">
        <w:rPr>
          <w:lang w:eastAsia="ko-KR"/>
        </w:rPr>
        <w:t>Service Interactions</w:t>
      </w:r>
      <w:bookmarkEnd w:id="2911"/>
      <w:bookmarkEnd w:id="2912"/>
      <w:bookmarkEnd w:id="2913"/>
    </w:p>
    <w:p w:rsidR="001110D7" w:rsidRPr="0021242D" w:rsidRDefault="001110D7" w:rsidP="00A55D34">
      <w:pPr>
        <w:rPr>
          <w:rFonts w:ascii="Arial" w:hAnsi="Arial" w:cs="Arial"/>
          <w:bCs/>
          <w:sz w:val="18"/>
          <w:szCs w:val="18"/>
        </w:rPr>
      </w:pPr>
      <w:r w:rsidRPr="0021242D">
        <w:rPr>
          <w:lang w:eastAsia="ko-KR"/>
        </w:rPr>
        <w:t xml:space="preserve">&lt;Document the detail procedure for &lt;serviceCapabilityName&gt;. The detail procedure for </w:t>
      </w:r>
      <w:r w:rsidR="00765150" w:rsidRPr="0021242D">
        <w:rPr>
          <w:lang w:eastAsia="ko-KR"/>
        </w:rPr>
        <w:t xml:space="preserve">the service </w:t>
      </w:r>
      <w:r w:rsidR="00613565" w:rsidRPr="0021242D">
        <w:rPr>
          <w:lang w:eastAsia="ko-KR"/>
        </w:rPr>
        <w:t>capability</w:t>
      </w:r>
      <w:r w:rsidRPr="0021242D">
        <w:rPr>
          <w:lang w:eastAsia="ko-KR"/>
        </w:rPr>
        <w:t xml:space="preserve"> </w:t>
      </w:r>
      <w:r w:rsidR="00765150" w:rsidRPr="0021242D">
        <w:rPr>
          <w:lang w:eastAsia="ko-KR"/>
        </w:rPr>
        <w:t>is</w:t>
      </w:r>
      <w:r w:rsidRPr="0021242D">
        <w:rPr>
          <w:lang w:eastAsia="ko-KR"/>
        </w:rPr>
        <w:t xml:space="preserve"> written </w:t>
      </w:r>
      <w:r w:rsidR="00E826B6" w:rsidRPr="0021242D">
        <w:rPr>
          <w:lang w:eastAsia="ko-KR"/>
        </w:rPr>
        <w:t xml:space="preserve">as an </w:t>
      </w:r>
      <w:r w:rsidR="009C5085" w:rsidRPr="0021242D">
        <w:rPr>
          <w:lang w:eastAsia="ko-KR"/>
        </w:rPr>
        <w:t>Diagram</w:t>
      </w:r>
      <w:r w:rsidR="00E826B6" w:rsidRPr="0021242D">
        <w:rPr>
          <w:lang w:eastAsia="ko-KR"/>
        </w:rPr>
        <w:t xml:space="preserve"> </w:t>
      </w:r>
      <w:r w:rsidRPr="0021242D">
        <w:rPr>
          <w:lang w:eastAsia="ko-KR"/>
        </w:rPr>
        <w:t xml:space="preserve">in a time order and step-by-step. The </w:t>
      </w:r>
      <w:r w:rsidR="00A632DE" w:rsidRPr="0021242D">
        <w:rPr>
          <w:lang w:eastAsia="ko-KR"/>
        </w:rPr>
        <w:t>Originator</w:t>
      </w:r>
      <w:r w:rsidRPr="0021242D">
        <w:rPr>
          <w:lang w:eastAsia="ko-KR"/>
        </w:rPr>
        <w:t xml:space="preserve"> and what the </w:t>
      </w:r>
      <w:r w:rsidR="00A632DE" w:rsidRPr="0021242D">
        <w:rPr>
          <w:lang w:eastAsia="ko-KR"/>
        </w:rPr>
        <w:t>Originator</w:t>
      </w:r>
      <w:r w:rsidRPr="0021242D">
        <w:rPr>
          <w:lang w:eastAsia="ko-KR"/>
        </w:rPr>
        <w:t xml:space="preserve"> carries out (a task, function, accessing to resources or other services) are defined in each step</w:t>
      </w:r>
      <w:r w:rsidRPr="0021242D">
        <w:t>.</w:t>
      </w:r>
    </w:p>
    <w:p w:rsidR="0019628F" w:rsidRPr="0021242D" w:rsidRDefault="00B1020D" w:rsidP="00E12DF1">
      <w:pPr>
        <w:pStyle w:val="Heading3"/>
      </w:pPr>
      <w:bookmarkStart w:id="2914" w:name="_Toc417309670"/>
      <w:bookmarkStart w:id="2915" w:name="_Toc418175234"/>
      <w:bookmarkStart w:id="2916" w:name="_Toc418661250"/>
      <w:r w:rsidRPr="0021242D">
        <w:t>G</w:t>
      </w:r>
      <w:r w:rsidR="0019628F" w:rsidRPr="0021242D">
        <w:t>.</w:t>
      </w:r>
      <w:r w:rsidR="00E12DF1">
        <w:t>2</w:t>
      </w:r>
      <w:r w:rsidR="0019628F" w:rsidRPr="0021242D">
        <w:t>.</w:t>
      </w:r>
      <w:r w:rsidR="00DD13DC">
        <w:t>5</w:t>
      </w:r>
      <w:r w:rsidR="0019628F" w:rsidRPr="0021242D">
        <w:tab/>
      </w:r>
      <w:r w:rsidR="0019628F" w:rsidRPr="0021242D">
        <w:rPr>
          <w:lang w:eastAsia="ko-KR"/>
        </w:rPr>
        <w:t>Post-Conditions</w:t>
      </w:r>
      <w:bookmarkEnd w:id="2914"/>
      <w:bookmarkEnd w:id="2915"/>
      <w:bookmarkEnd w:id="2916"/>
    </w:p>
    <w:p w:rsidR="0019628F" w:rsidRPr="0021242D" w:rsidRDefault="0019628F" w:rsidP="00A55D34">
      <w:r w:rsidRPr="0021242D">
        <w:rPr>
          <w:lang w:eastAsia="ko-KR"/>
        </w:rPr>
        <w:t>&lt;Document the post-conditions of the &lt;serviceCapabilityName</w:t>
      </w:r>
      <w:r w:rsidR="00765150" w:rsidRPr="0021242D">
        <w:rPr>
          <w:lang w:eastAsia="ko-KR"/>
        </w:rPr>
        <w:t>&gt;</w:t>
      </w:r>
      <w:r w:rsidRPr="0021242D">
        <w:rPr>
          <w:lang w:eastAsia="ko-KR"/>
        </w:rPr>
        <w:t xml:space="preserve">. </w:t>
      </w:r>
      <w:r w:rsidR="0068154D" w:rsidRPr="0021242D">
        <w:t>If the service capability has no defined output that can be validated except a notification of success (or failure) to set a value in the target of the service capability, a testable post condition of the service capability is documented</w:t>
      </w:r>
      <w:r w:rsidRPr="0021242D">
        <w:rPr>
          <w:lang w:eastAsia="ko-KR"/>
        </w:rPr>
        <w:t>. Post-conditions are documented that are in addition to that provided by the internal resource operations and procedures.</w:t>
      </w:r>
      <w:r w:rsidRPr="0021242D">
        <w:t>&gt;</w:t>
      </w:r>
    </w:p>
    <w:p w:rsidR="0019628F" w:rsidRPr="0021242D" w:rsidRDefault="00B1020D" w:rsidP="00E12DF1">
      <w:pPr>
        <w:pStyle w:val="Heading3"/>
      </w:pPr>
      <w:bookmarkStart w:id="2917" w:name="_Toc417309671"/>
      <w:bookmarkStart w:id="2918" w:name="_Toc418175235"/>
      <w:bookmarkStart w:id="2919" w:name="_Toc418661251"/>
      <w:r w:rsidRPr="0021242D">
        <w:lastRenderedPageBreak/>
        <w:t>G</w:t>
      </w:r>
      <w:r w:rsidR="0019628F" w:rsidRPr="0021242D">
        <w:t>.</w:t>
      </w:r>
      <w:r w:rsidR="00E12DF1">
        <w:t>2</w:t>
      </w:r>
      <w:r w:rsidR="0019628F" w:rsidRPr="0021242D">
        <w:t>.</w:t>
      </w:r>
      <w:r w:rsidR="00DD13DC">
        <w:t>6</w:t>
      </w:r>
      <w:r w:rsidR="0019628F" w:rsidRPr="0021242D">
        <w:tab/>
      </w:r>
      <w:r w:rsidR="0019628F" w:rsidRPr="0021242D">
        <w:rPr>
          <w:lang w:eastAsia="ko-KR"/>
        </w:rPr>
        <w:t>Exceptions</w:t>
      </w:r>
      <w:bookmarkEnd w:id="2917"/>
      <w:bookmarkEnd w:id="2918"/>
      <w:bookmarkEnd w:id="2919"/>
    </w:p>
    <w:p w:rsidR="0019628F" w:rsidRPr="0021242D" w:rsidRDefault="00A55D34" w:rsidP="00A55D34">
      <w:r w:rsidRPr="0021242D">
        <w:rPr>
          <w:lang w:eastAsia="ko-KR"/>
        </w:rPr>
        <w:t>&lt;</w:t>
      </w:r>
      <w:r w:rsidR="0019628F" w:rsidRPr="0021242D">
        <w:rPr>
          <w:lang w:eastAsia="ko-KR"/>
        </w:rPr>
        <w:t>Document the exception or error conditions that may be returned by the &lt;serviceCapabilityName&gt;. Exceptions are documented that are in addition to that provided by the internal resource operations and procedures.</w:t>
      </w:r>
      <w:r w:rsidR="0019628F" w:rsidRPr="0021242D">
        <w:t>&gt;</w:t>
      </w:r>
    </w:p>
    <w:p w:rsidR="0019628F" w:rsidRPr="0021242D" w:rsidRDefault="00B1020D" w:rsidP="00E12DF1">
      <w:pPr>
        <w:pStyle w:val="Heading3"/>
      </w:pPr>
      <w:bookmarkStart w:id="2920" w:name="_Toc417309672"/>
      <w:bookmarkStart w:id="2921" w:name="_Toc418175236"/>
      <w:bookmarkStart w:id="2922" w:name="_Toc418661252"/>
      <w:r w:rsidRPr="0021242D">
        <w:t>G</w:t>
      </w:r>
      <w:r w:rsidR="0019628F" w:rsidRPr="0021242D">
        <w:t>.</w:t>
      </w:r>
      <w:r w:rsidR="00E12DF1">
        <w:t>2</w:t>
      </w:r>
      <w:r w:rsidR="0019628F" w:rsidRPr="0021242D">
        <w:t>.</w:t>
      </w:r>
      <w:r w:rsidR="00DD13DC">
        <w:t>7</w:t>
      </w:r>
      <w:r w:rsidR="0019628F" w:rsidRPr="0021242D">
        <w:tab/>
      </w:r>
      <w:r w:rsidR="0019628F" w:rsidRPr="0021242D">
        <w:rPr>
          <w:lang w:eastAsia="ko-KR"/>
        </w:rPr>
        <w:t>Policies for Use</w:t>
      </w:r>
      <w:bookmarkEnd w:id="2920"/>
      <w:bookmarkEnd w:id="2921"/>
      <w:bookmarkEnd w:id="2922"/>
    </w:p>
    <w:p w:rsidR="006E523D" w:rsidRPr="0021242D" w:rsidRDefault="00DC0115" w:rsidP="00A55D34">
      <w:pPr>
        <w:rPr>
          <w:color w:val="000000"/>
        </w:rPr>
      </w:pPr>
      <w:r w:rsidRPr="0021242D">
        <w:rPr>
          <w:lang w:eastAsia="ko-KR"/>
        </w:rPr>
        <w:t>Message Exchange Patterns</w:t>
      </w:r>
      <w:r w:rsidR="00E46AA7" w:rsidRPr="0021242D">
        <w:rPr>
          <w:lang w:eastAsia="ko-KR"/>
        </w:rPr>
        <w:t xml:space="preserve"> : </w:t>
      </w:r>
      <w:r w:rsidR="00E46AA7" w:rsidRPr="0021242D">
        <w:t>See</w:t>
      </w:r>
      <w:r w:rsidR="00E46AA7" w:rsidRPr="0021242D">
        <w:rPr>
          <w:color w:val="000000"/>
        </w:rPr>
        <w:t xml:space="preserve"> </w:t>
      </w:r>
      <w:r w:rsidR="00A55D34" w:rsidRPr="0021242D">
        <w:rPr>
          <w:color w:val="000000"/>
        </w:rPr>
        <w:t>clause</w:t>
      </w:r>
      <w:r w:rsidR="00E46AA7" w:rsidRPr="0021242D">
        <w:rPr>
          <w:color w:val="000000"/>
        </w:rPr>
        <w:t xml:space="preserve"> </w:t>
      </w:r>
      <w:r w:rsidR="00E46AA7" w:rsidRPr="0021242D">
        <w:t>5.2.</w:t>
      </w:r>
      <w:r w:rsidR="00DD13DC">
        <w:t>3</w:t>
      </w:r>
      <w:r w:rsidR="00E46AA7" w:rsidRPr="0021242D">
        <w:t>.1Message Exchange Patterns for allowable patterns</w:t>
      </w:r>
      <w:r w:rsidR="00A55D34" w:rsidRPr="0021242D">
        <w:t>.</w:t>
      </w:r>
    </w:p>
    <w:p w:rsidR="006E523D" w:rsidRPr="0021242D" w:rsidRDefault="00A55D34" w:rsidP="00A55D34">
      <w:r w:rsidRPr="0021242D">
        <w:t>Transaction Pattern:</w:t>
      </w:r>
    </w:p>
    <w:p w:rsidR="006B410C" w:rsidRPr="0021242D" w:rsidRDefault="00DC0115" w:rsidP="00A55D34">
      <w:pPr>
        <w:pStyle w:val="B1"/>
      </w:pPr>
      <w:r w:rsidRPr="0021242D">
        <w:t>Creates T</w:t>
      </w:r>
      <w:r w:rsidR="006B410C" w:rsidRPr="0021242D">
        <w:t xml:space="preserve">ransaction: This service capability starts and completes a </w:t>
      </w:r>
      <w:r w:rsidR="005912DE" w:rsidRPr="0021242D">
        <w:t>transaction</w:t>
      </w:r>
    </w:p>
    <w:p w:rsidR="006B410C" w:rsidRPr="0021242D" w:rsidRDefault="00DC0115" w:rsidP="00A55D34">
      <w:pPr>
        <w:pStyle w:val="B1"/>
      </w:pPr>
      <w:r w:rsidRPr="0021242D">
        <w:t>Participation allowed</w:t>
      </w:r>
      <w:r w:rsidR="006B410C" w:rsidRPr="0021242D">
        <w:t xml:space="preserve">: This service capability is able to participate in a </w:t>
      </w:r>
      <w:r w:rsidR="005912DE" w:rsidRPr="0021242D">
        <w:t>transaction without violating the ongoing transaction</w:t>
      </w:r>
      <w:r w:rsidR="00A55D34" w:rsidRPr="0021242D">
        <w:t>'</w:t>
      </w:r>
      <w:r w:rsidR="005912DE" w:rsidRPr="0021242D">
        <w:t xml:space="preserve">s properties (i.e. </w:t>
      </w:r>
      <w:r w:rsidR="005912DE" w:rsidRPr="0021242D">
        <w:rPr>
          <w:rStyle w:val="st1"/>
        </w:rPr>
        <w:t>Atomicity, Consistency, Isolation, Durability)</w:t>
      </w:r>
    </w:p>
    <w:p w:rsidR="00DC0115" w:rsidRPr="0021242D" w:rsidRDefault="00DC0115" w:rsidP="00A55D34">
      <w:pPr>
        <w:pStyle w:val="B1"/>
      </w:pPr>
      <w:r w:rsidRPr="0021242D">
        <w:t>Participation not allowed</w:t>
      </w:r>
      <w:r w:rsidR="006B410C" w:rsidRPr="0021242D">
        <w:t xml:space="preserve">: This service capability is unable to participate in a </w:t>
      </w:r>
      <w:r w:rsidR="005912DE" w:rsidRPr="0021242D">
        <w:t>transaction</w:t>
      </w:r>
    </w:p>
    <w:p w:rsidR="006E523D" w:rsidRPr="0021242D" w:rsidRDefault="00DC0115" w:rsidP="00A55D34">
      <w:r w:rsidRPr="0021242D">
        <w:t xml:space="preserve">Maximum Response: </w:t>
      </w:r>
      <w:r w:rsidR="006B410C" w:rsidRPr="0021242D">
        <w:t>The maximum time in milliseconds permitted to complete this service capability.</w:t>
      </w:r>
    </w:p>
    <w:p w:rsidR="00E826B6" w:rsidRPr="0021242D" w:rsidRDefault="00B1020D" w:rsidP="00E12DF1">
      <w:pPr>
        <w:pStyle w:val="Heading3"/>
      </w:pPr>
      <w:bookmarkStart w:id="2923" w:name="_Toc417309673"/>
      <w:bookmarkStart w:id="2924" w:name="_Toc418175237"/>
      <w:bookmarkStart w:id="2925" w:name="_Toc418661253"/>
      <w:r w:rsidRPr="0021242D">
        <w:t>G</w:t>
      </w:r>
      <w:r w:rsidR="00E826B6" w:rsidRPr="0021242D">
        <w:t>.</w:t>
      </w:r>
      <w:r w:rsidR="00E12DF1">
        <w:t>2</w:t>
      </w:r>
      <w:r w:rsidR="00E826B6" w:rsidRPr="0021242D">
        <w:t>.</w:t>
      </w:r>
      <w:r w:rsidR="00DD13DC">
        <w:t>8</w:t>
      </w:r>
      <w:r w:rsidR="00E826B6" w:rsidRPr="0021242D">
        <w:tab/>
      </w:r>
      <w:r w:rsidR="00A86CEC" w:rsidRPr="0021242D">
        <w:t xml:space="preserve">oneM2M </w:t>
      </w:r>
      <w:r w:rsidR="00E826B6" w:rsidRPr="0021242D">
        <w:t>Resource</w:t>
      </w:r>
      <w:r w:rsidR="00A86CEC" w:rsidRPr="0021242D">
        <w:t xml:space="preserve"> Interworking</w:t>
      </w:r>
      <w:bookmarkEnd w:id="2923"/>
      <w:bookmarkEnd w:id="2924"/>
      <w:bookmarkEnd w:id="2925"/>
    </w:p>
    <w:p w:rsidR="00240772" w:rsidRPr="0021242D" w:rsidRDefault="00E826B6" w:rsidP="00A55D34">
      <w:r w:rsidRPr="0021242D">
        <w:t>&lt;</w:t>
      </w:r>
      <w:r w:rsidRPr="0021242D">
        <w:rPr>
          <w:lang w:eastAsia="ko-KR"/>
        </w:rPr>
        <w:t>Document</w:t>
      </w:r>
      <w:r w:rsidR="00134482" w:rsidRPr="0021242D">
        <w:rPr>
          <w:lang w:eastAsia="ko-KR"/>
        </w:rPr>
        <w:t xml:space="preserve"> the</w:t>
      </w:r>
      <w:r w:rsidR="00B759EB" w:rsidRPr="0021242D">
        <w:rPr>
          <w:lang w:eastAsia="ko-KR"/>
        </w:rPr>
        <w:t xml:space="preserve"> </w:t>
      </w:r>
      <w:r w:rsidR="00134482" w:rsidRPr="0021242D">
        <w:t xml:space="preserve">related oneM2M </w:t>
      </w:r>
      <w:r w:rsidRPr="0021242D">
        <w:t xml:space="preserve">Resources operations to &lt;serviceCapabilityName&gt; here. </w:t>
      </w:r>
      <w:r w:rsidR="00A06D1D" w:rsidRPr="0021242D">
        <w:t xml:space="preserve">Interworking </w:t>
      </w:r>
      <w:r w:rsidR="00A86CEC" w:rsidRPr="0021242D">
        <w:t>rules are defined for each Reso</w:t>
      </w:r>
      <w:r w:rsidR="00513618" w:rsidRPr="0021242D">
        <w:t xml:space="preserve">urce operation. </w:t>
      </w:r>
      <w:r w:rsidRPr="0021242D">
        <w:t xml:space="preserve">If there is no related internal resource, this </w:t>
      </w:r>
      <w:r w:rsidR="00A06D1D" w:rsidRPr="0021242D">
        <w:t xml:space="preserve">resource </w:t>
      </w:r>
      <w:r w:rsidRPr="0021242D">
        <w:t>list can be empty (</w:t>
      </w:r>
      <w:r w:rsidR="00A55D34" w:rsidRPr="0021242D">
        <w:t>e.g.</w:t>
      </w:r>
      <w:r w:rsidRPr="0021242D">
        <w:t xml:space="preserve"> the service capability is </w:t>
      </w:r>
      <w:r w:rsidR="00A55D34" w:rsidRPr="0021242D">
        <w:t>'</w:t>
      </w:r>
      <w:r w:rsidRPr="0021242D">
        <w:t>sendTrigger</w:t>
      </w:r>
      <w:r w:rsidR="00A55D34" w:rsidRPr="0021242D">
        <w:t>'</w:t>
      </w:r>
      <w:r w:rsidRPr="0021242D">
        <w:t>)</w:t>
      </w:r>
      <w:r w:rsidR="00A06D1D" w:rsidRPr="0021242D">
        <w:t>.</w:t>
      </w:r>
      <w:r w:rsidRPr="0021242D">
        <w:t>&gt;</w:t>
      </w:r>
      <w:r w:rsidR="00743875" w:rsidRPr="0021242D">
        <w:t>.</w:t>
      </w:r>
    </w:p>
    <w:p w:rsidR="00A55D34" w:rsidRPr="0021242D" w:rsidRDefault="00A55D34">
      <w:pPr>
        <w:overflowPunct/>
        <w:autoSpaceDE/>
        <w:autoSpaceDN/>
        <w:adjustRightInd/>
        <w:spacing w:after="0"/>
        <w:textAlignment w:val="auto"/>
        <w:rPr>
          <w:rFonts w:ascii="Arial" w:hAnsi="Arial" w:cs="Arial"/>
          <w:sz w:val="36"/>
          <w:szCs w:val="36"/>
        </w:rPr>
      </w:pPr>
      <w:r w:rsidRPr="0021242D">
        <w:rPr>
          <w:rFonts w:cs="Arial"/>
          <w:szCs w:val="36"/>
        </w:rPr>
        <w:br w:type="page"/>
      </w:r>
    </w:p>
    <w:p w:rsidR="00240772" w:rsidRPr="0021242D" w:rsidRDefault="00240772" w:rsidP="00E12DF1">
      <w:pPr>
        <w:pStyle w:val="Heading1"/>
      </w:pPr>
      <w:bookmarkStart w:id="2926" w:name="_Toc418175238"/>
      <w:bookmarkStart w:id="2927" w:name="_Toc418661254"/>
      <w:r w:rsidRPr="0021242D">
        <w:rPr>
          <w:rFonts w:cs="Arial"/>
          <w:szCs w:val="36"/>
        </w:rPr>
        <w:lastRenderedPageBreak/>
        <w:t xml:space="preserve">Annex </w:t>
      </w:r>
      <w:r w:rsidR="00B1020D" w:rsidRPr="0021242D">
        <w:rPr>
          <w:rFonts w:cs="Arial"/>
          <w:szCs w:val="36"/>
        </w:rPr>
        <w:t>H</w:t>
      </w:r>
      <w:r w:rsidR="00A55D34" w:rsidRPr="0021242D">
        <w:rPr>
          <w:rFonts w:cs="Arial"/>
          <w:szCs w:val="36"/>
        </w:rPr>
        <w:t xml:space="preserve"> </w:t>
      </w:r>
      <w:r w:rsidRPr="0021242D">
        <w:rPr>
          <w:rFonts w:cs="Arial"/>
          <w:szCs w:val="36"/>
        </w:rPr>
        <w:t>(</w:t>
      </w:r>
      <w:r w:rsidR="00A55D34" w:rsidRPr="0021242D">
        <w:rPr>
          <w:rFonts w:cs="Arial"/>
          <w:szCs w:val="36"/>
        </w:rPr>
        <w:t>i</w:t>
      </w:r>
      <w:r w:rsidRPr="0021242D">
        <w:rPr>
          <w:rFonts w:cs="Arial"/>
          <w:szCs w:val="36"/>
        </w:rPr>
        <w:t>nformative):</w:t>
      </w:r>
      <w:r w:rsidR="00E12DF1">
        <w:rPr>
          <w:rFonts w:cs="Arial"/>
          <w:szCs w:val="36"/>
        </w:rPr>
        <w:t xml:space="preserve"> </w:t>
      </w:r>
      <w:r w:rsidRPr="0021242D">
        <w:t>oneM2M Service Requirements</w:t>
      </w:r>
      <w:bookmarkEnd w:id="2926"/>
      <w:bookmarkEnd w:id="2927"/>
    </w:p>
    <w:p w:rsidR="00E46AA7" w:rsidRPr="0021242D" w:rsidRDefault="00E46AA7" w:rsidP="00E46AA7">
      <w:pPr>
        <w:rPr>
          <w:lang w:eastAsia="ko-KR"/>
        </w:rPr>
      </w:pPr>
      <w:r w:rsidRPr="0021242D">
        <w:t xml:space="preserve">The primary motivation of </w:t>
      </w:r>
      <w:r w:rsidR="00B1020D" w:rsidRPr="0021242D">
        <w:t>the present document</w:t>
      </w:r>
      <w:r w:rsidRPr="0021242D">
        <w:t>is to integrate oneM2M Service capabilities with existing M2M deployments without affecting that existing M2M solution</w:t>
      </w:r>
      <w:r w:rsidR="00A55D34" w:rsidRPr="0021242D">
        <w:t>'</w:t>
      </w:r>
      <w:r w:rsidRPr="0021242D">
        <w:t>s underlying deployment framework and protocols</w:t>
      </w:r>
      <w:r w:rsidRPr="0021242D">
        <w:rPr>
          <w:lang w:eastAsia="ko-KR"/>
        </w:rPr>
        <w:t>. For example if an existing M2M solution uses a XMPP based framework to communicate between applications in the network and devices, then M2M Service capabilities are efficiently exposed to the XMPP based framework without requiring modifications to the existing M2M solution</w:t>
      </w:r>
      <w:r w:rsidR="00A55D34" w:rsidRPr="0021242D">
        <w:rPr>
          <w:lang w:eastAsia="ko-KR"/>
        </w:rPr>
        <w:t>'</w:t>
      </w:r>
      <w:r w:rsidRPr="0021242D">
        <w:rPr>
          <w:lang w:eastAsia="ko-KR"/>
        </w:rPr>
        <w:t xml:space="preserve">s deployment framework or protocol. A secondary motivation for </w:t>
      </w:r>
      <w:r w:rsidR="00B1020D" w:rsidRPr="0021242D">
        <w:t>the present document</w:t>
      </w:r>
      <w:r w:rsidRPr="0021242D">
        <w:rPr>
          <w:lang w:eastAsia="ko-KR"/>
        </w:rPr>
        <w:t xml:space="preserve">is to offer M2M Service capabilities to M2M service </w:t>
      </w:r>
      <w:r w:rsidR="007365D3" w:rsidRPr="0021242D">
        <w:rPr>
          <w:lang w:eastAsia="ko-KR"/>
        </w:rPr>
        <w:t>providers</w:t>
      </w:r>
      <w:r w:rsidRPr="0021242D">
        <w:rPr>
          <w:lang w:eastAsia="ko-KR"/>
        </w:rPr>
        <w:t xml:space="preserve"> who utilize service oriented architectural frameworks.</w:t>
      </w:r>
    </w:p>
    <w:p w:rsidR="00400DC8" w:rsidRPr="0021242D" w:rsidRDefault="00400DC8" w:rsidP="00240772">
      <w:pPr>
        <w:rPr>
          <w:lang w:eastAsia="ko-KR"/>
        </w:rPr>
      </w:pPr>
      <w:r w:rsidRPr="0021242D">
        <w:rPr>
          <w:lang w:eastAsia="ko-KR"/>
        </w:rPr>
        <w:t>This annex defines requirements that have not been captured in the oneM2M Requirements</w:t>
      </w:r>
      <w:r w:rsidR="00611D9A" w:rsidRPr="0021242D">
        <w:rPr>
          <w:lang w:eastAsia="ko-KR"/>
        </w:rPr>
        <w:t xml:space="preserve"> [</w:t>
      </w:r>
      <w:r w:rsidR="00935233" w:rsidRPr="0021242D">
        <w:rPr>
          <w:lang w:eastAsia="ko-KR"/>
        </w:rPr>
        <w:fldChar w:fldCharType="begin"/>
      </w:r>
      <w:r w:rsidR="00611D9A" w:rsidRPr="0021242D">
        <w:rPr>
          <w:lang w:eastAsia="ko-KR"/>
        </w:rPr>
        <w:instrText xml:space="preserve">REF REF_ONEM2MTS_0002 \h </w:instrText>
      </w:r>
      <w:r w:rsidR="00935233" w:rsidRPr="0021242D">
        <w:rPr>
          <w:lang w:eastAsia="ko-KR"/>
        </w:rPr>
      </w:r>
      <w:r w:rsidR="00935233" w:rsidRPr="0021242D">
        <w:rPr>
          <w:lang w:eastAsia="ko-KR"/>
        </w:rPr>
        <w:fldChar w:fldCharType="separate"/>
      </w:r>
      <w:r w:rsidR="000F472D">
        <w:rPr>
          <w:noProof/>
        </w:rPr>
        <w:t>1</w:t>
      </w:r>
      <w:r w:rsidR="00935233" w:rsidRPr="0021242D">
        <w:rPr>
          <w:lang w:eastAsia="ko-KR"/>
        </w:rPr>
        <w:fldChar w:fldCharType="end"/>
      </w:r>
      <w:r w:rsidR="00611D9A" w:rsidRPr="0021242D">
        <w:rPr>
          <w:lang w:eastAsia="ko-KR"/>
        </w:rPr>
        <w:t>]</w:t>
      </w:r>
      <w:r w:rsidRPr="0021242D">
        <w:rPr>
          <w:lang w:eastAsia="ko-KR"/>
        </w:rPr>
        <w:t>.</w:t>
      </w:r>
      <w:r w:rsidR="009B2ACA" w:rsidRPr="0021242D">
        <w:rPr>
          <w:lang w:eastAsia="ko-KR"/>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tblPr>
      <w:tblGrid>
        <w:gridCol w:w="1587"/>
        <w:gridCol w:w="6493"/>
      </w:tblGrid>
      <w:tr w:rsidR="00E1033D" w:rsidRPr="0021242D" w:rsidTr="00CE28E7">
        <w:trPr>
          <w:jc w:val="center"/>
        </w:trPr>
        <w:tc>
          <w:tcPr>
            <w:tcW w:w="1587" w:type="dxa"/>
            <w:tcBorders>
              <w:top w:val="single" w:sz="4" w:space="0" w:color="auto"/>
              <w:left w:val="single" w:sz="4" w:space="0" w:color="auto"/>
              <w:bottom w:val="single" w:sz="4" w:space="0" w:color="auto"/>
              <w:right w:val="single" w:sz="4" w:space="0" w:color="auto"/>
            </w:tcBorders>
          </w:tcPr>
          <w:p w:rsidR="00E1033D" w:rsidRPr="0021242D" w:rsidRDefault="00E1033D" w:rsidP="00CE28E7">
            <w:pPr>
              <w:pStyle w:val="TAH"/>
              <w:rPr>
                <w:sz w:val="20"/>
              </w:rPr>
            </w:pPr>
            <w:r w:rsidRPr="0021242D">
              <w:t>Requirement ID</w:t>
            </w:r>
          </w:p>
        </w:tc>
        <w:tc>
          <w:tcPr>
            <w:tcW w:w="6493" w:type="dxa"/>
            <w:tcBorders>
              <w:top w:val="single" w:sz="4" w:space="0" w:color="auto"/>
              <w:left w:val="single" w:sz="4" w:space="0" w:color="auto"/>
              <w:bottom w:val="single" w:sz="4" w:space="0" w:color="auto"/>
              <w:right w:val="single" w:sz="4" w:space="0" w:color="auto"/>
            </w:tcBorders>
          </w:tcPr>
          <w:p w:rsidR="00E1033D" w:rsidRPr="0021242D" w:rsidRDefault="00E1033D" w:rsidP="00CE28E7">
            <w:pPr>
              <w:pStyle w:val="TAH"/>
              <w:rPr>
                <w:sz w:val="20"/>
              </w:rPr>
            </w:pPr>
            <w:r w:rsidRPr="0021242D">
              <w:t>Description</w:t>
            </w:r>
          </w:p>
        </w:tc>
      </w:tr>
      <w:tr w:rsidR="00E46AA7" w:rsidRPr="0021242D" w:rsidTr="00CE28E7">
        <w:trPr>
          <w:jc w:val="center"/>
        </w:trPr>
        <w:tc>
          <w:tcPr>
            <w:tcW w:w="1587" w:type="dxa"/>
            <w:tcBorders>
              <w:top w:val="single" w:sz="4" w:space="0" w:color="auto"/>
              <w:left w:val="single" w:sz="4" w:space="0" w:color="auto"/>
              <w:bottom w:val="single" w:sz="4" w:space="0" w:color="auto"/>
              <w:right w:val="single" w:sz="4" w:space="0" w:color="auto"/>
            </w:tcBorders>
          </w:tcPr>
          <w:p w:rsidR="00E46AA7" w:rsidRPr="0021242D" w:rsidRDefault="00E46AA7" w:rsidP="00CE28E7">
            <w:pPr>
              <w:pStyle w:val="TAL"/>
              <w:rPr>
                <w:rFonts w:eastAsia="Malgun Gothic"/>
                <w:lang w:eastAsia="ko-KR"/>
              </w:rPr>
            </w:pPr>
            <w:r w:rsidRPr="0021242D">
              <w:rPr>
                <w:rFonts w:eastAsia="Malgun Gothic"/>
                <w:lang w:eastAsia="ko-KR"/>
              </w:rPr>
              <w:t>SCA-001</w:t>
            </w:r>
          </w:p>
        </w:tc>
        <w:tc>
          <w:tcPr>
            <w:tcW w:w="6493" w:type="dxa"/>
            <w:tcBorders>
              <w:top w:val="single" w:sz="4" w:space="0" w:color="auto"/>
              <w:left w:val="single" w:sz="4" w:space="0" w:color="auto"/>
              <w:bottom w:val="single" w:sz="4" w:space="0" w:color="auto"/>
              <w:right w:val="single" w:sz="4" w:space="0" w:color="auto"/>
            </w:tcBorders>
          </w:tcPr>
          <w:p w:rsidR="00E46AA7" w:rsidRPr="0021242D" w:rsidRDefault="00E46AA7" w:rsidP="00CE28E7">
            <w:pPr>
              <w:pStyle w:val="TAL"/>
              <w:rPr>
                <w:b/>
                <w:bCs/>
              </w:rPr>
            </w:pPr>
            <w:r w:rsidRPr="0021242D">
              <w:t>The M2M System shall be capable of integrating oneM2M service capabilities with existing M2M deployments without affecting the existing M2M solution</w:t>
            </w:r>
            <w:r w:rsidR="00A55D34" w:rsidRPr="0021242D">
              <w:t>'</w:t>
            </w:r>
            <w:r w:rsidRPr="0021242D">
              <w:t>s underlying deployment framework and protocols.</w:t>
            </w:r>
          </w:p>
        </w:tc>
      </w:tr>
      <w:tr w:rsidR="00E46AA7" w:rsidRPr="0021242D" w:rsidTr="00CE28E7">
        <w:trPr>
          <w:jc w:val="center"/>
        </w:trPr>
        <w:tc>
          <w:tcPr>
            <w:tcW w:w="1587" w:type="dxa"/>
            <w:tcBorders>
              <w:top w:val="single" w:sz="4" w:space="0" w:color="auto"/>
              <w:left w:val="single" w:sz="4" w:space="0" w:color="auto"/>
              <w:bottom w:val="single" w:sz="4" w:space="0" w:color="auto"/>
              <w:right w:val="single" w:sz="4" w:space="0" w:color="auto"/>
            </w:tcBorders>
          </w:tcPr>
          <w:p w:rsidR="00E46AA7" w:rsidRPr="0021242D" w:rsidRDefault="00E46AA7" w:rsidP="00CE28E7">
            <w:pPr>
              <w:pStyle w:val="TAL"/>
              <w:rPr>
                <w:rFonts w:eastAsia="Malgun Gothic"/>
                <w:lang w:eastAsia="ko-KR"/>
              </w:rPr>
            </w:pPr>
            <w:r w:rsidRPr="0021242D">
              <w:rPr>
                <w:rFonts w:eastAsia="Malgun Gothic"/>
                <w:lang w:eastAsia="ko-KR"/>
              </w:rPr>
              <w:t>SCA-002</w:t>
            </w:r>
          </w:p>
        </w:tc>
        <w:tc>
          <w:tcPr>
            <w:tcW w:w="6493" w:type="dxa"/>
            <w:tcBorders>
              <w:top w:val="single" w:sz="4" w:space="0" w:color="auto"/>
              <w:left w:val="single" w:sz="4" w:space="0" w:color="auto"/>
              <w:bottom w:val="single" w:sz="4" w:space="0" w:color="auto"/>
              <w:right w:val="single" w:sz="4" w:space="0" w:color="auto"/>
            </w:tcBorders>
          </w:tcPr>
          <w:p w:rsidR="00E46AA7" w:rsidRPr="0021242D" w:rsidRDefault="00E46AA7" w:rsidP="00CE28E7">
            <w:pPr>
              <w:pStyle w:val="TAL"/>
            </w:pPr>
            <w:r w:rsidRPr="0021242D">
              <w:t>The M2M System shall be capable of offering oneM2M service capabilities to SOA architectural frameworks.</w:t>
            </w:r>
          </w:p>
        </w:tc>
      </w:tr>
    </w:tbl>
    <w:p w:rsidR="00E1033D" w:rsidRPr="0021242D" w:rsidRDefault="00E1033D" w:rsidP="00240772"/>
    <w:p w:rsidR="00A55D34" w:rsidRPr="0021242D" w:rsidRDefault="00A55D34">
      <w:pPr>
        <w:overflowPunct/>
        <w:autoSpaceDE/>
        <w:autoSpaceDN/>
        <w:adjustRightInd/>
        <w:spacing w:after="0"/>
        <w:textAlignment w:val="auto"/>
        <w:rPr>
          <w:rFonts w:ascii="Arial" w:hAnsi="Arial"/>
          <w:sz w:val="36"/>
          <w:highlight w:val="magenta"/>
        </w:rPr>
      </w:pPr>
      <w:r w:rsidRPr="0021242D">
        <w:rPr>
          <w:highlight w:val="magenta"/>
        </w:rPr>
        <w:br w:type="page"/>
      </w:r>
    </w:p>
    <w:p w:rsidR="00BB6418" w:rsidRPr="0021242D" w:rsidRDefault="00BB6418">
      <w:pPr>
        <w:pStyle w:val="Heading1"/>
        <w:rPr>
          <w:lang w:val="en-US"/>
        </w:rPr>
      </w:pPr>
      <w:bookmarkStart w:id="2928" w:name="_Toc417309674"/>
      <w:bookmarkStart w:id="2929" w:name="_Toc418175239"/>
      <w:bookmarkStart w:id="2930" w:name="_Toc418661255"/>
      <w:r w:rsidRPr="0021242D">
        <w:rPr>
          <w:lang w:val="en-US"/>
        </w:rPr>
        <w:lastRenderedPageBreak/>
        <w:t>History</w:t>
      </w:r>
      <w:bookmarkEnd w:id="2928"/>
      <w:bookmarkEnd w:id="2929"/>
      <w:bookmarkEnd w:id="2930"/>
    </w:p>
    <w:tbl>
      <w:tblPr>
        <w:tblW w:w="0" w:type="auto"/>
        <w:jc w:val="center"/>
        <w:tblLayout w:type="fixed"/>
        <w:tblCellMar>
          <w:left w:w="28" w:type="dxa"/>
          <w:right w:w="28" w:type="dxa"/>
        </w:tblCellMar>
        <w:tblLook w:val="04A0"/>
      </w:tblPr>
      <w:tblGrid>
        <w:gridCol w:w="1247"/>
        <w:gridCol w:w="1588"/>
        <w:gridCol w:w="6804"/>
      </w:tblGrid>
      <w:tr w:rsidR="00147924" w:rsidRPr="0021242D" w:rsidTr="00CF6106">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rsidR="00147924" w:rsidRPr="0021242D" w:rsidRDefault="00CE28E7" w:rsidP="00CF6106">
            <w:pPr>
              <w:keepNext/>
              <w:spacing w:before="60" w:after="60"/>
              <w:jc w:val="center"/>
              <w:rPr>
                <w:b/>
                <w:sz w:val="24"/>
              </w:rPr>
            </w:pPr>
            <w:r w:rsidRPr="0021242D">
              <w:rPr>
                <w:b/>
                <w:sz w:val="24"/>
              </w:rPr>
              <w:t>H</w:t>
            </w:r>
            <w:r w:rsidR="00147924" w:rsidRPr="0021242D">
              <w:rPr>
                <w:b/>
                <w:sz w:val="24"/>
              </w:rPr>
              <w:t xml:space="preserve">istory </w:t>
            </w:r>
            <w:r w:rsidR="00147924" w:rsidRPr="0021242D">
              <w:t>(to be removed on publication)</w:t>
            </w:r>
          </w:p>
        </w:tc>
      </w:tr>
      <w:tr w:rsidR="00054EBA"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hideMark/>
          </w:tcPr>
          <w:p w:rsidR="00054EBA" w:rsidRPr="0021242D" w:rsidRDefault="00054EBA" w:rsidP="003A0EA5">
            <w:pPr>
              <w:pStyle w:val="FP"/>
              <w:keepNext/>
              <w:spacing w:before="80" w:after="80"/>
              <w:ind w:left="57"/>
            </w:pPr>
            <w:r w:rsidRPr="0021242D">
              <w:t>V0.0.1</w:t>
            </w:r>
          </w:p>
        </w:tc>
        <w:tc>
          <w:tcPr>
            <w:tcW w:w="1588" w:type="dxa"/>
            <w:tcBorders>
              <w:top w:val="single" w:sz="6" w:space="0" w:color="auto"/>
              <w:left w:val="single" w:sz="6" w:space="0" w:color="auto"/>
              <w:bottom w:val="single" w:sz="6" w:space="0" w:color="auto"/>
              <w:right w:val="single" w:sz="6" w:space="0" w:color="auto"/>
            </w:tcBorders>
            <w:hideMark/>
          </w:tcPr>
          <w:p w:rsidR="00054EBA" w:rsidRPr="0021242D" w:rsidRDefault="00E96705" w:rsidP="00351D88">
            <w:pPr>
              <w:pStyle w:val="FP"/>
              <w:keepNext/>
              <w:spacing w:before="80" w:after="80"/>
              <w:ind w:left="57"/>
            </w:pPr>
            <w:r w:rsidRPr="0021242D">
              <w:t>19</w:t>
            </w:r>
            <w:r w:rsidR="00054EBA" w:rsidRPr="0021242D">
              <w:t>-</w:t>
            </w:r>
            <w:r w:rsidR="00351D88" w:rsidRPr="0021242D">
              <w:t>Feb</w:t>
            </w:r>
            <w:r w:rsidR="00054EBA" w:rsidRPr="0021242D">
              <w:t>-2014</w:t>
            </w:r>
          </w:p>
        </w:tc>
        <w:tc>
          <w:tcPr>
            <w:tcW w:w="6804" w:type="dxa"/>
            <w:tcBorders>
              <w:top w:val="single" w:sz="6" w:space="0" w:color="auto"/>
              <w:left w:val="nil"/>
              <w:bottom w:val="single" w:sz="6" w:space="0" w:color="auto"/>
              <w:right w:val="single" w:sz="6" w:space="0" w:color="auto"/>
            </w:tcBorders>
            <w:hideMark/>
          </w:tcPr>
          <w:p w:rsidR="00054EBA" w:rsidRPr="0021242D" w:rsidRDefault="00054EBA" w:rsidP="003A0EA5">
            <w:pPr>
              <w:pStyle w:val="FP"/>
              <w:keepNext/>
              <w:tabs>
                <w:tab w:val="left" w:pos="3118"/>
              </w:tabs>
              <w:spacing w:before="80" w:after="80"/>
              <w:ind w:left="57"/>
            </w:pPr>
            <w:r w:rsidRPr="0021242D">
              <w:t xml:space="preserve">Rapporteur Input </w:t>
            </w:r>
            <w:r w:rsidR="00E00A76" w:rsidRPr="0021242D">
              <w:t>–</w:t>
            </w:r>
            <w:r w:rsidRPr="0021242D">
              <w:t xml:space="preserve"> Draft Skeleton</w:t>
            </w:r>
          </w:p>
        </w:tc>
      </w:tr>
      <w:tr w:rsidR="00147924"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147924" w:rsidRPr="0021242D" w:rsidRDefault="00695F98" w:rsidP="00CF6106">
            <w:pPr>
              <w:pStyle w:val="FP"/>
              <w:keepNext/>
              <w:spacing w:before="80" w:after="80"/>
              <w:ind w:left="57"/>
            </w:pPr>
            <w:r w:rsidRPr="0021242D">
              <w:t>V.0.1.0</w:t>
            </w:r>
          </w:p>
        </w:tc>
        <w:tc>
          <w:tcPr>
            <w:tcW w:w="1588" w:type="dxa"/>
            <w:tcBorders>
              <w:top w:val="single" w:sz="6" w:space="0" w:color="auto"/>
              <w:left w:val="single" w:sz="6" w:space="0" w:color="auto"/>
              <w:bottom w:val="single" w:sz="6" w:space="0" w:color="auto"/>
              <w:right w:val="single" w:sz="6" w:space="0" w:color="auto"/>
            </w:tcBorders>
          </w:tcPr>
          <w:p w:rsidR="00147924" w:rsidRPr="0021242D" w:rsidRDefault="00695F98" w:rsidP="00CF6106">
            <w:pPr>
              <w:pStyle w:val="FP"/>
              <w:keepNext/>
              <w:spacing w:before="80" w:after="80"/>
              <w:ind w:left="57"/>
            </w:pPr>
            <w:r w:rsidRPr="0021242D">
              <w:t>22-Feb-2014</w:t>
            </w:r>
          </w:p>
        </w:tc>
        <w:tc>
          <w:tcPr>
            <w:tcW w:w="6804" w:type="dxa"/>
            <w:tcBorders>
              <w:top w:val="single" w:sz="6" w:space="0" w:color="auto"/>
              <w:left w:val="nil"/>
              <w:bottom w:val="single" w:sz="6" w:space="0" w:color="auto"/>
              <w:right w:val="single" w:sz="6" w:space="0" w:color="auto"/>
            </w:tcBorders>
          </w:tcPr>
          <w:p w:rsidR="00147924" w:rsidRPr="0021242D" w:rsidRDefault="00695F98" w:rsidP="00CF6106">
            <w:pPr>
              <w:pStyle w:val="FP"/>
              <w:keepNext/>
              <w:tabs>
                <w:tab w:val="left" w:pos="3118"/>
              </w:tabs>
              <w:spacing w:before="80" w:after="80"/>
              <w:ind w:left="57"/>
            </w:pPr>
            <w:r w:rsidRPr="0021242D">
              <w:t>Added agreed contributions from TP9</w:t>
            </w:r>
          </w:p>
          <w:p w:rsidR="00E46AA7" w:rsidRPr="0021242D" w:rsidRDefault="00E46AA7" w:rsidP="00CF6106">
            <w:pPr>
              <w:pStyle w:val="FP"/>
              <w:keepNext/>
              <w:tabs>
                <w:tab w:val="left" w:pos="3118"/>
              </w:tabs>
              <w:spacing w:before="80" w:after="80"/>
              <w:ind w:left="57"/>
            </w:pPr>
            <w:r w:rsidRPr="0021242D">
              <w:t>ARC-2014-0081R02</w:t>
            </w:r>
          </w:p>
        </w:tc>
      </w:tr>
      <w:tr w:rsidR="00147924"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147924" w:rsidRPr="0021242D" w:rsidRDefault="00634C8A" w:rsidP="00CF6106">
            <w:pPr>
              <w:pStyle w:val="FP"/>
              <w:keepNext/>
              <w:spacing w:before="80" w:after="80"/>
              <w:ind w:left="57"/>
            </w:pPr>
            <w:r w:rsidRPr="0021242D">
              <w:t>V.0.2.0</w:t>
            </w:r>
          </w:p>
        </w:tc>
        <w:tc>
          <w:tcPr>
            <w:tcW w:w="1588" w:type="dxa"/>
            <w:tcBorders>
              <w:top w:val="single" w:sz="6" w:space="0" w:color="auto"/>
              <w:left w:val="single" w:sz="6" w:space="0" w:color="auto"/>
              <w:bottom w:val="single" w:sz="6" w:space="0" w:color="auto"/>
              <w:right w:val="single" w:sz="6" w:space="0" w:color="auto"/>
            </w:tcBorders>
          </w:tcPr>
          <w:p w:rsidR="00147924" w:rsidRPr="0021242D" w:rsidRDefault="00634C8A" w:rsidP="00CF6106">
            <w:pPr>
              <w:pStyle w:val="FP"/>
              <w:keepNext/>
              <w:spacing w:before="80" w:after="80"/>
              <w:ind w:left="57"/>
            </w:pPr>
            <w:r w:rsidRPr="0021242D">
              <w:t>15-May-2014</w:t>
            </w:r>
          </w:p>
        </w:tc>
        <w:tc>
          <w:tcPr>
            <w:tcW w:w="6804" w:type="dxa"/>
            <w:tcBorders>
              <w:top w:val="single" w:sz="6" w:space="0" w:color="auto"/>
              <w:left w:val="nil"/>
              <w:bottom w:val="single" w:sz="6" w:space="0" w:color="auto"/>
              <w:right w:val="single" w:sz="6" w:space="0" w:color="auto"/>
            </w:tcBorders>
          </w:tcPr>
          <w:p w:rsidR="00147924" w:rsidRPr="0021242D" w:rsidRDefault="00634C8A" w:rsidP="00CF6106">
            <w:pPr>
              <w:pStyle w:val="FP"/>
              <w:keepNext/>
              <w:tabs>
                <w:tab w:val="left" w:pos="3261"/>
                <w:tab w:val="left" w:pos="4395"/>
              </w:tabs>
              <w:spacing w:before="80" w:after="80"/>
              <w:ind w:left="57"/>
            </w:pPr>
            <w:r w:rsidRPr="0021242D">
              <w:t>Added agreed contributions from TP10 and interim conference calls</w:t>
            </w:r>
          </w:p>
          <w:p w:rsidR="00634C8A" w:rsidRPr="0021242D" w:rsidRDefault="00634C8A" w:rsidP="00CF6106">
            <w:pPr>
              <w:pStyle w:val="FP"/>
              <w:keepNext/>
              <w:tabs>
                <w:tab w:val="left" w:pos="3261"/>
                <w:tab w:val="left" w:pos="4395"/>
              </w:tabs>
              <w:spacing w:before="80" w:after="80"/>
              <w:ind w:left="57"/>
            </w:pPr>
            <w:r w:rsidRPr="0021242D">
              <w:t>ARC-2014-1259-TS-0007-Reference_Update</w:t>
            </w:r>
          </w:p>
          <w:p w:rsidR="00634C8A" w:rsidRPr="0021242D" w:rsidRDefault="00634C8A" w:rsidP="00CF6106">
            <w:pPr>
              <w:pStyle w:val="FP"/>
              <w:keepNext/>
              <w:tabs>
                <w:tab w:val="left" w:pos="3261"/>
                <w:tab w:val="left" w:pos="4395"/>
              </w:tabs>
              <w:spacing w:before="80" w:after="80"/>
              <w:ind w:left="57"/>
            </w:pPr>
            <w:r w:rsidRPr="0021242D">
              <w:t>ARC-2014-1260R02-TS-0007-Mca-Request_Services</w:t>
            </w:r>
          </w:p>
          <w:p w:rsidR="00634C8A" w:rsidRPr="0021242D" w:rsidRDefault="00634C8A" w:rsidP="00CF6106">
            <w:pPr>
              <w:pStyle w:val="FP"/>
              <w:keepNext/>
              <w:tabs>
                <w:tab w:val="left" w:pos="3261"/>
                <w:tab w:val="left" w:pos="4395"/>
              </w:tabs>
              <w:spacing w:before="80" w:after="80"/>
              <w:ind w:left="57"/>
            </w:pPr>
            <w:r w:rsidRPr="0021242D">
              <w:t>ARC-2014-1324-TS-0007_Attribute_Alignment</w:t>
            </w:r>
          </w:p>
          <w:p w:rsidR="00634C8A" w:rsidRPr="0021242D" w:rsidRDefault="00634C8A" w:rsidP="00CF6106">
            <w:pPr>
              <w:pStyle w:val="FP"/>
              <w:keepNext/>
              <w:tabs>
                <w:tab w:val="left" w:pos="3261"/>
                <w:tab w:val="left" w:pos="4395"/>
              </w:tabs>
              <w:spacing w:before="80" w:after="80"/>
              <w:ind w:left="57"/>
            </w:pPr>
            <w:r w:rsidRPr="0021242D">
              <w:t>ARC-2014-1261R02-TS-0007-Mca-Sub-Pub-Notify</w:t>
            </w:r>
          </w:p>
        </w:tc>
      </w:tr>
      <w:tr w:rsidR="00147924"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147924" w:rsidRPr="0021242D" w:rsidRDefault="00355ECC" w:rsidP="00CF6106">
            <w:pPr>
              <w:pStyle w:val="FP"/>
              <w:spacing w:before="80" w:after="80"/>
              <w:ind w:left="57"/>
            </w:pPr>
            <w:r w:rsidRPr="0021242D">
              <w:t>V.0.3.0</w:t>
            </w:r>
          </w:p>
        </w:tc>
        <w:tc>
          <w:tcPr>
            <w:tcW w:w="1588" w:type="dxa"/>
            <w:tcBorders>
              <w:top w:val="single" w:sz="6" w:space="0" w:color="auto"/>
              <w:left w:val="single" w:sz="6" w:space="0" w:color="auto"/>
              <w:bottom w:val="single" w:sz="6" w:space="0" w:color="auto"/>
              <w:right w:val="single" w:sz="6" w:space="0" w:color="auto"/>
            </w:tcBorders>
          </w:tcPr>
          <w:p w:rsidR="00147924" w:rsidRPr="0021242D" w:rsidRDefault="00355ECC" w:rsidP="00CF6106">
            <w:pPr>
              <w:pStyle w:val="FP"/>
              <w:spacing w:before="80" w:after="80"/>
              <w:ind w:left="57"/>
            </w:pPr>
            <w:r w:rsidRPr="0021242D">
              <w:t>17-June-2014</w:t>
            </w:r>
          </w:p>
        </w:tc>
        <w:tc>
          <w:tcPr>
            <w:tcW w:w="6804" w:type="dxa"/>
            <w:tcBorders>
              <w:top w:val="single" w:sz="6" w:space="0" w:color="auto"/>
              <w:left w:val="nil"/>
              <w:bottom w:val="single" w:sz="6" w:space="0" w:color="auto"/>
              <w:right w:val="single" w:sz="6" w:space="0" w:color="auto"/>
            </w:tcBorders>
          </w:tcPr>
          <w:p w:rsidR="00147924" w:rsidRPr="0021242D" w:rsidRDefault="00355ECC" w:rsidP="00CF6106">
            <w:pPr>
              <w:pStyle w:val="FP"/>
              <w:tabs>
                <w:tab w:val="left" w:pos="3261"/>
                <w:tab w:val="left" w:pos="4395"/>
              </w:tabs>
              <w:spacing w:before="80" w:after="80"/>
              <w:ind w:left="57"/>
            </w:pPr>
            <w:r w:rsidRPr="0021242D">
              <w:t>Added agreed contributions from TP11</w:t>
            </w:r>
          </w:p>
          <w:p w:rsidR="00355ECC" w:rsidRPr="0021242D" w:rsidRDefault="00355ECC" w:rsidP="00CF6106">
            <w:pPr>
              <w:pStyle w:val="FP"/>
              <w:tabs>
                <w:tab w:val="left" w:pos="3261"/>
                <w:tab w:val="left" w:pos="4395"/>
              </w:tabs>
              <w:spacing w:before="80" w:after="80"/>
              <w:ind w:left="57"/>
            </w:pPr>
            <w:r w:rsidRPr="0021242D">
              <w:t>ARC-2014-1390-TS-0007_IN-OUT_De</w:t>
            </w:r>
            <w:r w:rsidR="00534908" w:rsidRPr="0021242D">
              <w:t>Sig</w:t>
            </w:r>
            <w:r w:rsidRPr="0021242D">
              <w:t>nation</w:t>
            </w:r>
          </w:p>
          <w:p w:rsidR="00355ECC" w:rsidRPr="0021242D" w:rsidRDefault="00355ECC" w:rsidP="00CF6106">
            <w:pPr>
              <w:pStyle w:val="FP"/>
              <w:tabs>
                <w:tab w:val="left" w:pos="3261"/>
                <w:tab w:val="left" w:pos="4395"/>
              </w:tabs>
              <w:spacing w:before="80" w:after="80"/>
              <w:ind w:left="57"/>
            </w:pPr>
            <w:r w:rsidRPr="0021242D">
              <w:t>ARC-2014-1391-TS-0007_Alignment_with_TS-0001_terms</w:t>
            </w:r>
          </w:p>
          <w:p w:rsidR="00355ECC" w:rsidRPr="0021242D" w:rsidRDefault="00355ECC" w:rsidP="00CF6106">
            <w:pPr>
              <w:pStyle w:val="FP"/>
              <w:tabs>
                <w:tab w:val="left" w:pos="3261"/>
                <w:tab w:val="left" w:pos="4395"/>
              </w:tabs>
              <w:spacing w:before="80" w:after="80"/>
              <w:ind w:left="57"/>
            </w:pPr>
            <w:r w:rsidRPr="0021242D">
              <w:t>ARC-2014-1398-TS-0007_Clause-Role-Interworking-Removal</w:t>
            </w:r>
          </w:p>
          <w:p w:rsidR="00355ECC" w:rsidRPr="0021242D" w:rsidRDefault="00355ECC" w:rsidP="00CF6106">
            <w:pPr>
              <w:pStyle w:val="FP"/>
              <w:tabs>
                <w:tab w:val="left" w:pos="3261"/>
                <w:tab w:val="left" w:pos="4395"/>
              </w:tabs>
              <w:spacing w:before="80" w:after="80"/>
              <w:ind w:left="57"/>
            </w:pPr>
            <w:r w:rsidRPr="0021242D">
              <w:t>ARC-2014-1401R02-TS-0007_Response_Code_Cleanup</w:t>
            </w:r>
          </w:p>
          <w:p w:rsidR="00355ECC" w:rsidRPr="0021242D" w:rsidRDefault="00355ECC" w:rsidP="00CF6106">
            <w:pPr>
              <w:pStyle w:val="FP"/>
              <w:tabs>
                <w:tab w:val="left" w:pos="3261"/>
                <w:tab w:val="left" w:pos="4395"/>
              </w:tabs>
              <w:spacing w:before="80" w:after="80"/>
              <w:ind w:left="57"/>
            </w:pPr>
            <w:r w:rsidRPr="0021242D">
              <w:t>ARC-2014-1404-TS-0007-Service_Adminstration</w:t>
            </w:r>
          </w:p>
          <w:p w:rsidR="00355ECC" w:rsidRPr="0021242D" w:rsidRDefault="00355ECC" w:rsidP="00CF6106">
            <w:pPr>
              <w:pStyle w:val="FP"/>
              <w:tabs>
                <w:tab w:val="left" w:pos="3261"/>
                <w:tab w:val="left" w:pos="4395"/>
              </w:tabs>
              <w:spacing w:before="80" w:after="80"/>
              <w:ind w:left="57"/>
            </w:pPr>
            <w:r w:rsidRPr="0021242D">
              <w:t>ARC-2014-1405-TS-0007-Service_Subscription_Adminstration</w:t>
            </w:r>
          </w:p>
        </w:tc>
      </w:tr>
      <w:tr w:rsidR="00147924"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147924" w:rsidRPr="0021242D" w:rsidRDefault="00587DBF" w:rsidP="00CF6106">
            <w:pPr>
              <w:pStyle w:val="FP"/>
              <w:spacing w:before="80" w:after="80"/>
              <w:ind w:left="57"/>
            </w:pPr>
            <w:r w:rsidRPr="0021242D">
              <w:t>V.0.</w:t>
            </w:r>
            <w:r w:rsidR="00C01CD9" w:rsidRPr="0021242D">
              <w:t>4</w:t>
            </w:r>
            <w:r w:rsidRPr="0021242D">
              <w:t>.0</w:t>
            </w:r>
          </w:p>
        </w:tc>
        <w:tc>
          <w:tcPr>
            <w:tcW w:w="1588" w:type="dxa"/>
            <w:tcBorders>
              <w:top w:val="single" w:sz="6" w:space="0" w:color="auto"/>
              <w:left w:val="single" w:sz="6" w:space="0" w:color="auto"/>
              <w:bottom w:val="single" w:sz="6" w:space="0" w:color="auto"/>
              <w:right w:val="single" w:sz="6" w:space="0" w:color="auto"/>
            </w:tcBorders>
          </w:tcPr>
          <w:p w:rsidR="00147924" w:rsidRPr="0021242D" w:rsidRDefault="00587DBF" w:rsidP="00CF6106">
            <w:pPr>
              <w:pStyle w:val="FP"/>
              <w:spacing w:before="80" w:after="80"/>
              <w:ind w:left="57"/>
            </w:pPr>
            <w:r w:rsidRPr="0021242D">
              <w:t>04-August-2014</w:t>
            </w:r>
          </w:p>
        </w:tc>
        <w:tc>
          <w:tcPr>
            <w:tcW w:w="6804" w:type="dxa"/>
            <w:tcBorders>
              <w:top w:val="single" w:sz="6" w:space="0" w:color="auto"/>
              <w:left w:val="nil"/>
              <w:bottom w:val="single" w:sz="6" w:space="0" w:color="auto"/>
              <w:right w:val="single" w:sz="6" w:space="0" w:color="auto"/>
            </w:tcBorders>
          </w:tcPr>
          <w:p w:rsidR="00147924" w:rsidRPr="0021242D" w:rsidRDefault="00587DBF" w:rsidP="00CF6106">
            <w:pPr>
              <w:pStyle w:val="FP"/>
              <w:tabs>
                <w:tab w:val="left" w:pos="3261"/>
                <w:tab w:val="left" w:pos="4395"/>
              </w:tabs>
              <w:spacing w:before="80" w:after="80"/>
              <w:ind w:left="57"/>
            </w:pPr>
            <w:r w:rsidRPr="0021242D">
              <w:t>Added agreed contributions from TP12</w:t>
            </w:r>
          </w:p>
          <w:p w:rsidR="00587DBF" w:rsidRPr="0021242D" w:rsidRDefault="00587DBF" w:rsidP="00CF6106">
            <w:pPr>
              <w:pStyle w:val="FP"/>
              <w:tabs>
                <w:tab w:val="left" w:pos="3261"/>
                <w:tab w:val="left" w:pos="4395"/>
              </w:tabs>
              <w:spacing w:before="80" w:after="80"/>
              <w:ind w:left="57"/>
            </w:pPr>
            <w:r w:rsidRPr="0021242D">
              <w:t>ARC-2014-1411R02-TS-0007-Mca_Device_Firmware_management</w:t>
            </w:r>
          </w:p>
          <w:p w:rsidR="00587DBF" w:rsidRPr="0021242D" w:rsidRDefault="00587DBF" w:rsidP="00CF6106">
            <w:pPr>
              <w:pStyle w:val="FP"/>
              <w:tabs>
                <w:tab w:val="left" w:pos="3261"/>
                <w:tab w:val="left" w:pos="4395"/>
              </w:tabs>
              <w:spacing w:before="80" w:after="80"/>
              <w:ind w:left="57"/>
            </w:pPr>
            <w:r w:rsidRPr="0021242D">
              <w:t>ARC-2014-1473R01-TS-0007-Mca_Device_Configuration_service</w:t>
            </w:r>
          </w:p>
          <w:p w:rsidR="00587DBF" w:rsidRPr="0021242D" w:rsidRDefault="00587DBF" w:rsidP="00CF6106">
            <w:pPr>
              <w:pStyle w:val="FP"/>
              <w:tabs>
                <w:tab w:val="left" w:pos="3261"/>
                <w:tab w:val="left" w:pos="4395"/>
              </w:tabs>
              <w:spacing w:before="80" w:after="80"/>
              <w:ind w:left="57"/>
            </w:pPr>
            <w:r w:rsidRPr="0021242D">
              <w:t>ARC-2014-1474R01-TS-0007-Mca_Device_Topology_Management_service</w:t>
            </w:r>
          </w:p>
        </w:tc>
      </w:tr>
      <w:tr w:rsidR="00D01677"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D01677" w:rsidRPr="0021242D" w:rsidRDefault="00D01677" w:rsidP="00CF6106">
            <w:pPr>
              <w:pStyle w:val="FP"/>
              <w:spacing w:before="80" w:after="80"/>
              <w:ind w:left="57"/>
            </w:pPr>
            <w:r w:rsidRPr="0021242D">
              <w:t>V.0.5.0</w:t>
            </w:r>
          </w:p>
        </w:tc>
        <w:tc>
          <w:tcPr>
            <w:tcW w:w="1588" w:type="dxa"/>
            <w:tcBorders>
              <w:top w:val="single" w:sz="6" w:space="0" w:color="auto"/>
              <w:left w:val="single" w:sz="6" w:space="0" w:color="auto"/>
              <w:bottom w:val="single" w:sz="6" w:space="0" w:color="auto"/>
              <w:right w:val="single" w:sz="6" w:space="0" w:color="auto"/>
            </w:tcBorders>
          </w:tcPr>
          <w:p w:rsidR="00D01677" w:rsidRPr="0021242D" w:rsidRDefault="00D01677" w:rsidP="00CF6106">
            <w:pPr>
              <w:pStyle w:val="FP"/>
              <w:spacing w:before="80" w:after="80"/>
              <w:ind w:left="57"/>
            </w:pPr>
            <w:r w:rsidRPr="0021242D">
              <w:t>01-October-2014</w:t>
            </w:r>
          </w:p>
        </w:tc>
        <w:tc>
          <w:tcPr>
            <w:tcW w:w="6804" w:type="dxa"/>
            <w:tcBorders>
              <w:top w:val="single" w:sz="6" w:space="0" w:color="auto"/>
              <w:left w:val="nil"/>
              <w:bottom w:val="single" w:sz="6" w:space="0" w:color="auto"/>
              <w:right w:val="single" w:sz="6" w:space="0" w:color="auto"/>
            </w:tcBorders>
          </w:tcPr>
          <w:p w:rsidR="00D01677" w:rsidRPr="0021242D" w:rsidRDefault="00D01677" w:rsidP="00CF6106">
            <w:pPr>
              <w:pStyle w:val="FP"/>
              <w:tabs>
                <w:tab w:val="left" w:pos="3261"/>
                <w:tab w:val="left" w:pos="4395"/>
              </w:tabs>
              <w:spacing w:before="80" w:after="80"/>
              <w:ind w:left="57"/>
            </w:pPr>
            <w:r w:rsidRPr="0021242D">
              <w:t>Added agreed contributions from TP12 conference calls</w:t>
            </w:r>
          </w:p>
          <w:p w:rsidR="00D01677" w:rsidRPr="0021242D" w:rsidRDefault="00A36F22" w:rsidP="00CF6106">
            <w:pPr>
              <w:pStyle w:val="FP"/>
              <w:tabs>
                <w:tab w:val="left" w:pos="3261"/>
                <w:tab w:val="left" w:pos="4395"/>
              </w:tabs>
              <w:spacing w:before="80" w:after="80"/>
              <w:ind w:left="57"/>
            </w:pPr>
            <w:r w:rsidRPr="0021242D">
              <w:t>ARC-2014-1519R01-TS-0007-Request-Response-Data-Exchange-Pattern</w:t>
            </w:r>
          </w:p>
          <w:p w:rsidR="00A36F22" w:rsidRPr="0021242D" w:rsidRDefault="00A36F22" w:rsidP="00CF6106">
            <w:pPr>
              <w:pStyle w:val="FP"/>
              <w:tabs>
                <w:tab w:val="left" w:pos="3261"/>
                <w:tab w:val="left" w:pos="4395"/>
              </w:tabs>
              <w:spacing w:before="80" w:after="80"/>
              <w:ind w:left="57"/>
            </w:pPr>
          </w:p>
          <w:p w:rsidR="00D01677" w:rsidRPr="0021242D" w:rsidRDefault="00D01677" w:rsidP="00CF6106">
            <w:pPr>
              <w:pStyle w:val="FP"/>
              <w:tabs>
                <w:tab w:val="left" w:pos="3261"/>
                <w:tab w:val="left" w:pos="4395"/>
              </w:tabs>
              <w:spacing w:before="80" w:after="80"/>
              <w:ind w:left="57"/>
            </w:pPr>
            <w:r w:rsidRPr="0021242D">
              <w:t>Added agreed contributions from TP13</w:t>
            </w:r>
          </w:p>
          <w:p w:rsidR="00D01677" w:rsidRPr="0021242D" w:rsidRDefault="00D01677" w:rsidP="00CF6106">
            <w:pPr>
              <w:pStyle w:val="FP"/>
              <w:tabs>
                <w:tab w:val="left" w:pos="3261"/>
                <w:tab w:val="left" w:pos="4395"/>
              </w:tabs>
              <w:spacing w:before="80" w:after="80"/>
              <w:ind w:left="57"/>
            </w:pPr>
            <w:r w:rsidRPr="0021242D">
              <w:t>Updated Normative Reference text</w:t>
            </w:r>
          </w:p>
          <w:p w:rsidR="00D01677" w:rsidRPr="0021242D" w:rsidRDefault="00D01677" w:rsidP="00CF6106">
            <w:pPr>
              <w:pStyle w:val="FP"/>
              <w:tabs>
                <w:tab w:val="left" w:pos="3261"/>
                <w:tab w:val="left" w:pos="4395"/>
              </w:tabs>
              <w:spacing w:before="80" w:after="80"/>
              <w:ind w:left="57"/>
            </w:pPr>
            <w:r w:rsidRPr="0021242D">
              <w:t>ARC-2014-1534-TS-0007-Annex-A-Rework</w:t>
            </w:r>
          </w:p>
          <w:p w:rsidR="001048D3" w:rsidRPr="0021242D" w:rsidRDefault="001048D3" w:rsidP="00CF6106">
            <w:pPr>
              <w:pStyle w:val="FP"/>
              <w:tabs>
                <w:tab w:val="left" w:pos="3261"/>
                <w:tab w:val="left" w:pos="4395"/>
              </w:tabs>
              <w:spacing w:before="80" w:after="80"/>
              <w:ind w:left="57"/>
            </w:pPr>
            <w:r w:rsidRPr="0021242D">
              <w:t>ARC-2014-1523R03-TS-0007-Device-Onboarding</w:t>
            </w:r>
          </w:p>
          <w:p w:rsidR="00A36F22" w:rsidRPr="0021242D" w:rsidRDefault="001048D3" w:rsidP="00CF6106">
            <w:pPr>
              <w:pStyle w:val="FP"/>
              <w:tabs>
                <w:tab w:val="left" w:pos="3261"/>
                <w:tab w:val="left" w:pos="4395"/>
              </w:tabs>
              <w:spacing w:before="80" w:after="80"/>
              <w:ind w:left="57"/>
            </w:pPr>
            <w:r w:rsidRPr="0021242D">
              <w:t>ARC-2014-1548R02-TS_0007_Event_Collection_service</w:t>
            </w:r>
          </w:p>
          <w:p w:rsidR="001B2D42" w:rsidRPr="0021242D" w:rsidRDefault="001B2D42" w:rsidP="00CF6106">
            <w:pPr>
              <w:pStyle w:val="FP"/>
              <w:tabs>
                <w:tab w:val="left" w:pos="3261"/>
                <w:tab w:val="left" w:pos="4395"/>
              </w:tabs>
              <w:spacing w:before="80" w:after="80"/>
              <w:ind w:left="57"/>
            </w:pPr>
            <w:r w:rsidRPr="0021242D">
              <w:t>ARC-2014-1554-TS-0007-Section_7_DM_update</w:t>
            </w:r>
          </w:p>
          <w:p w:rsidR="00D566F0" w:rsidRPr="0021242D" w:rsidRDefault="00D566F0" w:rsidP="00CF6106">
            <w:pPr>
              <w:pStyle w:val="FP"/>
              <w:tabs>
                <w:tab w:val="left" w:pos="3261"/>
                <w:tab w:val="left" w:pos="4395"/>
              </w:tabs>
              <w:spacing w:before="80" w:after="80"/>
              <w:ind w:left="57"/>
            </w:pPr>
            <w:r w:rsidRPr="0021242D">
              <w:t>ARC-2014-1560R01-TS-0007-Mca_Device_Troubleshooting_service</w:t>
            </w:r>
          </w:p>
          <w:p w:rsidR="00BC6F10" w:rsidRPr="0021242D" w:rsidRDefault="00BC6F10" w:rsidP="00CF6106">
            <w:pPr>
              <w:pStyle w:val="FP"/>
              <w:tabs>
                <w:tab w:val="left" w:pos="3261"/>
                <w:tab w:val="left" w:pos="4395"/>
              </w:tabs>
              <w:spacing w:before="80" w:after="80"/>
              <w:ind w:left="57"/>
            </w:pPr>
            <w:r w:rsidRPr="0021242D">
              <w:t>ARC-2014-1555-TS-0007-Mca_Application_Software_Management_Service</w:t>
            </w:r>
          </w:p>
          <w:p w:rsidR="002E3A77" w:rsidRPr="0021242D" w:rsidRDefault="002E3A77" w:rsidP="00CF6106">
            <w:pPr>
              <w:pStyle w:val="FP"/>
              <w:tabs>
                <w:tab w:val="left" w:pos="3261"/>
                <w:tab w:val="left" w:pos="4395"/>
              </w:tabs>
              <w:spacing w:before="80" w:after="80"/>
              <w:ind w:left="57"/>
            </w:pPr>
            <w:r w:rsidRPr="0021242D">
              <w:t>ARC-2014-1540</w:t>
            </w:r>
            <w:r w:rsidR="006103D4" w:rsidRPr="0021242D">
              <w:t>R01-TS0007-Registration-Service</w:t>
            </w:r>
          </w:p>
          <w:p w:rsidR="006103D4" w:rsidRPr="0021242D" w:rsidRDefault="006103D4" w:rsidP="00CF6106">
            <w:pPr>
              <w:pStyle w:val="FP"/>
              <w:tabs>
                <w:tab w:val="left" w:pos="3261"/>
                <w:tab w:val="left" w:pos="4395"/>
              </w:tabs>
              <w:spacing w:before="80" w:after="80"/>
              <w:ind w:left="57"/>
            </w:pPr>
            <w:r w:rsidRPr="0021242D">
              <w:t>ARC-2014-1541R01-TS0007-Supporting-Service-Registration-Services</w:t>
            </w:r>
          </w:p>
        </w:tc>
      </w:tr>
      <w:tr w:rsidR="00971696"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971696" w:rsidRPr="0021242D" w:rsidRDefault="00971696" w:rsidP="00CF6106">
            <w:pPr>
              <w:pStyle w:val="FP"/>
              <w:spacing w:before="80" w:after="80"/>
              <w:ind w:left="57"/>
            </w:pPr>
            <w:r w:rsidRPr="0021242D">
              <w:t>V.0.5.1</w:t>
            </w:r>
          </w:p>
        </w:tc>
        <w:tc>
          <w:tcPr>
            <w:tcW w:w="1588" w:type="dxa"/>
            <w:tcBorders>
              <w:top w:val="single" w:sz="6" w:space="0" w:color="auto"/>
              <w:left w:val="single" w:sz="6" w:space="0" w:color="auto"/>
              <w:bottom w:val="single" w:sz="6" w:space="0" w:color="auto"/>
              <w:right w:val="single" w:sz="6" w:space="0" w:color="auto"/>
            </w:tcBorders>
          </w:tcPr>
          <w:p w:rsidR="00971696" w:rsidRPr="0021242D" w:rsidRDefault="00971696" w:rsidP="00CF6106">
            <w:pPr>
              <w:pStyle w:val="FP"/>
              <w:spacing w:before="80" w:after="80"/>
              <w:ind w:left="57"/>
            </w:pPr>
            <w:r w:rsidRPr="0021242D">
              <w:t>17-October-2014</w:t>
            </w:r>
          </w:p>
        </w:tc>
        <w:tc>
          <w:tcPr>
            <w:tcW w:w="6804" w:type="dxa"/>
            <w:tcBorders>
              <w:top w:val="single" w:sz="6" w:space="0" w:color="auto"/>
              <w:left w:val="nil"/>
              <w:bottom w:val="single" w:sz="6" w:space="0" w:color="auto"/>
              <w:right w:val="single" w:sz="6" w:space="0" w:color="auto"/>
            </w:tcBorders>
          </w:tcPr>
          <w:p w:rsidR="00971696" w:rsidRPr="0021242D" w:rsidRDefault="00971696" w:rsidP="00971696">
            <w:pPr>
              <w:pStyle w:val="FP"/>
              <w:tabs>
                <w:tab w:val="left" w:pos="3261"/>
                <w:tab w:val="left" w:pos="4395"/>
              </w:tabs>
              <w:spacing w:before="80" w:after="80"/>
              <w:ind w:left="57"/>
            </w:pPr>
            <w:r w:rsidRPr="0021242D">
              <w:t>Added agreed contributions from TP13 conference calls</w:t>
            </w:r>
          </w:p>
          <w:p w:rsidR="00971696" w:rsidRPr="0021242D" w:rsidRDefault="00971696" w:rsidP="00971696">
            <w:pPr>
              <w:pStyle w:val="FP"/>
              <w:tabs>
                <w:tab w:val="left" w:pos="3261"/>
                <w:tab w:val="left" w:pos="4395"/>
              </w:tabs>
              <w:spacing w:before="80" w:after="80"/>
              <w:ind w:left="57"/>
            </w:pPr>
            <w:r w:rsidRPr="0021242D">
              <w:t>ARC-2014-1600-TS-0007-_ServiceCapabilities_CommonRequest_Alignment</w:t>
            </w:r>
          </w:p>
        </w:tc>
      </w:tr>
      <w:tr w:rsidR="00E00A76"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E00A76" w:rsidRPr="0021242D" w:rsidRDefault="009A2ADA" w:rsidP="00CF6106">
            <w:pPr>
              <w:pStyle w:val="FP"/>
              <w:spacing w:before="80" w:after="80"/>
              <w:ind w:left="57"/>
            </w:pPr>
            <w:r w:rsidRPr="0021242D">
              <w:t>V</w:t>
            </w:r>
            <w:r w:rsidRPr="0021242D">
              <w:rPr>
                <w:lang w:eastAsia="ko-KR"/>
              </w:rPr>
              <w:t>.0.6.0</w:t>
            </w:r>
          </w:p>
        </w:tc>
        <w:tc>
          <w:tcPr>
            <w:tcW w:w="1588" w:type="dxa"/>
            <w:tcBorders>
              <w:top w:val="single" w:sz="6" w:space="0" w:color="auto"/>
              <w:left w:val="single" w:sz="6" w:space="0" w:color="auto"/>
              <w:bottom w:val="single" w:sz="6" w:space="0" w:color="auto"/>
              <w:right w:val="single" w:sz="6" w:space="0" w:color="auto"/>
            </w:tcBorders>
          </w:tcPr>
          <w:p w:rsidR="00E00A76" w:rsidRPr="0021242D" w:rsidRDefault="00E00A76" w:rsidP="00CF6106">
            <w:pPr>
              <w:pStyle w:val="FP"/>
              <w:spacing w:before="80" w:after="80"/>
              <w:ind w:left="57"/>
            </w:pPr>
            <w:r w:rsidRPr="0021242D">
              <w:t>24-November-2014</w:t>
            </w:r>
          </w:p>
        </w:tc>
        <w:tc>
          <w:tcPr>
            <w:tcW w:w="6804" w:type="dxa"/>
            <w:tcBorders>
              <w:top w:val="single" w:sz="6" w:space="0" w:color="auto"/>
              <w:left w:val="nil"/>
              <w:bottom w:val="single" w:sz="6" w:space="0" w:color="auto"/>
              <w:right w:val="single" w:sz="6" w:space="0" w:color="auto"/>
            </w:tcBorders>
          </w:tcPr>
          <w:p w:rsidR="00E00A76" w:rsidRPr="0021242D" w:rsidRDefault="00E00A76" w:rsidP="00971696">
            <w:pPr>
              <w:pStyle w:val="FP"/>
              <w:tabs>
                <w:tab w:val="left" w:pos="3261"/>
                <w:tab w:val="left" w:pos="4395"/>
              </w:tabs>
              <w:spacing w:before="80" w:after="80"/>
              <w:ind w:left="57"/>
            </w:pPr>
            <w:r w:rsidRPr="0021242D">
              <w:t>Added agreed contributions from TP13.4 conference call (email) and TP14</w:t>
            </w:r>
          </w:p>
          <w:p w:rsidR="00E00A76" w:rsidRPr="0021242D" w:rsidRDefault="00E00A76" w:rsidP="00971696">
            <w:pPr>
              <w:pStyle w:val="FP"/>
              <w:tabs>
                <w:tab w:val="left" w:pos="3261"/>
                <w:tab w:val="left" w:pos="4395"/>
              </w:tabs>
              <w:spacing w:before="80" w:after="80"/>
              <w:ind w:left="57"/>
            </w:pPr>
            <w:r w:rsidRPr="0021242D">
              <w:t>ARC-2014-1615-TS-0007-M2M_Service_Capability_Alignment</w:t>
            </w:r>
          </w:p>
          <w:p w:rsidR="00E00A76" w:rsidRPr="0021242D" w:rsidRDefault="00E00A76" w:rsidP="00971696">
            <w:pPr>
              <w:pStyle w:val="FP"/>
              <w:tabs>
                <w:tab w:val="left" w:pos="3261"/>
                <w:tab w:val="left" w:pos="4395"/>
              </w:tabs>
              <w:spacing w:before="80" w:after="80"/>
              <w:ind w:left="57"/>
            </w:pPr>
            <w:r w:rsidRPr="0021242D">
              <w:t>ARC-2014-1643-TS-0007-downloadFirmware&amp;installFirmware_update</w:t>
            </w:r>
          </w:p>
          <w:p w:rsidR="00E00A76" w:rsidRPr="0021242D" w:rsidRDefault="009A2ADA" w:rsidP="00971696">
            <w:pPr>
              <w:pStyle w:val="FP"/>
              <w:tabs>
                <w:tab w:val="left" w:pos="3261"/>
                <w:tab w:val="left" w:pos="4395"/>
              </w:tabs>
              <w:spacing w:before="80" w:after="80"/>
              <w:ind w:left="57"/>
            </w:pPr>
            <w:r w:rsidRPr="0021242D">
              <w:t>ARC-2014-1644R01-TS-0007-Section_6_getManagementAdapter_update</w:t>
            </w:r>
          </w:p>
        </w:tc>
      </w:tr>
      <w:tr w:rsidR="004B3364"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4B3364" w:rsidRPr="0021242D" w:rsidRDefault="004B3364" w:rsidP="00CF6106">
            <w:pPr>
              <w:pStyle w:val="FP"/>
              <w:spacing w:before="80" w:after="80"/>
              <w:ind w:left="57"/>
            </w:pPr>
            <w:r w:rsidRPr="0021242D">
              <w:lastRenderedPageBreak/>
              <w:t>V.0.6.1</w:t>
            </w:r>
          </w:p>
        </w:tc>
        <w:tc>
          <w:tcPr>
            <w:tcW w:w="1588" w:type="dxa"/>
            <w:tcBorders>
              <w:top w:val="single" w:sz="6" w:space="0" w:color="auto"/>
              <w:left w:val="single" w:sz="6" w:space="0" w:color="auto"/>
              <w:bottom w:val="single" w:sz="6" w:space="0" w:color="auto"/>
              <w:right w:val="single" w:sz="6" w:space="0" w:color="auto"/>
            </w:tcBorders>
          </w:tcPr>
          <w:p w:rsidR="004B3364" w:rsidRPr="0021242D" w:rsidRDefault="00354578" w:rsidP="00354578">
            <w:pPr>
              <w:pStyle w:val="FP"/>
              <w:spacing w:before="80" w:after="80"/>
              <w:ind w:left="57"/>
            </w:pPr>
            <w:r w:rsidRPr="0021242D">
              <w:t>05</w:t>
            </w:r>
            <w:r w:rsidR="004B3364" w:rsidRPr="0021242D">
              <w:t>-</w:t>
            </w:r>
            <w:r w:rsidRPr="0021242D">
              <w:t>January</w:t>
            </w:r>
            <w:r w:rsidR="004B3364" w:rsidRPr="0021242D">
              <w:t>-201</w:t>
            </w:r>
            <w:r w:rsidRPr="0021242D">
              <w:t>5</w:t>
            </w:r>
          </w:p>
        </w:tc>
        <w:tc>
          <w:tcPr>
            <w:tcW w:w="6804" w:type="dxa"/>
            <w:tcBorders>
              <w:top w:val="single" w:sz="6" w:space="0" w:color="auto"/>
              <w:left w:val="nil"/>
              <w:bottom w:val="single" w:sz="6" w:space="0" w:color="auto"/>
              <w:right w:val="single" w:sz="6" w:space="0" w:color="auto"/>
            </w:tcBorders>
          </w:tcPr>
          <w:p w:rsidR="004B3364" w:rsidRPr="0021242D" w:rsidRDefault="004B3364" w:rsidP="004B3364">
            <w:pPr>
              <w:pStyle w:val="FP"/>
              <w:tabs>
                <w:tab w:val="left" w:pos="3261"/>
                <w:tab w:val="left" w:pos="4395"/>
              </w:tabs>
              <w:spacing w:before="80" w:after="80"/>
              <w:ind w:left="57"/>
            </w:pPr>
            <w:r w:rsidRPr="0021242D">
              <w:t>Added agreed contributions from TP14.2 conference call</w:t>
            </w:r>
          </w:p>
          <w:p w:rsidR="004B3364" w:rsidRPr="0021242D" w:rsidRDefault="004B3364" w:rsidP="004B3364">
            <w:pPr>
              <w:pStyle w:val="FP"/>
              <w:tabs>
                <w:tab w:val="left" w:pos="3261"/>
                <w:tab w:val="left" w:pos="4395"/>
              </w:tabs>
              <w:spacing w:before="80" w:after="80"/>
              <w:ind w:left="57"/>
            </w:pPr>
            <w:r w:rsidRPr="0021242D">
              <w:t>ARC-2014-1688R02-TS-0007-Service_Subscription_Alignment</w:t>
            </w:r>
          </w:p>
          <w:p w:rsidR="004B3364" w:rsidRPr="0021242D" w:rsidRDefault="00D43E20" w:rsidP="00971696">
            <w:pPr>
              <w:pStyle w:val="FP"/>
              <w:tabs>
                <w:tab w:val="left" w:pos="3261"/>
                <w:tab w:val="left" w:pos="4395"/>
              </w:tabs>
              <w:spacing w:before="80" w:after="80"/>
              <w:ind w:left="57"/>
            </w:pPr>
            <w:r w:rsidRPr="0021242D">
              <w:t>ARC-2014-1689R06-TS0007-Registration_Alignment_with_Service_Subscription</w:t>
            </w:r>
          </w:p>
        </w:tc>
      </w:tr>
      <w:tr w:rsidR="006633AB"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6633AB" w:rsidRPr="0021242D" w:rsidRDefault="006633AB" w:rsidP="00CF6106">
            <w:pPr>
              <w:pStyle w:val="FP"/>
              <w:spacing w:before="80" w:after="80"/>
              <w:ind w:left="57"/>
            </w:pPr>
            <w:r w:rsidRPr="0021242D">
              <w:t>V0.7.0</w:t>
            </w:r>
          </w:p>
        </w:tc>
        <w:tc>
          <w:tcPr>
            <w:tcW w:w="1588" w:type="dxa"/>
            <w:tcBorders>
              <w:top w:val="single" w:sz="6" w:space="0" w:color="auto"/>
              <w:left w:val="single" w:sz="6" w:space="0" w:color="auto"/>
              <w:bottom w:val="single" w:sz="6" w:space="0" w:color="auto"/>
              <w:right w:val="single" w:sz="6" w:space="0" w:color="auto"/>
            </w:tcBorders>
          </w:tcPr>
          <w:p w:rsidR="006633AB" w:rsidRPr="0021242D" w:rsidRDefault="006633AB" w:rsidP="00354578">
            <w:pPr>
              <w:pStyle w:val="FP"/>
              <w:spacing w:before="80" w:after="80"/>
              <w:ind w:left="57"/>
            </w:pPr>
            <w:r w:rsidRPr="0021242D">
              <w:t>27-January-2015</w:t>
            </w:r>
          </w:p>
        </w:tc>
        <w:tc>
          <w:tcPr>
            <w:tcW w:w="6804" w:type="dxa"/>
            <w:tcBorders>
              <w:top w:val="single" w:sz="6" w:space="0" w:color="auto"/>
              <w:left w:val="nil"/>
              <w:bottom w:val="single" w:sz="6" w:space="0" w:color="auto"/>
              <w:right w:val="single" w:sz="6" w:space="0" w:color="auto"/>
            </w:tcBorders>
          </w:tcPr>
          <w:p w:rsidR="006633AB" w:rsidRPr="0021242D" w:rsidRDefault="006633AB" w:rsidP="00306A3D">
            <w:pPr>
              <w:pStyle w:val="FP"/>
              <w:tabs>
                <w:tab w:val="left" w:pos="3261"/>
                <w:tab w:val="left" w:pos="4395"/>
              </w:tabs>
              <w:spacing w:before="80" w:after="80"/>
              <w:ind w:left="57"/>
            </w:pPr>
            <w:r w:rsidRPr="0021242D">
              <w:t>Added agreed contributions from TP15 plenary</w:t>
            </w:r>
          </w:p>
          <w:p w:rsidR="006633AB" w:rsidRPr="0021242D" w:rsidRDefault="006633AB" w:rsidP="004B3364">
            <w:pPr>
              <w:pStyle w:val="FP"/>
              <w:tabs>
                <w:tab w:val="left" w:pos="3261"/>
                <w:tab w:val="left" w:pos="4395"/>
              </w:tabs>
              <w:spacing w:before="80" w:after="80"/>
              <w:ind w:left="57"/>
            </w:pPr>
            <w:r w:rsidRPr="0021242D">
              <w:t>ARC-2015-0001-Msc-TS0007-Common-Request-Parameters</w:t>
            </w:r>
          </w:p>
          <w:p w:rsidR="006633AB" w:rsidRPr="0021242D" w:rsidRDefault="006633AB" w:rsidP="004B3364">
            <w:pPr>
              <w:pStyle w:val="FP"/>
              <w:tabs>
                <w:tab w:val="left" w:pos="3261"/>
                <w:tab w:val="left" w:pos="4395"/>
              </w:tabs>
              <w:spacing w:before="80" w:after="80"/>
              <w:ind w:left="57"/>
            </w:pPr>
            <w:r w:rsidRPr="0021242D">
              <w:t>ARC-2015-0002-TS-0007-Section_3_5_Editor_Notes_Cleanup</w:t>
            </w:r>
          </w:p>
          <w:p w:rsidR="006633AB" w:rsidRPr="0021242D" w:rsidRDefault="006633AB" w:rsidP="004B3364">
            <w:pPr>
              <w:pStyle w:val="FP"/>
              <w:tabs>
                <w:tab w:val="left" w:pos="3261"/>
                <w:tab w:val="left" w:pos="4395"/>
              </w:tabs>
              <w:spacing w:before="80" w:after="80"/>
              <w:ind w:left="57"/>
            </w:pPr>
            <w:r w:rsidRPr="0021242D">
              <w:t>ARC-2015-0004R02-TS_0007_clean_up_-_event_collection_filterCriteria</w:t>
            </w:r>
          </w:p>
          <w:p w:rsidR="006633AB" w:rsidRPr="0021242D" w:rsidRDefault="006633AB" w:rsidP="004B3364">
            <w:pPr>
              <w:pStyle w:val="FP"/>
              <w:tabs>
                <w:tab w:val="left" w:pos="3261"/>
                <w:tab w:val="left" w:pos="4395"/>
              </w:tabs>
              <w:spacing w:before="80" w:after="80"/>
              <w:ind w:left="57"/>
            </w:pPr>
            <w:r w:rsidRPr="0021242D">
              <w:t>ARC-2015-0008R04-TS-0007-DM_editor_notes_cleanup</w:t>
            </w:r>
          </w:p>
        </w:tc>
      </w:tr>
      <w:tr w:rsidR="00DD5EC1"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DD5EC1" w:rsidRPr="0021242D" w:rsidRDefault="00DD5EC1" w:rsidP="00CF6106">
            <w:pPr>
              <w:pStyle w:val="FP"/>
              <w:spacing w:before="80" w:after="80"/>
              <w:ind w:left="57"/>
            </w:pPr>
            <w:r w:rsidRPr="0021242D">
              <w:t>V0.8.0</w:t>
            </w:r>
          </w:p>
        </w:tc>
        <w:tc>
          <w:tcPr>
            <w:tcW w:w="1588" w:type="dxa"/>
            <w:tcBorders>
              <w:top w:val="single" w:sz="6" w:space="0" w:color="auto"/>
              <w:left w:val="single" w:sz="6" w:space="0" w:color="auto"/>
              <w:bottom w:val="single" w:sz="6" w:space="0" w:color="auto"/>
              <w:right w:val="single" w:sz="6" w:space="0" w:color="auto"/>
            </w:tcBorders>
          </w:tcPr>
          <w:p w:rsidR="00DD5EC1" w:rsidRPr="0021242D" w:rsidRDefault="00DD5EC1" w:rsidP="00354578">
            <w:pPr>
              <w:pStyle w:val="FP"/>
              <w:spacing w:before="80" w:after="80"/>
              <w:ind w:left="57"/>
            </w:pPr>
            <w:r w:rsidRPr="0021242D">
              <w:t>30-March-2015</w:t>
            </w:r>
          </w:p>
        </w:tc>
        <w:tc>
          <w:tcPr>
            <w:tcW w:w="6804" w:type="dxa"/>
            <w:tcBorders>
              <w:top w:val="single" w:sz="6" w:space="0" w:color="auto"/>
              <w:left w:val="nil"/>
              <w:bottom w:val="single" w:sz="6" w:space="0" w:color="auto"/>
              <w:right w:val="single" w:sz="6" w:space="0" w:color="auto"/>
            </w:tcBorders>
          </w:tcPr>
          <w:p w:rsidR="00DD5EC1" w:rsidRPr="0021242D" w:rsidRDefault="00DD5EC1" w:rsidP="00306A3D">
            <w:pPr>
              <w:pStyle w:val="FP"/>
              <w:tabs>
                <w:tab w:val="left" w:pos="3261"/>
                <w:tab w:val="left" w:pos="4395"/>
              </w:tabs>
              <w:spacing w:before="80" w:after="80"/>
              <w:ind w:left="57"/>
            </w:pPr>
            <w:r w:rsidRPr="0021242D">
              <w:t>Added agreed contributions from TP16 plenary</w:t>
            </w:r>
          </w:p>
          <w:p w:rsidR="00DD5EC1" w:rsidRPr="0021242D" w:rsidRDefault="00DD5EC1" w:rsidP="00306A3D">
            <w:pPr>
              <w:pStyle w:val="FP"/>
              <w:tabs>
                <w:tab w:val="left" w:pos="3261"/>
                <w:tab w:val="left" w:pos="4395"/>
              </w:tabs>
              <w:spacing w:before="80" w:after="80"/>
              <w:ind w:left="57"/>
            </w:pPr>
            <w:r w:rsidRPr="0021242D">
              <w:t>ARC-2015-1737-TS-0007-Non-DM-MSC-Notation_correction</w:t>
            </w:r>
          </w:p>
          <w:p w:rsidR="00DD5EC1" w:rsidRPr="0021242D" w:rsidRDefault="00DD5EC1" w:rsidP="00306A3D">
            <w:pPr>
              <w:pStyle w:val="FP"/>
              <w:tabs>
                <w:tab w:val="left" w:pos="3261"/>
                <w:tab w:val="left" w:pos="4395"/>
              </w:tabs>
              <w:spacing w:before="80" w:after="80"/>
              <w:ind w:left="57"/>
            </w:pPr>
            <w:r w:rsidRPr="0021242D">
              <w:t>ARC-2015-1742-TS-0007-DM-MSC-Notation_correction</w:t>
            </w:r>
          </w:p>
          <w:p w:rsidR="00DD5EC1" w:rsidRPr="0021242D" w:rsidRDefault="00DD5EC1" w:rsidP="00306A3D">
            <w:pPr>
              <w:pStyle w:val="FP"/>
              <w:tabs>
                <w:tab w:val="left" w:pos="3261"/>
                <w:tab w:val="left" w:pos="4395"/>
              </w:tabs>
              <w:spacing w:before="80" w:after="80"/>
              <w:ind w:left="57"/>
            </w:pPr>
            <w:r w:rsidRPr="0021242D">
              <w:t>ARC-2015-1743-TS-0007-DM_editor_note_cleanup</w:t>
            </w:r>
          </w:p>
        </w:tc>
      </w:tr>
      <w:tr w:rsidR="00CE28E7" w:rsidRPr="0021242D" w:rsidTr="00CF6106">
        <w:trPr>
          <w:cantSplit/>
          <w:jc w:val="center"/>
        </w:trPr>
        <w:tc>
          <w:tcPr>
            <w:tcW w:w="1247" w:type="dxa"/>
            <w:tcBorders>
              <w:top w:val="single" w:sz="6" w:space="0" w:color="auto"/>
              <w:left w:val="single" w:sz="6" w:space="0" w:color="auto"/>
              <w:bottom w:val="single" w:sz="6" w:space="0" w:color="auto"/>
              <w:right w:val="single" w:sz="6" w:space="0" w:color="auto"/>
            </w:tcBorders>
          </w:tcPr>
          <w:p w:rsidR="00CE28E7" w:rsidRPr="0021242D" w:rsidRDefault="00CE28E7" w:rsidP="000F472D">
            <w:pPr>
              <w:pStyle w:val="FP"/>
              <w:spacing w:before="80" w:after="80"/>
              <w:ind w:left="57"/>
            </w:pPr>
            <w:r w:rsidRPr="0021242D">
              <w:t>V0.8.</w:t>
            </w:r>
            <w:r w:rsidR="000F472D">
              <w:t>1</w:t>
            </w:r>
          </w:p>
        </w:tc>
        <w:tc>
          <w:tcPr>
            <w:tcW w:w="1588" w:type="dxa"/>
            <w:tcBorders>
              <w:top w:val="single" w:sz="6" w:space="0" w:color="auto"/>
              <w:left w:val="single" w:sz="6" w:space="0" w:color="auto"/>
              <w:bottom w:val="single" w:sz="6" w:space="0" w:color="auto"/>
              <w:right w:val="single" w:sz="6" w:space="0" w:color="auto"/>
            </w:tcBorders>
          </w:tcPr>
          <w:p w:rsidR="00CE28E7" w:rsidRPr="0021242D" w:rsidRDefault="000F472D" w:rsidP="00354578">
            <w:pPr>
              <w:pStyle w:val="FP"/>
              <w:spacing w:before="80" w:after="80"/>
              <w:ind w:left="57"/>
            </w:pPr>
            <w:r>
              <w:t>May</w:t>
            </w:r>
            <w:r w:rsidR="00CE28E7" w:rsidRPr="0021242D">
              <w:t xml:space="preserve"> 2015</w:t>
            </w:r>
          </w:p>
        </w:tc>
        <w:tc>
          <w:tcPr>
            <w:tcW w:w="6804" w:type="dxa"/>
            <w:tcBorders>
              <w:top w:val="single" w:sz="6" w:space="0" w:color="auto"/>
              <w:left w:val="nil"/>
              <w:bottom w:val="single" w:sz="6" w:space="0" w:color="auto"/>
              <w:right w:val="single" w:sz="6" w:space="0" w:color="auto"/>
            </w:tcBorders>
          </w:tcPr>
          <w:p w:rsidR="00CE28E7" w:rsidRPr="0021242D" w:rsidRDefault="00CE28E7" w:rsidP="00306A3D">
            <w:pPr>
              <w:pStyle w:val="FP"/>
              <w:tabs>
                <w:tab w:val="left" w:pos="3261"/>
                <w:tab w:val="left" w:pos="4395"/>
              </w:tabs>
              <w:spacing w:before="80" w:after="80"/>
              <w:ind w:left="57"/>
            </w:pPr>
            <w:r w:rsidRPr="0021242D">
              <w:t>Pre-processing done before TB approval</w:t>
            </w:r>
            <w:r w:rsidRPr="0021242D">
              <w:br/>
              <w:t xml:space="preserve">e-mail: </w:t>
            </w:r>
            <w:hyperlink r:id="rId288" w:history="1">
              <w:r w:rsidRPr="0021242D">
                <w:rPr>
                  <w:rStyle w:val="Hyperlink"/>
                </w:rPr>
                <w:t>mailto:edithelp@etsi.org</w:t>
              </w:r>
            </w:hyperlink>
          </w:p>
        </w:tc>
      </w:tr>
    </w:tbl>
    <w:p w:rsidR="00147924" w:rsidRPr="0021242D" w:rsidRDefault="00147924" w:rsidP="00147924"/>
    <w:sectPr w:rsidR="00147924" w:rsidRPr="0021242D" w:rsidSect="00CC28E1">
      <w:footerReference w:type="default" r:id="rId289"/>
      <w:footnotePr>
        <w:numRestart w:val="eachSect"/>
      </w:footnotePr>
      <w:pgSz w:w="11907" w:h="16840"/>
      <w:pgMar w:top="1418" w:right="1134" w:bottom="1134" w:left="1134" w:header="851" w:footer="340" w:gutter="0"/>
      <w:cols w:space="720"/>
      <w:docGrid w:linePitch="27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4A51CE" w15:done="0"/>
  <w15:commentEx w15:paraId="59222BDA" w15:done="0"/>
  <w15:commentEx w15:paraId="68A3C465" w15:done="0"/>
  <w15:commentEx w15:paraId="4D0A1711" w15:done="0"/>
  <w15:commentEx w15:paraId="4411204D" w15:done="0"/>
  <w15:commentEx w15:paraId="2A5F3228" w15:done="0"/>
  <w15:commentEx w15:paraId="6BD5A00F" w15:done="0"/>
  <w15:commentEx w15:paraId="12F9B09D" w15:done="0"/>
  <w15:commentEx w15:paraId="7DEE4AB4" w15:done="0"/>
  <w15:commentEx w15:paraId="478CB91C" w15:done="0"/>
  <w15:commentEx w15:paraId="46D018CF" w15:done="0"/>
  <w15:commentEx w15:paraId="385495EA" w15:done="0"/>
  <w15:commentEx w15:paraId="40015F7A" w15:done="0"/>
  <w15:commentEx w15:paraId="3816B6C0" w15:done="0"/>
  <w15:commentEx w15:paraId="6C3AD4D9" w15:done="0"/>
  <w15:commentEx w15:paraId="36FCD7A4" w15:done="0"/>
  <w15:commentEx w15:paraId="6616D8A2" w15:done="0"/>
  <w15:commentEx w15:paraId="78B41C68" w15:done="0"/>
  <w15:commentEx w15:paraId="47D508B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6D9B" w:rsidRDefault="00EB6D9B">
      <w:r>
        <w:separator/>
      </w:r>
    </w:p>
  </w:endnote>
  <w:endnote w:type="continuationSeparator" w:id="0">
    <w:p w:rsidR="00EB6D9B" w:rsidRDefault="00EB6D9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BatangChe">
    <w:panose1 w:val="02030609000101010101"/>
    <w:charset w:val="81"/>
    <w:family w:val="modern"/>
    <w:pitch w:val="fixed"/>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01F0" w:rsidRDefault="00BA01F0" w:rsidP="00325EA3">
    <w:pPr>
      <w:pStyle w:val="Footer"/>
      <w:tabs>
        <w:tab w:val="center" w:pos="4678"/>
        <w:tab w:val="right" w:pos="9214"/>
      </w:tabs>
      <w:jc w:val="both"/>
    </w:pPr>
    <w:r>
      <w:rPr>
        <w:rFonts w:cs="Arial"/>
      </w:rPr>
      <w:tab/>
      <w:t>©</w:t>
    </w:r>
    <w:r>
      <w:t xml:space="preserve"> oneM2M Partners</w:t>
    </w:r>
    <w:r w:rsidRPr="00E278AD">
      <w:t xml:space="preserve"> Type 1 (ARIB, ATIS, CCSA, ETSI, TIA, TTA, TTC)</w:t>
    </w:r>
    <w:r>
      <w:tab/>
      <w:t xml:space="preserve">Page </w:t>
    </w:r>
    <w:fldSimple w:instr=" PAGE   \* MERGEFORMAT ">
      <w:r w:rsidR="005A32FC">
        <w:t>20</w:t>
      </w:r>
    </w:fldSimple>
    <w:r>
      <w:t xml:space="preserve"> of </w:t>
    </w:r>
    <w:fldSimple w:instr=" NUMPAGES   \* MERGEFORMAT ">
      <w:r w:rsidR="005A32FC">
        <w:t>246</w:t>
      </w:r>
    </w:fldSimple>
  </w:p>
  <w:p w:rsidR="00BA01F0" w:rsidRPr="00424964" w:rsidRDefault="00BA01F0" w:rsidP="00325EA3">
    <w:pPr>
      <w:pStyle w:val="Footer"/>
      <w:tabs>
        <w:tab w:val="center" w:pos="4678"/>
        <w:tab w:val="right" w:pos="9214"/>
      </w:tabs>
      <w:jc w:val="both"/>
    </w:pPr>
    <w:r w:rsidRPr="003C00E6">
      <w:rPr>
        <w:rFonts w:ascii="Times New Roman" w:eastAsia="Calibri" w:hAnsi="Times New Roman"/>
        <w:sz w:val="16"/>
        <w:szCs w:val="16"/>
        <w:lang w:val="en-US"/>
      </w:rPr>
      <w:t>This is a draft oneM2M document and should not be relied upon; the final version, if any, will be made available by oneM2M Partners Type 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6D9B" w:rsidRDefault="00EB6D9B">
      <w:r>
        <w:separator/>
      </w:r>
    </w:p>
  </w:footnote>
  <w:footnote w:type="continuationSeparator" w:id="0">
    <w:p w:rsidR="00EB6D9B" w:rsidRDefault="00EB6D9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3F63CD"/>
    <w:multiLevelType w:val="hybridMultilevel"/>
    <w:tmpl w:val="E48ED638"/>
    <w:lvl w:ilvl="0" w:tplc="DC4252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E3E34"/>
    <w:multiLevelType w:val="hybridMultilevel"/>
    <w:tmpl w:val="3718EFD6"/>
    <w:lvl w:ilvl="0" w:tplc="0409001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
    <w:nsid w:val="247D7907"/>
    <w:multiLevelType w:val="hybridMultilevel"/>
    <w:tmpl w:val="B1E8A06C"/>
    <w:lvl w:ilvl="0" w:tplc="2BFA694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1031CA"/>
    <w:multiLevelType w:val="hybridMultilevel"/>
    <w:tmpl w:val="E394507A"/>
    <w:lvl w:ilvl="0" w:tplc="04090001">
      <w:start w:val="1"/>
      <w:numFmt w:val="decimal"/>
      <w:lvlText w:val="%1)"/>
      <w:lvlJc w:val="left"/>
      <w:pPr>
        <w:ind w:left="1170" w:hanging="360"/>
      </w:pPr>
      <w:rPr>
        <w:rFonts w:hint="default"/>
      </w:r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9">
    <w:nsid w:val="35C80964"/>
    <w:multiLevelType w:val="hybridMultilevel"/>
    <w:tmpl w:val="17907462"/>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A981FE4"/>
    <w:multiLevelType w:val="hybridMultilevel"/>
    <w:tmpl w:val="67545DD6"/>
    <w:lvl w:ilvl="0" w:tplc="8564E26C">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nsid w:val="430603EF"/>
    <w:multiLevelType w:val="singleLevel"/>
    <w:tmpl w:val="E770663C"/>
    <w:lvl w:ilvl="0">
      <w:start w:val="1"/>
      <w:numFmt w:val="lowerLetter"/>
      <w:lvlText w:val="%1)"/>
      <w:legacy w:legacy="1" w:legacySpace="0" w:legacyIndent="283"/>
      <w:lvlJc w:val="left"/>
      <w:pPr>
        <w:ind w:left="567" w:hanging="283"/>
      </w:pPr>
    </w:lvl>
  </w:abstractNum>
  <w:abstractNum w:abstractNumId="12">
    <w:nsid w:val="4F2D3CBA"/>
    <w:multiLevelType w:val="hybridMultilevel"/>
    <w:tmpl w:val="8B48C3D6"/>
    <w:lvl w:ilvl="0" w:tplc="0409000F">
      <w:start w:val="1"/>
      <w:numFmt w:val="decima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385243"/>
    <w:multiLevelType w:val="singleLevel"/>
    <w:tmpl w:val="E770663C"/>
    <w:lvl w:ilvl="0">
      <w:start w:val="1"/>
      <w:numFmt w:val="lowerLetter"/>
      <w:lvlText w:val="%1)"/>
      <w:legacy w:legacy="1" w:legacySpace="0" w:legacyIndent="283"/>
      <w:lvlJc w:val="left"/>
      <w:pPr>
        <w:ind w:left="567" w:hanging="283"/>
      </w:pPr>
    </w:lvl>
  </w:abstractNum>
  <w:abstractNum w:abstractNumId="14">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num w:numId="1">
    <w:abstractNumId w:val="7"/>
  </w:num>
  <w:num w:numId="2">
    <w:abstractNumId w:val="15"/>
  </w:num>
  <w:num w:numId="3">
    <w:abstractNumId w:val="3"/>
  </w:num>
  <w:num w:numId="4">
    <w:abstractNumId w:val="12"/>
  </w:num>
  <w:num w:numId="5">
    <w:abstractNumId w:val="2"/>
  </w:num>
  <w:num w:numId="6">
    <w:abstractNumId w:val="1"/>
  </w:num>
  <w:num w:numId="7">
    <w:abstractNumId w:val="0"/>
  </w:num>
  <w:num w:numId="8">
    <w:abstractNumId w:val="4"/>
  </w:num>
  <w:num w:numId="9">
    <w:abstractNumId w:val="8"/>
    <w:lvlOverride w:ilvl="0">
      <w:startOverride w:val="1"/>
    </w:lvlOverride>
  </w:num>
  <w:num w:numId="10">
    <w:abstractNumId w:val="8"/>
    <w:lvlOverride w:ilvl="0">
      <w:startOverride w:val="1"/>
    </w:lvlOverride>
  </w:num>
  <w:num w:numId="11">
    <w:abstractNumId w:val="6"/>
  </w:num>
  <w:num w:numId="12">
    <w:abstractNumId w:val="5"/>
  </w:num>
  <w:num w:numId="13">
    <w:abstractNumId w:val="10"/>
  </w:num>
  <w:num w:numId="14">
    <w:abstractNumId w:val="14"/>
  </w:num>
  <w:num w:numId="15">
    <w:abstractNumId w:val="16"/>
  </w:num>
  <w:num w:numId="16">
    <w:abstractNumId w:val="11"/>
  </w:num>
  <w:num w:numId="17">
    <w:abstractNumId w:val="13"/>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9"/>
    <w:lvlOverride w:ilvl="0">
      <w:startOverride w:val="1"/>
    </w:lvlOverride>
  </w:num>
  <w:num w:numId="46">
    <w:abstractNumId w:val="9"/>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12"/>
    <w:lvlOverride w:ilvl="0">
      <w:startOverride w:val="1"/>
    </w:lvlOverride>
  </w:num>
  <w:num w:numId="50">
    <w:abstractNumId w:val="9"/>
    <w:lvlOverride w:ilvl="0">
      <w:startOverride w:val="1"/>
    </w:lvlOverride>
  </w:num>
  <w:num w:numId="51">
    <w:abstractNumId w:val="9"/>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9"/>
    <w:lvlOverride w:ilvl="0">
      <w:startOverride w:val="1"/>
    </w:lvlOverride>
  </w:num>
  <w:num w:numId="55">
    <w:abstractNumId w:val="9"/>
    <w:lvlOverride w:ilvl="0">
      <w:startOverride w:val="1"/>
    </w:lvlOverride>
  </w:num>
  <w:num w:numId="56">
    <w:abstractNumId w:val="9"/>
    <w:lvlOverride w:ilvl="0">
      <w:startOverride w:val="1"/>
    </w:lvlOverride>
  </w:num>
  <w:num w:numId="57">
    <w:abstractNumId w:val="9"/>
    <w:lvlOverride w:ilvl="0">
      <w:startOverride w:val="1"/>
    </w:lvlOverride>
  </w:num>
  <w:num w:numId="58">
    <w:abstractNumId w:val="12"/>
    <w:lvlOverride w:ilvl="0">
      <w:startOverride w:val="1"/>
    </w:lvlOverride>
  </w:num>
  <w:num w:numId="59">
    <w:abstractNumId w:val="9"/>
  </w:num>
  <w:num w:numId="60">
    <w:abstractNumId w:val="9"/>
    <w:lvlOverride w:ilvl="0">
      <w:startOverride w:val="1"/>
    </w:lvlOverride>
  </w:num>
  <w:num w:numId="61">
    <w:abstractNumId w:val="9"/>
    <w:lvlOverride w:ilvl="0">
      <w:startOverride w:val="1"/>
    </w:lvlOverride>
  </w:num>
  <w:num w:numId="62">
    <w:abstractNumId w:val="9"/>
    <w:lvlOverride w:ilvl="0">
      <w:startOverride w:val="1"/>
    </w:lvlOverride>
  </w:num>
  <w:num w:numId="63">
    <w:abstractNumId w:val="9"/>
    <w:lvlOverride w:ilvl="0">
      <w:startOverride w:val="1"/>
    </w:lvlOverride>
  </w:num>
  <w:num w:numId="64">
    <w:abstractNumId w:val="9"/>
    <w:lvlOverride w:ilvl="0">
      <w:startOverride w:val="1"/>
    </w:lvlOverride>
  </w:num>
  <w:num w:numId="65">
    <w:abstractNumId w:val="9"/>
    <w:lvlOverride w:ilvl="0">
      <w:startOverride w:val="1"/>
    </w:lvlOverride>
  </w:num>
  <w:num w:numId="66">
    <w:abstractNumId w:val="9"/>
    <w:lvlOverride w:ilvl="0">
      <w:startOverride w:val="1"/>
    </w:lvlOverride>
  </w:num>
  <w:num w:numId="67">
    <w:abstractNumId w:val="9"/>
    <w:lvlOverride w:ilvl="0">
      <w:startOverride w:val="1"/>
    </w:lvlOverride>
  </w:num>
  <w:num w:numId="68">
    <w:abstractNumId w:val="9"/>
    <w:lvlOverride w:ilvl="0">
      <w:startOverride w:val="1"/>
    </w:lvlOverride>
  </w:num>
  <w:num w:numId="69">
    <w:abstractNumId w:val="9"/>
    <w:lvlOverride w:ilvl="0">
      <w:startOverride w:val="1"/>
    </w:lvlOverride>
  </w:num>
  <w:num w:numId="70">
    <w:abstractNumId w:val="9"/>
    <w:lvlOverride w:ilvl="0">
      <w:startOverride w:val="1"/>
    </w:lvlOverride>
  </w:num>
  <w:num w:numId="71">
    <w:abstractNumId w:val="9"/>
    <w:lvlOverride w:ilvl="0">
      <w:startOverride w:val="1"/>
    </w:lvlOverride>
  </w:num>
  <w:num w:numId="72">
    <w:abstractNumId w:val="9"/>
    <w:lvlOverride w:ilvl="0">
      <w:startOverride w:val="1"/>
    </w:lvlOverride>
  </w:num>
  <w:num w:numId="73">
    <w:abstractNumId w:val="9"/>
    <w:lvlOverride w:ilvl="0">
      <w:startOverride w:val="1"/>
    </w:lvlOverride>
  </w:num>
  <w:num w:numId="74">
    <w:abstractNumId w:val="9"/>
    <w:lvlOverride w:ilvl="0">
      <w:startOverride w:val="1"/>
    </w:lvlOverride>
  </w:num>
  <w:num w:numId="75">
    <w:abstractNumId w:val="9"/>
    <w:lvlOverride w:ilvl="0">
      <w:startOverride w:val="1"/>
    </w:lvlOverride>
  </w:num>
  <w:num w:numId="76">
    <w:abstractNumId w:val="9"/>
    <w:lvlOverride w:ilvl="0">
      <w:startOverride w:val="1"/>
    </w:lvlOverride>
  </w:num>
  <w:num w:numId="77">
    <w:abstractNumId w:val="9"/>
    <w:lvlOverride w:ilvl="0">
      <w:startOverride w:val="1"/>
    </w:lvlOverride>
  </w:num>
  <w:num w:numId="78">
    <w:abstractNumId w:val="9"/>
    <w:lvlOverride w:ilvl="0">
      <w:startOverride w:val="1"/>
    </w:lvlOverride>
  </w:num>
  <w:num w:numId="79">
    <w:abstractNumId w:val="9"/>
    <w:lvlOverride w:ilvl="0">
      <w:startOverride w:val="1"/>
    </w:lvlOverride>
  </w:num>
  <w:num w:numId="80">
    <w:abstractNumId w:val="9"/>
    <w:lvlOverride w:ilvl="0">
      <w:startOverride w:val="1"/>
    </w:lvlOverride>
  </w:num>
  <w:num w:numId="81">
    <w:abstractNumId w:val="9"/>
    <w:lvlOverride w:ilvl="0">
      <w:startOverride w:val="1"/>
    </w:lvlOverride>
  </w:num>
  <w:num w:numId="82">
    <w:abstractNumId w:val="9"/>
    <w:lvlOverride w:ilvl="0">
      <w:startOverride w:val="1"/>
    </w:lvlOverride>
  </w:num>
  <w:num w:numId="83">
    <w:abstractNumId w:val="9"/>
    <w:lvlOverride w:ilvl="0">
      <w:startOverride w:val="1"/>
    </w:lvlOverride>
  </w:num>
  <w:num w:numId="84">
    <w:abstractNumId w:val="9"/>
    <w:lvlOverride w:ilvl="0">
      <w:startOverride w:val="1"/>
    </w:lvlOverride>
  </w:num>
  <w:num w:numId="85">
    <w:abstractNumId w:val="9"/>
    <w:lvlOverride w:ilvl="0">
      <w:startOverride w:val="1"/>
    </w:lvlOverride>
  </w:num>
  <w:num w:numId="86">
    <w:abstractNumId w:val="9"/>
    <w:lvlOverride w:ilvl="0">
      <w:startOverride w:val="1"/>
    </w:lvlOverride>
  </w:num>
  <w:num w:numId="87">
    <w:abstractNumId w:val="9"/>
    <w:lvlOverride w:ilvl="0">
      <w:startOverride w:val="1"/>
    </w:lvlOverride>
  </w:num>
  <w:num w:numId="88">
    <w:abstractNumId w:val="9"/>
    <w:lvlOverride w:ilvl="0">
      <w:startOverride w:val="1"/>
    </w:lvlOverride>
  </w:num>
  <w:num w:numId="89">
    <w:abstractNumId w:val="9"/>
    <w:lvlOverride w:ilvl="0">
      <w:startOverride w:val="1"/>
    </w:lvlOverride>
  </w:num>
  <w:num w:numId="90">
    <w:abstractNumId w:val="9"/>
    <w:lvlOverride w:ilvl="0">
      <w:startOverride w:val="1"/>
    </w:lvlOverride>
  </w:num>
  <w:num w:numId="91">
    <w:abstractNumId w:val="9"/>
    <w:lvlOverride w:ilvl="0">
      <w:startOverride w:val="1"/>
    </w:lvlOverride>
  </w:num>
  <w:num w:numId="92">
    <w:abstractNumId w:val="9"/>
    <w:lvlOverride w:ilvl="0">
      <w:startOverride w:val="1"/>
    </w:lvlOverride>
  </w:num>
  <w:num w:numId="93">
    <w:abstractNumId w:val="9"/>
    <w:lvlOverride w:ilvl="0">
      <w:startOverride w:val="1"/>
    </w:lvlOverride>
  </w:num>
  <w:num w:numId="94">
    <w:abstractNumId w:val="9"/>
    <w:lvlOverride w:ilvl="0">
      <w:startOverride w:val="1"/>
    </w:lvlOverride>
  </w:num>
  <w:num w:numId="95">
    <w:abstractNumId w:val="9"/>
    <w:lvlOverride w:ilvl="0">
      <w:startOverride w:val="1"/>
    </w:lvlOverride>
  </w:num>
  <w:num w:numId="96">
    <w:abstractNumId w:val="9"/>
    <w:lvlOverride w:ilvl="0">
      <w:startOverride w:val="1"/>
    </w:lvlOverride>
  </w:num>
  <w:num w:numId="97">
    <w:abstractNumId w:val="9"/>
    <w:lvlOverride w:ilvl="0">
      <w:startOverride w:val="1"/>
    </w:lvlOverride>
  </w:num>
  <w:num w:numId="98">
    <w:abstractNumId w:val="9"/>
    <w:lvlOverride w:ilvl="0">
      <w:startOverride w:val="1"/>
    </w:lvlOverride>
  </w:num>
  <w:num w:numId="99">
    <w:abstractNumId w:val="9"/>
    <w:lvlOverride w:ilvl="0">
      <w:startOverride w:val="1"/>
    </w:lvlOverride>
  </w:num>
  <w:num w:numId="100">
    <w:abstractNumId w:val="9"/>
    <w:lvlOverride w:ilvl="0">
      <w:startOverride w:val="1"/>
    </w:lvlOverride>
  </w:num>
  <w:num w:numId="101">
    <w:abstractNumId w:val="9"/>
    <w:lvlOverride w:ilvl="0">
      <w:startOverride w:val="1"/>
    </w:lvlOverride>
  </w:num>
  <w:num w:numId="102">
    <w:abstractNumId w:val="9"/>
    <w:lvlOverride w:ilvl="0">
      <w:startOverride w:val="1"/>
    </w:lvlOverride>
  </w:num>
  <w:num w:numId="103">
    <w:abstractNumId w:val="9"/>
    <w:lvlOverride w:ilvl="0">
      <w:startOverride w:val="1"/>
    </w:lvlOverride>
  </w:num>
  <w:num w:numId="104">
    <w:abstractNumId w:val="9"/>
    <w:lvlOverride w:ilvl="0">
      <w:startOverride w:val="1"/>
    </w:lvlOverride>
  </w:num>
  <w:num w:numId="105">
    <w:abstractNumId w:val="9"/>
    <w:lvlOverride w:ilvl="0">
      <w:startOverride w:val="1"/>
    </w:lvlOverride>
  </w:num>
  <w:num w:numId="106">
    <w:abstractNumId w:val="9"/>
    <w:lvlOverride w:ilvl="0">
      <w:startOverride w:val="1"/>
    </w:lvlOverride>
  </w:num>
  <w:num w:numId="107">
    <w:abstractNumId w:val="9"/>
    <w:lvlOverride w:ilvl="0">
      <w:startOverride w:val="1"/>
    </w:lvlOverride>
  </w:num>
  <w:num w:numId="108">
    <w:abstractNumId w:val="9"/>
    <w:lvlOverride w:ilvl="0">
      <w:startOverride w:val="1"/>
    </w:lvlOverride>
  </w:num>
  <w:num w:numId="109">
    <w:abstractNumId w:val="9"/>
    <w:lvlOverride w:ilvl="0">
      <w:startOverride w:val="1"/>
    </w:lvlOverride>
  </w:num>
  <w:num w:numId="110">
    <w:abstractNumId w:val="9"/>
    <w:lvlOverride w:ilvl="0">
      <w:startOverride w:val="1"/>
    </w:lvlOverride>
  </w:num>
  <w:num w:numId="111">
    <w:abstractNumId w:val="9"/>
    <w:lvlOverride w:ilvl="0">
      <w:startOverride w:val="1"/>
    </w:lvlOverride>
  </w:num>
  <w:num w:numId="112">
    <w:abstractNumId w:val="9"/>
    <w:lvlOverride w:ilvl="0">
      <w:startOverride w:val="1"/>
    </w:lvlOverride>
  </w:num>
  <w:num w:numId="113">
    <w:abstractNumId w:val="9"/>
    <w:lvlOverride w:ilvl="0">
      <w:startOverride w:val="1"/>
    </w:lvlOverride>
  </w:num>
  <w:num w:numId="114">
    <w:abstractNumId w:val="9"/>
    <w:lvlOverride w:ilvl="0">
      <w:startOverride w:val="1"/>
    </w:lvlOverride>
  </w:num>
  <w:num w:numId="115">
    <w:abstractNumId w:val="9"/>
    <w:lvlOverride w:ilvl="0">
      <w:startOverride w:val="1"/>
    </w:lvlOverride>
  </w:num>
  <w:num w:numId="116">
    <w:abstractNumId w:val="9"/>
    <w:lvlOverride w:ilvl="0">
      <w:startOverride w:val="1"/>
    </w:lvlOverride>
  </w:num>
  <w:num w:numId="117">
    <w:abstractNumId w:val="9"/>
    <w:lvlOverride w:ilvl="0">
      <w:startOverride w:val="1"/>
    </w:lvlOverride>
  </w:num>
  <w:num w:numId="118">
    <w:abstractNumId w:val="9"/>
    <w:lvlOverride w:ilvl="0">
      <w:startOverride w:val="1"/>
    </w:lvlOverride>
  </w:num>
  <w:num w:numId="119">
    <w:abstractNumId w:val="9"/>
    <w:lvlOverride w:ilvl="0">
      <w:startOverride w:val="1"/>
    </w:lvlOverride>
  </w:num>
  <w:num w:numId="120">
    <w:abstractNumId w:val="9"/>
    <w:lvlOverride w:ilvl="0">
      <w:startOverride w:val="1"/>
    </w:lvlOverride>
  </w:num>
  <w:num w:numId="121">
    <w:abstractNumId w:val="9"/>
    <w:lvlOverride w:ilvl="0">
      <w:startOverride w:val="1"/>
    </w:lvlOverride>
  </w:num>
  <w:num w:numId="122">
    <w:abstractNumId w:val="9"/>
    <w:lvlOverride w:ilvl="0">
      <w:startOverride w:val="1"/>
    </w:lvlOverride>
  </w:num>
  <w:num w:numId="123">
    <w:abstractNumId w:val="9"/>
    <w:lvlOverride w:ilvl="0">
      <w:startOverride w:val="1"/>
    </w:lvlOverride>
  </w:num>
  <w:numIdMacAtCleanup w:val="1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reille Rozier">
    <w15:presenceInfo w15:providerId="AD" w15:userId="S-1-5-21-2034197439-752511010-549785860-430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hideSpellingErrors/>
  <w:hideGrammaticalErrors/>
  <w:attachedTemplate r:id="rId1"/>
  <w:stylePaneFormatFilter w:val="3F01"/>
  <w:defaultTabStop w:val="284"/>
  <w:doNotHyphenateCaps/>
  <w:drawingGridHorizontalSpacing w:val="100"/>
  <w:displayHorizontalDrawingGridEvery w:val="0"/>
  <w:displayVerticalDrawingGridEvery w:val="0"/>
  <w:doNotShadeFormData/>
  <w:noPunctuationKerning/>
  <w:characterSpacingControl w:val="doNotCompress"/>
  <w:hdrShapeDefaults>
    <o:shapedefaults v:ext="edit" spidmax="75778"/>
  </w:hdrShapeDefaults>
  <w:footnotePr>
    <w:numRestart w:val="eachSect"/>
    <w:footnote w:id="-1"/>
    <w:footnote w:id="0"/>
  </w:footnotePr>
  <w:endnotePr>
    <w:endnote w:id="-1"/>
    <w:endnote w:id="0"/>
  </w:endnotePr>
  <w:compat/>
  <w:rsids>
    <w:rsidRoot w:val="00BB6418"/>
    <w:rsid w:val="000017FA"/>
    <w:rsid w:val="00002770"/>
    <w:rsid w:val="00002EEC"/>
    <w:rsid w:val="0000384D"/>
    <w:rsid w:val="00003CE3"/>
    <w:rsid w:val="00003E5D"/>
    <w:rsid w:val="000048E0"/>
    <w:rsid w:val="00006394"/>
    <w:rsid w:val="00006567"/>
    <w:rsid w:val="00011AD6"/>
    <w:rsid w:val="000159A1"/>
    <w:rsid w:val="00015F19"/>
    <w:rsid w:val="000174CF"/>
    <w:rsid w:val="00020715"/>
    <w:rsid w:val="00021257"/>
    <w:rsid w:val="00023BD3"/>
    <w:rsid w:val="0002574B"/>
    <w:rsid w:val="000306C4"/>
    <w:rsid w:val="000339CB"/>
    <w:rsid w:val="00034AF6"/>
    <w:rsid w:val="00034B49"/>
    <w:rsid w:val="00034D3D"/>
    <w:rsid w:val="0003573F"/>
    <w:rsid w:val="00037A32"/>
    <w:rsid w:val="00040944"/>
    <w:rsid w:val="00042993"/>
    <w:rsid w:val="0005128C"/>
    <w:rsid w:val="000532D6"/>
    <w:rsid w:val="000533BF"/>
    <w:rsid w:val="00054EBA"/>
    <w:rsid w:val="00055325"/>
    <w:rsid w:val="000611FC"/>
    <w:rsid w:val="000627AB"/>
    <w:rsid w:val="000664D0"/>
    <w:rsid w:val="00067786"/>
    <w:rsid w:val="00067B07"/>
    <w:rsid w:val="000700A3"/>
    <w:rsid w:val="00070988"/>
    <w:rsid w:val="00072587"/>
    <w:rsid w:val="00072C17"/>
    <w:rsid w:val="0007434F"/>
    <w:rsid w:val="000746D5"/>
    <w:rsid w:val="00075488"/>
    <w:rsid w:val="00075E93"/>
    <w:rsid w:val="00076626"/>
    <w:rsid w:val="00081C2B"/>
    <w:rsid w:val="00082CD9"/>
    <w:rsid w:val="00084926"/>
    <w:rsid w:val="00084A86"/>
    <w:rsid w:val="00084C42"/>
    <w:rsid w:val="00091EDB"/>
    <w:rsid w:val="00093ABE"/>
    <w:rsid w:val="00093FC1"/>
    <w:rsid w:val="00094814"/>
    <w:rsid w:val="000949B2"/>
    <w:rsid w:val="00096FB5"/>
    <w:rsid w:val="00097BFF"/>
    <w:rsid w:val="000A05F0"/>
    <w:rsid w:val="000A3546"/>
    <w:rsid w:val="000A389B"/>
    <w:rsid w:val="000A6AD5"/>
    <w:rsid w:val="000B0769"/>
    <w:rsid w:val="000B51DD"/>
    <w:rsid w:val="000B5915"/>
    <w:rsid w:val="000B5D18"/>
    <w:rsid w:val="000B780A"/>
    <w:rsid w:val="000C01D3"/>
    <w:rsid w:val="000C1E0E"/>
    <w:rsid w:val="000C2EBB"/>
    <w:rsid w:val="000C2FDF"/>
    <w:rsid w:val="000C43EE"/>
    <w:rsid w:val="000C722E"/>
    <w:rsid w:val="000C7C9A"/>
    <w:rsid w:val="000C7F9B"/>
    <w:rsid w:val="000D3A8F"/>
    <w:rsid w:val="000D433E"/>
    <w:rsid w:val="000D616E"/>
    <w:rsid w:val="000D6C2B"/>
    <w:rsid w:val="000D7B3F"/>
    <w:rsid w:val="000E059F"/>
    <w:rsid w:val="000E0BD3"/>
    <w:rsid w:val="000E0D78"/>
    <w:rsid w:val="000E1A6A"/>
    <w:rsid w:val="000E3518"/>
    <w:rsid w:val="000E3BBE"/>
    <w:rsid w:val="000E42C4"/>
    <w:rsid w:val="000E4BD8"/>
    <w:rsid w:val="000E785E"/>
    <w:rsid w:val="000F02ED"/>
    <w:rsid w:val="000F1502"/>
    <w:rsid w:val="000F235D"/>
    <w:rsid w:val="000F472D"/>
    <w:rsid w:val="000F585F"/>
    <w:rsid w:val="00102885"/>
    <w:rsid w:val="00103D5A"/>
    <w:rsid w:val="001048D3"/>
    <w:rsid w:val="001103A4"/>
    <w:rsid w:val="001110D7"/>
    <w:rsid w:val="00113EAE"/>
    <w:rsid w:val="00115CD1"/>
    <w:rsid w:val="0011716B"/>
    <w:rsid w:val="001177CF"/>
    <w:rsid w:val="00123C50"/>
    <w:rsid w:val="00126060"/>
    <w:rsid w:val="00134482"/>
    <w:rsid w:val="00136F99"/>
    <w:rsid w:val="0013716E"/>
    <w:rsid w:val="00142096"/>
    <w:rsid w:val="00145747"/>
    <w:rsid w:val="00146588"/>
    <w:rsid w:val="00146716"/>
    <w:rsid w:val="00146B63"/>
    <w:rsid w:val="00147924"/>
    <w:rsid w:val="00147A7B"/>
    <w:rsid w:val="00150771"/>
    <w:rsid w:val="00155416"/>
    <w:rsid w:val="001607FE"/>
    <w:rsid w:val="00161CDA"/>
    <w:rsid w:val="00162675"/>
    <w:rsid w:val="0016305B"/>
    <w:rsid w:val="00165123"/>
    <w:rsid w:val="0016550B"/>
    <w:rsid w:val="0017063E"/>
    <w:rsid w:val="001735E7"/>
    <w:rsid w:val="001737F6"/>
    <w:rsid w:val="00174FF2"/>
    <w:rsid w:val="00175AFB"/>
    <w:rsid w:val="00176535"/>
    <w:rsid w:val="00176F99"/>
    <w:rsid w:val="0018060C"/>
    <w:rsid w:val="00183A05"/>
    <w:rsid w:val="00184CE9"/>
    <w:rsid w:val="0018512F"/>
    <w:rsid w:val="00192D4B"/>
    <w:rsid w:val="001937E8"/>
    <w:rsid w:val="0019459C"/>
    <w:rsid w:val="00195565"/>
    <w:rsid w:val="00195AA2"/>
    <w:rsid w:val="0019628F"/>
    <w:rsid w:val="001A0B8E"/>
    <w:rsid w:val="001A3CAE"/>
    <w:rsid w:val="001A3E41"/>
    <w:rsid w:val="001A4AEA"/>
    <w:rsid w:val="001A5340"/>
    <w:rsid w:val="001A650C"/>
    <w:rsid w:val="001B2413"/>
    <w:rsid w:val="001B2D42"/>
    <w:rsid w:val="001B2DF9"/>
    <w:rsid w:val="001B33EF"/>
    <w:rsid w:val="001B3695"/>
    <w:rsid w:val="001B39FD"/>
    <w:rsid w:val="001B6271"/>
    <w:rsid w:val="001B66A2"/>
    <w:rsid w:val="001B7E67"/>
    <w:rsid w:val="001C048F"/>
    <w:rsid w:val="001C3D6B"/>
    <w:rsid w:val="001C4010"/>
    <w:rsid w:val="001C5CCC"/>
    <w:rsid w:val="001C5D2C"/>
    <w:rsid w:val="001C5EBA"/>
    <w:rsid w:val="001C6425"/>
    <w:rsid w:val="001D2C36"/>
    <w:rsid w:val="001D4688"/>
    <w:rsid w:val="001D712C"/>
    <w:rsid w:val="001E00DC"/>
    <w:rsid w:val="001E0D9A"/>
    <w:rsid w:val="001E3250"/>
    <w:rsid w:val="001E335B"/>
    <w:rsid w:val="001E4055"/>
    <w:rsid w:val="001E45A5"/>
    <w:rsid w:val="001E5F05"/>
    <w:rsid w:val="001E66C8"/>
    <w:rsid w:val="001E7509"/>
    <w:rsid w:val="001F17D1"/>
    <w:rsid w:val="001F191F"/>
    <w:rsid w:val="001F1EFF"/>
    <w:rsid w:val="001F1FC4"/>
    <w:rsid w:val="001F3880"/>
    <w:rsid w:val="001F3DA8"/>
    <w:rsid w:val="001F44D3"/>
    <w:rsid w:val="001F4C79"/>
    <w:rsid w:val="001F581B"/>
    <w:rsid w:val="001F7C2C"/>
    <w:rsid w:val="001F7F8C"/>
    <w:rsid w:val="0020296A"/>
    <w:rsid w:val="00203120"/>
    <w:rsid w:val="00203161"/>
    <w:rsid w:val="00203840"/>
    <w:rsid w:val="0021127F"/>
    <w:rsid w:val="0021242D"/>
    <w:rsid w:val="0021375C"/>
    <w:rsid w:val="00213CEE"/>
    <w:rsid w:val="002156F5"/>
    <w:rsid w:val="00216A06"/>
    <w:rsid w:val="00216E9D"/>
    <w:rsid w:val="00223BC1"/>
    <w:rsid w:val="00224963"/>
    <w:rsid w:val="00227738"/>
    <w:rsid w:val="00232451"/>
    <w:rsid w:val="00234AD3"/>
    <w:rsid w:val="00234BDF"/>
    <w:rsid w:val="00235E4B"/>
    <w:rsid w:val="00237C71"/>
    <w:rsid w:val="00240772"/>
    <w:rsid w:val="002415D3"/>
    <w:rsid w:val="00245B5F"/>
    <w:rsid w:val="002469DF"/>
    <w:rsid w:val="00250B94"/>
    <w:rsid w:val="00251CBC"/>
    <w:rsid w:val="00254410"/>
    <w:rsid w:val="002557E4"/>
    <w:rsid w:val="0025782B"/>
    <w:rsid w:val="00257FD5"/>
    <w:rsid w:val="002623A9"/>
    <w:rsid w:val="00262A80"/>
    <w:rsid w:val="002663B0"/>
    <w:rsid w:val="002669AD"/>
    <w:rsid w:val="002766EC"/>
    <w:rsid w:val="0028006C"/>
    <w:rsid w:val="002803F3"/>
    <w:rsid w:val="0028268F"/>
    <w:rsid w:val="00284424"/>
    <w:rsid w:val="00284A8A"/>
    <w:rsid w:val="0028713D"/>
    <w:rsid w:val="002878B8"/>
    <w:rsid w:val="00291955"/>
    <w:rsid w:val="00291C2F"/>
    <w:rsid w:val="00291D08"/>
    <w:rsid w:val="00291EFE"/>
    <w:rsid w:val="00292499"/>
    <w:rsid w:val="002932CB"/>
    <w:rsid w:val="00293718"/>
    <w:rsid w:val="00293720"/>
    <w:rsid w:val="00294C89"/>
    <w:rsid w:val="002957E4"/>
    <w:rsid w:val="0029681F"/>
    <w:rsid w:val="002A09D5"/>
    <w:rsid w:val="002A56C8"/>
    <w:rsid w:val="002A6D73"/>
    <w:rsid w:val="002A7BC2"/>
    <w:rsid w:val="002B3887"/>
    <w:rsid w:val="002C00C8"/>
    <w:rsid w:val="002C1036"/>
    <w:rsid w:val="002C31BD"/>
    <w:rsid w:val="002C3653"/>
    <w:rsid w:val="002C4D8C"/>
    <w:rsid w:val="002C530E"/>
    <w:rsid w:val="002C7C96"/>
    <w:rsid w:val="002D0A32"/>
    <w:rsid w:val="002D39CC"/>
    <w:rsid w:val="002D570F"/>
    <w:rsid w:val="002D5943"/>
    <w:rsid w:val="002E02C3"/>
    <w:rsid w:val="002E081A"/>
    <w:rsid w:val="002E0BE6"/>
    <w:rsid w:val="002E0C91"/>
    <w:rsid w:val="002E1CCC"/>
    <w:rsid w:val="002E2722"/>
    <w:rsid w:val="002E3A77"/>
    <w:rsid w:val="002E40A0"/>
    <w:rsid w:val="002E4B45"/>
    <w:rsid w:val="002F0848"/>
    <w:rsid w:val="002F392A"/>
    <w:rsid w:val="002F495D"/>
    <w:rsid w:val="002F5AA5"/>
    <w:rsid w:val="003011C8"/>
    <w:rsid w:val="00302D72"/>
    <w:rsid w:val="00306A3D"/>
    <w:rsid w:val="00311E96"/>
    <w:rsid w:val="003121DC"/>
    <w:rsid w:val="00312429"/>
    <w:rsid w:val="003159E3"/>
    <w:rsid w:val="003167CA"/>
    <w:rsid w:val="00317E57"/>
    <w:rsid w:val="003211F0"/>
    <w:rsid w:val="00323F06"/>
    <w:rsid w:val="00324372"/>
    <w:rsid w:val="00325EA3"/>
    <w:rsid w:val="003266C5"/>
    <w:rsid w:val="003316A2"/>
    <w:rsid w:val="003317FF"/>
    <w:rsid w:val="00333E56"/>
    <w:rsid w:val="00333FCD"/>
    <w:rsid w:val="00334313"/>
    <w:rsid w:val="003356A0"/>
    <w:rsid w:val="00335A89"/>
    <w:rsid w:val="003362A8"/>
    <w:rsid w:val="003378A2"/>
    <w:rsid w:val="003402C9"/>
    <w:rsid w:val="00341D91"/>
    <w:rsid w:val="00342C4D"/>
    <w:rsid w:val="00351D88"/>
    <w:rsid w:val="003522AC"/>
    <w:rsid w:val="003522D3"/>
    <w:rsid w:val="00354578"/>
    <w:rsid w:val="0035487B"/>
    <w:rsid w:val="0035589B"/>
    <w:rsid w:val="00355ECC"/>
    <w:rsid w:val="0035673D"/>
    <w:rsid w:val="00360355"/>
    <w:rsid w:val="00363475"/>
    <w:rsid w:val="00363824"/>
    <w:rsid w:val="003710B6"/>
    <w:rsid w:val="00371E73"/>
    <w:rsid w:val="003726AA"/>
    <w:rsid w:val="00374C3C"/>
    <w:rsid w:val="00377108"/>
    <w:rsid w:val="00377F7F"/>
    <w:rsid w:val="00381B76"/>
    <w:rsid w:val="0038517A"/>
    <w:rsid w:val="0039004D"/>
    <w:rsid w:val="003907C4"/>
    <w:rsid w:val="00394860"/>
    <w:rsid w:val="0039575E"/>
    <w:rsid w:val="003969B7"/>
    <w:rsid w:val="00397B21"/>
    <w:rsid w:val="003A0A68"/>
    <w:rsid w:val="003A0EA5"/>
    <w:rsid w:val="003A0ED3"/>
    <w:rsid w:val="003A15E4"/>
    <w:rsid w:val="003A5999"/>
    <w:rsid w:val="003B2B8F"/>
    <w:rsid w:val="003B51E8"/>
    <w:rsid w:val="003B54BD"/>
    <w:rsid w:val="003B5AB5"/>
    <w:rsid w:val="003B5FB4"/>
    <w:rsid w:val="003B615F"/>
    <w:rsid w:val="003B63AC"/>
    <w:rsid w:val="003C1505"/>
    <w:rsid w:val="003C4293"/>
    <w:rsid w:val="003D2997"/>
    <w:rsid w:val="003D415F"/>
    <w:rsid w:val="003D43E2"/>
    <w:rsid w:val="003D6202"/>
    <w:rsid w:val="003E21F3"/>
    <w:rsid w:val="003E42AA"/>
    <w:rsid w:val="003E47A3"/>
    <w:rsid w:val="003E5043"/>
    <w:rsid w:val="003E6170"/>
    <w:rsid w:val="003E6D39"/>
    <w:rsid w:val="003F0CCE"/>
    <w:rsid w:val="003F51EC"/>
    <w:rsid w:val="003F5F0F"/>
    <w:rsid w:val="00400DC8"/>
    <w:rsid w:val="00401043"/>
    <w:rsid w:val="004017EE"/>
    <w:rsid w:val="00402B5C"/>
    <w:rsid w:val="0040375E"/>
    <w:rsid w:val="00405071"/>
    <w:rsid w:val="00405B45"/>
    <w:rsid w:val="004075A8"/>
    <w:rsid w:val="00410D7A"/>
    <w:rsid w:val="00413A92"/>
    <w:rsid w:val="00416444"/>
    <w:rsid w:val="00417FA4"/>
    <w:rsid w:val="00420ED6"/>
    <w:rsid w:val="0042190E"/>
    <w:rsid w:val="00421B38"/>
    <w:rsid w:val="0042252B"/>
    <w:rsid w:val="00422E57"/>
    <w:rsid w:val="00424964"/>
    <w:rsid w:val="00431F83"/>
    <w:rsid w:val="00436775"/>
    <w:rsid w:val="00436DE9"/>
    <w:rsid w:val="004415F7"/>
    <w:rsid w:val="00441F4F"/>
    <w:rsid w:val="00441F8F"/>
    <w:rsid w:val="004448C2"/>
    <w:rsid w:val="00444CBE"/>
    <w:rsid w:val="004508FB"/>
    <w:rsid w:val="004511B0"/>
    <w:rsid w:val="00452DBE"/>
    <w:rsid w:val="00455087"/>
    <w:rsid w:val="00455E93"/>
    <w:rsid w:val="0045615E"/>
    <w:rsid w:val="00463079"/>
    <w:rsid w:val="0046449A"/>
    <w:rsid w:val="0046509C"/>
    <w:rsid w:val="004659D5"/>
    <w:rsid w:val="00465D1D"/>
    <w:rsid w:val="004709B9"/>
    <w:rsid w:val="00472976"/>
    <w:rsid w:val="00472D59"/>
    <w:rsid w:val="00473548"/>
    <w:rsid w:val="0047536E"/>
    <w:rsid w:val="00477B82"/>
    <w:rsid w:val="004863CA"/>
    <w:rsid w:val="00487CC3"/>
    <w:rsid w:val="004914F0"/>
    <w:rsid w:val="00491C9D"/>
    <w:rsid w:val="00492DC2"/>
    <w:rsid w:val="00492F9E"/>
    <w:rsid w:val="0049344D"/>
    <w:rsid w:val="0049676C"/>
    <w:rsid w:val="004A0134"/>
    <w:rsid w:val="004A1E38"/>
    <w:rsid w:val="004A3629"/>
    <w:rsid w:val="004A364E"/>
    <w:rsid w:val="004A4A55"/>
    <w:rsid w:val="004A6515"/>
    <w:rsid w:val="004B03FE"/>
    <w:rsid w:val="004B205D"/>
    <w:rsid w:val="004B21DC"/>
    <w:rsid w:val="004B2C68"/>
    <w:rsid w:val="004B305D"/>
    <w:rsid w:val="004B3364"/>
    <w:rsid w:val="004B3EFB"/>
    <w:rsid w:val="004B439F"/>
    <w:rsid w:val="004B66C3"/>
    <w:rsid w:val="004B7138"/>
    <w:rsid w:val="004B7647"/>
    <w:rsid w:val="004C68B8"/>
    <w:rsid w:val="004D0925"/>
    <w:rsid w:val="004D2AF9"/>
    <w:rsid w:val="004D46DC"/>
    <w:rsid w:val="004D5A89"/>
    <w:rsid w:val="004D635C"/>
    <w:rsid w:val="004E03EF"/>
    <w:rsid w:val="004E3092"/>
    <w:rsid w:val="004E43A2"/>
    <w:rsid w:val="004E49F2"/>
    <w:rsid w:val="004E5E69"/>
    <w:rsid w:val="004F0878"/>
    <w:rsid w:val="004F5AEF"/>
    <w:rsid w:val="00500385"/>
    <w:rsid w:val="00500904"/>
    <w:rsid w:val="00503CFB"/>
    <w:rsid w:val="005044BD"/>
    <w:rsid w:val="00505BCD"/>
    <w:rsid w:val="00507375"/>
    <w:rsid w:val="0051092A"/>
    <w:rsid w:val="00512B07"/>
    <w:rsid w:val="005135ED"/>
    <w:rsid w:val="00513618"/>
    <w:rsid w:val="00513AE8"/>
    <w:rsid w:val="00516092"/>
    <w:rsid w:val="00523ACA"/>
    <w:rsid w:val="00523AEC"/>
    <w:rsid w:val="00523B6A"/>
    <w:rsid w:val="00523F8F"/>
    <w:rsid w:val="005250E6"/>
    <w:rsid w:val="00526F63"/>
    <w:rsid w:val="0052760C"/>
    <w:rsid w:val="005305F8"/>
    <w:rsid w:val="00530BFC"/>
    <w:rsid w:val="00531DDA"/>
    <w:rsid w:val="0053415B"/>
    <w:rsid w:val="005348FE"/>
    <w:rsid w:val="00534908"/>
    <w:rsid w:val="00534DF8"/>
    <w:rsid w:val="00536090"/>
    <w:rsid w:val="00536F23"/>
    <w:rsid w:val="005370AD"/>
    <w:rsid w:val="005420B3"/>
    <w:rsid w:val="005453D4"/>
    <w:rsid w:val="00546258"/>
    <w:rsid w:val="00550D87"/>
    <w:rsid w:val="00551B0A"/>
    <w:rsid w:val="00552BAD"/>
    <w:rsid w:val="00552C18"/>
    <w:rsid w:val="00553B25"/>
    <w:rsid w:val="00553E5F"/>
    <w:rsid w:val="005556B6"/>
    <w:rsid w:val="00556BC4"/>
    <w:rsid w:val="005576B9"/>
    <w:rsid w:val="00557E5C"/>
    <w:rsid w:val="0056083A"/>
    <w:rsid w:val="00560D07"/>
    <w:rsid w:val="005618AA"/>
    <w:rsid w:val="0056315C"/>
    <w:rsid w:val="00564D7A"/>
    <w:rsid w:val="00565FF3"/>
    <w:rsid w:val="0056624A"/>
    <w:rsid w:val="0057234A"/>
    <w:rsid w:val="005726D2"/>
    <w:rsid w:val="005731ED"/>
    <w:rsid w:val="00574785"/>
    <w:rsid w:val="00577C08"/>
    <w:rsid w:val="0058185D"/>
    <w:rsid w:val="00583AC4"/>
    <w:rsid w:val="0058430E"/>
    <w:rsid w:val="00585019"/>
    <w:rsid w:val="00587329"/>
    <w:rsid w:val="00587DBF"/>
    <w:rsid w:val="005912DE"/>
    <w:rsid w:val="005934B4"/>
    <w:rsid w:val="0059474F"/>
    <w:rsid w:val="00594EA5"/>
    <w:rsid w:val="00596098"/>
    <w:rsid w:val="005A11B5"/>
    <w:rsid w:val="005A2386"/>
    <w:rsid w:val="005A27ED"/>
    <w:rsid w:val="005A32FC"/>
    <w:rsid w:val="005A5644"/>
    <w:rsid w:val="005A6263"/>
    <w:rsid w:val="005A7D66"/>
    <w:rsid w:val="005B17D6"/>
    <w:rsid w:val="005B1B4D"/>
    <w:rsid w:val="005B670A"/>
    <w:rsid w:val="005B7AE8"/>
    <w:rsid w:val="005C11B2"/>
    <w:rsid w:val="005C2295"/>
    <w:rsid w:val="005C61CC"/>
    <w:rsid w:val="005D22F0"/>
    <w:rsid w:val="005D3ED1"/>
    <w:rsid w:val="005D3FC1"/>
    <w:rsid w:val="005D4B68"/>
    <w:rsid w:val="005D72D2"/>
    <w:rsid w:val="005D7887"/>
    <w:rsid w:val="005E01E7"/>
    <w:rsid w:val="005E07F9"/>
    <w:rsid w:val="005E1047"/>
    <w:rsid w:val="005E3F99"/>
    <w:rsid w:val="005E4FE9"/>
    <w:rsid w:val="005E77DD"/>
    <w:rsid w:val="005F354A"/>
    <w:rsid w:val="005F3BDA"/>
    <w:rsid w:val="005F58AF"/>
    <w:rsid w:val="005F5987"/>
    <w:rsid w:val="005F7CD4"/>
    <w:rsid w:val="00600268"/>
    <w:rsid w:val="0060096F"/>
    <w:rsid w:val="006024BF"/>
    <w:rsid w:val="00602FA4"/>
    <w:rsid w:val="00606D0F"/>
    <w:rsid w:val="006070E5"/>
    <w:rsid w:val="006077AE"/>
    <w:rsid w:val="00607B1A"/>
    <w:rsid w:val="006103D4"/>
    <w:rsid w:val="00611D9A"/>
    <w:rsid w:val="006127ED"/>
    <w:rsid w:val="00612E0E"/>
    <w:rsid w:val="00613565"/>
    <w:rsid w:val="00614232"/>
    <w:rsid w:val="0061621C"/>
    <w:rsid w:val="00621325"/>
    <w:rsid w:val="006214C2"/>
    <w:rsid w:val="0062176D"/>
    <w:rsid w:val="00623C61"/>
    <w:rsid w:val="00623D13"/>
    <w:rsid w:val="00624A94"/>
    <w:rsid w:val="0062550D"/>
    <w:rsid w:val="00625A6E"/>
    <w:rsid w:val="00625D96"/>
    <w:rsid w:val="00630043"/>
    <w:rsid w:val="00630102"/>
    <w:rsid w:val="00632F03"/>
    <w:rsid w:val="00634C8A"/>
    <w:rsid w:val="00634E78"/>
    <w:rsid w:val="00636C7E"/>
    <w:rsid w:val="00637302"/>
    <w:rsid w:val="00640591"/>
    <w:rsid w:val="006412E6"/>
    <w:rsid w:val="00643486"/>
    <w:rsid w:val="006454EF"/>
    <w:rsid w:val="00647284"/>
    <w:rsid w:val="00653183"/>
    <w:rsid w:val="00653A3B"/>
    <w:rsid w:val="00653BA2"/>
    <w:rsid w:val="0065480F"/>
    <w:rsid w:val="00654F20"/>
    <w:rsid w:val="00654FE0"/>
    <w:rsid w:val="00655EC1"/>
    <w:rsid w:val="00657280"/>
    <w:rsid w:val="00660197"/>
    <w:rsid w:val="0066121D"/>
    <w:rsid w:val="00662307"/>
    <w:rsid w:val="00662D1F"/>
    <w:rsid w:val="006633AB"/>
    <w:rsid w:val="0066689A"/>
    <w:rsid w:val="0066779D"/>
    <w:rsid w:val="00667EEB"/>
    <w:rsid w:val="00670F34"/>
    <w:rsid w:val="00672201"/>
    <w:rsid w:val="0067368B"/>
    <w:rsid w:val="00673EB4"/>
    <w:rsid w:val="006765FA"/>
    <w:rsid w:val="00676704"/>
    <w:rsid w:val="00676990"/>
    <w:rsid w:val="0068154D"/>
    <w:rsid w:val="006843C6"/>
    <w:rsid w:val="00687BF8"/>
    <w:rsid w:val="00690690"/>
    <w:rsid w:val="006912B7"/>
    <w:rsid w:val="00691FBB"/>
    <w:rsid w:val="006925C7"/>
    <w:rsid w:val="006928EE"/>
    <w:rsid w:val="00695F98"/>
    <w:rsid w:val="006A08BF"/>
    <w:rsid w:val="006A1312"/>
    <w:rsid w:val="006A2ECB"/>
    <w:rsid w:val="006A339F"/>
    <w:rsid w:val="006A47AC"/>
    <w:rsid w:val="006A4D54"/>
    <w:rsid w:val="006A5128"/>
    <w:rsid w:val="006A53EC"/>
    <w:rsid w:val="006A5CCC"/>
    <w:rsid w:val="006A741C"/>
    <w:rsid w:val="006B0380"/>
    <w:rsid w:val="006B0770"/>
    <w:rsid w:val="006B0876"/>
    <w:rsid w:val="006B2C3F"/>
    <w:rsid w:val="006B35E8"/>
    <w:rsid w:val="006B410C"/>
    <w:rsid w:val="006B4E26"/>
    <w:rsid w:val="006B7B76"/>
    <w:rsid w:val="006C52DE"/>
    <w:rsid w:val="006C6676"/>
    <w:rsid w:val="006C758A"/>
    <w:rsid w:val="006C7648"/>
    <w:rsid w:val="006D051B"/>
    <w:rsid w:val="006D069C"/>
    <w:rsid w:val="006D3177"/>
    <w:rsid w:val="006D4F6F"/>
    <w:rsid w:val="006D7DA8"/>
    <w:rsid w:val="006E523D"/>
    <w:rsid w:val="006F2BDF"/>
    <w:rsid w:val="006F5D6D"/>
    <w:rsid w:val="006F6F2A"/>
    <w:rsid w:val="006F6FB5"/>
    <w:rsid w:val="006F785D"/>
    <w:rsid w:val="007007E5"/>
    <w:rsid w:val="00702C07"/>
    <w:rsid w:val="00702C8E"/>
    <w:rsid w:val="00703E81"/>
    <w:rsid w:val="00712602"/>
    <w:rsid w:val="007136B4"/>
    <w:rsid w:val="007222AE"/>
    <w:rsid w:val="007227BF"/>
    <w:rsid w:val="00725DA2"/>
    <w:rsid w:val="007365D3"/>
    <w:rsid w:val="00737EBD"/>
    <w:rsid w:val="007415AB"/>
    <w:rsid w:val="00742C21"/>
    <w:rsid w:val="00743875"/>
    <w:rsid w:val="00743EDD"/>
    <w:rsid w:val="00743F24"/>
    <w:rsid w:val="007454B2"/>
    <w:rsid w:val="00745924"/>
    <w:rsid w:val="00745DDD"/>
    <w:rsid w:val="007462C1"/>
    <w:rsid w:val="00746922"/>
    <w:rsid w:val="00746BA1"/>
    <w:rsid w:val="00747A10"/>
    <w:rsid w:val="007507EE"/>
    <w:rsid w:val="00751E62"/>
    <w:rsid w:val="00751E6C"/>
    <w:rsid w:val="00755B41"/>
    <w:rsid w:val="0075681E"/>
    <w:rsid w:val="00760EC3"/>
    <w:rsid w:val="00764183"/>
    <w:rsid w:val="00765150"/>
    <w:rsid w:val="00770308"/>
    <w:rsid w:val="00772177"/>
    <w:rsid w:val="00775CF1"/>
    <w:rsid w:val="00776942"/>
    <w:rsid w:val="007815FB"/>
    <w:rsid w:val="00781A91"/>
    <w:rsid w:val="0078556C"/>
    <w:rsid w:val="00787554"/>
    <w:rsid w:val="007900E0"/>
    <w:rsid w:val="007977D2"/>
    <w:rsid w:val="007A1760"/>
    <w:rsid w:val="007A5DCB"/>
    <w:rsid w:val="007B11CA"/>
    <w:rsid w:val="007B14E2"/>
    <w:rsid w:val="007B31CD"/>
    <w:rsid w:val="007B55FC"/>
    <w:rsid w:val="007B6612"/>
    <w:rsid w:val="007B6816"/>
    <w:rsid w:val="007B7B7B"/>
    <w:rsid w:val="007C1583"/>
    <w:rsid w:val="007C1A27"/>
    <w:rsid w:val="007C1FF3"/>
    <w:rsid w:val="007C2C07"/>
    <w:rsid w:val="007C3432"/>
    <w:rsid w:val="007C3E52"/>
    <w:rsid w:val="007C4D5F"/>
    <w:rsid w:val="007C59FD"/>
    <w:rsid w:val="007C69AC"/>
    <w:rsid w:val="007D24D5"/>
    <w:rsid w:val="007D3FCB"/>
    <w:rsid w:val="007D424E"/>
    <w:rsid w:val="007D5281"/>
    <w:rsid w:val="007D5F30"/>
    <w:rsid w:val="007D6C22"/>
    <w:rsid w:val="007E1302"/>
    <w:rsid w:val="007E1FE5"/>
    <w:rsid w:val="007E501E"/>
    <w:rsid w:val="007E5904"/>
    <w:rsid w:val="007E66E2"/>
    <w:rsid w:val="007E744E"/>
    <w:rsid w:val="007F18B1"/>
    <w:rsid w:val="007F1945"/>
    <w:rsid w:val="007F369C"/>
    <w:rsid w:val="007F3F61"/>
    <w:rsid w:val="007F54E2"/>
    <w:rsid w:val="007F60C0"/>
    <w:rsid w:val="007F7A7E"/>
    <w:rsid w:val="00801164"/>
    <w:rsid w:val="008015A7"/>
    <w:rsid w:val="00802B2D"/>
    <w:rsid w:val="00804774"/>
    <w:rsid w:val="00805D0A"/>
    <w:rsid w:val="00806E1D"/>
    <w:rsid w:val="00810F23"/>
    <w:rsid w:val="0081115D"/>
    <w:rsid w:val="00811362"/>
    <w:rsid w:val="00811E14"/>
    <w:rsid w:val="00814D42"/>
    <w:rsid w:val="00815D61"/>
    <w:rsid w:val="00816A03"/>
    <w:rsid w:val="00820640"/>
    <w:rsid w:val="0082105E"/>
    <w:rsid w:val="008213AC"/>
    <w:rsid w:val="00822862"/>
    <w:rsid w:val="00826107"/>
    <w:rsid w:val="008262BB"/>
    <w:rsid w:val="00826CD2"/>
    <w:rsid w:val="008325A1"/>
    <w:rsid w:val="00834272"/>
    <w:rsid w:val="00834EBC"/>
    <w:rsid w:val="008356D3"/>
    <w:rsid w:val="008406CC"/>
    <w:rsid w:val="00841735"/>
    <w:rsid w:val="00841D05"/>
    <w:rsid w:val="008423E8"/>
    <w:rsid w:val="00842499"/>
    <w:rsid w:val="008426AE"/>
    <w:rsid w:val="00844AC8"/>
    <w:rsid w:val="00845A9F"/>
    <w:rsid w:val="008512D4"/>
    <w:rsid w:val="008514A9"/>
    <w:rsid w:val="008519AC"/>
    <w:rsid w:val="00851B54"/>
    <w:rsid w:val="00851E25"/>
    <w:rsid w:val="008533FB"/>
    <w:rsid w:val="008537D5"/>
    <w:rsid w:val="00860E4F"/>
    <w:rsid w:val="008610AB"/>
    <w:rsid w:val="00863523"/>
    <w:rsid w:val="008644DF"/>
    <w:rsid w:val="00865D5D"/>
    <w:rsid w:val="00866A3B"/>
    <w:rsid w:val="00866B17"/>
    <w:rsid w:val="008673FA"/>
    <w:rsid w:val="00875288"/>
    <w:rsid w:val="00875FD0"/>
    <w:rsid w:val="00876947"/>
    <w:rsid w:val="00884188"/>
    <w:rsid w:val="00884885"/>
    <w:rsid w:val="008849A4"/>
    <w:rsid w:val="00892153"/>
    <w:rsid w:val="00892F46"/>
    <w:rsid w:val="0089440C"/>
    <w:rsid w:val="008958F1"/>
    <w:rsid w:val="00895FE2"/>
    <w:rsid w:val="0089765B"/>
    <w:rsid w:val="008A131D"/>
    <w:rsid w:val="008A1D68"/>
    <w:rsid w:val="008A2182"/>
    <w:rsid w:val="008A5161"/>
    <w:rsid w:val="008A6C9E"/>
    <w:rsid w:val="008A7591"/>
    <w:rsid w:val="008B07F6"/>
    <w:rsid w:val="008B3625"/>
    <w:rsid w:val="008B63CC"/>
    <w:rsid w:val="008B6F4B"/>
    <w:rsid w:val="008C012B"/>
    <w:rsid w:val="008C28E9"/>
    <w:rsid w:val="008C449A"/>
    <w:rsid w:val="008C63AC"/>
    <w:rsid w:val="008C66F8"/>
    <w:rsid w:val="008C732A"/>
    <w:rsid w:val="008D2EFA"/>
    <w:rsid w:val="008D66F5"/>
    <w:rsid w:val="008D7B3A"/>
    <w:rsid w:val="008E0105"/>
    <w:rsid w:val="008E3943"/>
    <w:rsid w:val="008E6C19"/>
    <w:rsid w:val="008E7B2F"/>
    <w:rsid w:val="008E7CFC"/>
    <w:rsid w:val="008F0C18"/>
    <w:rsid w:val="008F2513"/>
    <w:rsid w:val="008F2D34"/>
    <w:rsid w:val="008F56AE"/>
    <w:rsid w:val="008F6530"/>
    <w:rsid w:val="008F673F"/>
    <w:rsid w:val="009046C5"/>
    <w:rsid w:val="00904DCA"/>
    <w:rsid w:val="0090663C"/>
    <w:rsid w:val="0091234D"/>
    <w:rsid w:val="009137BD"/>
    <w:rsid w:val="00913D9A"/>
    <w:rsid w:val="0091591D"/>
    <w:rsid w:val="00917D8A"/>
    <w:rsid w:val="009205FE"/>
    <w:rsid w:val="0092128A"/>
    <w:rsid w:val="009242D0"/>
    <w:rsid w:val="00924A3B"/>
    <w:rsid w:val="00925A7B"/>
    <w:rsid w:val="00925D82"/>
    <w:rsid w:val="00927100"/>
    <w:rsid w:val="0093063F"/>
    <w:rsid w:val="0093485F"/>
    <w:rsid w:val="00935233"/>
    <w:rsid w:val="0093773A"/>
    <w:rsid w:val="009432A8"/>
    <w:rsid w:val="00943906"/>
    <w:rsid w:val="00950397"/>
    <w:rsid w:val="00950EA5"/>
    <w:rsid w:val="00952D45"/>
    <w:rsid w:val="0095558A"/>
    <w:rsid w:val="009558C0"/>
    <w:rsid w:val="00957787"/>
    <w:rsid w:val="009626E1"/>
    <w:rsid w:val="009627DD"/>
    <w:rsid w:val="00963471"/>
    <w:rsid w:val="00963FB9"/>
    <w:rsid w:val="0096421F"/>
    <w:rsid w:val="00965C97"/>
    <w:rsid w:val="00967D75"/>
    <w:rsid w:val="00970641"/>
    <w:rsid w:val="009709D9"/>
    <w:rsid w:val="00971696"/>
    <w:rsid w:val="00976026"/>
    <w:rsid w:val="009768D4"/>
    <w:rsid w:val="00981B5D"/>
    <w:rsid w:val="00981C5B"/>
    <w:rsid w:val="00982287"/>
    <w:rsid w:val="00983202"/>
    <w:rsid w:val="00984EB1"/>
    <w:rsid w:val="00984F4B"/>
    <w:rsid w:val="00986F1B"/>
    <w:rsid w:val="00990AF1"/>
    <w:rsid w:val="00990E75"/>
    <w:rsid w:val="00994D4F"/>
    <w:rsid w:val="00994F9E"/>
    <w:rsid w:val="009956AD"/>
    <w:rsid w:val="00995BDD"/>
    <w:rsid w:val="00996F43"/>
    <w:rsid w:val="00996FA0"/>
    <w:rsid w:val="00997B5D"/>
    <w:rsid w:val="009A0D72"/>
    <w:rsid w:val="009A0EC9"/>
    <w:rsid w:val="009A29EA"/>
    <w:rsid w:val="009A2ADA"/>
    <w:rsid w:val="009A4597"/>
    <w:rsid w:val="009B0801"/>
    <w:rsid w:val="009B2571"/>
    <w:rsid w:val="009B2ACA"/>
    <w:rsid w:val="009B2C6C"/>
    <w:rsid w:val="009B399E"/>
    <w:rsid w:val="009B4B1F"/>
    <w:rsid w:val="009B4F82"/>
    <w:rsid w:val="009B4FC2"/>
    <w:rsid w:val="009C0A34"/>
    <w:rsid w:val="009C2F44"/>
    <w:rsid w:val="009C39CC"/>
    <w:rsid w:val="009C5085"/>
    <w:rsid w:val="009C6CBF"/>
    <w:rsid w:val="009D1633"/>
    <w:rsid w:val="009D2363"/>
    <w:rsid w:val="009D46D1"/>
    <w:rsid w:val="009D5F7E"/>
    <w:rsid w:val="009D653C"/>
    <w:rsid w:val="009D66B8"/>
    <w:rsid w:val="009D6AB4"/>
    <w:rsid w:val="009D7EA8"/>
    <w:rsid w:val="009E043E"/>
    <w:rsid w:val="009E05F9"/>
    <w:rsid w:val="009E19AF"/>
    <w:rsid w:val="009E1A1A"/>
    <w:rsid w:val="009E3095"/>
    <w:rsid w:val="009E40F9"/>
    <w:rsid w:val="009E68E7"/>
    <w:rsid w:val="009E7987"/>
    <w:rsid w:val="009F03EF"/>
    <w:rsid w:val="009F1DFF"/>
    <w:rsid w:val="009F2532"/>
    <w:rsid w:val="009F2C7A"/>
    <w:rsid w:val="009F2CD4"/>
    <w:rsid w:val="009F3219"/>
    <w:rsid w:val="009F4116"/>
    <w:rsid w:val="00A011D6"/>
    <w:rsid w:val="00A01768"/>
    <w:rsid w:val="00A03D3B"/>
    <w:rsid w:val="00A04136"/>
    <w:rsid w:val="00A04F04"/>
    <w:rsid w:val="00A060F7"/>
    <w:rsid w:val="00A06C6A"/>
    <w:rsid w:val="00A06D1D"/>
    <w:rsid w:val="00A07822"/>
    <w:rsid w:val="00A1329C"/>
    <w:rsid w:val="00A143E6"/>
    <w:rsid w:val="00A16F2F"/>
    <w:rsid w:val="00A200F0"/>
    <w:rsid w:val="00A20853"/>
    <w:rsid w:val="00A22F06"/>
    <w:rsid w:val="00A23D00"/>
    <w:rsid w:val="00A2485D"/>
    <w:rsid w:val="00A248B7"/>
    <w:rsid w:val="00A249D9"/>
    <w:rsid w:val="00A2585B"/>
    <w:rsid w:val="00A30851"/>
    <w:rsid w:val="00A320F3"/>
    <w:rsid w:val="00A336B0"/>
    <w:rsid w:val="00A36F22"/>
    <w:rsid w:val="00A41064"/>
    <w:rsid w:val="00A41090"/>
    <w:rsid w:val="00A44CAC"/>
    <w:rsid w:val="00A52154"/>
    <w:rsid w:val="00A52D73"/>
    <w:rsid w:val="00A5335D"/>
    <w:rsid w:val="00A54C15"/>
    <w:rsid w:val="00A55D34"/>
    <w:rsid w:val="00A55E28"/>
    <w:rsid w:val="00A57B55"/>
    <w:rsid w:val="00A6262E"/>
    <w:rsid w:val="00A632DE"/>
    <w:rsid w:val="00A63C13"/>
    <w:rsid w:val="00A66D02"/>
    <w:rsid w:val="00A736A5"/>
    <w:rsid w:val="00A744B2"/>
    <w:rsid w:val="00A749C6"/>
    <w:rsid w:val="00A75C0E"/>
    <w:rsid w:val="00A7689A"/>
    <w:rsid w:val="00A76BD9"/>
    <w:rsid w:val="00A7795A"/>
    <w:rsid w:val="00A807B5"/>
    <w:rsid w:val="00A81051"/>
    <w:rsid w:val="00A84506"/>
    <w:rsid w:val="00A86CEC"/>
    <w:rsid w:val="00A87BE1"/>
    <w:rsid w:val="00A93551"/>
    <w:rsid w:val="00A95572"/>
    <w:rsid w:val="00A95F14"/>
    <w:rsid w:val="00A97A30"/>
    <w:rsid w:val="00A97B57"/>
    <w:rsid w:val="00AA0DC9"/>
    <w:rsid w:val="00AA160C"/>
    <w:rsid w:val="00AA4530"/>
    <w:rsid w:val="00AA462C"/>
    <w:rsid w:val="00AA53A8"/>
    <w:rsid w:val="00AA5B21"/>
    <w:rsid w:val="00AB1418"/>
    <w:rsid w:val="00AB3586"/>
    <w:rsid w:val="00AB581F"/>
    <w:rsid w:val="00AC24CC"/>
    <w:rsid w:val="00AC5981"/>
    <w:rsid w:val="00AC5D42"/>
    <w:rsid w:val="00AC6017"/>
    <w:rsid w:val="00AC646E"/>
    <w:rsid w:val="00AC6D30"/>
    <w:rsid w:val="00AD2BB0"/>
    <w:rsid w:val="00AD33C2"/>
    <w:rsid w:val="00AD343E"/>
    <w:rsid w:val="00AD5989"/>
    <w:rsid w:val="00AE0682"/>
    <w:rsid w:val="00AE161A"/>
    <w:rsid w:val="00AE2D24"/>
    <w:rsid w:val="00AE2DD4"/>
    <w:rsid w:val="00AE59EC"/>
    <w:rsid w:val="00AE5B76"/>
    <w:rsid w:val="00AE6715"/>
    <w:rsid w:val="00AE7EAB"/>
    <w:rsid w:val="00AF043B"/>
    <w:rsid w:val="00AF179A"/>
    <w:rsid w:val="00AF38F7"/>
    <w:rsid w:val="00AF6F3C"/>
    <w:rsid w:val="00B0020A"/>
    <w:rsid w:val="00B02811"/>
    <w:rsid w:val="00B07430"/>
    <w:rsid w:val="00B1020D"/>
    <w:rsid w:val="00B10AC2"/>
    <w:rsid w:val="00B11EE9"/>
    <w:rsid w:val="00B1314D"/>
    <w:rsid w:val="00B1469A"/>
    <w:rsid w:val="00B1593C"/>
    <w:rsid w:val="00B1782D"/>
    <w:rsid w:val="00B211D3"/>
    <w:rsid w:val="00B2124E"/>
    <w:rsid w:val="00B220A8"/>
    <w:rsid w:val="00B235F2"/>
    <w:rsid w:val="00B2630E"/>
    <w:rsid w:val="00B26D8B"/>
    <w:rsid w:val="00B30F0C"/>
    <w:rsid w:val="00B3230B"/>
    <w:rsid w:val="00B336CF"/>
    <w:rsid w:val="00B34552"/>
    <w:rsid w:val="00B34C5A"/>
    <w:rsid w:val="00B40498"/>
    <w:rsid w:val="00B40EB2"/>
    <w:rsid w:val="00B41833"/>
    <w:rsid w:val="00B42E06"/>
    <w:rsid w:val="00B5023D"/>
    <w:rsid w:val="00B52B3D"/>
    <w:rsid w:val="00B54EC7"/>
    <w:rsid w:val="00B553EE"/>
    <w:rsid w:val="00B567BE"/>
    <w:rsid w:val="00B606D4"/>
    <w:rsid w:val="00B6385B"/>
    <w:rsid w:val="00B6424A"/>
    <w:rsid w:val="00B72877"/>
    <w:rsid w:val="00B73DE0"/>
    <w:rsid w:val="00B74332"/>
    <w:rsid w:val="00B74EDF"/>
    <w:rsid w:val="00B759EB"/>
    <w:rsid w:val="00B75AC2"/>
    <w:rsid w:val="00B828D8"/>
    <w:rsid w:val="00B83F03"/>
    <w:rsid w:val="00B84EAA"/>
    <w:rsid w:val="00B87B0B"/>
    <w:rsid w:val="00B90182"/>
    <w:rsid w:val="00B90838"/>
    <w:rsid w:val="00B90E68"/>
    <w:rsid w:val="00B91F03"/>
    <w:rsid w:val="00B92195"/>
    <w:rsid w:val="00B95CCF"/>
    <w:rsid w:val="00BA01F0"/>
    <w:rsid w:val="00BA08D6"/>
    <w:rsid w:val="00BA190C"/>
    <w:rsid w:val="00BA6835"/>
    <w:rsid w:val="00BA7A92"/>
    <w:rsid w:val="00BB026B"/>
    <w:rsid w:val="00BB3901"/>
    <w:rsid w:val="00BB3C7B"/>
    <w:rsid w:val="00BB4716"/>
    <w:rsid w:val="00BB53A0"/>
    <w:rsid w:val="00BB63B0"/>
    <w:rsid w:val="00BB6418"/>
    <w:rsid w:val="00BB6583"/>
    <w:rsid w:val="00BB6980"/>
    <w:rsid w:val="00BC0A87"/>
    <w:rsid w:val="00BC2D08"/>
    <w:rsid w:val="00BC33F7"/>
    <w:rsid w:val="00BC36A6"/>
    <w:rsid w:val="00BC4692"/>
    <w:rsid w:val="00BC685B"/>
    <w:rsid w:val="00BC6F10"/>
    <w:rsid w:val="00BC7BBC"/>
    <w:rsid w:val="00BD2949"/>
    <w:rsid w:val="00BD2C8E"/>
    <w:rsid w:val="00BD556E"/>
    <w:rsid w:val="00BD55A7"/>
    <w:rsid w:val="00BD57AD"/>
    <w:rsid w:val="00BD65B8"/>
    <w:rsid w:val="00BE0DCF"/>
    <w:rsid w:val="00BE12DA"/>
    <w:rsid w:val="00BE1693"/>
    <w:rsid w:val="00BE22BC"/>
    <w:rsid w:val="00BE2D47"/>
    <w:rsid w:val="00BE3E6A"/>
    <w:rsid w:val="00BE754F"/>
    <w:rsid w:val="00BE784F"/>
    <w:rsid w:val="00BF1842"/>
    <w:rsid w:val="00BF230C"/>
    <w:rsid w:val="00BF4A6F"/>
    <w:rsid w:val="00BF77D8"/>
    <w:rsid w:val="00C015D0"/>
    <w:rsid w:val="00C01CD9"/>
    <w:rsid w:val="00C033B8"/>
    <w:rsid w:val="00C03A89"/>
    <w:rsid w:val="00C03B7E"/>
    <w:rsid w:val="00C042A3"/>
    <w:rsid w:val="00C05E06"/>
    <w:rsid w:val="00C06218"/>
    <w:rsid w:val="00C06484"/>
    <w:rsid w:val="00C0696E"/>
    <w:rsid w:val="00C11EC8"/>
    <w:rsid w:val="00C122D9"/>
    <w:rsid w:val="00C13F9B"/>
    <w:rsid w:val="00C142AD"/>
    <w:rsid w:val="00C144D1"/>
    <w:rsid w:val="00C14BE5"/>
    <w:rsid w:val="00C15DAD"/>
    <w:rsid w:val="00C16A09"/>
    <w:rsid w:val="00C17C8F"/>
    <w:rsid w:val="00C21FD5"/>
    <w:rsid w:val="00C24F36"/>
    <w:rsid w:val="00C25BC9"/>
    <w:rsid w:val="00C310A3"/>
    <w:rsid w:val="00C31C1D"/>
    <w:rsid w:val="00C343FD"/>
    <w:rsid w:val="00C35509"/>
    <w:rsid w:val="00C36DE6"/>
    <w:rsid w:val="00C40550"/>
    <w:rsid w:val="00C409AC"/>
    <w:rsid w:val="00C471C7"/>
    <w:rsid w:val="00C55284"/>
    <w:rsid w:val="00C561E7"/>
    <w:rsid w:val="00C610C9"/>
    <w:rsid w:val="00C62AE6"/>
    <w:rsid w:val="00C63B83"/>
    <w:rsid w:val="00C7016F"/>
    <w:rsid w:val="00C73907"/>
    <w:rsid w:val="00C76D4D"/>
    <w:rsid w:val="00C7702E"/>
    <w:rsid w:val="00C82769"/>
    <w:rsid w:val="00C82A25"/>
    <w:rsid w:val="00C90EE0"/>
    <w:rsid w:val="00C952F4"/>
    <w:rsid w:val="00C96916"/>
    <w:rsid w:val="00C97075"/>
    <w:rsid w:val="00CA01FE"/>
    <w:rsid w:val="00CA075A"/>
    <w:rsid w:val="00CA22E0"/>
    <w:rsid w:val="00CA25EE"/>
    <w:rsid w:val="00CA35BE"/>
    <w:rsid w:val="00CA4C1B"/>
    <w:rsid w:val="00CA6A27"/>
    <w:rsid w:val="00CA73C5"/>
    <w:rsid w:val="00CA7BD3"/>
    <w:rsid w:val="00CB08DB"/>
    <w:rsid w:val="00CB40DD"/>
    <w:rsid w:val="00CB44E5"/>
    <w:rsid w:val="00CB5139"/>
    <w:rsid w:val="00CC0394"/>
    <w:rsid w:val="00CC28E1"/>
    <w:rsid w:val="00CC3642"/>
    <w:rsid w:val="00CC4281"/>
    <w:rsid w:val="00CC4EEB"/>
    <w:rsid w:val="00CD0621"/>
    <w:rsid w:val="00CD386D"/>
    <w:rsid w:val="00CE1B65"/>
    <w:rsid w:val="00CE28E7"/>
    <w:rsid w:val="00CE2CF6"/>
    <w:rsid w:val="00CE407D"/>
    <w:rsid w:val="00CE59BD"/>
    <w:rsid w:val="00CE5C6C"/>
    <w:rsid w:val="00CE65C6"/>
    <w:rsid w:val="00CE6E1C"/>
    <w:rsid w:val="00CE71F4"/>
    <w:rsid w:val="00CE72DC"/>
    <w:rsid w:val="00CF0492"/>
    <w:rsid w:val="00CF390C"/>
    <w:rsid w:val="00CF442B"/>
    <w:rsid w:val="00CF5AD7"/>
    <w:rsid w:val="00CF6106"/>
    <w:rsid w:val="00D01677"/>
    <w:rsid w:val="00D032F0"/>
    <w:rsid w:val="00D032FE"/>
    <w:rsid w:val="00D0624E"/>
    <w:rsid w:val="00D06A3B"/>
    <w:rsid w:val="00D12577"/>
    <w:rsid w:val="00D1305A"/>
    <w:rsid w:val="00D140AE"/>
    <w:rsid w:val="00D14B01"/>
    <w:rsid w:val="00D20160"/>
    <w:rsid w:val="00D22D32"/>
    <w:rsid w:val="00D23B02"/>
    <w:rsid w:val="00D243FB"/>
    <w:rsid w:val="00D30A8D"/>
    <w:rsid w:val="00D35D58"/>
    <w:rsid w:val="00D35FEC"/>
    <w:rsid w:val="00D434D1"/>
    <w:rsid w:val="00D43E20"/>
    <w:rsid w:val="00D44988"/>
    <w:rsid w:val="00D46E4B"/>
    <w:rsid w:val="00D50677"/>
    <w:rsid w:val="00D52AAF"/>
    <w:rsid w:val="00D566F0"/>
    <w:rsid w:val="00D56D01"/>
    <w:rsid w:val="00D570C0"/>
    <w:rsid w:val="00D61442"/>
    <w:rsid w:val="00D614EA"/>
    <w:rsid w:val="00D61E1B"/>
    <w:rsid w:val="00D6279D"/>
    <w:rsid w:val="00D706FA"/>
    <w:rsid w:val="00D717BA"/>
    <w:rsid w:val="00D7365C"/>
    <w:rsid w:val="00D778F4"/>
    <w:rsid w:val="00D81A00"/>
    <w:rsid w:val="00D822E3"/>
    <w:rsid w:val="00D82B90"/>
    <w:rsid w:val="00D83D50"/>
    <w:rsid w:val="00D84DBD"/>
    <w:rsid w:val="00D87590"/>
    <w:rsid w:val="00D87EC9"/>
    <w:rsid w:val="00D909D7"/>
    <w:rsid w:val="00D90C00"/>
    <w:rsid w:val="00D91402"/>
    <w:rsid w:val="00D925F7"/>
    <w:rsid w:val="00D940EC"/>
    <w:rsid w:val="00D9595C"/>
    <w:rsid w:val="00D96192"/>
    <w:rsid w:val="00DB3A27"/>
    <w:rsid w:val="00DB58D7"/>
    <w:rsid w:val="00DB64D5"/>
    <w:rsid w:val="00DC0115"/>
    <w:rsid w:val="00DC16B9"/>
    <w:rsid w:val="00DC44C4"/>
    <w:rsid w:val="00DC463F"/>
    <w:rsid w:val="00DC4B10"/>
    <w:rsid w:val="00DC557F"/>
    <w:rsid w:val="00DC690C"/>
    <w:rsid w:val="00DC6F67"/>
    <w:rsid w:val="00DD13DC"/>
    <w:rsid w:val="00DD3042"/>
    <w:rsid w:val="00DD37E3"/>
    <w:rsid w:val="00DD4BC8"/>
    <w:rsid w:val="00DD5D49"/>
    <w:rsid w:val="00DD5EC1"/>
    <w:rsid w:val="00DD5F17"/>
    <w:rsid w:val="00DE23B4"/>
    <w:rsid w:val="00DE2A18"/>
    <w:rsid w:val="00DE4466"/>
    <w:rsid w:val="00DE517F"/>
    <w:rsid w:val="00DE75FB"/>
    <w:rsid w:val="00DE7FAC"/>
    <w:rsid w:val="00DF056E"/>
    <w:rsid w:val="00DF339F"/>
    <w:rsid w:val="00DF6B31"/>
    <w:rsid w:val="00DF6B81"/>
    <w:rsid w:val="00DF77AB"/>
    <w:rsid w:val="00E00A76"/>
    <w:rsid w:val="00E03CEA"/>
    <w:rsid w:val="00E05319"/>
    <w:rsid w:val="00E05F45"/>
    <w:rsid w:val="00E1033D"/>
    <w:rsid w:val="00E1211F"/>
    <w:rsid w:val="00E12DF1"/>
    <w:rsid w:val="00E138E3"/>
    <w:rsid w:val="00E16969"/>
    <w:rsid w:val="00E16F20"/>
    <w:rsid w:val="00E1759D"/>
    <w:rsid w:val="00E21F64"/>
    <w:rsid w:val="00E23C12"/>
    <w:rsid w:val="00E25AE5"/>
    <w:rsid w:val="00E278AD"/>
    <w:rsid w:val="00E31881"/>
    <w:rsid w:val="00E32BA6"/>
    <w:rsid w:val="00E33848"/>
    <w:rsid w:val="00E419C2"/>
    <w:rsid w:val="00E431A5"/>
    <w:rsid w:val="00E4545D"/>
    <w:rsid w:val="00E45542"/>
    <w:rsid w:val="00E46AA7"/>
    <w:rsid w:val="00E52086"/>
    <w:rsid w:val="00E54940"/>
    <w:rsid w:val="00E5626C"/>
    <w:rsid w:val="00E5653F"/>
    <w:rsid w:val="00E6149B"/>
    <w:rsid w:val="00E632F6"/>
    <w:rsid w:val="00E63DD0"/>
    <w:rsid w:val="00E663AE"/>
    <w:rsid w:val="00E67814"/>
    <w:rsid w:val="00E70964"/>
    <w:rsid w:val="00E716DA"/>
    <w:rsid w:val="00E71F9F"/>
    <w:rsid w:val="00E757F2"/>
    <w:rsid w:val="00E765B6"/>
    <w:rsid w:val="00E77BB7"/>
    <w:rsid w:val="00E77DA8"/>
    <w:rsid w:val="00E80D78"/>
    <w:rsid w:val="00E826B6"/>
    <w:rsid w:val="00E829DD"/>
    <w:rsid w:val="00E82F88"/>
    <w:rsid w:val="00E8589B"/>
    <w:rsid w:val="00E91FFB"/>
    <w:rsid w:val="00E9299B"/>
    <w:rsid w:val="00E94535"/>
    <w:rsid w:val="00E95952"/>
    <w:rsid w:val="00E96705"/>
    <w:rsid w:val="00EA0A5B"/>
    <w:rsid w:val="00EA45D8"/>
    <w:rsid w:val="00EA4C91"/>
    <w:rsid w:val="00EA530F"/>
    <w:rsid w:val="00EA5800"/>
    <w:rsid w:val="00EA5839"/>
    <w:rsid w:val="00EA6710"/>
    <w:rsid w:val="00EB0927"/>
    <w:rsid w:val="00EB4F45"/>
    <w:rsid w:val="00EB4FE9"/>
    <w:rsid w:val="00EB67D3"/>
    <w:rsid w:val="00EB6D9B"/>
    <w:rsid w:val="00EB7405"/>
    <w:rsid w:val="00EC29FA"/>
    <w:rsid w:val="00EC4581"/>
    <w:rsid w:val="00EC58C2"/>
    <w:rsid w:val="00EC5D85"/>
    <w:rsid w:val="00ED0634"/>
    <w:rsid w:val="00ED22C0"/>
    <w:rsid w:val="00ED4415"/>
    <w:rsid w:val="00ED701A"/>
    <w:rsid w:val="00ED73BA"/>
    <w:rsid w:val="00ED7AAB"/>
    <w:rsid w:val="00ED7E39"/>
    <w:rsid w:val="00EE1367"/>
    <w:rsid w:val="00EE1C69"/>
    <w:rsid w:val="00EE43B0"/>
    <w:rsid w:val="00EE574A"/>
    <w:rsid w:val="00EE66A6"/>
    <w:rsid w:val="00EE6789"/>
    <w:rsid w:val="00EF0150"/>
    <w:rsid w:val="00EF04F1"/>
    <w:rsid w:val="00EF1D9B"/>
    <w:rsid w:val="00EF2A84"/>
    <w:rsid w:val="00F01425"/>
    <w:rsid w:val="00F01634"/>
    <w:rsid w:val="00F03DF6"/>
    <w:rsid w:val="00F04735"/>
    <w:rsid w:val="00F05F48"/>
    <w:rsid w:val="00F0613C"/>
    <w:rsid w:val="00F06C5C"/>
    <w:rsid w:val="00F1128B"/>
    <w:rsid w:val="00F12DD3"/>
    <w:rsid w:val="00F13B2D"/>
    <w:rsid w:val="00F146D7"/>
    <w:rsid w:val="00F17A73"/>
    <w:rsid w:val="00F20661"/>
    <w:rsid w:val="00F20DF0"/>
    <w:rsid w:val="00F21E85"/>
    <w:rsid w:val="00F22837"/>
    <w:rsid w:val="00F23F0B"/>
    <w:rsid w:val="00F25AE7"/>
    <w:rsid w:val="00F26729"/>
    <w:rsid w:val="00F31EDB"/>
    <w:rsid w:val="00F36170"/>
    <w:rsid w:val="00F37D50"/>
    <w:rsid w:val="00F400E2"/>
    <w:rsid w:val="00F4236C"/>
    <w:rsid w:val="00F43290"/>
    <w:rsid w:val="00F45C36"/>
    <w:rsid w:val="00F5123F"/>
    <w:rsid w:val="00F5503A"/>
    <w:rsid w:val="00F5630B"/>
    <w:rsid w:val="00F56F6F"/>
    <w:rsid w:val="00F57D30"/>
    <w:rsid w:val="00F57DD2"/>
    <w:rsid w:val="00F6363C"/>
    <w:rsid w:val="00F64D8C"/>
    <w:rsid w:val="00F66F5A"/>
    <w:rsid w:val="00F67FA7"/>
    <w:rsid w:val="00F72E32"/>
    <w:rsid w:val="00F731AF"/>
    <w:rsid w:val="00F7657A"/>
    <w:rsid w:val="00F77700"/>
    <w:rsid w:val="00F859ED"/>
    <w:rsid w:val="00F85A22"/>
    <w:rsid w:val="00F8730E"/>
    <w:rsid w:val="00F90890"/>
    <w:rsid w:val="00F90D44"/>
    <w:rsid w:val="00F911A4"/>
    <w:rsid w:val="00F91A84"/>
    <w:rsid w:val="00F92245"/>
    <w:rsid w:val="00F92B63"/>
    <w:rsid w:val="00F95529"/>
    <w:rsid w:val="00F95DDB"/>
    <w:rsid w:val="00F95F15"/>
    <w:rsid w:val="00F97808"/>
    <w:rsid w:val="00FA3295"/>
    <w:rsid w:val="00FA3F81"/>
    <w:rsid w:val="00FA47BC"/>
    <w:rsid w:val="00FA7137"/>
    <w:rsid w:val="00FA72CD"/>
    <w:rsid w:val="00FB1C6A"/>
    <w:rsid w:val="00FB1F3C"/>
    <w:rsid w:val="00FB2430"/>
    <w:rsid w:val="00FB2EC8"/>
    <w:rsid w:val="00FB5FB2"/>
    <w:rsid w:val="00FC0BD0"/>
    <w:rsid w:val="00FC17F5"/>
    <w:rsid w:val="00FC1A86"/>
    <w:rsid w:val="00FC2E6C"/>
    <w:rsid w:val="00FC3378"/>
    <w:rsid w:val="00FC38DA"/>
    <w:rsid w:val="00FC4854"/>
    <w:rsid w:val="00FD00E2"/>
    <w:rsid w:val="00FD05E1"/>
    <w:rsid w:val="00FD1191"/>
    <w:rsid w:val="00FD1DF7"/>
    <w:rsid w:val="00FD28E0"/>
    <w:rsid w:val="00FD4016"/>
    <w:rsid w:val="00FD4645"/>
    <w:rsid w:val="00FE2C5A"/>
    <w:rsid w:val="00FE410D"/>
    <w:rsid w:val="00FE54CA"/>
    <w:rsid w:val="00FE56E0"/>
    <w:rsid w:val="00FE685A"/>
    <w:rsid w:val="00FE7747"/>
    <w:rsid w:val="00FF1620"/>
    <w:rsid w:val="00FF2AB6"/>
    <w:rsid w:val="00FF36A7"/>
    <w:rsid w:val="00FF468A"/>
    <w:rsid w:val="00FF500A"/>
    <w:rsid w:val="00FF78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Note Heading" w:uiPriority="99"/>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876"/>
    <w:pPr>
      <w:overflowPunct w:val="0"/>
      <w:autoSpaceDE w:val="0"/>
      <w:autoSpaceDN w:val="0"/>
      <w:adjustRightInd w:val="0"/>
      <w:spacing w:after="180"/>
      <w:textAlignment w:val="baseline"/>
    </w:pPr>
  </w:style>
  <w:style w:type="paragraph" w:styleId="Heading1">
    <w:name w:val="heading 1"/>
    <w:next w:val="Normal"/>
    <w:qFormat/>
    <w:rsid w:val="00CC28E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rPr>
  </w:style>
  <w:style w:type="paragraph" w:styleId="Heading2">
    <w:name w:val="heading 2"/>
    <w:basedOn w:val="Heading1"/>
    <w:next w:val="Normal"/>
    <w:link w:val="Heading2Char"/>
    <w:qFormat/>
    <w:rsid w:val="00CC28E1"/>
    <w:pPr>
      <w:pBdr>
        <w:top w:val="none" w:sz="0" w:space="0" w:color="auto"/>
      </w:pBdr>
      <w:spacing w:before="180"/>
      <w:outlineLvl w:val="1"/>
    </w:pPr>
    <w:rPr>
      <w:sz w:val="32"/>
    </w:rPr>
  </w:style>
  <w:style w:type="paragraph" w:styleId="Heading3">
    <w:name w:val="heading 3"/>
    <w:basedOn w:val="Heading2"/>
    <w:next w:val="Normal"/>
    <w:link w:val="Heading3Char"/>
    <w:qFormat/>
    <w:rsid w:val="00CC28E1"/>
    <w:pPr>
      <w:spacing w:before="120"/>
      <w:outlineLvl w:val="2"/>
    </w:pPr>
    <w:rPr>
      <w:sz w:val="28"/>
    </w:rPr>
  </w:style>
  <w:style w:type="paragraph" w:styleId="Heading4">
    <w:name w:val="heading 4"/>
    <w:basedOn w:val="Heading3"/>
    <w:next w:val="Normal"/>
    <w:link w:val="Heading4Char"/>
    <w:qFormat/>
    <w:rsid w:val="00CC28E1"/>
    <w:pPr>
      <w:ind w:left="1418" w:hanging="1418"/>
      <w:outlineLvl w:val="3"/>
    </w:pPr>
    <w:rPr>
      <w:sz w:val="24"/>
    </w:rPr>
  </w:style>
  <w:style w:type="paragraph" w:styleId="Heading5">
    <w:name w:val="heading 5"/>
    <w:basedOn w:val="Heading4"/>
    <w:next w:val="Normal"/>
    <w:link w:val="Heading5Char"/>
    <w:qFormat/>
    <w:rsid w:val="00CC28E1"/>
    <w:pPr>
      <w:ind w:left="1701" w:hanging="1701"/>
      <w:outlineLvl w:val="4"/>
    </w:pPr>
    <w:rPr>
      <w:sz w:val="22"/>
    </w:rPr>
  </w:style>
  <w:style w:type="paragraph" w:styleId="Heading6">
    <w:name w:val="heading 6"/>
    <w:basedOn w:val="H6"/>
    <w:next w:val="Normal"/>
    <w:link w:val="Heading6Char"/>
    <w:qFormat/>
    <w:rsid w:val="00CC28E1"/>
    <w:pPr>
      <w:outlineLvl w:val="5"/>
    </w:pPr>
  </w:style>
  <w:style w:type="paragraph" w:styleId="Heading7">
    <w:name w:val="heading 7"/>
    <w:basedOn w:val="H6"/>
    <w:next w:val="Normal"/>
    <w:qFormat/>
    <w:rsid w:val="00CC28E1"/>
    <w:pPr>
      <w:outlineLvl w:val="6"/>
    </w:pPr>
  </w:style>
  <w:style w:type="paragraph" w:styleId="Heading8">
    <w:name w:val="heading 8"/>
    <w:basedOn w:val="Heading1"/>
    <w:next w:val="Normal"/>
    <w:qFormat/>
    <w:rsid w:val="00CC28E1"/>
    <w:pPr>
      <w:ind w:left="0" w:firstLine="0"/>
      <w:outlineLvl w:val="7"/>
    </w:pPr>
  </w:style>
  <w:style w:type="paragraph" w:styleId="Heading9">
    <w:name w:val="heading 9"/>
    <w:basedOn w:val="Heading8"/>
    <w:next w:val="Normal"/>
    <w:qFormat/>
    <w:rsid w:val="00CC28E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05319"/>
    <w:rPr>
      <w:rFonts w:ascii="Arial" w:hAnsi="Arial"/>
      <w:sz w:val="32"/>
      <w:lang w:val="en-GB"/>
    </w:rPr>
  </w:style>
  <w:style w:type="character" w:customStyle="1" w:styleId="Heading3Char">
    <w:name w:val="Heading 3 Char"/>
    <w:basedOn w:val="DefaultParagraphFont"/>
    <w:link w:val="Heading3"/>
    <w:rsid w:val="00C03A89"/>
    <w:rPr>
      <w:rFonts w:ascii="Arial" w:hAnsi="Arial"/>
      <w:sz w:val="28"/>
      <w:lang w:val="en-GB"/>
    </w:rPr>
  </w:style>
  <w:style w:type="character" w:customStyle="1" w:styleId="Heading4Char">
    <w:name w:val="Heading 4 Char"/>
    <w:basedOn w:val="DefaultParagraphFont"/>
    <w:link w:val="Heading4"/>
    <w:rsid w:val="00C03A89"/>
    <w:rPr>
      <w:rFonts w:ascii="Arial" w:hAnsi="Arial"/>
      <w:sz w:val="24"/>
      <w:lang w:val="en-GB"/>
    </w:rPr>
  </w:style>
  <w:style w:type="character" w:customStyle="1" w:styleId="Heading5Char">
    <w:name w:val="Heading 5 Char"/>
    <w:basedOn w:val="DefaultParagraphFont"/>
    <w:link w:val="Heading5"/>
    <w:rsid w:val="00C03A89"/>
    <w:rPr>
      <w:rFonts w:ascii="Arial" w:hAnsi="Arial"/>
      <w:sz w:val="22"/>
      <w:lang w:val="en-GB"/>
    </w:rPr>
  </w:style>
  <w:style w:type="paragraph" w:customStyle="1" w:styleId="H6">
    <w:name w:val="H6"/>
    <w:basedOn w:val="Heading5"/>
    <w:next w:val="Normal"/>
    <w:rsid w:val="00394860"/>
    <w:pPr>
      <w:ind w:left="1985" w:hanging="1985"/>
      <w:outlineLvl w:val="9"/>
    </w:pPr>
    <w:rPr>
      <w:sz w:val="20"/>
    </w:rPr>
  </w:style>
  <w:style w:type="character" w:customStyle="1" w:styleId="Heading6Char">
    <w:name w:val="Heading 6 Char"/>
    <w:basedOn w:val="DefaultParagraphFont"/>
    <w:link w:val="Heading6"/>
    <w:rsid w:val="00FE685A"/>
    <w:rPr>
      <w:rFonts w:ascii="Arial" w:hAnsi="Arial"/>
      <w:lang w:val="en-GB"/>
    </w:rPr>
  </w:style>
  <w:style w:type="paragraph" w:styleId="TOC9">
    <w:name w:val="toc 9"/>
    <w:basedOn w:val="TOC8"/>
    <w:uiPriority w:val="39"/>
    <w:rsid w:val="00CC28E1"/>
    <w:pPr>
      <w:ind w:left="1418" w:hanging="1418"/>
    </w:pPr>
  </w:style>
  <w:style w:type="paragraph" w:styleId="TOC8">
    <w:name w:val="toc 8"/>
    <w:basedOn w:val="TOC1"/>
    <w:uiPriority w:val="39"/>
    <w:rsid w:val="00CC28E1"/>
    <w:pPr>
      <w:spacing w:before="180"/>
      <w:ind w:left="2693" w:hanging="2693"/>
    </w:pPr>
    <w:rPr>
      <w:b/>
    </w:rPr>
  </w:style>
  <w:style w:type="paragraph" w:styleId="TOC1">
    <w:name w:val="toc 1"/>
    <w:uiPriority w:val="39"/>
    <w:rsid w:val="00CC28E1"/>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val="en-GB"/>
    </w:rPr>
  </w:style>
  <w:style w:type="paragraph" w:customStyle="1" w:styleId="EQ">
    <w:name w:val="EQ"/>
    <w:basedOn w:val="Normal"/>
    <w:next w:val="Normal"/>
    <w:rsid w:val="00CC28E1"/>
    <w:pPr>
      <w:keepLines/>
      <w:tabs>
        <w:tab w:val="center" w:pos="4536"/>
        <w:tab w:val="right" w:pos="9072"/>
      </w:tabs>
    </w:pPr>
    <w:rPr>
      <w:noProof/>
    </w:rPr>
  </w:style>
  <w:style w:type="character" w:customStyle="1" w:styleId="ZGSM">
    <w:name w:val="ZGSM"/>
    <w:rsid w:val="00CC28E1"/>
  </w:style>
  <w:style w:type="paragraph" w:styleId="Header">
    <w:name w:val="header"/>
    <w:link w:val="HeaderChar"/>
    <w:rsid w:val="00CC28E1"/>
    <w:pPr>
      <w:widowControl w:val="0"/>
      <w:overflowPunct w:val="0"/>
      <w:autoSpaceDE w:val="0"/>
      <w:autoSpaceDN w:val="0"/>
      <w:adjustRightInd w:val="0"/>
      <w:textAlignment w:val="baseline"/>
    </w:pPr>
    <w:rPr>
      <w:rFonts w:ascii="Arial" w:hAnsi="Arial"/>
      <w:b/>
      <w:noProof/>
      <w:sz w:val="18"/>
      <w:lang w:val="en-GB"/>
    </w:rPr>
  </w:style>
  <w:style w:type="character" w:customStyle="1" w:styleId="HeaderChar">
    <w:name w:val="Header Char"/>
    <w:basedOn w:val="DefaultParagraphFont"/>
    <w:link w:val="Header"/>
    <w:rsid w:val="008B3625"/>
    <w:rPr>
      <w:rFonts w:ascii="Arial" w:hAnsi="Arial"/>
      <w:b/>
      <w:noProof/>
      <w:sz w:val="18"/>
      <w:lang w:val="en-GB"/>
    </w:rPr>
  </w:style>
  <w:style w:type="paragraph" w:customStyle="1" w:styleId="ZD">
    <w:name w:val="ZD"/>
    <w:rsid w:val="00CC28E1"/>
    <w:pPr>
      <w:framePr w:wrap="notBeside" w:vAnchor="page" w:hAnchor="margin" w:y="15764"/>
      <w:widowControl w:val="0"/>
      <w:overflowPunct w:val="0"/>
      <w:autoSpaceDE w:val="0"/>
      <w:autoSpaceDN w:val="0"/>
      <w:adjustRightInd w:val="0"/>
      <w:textAlignment w:val="baseline"/>
    </w:pPr>
    <w:rPr>
      <w:rFonts w:ascii="Arial" w:hAnsi="Arial"/>
      <w:noProof/>
      <w:sz w:val="32"/>
      <w:lang w:val="en-GB"/>
    </w:rPr>
  </w:style>
  <w:style w:type="paragraph" w:styleId="TOC5">
    <w:name w:val="toc 5"/>
    <w:basedOn w:val="TOC4"/>
    <w:uiPriority w:val="39"/>
    <w:rsid w:val="00CC28E1"/>
    <w:pPr>
      <w:ind w:left="1701" w:hanging="1701"/>
    </w:pPr>
  </w:style>
  <w:style w:type="paragraph" w:styleId="TOC4">
    <w:name w:val="toc 4"/>
    <w:basedOn w:val="TOC3"/>
    <w:uiPriority w:val="39"/>
    <w:rsid w:val="00CC28E1"/>
    <w:pPr>
      <w:ind w:left="1418" w:hanging="1418"/>
    </w:pPr>
  </w:style>
  <w:style w:type="paragraph" w:styleId="TOC3">
    <w:name w:val="toc 3"/>
    <w:basedOn w:val="TOC2"/>
    <w:uiPriority w:val="39"/>
    <w:rsid w:val="00CC28E1"/>
    <w:pPr>
      <w:ind w:left="1134" w:hanging="1134"/>
    </w:pPr>
  </w:style>
  <w:style w:type="paragraph" w:styleId="TOC2">
    <w:name w:val="toc 2"/>
    <w:basedOn w:val="TOC1"/>
    <w:uiPriority w:val="39"/>
    <w:rsid w:val="00CC28E1"/>
    <w:pPr>
      <w:spacing w:before="0"/>
      <w:ind w:left="851" w:hanging="851"/>
    </w:pPr>
    <w:rPr>
      <w:sz w:val="20"/>
    </w:rPr>
  </w:style>
  <w:style w:type="paragraph" w:styleId="Index1">
    <w:name w:val="index 1"/>
    <w:basedOn w:val="Normal"/>
    <w:semiHidden/>
    <w:rsid w:val="00CC28E1"/>
    <w:pPr>
      <w:keepLines/>
    </w:pPr>
  </w:style>
  <w:style w:type="paragraph" w:styleId="Index2">
    <w:name w:val="index 2"/>
    <w:basedOn w:val="Index1"/>
    <w:semiHidden/>
    <w:rsid w:val="00CC28E1"/>
    <w:pPr>
      <w:ind w:left="284"/>
    </w:pPr>
  </w:style>
  <w:style w:type="paragraph" w:customStyle="1" w:styleId="TT">
    <w:name w:val="TT"/>
    <w:basedOn w:val="Heading1"/>
    <w:next w:val="Normal"/>
    <w:rsid w:val="00CC28E1"/>
    <w:pPr>
      <w:outlineLvl w:val="9"/>
    </w:pPr>
  </w:style>
  <w:style w:type="paragraph" w:styleId="Footer">
    <w:name w:val="footer"/>
    <w:basedOn w:val="Header"/>
    <w:link w:val="FooterChar"/>
    <w:rsid w:val="00CC28E1"/>
    <w:pPr>
      <w:jc w:val="center"/>
    </w:pPr>
    <w:rPr>
      <w:i/>
    </w:rPr>
  </w:style>
  <w:style w:type="character" w:customStyle="1" w:styleId="FooterChar">
    <w:name w:val="Footer Char"/>
    <w:link w:val="Footer"/>
    <w:rsid w:val="00BC33F7"/>
    <w:rPr>
      <w:rFonts w:ascii="Arial" w:hAnsi="Arial"/>
      <w:b/>
      <w:i/>
      <w:noProof/>
      <w:sz w:val="18"/>
      <w:lang w:val="en-GB"/>
    </w:rPr>
  </w:style>
  <w:style w:type="character" w:styleId="FootnoteReference">
    <w:name w:val="footnote reference"/>
    <w:basedOn w:val="DefaultParagraphFont"/>
    <w:semiHidden/>
    <w:rsid w:val="00CC28E1"/>
    <w:rPr>
      <w:b/>
      <w:position w:val="6"/>
      <w:sz w:val="16"/>
    </w:rPr>
  </w:style>
  <w:style w:type="paragraph" w:styleId="FootnoteText">
    <w:name w:val="footnote text"/>
    <w:basedOn w:val="Normal"/>
    <w:semiHidden/>
    <w:rsid w:val="00CC28E1"/>
    <w:pPr>
      <w:keepLines/>
      <w:ind w:left="454" w:hanging="454"/>
    </w:pPr>
    <w:rPr>
      <w:sz w:val="16"/>
    </w:rPr>
  </w:style>
  <w:style w:type="paragraph" w:customStyle="1" w:styleId="NF">
    <w:name w:val="NF"/>
    <w:basedOn w:val="NO"/>
    <w:rsid w:val="00CC28E1"/>
    <w:pPr>
      <w:keepNext/>
      <w:spacing w:after="0"/>
    </w:pPr>
    <w:rPr>
      <w:rFonts w:ascii="Arial" w:hAnsi="Arial"/>
      <w:sz w:val="18"/>
    </w:rPr>
  </w:style>
  <w:style w:type="paragraph" w:customStyle="1" w:styleId="NO">
    <w:name w:val="NO"/>
    <w:basedOn w:val="Normal"/>
    <w:link w:val="NOChar"/>
    <w:rsid w:val="0021242D"/>
    <w:pPr>
      <w:keepLines/>
      <w:tabs>
        <w:tab w:val="left" w:pos="1080"/>
      </w:tabs>
      <w:ind w:left="1080" w:hanging="796"/>
    </w:pPr>
  </w:style>
  <w:style w:type="character" w:customStyle="1" w:styleId="NOChar">
    <w:name w:val="NO Char"/>
    <w:basedOn w:val="DefaultParagraphFont"/>
    <w:link w:val="NO"/>
    <w:rsid w:val="0021242D"/>
  </w:style>
  <w:style w:type="paragraph" w:customStyle="1" w:styleId="PL">
    <w:name w:val="PL"/>
    <w:rsid w:val="00CC28E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rPr>
  </w:style>
  <w:style w:type="paragraph" w:customStyle="1" w:styleId="TAR">
    <w:name w:val="TAR"/>
    <w:basedOn w:val="TAL"/>
    <w:rsid w:val="00CC28E1"/>
    <w:pPr>
      <w:jc w:val="right"/>
    </w:pPr>
  </w:style>
  <w:style w:type="paragraph" w:customStyle="1" w:styleId="TAL">
    <w:name w:val="TAL"/>
    <w:basedOn w:val="Normal"/>
    <w:link w:val="TALChar1"/>
    <w:rsid w:val="00CC28E1"/>
    <w:pPr>
      <w:keepNext/>
      <w:keepLines/>
      <w:spacing w:after="0"/>
    </w:pPr>
    <w:rPr>
      <w:rFonts w:ascii="Arial" w:hAnsi="Arial"/>
      <w:sz w:val="18"/>
    </w:rPr>
  </w:style>
  <w:style w:type="character" w:customStyle="1" w:styleId="TALChar1">
    <w:name w:val="TAL Char1"/>
    <w:basedOn w:val="DefaultParagraphFont"/>
    <w:link w:val="TAL"/>
    <w:locked/>
    <w:rsid w:val="00D6279D"/>
    <w:rPr>
      <w:rFonts w:ascii="Arial" w:hAnsi="Arial"/>
      <w:sz w:val="18"/>
      <w:lang w:val="en-GB"/>
    </w:rPr>
  </w:style>
  <w:style w:type="paragraph" w:styleId="ListNumber2">
    <w:name w:val="List Number 2"/>
    <w:basedOn w:val="ListNumber"/>
    <w:rsid w:val="00CC28E1"/>
    <w:pPr>
      <w:ind w:left="851"/>
    </w:pPr>
  </w:style>
  <w:style w:type="paragraph" w:styleId="ListNumber">
    <w:name w:val="List Number"/>
    <w:basedOn w:val="List"/>
    <w:rsid w:val="00CC28E1"/>
  </w:style>
  <w:style w:type="paragraph" w:styleId="List">
    <w:name w:val="List"/>
    <w:basedOn w:val="Normal"/>
    <w:rsid w:val="00CC28E1"/>
    <w:pPr>
      <w:ind w:left="568" w:hanging="284"/>
    </w:pPr>
  </w:style>
  <w:style w:type="paragraph" w:customStyle="1" w:styleId="TAH">
    <w:name w:val="TAH"/>
    <w:basedOn w:val="TAC"/>
    <w:rsid w:val="00CC28E1"/>
    <w:rPr>
      <w:b/>
    </w:rPr>
  </w:style>
  <w:style w:type="paragraph" w:customStyle="1" w:styleId="TAC">
    <w:name w:val="TAC"/>
    <w:basedOn w:val="TAL"/>
    <w:rsid w:val="00CC28E1"/>
    <w:pPr>
      <w:jc w:val="center"/>
    </w:pPr>
  </w:style>
  <w:style w:type="paragraph" w:customStyle="1" w:styleId="LD">
    <w:name w:val="LD"/>
    <w:rsid w:val="00CC28E1"/>
    <w:pPr>
      <w:keepNext/>
      <w:keepLines/>
      <w:overflowPunct w:val="0"/>
      <w:autoSpaceDE w:val="0"/>
      <w:autoSpaceDN w:val="0"/>
      <w:adjustRightInd w:val="0"/>
      <w:spacing w:line="180" w:lineRule="exact"/>
      <w:textAlignment w:val="baseline"/>
    </w:pPr>
    <w:rPr>
      <w:rFonts w:ascii="Courier New" w:hAnsi="Courier New"/>
      <w:noProof/>
      <w:lang w:val="en-GB"/>
    </w:rPr>
  </w:style>
  <w:style w:type="paragraph" w:customStyle="1" w:styleId="EX">
    <w:name w:val="EX"/>
    <w:basedOn w:val="Normal"/>
    <w:rsid w:val="00CC28E1"/>
    <w:pPr>
      <w:keepLines/>
      <w:ind w:left="1702" w:hanging="1418"/>
    </w:pPr>
  </w:style>
  <w:style w:type="paragraph" w:customStyle="1" w:styleId="FP">
    <w:name w:val="FP"/>
    <w:basedOn w:val="Normal"/>
    <w:rsid w:val="00CC28E1"/>
    <w:pPr>
      <w:spacing w:after="0"/>
    </w:pPr>
  </w:style>
  <w:style w:type="paragraph" w:customStyle="1" w:styleId="NW">
    <w:name w:val="NW"/>
    <w:basedOn w:val="NO"/>
    <w:rsid w:val="00CC28E1"/>
    <w:pPr>
      <w:spacing w:after="0"/>
    </w:pPr>
  </w:style>
  <w:style w:type="paragraph" w:customStyle="1" w:styleId="EW">
    <w:name w:val="EW"/>
    <w:basedOn w:val="EX"/>
    <w:rsid w:val="00CC28E1"/>
    <w:pPr>
      <w:spacing w:after="0"/>
    </w:pPr>
  </w:style>
  <w:style w:type="paragraph" w:customStyle="1" w:styleId="B10">
    <w:name w:val="B1"/>
    <w:basedOn w:val="List"/>
    <w:rsid w:val="00CC28E1"/>
    <w:pPr>
      <w:ind w:left="738" w:hanging="454"/>
    </w:pPr>
  </w:style>
  <w:style w:type="paragraph" w:styleId="TOC6">
    <w:name w:val="toc 6"/>
    <w:basedOn w:val="TOC5"/>
    <w:next w:val="Normal"/>
    <w:uiPriority w:val="39"/>
    <w:rsid w:val="00CC28E1"/>
    <w:pPr>
      <w:ind w:left="1985" w:hanging="1985"/>
    </w:pPr>
  </w:style>
  <w:style w:type="paragraph" w:styleId="TOC7">
    <w:name w:val="toc 7"/>
    <w:basedOn w:val="TOC6"/>
    <w:next w:val="Normal"/>
    <w:uiPriority w:val="39"/>
    <w:rsid w:val="00CC28E1"/>
    <w:pPr>
      <w:ind w:left="2268" w:hanging="2268"/>
    </w:pPr>
  </w:style>
  <w:style w:type="paragraph" w:styleId="ListBullet2">
    <w:name w:val="List Bullet 2"/>
    <w:basedOn w:val="ListBullet"/>
    <w:rsid w:val="00CC28E1"/>
    <w:pPr>
      <w:ind w:left="851"/>
    </w:pPr>
  </w:style>
  <w:style w:type="paragraph" w:styleId="ListBullet">
    <w:name w:val="List Bullet"/>
    <w:basedOn w:val="List"/>
    <w:rsid w:val="00CC28E1"/>
  </w:style>
  <w:style w:type="paragraph" w:customStyle="1" w:styleId="EditorsNote">
    <w:name w:val="Editor's Note"/>
    <w:basedOn w:val="NO"/>
    <w:rsid w:val="00CC28E1"/>
    <w:rPr>
      <w:color w:val="FF0000"/>
    </w:rPr>
  </w:style>
  <w:style w:type="paragraph" w:customStyle="1" w:styleId="TH">
    <w:name w:val="TH"/>
    <w:basedOn w:val="FL"/>
    <w:next w:val="FL"/>
    <w:rsid w:val="00CC28E1"/>
  </w:style>
  <w:style w:type="paragraph" w:customStyle="1" w:styleId="FL">
    <w:name w:val="FL"/>
    <w:basedOn w:val="Normal"/>
    <w:rsid w:val="00CC28E1"/>
    <w:pPr>
      <w:keepNext/>
      <w:keepLines/>
      <w:spacing w:before="60"/>
      <w:jc w:val="center"/>
    </w:pPr>
    <w:rPr>
      <w:rFonts w:ascii="Arial" w:hAnsi="Arial"/>
      <w:b/>
    </w:rPr>
  </w:style>
  <w:style w:type="paragraph" w:customStyle="1" w:styleId="ZA">
    <w:name w:val="ZA"/>
    <w:rsid w:val="00CC28E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rPr>
  </w:style>
  <w:style w:type="paragraph" w:customStyle="1" w:styleId="ZB">
    <w:name w:val="ZB"/>
    <w:rsid w:val="00CC28E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rPr>
  </w:style>
  <w:style w:type="paragraph" w:customStyle="1" w:styleId="ZT">
    <w:name w:val="ZT"/>
    <w:rsid w:val="00CC28E1"/>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hAnsi="Arial"/>
      <w:b/>
      <w:sz w:val="34"/>
      <w:lang w:val="en-GB"/>
    </w:rPr>
  </w:style>
  <w:style w:type="paragraph" w:customStyle="1" w:styleId="ZU">
    <w:name w:val="ZU"/>
    <w:rsid w:val="00CC28E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rPr>
  </w:style>
  <w:style w:type="paragraph" w:customStyle="1" w:styleId="TAN">
    <w:name w:val="TAN"/>
    <w:basedOn w:val="TAL"/>
    <w:rsid w:val="00CC28E1"/>
    <w:pPr>
      <w:ind w:left="851" w:hanging="851"/>
    </w:pPr>
  </w:style>
  <w:style w:type="paragraph" w:customStyle="1" w:styleId="ZH">
    <w:name w:val="ZH"/>
    <w:rsid w:val="00CC28E1"/>
    <w:pPr>
      <w:framePr w:wrap="notBeside" w:vAnchor="page" w:hAnchor="margin" w:xAlign="center" w:y="6805"/>
      <w:widowControl w:val="0"/>
      <w:overflowPunct w:val="0"/>
      <w:autoSpaceDE w:val="0"/>
      <w:autoSpaceDN w:val="0"/>
      <w:adjustRightInd w:val="0"/>
      <w:textAlignment w:val="baseline"/>
    </w:pPr>
    <w:rPr>
      <w:rFonts w:ascii="Arial" w:hAnsi="Arial"/>
      <w:noProof/>
      <w:lang w:val="en-GB"/>
    </w:rPr>
  </w:style>
  <w:style w:type="paragraph" w:customStyle="1" w:styleId="TF">
    <w:name w:val="TF"/>
    <w:basedOn w:val="FL"/>
    <w:rsid w:val="00CC28E1"/>
    <w:pPr>
      <w:keepNext w:val="0"/>
      <w:spacing w:before="0" w:after="240"/>
    </w:pPr>
  </w:style>
  <w:style w:type="paragraph" w:customStyle="1" w:styleId="ZG">
    <w:name w:val="ZG"/>
    <w:rsid w:val="00CC28E1"/>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rPr>
  </w:style>
  <w:style w:type="paragraph" w:styleId="ListBullet3">
    <w:name w:val="List Bullet 3"/>
    <w:basedOn w:val="ListBullet2"/>
    <w:rsid w:val="00CC28E1"/>
    <w:pPr>
      <w:ind w:left="1135"/>
    </w:pPr>
  </w:style>
  <w:style w:type="paragraph" w:styleId="List2">
    <w:name w:val="List 2"/>
    <w:basedOn w:val="List"/>
    <w:rsid w:val="00CC28E1"/>
    <w:pPr>
      <w:ind w:left="851"/>
    </w:pPr>
  </w:style>
  <w:style w:type="paragraph" w:styleId="List3">
    <w:name w:val="List 3"/>
    <w:basedOn w:val="List2"/>
    <w:rsid w:val="00CC28E1"/>
    <w:pPr>
      <w:ind w:left="1135"/>
    </w:pPr>
  </w:style>
  <w:style w:type="paragraph" w:styleId="List4">
    <w:name w:val="List 4"/>
    <w:basedOn w:val="List3"/>
    <w:rsid w:val="00CC28E1"/>
    <w:pPr>
      <w:ind w:left="1418"/>
    </w:pPr>
  </w:style>
  <w:style w:type="paragraph" w:styleId="List5">
    <w:name w:val="List 5"/>
    <w:basedOn w:val="List4"/>
    <w:rsid w:val="00CC28E1"/>
    <w:pPr>
      <w:ind w:left="1702"/>
    </w:pPr>
  </w:style>
  <w:style w:type="paragraph" w:styleId="ListBullet4">
    <w:name w:val="List Bullet 4"/>
    <w:basedOn w:val="ListBullet3"/>
    <w:rsid w:val="00CC28E1"/>
    <w:pPr>
      <w:ind w:left="1418"/>
    </w:pPr>
  </w:style>
  <w:style w:type="paragraph" w:styleId="ListBullet5">
    <w:name w:val="List Bullet 5"/>
    <w:basedOn w:val="ListBullet4"/>
    <w:rsid w:val="00CC28E1"/>
    <w:pPr>
      <w:ind w:left="1702"/>
    </w:pPr>
  </w:style>
  <w:style w:type="paragraph" w:customStyle="1" w:styleId="B20">
    <w:name w:val="B2"/>
    <w:basedOn w:val="List2"/>
    <w:rsid w:val="00CC28E1"/>
    <w:pPr>
      <w:ind w:left="1191" w:hanging="454"/>
    </w:pPr>
  </w:style>
  <w:style w:type="paragraph" w:customStyle="1" w:styleId="B30">
    <w:name w:val="B3"/>
    <w:basedOn w:val="List3"/>
    <w:rsid w:val="00CC28E1"/>
    <w:pPr>
      <w:ind w:left="1645" w:hanging="454"/>
    </w:pPr>
  </w:style>
  <w:style w:type="paragraph" w:customStyle="1" w:styleId="B4">
    <w:name w:val="B4"/>
    <w:basedOn w:val="List4"/>
    <w:rsid w:val="00CC28E1"/>
    <w:pPr>
      <w:ind w:left="2098" w:hanging="454"/>
    </w:pPr>
  </w:style>
  <w:style w:type="paragraph" w:customStyle="1" w:styleId="B5">
    <w:name w:val="B5"/>
    <w:basedOn w:val="List5"/>
    <w:rsid w:val="00CC28E1"/>
    <w:pPr>
      <w:ind w:left="2552" w:hanging="454"/>
    </w:pPr>
  </w:style>
  <w:style w:type="paragraph" w:customStyle="1" w:styleId="ZTD">
    <w:name w:val="ZTD"/>
    <w:basedOn w:val="ZB"/>
    <w:rsid w:val="00CC28E1"/>
    <w:pPr>
      <w:framePr w:hRule="auto" w:wrap="notBeside" w:y="852"/>
    </w:pPr>
    <w:rPr>
      <w:i w:val="0"/>
      <w:sz w:val="40"/>
    </w:rPr>
  </w:style>
  <w:style w:type="paragraph" w:customStyle="1" w:styleId="ZV">
    <w:name w:val="ZV"/>
    <w:basedOn w:val="ZU"/>
    <w:rsid w:val="00CC28E1"/>
    <w:pPr>
      <w:framePr w:wrap="notBeside" w:y="16161"/>
    </w:pPr>
  </w:style>
  <w:style w:type="paragraph" w:styleId="IndexHeading">
    <w:name w:val="index heading"/>
    <w:basedOn w:val="Normal"/>
    <w:next w:val="Normal"/>
    <w:semiHidden/>
    <w:rsid w:val="00E71F9F"/>
    <w:pPr>
      <w:pBdr>
        <w:top w:val="single" w:sz="12" w:space="0" w:color="auto"/>
      </w:pBdr>
      <w:spacing w:before="360" w:after="240"/>
    </w:pPr>
    <w:rPr>
      <w:b/>
      <w:i/>
      <w:sz w:val="26"/>
    </w:rPr>
  </w:style>
  <w:style w:type="character" w:styleId="Hyperlink">
    <w:name w:val="Hyperlink"/>
    <w:basedOn w:val="DefaultParagraphFont"/>
    <w:uiPriority w:val="99"/>
    <w:rsid w:val="00E71F9F"/>
    <w:rPr>
      <w:color w:val="0000FF"/>
      <w:u w:val="single"/>
    </w:rPr>
  </w:style>
  <w:style w:type="character" w:styleId="FollowedHyperlink">
    <w:name w:val="FollowedHyperlink"/>
    <w:basedOn w:val="DefaultParagraphFont"/>
    <w:rsid w:val="00E71F9F"/>
    <w:rPr>
      <w:color w:val="800080"/>
      <w:u w:val="single"/>
    </w:rPr>
  </w:style>
  <w:style w:type="paragraph" w:customStyle="1" w:styleId="B3">
    <w:name w:val="B3+"/>
    <w:basedOn w:val="B30"/>
    <w:rsid w:val="00CC28E1"/>
    <w:pPr>
      <w:numPr>
        <w:numId w:val="3"/>
      </w:numPr>
      <w:tabs>
        <w:tab w:val="left" w:pos="1134"/>
      </w:tabs>
    </w:pPr>
  </w:style>
  <w:style w:type="paragraph" w:customStyle="1" w:styleId="B1">
    <w:name w:val="B1+"/>
    <w:basedOn w:val="B10"/>
    <w:rsid w:val="00CC28E1"/>
    <w:pPr>
      <w:numPr>
        <w:numId w:val="1"/>
      </w:numPr>
    </w:pPr>
  </w:style>
  <w:style w:type="paragraph" w:customStyle="1" w:styleId="B2">
    <w:name w:val="B2+"/>
    <w:basedOn w:val="B20"/>
    <w:rsid w:val="00CC28E1"/>
    <w:pPr>
      <w:numPr>
        <w:numId w:val="2"/>
      </w:numPr>
    </w:pPr>
  </w:style>
  <w:style w:type="paragraph" w:customStyle="1" w:styleId="BL">
    <w:name w:val="BL"/>
    <w:basedOn w:val="Normal"/>
    <w:rsid w:val="00CC28E1"/>
    <w:pPr>
      <w:tabs>
        <w:tab w:val="left" w:pos="851"/>
      </w:tabs>
    </w:pPr>
  </w:style>
  <w:style w:type="paragraph" w:customStyle="1" w:styleId="BN">
    <w:name w:val="BN"/>
    <w:basedOn w:val="Normal"/>
    <w:rsid w:val="00CC28E1"/>
    <w:pPr>
      <w:numPr>
        <w:numId w:val="59"/>
      </w:numPr>
    </w:pPr>
  </w:style>
  <w:style w:type="paragraph" w:styleId="BodyText">
    <w:name w:val="Body Text"/>
    <w:basedOn w:val="Normal"/>
    <w:rsid w:val="00E71F9F"/>
    <w:pPr>
      <w:keepNext/>
      <w:spacing w:after="140"/>
    </w:pPr>
  </w:style>
  <w:style w:type="paragraph" w:styleId="BlockText">
    <w:name w:val="Block Text"/>
    <w:basedOn w:val="Normal"/>
    <w:rsid w:val="00E71F9F"/>
    <w:pPr>
      <w:spacing w:after="120"/>
      <w:ind w:left="1440" w:right="1440"/>
    </w:pPr>
  </w:style>
  <w:style w:type="paragraph" w:styleId="BodyText2">
    <w:name w:val="Body Text 2"/>
    <w:basedOn w:val="Normal"/>
    <w:rsid w:val="00E71F9F"/>
    <w:pPr>
      <w:spacing w:after="120" w:line="480" w:lineRule="auto"/>
    </w:pPr>
  </w:style>
  <w:style w:type="paragraph" w:styleId="BodyText3">
    <w:name w:val="Body Text 3"/>
    <w:basedOn w:val="Normal"/>
    <w:rsid w:val="00E71F9F"/>
    <w:pPr>
      <w:spacing w:after="120"/>
    </w:pPr>
    <w:rPr>
      <w:sz w:val="16"/>
      <w:szCs w:val="16"/>
    </w:rPr>
  </w:style>
  <w:style w:type="paragraph" w:styleId="BodyTextFirstIndent">
    <w:name w:val="Body Text First Indent"/>
    <w:basedOn w:val="BodyText"/>
    <w:rsid w:val="00E71F9F"/>
    <w:pPr>
      <w:keepNext w:val="0"/>
      <w:spacing w:after="120"/>
      <w:ind w:firstLine="210"/>
    </w:pPr>
  </w:style>
  <w:style w:type="paragraph" w:styleId="BodyTextIndent">
    <w:name w:val="Body Text Indent"/>
    <w:basedOn w:val="Normal"/>
    <w:rsid w:val="00E71F9F"/>
    <w:pPr>
      <w:spacing w:after="120"/>
      <w:ind w:left="283"/>
    </w:pPr>
  </w:style>
  <w:style w:type="paragraph" w:styleId="BodyTextFirstIndent2">
    <w:name w:val="Body Text First Indent 2"/>
    <w:basedOn w:val="BodyTextIndent"/>
    <w:rsid w:val="00E71F9F"/>
    <w:pPr>
      <w:ind w:firstLine="210"/>
    </w:pPr>
  </w:style>
  <w:style w:type="paragraph" w:styleId="BodyTextIndent2">
    <w:name w:val="Body Text Indent 2"/>
    <w:basedOn w:val="Normal"/>
    <w:rsid w:val="00E71F9F"/>
    <w:pPr>
      <w:spacing w:after="120" w:line="480" w:lineRule="auto"/>
      <w:ind w:left="283"/>
    </w:pPr>
  </w:style>
  <w:style w:type="paragraph" w:styleId="BodyTextIndent3">
    <w:name w:val="Body Text Indent 3"/>
    <w:basedOn w:val="Normal"/>
    <w:rsid w:val="00E71F9F"/>
    <w:pPr>
      <w:spacing w:after="120"/>
      <w:ind w:left="283"/>
    </w:pPr>
    <w:rPr>
      <w:sz w:val="16"/>
      <w:szCs w:val="16"/>
    </w:rPr>
  </w:style>
  <w:style w:type="paragraph" w:styleId="Caption">
    <w:name w:val="caption"/>
    <w:basedOn w:val="Normal"/>
    <w:next w:val="Normal"/>
    <w:qFormat/>
    <w:rsid w:val="00E71F9F"/>
    <w:pPr>
      <w:spacing w:before="120" w:after="120"/>
    </w:pPr>
    <w:rPr>
      <w:b/>
      <w:bCs/>
    </w:rPr>
  </w:style>
  <w:style w:type="paragraph" w:styleId="Closing">
    <w:name w:val="Closing"/>
    <w:basedOn w:val="Normal"/>
    <w:rsid w:val="00E71F9F"/>
    <w:pPr>
      <w:ind w:left="4252"/>
    </w:pPr>
  </w:style>
  <w:style w:type="character" w:styleId="CommentReference">
    <w:name w:val="annotation reference"/>
    <w:basedOn w:val="DefaultParagraphFont"/>
    <w:rsid w:val="00E71F9F"/>
    <w:rPr>
      <w:sz w:val="16"/>
      <w:szCs w:val="16"/>
    </w:rPr>
  </w:style>
  <w:style w:type="paragraph" w:styleId="CommentText">
    <w:name w:val="annotation text"/>
    <w:basedOn w:val="Normal"/>
    <w:link w:val="CommentTextChar"/>
    <w:rsid w:val="00E71F9F"/>
  </w:style>
  <w:style w:type="character" w:customStyle="1" w:styleId="CommentTextChar">
    <w:name w:val="Comment Text Char"/>
    <w:basedOn w:val="DefaultParagraphFont"/>
    <w:link w:val="CommentText"/>
    <w:rsid w:val="008B3625"/>
    <w:rPr>
      <w:lang w:val="en-GB"/>
    </w:rPr>
  </w:style>
  <w:style w:type="paragraph" w:styleId="Date">
    <w:name w:val="Date"/>
    <w:basedOn w:val="Normal"/>
    <w:next w:val="Normal"/>
    <w:rsid w:val="00E71F9F"/>
  </w:style>
  <w:style w:type="paragraph" w:styleId="DocumentMap">
    <w:name w:val="Document Map"/>
    <w:basedOn w:val="Normal"/>
    <w:semiHidden/>
    <w:rsid w:val="00E71F9F"/>
    <w:pPr>
      <w:shd w:val="clear" w:color="auto" w:fill="000080"/>
    </w:pPr>
    <w:rPr>
      <w:rFonts w:ascii="Tahoma" w:hAnsi="Tahoma" w:cs="Tahoma"/>
    </w:rPr>
  </w:style>
  <w:style w:type="paragraph" w:styleId="E-mailSignature">
    <w:name w:val="E-mail Signature"/>
    <w:basedOn w:val="Normal"/>
    <w:rsid w:val="00E71F9F"/>
  </w:style>
  <w:style w:type="character" w:styleId="Emphasis">
    <w:name w:val="Emphasis"/>
    <w:basedOn w:val="DefaultParagraphFont"/>
    <w:qFormat/>
    <w:rsid w:val="00E71F9F"/>
    <w:rPr>
      <w:i/>
      <w:iCs/>
    </w:rPr>
  </w:style>
  <w:style w:type="character" w:styleId="EndnoteReference">
    <w:name w:val="endnote reference"/>
    <w:basedOn w:val="DefaultParagraphFont"/>
    <w:semiHidden/>
    <w:rsid w:val="00E71F9F"/>
    <w:rPr>
      <w:vertAlign w:val="superscript"/>
    </w:rPr>
  </w:style>
  <w:style w:type="paragraph" w:styleId="EndnoteText">
    <w:name w:val="endnote text"/>
    <w:basedOn w:val="Normal"/>
    <w:semiHidden/>
    <w:rsid w:val="00E71F9F"/>
  </w:style>
  <w:style w:type="paragraph" w:styleId="EnvelopeAddress">
    <w:name w:val="envelope address"/>
    <w:basedOn w:val="Normal"/>
    <w:rsid w:val="00E71F9F"/>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E71F9F"/>
    <w:rPr>
      <w:rFonts w:ascii="Arial" w:hAnsi="Arial" w:cs="Arial"/>
    </w:rPr>
  </w:style>
  <w:style w:type="character" w:styleId="HTMLAcronym">
    <w:name w:val="HTML Acronym"/>
    <w:basedOn w:val="DefaultParagraphFont"/>
    <w:rsid w:val="00E71F9F"/>
  </w:style>
  <w:style w:type="paragraph" w:styleId="HTMLAddress">
    <w:name w:val="HTML Address"/>
    <w:basedOn w:val="Normal"/>
    <w:rsid w:val="00E71F9F"/>
    <w:rPr>
      <w:i/>
      <w:iCs/>
    </w:rPr>
  </w:style>
  <w:style w:type="character" w:styleId="HTMLCite">
    <w:name w:val="HTML Cite"/>
    <w:basedOn w:val="DefaultParagraphFont"/>
    <w:rsid w:val="00E71F9F"/>
    <w:rPr>
      <w:i/>
      <w:iCs/>
    </w:rPr>
  </w:style>
  <w:style w:type="character" w:styleId="HTMLCode">
    <w:name w:val="HTML Code"/>
    <w:basedOn w:val="DefaultParagraphFont"/>
    <w:rsid w:val="00E71F9F"/>
    <w:rPr>
      <w:rFonts w:ascii="Courier New" w:hAnsi="Courier New"/>
      <w:sz w:val="20"/>
      <w:szCs w:val="20"/>
    </w:rPr>
  </w:style>
  <w:style w:type="character" w:styleId="HTMLDefinition">
    <w:name w:val="HTML Definition"/>
    <w:basedOn w:val="DefaultParagraphFont"/>
    <w:rsid w:val="00E71F9F"/>
    <w:rPr>
      <w:i/>
      <w:iCs/>
    </w:rPr>
  </w:style>
  <w:style w:type="character" w:styleId="HTMLKeyboard">
    <w:name w:val="HTML Keyboard"/>
    <w:basedOn w:val="DefaultParagraphFont"/>
    <w:rsid w:val="00E71F9F"/>
    <w:rPr>
      <w:rFonts w:ascii="Courier New" w:hAnsi="Courier New"/>
      <w:sz w:val="20"/>
      <w:szCs w:val="20"/>
    </w:rPr>
  </w:style>
  <w:style w:type="paragraph" w:styleId="HTMLPreformatted">
    <w:name w:val="HTML Preformatted"/>
    <w:basedOn w:val="Normal"/>
    <w:rsid w:val="00E71F9F"/>
    <w:rPr>
      <w:rFonts w:ascii="Courier New" w:hAnsi="Courier New" w:cs="Courier New"/>
    </w:rPr>
  </w:style>
  <w:style w:type="character" w:styleId="HTMLSample">
    <w:name w:val="HTML Sample"/>
    <w:basedOn w:val="DefaultParagraphFont"/>
    <w:rsid w:val="00E71F9F"/>
    <w:rPr>
      <w:rFonts w:ascii="Courier New" w:hAnsi="Courier New"/>
    </w:rPr>
  </w:style>
  <w:style w:type="character" w:styleId="HTMLTypewriter">
    <w:name w:val="HTML Typewriter"/>
    <w:basedOn w:val="DefaultParagraphFont"/>
    <w:rsid w:val="00E71F9F"/>
    <w:rPr>
      <w:rFonts w:ascii="Courier New" w:hAnsi="Courier New"/>
      <w:sz w:val="20"/>
      <w:szCs w:val="20"/>
    </w:rPr>
  </w:style>
  <w:style w:type="character" w:styleId="HTMLVariable">
    <w:name w:val="HTML Variable"/>
    <w:basedOn w:val="DefaultParagraphFont"/>
    <w:rsid w:val="00E71F9F"/>
    <w:rPr>
      <w:i/>
      <w:iCs/>
    </w:rPr>
  </w:style>
  <w:style w:type="paragraph" w:styleId="Index3">
    <w:name w:val="index 3"/>
    <w:basedOn w:val="Normal"/>
    <w:next w:val="Normal"/>
    <w:autoRedefine/>
    <w:semiHidden/>
    <w:rsid w:val="00E71F9F"/>
    <w:pPr>
      <w:ind w:left="600" w:hanging="200"/>
    </w:pPr>
  </w:style>
  <w:style w:type="paragraph" w:styleId="Index4">
    <w:name w:val="index 4"/>
    <w:basedOn w:val="Normal"/>
    <w:next w:val="Normal"/>
    <w:autoRedefine/>
    <w:semiHidden/>
    <w:rsid w:val="00E71F9F"/>
    <w:pPr>
      <w:ind w:left="800" w:hanging="200"/>
    </w:pPr>
  </w:style>
  <w:style w:type="paragraph" w:styleId="Index5">
    <w:name w:val="index 5"/>
    <w:basedOn w:val="Normal"/>
    <w:next w:val="Normal"/>
    <w:autoRedefine/>
    <w:semiHidden/>
    <w:rsid w:val="00E71F9F"/>
    <w:pPr>
      <w:ind w:left="1000" w:hanging="200"/>
    </w:pPr>
  </w:style>
  <w:style w:type="paragraph" w:styleId="Index6">
    <w:name w:val="index 6"/>
    <w:basedOn w:val="Normal"/>
    <w:next w:val="Normal"/>
    <w:autoRedefine/>
    <w:semiHidden/>
    <w:rsid w:val="00E71F9F"/>
    <w:pPr>
      <w:ind w:left="1200" w:hanging="200"/>
    </w:pPr>
  </w:style>
  <w:style w:type="paragraph" w:styleId="Index7">
    <w:name w:val="index 7"/>
    <w:basedOn w:val="Normal"/>
    <w:next w:val="Normal"/>
    <w:autoRedefine/>
    <w:semiHidden/>
    <w:rsid w:val="00E71F9F"/>
    <w:pPr>
      <w:ind w:left="1400" w:hanging="200"/>
    </w:pPr>
  </w:style>
  <w:style w:type="paragraph" w:styleId="Index8">
    <w:name w:val="index 8"/>
    <w:basedOn w:val="Normal"/>
    <w:next w:val="Normal"/>
    <w:autoRedefine/>
    <w:semiHidden/>
    <w:rsid w:val="00E71F9F"/>
    <w:pPr>
      <w:ind w:left="1600" w:hanging="200"/>
    </w:pPr>
  </w:style>
  <w:style w:type="paragraph" w:styleId="Index9">
    <w:name w:val="index 9"/>
    <w:basedOn w:val="Normal"/>
    <w:next w:val="Normal"/>
    <w:autoRedefine/>
    <w:semiHidden/>
    <w:rsid w:val="00E71F9F"/>
    <w:pPr>
      <w:ind w:left="1800" w:hanging="200"/>
    </w:pPr>
  </w:style>
  <w:style w:type="character" w:styleId="LineNumber">
    <w:name w:val="line number"/>
    <w:basedOn w:val="DefaultParagraphFont"/>
    <w:rsid w:val="00E71F9F"/>
  </w:style>
  <w:style w:type="paragraph" w:styleId="ListContinue">
    <w:name w:val="List Continue"/>
    <w:basedOn w:val="Normal"/>
    <w:rsid w:val="00E71F9F"/>
    <w:pPr>
      <w:spacing w:after="120"/>
      <w:ind w:left="283"/>
    </w:pPr>
  </w:style>
  <w:style w:type="paragraph" w:styleId="ListContinue2">
    <w:name w:val="List Continue 2"/>
    <w:basedOn w:val="Normal"/>
    <w:rsid w:val="00E71F9F"/>
    <w:pPr>
      <w:spacing w:after="120"/>
      <w:ind w:left="566"/>
    </w:pPr>
  </w:style>
  <w:style w:type="paragraph" w:styleId="ListContinue3">
    <w:name w:val="List Continue 3"/>
    <w:basedOn w:val="Normal"/>
    <w:rsid w:val="00E71F9F"/>
    <w:pPr>
      <w:spacing w:after="120"/>
      <w:ind w:left="849"/>
    </w:pPr>
  </w:style>
  <w:style w:type="paragraph" w:styleId="ListContinue4">
    <w:name w:val="List Continue 4"/>
    <w:basedOn w:val="Normal"/>
    <w:rsid w:val="00E71F9F"/>
    <w:pPr>
      <w:spacing w:after="120"/>
      <w:ind w:left="1132"/>
    </w:pPr>
  </w:style>
  <w:style w:type="paragraph" w:styleId="ListContinue5">
    <w:name w:val="List Continue 5"/>
    <w:basedOn w:val="Normal"/>
    <w:rsid w:val="00E71F9F"/>
    <w:pPr>
      <w:spacing w:after="120"/>
      <w:ind w:left="1415"/>
    </w:pPr>
  </w:style>
  <w:style w:type="paragraph" w:styleId="ListNumber3">
    <w:name w:val="List Number 3"/>
    <w:basedOn w:val="Normal"/>
    <w:rsid w:val="00E71F9F"/>
    <w:pPr>
      <w:numPr>
        <w:numId w:val="5"/>
      </w:numPr>
    </w:pPr>
  </w:style>
  <w:style w:type="paragraph" w:styleId="ListNumber4">
    <w:name w:val="List Number 4"/>
    <w:basedOn w:val="Normal"/>
    <w:rsid w:val="00E71F9F"/>
    <w:pPr>
      <w:numPr>
        <w:numId w:val="6"/>
      </w:numPr>
    </w:pPr>
  </w:style>
  <w:style w:type="paragraph" w:styleId="ListNumber5">
    <w:name w:val="List Number 5"/>
    <w:basedOn w:val="Normal"/>
    <w:rsid w:val="00E71F9F"/>
    <w:pPr>
      <w:numPr>
        <w:numId w:val="7"/>
      </w:numPr>
    </w:pPr>
  </w:style>
  <w:style w:type="paragraph" w:styleId="MacroText">
    <w:name w:val="macro"/>
    <w:semiHidden/>
    <w:rsid w:val="00E71F9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rPr>
  </w:style>
  <w:style w:type="paragraph" w:styleId="MessageHeader">
    <w:name w:val="Message Header"/>
    <w:basedOn w:val="Normal"/>
    <w:rsid w:val="00E71F9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uiPriority w:val="99"/>
    <w:rsid w:val="00E71F9F"/>
    <w:rPr>
      <w:sz w:val="24"/>
      <w:szCs w:val="24"/>
    </w:rPr>
  </w:style>
  <w:style w:type="paragraph" w:styleId="NormalIndent">
    <w:name w:val="Normal Indent"/>
    <w:basedOn w:val="Normal"/>
    <w:rsid w:val="00E71F9F"/>
    <w:pPr>
      <w:ind w:left="720"/>
    </w:pPr>
  </w:style>
  <w:style w:type="paragraph" w:styleId="NoteHeading">
    <w:name w:val="Note Heading"/>
    <w:basedOn w:val="Normal"/>
    <w:next w:val="Normal"/>
    <w:link w:val="NoteHeadingChar"/>
    <w:uiPriority w:val="99"/>
    <w:rsid w:val="00E71F9F"/>
  </w:style>
  <w:style w:type="character" w:customStyle="1" w:styleId="NoteHeadingChar">
    <w:name w:val="Note Heading Char"/>
    <w:basedOn w:val="DefaultParagraphFont"/>
    <w:link w:val="NoteHeading"/>
    <w:uiPriority w:val="99"/>
    <w:rsid w:val="001A3E41"/>
    <w:rPr>
      <w:lang w:val="en-GB"/>
    </w:rPr>
  </w:style>
  <w:style w:type="character" w:styleId="PageNumber">
    <w:name w:val="page number"/>
    <w:basedOn w:val="DefaultParagraphFont"/>
    <w:rsid w:val="00E71F9F"/>
  </w:style>
  <w:style w:type="paragraph" w:styleId="PlainText">
    <w:name w:val="Plain Text"/>
    <w:basedOn w:val="Normal"/>
    <w:rsid w:val="00E71F9F"/>
    <w:rPr>
      <w:rFonts w:ascii="Courier New" w:hAnsi="Courier New" w:cs="Courier New"/>
    </w:rPr>
  </w:style>
  <w:style w:type="paragraph" w:styleId="Salutation">
    <w:name w:val="Salutation"/>
    <w:basedOn w:val="Normal"/>
    <w:next w:val="Normal"/>
    <w:rsid w:val="00E71F9F"/>
  </w:style>
  <w:style w:type="paragraph" w:styleId="Signature">
    <w:name w:val="Signature"/>
    <w:basedOn w:val="Normal"/>
    <w:rsid w:val="00E71F9F"/>
    <w:pPr>
      <w:ind w:left="4252"/>
    </w:pPr>
  </w:style>
  <w:style w:type="character" w:styleId="Strong">
    <w:name w:val="Strong"/>
    <w:basedOn w:val="DefaultParagraphFont"/>
    <w:qFormat/>
    <w:rsid w:val="00E71F9F"/>
    <w:rPr>
      <w:b/>
      <w:bCs/>
    </w:rPr>
  </w:style>
  <w:style w:type="paragraph" w:styleId="Subtitle">
    <w:name w:val="Subtitle"/>
    <w:basedOn w:val="Normal"/>
    <w:qFormat/>
    <w:rsid w:val="00E71F9F"/>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E71F9F"/>
    <w:pPr>
      <w:ind w:left="200" w:hanging="200"/>
    </w:pPr>
  </w:style>
  <w:style w:type="paragraph" w:styleId="TableofFigures">
    <w:name w:val="table of figures"/>
    <w:basedOn w:val="Normal"/>
    <w:next w:val="Normal"/>
    <w:semiHidden/>
    <w:rsid w:val="00E71F9F"/>
    <w:pPr>
      <w:ind w:left="400" w:hanging="400"/>
    </w:pPr>
  </w:style>
  <w:style w:type="paragraph" w:styleId="Title">
    <w:name w:val="Title"/>
    <w:basedOn w:val="Normal"/>
    <w:qFormat/>
    <w:rsid w:val="00E71F9F"/>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E71F9F"/>
    <w:pPr>
      <w:spacing w:before="120"/>
    </w:pPr>
    <w:rPr>
      <w:rFonts w:ascii="Arial" w:hAnsi="Arial" w:cs="Arial"/>
      <w:b/>
      <w:bCs/>
      <w:sz w:val="24"/>
      <w:szCs w:val="24"/>
    </w:rPr>
  </w:style>
  <w:style w:type="paragraph" w:customStyle="1" w:styleId="TAJ">
    <w:name w:val="TAJ"/>
    <w:basedOn w:val="Normal"/>
    <w:rsid w:val="00CC28E1"/>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hAnsi="Tahoma" w:cs="Tahoma"/>
      <w:sz w:val="16"/>
      <w:szCs w:val="16"/>
    </w:rPr>
  </w:style>
  <w:style w:type="character" w:customStyle="1" w:styleId="BalloonTextChar">
    <w:name w:val="Balloon Text Char"/>
    <w:basedOn w:val="DefaultParagraphFont"/>
    <w:link w:val="BalloonText"/>
    <w:rsid w:val="00F12DD3"/>
    <w:rPr>
      <w:rFonts w:ascii="Tahoma" w:hAnsi="Tahoma" w:cs="Tahoma"/>
      <w:sz w:val="16"/>
      <w:szCs w:val="16"/>
      <w:lang w:eastAsia="en-US"/>
    </w:rPr>
  </w:style>
  <w:style w:type="character" w:customStyle="1" w:styleId="BodyTextChar">
    <w:name w:val="Body Text Char"/>
    <w:basedOn w:val="DefaultParagraphFont"/>
    <w:rsid w:val="001110D7"/>
  </w:style>
  <w:style w:type="paragraph" w:styleId="ListParagraph">
    <w:name w:val="List Paragraph"/>
    <w:basedOn w:val="Normal"/>
    <w:uiPriority w:val="34"/>
    <w:qFormat/>
    <w:rsid w:val="00653183"/>
    <w:pPr>
      <w:ind w:left="720"/>
      <w:contextualSpacing/>
    </w:pPr>
  </w:style>
  <w:style w:type="character" w:customStyle="1" w:styleId="st1">
    <w:name w:val="st1"/>
    <w:basedOn w:val="DefaultParagraphFont"/>
    <w:rsid w:val="005912DE"/>
  </w:style>
  <w:style w:type="paragraph" w:customStyle="1" w:styleId="AltNormal">
    <w:name w:val="AltNormal"/>
    <w:basedOn w:val="Normal"/>
    <w:rsid w:val="008B3625"/>
    <w:pPr>
      <w:tabs>
        <w:tab w:val="left" w:pos="284"/>
      </w:tabs>
      <w:overflowPunct/>
      <w:autoSpaceDE/>
      <w:autoSpaceDN/>
      <w:adjustRightInd/>
      <w:spacing w:before="120" w:after="0"/>
      <w:textAlignment w:val="auto"/>
    </w:pPr>
    <w:rPr>
      <w:rFonts w:ascii="Arial" w:hAnsi="Arial"/>
      <w:sz w:val="24"/>
      <w:szCs w:val="24"/>
    </w:rPr>
  </w:style>
  <w:style w:type="paragraph" w:styleId="CommentSubject">
    <w:name w:val="annotation subject"/>
    <w:basedOn w:val="CommentText"/>
    <w:next w:val="CommentText"/>
    <w:link w:val="CommentSubjectChar"/>
    <w:rsid w:val="008B3625"/>
    <w:rPr>
      <w:b/>
      <w:bCs/>
    </w:rPr>
  </w:style>
  <w:style w:type="character" w:customStyle="1" w:styleId="CommentSubjectChar">
    <w:name w:val="Comment Subject Char"/>
    <w:basedOn w:val="CommentTextChar"/>
    <w:link w:val="CommentSubject"/>
    <w:rsid w:val="008B3625"/>
    <w:rPr>
      <w:rFonts w:eastAsia="Times New Roman"/>
      <w:b/>
      <w:bCs/>
      <w:lang w:val="en-GB"/>
    </w:rPr>
  </w:style>
  <w:style w:type="paragraph" w:customStyle="1" w:styleId="Default">
    <w:name w:val="Default"/>
    <w:rsid w:val="008B3625"/>
    <w:pPr>
      <w:widowControl w:val="0"/>
      <w:autoSpaceDE w:val="0"/>
      <w:autoSpaceDN w:val="0"/>
      <w:adjustRightInd w:val="0"/>
    </w:pPr>
    <w:rPr>
      <w:color w:val="000000"/>
      <w:sz w:val="24"/>
      <w:szCs w:val="24"/>
    </w:rPr>
  </w:style>
  <w:style w:type="paragraph" w:styleId="Revision">
    <w:name w:val="Revision"/>
    <w:hidden/>
    <w:uiPriority w:val="99"/>
    <w:semiHidden/>
    <w:rsid w:val="008C63AC"/>
    <w:rPr>
      <w:lang w:val="en-GB"/>
    </w:rPr>
  </w:style>
  <w:style w:type="character" w:customStyle="1" w:styleId="TALChar">
    <w:name w:val="TAL Char"/>
    <w:rsid w:val="00A66D02"/>
    <w:rPr>
      <w:rFonts w:ascii="Arial" w:eastAsia="Times New Roman" w:hAnsi="Arial"/>
      <w:sz w:val="18"/>
      <w:lang w:eastAsia="en-US"/>
    </w:rPr>
  </w:style>
  <w:style w:type="paragraph" w:styleId="TOCHeading">
    <w:name w:val="TOC Heading"/>
    <w:basedOn w:val="Heading1"/>
    <w:next w:val="Normal"/>
    <w:uiPriority w:val="39"/>
    <w:semiHidden/>
    <w:unhideWhenUsed/>
    <w:qFormat/>
    <w:rsid w:val="000E059F"/>
    <w:pPr>
      <w:pBdr>
        <w:top w:val="none" w:sz="0" w:space="0" w:color="auto"/>
      </w:pBdr>
      <w:overflowPunct/>
      <w:autoSpaceDE/>
      <w:autoSpaceDN/>
      <w:adjustRightInd/>
      <w:spacing w:before="480" w:after="0" w:line="276" w:lineRule="auto"/>
      <w:ind w:left="0" w:firstLine="0"/>
      <w:textAlignment w:val="auto"/>
      <w:outlineLvl w:val="9"/>
    </w:pPr>
    <w:rPr>
      <w:rFonts w:ascii="Cambria" w:hAnsi="Cambria"/>
      <w:b/>
      <w:bCs/>
      <w:color w:val="365F91"/>
      <w:sz w:val="28"/>
      <w:szCs w:val="28"/>
      <w:lang w:val="en-US"/>
    </w:rPr>
  </w:style>
  <w:style w:type="paragraph" w:customStyle="1" w:styleId="TB1">
    <w:name w:val="TB1"/>
    <w:basedOn w:val="Normal"/>
    <w:qFormat/>
    <w:rsid w:val="00CC28E1"/>
    <w:pPr>
      <w:keepNext/>
      <w:keepLines/>
      <w:numPr>
        <w:numId w:val="14"/>
      </w:numPr>
      <w:tabs>
        <w:tab w:val="left" w:pos="720"/>
      </w:tabs>
      <w:spacing w:after="0"/>
      <w:ind w:left="737" w:hanging="380"/>
    </w:pPr>
    <w:rPr>
      <w:rFonts w:ascii="Arial" w:hAnsi="Arial"/>
      <w:sz w:val="18"/>
    </w:rPr>
  </w:style>
  <w:style w:type="paragraph" w:customStyle="1" w:styleId="TB2">
    <w:name w:val="TB2"/>
    <w:basedOn w:val="Normal"/>
    <w:qFormat/>
    <w:rsid w:val="00CC28E1"/>
    <w:pPr>
      <w:keepNext/>
      <w:keepLines/>
      <w:numPr>
        <w:numId w:val="15"/>
      </w:numPr>
      <w:tabs>
        <w:tab w:val="left" w:pos="1109"/>
      </w:tabs>
      <w:spacing w:after="0"/>
      <w:ind w:left="1100" w:hanging="380"/>
    </w:pPr>
    <w:rPr>
      <w:rFonts w:ascii="Arial" w:hAnsi="Arial"/>
      <w:sz w:val="18"/>
    </w:rPr>
  </w:style>
</w:styles>
</file>

<file path=word/webSettings.xml><?xml version="1.0" encoding="utf-8"?>
<w:webSettings xmlns:r="http://schemas.openxmlformats.org/officeDocument/2006/relationships" xmlns:w="http://schemas.openxmlformats.org/wordprocessingml/2006/main">
  <w:divs>
    <w:div w:id="41949047">
      <w:bodyDiv w:val="1"/>
      <w:marLeft w:val="0"/>
      <w:marRight w:val="0"/>
      <w:marTop w:val="0"/>
      <w:marBottom w:val="0"/>
      <w:divBdr>
        <w:top w:val="none" w:sz="0" w:space="0" w:color="auto"/>
        <w:left w:val="none" w:sz="0" w:space="0" w:color="auto"/>
        <w:bottom w:val="none" w:sz="0" w:space="0" w:color="auto"/>
        <w:right w:val="none" w:sz="0" w:space="0" w:color="auto"/>
      </w:divBdr>
    </w:div>
    <w:div w:id="12288664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74433636">
      <w:bodyDiv w:val="1"/>
      <w:marLeft w:val="0"/>
      <w:marRight w:val="0"/>
      <w:marTop w:val="0"/>
      <w:marBottom w:val="0"/>
      <w:divBdr>
        <w:top w:val="none" w:sz="0" w:space="0" w:color="auto"/>
        <w:left w:val="none" w:sz="0" w:space="0" w:color="auto"/>
        <w:bottom w:val="none" w:sz="0" w:space="0" w:color="auto"/>
        <w:right w:val="none" w:sz="0" w:space="0" w:color="auto"/>
      </w:divBdr>
    </w:div>
    <w:div w:id="968977326">
      <w:bodyDiv w:val="1"/>
      <w:marLeft w:val="0"/>
      <w:marRight w:val="0"/>
      <w:marTop w:val="0"/>
      <w:marBottom w:val="0"/>
      <w:divBdr>
        <w:top w:val="none" w:sz="0" w:space="0" w:color="auto"/>
        <w:left w:val="none" w:sz="0" w:space="0" w:color="auto"/>
        <w:bottom w:val="none" w:sz="0" w:space="0" w:color="auto"/>
        <w:right w:val="none" w:sz="0" w:space="0" w:color="auto"/>
      </w:divBdr>
    </w:div>
    <w:div w:id="972298253">
      <w:bodyDiv w:val="1"/>
      <w:marLeft w:val="0"/>
      <w:marRight w:val="0"/>
      <w:marTop w:val="0"/>
      <w:marBottom w:val="0"/>
      <w:divBdr>
        <w:top w:val="none" w:sz="0" w:space="0" w:color="auto"/>
        <w:left w:val="none" w:sz="0" w:space="0" w:color="auto"/>
        <w:bottom w:val="none" w:sz="0" w:space="0" w:color="auto"/>
        <w:right w:val="none" w:sz="0" w:space="0" w:color="auto"/>
      </w:divBdr>
      <w:divsChild>
        <w:div w:id="3440230">
          <w:marLeft w:val="0"/>
          <w:marRight w:val="0"/>
          <w:marTop w:val="0"/>
          <w:marBottom w:val="0"/>
          <w:divBdr>
            <w:top w:val="none" w:sz="0" w:space="0" w:color="auto"/>
            <w:left w:val="none" w:sz="0" w:space="0" w:color="auto"/>
            <w:bottom w:val="none" w:sz="0" w:space="0" w:color="auto"/>
            <w:right w:val="none" w:sz="0" w:space="0" w:color="auto"/>
          </w:divBdr>
          <w:divsChild>
            <w:div w:id="303968546">
              <w:marLeft w:val="0"/>
              <w:marRight w:val="0"/>
              <w:marTop w:val="0"/>
              <w:marBottom w:val="0"/>
              <w:divBdr>
                <w:top w:val="single" w:sz="4" w:space="11" w:color="CCCCCC"/>
                <w:left w:val="single" w:sz="4" w:space="16" w:color="CCCCCC"/>
                <w:bottom w:val="none" w:sz="0" w:space="11" w:color="CCCCCC"/>
                <w:right w:val="single" w:sz="4" w:space="16" w:color="CCCCCC"/>
              </w:divBdr>
            </w:div>
          </w:divsChild>
        </w:div>
      </w:divsChild>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215504376">
      <w:bodyDiv w:val="1"/>
      <w:marLeft w:val="0"/>
      <w:marRight w:val="0"/>
      <w:marTop w:val="0"/>
      <w:marBottom w:val="0"/>
      <w:divBdr>
        <w:top w:val="none" w:sz="0" w:space="0" w:color="auto"/>
        <w:left w:val="none" w:sz="0" w:space="0" w:color="auto"/>
        <w:bottom w:val="none" w:sz="0" w:space="0" w:color="auto"/>
        <w:right w:val="none" w:sz="0" w:space="0" w:color="auto"/>
      </w:divBdr>
      <w:divsChild>
        <w:div w:id="1201094916">
          <w:marLeft w:val="0"/>
          <w:marRight w:val="0"/>
          <w:marTop w:val="0"/>
          <w:marBottom w:val="0"/>
          <w:divBdr>
            <w:top w:val="none" w:sz="0" w:space="0" w:color="auto"/>
            <w:left w:val="none" w:sz="0" w:space="0" w:color="auto"/>
            <w:bottom w:val="none" w:sz="0" w:space="0" w:color="auto"/>
            <w:right w:val="none" w:sz="0" w:space="0" w:color="auto"/>
          </w:divBdr>
          <w:divsChild>
            <w:div w:id="8070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1703">
      <w:bodyDiv w:val="1"/>
      <w:marLeft w:val="0"/>
      <w:marRight w:val="0"/>
      <w:marTop w:val="0"/>
      <w:marBottom w:val="0"/>
      <w:divBdr>
        <w:top w:val="none" w:sz="0" w:space="0" w:color="auto"/>
        <w:left w:val="none" w:sz="0" w:space="0" w:color="auto"/>
        <w:bottom w:val="none" w:sz="0" w:space="0" w:color="auto"/>
        <w:right w:val="none" w:sz="0" w:space="0" w:color="auto"/>
      </w:divBdr>
      <w:divsChild>
        <w:div w:id="1318609539">
          <w:marLeft w:val="0"/>
          <w:marRight w:val="0"/>
          <w:marTop w:val="0"/>
          <w:marBottom w:val="0"/>
          <w:divBdr>
            <w:top w:val="none" w:sz="0" w:space="0" w:color="auto"/>
            <w:left w:val="none" w:sz="0" w:space="0" w:color="auto"/>
            <w:bottom w:val="none" w:sz="0" w:space="0" w:color="auto"/>
            <w:right w:val="none" w:sz="0" w:space="0" w:color="auto"/>
          </w:divBdr>
          <w:divsChild>
            <w:div w:id="2133984508">
              <w:marLeft w:val="0"/>
              <w:marRight w:val="0"/>
              <w:marTop w:val="0"/>
              <w:marBottom w:val="0"/>
              <w:divBdr>
                <w:top w:val="single" w:sz="4" w:space="11" w:color="CCCCCC"/>
                <w:left w:val="single" w:sz="4" w:space="16" w:color="CCCCCC"/>
                <w:bottom w:val="none" w:sz="0" w:space="11" w:color="CCCCCC"/>
                <w:right w:val="single" w:sz="4" w:space="16" w:color="CCCCCC"/>
              </w:divBdr>
            </w:div>
          </w:divsChild>
        </w:div>
      </w:divsChild>
    </w:div>
    <w:div w:id="1490828653">
      <w:bodyDiv w:val="1"/>
      <w:marLeft w:val="0"/>
      <w:marRight w:val="0"/>
      <w:marTop w:val="0"/>
      <w:marBottom w:val="0"/>
      <w:divBdr>
        <w:top w:val="none" w:sz="0" w:space="0" w:color="auto"/>
        <w:left w:val="none" w:sz="0" w:space="0" w:color="auto"/>
        <w:bottom w:val="none" w:sz="0" w:space="0" w:color="auto"/>
        <w:right w:val="none" w:sz="0" w:space="0" w:color="auto"/>
      </w:divBdr>
      <w:divsChild>
        <w:div w:id="878978159">
          <w:marLeft w:val="0"/>
          <w:marRight w:val="0"/>
          <w:marTop w:val="0"/>
          <w:marBottom w:val="240"/>
          <w:divBdr>
            <w:top w:val="none" w:sz="0" w:space="0" w:color="auto"/>
            <w:left w:val="none" w:sz="0" w:space="0" w:color="auto"/>
            <w:bottom w:val="none" w:sz="0" w:space="0" w:color="auto"/>
            <w:right w:val="none" w:sz="0" w:space="0" w:color="auto"/>
          </w:divBdr>
        </w:div>
      </w:divsChild>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1" Type="http://schemas.openxmlformats.org/officeDocument/2006/relationships/customXml" Target="../customXml/item21.xml"/><Relationship Id="rId42" Type="http://schemas.openxmlformats.org/officeDocument/2006/relationships/footnotes" Target="footnotes.xml"/><Relationship Id="rId63" Type="http://schemas.openxmlformats.org/officeDocument/2006/relationships/oleObject" Target="embeddings/oleObject8.bin"/><Relationship Id="rId84" Type="http://schemas.openxmlformats.org/officeDocument/2006/relationships/image" Target="media/image20.emf"/><Relationship Id="rId138" Type="http://schemas.openxmlformats.org/officeDocument/2006/relationships/image" Target="media/image47.emf"/><Relationship Id="rId159" Type="http://schemas.openxmlformats.org/officeDocument/2006/relationships/oleObject" Target="embeddings/oleObject54.bin"/><Relationship Id="rId170" Type="http://schemas.openxmlformats.org/officeDocument/2006/relationships/image" Target="media/image63.emf"/><Relationship Id="rId191" Type="http://schemas.openxmlformats.org/officeDocument/2006/relationships/oleObject" Target="embeddings/oleObject68.bin"/><Relationship Id="rId205" Type="http://schemas.openxmlformats.org/officeDocument/2006/relationships/package" Target="embeddings/Microsoft_Office_Excel_Worksheet7.xlsx"/><Relationship Id="rId226" Type="http://schemas.openxmlformats.org/officeDocument/2006/relationships/image" Target="media/image91.emf"/><Relationship Id="rId247" Type="http://schemas.openxmlformats.org/officeDocument/2006/relationships/oleObject" Target="embeddings/oleObject88.bin"/><Relationship Id="rId107" Type="http://schemas.openxmlformats.org/officeDocument/2006/relationships/oleObject" Target="embeddings/oleObject28.bin"/><Relationship Id="rId268" Type="http://schemas.openxmlformats.org/officeDocument/2006/relationships/image" Target="media/image112.emf"/><Relationship Id="rId289" Type="http://schemas.openxmlformats.org/officeDocument/2006/relationships/footer" Target="footer1.xml"/><Relationship Id="rId11" Type="http://schemas.openxmlformats.org/officeDocument/2006/relationships/customXml" Target="../customXml/item11.xml"/><Relationship Id="rId32" Type="http://schemas.openxmlformats.org/officeDocument/2006/relationships/customXml" Target="../customXml/item32.xml"/><Relationship Id="rId53" Type="http://schemas.openxmlformats.org/officeDocument/2006/relationships/oleObject" Target="embeddings/oleObject3.bin"/><Relationship Id="rId74" Type="http://schemas.openxmlformats.org/officeDocument/2006/relationships/image" Target="media/image15.emf"/><Relationship Id="rId128" Type="http://schemas.openxmlformats.org/officeDocument/2006/relationships/image" Target="media/image42.emf"/><Relationship Id="rId149" Type="http://schemas.openxmlformats.org/officeDocument/2006/relationships/oleObject" Target="embeddings/oleObject49.bin"/><Relationship Id="rId5" Type="http://schemas.openxmlformats.org/officeDocument/2006/relationships/customXml" Target="../customXml/item5.xml"/><Relationship Id="rId95" Type="http://schemas.openxmlformats.org/officeDocument/2006/relationships/oleObject" Target="embeddings/oleObject22.bin"/><Relationship Id="rId160" Type="http://schemas.openxmlformats.org/officeDocument/2006/relationships/image" Target="media/image58.emf"/><Relationship Id="rId181" Type="http://schemas.openxmlformats.org/officeDocument/2006/relationships/package" Target="embeddings/Microsoft_Office_Word_Document3.docx"/><Relationship Id="rId216" Type="http://schemas.openxmlformats.org/officeDocument/2006/relationships/image" Target="media/image86.emf"/><Relationship Id="rId237" Type="http://schemas.openxmlformats.org/officeDocument/2006/relationships/oleObject" Target="embeddings/oleObject83.bin"/><Relationship Id="rId258" Type="http://schemas.openxmlformats.org/officeDocument/2006/relationships/image" Target="media/image107.emf"/><Relationship Id="rId279" Type="http://schemas.openxmlformats.org/officeDocument/2006/relationships/oleObject" Target="embeddings/oleObject104.bin"/><Relationship Id="rId22" Type="http://schemas.openxmlformats.org/officeDocument/2006/relationships/customXml" Target="../customXml/item22.xml"/><Relationship Id="rId43" Type="http://schemas.openxmlformats.org/officeDocument/2006/relationships/endnotes" Target="endnotes.xml"/><Relationship Id="rId64" Type="http://schemas.openxmlformats.org/officeDocument/2006/relationships/image" Target="media/image10.emf"/><Relationship Id="rId118" Type="http://schemas.openxmlformats.org/officeDocument/2006/relationships/image" Target="media/image37.emf"/><Relationship Id="rId139" Type="http://schemas.openxmlformats.org/officeDocument/2006/relationships/oleObject" Target="embeddings/oleObject44.bin"/><Relationship Id="rId290" Type="http://schemas.openxmlformats.org/officeDocument/2006/relationships/fontTable" Target="fontTable.xml"/><Relationship Id="rId85" Type="http://schemas.openxmlformats.org/officeDocument/2006/relationships/oleObject" Target="embeddings/oleObject17.bin"/><Relationship Id="rId150" Type="http://schemas.openxmlformats.org/officeDocument/2006/relationships/image" Target="media/image53.emf"/><Relationship Id="rId171" Type="http://schemas.openxmlformats.org/officeDocument/2006/relationships/oleObject" Target="embeddings/oleObject60.bin"/><Relationship Id="rId192" Type="http://schemas.openxmlformats.org/officeDocument/2006/relationships/image" Target="media/image74.emf"/><Relationship Id="rId206" Type="http://schemas.openxmlformats.org/officeDocument/2006/relationships/image" Target="media/image81.emf"/><Relationship Id="rId227" Type="http://schemas.openxmlformats.org/officeDocument/2006/relationships/package" Target="embeddings/Microsoft_Office_Word_Document12.docx"/><Relationship Id="rId248" Type="http://schemas.openxmlformats.org/officeDocument/2006/relationships/image" Target="media/image102.emf"/><Relationship Id="rId269" Type="http://schemas.openxmlformats.org/officeDocument/2006/relationships/oleObject" Target="embeddings/oleObject99.bin"/><Relationship Id="rId12" Type="http://schemas.openxmlformats.org/officeDocument/2006/relationships/customXml" Target="../customXml/item12.xml"/><Relationship Id="rId33" Type="http://schemas.openxmlformats.org/officeDocument/2006/relationships/customXml" Target="../customXml/item33.xml"/><Relationship Id="rId108" Type="http://schemas.openxmlformats.org/officeDocument/2006/relationships/image" Target="media/image32.emf"/><Relationship Id="rId129" Type="http://schemas.openxmlformats.org/officeDocument/2006/relationships/oleObject" Target="embeddings/oleObject39.bin"/><Relationship Id="rId280" Type="http://schemas.openxmlformats.org/officeDocument/2006/relationships/image" Target="media/image118.emf"/><Relationship Id="rId54" Type="http://schemas.openxmlformats.org/officeDocument/2006/relationships/image" Target="media/image5.emf"/><Relationship Id="rId75" Type="http://schemas.openxmlformats.org/officeDocument/2006/relationships/oleObject" Target="embeddings/oleObject13.bin"/><Relationship Id="rId96" Type="http://schemas.openxmlformats.org/officeDocument/2006/relationships/image" Target="media/image26.emf"/><Relationship Id="rId140" Type="http://schemas.openxmlformats.org/officeDocument/2006/relationships/image" Target="media/image48.emf"/><Relationship Id="rId161" Type="http://schemas.openxmlformats.org/officeDocument/2006/relationships/oleObject" Target="embeddings/oleObject55.bin"/><Relationship Id="rId182" Type="http://schemas.openxmlformats.org/officeDocument/2006/relationships/image" Target="media/image69.emf"/><Relationship Id="rId217" Type="http://schemas.openxmlformats.org/officeDocument/2006/relationships/oleObject" Target="embeddings/oleObject75.bin"/><Relationship Id="rId6" Type="http://schemas.openxmlformats.org/officeDocument/2006/relationships/customXml" Target="../customXml/item6.xml"/><Relationship Id="rId238" Type="http://schemas.openxmlformats.org/officeDocument/2006/relationships/image" Target="media/image97.emf"/><Relationship Id="rId259" Type="http://schemas.openxmlformats.org/officeDocument/2006/relationships/oleObject" Target="embeddings/oleObject94.bin"/><Relationship Id="rId23" Type="http://schemas.openxmlformats.org/officeDocument/2006/relationships/customXml" Target="../customXml/item23.xml"/><Relationship Id="rId119" Type="http://schemas.openxmlformats.org/officeDocument/2006/relationships/oleObject" Target="embeddings/oleObject34.bin"/><Relationship Id="rId270" Type="http://schemas.openxmlformats.org/officeDocument/2006/relationships/image" Target="media/image113.emf"/><Relationship Id="rId291" Type="http://schemas.openxmlformats.org/officeDocument/2006/relationships/theme" Target="theme/theme1.xml"/><Relationship Id="rId44" Type="http://schemas.openxmlformats.org/officeDocument/2006/relationships/image" Target="media/image1.png"/><Relationship Id="rId65" Type="http://schemas.openxmlformats.org/officeDocument/2006/relationships/oleObject" Target="embeddings/oleObject9.bin"/><Relationship Id="rId86" Type="http://schemas.openxmlformats.org/officeDocument/2006/relationships/image" Target="media/image21.emf"/><Relationship Id="rId130" Type="http://schemas.openxmlformats.org/officeDocument/2006/relationships/image" Target="media/image43.emf"/><Relationship Id="rId151" Type="http://schemas.openxmlformats.org/officeDocument/2006/relationships/oleObject" Target="embeddings/oleObject50.bin"/><Relationship Id="rId172" Type="http://schemas.openxmlformats.org/officeDocument/2006/relationships/image" Target="media/image64.emf"/><Relationship Id="rId193" Type="http://schemas.openxmlformats.org/officeDocument/2006/relationships/oleObject" Target="embeddings/oleObject69.bin"/><Relationship Id="rId207" Type="http://schemas.openxmlformats.org/officeDocument/2006/relationships/package" Target="embeddings/Microsoft_Office_Word_Document8.docx"/><Relationship Id="rId228" Type="http://schemas.openxmlformats.org/officeDocument/2006/relationships/image" Target="media/image92.emf"/><Relationship Id="rId249" Type="http://schemas.openxmlformats.org/officeDocument/2006/relationships/oleObject" Target="embeddings/oleObject89.bin"/><Relationship Id="rId13" Type="http://schemas.openxmlformats.org/officeDocument/2006/relationships/customXml" Target="../customXml/item13.xml"/><Relationship Id="rId109" Type="http://schemas.openxmlformats.org/officeDocument/2006/relationships/oleObject" Target="embeddings/oleObject29.bin"/><Relationship Id="rId260" Type="http://schemas.openxmlformats.org/officeDocument/2006/relationships/image" Target="media/image108.emf"/><Relationship Id="rId281" Type="http://schemas.openxmlformats.org/officeDocument/2006/relationships/oleObject" Target="embeddings/oleObject105.bin"/><Relationship Id="rId34" Type="http://schemas.openxmlformats.org/officeDocument/2006/relationships/customXml" Target="../customXml/item34.xml"/><Relationship Id="rId50" Type="http://schemas.openxmlformats.org/officeDocument/2006/relationships/image" Target="media/image3.emf"/><Relationship Id="rId55" Type="http://schemas.openxmlformats.org/officeDocument/2006/relationships/oleObject" Target="embeddings/oleObject4.bin"/><Relationship Id="rId76" Type="http://schemas.openxmlformats.org/officeDocument/2006/relationships/image" Target="media/image16.emf"/><Relationship Id="rId97" Type="http://schemas.openxmlformats.org/officeDocument/2006/relationships/oleObject" Target="embeddings/oleObject23.bin"/><Relationship Id="rId104" Type="http://schemas.openxmlformats.org/officeDocument/2006/relationships/image" Target="media/image30.emf"/><Relationship Id="rId120" Type="http://schemas.openxmlformats.org/officeDocument/2006/relationships/image" Target="media/image38.emf"/><Relationship Id="rId125" Type="http://schemas.openxmlformats.org/officeDocument/2006/relationships/oleObject" Target="embeddings/oleObject37.bin"/><Relationship Id="rId141" Type="http://schemas.openxmlformats.org/officeDocument/2006/relationships/oleObject" Target="embeddings/oleObject45.bin"/><Relationship Id="rId146" Type="http://schemas.openxmlformats.org/officeDocument/2006/relationships/image" Target="media/image51.emf"/><Relationship Id="rId167" Type="http://schemas.openxmlformats.org/officeDocument/2006/relationships/oleObject" Target="embeddings/oleObject58.bin"/><Relationship Id="rId188" Type="http://schemas.openxmlformats.org/officeDocument/2006/relationships/image" Target="media/image72.emf"/><Relationship Id="rId7" Type="http://schemas.openxmlformats.org/officeDocument/2006/relationships/customXml" Target="../customXml/item7.xml"/><Relationship Id="rId71" Type="http://schemas.openxmlformats.org/officeDocument/2006/relationships/oleObject" Target="embeddings/oleObject12.bin"/><Relationship Id="rId92" Type="http://schemas.openxmlformats.org/officeDocument/2006/relationships/image" Target="media/image24.emf"/><Relationship Id="rId162" Type="http://schemas.openxmlformats.org/officeDocument/2006/relationships/image" Target="media/image59.emf"/><Relationship Id="rId183" Type="http://schemas.openxmlformats.org/officeDocument/2006/relationships/package" Target="embeddings/Microsoft_Office_Word_Document4.docx"/><Relationship Id="rId213" Type="http://schemas.openxmlformats.org/officeDocument/2006/relationships/package" Target="embeddings/Microsoft_Office_Word_Document10.docx"/><Relationship Id="rId218" Type="http://schemas.openxmlformats.org/officeDocument/2006/relationships/image" Target="media/image87.emf"/><Relationship Id="rId234" Type="http://schemas.openxmlformats.org/officeDocument/2006/relationships/image" Target="media/image95.emf"/><Relationship Id="rId239" Type="http://schemas.openxmlformats.org/officeDocument/2006/relationships/oleObject" Target="embeddings/oleObject84.bin"/><Relationship Id="rId2" Type="http://schemas.openxmlformats.org/officeDocument/2006/relationships/customXml" Target="../customXml/item2.xml"/><Relationship Id="rId29" Type="http://schemas.openxmlformats.org/officeDocument/2006/relationships/customXml" Target="../customXml/item29.xml"/><Relationship Id="rId250" Type="http://schemas.openxmlformats.org/officeDocument/2006/relationships/image" Target="media/image103.emf"/><Relationship Id="rId255" Type="http://schemas.openxmlformats.org/officeDocument/2006/relationships/oleObject" Target="embeddings/oleObject92.bin"/><Relationship Id="rId271" Type="http://schemas.openxmlformats.org/officeDocument/2006/relationships/oleObject" Target="embeddings/oleObject100.bin"/><Relationship Id="rId276" Type="http://schemas.openxmlformats.org/officeDocument/2006/relationships/image" Target="media/image116.emf"/><Relationship Id="rId24" Type="http://schemas.openxmlformats.org/officeDocument/2006/relationships/customXml" Target="../customXml/item24.xml"/><Relationship Id="rId40" Type="http://schemas.openxmlformats.org/officeDocument/2006/relationships/settings" Target="settings.xml"/><Relationship Id="rId45" Type="http://schemas.openxmlformats.org/officeDocument/2006/relationships/hyperlink" Target="http://member.onem2m.org/Static_pages/Others/Rules_Pages/oneM2M-Drafting-Rules-V1_0.doc" TargetMode="External"/><Relationship Id="rId66" Type="http://schemas.openxmlformats.org/officeDocument/2006/relationships/image" Target="media/image11.emf"/><Relationship Id="rId87" Type="http://schemas.openxmlformats.org/officeDocument/2006/relationships/oleObject" Target="embeddings/oleObject18.bin"/><Relationship Id="rId110" Type="http://schemas.openxmlformats.org/officeDocument/2006/relationships/image" Target="media/image33.emf"/><Relationship Id="rId115" Type="http://schemas.openxmlformats.org/officeDocument/2006/relationships/oleObject" Target="embeddings/oleObject32.bin"/><Relationship Id="rId131" Type="http://schemas.openxmlformats.org/officeDocument/2006/relationships/oleObject" Target="embeddings/oleObject40.bin"/><Relationship Id="rId136" Type="http://schemas.openxmlformats.org/officeDocument/2006/relationships/image" Target="media/image46.emf"/><Relationship Id="rId157" Type="http://schemas.openxmlformats.org/officeDocument/2006/relationships/oleObject" Target="embeddings/oleObject53.bin"/><Relationship Id="rId178" Type="http://schemas.openxmlformats.org/officeDocument/2006/relationships/image" Target="media/image67.emf"/><Relationship Id="rId61" Type="http://schemas.openxmlformats.org/officeDocument/2006/relationships/oleObject" Target="embeddings/oleObject7.bin"/><Relationship Id="rId82" Type="http://schemas.openxmlformats.org/officeDocument/2006/relationships/image" Target="media/image19.emf"/><Relationship Id="rId152" Type="http://schemas.openxmlformats.org/officeDocument/2006/relationships/image" Target="media/image54.emf"/><Relationship Id="rId173" Type="http://schemas.openxmlformats.org/officeDocument/2006/relationships/oleObject" Target="embeddings/oleObject61.bin"/><Relationship Id="rId194" Type="http://schemas.openxmlformats.org/officeDocument/2006/relationships/image" Target="media/image75.emf"/><Relationship Id="rId199" Type="http://schemas.openxmlformats.org/officeDocument/2006/relationships/package" Target="embeddings/Microsoft_Office_Word_Document6.docx"/><Relationship Id="rId203" Type="http://schemas.openxmlformats.org/officeDocument/2006/relationships/oleObject" Target="embeddings/oleObject72.bin"/><Relationship Id="rId208" Type="http://schemas.openxmlformats.org/officeDocument/2006/relationships/image" Target="media/image82.emf"/><Relationship Id="rId229" Type="http://schemas.openxmlformats.org/officeDocument/2006/relationships/oleObject" Target="embeddings/oleObject79.bin"/><Relationship Id="rId19" Type="http://schemas.openxmlformats.org/officeDocument/2006/relationships/customXml" Target="../customXml/item19.xml"/><Relationship Id="rId224" Type="http://schemas.openxmlformats.org/officeDocument/2006/relationships/image" Target="media/image90.emf"/><Relationship Id="rId240" Type="http://schemas.openxmlformats.org/officeDocument/2006/relationships/image" Target="media/image98.emf"/><Relationship Id="rId245" Type="http://schemas.openxmlformats.org/officeDocument/2006/relationships/oleObject" Target="embeddings/oleObject87.bin"/><Relationship Id="rId261" Type="http://schemas.openxmlformats.org/officeDocument/2006/relationships/oleObject" Target="embeddings/oleObject95.bin"/><Relationship Id="rId266" Type="http://schemas.openxmlformats.org/officeDocument/2006/relationships/image" Target="media/image111.emf"/><Relationship Id="rId287" Type="http://schemas.openxmlformats.org/officeDocument/2006/relationships/oleObject" Target="embeddings/oleObject108.bin"/><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image" Target="media/image6.emf"/><Relationship Id="rId77" Type="http://schemas.openxmlformats.org/officeDocument/2006/relationships/package" Target="embeddings/Microsoft_Office_Word_Document2.docx"/><Relationship Id="rId100" Type="http://schemas.openxmlformats.org/officeDocument/2006/relationships/image" Target="media/image28.emf"/><Relationship Id="rId105" Type="http://schemas.openxmlformats.org/officeDocument/2006/relationships/oleObject" Target="embeddings/oleObject27.bin"/><Relationship Id="rId126" Type="http://schemas.openxmlformats.org/officeDocument/2006/relationships/image" Target="media/image41.emf"/><Relationship Id="rId147" Type="http://schemas.openxmlformats.org/officeDocument/2006/relationships/oleObject" Target="embeddings/oleObject48.bin"/><Relationship Id="rId168" Type="http://schemas.openxmlformats.org/officeDocument/2006/relationships/image" Target="media/image62.emf"/><Relationship Id="rId282" Type="http://schemas.openxmlformats.org/officeDocument/2006/relationships/image" Target="media/image119.emf"/><Relationship Id="rId8" Type="http://schemas.openxmlformats.org/officeDocument/2006/relationships/customXml" Target="../customXml/item8.xml"/><Relationship Id="rId51" Type="http://schemas.openxmlformats.org/officeDocument/2006/relationships/oleObject" Target="embeddings/oleObject2.bin"/><Relationship Id="rId72" Type="http://schemas.openxmlformats.org/officeDocument/2006/relationships/image" Target="media/image14.emf"/><Relationship Id="rId93" Type="http://schemas.openxmlformats.org/officeDocument/2006/relationships/oleObject" Target="embeddings/oleObject21.bin"/><Relationship Id="rId98" Type="http://schemas.openxmlformats.org/officeDocument/2006/relationships/image" Target="media/image27.emf"/><Relationship Id="rId121" Type="http://schemas.openxmlformats.org/officeDocument/2006/relationships/oleObject" Target="embeddings/oleObject35.bin"/><Relationship Id="rId142" Type="http://schemas.openxmlformats.org/officeDocument/2006/relationships/image" Target="media/image49.emf"/><Relationship Id="rId163" Type="http://schemas.openxmlformats.org/officeDocument/2006/relationships/oleObject" Target="embeddings/oleObject56.bin"/><Relationship Id="rId184" Type="http://schemas.openxmlformats.org/officeDocument/2006/relationships/image" Target="media/image70.emf"/><Relationship Id="rId189" Type="http://schemas.openxmlformats.org/officeDocument/2006/relationships/oleObject" Target="embeddings/oleObject67.bin"/><Relationship Id="rId219" Type="http://schemas.openxmlformats.org/officeDocument/2006/relationships/oleObject" Target="embeddings/oleObject76.bin"/><Relationship Id="rId3" Type="http://schemas.openxmlformats.org/officeDocument/2006/relationships/customXml" Target="../customXml/item3.xml"/><Relationship Id="rId214" Type="http://schemas.openxmlformats.org/officeDocument/2006/relationships/image" Target="media/image85.emf"/><Relationship Id="rId230" Type="http://schemas.openxmlformats.org/officeDocument/2006/relationships/image" Target="media/image93.emf"/><Relationship Id="rId235" Type="http://schemas.openxmlformats.org/officeDocument/2006/relationships/oleObject" Target="embeddings/oleObject82.bin"/><Relationship Id="rId251" Type="http://schemas.openxmlformats.org/officeDocument/2006/relationships/oleObject" Target="embeddings/oleObject90.bin"/><Relationship Id="rId256" Type="http://schemas.openxmlformats.org/officeDocument/2006/relationships/image" Target="media/image106.emf"/><Relationship Id="rId277" Type="http://schemas.openxmlformats.org/officeDocument/2006/relationships/oleObject" Target="embeddings/oleObject103.bin"/><Relationship Id="rId25" Type="http://schemas.openxmlformats.org/officeDocument/2006/relationships/customXml" Target="../customXml/item25.xml"/><Relationship Id="rId46" Type="http://schemas.openxmlformats.org/officeDocument/2006/relationships/hyperlink" Target="http://www.w3.org/TR/2004/WD-wsdl20-patterns-20040326" TargetMode="External"/><Relationship Id="rId67" Type="http://schemas.openxmlformats.org/officeDocument/2006/relationships/oleObject" Target="embeddings/oleObject10.bin"/><Relationship Id="rId116" Type="http://schemas.openxmlformats.org/officeDocument/2006/relationships/image" Target="media/image36.emf"/><Relationship Id="rId137" Type="http://schemas.openxmlformats.org/officeDocument/2006/relationships/oleObject" Target="embeddings/oleObject43.bin"/><Relationship Id="rId158" Type="http://schemas.openxmlformats.org/officeDocument/2006/relationships/image" Target="media/image57.emf"/><Relationship Id="rId272" Type="http://schemas.openxmlformats.org/officeDocument/2006/relationships/image" Target="media/image114.emf"/><Relationship Id="rId293" Type="http://schemas.microsoft.com/office/2011/relationships/people" Target="people.xml"/><Relationship Id="rId20" Type="http://schemas.openxmlformats.org/officeDocument/2006/relationships/customXml" Target="../customXml/item20.xml"/><Relationship Id="rId41" Type="http://schemas.openxmlformats.org/officeDocument/2006/relationships/webSettings" Target="webSettings.xml"/><Relationship Id="rId62" Type="http://schemas.openxmlformats.org/officeDocument/2006/relationships/image" Target="media/image9.emf"/><Relationship Id="rId83" Type="http://schemas.openxmlformats.org/officeDocument/2006/relationships/oleObject" Target="embeddings/oleObject16.bin"/><Relationship Id="rId88" Type="http://schemas.openxmlformats.org/officeDocument/2006/relationships/image" Target="media/image22.emf"/><Relationship Id="rId111" Type="http://schemas.openxmlformats.org/officeDocument/2006/relationships/oleObject" Target="embeddings/oleObject30.bin"/><Relationship Id="rId132" Type="http://schemas.openxmlformats.org/officeDocument/2006/relationships/image" Target="media/image44.emf"/><Relationship Id="rId153" Type="http://schemas.openxmlformats.org/officeDocument/2006/relationships/oleObject" Target="embeddings/oleObject51.bin"/><Relationship Id="rId174" Type="http://schemas.openxmlformats.org/officeDocument/2006/relationships/image" Target="media/image65.emf"/><Relationship Id="rId179" Type="http://schemas.openxmlformats.org/officeDocument/2006/relationships/oleObject" Target="embeddings/oleObject64.bin"/><Relationship Id="rId195" Type="http://schemas.openxmlformats.org/officeDocument/2006/relationships/package" Target="embeddings/Microsoft_Office_Word_Document5.docx"/><Relationship Id="rId209" Type="http://schemas.openxmlformats.org/officeDocument/2006/relationships/oleObject" Target="embeddings/oleObject73.bin"/><Relationship Id="rId190" Type="http://schemas.openxmlformats.org/officeDocument/2006/relationships/image" Target="media/image73.emf"/><Relationship Id="rId204" Type="http://schemas.openxmlformats.org/officeDocument/2006/relationships/image" Target="media/image80.emf"/><Relationship Id="rId220" Type="http://schemas.openxmlformats.org/officeDocument/2006/relationships/image" Target="media/image88.emf"/><Relationship Id="rId225" Type="http://schemas.openxmlformats.org/officeDocument/2006/relationships/oleObject" Target="embeddings/oleObject78.bin"/><Relationship Id="rId241" Type="http://schemas.openxmlformats.org/officeDocument/2006/relationships/oleObject" Target="embeddings/oleObject85.bin"/><Relationship Id="rId246" Type="http://schemas.openxmlformats.org/officeDocument/2006/relationships/image" Target="media/image101.emf"/><Relationship Id="rId267" Type="http://schemas.openxmlformats.org/officeDocument/2006/relationships/oleObject" Target="embeddings/oleObject98.bin"/><Relationship Id="rId288" Type="http://schemas.openxmlformats.org/officeDocument/2006/relationships/hyperlink" Target="mailto:edithelp@etsi.org" TargetMode="External"/><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oleObject" Target="embeddings/oleObject5.bin"/><Relationship Id="rId106" Type="http://schemas.openxmlformats.org/officeDocument/2006/relationships/image" Target="media/image31.emf"/><Relationship Id="rId127" Type="http://schemas.openxmlformats.org/officeDocument/2006/relationships/oleObject" Target="embeddings/oleObject38.bin"/><Relationship Id="rId262" Type="http://schemas.openxmlformats.org/officeDocument/2006/relationships/image" Target="media/image109.emf"/><Relationship Id="rId283" Type="http://schemas.openxmlformats.org/officeDocument/2006/relationships/oleObject" Target="embeddings/oleObject106.bin"/><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image" Target="media/image4.emf"/><Relationship Id="rId73" Type="http://schemas.openxmlformats.org/officeDocument/2006/relationships/package" Target="embeddings/Microsoft_Office_Word_Document1.docx"/><Relationship Id="rId78" Type="http://schemas.openxmlformats.org/officeDocument/2006/relationships/image" Target="media/image17.emf"/><Relationship Id="rId94" Type="http://schemas.openxmlformats.org/officeDocument/2006/relationships/image" Target="media/image25.e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39.emf"/><Relationship Id="rId143" Type="http://schemas.openxmlformats.org/officeDocument/2006/relationships/oleObject" Target="embeddings/oleObject46.bin"/><Relationship Id="rId148" Type="http://schemas.openxmlformats.org/officeDocument/2006/relationships/image" Target="media/image52.emf"/><Relationship Id="rId164" Type="http://schemas.openxmlformats.org/officeDocument/2006/relationships/image" Target="media/image60.emf"/><Relationship Id="rId169" Type="http://schemas.openxmlformats.org/officeDocument/2006/relationships/oleObject" Target="embeddings/oleObject59.bin"/><Relationship Id="rId185" Type="http://schemas.openxmlformats.org/officeDocument/2006/relationships/oleObject" Target="embeddings/oleObject65.bin"/><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68.emf"/><Relationship Id="rId210" Type="http://schemas.openxmlformats.org/officeDocument/2006/relationships/image" Target="media/image83.emf"/><Relationship Id="rId215" Type="http://schemas.openxmlformats.org/officeDocument/2006/relationships/oleObject" Target="embeddings/oleObject74.bin"/><Relationship Id="rId236" Type="http://schemas.openxmlformats.org/officeDocument/2006/relationships/image" Target="media/image96.emf"/><Relationship Id="rId257" Type="http://schemas.openxmlformats.org/officeDocument/2006/relationships/oleObject" Target="embeddings/oleObject93.bin"/><Relationship Id="rId278" Type="http://schemas.openxmlformats.org/officeDocument/2006/relationships/image" Target="media/image117.emf"/><Relationship Id="rId26" Type="http://schemas.openxmlformats.org/officeDocument/2006/relationships/customXml" Target="../customXml/item26.xml"/><Relationship Id="rId231" Type="http://schemas.openxmlformats.org/officeDocument/2006/relationships/oleObject" Target="embeddings/oleObject80.bin"/><Relationship Id="rId252" Type="http://schemas.openxmlformats.org/officeDocument/2006/relationships/image" Target="media/image104.emf"/><Relationship Id="rId273" Type="http://schemas.openxmlformats.org/officeDocument/2006/relationships/oleObject" Target="embeddings/oleObject101.bin"/><Relationship Id="rId294" Type="http://schemas.microsoft.com/office/2011/relationships/commentsExtended" Target="commentsExtended.xml"/><Relationship Id="rId47" Type="http://schemas.openxmlformats.org/officeDocument/2006/relationships/hyperlink" Target="http://docs.oasis-open.org/soa-rm/v1.0/soa-rm.pdf" TargetMode="External"/><Relationship Id="rId68" Type="http://schemas.openxmlformats.org/officeDocument/2006/relationships/image" Target="media/image12.emf"/><Relationship Id="rId89" Type="http://schemas.openxmlformats.org/officeDocument/2006/relationships/oleObject" Target="embeddings/oleObject19.bin"/><Relationship Id="rId112" Type="http://schemas.openxmlformats.org/officeDocument/2006/relationships/image" Target="media/image34.emf"/><Relationship Id="rId133" Type="http://schemas.openxmlformats.org/officeDocument/2006/relationships/oleObject" Target="embeddings/oleObject41.bin"/><Relationship Id="rId154" Type="http://schemas.openxmlformats.org/officeDocument/2006/relationships/image" Target="media/image55.emf"/><Relationship Id="rId175" Type="http://schemas.openxmlformats.org/officeDocument/2006/relationships/oleObject" Target="embeddings/oleObject62.bin"/><Relationship Id="rId196" Type="http://schemas.openxmlformats.org/officeDocument/2006/relationships/image" Target="media/image76.emf"/><Relationship Id="rId200" Type="http://schemas.openxmlformats.org/officeDocument/2006/relationships/image" Target="media/image78.emf"/><Relationship Id="rId16" Type="http://schemas.openxmlformats.org/officeDocument/2006/relationships/customXml" Target="../customXml/item16.xml"/><Relationship Id="rId221" Type="http://schemas.openxmlformats.org/officeDocument/2006/relationships/oleObject" Target="embeddings/oleObject77.bin"/><Relationship Id="rId242" Type="http://schemas.openxmlformats.org/officeDocument/2006/relationships/image" Target="media/image99.emf"/><Relationship Id="rId263" Type="http://schemas.openxmlformats.org/officeDocument/2006/relationships/oleObject" Target="embeddings/oleObject96.bin"/><Relationship Id="rId284" Type="http://schemas.openxmlformats.org/officeDocument/2006/relationships/image" Target="media/image120.emf"/><Relationship Id="rId37" Type="http://schemas.openxmlformats.org/officeDocument/2006/relationships/customXml" Target="../customXml/item37.xml"/><Relationship Id="rId58" Type="http://schemas.openxmlformats.org/officeDocument/2006/relationships/image" Target="media/image7.emf"/><Relationship Id="rId79" Type="http://schemas.openxmlformats.org/officeDocument/2006/relationships/oleObject" Target="embeddings/oleObject14.bin"/><Relationship Id="rId102" Type="http://schemas.openxmlformats.org/officeDocument/2006/relationships/image" Target="media/image29.emf"/><Relationship Id="rId123" Type="http://schemas.openxmlformats.org/officeDocument/2006/relationships/oleObject" Target="embeddings/oleObject36.bin"/><Relationship Id="rId144" Type="http://schemas.openxmlformats.org/officeDocument/2006/relationships/image" Target="media/image50.emf"/><Relationship Id="rId90" Type="http://schemas.openxmlformats.org/officeDocument/2006/relationships/image" Target="media/image23.emf"/><Relationship Id="rId165" Type="http://schemas.openxmlformats.org/officeDocument/2006/relationships/oleObject" Target="embeddings/oleObject57.bin"/><Relationship Id="rId186" Type="http://schemas.openxmlformats.org/officeDocument/2006/relationships/image" Target="media/image71.emf"/><Relationship Id="rId211" Type="http://schemas.openxmlformats.org/officeDocument/2006/relationships/package" Target="embeddings/Microsoft_Office_Word_Document9.docx"/><Relationship Id="rId232" Type="http://schemas.openxmlformats.org/officeDocument/2006/relationships/image" Target="media/image94.emf"/><Relationship Id="rId253" Type="http://schemas.openxmlformats.org/officeDocument/2006/relationships/oleObject" Target="embeddings/oleObject91.bin"/><Relationship Id="rId274" Type="http://schemas.openxmlformats.org/officeDocument/2006/relationships/image" Target="media/image115.emf"/><Relationship Id="rId27" Type="http://schemas.openxmlformats.org/officeDocument/2006/relationships/customXml" Target="../customXml/item27.xml"/><Relationship Id="rId48" Type="http://schemas.openxmlformats.org/officeDocument/2006/relationships/image" Target="media/image2.emf"/><Relationship Id="rId69" Type="http://schemas.openxmlformats.org/officeDocument/2006/relationships/oleObject" Target="embeddings/oleObject11.bin"/><Relationship Id="rId113" Type="http://schemas.openxmlformats.org/officeDocument/2006/relationships/oleObject" Target="embeddings/oleObject31.bin"/><Relationship Id="rId134" Type="http://schemas.openxmlformats.org/officeDocument/2006/relationships/image" Target="media/image45.emf"/><Relationship Id="rId80" Type="http://schemas.openxmlformats.org/officeDocument/2006/relationships/image" Target="media/image18.emf"/><Relationship Id="rId155" Type="http://schemas.openxmlformats.org/officeDocument/2006/relationships/oleObject" Target="embeddings/oleObject52.bin"/><Relationship Id="rId176" Type="http://schemas.openxmlformats.org/officeDocument/2006/relationships/image" Target="media/image66.emf"/><Relationship Id="rId197" Type="http://schemas.openxmlformats.org/officeDocument/2006/relationships/oleObject" Target="embeddings/oleObject70.bin"/><Relationship Id="rId201" Type="http://schemas.openxmlformats.org/officeDocument/2006/relationships/oleObject" Target="embeddings/oleObject71.bin"/><Relationship Id="rId222" Type="http://schemas.openxmlformats.org/officeDocument/2006/relationships/image" Target="media/image89.emf"/><Relationship Id="rId243" Type="http://schemas.openxmlformats.org/officeDocument/2006/relationships/oleObject" Target="embeddings/oleObject86.bin"/><Relationship Id="rId264" Type="http://schemas.openxmlformats.org/officeDocument/2006/relationships/image" Target="media/image110.emf"/><Relationship Id="rId285" Type="http://schemas.openxmlformats.org/officeDocument/2006/relationships/oleObject" Target="embeddings/oleObject107.bin"/><Relationship Id="rId17" Type="http://schemas.openxmlformats.org/officeDocument/2006/relationships/customXml" Target="../customXml/item17.xml"/><Relationship Id="rId38" Type="http://schemas.openxmlformats.org/officeDocument/2006/relationships/numbering" Target="numbering.xml"/><Relationship Id="rId59" Type="http://schemas.openxmlformats.org/officeDocument/2006/relationships/oleObject" Target="embeddings/oleObject6.bin"/><Relationship Id="rId103" Type="http://schemas.openxmlformats.org/officeDocument/2006/relationships/oleObject" Target="embeddings/oleObject26.bin"/><Relationship Id="rId124" Type="http://schemas.openxmlformats.org/officeDocument/2006/relationships/image" Target="media/image40.emf"/><Relationship Id="rId70" Type="http://schemas.openxmlformats.org/officeDocument/2006/relationships/image" Target="media/image13.emf"/><Relationship Id="rId91" Type="http://schemas.openxmlformats.org/officeDocument/2006/relationships/oleObject" Target="embeddings/oleObject20.bin"/><Relationship Id="rId145" Type="http://schemas.openxmlformats.org/officeDocument/2006/relationships/oleObject" Target="embeddings/oleObject47.bin"/><Relationship Id="rId166" Type="http://schemas.openxmlformats.org/officeDocument/2006/relationships/image" Target="media/image61.emf"/><Relationship Id="rId187" Type="http://schemas.openxmlformats.org/officeDocument/2006/relationships/oleObject" Target="embeddings/oleObject66.bin"/><Relationship Id="rId1" Type="http://schemas.openxmlformats.org/officeDocument/2006/relationships/customXml" Target="../customXml/item1.xml"/><Relationship Id="rId212" Type="http://schemas.openxmlformats.org/officeDocument/2006/relationships/image" Target="media/image84.emf"/><Relationship Id="rId233" Type="http://schemas.openxmlformats.org/officeDocument/2006/relationships/oleObject" Target="embeddings/oleObject81.bin"/><Relationship Id="rId254" Type="http://schemas.openxmlformats.org/officeDocument/2006/relationships/image" Target="media/image105.emf"/><Relationship Id="rId28" Type="http://schemas.openxmlformats.org/officeDocument/2006/relationships/customXml" Target="../customXml/item28.xml"/><Relationship Id="rId49" Type="http://schemas.openxmlformats.org/officeDocument/2006/relationships/oleObject" Target="embeddings/oleObject1.bin"/><Relationship Id="rId114" Type="http://schemas.openxmlformats.org/officeDocument/2006/relationships/image" Target="media/image35.emf"/><Relationship Id="rId275" Type="http://schemas.openxmlformats.org/officeDocument/2006/relationships/oleObject" Target="embeddings/oleObject102.bin"/><Relationship Id="rId60" Type="http://schemas.openxmlformats.org/officeDocument/2006/relationships/image" Target="media/image8.emf"/><Relationship Id="rId81" Type="http://schemas.openxmlformats.org/officeDocument/2006/relationships/oleObject" Target="embeddings/oleObject15.bin"/><Relationship Id="rId135" Type="http://schemas.openxmlformats.org/officeDocument/2006/relationships/oleObject" Target="embeddings/oleObject42.bin"/><Relationship Id="rId156" Type="http://schemas.openxmlformats.org/officeDocument/2006/relationships/image" Target="media/image56.emf"/><Relationship Id="rId177" Type="http://schemas.openxmlformats.org/officeDocument/2006/relationships/oleObject" Target="embeddings/oleObject63.bin"/><Relationship Id="rId198" Type="http://schemas.openxmlformats.org/officeDocument/2006/relationships/image" Target="media/image77.emf"/><Relationship Id="rId202" Type="http://schemas.openxmlformats.org/officeDocument/2006/relationships/image" Target="media/image79.emf"/><Relationship Id="rId223" Type="http://schemas.openxmlformats.org/officeDocument/2006/relationships/package" Target="embeddings/Microsoft_Office_Word_Document11.docx"/><Relationship Id="rId244" Type="http://schemas.openxmlformats.org/officeDocument/2006/relationships/image" Target="media/image100.emf"/><Relationship Id="rId18" Type="http://schemas.openxmlformats.org/officeDocument/2006/relationships/customXml" Target="../customXml/item18.xml"/><Relationship Id="rId39" Type="http://schemas.openxmlformats.org/officeDocument/2006/relationships/styles" Target="styles.xml"/><Relationship Id="rId265" Type="http://schemas.openxmlformats.org/officeDocument/2006/relationships/oleObject" Target="embeddings/oleObject97.bin"/><Relationship Id="rId286" Type="http://schemas.openxmlformats.org/officeDocument/2006/relationships/image" Target="media/image1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8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E8B9D-F677-4468-AE4E-14FE04B755FE}">
  <ds:schemaRefs>
    <ds:schemaRef ds:uri="http://schemas.openxmlformats.org/officeDocument/2006/bibliography"/>
  </ds:schemaRefs>
</ds:datastoreItem>
</file>

<file path=customXml/itemProps10.xml><?xml version="1.0" encoding="utf-8"?>
<ds:datastoreItem xmlns:ds="http://schemas.openxmlformats.org/officeDocument/2006/customXml" ds:itemID="{7D0BF273-4241-467A-B99B-923420B698C4}">
  <ds:schemaRefs>
    <ds:schemaRef ds:uri="http://schemas.openxmlformats.org/officeDocument/2006/bibliography"/>
  </ds:schemaRefs>
</ds:datastoreItem>
</file>

<file path=customXml/itemProps11.xml><?xml version="1.0" encoding="utf-8"?>
<ds:datastoreItem xmlns:ds="http://schemas.openxmlformats.org/officeDocument/2006/customXml" ds:itemID="{67997743-EFE9-4901-866B-659653963BA7}">
  <ds:schemaRefs>
    <ds:schemaRef ds:uri="http://schemas.openxmlformats.org/officeDocument/2006/bibliography"/>
  </ds:schemaRefs>
</ds:datastoreItem>
</file>

<file path=customXml/itemProps12.xml><?xml version="1.0" encoding="utf-8"?>
<ds:datastoreItem xmlns:ds="http://schemas.openxmlformats.org/officeDocument/2006/customXml" ds:itemID="{12802371-3C26-4052-BE5F-E471B5A2DF28}">
  <ds:schemaRefs>
    <ds:schemaRef ds:uri="http://schemas.openxmlformats.org/officeDocument/2006/bibliography"/>
  </ds:schemaRefs>
</ds:datastoreItem>
</file>

<file path=customXml/itemProps13.xml><?xml version="1.0" encoding="utf-8"?>
<ds:datastoreItem xmlns:ds="http://schemas.openxmlformats.org/officeDocument/2006/customXml" ds:itemID="{1A06450A-88BD-4EAD-9ADB-0DE525922DB1}">
  <ds:schemaRefs>
    <ds:schemaRef ds:uri="http://schemas.openxmlformats.org/officeDocument/2006/bibliography"/>
  </ds:schemaRefs>
</ds:datastoreItem>
</file>

<file path=customXml/itemProps14.xml><?xml version="1.0" encoding="utf-8"?>
<ds:datastoreItem xmlns:ds="http://schemas.openxmlformats.org/officeDocument/2006/customXml" ds:itemID="{8DCF2931-5F2D-4F04-BB5F-02CE75D855A5}">
  <ds:schemaRefs>
    <ds:schemaRef ds:uri="http://schemas.openxmlformats.org/officeDocument/2006/bibliography"/>
  </ds:schemaRefs>
</ds:datastoreItem>
</file>

<file path=customXml/itemProps15.xml><?xml version="1.0" encoding="utf-8"?>
<ds:datastoreItem xmlns:ds="http://schemas.openxmlformats.org/officeDocument/2006/customXml" ds:itemID="{9D5589AA-1DA1-4BE4-A2B3-E9843025C301}">
  <ds:schemaRefs>
    <ds:schemaRef ds:uri="http://schemas.openxmlformats.org/officeDocument/2006/bibliography"/>
  </ds:schemaRefs>
</ds:datastoreItem>
</file>

<file path=customXml/itemProps16.xml><?xml version="1.0" encoding="utf-8"?>
<ds:datastoreItem xmlns:ds="http://schemas.openxmlformats.org/officeDocument/2006/customXml" ds:itemID="{487D9D3B-9B58-47B8-A365-860FE4DD9BEA}">
  <ds:schemaRefs>
    <ds:schemaRef ds:uri="http://schemas.openxmlformats.org/officeDocument/2006/bibliography"/>
  </ds:schemaRefs>
</ds:datastoreItem>
</file>

<file path=customXml/itemProps17.xml><?xml version="1.0" encoding="utf-8"?>
<ds:datastoreItem xmlns:ds="http://schemas.openxmlformats.org/officeDocument/2006/customXml" ds:itemID="{83D0A993-B33E-4ECE-99B7-BCCCE689D649}">
  <ds:schemaRefs>
    <ds:schemaRef ds:uri="http://schemas.openxmlformats.org/officeDocument/2006/bibliography"/>
  </ds:schemaRefs>
</ds:datastoreItem>
</file>

<file path=customXml/itemProps18.xml><?xml version="1.0" encoding="utf-8"?>
<ds:datastoreItem xmlns:ds="http://schemas.openxmlformats.org/officeDocument/2006/customXml" ds:itemID="{B90F5121-DE8D-4ED3-869B-ABC3630B8A9B}">
  <ds:schemaRefs>
    <ds:schemaRef ds:uri="http://schemas.openxmlformats.org/officeDocument/2006/bibliography"/>
  </ds:schemaRefs>
</ds:datastoreItem>
</file>

<file path=customXml/itemProps19.xml><?xml version="1.0" encoding="utf-8"?>
<ds:datastoreItem xmlns:ds="http://schemas.openxmlformats.org/officeDocument/2006/customXml" ds:itemID="{477B3EB3-7914-421E-9F45-A82AEDBE525C}">
  <ds:schemaRefs>
    <ds:schemaRef ds:uri="http://schemas.openxmlformats.org/officeDocument/2006/bibliography"/>
  </ds:schemaRefs>
</ds:datastoreItem>
</file>

<file path=customXml/itemProps2.xml><?xml version="1.0" encoding="utf-8"?>
<ds:datastoreItem xmlns:ds="http://schemas.openxmlformats.org/officeDocument/2006/customXml" ds:itemID="{4218EA15-D34C-4747-A01F-D95B3FB9EA12}">
  <ds:schemaRefs>
    <ds:schemaRef ds:uri="http://schemas.openxmlformats.org/officeDocument/2006/bibliography"/>
  </ds:schemaRefs>
</ds:datastoreItem>
</file>

<file path=customXml/itemProps20.xml><?xml version="1.0" encoding="utf-8"?>
<ds:datastoreItem xmlns:ds="http://schemas.openxmlformats.org/officeDocument/2006/customXml" ds:itemID="{BFBBF949-67C5-4C50-9264-22E1DE855DCA}">
  <ds:schemaRefs>
    <ds:schemaRef ds:uri="http://schemas.openxmlformats.org/officeDocument/2006/bibliography"/>
  </ds:schemaRefs>
</ds:datastoreItem>
</file>

<file path=customXml/itemProps21.xml><?xml version="1.0" encoding="utf-8"?>
<ds:datastoreItem xmlns:ds="http://schemas.openxmlformats.org/officeDocument/2006/customXml" ds:itemID="{9DC1027B-316E-4306-B387-C8322D7B0375}">
  <ds:schemaRefs>
    <ds:schemaRef ds:uri="http://schemas.openxmlformats.org/officeDocument/2006/bibliography"/>
  </ds:schemaRefs>
</ds:datastoreItem>
</file>

<file path=customXml/itemProps22.xml><?xml version="1.0" encoding="utf-8"?>
<ds:datastoreItem xmlns:ds="http://schemas.openxmlformats.org/officeDocument/2006/customXml" ds:itemID="{C65789B4-7BB8-4DEE-B71E-3FFDBC119AC7}">
  <ds:schemaRefs>
    <ds:schemaRef ds:uri="http://schemas.openxmlformats.org/officeDocument/2006/bibliography"/>
  </ds:schemaRefs>
</ds:datastoreItem>
</file>

<file path=customXml/itemProps23.xml><?xml version="1.0" encoding="utf-8"?>
<ds:datastoreItem xmlns:ds="http://schemas.openxmlformats.org/officeDocument/2006/customXml" ds:itemID="{97A22017-0169-412A-AB2C-4AB40C386044}">
  <ds:schemaRefs>
    <ds:schemaRef ds:uri="http://schemas.openxmlformats.org/officeDocument/2006/bibliography"/>
  </ds:schemaRefs>
</ds:datastoreItem>
</file>

<file path=customXml/itemProps24.xml><?xml version="1.0" encoding="utf-8"?>
<ds:datastoreItem xmlns:ds="http://schemas.openxmlformats.org/officeDocument/2006/customXml" ds:itemID="{8CA6CAF8-9818-4974-8558-0C12FAEA4EF0}">
  <ds:schemaRefs>
    <ds:schemaRef ds:uri="http://schemas.openxmlformats.org/officeDocument/2006/bibliography"/>
  </ds:schemaRefs>
</ds:datastoreItem>
</file>

<file path=customXml/itemProps25.xml><?xml version="1.0" encoding="utf-8"?>
<ds:datastoreItem xmlns:ds="http://schemas.openxmlformats.org/officeDocument/2006/customXml" ds:itemID="{EA2A945A-C5D4-4902-A1F0-B40FDF0C6A5F}">
  <ds:schemaRefs>
    <ds:schemaRef ds:uri="http://schemas.openxmlformats.org/officeDocument/2006/bibliography"/>
  </ds:schemaRefs>
</ds:datastoreItem>
</file>

<file path=customXml/itemProps26.xml><?xml version="1.0" encoding="utf-8"?>
<ds:datastoreItem xmlns:ds="http://schemas.openxmlformats.org/officeDocument/2006/customXml" ds:itemID="{CC545A87-31F7-4289-9AF4-1FD9BF8D03B3}">
  <ds:schemaRefs>
    <ds:schemaRef ds:uri="http://schemas.openxmlformats.org/officeDocument/2006/bibliography"/>
  </ds:schemaRefs>
</ds:datastoreItem>
</file>

<file path=customXml/itemProps27.xml><?xml version="1.0" encoding="utf-8"?>
<ds:datastoreItem xmlns:ds="http://schemas.openxmlformats.org/officeDocument/2006/customXml" ds:itemID="{E2D02E6E-1253-4B4C-A7ED-3541EC51FF9A}">
  <ds:schemaRefs>
    <ds:schemaRef ds:uri="http://schemas.openxmlformats.org/officeDocument/2006/bibliography"/>
  </ds:schemaRefs>
</ds:datastoreItem>
</file>

<file path=customXml/itemProps28.xml><?xml version="1.0" encoding="utf-8"?>
<ds:datastoreItem xmlns:ds="http://schemas.openxmlformats.org/officeDocument/2006/customXml" ds:itemID="{56F8E7E8-565B-4F9D-B9D2-6481EC734E60}">
  <ds:schemaRefs>
    <ds:schemaRef ds:uri="http://schemas.openxmlformats.org/officeDocument/2006/bibliography"/>
  </ds:schemaRefs>
</ds:datastoreItem>
</file>

<file path=customXml/itemProps29.xml><?xml version="1.0" encoding="utf-8"?>
<ds:datastoreItem xmlns:ds="http://schemas.openxmlformats.org/officeDocument/2006/customXml" ds:itemID="{39BA4667-AA5C-459B-B416-A7E26665C00F}">
  <ds:schemaRefs>
    <ds:schemaRef ds:uri="http://schemas.openxmlformats.org/officeDocument/2006/bibliography"/>
  </ds:schemaRefs>
</ds:datastoreItem>
</file>

<file path=customXml/itemProps3.xml><?xml version="1.0" encoding="utf-8"?>
<ds:datastoreItem xmlns:ds="http://schemas.openxmlformats.org/officeDocument/2006/customXml" ds:itemID="{D1699A71-70B6-49AD-B29D-A6DDDDC62BF3}">
  <ds:schemaRefs>
    <ds:schemaRef ds:uri="http://schemas.openxmlformats.org/officeDocument/2006/bibliography"/>
  </ds:schemaRefs>
</ds:datastoreItem>
</file>

<file path=customXml/itemProps30.xml><?xml version="1.0" encoding="utf-8"?>
<ds:datastoreItem xmlns:ds="http://schemas.openxmlformats.org/officeDocument/2006/customXml" ds:itemID="{B6864C05-DD40-4FE1-85C8-E758DEF40442}">
  <ds:schemaRefs>
    <ds:schemaRef ds:uri="http://schemas.openxmlformats.org/officeDocument/2006/bibliography"/>
  </ds:schemaRefs>
</ds:datastoreItem>
</file>

<file path=customXml/itemProps31.xml><?xml version="1.0" encoding="utf-8"?>
<ds:datastoreItem xmlns:ds="http://schemas.openxmlformats.org/officeDocument/2006/customXml" ds:itemID="{30EDAE19-104B-412A-8267-4E8199A4CB3A}">
  <ds:schemaRefs>
    <ds:schemaRef ds:uri="http://schemas.openxmlformats.org/officeDocument/2006/bibliography"/>
  </ds:schemaRefs>
</ds:datastoreItem>
</file>

<file path=customXml/itemProps32.xml><?xml version="1.0" encoding="utf-8"?>
<ds:datastoreItem xmlns:ds="http://schemas.openxmlformats.org/officeDocument/2006/customXml" ds:itemID="{0083CD0E-4B22-4B26-838D-4E59778A72C4}">
  <ds:schemaRefs>
    <ds:schemaRef ds:uri="http://schemas.openxmlformats.org/officeDocument/2006/bibliography"/>
  </ds:schemaRefs>
</ds:datastoreItem>
</file>

<file path=customXml/itemProps33.xml><?xml version="1.0" encoding="utf-8"?>
<ds:datastoreItem xmlns:ds="http://schemas.openxmlformats.org/officeDocument/2006/customXml" ds:itemID="{BF53F609-8F8E-4955-A4BC-996311C126A6}">
  <ds:schemaRefs>
    <ds:schemaRef ds:uri="http://schemas.openxmlformats.org/officeDocument/2006/bibliography"/>
  </ds:schemaRefs>
</ds:datastoreItem>
</file>

<file path=customXml/itemProps34.xml><?xml version="1.0" encoding="utf-8"?>
<ds:datastoreItem xmlns:ds="http://schemas.openxmlformats.org/officeDocument/2006/customXml" ds:itemID="{8F2F001A-FE18-4EE4-AF9F-073C5DFC3A45}">
  <ds:schemaRefs>
    <ds:schemaRef ds:uri="http://schemas.openxmlformats.org/officeDocument/2006/bibliography"/>
  </ds:schemaRefs>
</ds:datastoreItem>
</file>

<file path=customXml/itemProps35.xml><?xml version="1.0" encoding="utf-8"?>
<ds:datastoreItem xmlns:ds="http://schemas.openxmlformats.org/officeDocument/2006/customXml" ds:itemID="{EA7DD05C-1988-4C71-8690-78C74DAE4E74}">
  <ds:schemaRefs>
    <ds:schemaRef ds:uri="http://schemas.openxmlformats.org/officeDocument/2006/bibliography"/>
  </ds:schemaRefs>
</ds:datastoreItem>
</file>

<file path=customXml/itemProps36.xml><?xml version="1.0" encoding="utf-8"?>
<ds:datastoreItem xmlns:ds="http://schemas.openxmlformats.org/officeDocument/2006/customXml" ds:itemID="{09BC69D1-C09C-4F80-A569-7AEB3BBC023A}">
  <ds:schemaRefs>
    <ds:schemaRef ds:uri="http://schemas.openxmlformats.org/officeDocument/2006/bibliography"/>
  </ds:schemaRefs>
</ds:datastoreItem>
</file>

<file path=customXml/itemProps37.xml><?xml version="1.0" encoding="utf-8"?>
<ds:datastoreItem xmlns:ds="http://schemas.openxmlformats.org/officeDocument/2006/customXml" ds:itemID="{A04AFE54-A78C-4058-B4E0-2AC888E17778}">
  <ds:schemaRefs>
    <ds:schemaRef ds:uri="http://schemas.openxmlformats.org/officeDocument/2006/bibliography"/>
  </ds:schemaRefs>
</ds:datastoreItem>
</file>

<file path=customXml/itemProps4.xml><?xml version="1.0" encoding="utf-8"?>
<ds:datastoreItem xmlns:ds="http://schemas.openxmlformats.org/officeDocument/2006/customXml" ds:itemID="{05E562AB-B433-47D2-9E9E-DD8211302937}">
  <ds:schemaRefs>
    <ds:schemaRef ds:uri="http://schemas.openxmlformats.org/officeDocument/2006/bibliography"/>
  </ds:schemaRefs>
</ds:datastoreItem>
</file>

<file path=customXml/itemProps5.xml><?xml version="1.0" encoding="utf-8"?>
<ds:datastoreItem xmlns:ds="http://schemas.openxmlformats.org/officeDocument/2006/customXml" ds:itemID="{12F0D347-93F1-44E9-AAB3-11324590A543}">
  <ds:schemaRefs>
    <ds:schemaRef ds:uri="http://schemas.openxmlformats.org/officeDocument/2006/bibliography"/>
  </ds:schemaRefs>
</ds:datastoreItem>
</file>

<file path=customXml/itemProps6.xml><?xml version="1.0" encoding="utf-8"?>
<ds:datastoreItem xmlns:ds="http://schemas.openxmlformats.org/officeDocument/2006/customXml" ds:itemID="{717FE4E2-2BE1-41E5-91E7-FB311C634FCD}">
  <ds:schemaRefs>
    <ds:schemaRef ds:uri="http://schemas.openxmlformats.org/officeDocument/2006/bibliography"/>
  </ds:schemaRefs>
</ds:datastoreItem>
</file>

<file path=customXml/itemProps7.xml><?xml version="1.0" encoding="utf-8"?>
<ds:datastoreItem xmlns:ds="http://schemas.openxmlformats.org/officeDocument/2006/customXml" ds:itemID="{B72D7A9B-D752-4CEE-B383-094F9811D02B}">
  <ds:schemaRefs>
    <ds:schemaRef ds:uri="http://schemas.openxmlformats.org/officeDocument/2006/bibliography"/>
  </ds:schemaRefs>
</ds:datastoreItem>
</file>

<file path=customXml/itemProps8.xml><?xml version="1.0" encoding="utf-8"?>
<ds:datastoreItem xmlns:ds="http://schemas.openxmlformats.org/officeDocument/2006/customXml" ds:itemID="{3E5A69D5-4AE3-45CF-8359-91E4E8D06A50}">
  <ds:schemaRefs>
    <ds:schemaRef ds:uri="http://schemas.openxmlformats.org/officeDocument/2006/bibliography"/>
  </ds:schemaRefs>
</ds:datastoreItem>
</file>

<file path=customXml/itemProps9.xml><?xml version="1.0" encoding="utf-8"?>
<ds:datastoreItem xmlns:ds="http://schemas.openxmlformats.org/officeDocument/2006/customXml" ds:itemID="{240A139A-9D00-4D44-92B5-70C154E3B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ETSIW_80</Template>
  <TotalTime>2584</TotalTime>
  <Pages>1</Pages>
  <Words>61639</Words>
  <Characters>351347</Characters>
  <Application>Microsoft Office Word</Application>
  <DocSecurity>0</DocSecurity>
  <Lines>2927</Lines>
  <Paragraphs>824</Paragraphs>
  <ScaleCrop>false</ScaleCrop>
  <HeadingPairs>
    <vt:vector size="2" baseType="variant">
      <vt:variant>
        <vt:lpstr>Title</vt:lpstr>
      </vt:variant>
      <vt:variant>
        <vt:i4>1</vt:i4>
      </vt:variant>
    </vt:vector>
  </HeadingPairs>
  <TitlesOfParts>
    <vt:vector size="1" baseType="lpstr">
      <vt:lpstr>Service Components</vt:lpstr>
    </vt:vector>
  </TitlesOfParts>
  <Company>Alcatel-Lucent</Company>
  <LinksUpToDate>false</LinksUpToDate>
  <CharactersWithSpaces>412162</CharactersWithSpaces>
  <SharedDoc>false</SharedDoc>
  <HLinks>
    <vt:vector size="18" baseType="variant">
      <vt:variant>
        <vt:i4>5570564</vt:i4>
      </vt:variant>
      <vt:variant>
        <vt:i4>729</vt:i4>
      </vt:variant>
      <vt:variant>
        <vt:i4>0</vt:i4>
      </vt:variant>
      <vt:variant>
        <vt:i4>5</vt:i4>
      </vt:variant>
      <vt:variant>
        <vt:lpwstr>http://docs.oasis-open.org/soa-rm/v1.0/soa-rm.pdf</vt:lpwstr>
      </vt:variant>
      <vt:variant>
        <vt:lpwstr/>
      </vt:variant>
      <vt:variant>
        <vt:i4>786516</vt:i4>
      </vt:variant>
      <vt:variant>
        <vt:i4>726</vt:i4>
      </vt:variant>
      <vt:variant>
        <vt:i4>0</vt:i4>
      </vt:variant>
      <vt:variant>
        <vt:i4>5</vt:i4>
      </vt:variant>
      <vt:variant>
        <vt:lpwstr>http://www.w3.org/TR/2004/WD-wsdl20-patterns-20040326</vt:lpwstr>
      </vt:variant>
      <vt:variant>
        <vt:lpwstr/>
      </vt:variant>
      <vt:variant>
        <vt:i4>6815754</vt:i4>
      </vt:variant>
      <vt:variant>
        <vt:i4>723</vt:i4>
      </vt:variant>
      <vt:variant>
        <vt:i4>0</vt:i4>
      </vt:variant>
      <vt:variant>
        <vt:i4>5</vt:i4>
      </vt:variant>
      <vt:variant>
        <vt:lpwstr>http://member.onem2m.org/Static_pages/Others/Rules_Pages/oneM2M-Drafting-Rules-V1_0.doc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Service Components</dc:title>
  <dc:creator>oneM2M</dc:creator>
  <cp:lastModifiedBy>R02</cp:lastModifiedBy>
  <cp:revision>111</cp:revision>
  <cp:lastPrinted>2014-02-04T03:36:00Z</cp:lastPrinted>
  <dcterms:created xsi:type="dcterms:W3CDTF">2015-04-20T14:11:00Z</dcterms:created>
  <dcterms:modified xsi:type="dcterms:W3CDTF">2015-05-06T11:58:00Z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